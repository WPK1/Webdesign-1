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C1952" w14:textId="77777777" w:rsidR="00DF751F" w:rsidRPr="00B2780C" w:rsidRDefault="00DF751F" w:rsidP="00412816">
      <w:pPr>
        <w:pStyle w:val="Covertitle"/>
      </w:pPr>
      <w:bookmarkStart w:id="0" w:name="_Hlk792491"/>
      <w:r w:rsidRPr="00B2780C">
        <w:t>Student workbook</w:t>
      </w:r>
    </w:p>
    <w:p w14:paraId="0FD11B6A" w14:textId="385CD3A2" w:rsidR="00FE32B9" w:rsidRDefault="00406DA2" w:rsidP="0005268A">
      <w:pPr>
        <w:pStyle w:val="Coverunitcode"/>
      </w:pPr>
      <w:r>
        <w:t xml:space="preserve">Database </w:t>
      </w:r>
      <w:r w:rsidR="000C3E00">
        <w:t>c</w:t>
      </w:r>
      <w:r>
        <w:t>luster</w:t>
      </w:r>
    </w:p>
    <w:p w14:paraId="2D144D89" w14:textId="45C30695" w:rsidR="0005268A" w:rsidRDefault="0005268A" w:rsidP="0005268A">
      <w:pPr>
        <w:pStyle w:val="Coverunitcode"/>
      </w:pPr>
      <w:r>
        <w:t>ICTDBS403 Create basic databases</w:t>
      </w:r>
    </w:p>
    <w:p w14:paraId="7EEF4639" w14:textId="77777777" w:rsidR="0005268A" w:rsidRDefault="0005268A" w:rsidP="0005268A">
      <w:pPr>
        <w:pStyle w:val="Coverunitcode"/>
      </w:pPr>
      <w:r>
        <w:t>ICTPRG402 Apply query language</w:t>
      </w:r>
    </w:p>
    <w:p w14:paraId="3C660785" w14:textId="77777777" w:rsidR="00DF751F" w:rsidRPr="00B2780C" w:rsidRDefault="0005268A" w:rsidP="0005268A">
      <w:pPr>
        <w:pStyle w:val="Coverunitcode"/>
      </w:pPr>
      <w:r>
        <w:t>ICTSAD501 Model data objects</w:t>
      </w:r>
    </w:p>
    <w:bookmarkEnd w:id="0"/>
    <w:p w14:paraId="313B5B40" w14:textId="77777777" w:rsidR="00701468" w:rsidRPr="00B2780C" w:rsidRDefault="00DF751F" w:rsidP="00ED3BFA">
      <w:pPr>
        <w:pStyle w:val="Coverimage"/>
        <w:rPr>
          <w:noProof w:val="0"/>
        </w:rPr>
      </w:pPr>
      <w:r w:rsidRPr="00B2780C">
        <mc:AlternateContent>
          <mc:Choice Requires="wps">
            <w:drawing>
              <wp:inline distT="0" distB="0" distL="0" distR="0" wp14:anchorId="69256717" wp14:editId="4EF22E0E">
                <wp:extent cx="6120130" cy="4752000"/>
                <wp:effectExtent l="0" t="0" r="0" b="0"/>
                <wp:docPr id="199" name="Freeform 199" descr="Cropped shot of a young computer programmer looking through data"/>
                <wp:cNvGraphicFramePr/>
                <a:graphic xmlns:a="http://schemas.openxmlformats.org/drawingml/2006/main">
                  <a:graphicData uri="http://schemas.microsoft.com/office/word/2010/wordprocessingShape">
                    <wps:wsp>
                      <wps:cNvSpPr/>
                      <wps:spPr>
                        <a:xfrm>
                          <a:off x="0" y="0"/>
                          <a:ext cx="6120130" cy="4752000"/>
                        </a:xfrm>
                        <a:custGeom>
                          <a:avLst/>
                          <a:gdLst>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28575 w 6067425"/>
                            <a:gd name="connsiteY11" fmla="*/ 168592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0 w 6067425"/>
                            <a:gd name="connsiteY11" fmla="*/ 166687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13063 w 6067425"/>
                            <a:gd name="connsiteY11" fmla="*/ 1660343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3266 w 6067425"/>
                            <a:gd name="connsiteY11" fmla="*/ 1660343 h 3638550"/>
                            <a:gd name="connsiteX12" fmla="*/ 0 w 6067425"/>
                            <a:gd name="connsiteY12" fmla="*/ 0 h 3638550"/>
                            <a:gd name="connsiteX0" fmla="*/ 314 w 6067739"/>
                            <a:gd name="connsiteY0" fmla="*/ 0 h 3638550"/>
                            <a:gd name="connsiteX1" fmla="*/ 6067739 w 6067739"/>
                            <a:gd name="connsiteY1" fmla="*/ 0 h 3638550"/>
                            <a:gd name="connsiteX2" fmla="*/ 6067739 w 6067739"/>
                            <a:gd name="connsiteY2" fmla="*/ 3381375 h 3638550"/>
                            <a:gd name="connsiteX3" fmla="*/ 1733864 w 6067739"/>
                            <a:gd name="connsiteY3" fmla="*/ 3381375 h 3638550"/>
                            <a:gd name="connsiteX4" fmla="*/ 1733864 w 6067739"/>
                            <a:gd name="connsiteY4" fmla="*/ 3638550 h 3638550"/>
                            <a:gd name="connsiteX5" fmla="*/ 1457639 w 6067739"/>
                            <a:gd name="connsiteY5" fmla="*/ 3638550 h 3638550"/>
                            <a:gd name="connsiteX6" fmla="*/ 1457639 w 6067739"/>
                            <a:gd name="connsiteY6" fmla="*/ 3381375 h 3638550"/>
                            <a:gd name="connsiteX7" fmla="*/ 1714814 w 6067739"/>
                            <a:gd name="connsiteY7" fmla="*/ 3381375 h 3638550"/>
                            <a:gd name="connsiteX8" fmla="*/ 1714814 w 6067739"/>
                            <a:gd name="connsiteY8" fmla="*/ 2362200 h 3638550"/>
                            <a:gd name="connsiteX9" fmla="*/ 2686364 w 6067739"/>
                            <a:gd name="connsiteY9" fmla="*/ 2362200 h 3638550"/>
                            <a:gd name="connsiteX10" fmla="*/ 2686364 w 6067739"/>
                            <a:gd name="connsiteY10" fmla="*/ 1685925 h 3638550"/>
                            <a:gd name="connsiteX11" fmla="*/ 314 w 6067739"/>
                            <a:gd name="connsiteY11" fmla="*/ 1670140 h 3638550"/>
                            <a:gd name="connsiteX12" fmla="*/ 314 w 6067739"/>
                            <a:gd name="connsiteY12" fmla="*/ 0 h 3638550"/>
                            <a:gd name="connsiteX0" fmla="*/ 596 w 6068021"/>
                            <a:gd name="connsiteY0" fmla="*/ 0 h 3638550"/>
                            <a:gd name="connsiteX1" fmla="*/ 6068021 w 6068021"/>
                            <a:gd name="connsiteY1" fmla="*/ 0 h 3638550"/>
                            <a:gd name="connsiteX2" fmla="*/ 6068021 w 6068021"/>
                            <a:gd name="connsiteY2" fmla="*/ 3381375 h 3638550"/>
                            <a:gd name="connsiteX3" fmla="*/ 1734146 w 6068021"/>
                            <a:gd name="connsiteY3" fmla="*/ 3381375 h 3638550"/>
                            <a:gd name="connsiteX4" fmla="*/ 1734146 w 6068021"/>
                            <a:gd name="connsiteY4" fmla="*/ 3638550 h 3638550"/>
                            <a:gd name="connsiteX5" fmla="*/ 1457921 w 6068021"/>
                            <a:gd name="connsiteY5" fmla="*/ 3638550 h 3638550"/>
                            <a:gd name="connsiteX6" fmla="*/ 1457921 w 6068021"/>
                            <a:gd name="connsiteY6" fmla="*/ 3381375 h 3638550"/>
                            <a:gd name="connsiteX7" fmla="*/ 1715096 w 6068021"/>
                            <a:gd name="connsiteY7" fmla="*/ 3381375 h 3638550"/>
                            <a:gd name="connsiteX8" fmla="*/ 1715096 w 6068021"/>
                            <a:gd name="connsiteY8" fmla="*/ 2362200 h 3638550"/>
                            <a:gd name="connsiteX9" fmla="*/ 2686646 w 6068021"/>
                            <a:gd name="connsiteY9" fmla="*/ 2362200 h 3638550"/>
                            <a:gd name="connsiteX10" fmla="*/ 2686646 w 6068021"/>
                            <a:gd name="connsiteY10" fmla="*/ 1685925 h 3638550"/>
                            <a:gd name="connsiteX11" fmla="*/ 282 w 6068021"/>
                            <a:gd name="connsiteY11" fmla="*/ 1689734 h 3638550"/>
                            <a:gd name="connsiteX12" fmla="*/ 596 w 6068021"/>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15354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29043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243097"/>
                            <a:gd name="connsiteY0" fmla="*/ 0 h 3638550"/>
                            <a:gd name="connsiteX1" fmla="*/ 6068279 w 6243097"/>
                            <a:gd name="connsiteY1" fmla="*/ 0 h 3638550"/>
                            <a:gd name="connsiteX2" fmla="*/ 6243097 w 6243097"/>
                            <a:gd name="connsiteY2" fmla="*/ 3372410 h 3638550"/>
                            <a:gd name="connsiteX3" fmla="*/ 1734404 w 6243097"/>
                            <a:gd name="connsiteY3" fmla="*/ 3381375 h 3638550"/>
                            <a:gd name="connsiteX4" fmla="*/ 1734404 w 6243097"/>
                            <a:gd name="connsiteY4" fmla="*/ 3638550 h 3638550"/>
                            <a:gd name="connsiteX5" fmla="*/ 1458179 w 6243097"/>
                            <a:gd name="connsiteY5" fmla="*/ 3638550 h 3638550"/>
                            <a:gd name="connsiteX6" fmla="*/ 1458179 w 6243097"/>
                            <a:gd name="connsiteY6" fmla="*/ 3381375 h 3638550"/>
                            <a:gd name="connsiteX7" fmla="*/ 1729042 w 6243097"/>
                            <a:gd name="connsiteY7" fmla="*/ 3381375 h 3638550"/>
                            <a:gd name="connsiteX8" fmla="*/ 1729043 w 6243097"/>
                            <a:gd name="connsiteY8" fmla="*/ 2362200 h 3638550"/>
                            <a:gd name="connsiteX9" fmla="*/ 2686904 w 6243097"/>
                            <a:gd name="connsiteY9" fmla="*/ 2362200 h 3638550"/>
                            <a:gd name="connsiteX10" fmla="*/ 2686904 w 6243097"/>
                            <a:gd name="connsiteY10" fmla="*/ 1685925 h 3638550"/>
                            <a:gd name="connsiteX11" fmla="*/ 258 w 6243097"/>
                            <a:gd name="connsiteY11" fmla="*/ 1686468 h 3638550"/>
                            <a:gd name="connsiteX12" fmla="*/ 854 w 6243097"/>
                            <a:gd name="connsiteY12" fmla="*/ 0 h 3638550"/>
                            <a:gd name="connsiteX0" fmla="*/ 854 w 6323785"/>
                            <a:gd name="connsiteY0" fmla="*/ 0 h 3638550"/>
                            <a:gd name="connsiteX1" fmla="*/ 6068279 w 6323785"/>
                            <a:gd name="connsiteY1" fmla="*/ 0 h 3638550"/>
                            <a:gd name="connsiteX2" fmla="*/ 6323785 w 6323785"/>
                            <a:gd name="connsiteY2" fmla="*/ 3372410 h 3638550"/>
                            <a:gd name="connsiteX3" fmla="*/ 1734404 w 6323785"/>
                            <a:gd name="connsiteY3" fmla="*/ 3381375 h 3638550"/>
                            <a:gd name="connsiteX4" fmla="*/ 1734404 w 6323785"/>
                            <a:gd name="connsiteY4" fmla="*/ 3638550 h 3638550"/>
                            <a:gd name="connsiteX5" fmla="*/ 1458179 w 6323785"/>
                            <a:gd name="connsiteY5" fmla="*/ 3638550 h 3638550"/>
                            <a:gd name="connsiteX6" fmla="*/ 1458179 w 6323785"/>
                            <a:gd name="connsiteY6" fmla="*/ 3381375 h 3638550"/>
                            <a:gd name="connsiteX7" fmla="*/ 1729042 w 6323785"/>
                            <a:gd name="connsiteY7" fmla="*/ 3381375 h 3638550"/>
                            <a:gd name="connsiteX8" fmla="*/ 1729043 w 6323785"/>
                            <a:gd name="connsiteY8" fmla="*/ 2362200 h 3638550"/>
                            <a:gd name="connsiteX9" fmla="*/ 2686904 w 6323785"/>
                            <a:gd name="connsiteY9" fmla="*/ 2362200 h 3638550"/>
                            <a:gd name="connsiteX10" fmla="*/ 2686904 w 6323785"/>
                            <a:gd name="connsiteY10" fmla="*/ 1685925 h 3638550"/>
                            <a:gd name="connsiteX11" fmla="*/ 258 w 6323785"/>
                            <a:gd name="connsiteY11" fmla="*/ 1686468 h 3638550"/>
                            <a:gd name="connsiteX12" fmla="*/ 854 w 6323785"/>
                            <a:gd name="connsiteY12" fmla="*/ 0 h 3638550"/>
                            <a:gd name="connsiteX0" fmla="*/ 854 w 6315117"/>
                            <a:gd name="connsiteY0" fmla="*/ 0 h 3638550"/>
                            <a:gd name="connsiteX1" fmla="*/ 6068279 w 6315117"/>
                            <a:gd name="connsiteY1" fmla="*/ 0 h 3638550"/>
                            <a:gd name="connsiteX2" fmla="*/ 6315117 w 6315117"/>
                            <a:gd name="connsiteY2" fmla="*/ 3385411 h 3638550"/>
                            <a:gd name="connsiteX3" fmla="*/ 1734404 w 6315117"/>
                            <a:gd name="connsiteY3" fmla="*/ 3381375 h 3638550"/>
                            <a:gd name="connsiteX4" fmla="*/ 1734404 w 6315117"/>
                            <a:gd name="connsiteY4" fmla="*/ 3638550 h 3638550"/>
                            <a:gd name="connsiteX5" fmla="*/ 1458179 w 6315117"/>
                            <a:gd name="connsiteY5" fmla="*/ 3638550 h 3638550"/>
                            <a:gd name="connsiteX6" fmla="*/ 1458179 w 6315117"/>
                            <a:gd name="connsiteY6" fmla="*/ 3381375 h 3638550"/>
                            <a:gd name="connsiteX7" fmla="*/ 1729042 w 6315117"/>
                            <a:gd name="connsiteY7" fmla="*/ 3381375 h 3638550"/>
                            <a:gd name="connsiteX8" fmla="*/ 1729043 w 6315117"/>
                            <a:gd name="connsiteY8" fmla="*/ 2362200 h 3638550"/>
                            <a:gd name="connsiteX9" fmla="*/ 2686904 w 6315117"/>
                            <a:gd name="connsiteY9" fmla="*/ 2362200 h 3638550"/>
                            <a:gd name="connsiteX10" fmla="*/ 2686904 w 6315117"/>
                            <a:gd name="connsiteY10" fmla="*/ 1685925 h 3638550"/>
                            <a:gd name="connsiteX11" fmla="*/ 258 w 6315117"/>
                            <a:gd name="connsiteY11" fmla="*/ 1686468 h 3638550"/>
                            <a:gd name="connsiteX12" fmla="*/ 854 w 6315117"/>
                            <a:gd name="connsiteY12" fmla="*/ 0 h 3638550"/>
                            <a:gd name="connsiteX0" fmla="*/ 854 w 6319451"/>
                            <a:gd name="connsiteY0" fmla="*/ 0 h 3638550"/>
                            <a:gd name="connsiteX1" fmla="*/ 6068279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5291 w 6319451"/>
                            <a:gd name="connsiteY5" fmla="*/ 363220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58150 w 6319451"/>
                            <a:gd name="connsiteY6" fmla="*/ 34445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1549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76628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34361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483557 w 6319451"/>
                            <a:gd name="connsiteY4" fmla="*/ 3635375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7103 w 6319451"/>
                            <a:gd name="connsiteY8" fmla="*/ 187325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337622 w 6319451"/>
                            <a:gd name="connsiteY9" fmla="*/ 18669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0 w 6318597"/>
                            <a:gd name="connsiteY0" fmla="*/ 0 h 3638550"/>
                            <a:gd name="connsiteX1" fmla="*/ 6318597 w 6318597"/>
                            <a:gd name="connsiteY1" fmla="*/ 0 h 3638550"/>
                            <a:gd name="connsiteX2" fmla="*/ 6318597 w 6318597"/>
                            <a:gd name="connsiteY2" fmla="*/ 3381078 h 3638550"/>
                            <a:gd name="connsiteX3" fmla="*/ 1568436 w 6318597"/>
                            <a:gd name="connsiteY3" fmla="*/ 3381375 h 3638550"/>
                            <a:gd name="connsiteX4" fmla="*/ 1568436 w 6318597"/>
                            <a:gd name="connsiteY4" fmla="*/ 3638550 h 3638550"/>
                            <a:gd name="connsiteX5" fmla="*/ 1311262 w 6318597"/>
                            <a:gd name="connsiteY5" fmla="*/ 3638550 h 3638550"/>
                            <a:gd name="connsiteX6" fmla="*/ 1312842 w 6318597"/>
                            <a:gd name="connsiteY6" fmla="*/ 3374724 h 3638550"/>
                            <a:gd name="connsiteX7" fmla="*/ 1563073 w 6318597"/>
                            <a:gd name="connsiteY7" fmla="*/ 3371850 h 3638550"/>
                            <a:gd name="connsiteX8" fmla="*/ 1563074 w 6318597"/>
                            <a:gd name="connsiteY8" fmla="*/ 1870075 h 3638550"/>
                            <a:gd name="connsiteX9" fmla="*/ 2336768 w 6318597"/>
                            <a:gd name="connsiteY9" fmla="*/ 1866900 h 3638550"/>
                            <a:gd name="connsiteX10" fmla="*/ 2686050 w 6318597"/>
                            <a:gd name="connsiteY10" fmla="*/ 1685925 h 3638550"/>
                            <a:gd name="connsiteX11" fmla="*/ 8930 w 6318597"/>
                            <a:gd name="connsiteY11" fmla="*/ 991143 h 3638550"/>
                            <a:gd name="connsiteX12" fmla="*/ 0 w 6318597"/>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702566 w 6335113"/>
                            <a:gd name="connsiteY10" fmla="*/ 168592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407275 w 6335113"/>
                            <a:gd name="connsiteY10" fmla="*/ 9048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012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9647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647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445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38225 h 3638550"/>
                            <a:gd name="connsiteX11" fmla="*/ 45 w 6335113"/>
                            <a:gd name="connsiteY11" fmla="*/ 1041943 h 3638550"/>
                            <a:gd name="connsiteX12" fmla="*/ 16516 w 6335113"/>
                            <a:gd name="connsiteY12" fmla="*/ 0 h 3638550"/>
                            <a:gd name="connsiteX0" fmla="*/ 274 w 6335387"/>
                            <a:gd name="connsiteY0" fmla="*/ 0 h 4911725"/>
                            <a:gd name="connsiteX1" fmla="*/ 6335387 w 6335387"/>
                            <a:gd name="connsiteY1" fmla="*/ 1273175 h 4911725"/>
                            <a:gd name="connsiteX2" fmla="*/ 6335387 w 6335387"/>
                            <a:gd name="connsiteY2" fmla="*/ 4654253 h 4911725"/>
                            <a:gd name="connsiteX3" fmla="*/ 1585226 w 6335387"/>
                            <a:gd name="connsiteY3" fmla="*/ 4654550 h 4911725"/>
                            <a:gd name="connsiteX4" fmla="*/ 1585226 w 6335387"/>
                            <a:gd name="connsiteY4" fmla="*/ 4911725 h 4911725"/>
                            <a:gd name="connsiteX5" fmla="*/ 1328052 w 6335387"/>
                            <a:gd name="connsiteY5" fmla="*/ 4911725 h 4911725"/>
                            <a:gd name="connsiteX6" fmla="*/ 1329632 w 6335387"/>
                            <a:gd name="connsiteY6" fmla="*/ 4647899 h 4911725"/>
                            <a:gd name="connsiteX7" fmla="*/ 1579863 w 6335387"/>
                            <a:gd name="connsiteY7" fmla="*/ 4645025 h 4911725"/>
                            <a:gd name="connsiteX8" fmla="*/ 1579864 w 6335387"/>
                            <a:gd name="connsiteY8" fmla="*/ 3143250 h 4911725"/>
                            <a:gd name="connsiteX9" fmla="*/ 2353558 w 6335387"/>
                            <a:gd name="connsiteY9" fmla="*/ 3140075 h 4911725"/>
                            <a:gd name="connsiteX10" fmla="*/ 2353571 w 6335387"/>
                            <a:gd name="connsiteY10" fmla="*/ 2311400 h 4911725"/>
                            <a:gd name="connsiteX11" fmla="*/ 319 w 6335387"/>
                            <a:gd name="connsiteY11" fmla="*/ 2315118 h 4911725"/>
                            <a:gd name="connsiteX12" fmla="*/ 274 w 6335387"/>
                            <a:gd name="connsiteY12" fmla="*/ 0 h 4911725"/>
                            <a:gd name="connsiteX0" fmla="*/ 0 w 6350990"/>
                            <a:gd name="connsiteY0" fmla="*/ 0 h 4914900"/>
                            <a:gd name="connsiteX1" fmla="*/ 6350990 w 6350990"/>
                            <a:gd name="connsiteY1" fmla="*/ 1276350 h 4914900"/>
                            <a:gd name="connsiteX2" fmla="*/ 6350990 w 6350990"/>
                            <a:gd name="connsiteY2" fmla="*/ 4657428 h 4914900"/>
                            <a:gd name="connsiteX3" fmla="*/ 1600829 w 6350990"/>
                            <a:gd name="connsiteY3" fmla="*/ 4657725 h 4914900"/>
                            <a:gd name="connsiteX4" fmla="*/ 1600829 w 6350990"/>
                            <a:gd name="connsiteY4" fmla="*/ 4914900 h 4914900"/>
                            <a:gd name="connsiteX5" fmla="*/ 1343655 w 6350990"/>
                            <a:gd name="connsiteY5" fmla="*/ 4914900 h 4914900"/>
                            <a:gd name="connsiteX6" fmla="*/ 1345235 w 6350990"/>
                            <a:gd name="connsiteY6" fmla="*/ 4651074 h 4914900"/>
                            <a:gd name="connsiteX7" fmla="*/ 1595466 w 6350990"/>
                            <a:gd name="connsiteY7" fmla="*/ 4648200 h 4914900"/>
                            <a:gd name="connsiteX8" fmla="*/ 1595467 w 6350990"/>
                            <a:gd name="connsiteY8" fmla="*/ 3146425 h 4914900"/>
                            <a:gd name="connsiteX9" fmla="*/ 2369161 w 6350990"/>
                            <a:gd name="connsiteY9" fmla="*/ 3143250 h 4914900"/>
                            <a:gd name="connsiteX10" fmla="*/ 2369174 w 6350990"/>
                            <a:gd name="connsiteY10" fmla="*/ 2314575 h 4914900"/>
                            <a:gd name="connsiteX11" fmla="*/ 15922 w 6350990"/>
                            <a:gd name="connsiteY11" fmla="*/ 2318293 h 4914900"/>
                            <a:gd name="connsiteX12" fmla="*/ 0 w 6350990"/>
                            <a:gd name="connsiteY12" fmla="*/ 0 h 4914900"/>
                            <a:gd name="connsiteX0" fmla="*/ 0 w 6347815"/>
                            <a:gd name="connsiteY0" fmla="*/ 0 h 4914900"/>
                            <a:gd name="connsiteX1" fmla="*/ 6347815 w 6347815"/>
                            <a:gd name="connsiteY1" fmla="*/ 1276350 h 4914900"/>
                            <a:gd name="connsiteX2" fmla="*/ 6347815 w 6347815"/>
                            <a:gd name="connsiteY2" fmla="*/ 4657428 h 4914900"/>
                            <a:gd name="connsiteX3" fmla="*/ 1597654 w 6347815"/>
                            <a:gd name="connsiteY3" fmla="*/ 4657725 h 4914900"/>
                            <a:gd name="connsiteX4" fmla="*/ 1597654 w 6347815"/>
                            <a:gd name="connsiteY4" fmla="*/ 4914900 h 4914900"/>
                            <a:gd name="connsiteX5" fmla="*/ 1340480 w 6347815"/>
                            <a:gd name="connsiteY5" fmla="*/ 4914900 h 4914900"/>
                            <a:gd name="connsiteX6" fmla="*/ 1342060 w 6347815"/>
                            <a:gd name="connsiteY6" fmla="*/ 4651074 h 4914900"/>
                            <a:gd name="connsiteX7" fmla="*/ 1592291 w 6347815"/>
                            <a:gd name="connsiteY7" fmla="*/ 4648200 h 4914900"/>
                            <a:gd name="connsiteX8" fmla="*/ 1592292 w 6347815"/>
                            <a:gd name="connsiteY8" fmla="*/ 3146425 h 4914900"/>
                            <a:gd name="connsiteX9" fmla="*/ 2365986 w 6347815"/>
                            <a:gd name="connsiteY9" fmla="*/ 3143250 h 4914900"/>
                            <a:gd name="connsiteX10" fmla="*/ 2365999 w 6347815"/>
                            <a:gd name="connsiteY10" fmla="*/ 2314575 h 4914900"/>
                            <a:gd name="connsiteX11" fmla="*/ 12747 w 6347815"/>
                            <a:gd name="connsiteY11" fmla="*/ 2318293 h 4914900"/>
                            <a:gd name="connsiteX12" fmla="*/ 0 w 6347815"/>
                            <a:gd name="connsiteY12" fmla="*/ 0 h 4914900"/>
                            <a:gd name="connsiteX0" fmla="*/ 0 w 6344640"/>
                            <a:gd name="connsiteY0" fmla="*/ 0 h 4921250"/>
                            <a:gd name="connsiteX1" fmla="*/ 6344640 w 6344640"/>
                            <a:gd name="connsiteY1" fmla="*/ 1282700 h 4921250"/>
                            <a:gd name="connsiteX2" fmla="*/ 6344640 w 6344640"/>
                            <a:gd name="connsiteY2" fmla="*/ 4663778 h 4921250"/>
                            <a:gd name="connsiteX3" fmla="*/ 1594479 w 6344640"/>
                            <a:gd name="connsiteY3" fmla="*/ 4664075 h 4921250"/>
                            <a:gd name="connsiteX4" fmla="*/ 1594479 w 6344640"/>
                            <a:gd name="connsiteY4" fmla="*/ 4921250 h 4921250"/>
                            <a:gd name="connsiteX5" fmla="*/ 1337305 w 6344640"/>
                            <a:gd name="connsiteY5" fmla="*/ 4921250 h 4921250"/>
                            <a:gd name="connsiteX6" fmla="*/ 1338885 w 6344640"/>
                            <a:gd name="connsiteY6" fmla="*/ 4657424 h 4921250"/>
                            <a:gd name="connsiteX7" fmla="*/ 1589116 w 6344640"/>
                            <a:gd name="connsiteY7" fmla="*/ 4654550 h 4921250"/>
                            <a:gd name="connsiteX8" fmla="*/ 1589117 w 6344640"/>
                            <a:gd name="connsiteY8" fmla="*/ 3152775 h 4921250"/>
                            <a:gd name="connsiteX9" fmla="*/ 2362811 w 6344640"/>
                            <a:gd name="connsiteY9" fmla="*/ 3149600 h 4921250"/>
                            <a:gd name="connsiteX10" fmla="*/ 2362824 w 6344640"/>
                            <a:gd name="connsiteY10" fmla="*/ 2320925 h 4921250"/>
                            <a:gd name="connsiteX11" fmla="*/ 9572 w 6344640"/>
                            <a:gd name="connsiteY11" fmla="*/ 2324643 h 4921250"/>
                            <a:gd name="connsiteX12" fmla="*/ 0 w 6344640"/>
                            <a:gd name="connsiteY12" fmla="*/ 0 h 4921250"/>
                            <a:gd name="connsiteX0" fmla="*/ 0 w 6341465"/>
                            <a:gd name="connsiteY0" fmla="*/ 0 h 4921250"/>
                            <a:gd name="connsiteX1" fmla="*/ 6341465 w 6341465"/>
                            <a:gd name="connsiteY1" fmla="*/ 128270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9525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341465" h="4921250">
                              <a:moveTo>
                                <a:pt x="0" y="0"/>
                              </a:moveTo>
                              <a:lnTo>
                                <a:pt x="6338290" y="0"/>
                              </a:lnTo>
                              <a:cubicBezTo>
                                <a:pt x="6339348" y="1551418"/>
                                <a:pt x="6340407" y="3112360"/>
                                <a:pt x="6341465" y="4663778"/>
                              </a:cubicBezTo>
                              <a:lnTo>
                                <a:pt x="1591304" y="4664075"/>
                              </a:lnTo>
                              <a:lnTo>
                                <a:pt x="1591304" y="4921250"/>
                              </a:lnTo>
                              <a:lnTo>
                                <a:pt x="1334130" y="4921250"/>
                              </a:lnTo>
                              <a:cubicBezTo>
                                <a:pt x="1332540" y="4832250"/>
                                <a:pt x="1337300" y="4746424"/>
                                <a:pt x="1335710" y="4657424"/>
                              </a:cubicBezTo>
                              <a:lnTo>
                                <a:pt x="1585941" y="4654550"/>
                              </a:lnTo>
                              <a:cubicBezTo>
                                <a:pt x="1585941" y="4314825"/>
                                <a:pt x="1585942" y="3492500"/>
                                <a:pt x="1585942" y="3152775"/>
                              </a:cubicBezTo>
                              <a:lnTo>
                                <a:pt x="2359636" y="3149600"/>
                              </a:lnTo>
                              <a:cubicBezTo>
                                <a:pt x="2360699" y="2874433"/>
                                <a:pt x="2358586" y="2596092"/>
                                <a:pt x="2359649" y="2320925"/>
                              </a:cubicBezTo>
                              <a:lnTo>
                                <a:pt x="6397" y="2324643"/>
                              </a:lnTo>
                              <a:cubicBezTo>
                                <a:pt x="5308" y="1771195"/>
                                <a:pt x="1089" y="553448"/>
                                <a:pt x="0" y="0"/>
                              </a:cubicBezTo>
                              <a:close/>
                            </a:path>
                          </a:pathLst>
                        </a:custGeom>
                        <a:blipFill dpi="0" rotWithShape="1">
                          <a:blip r:embed="rId12">
                            <a:extLst>
                              <a:ext uri="{28A0092B-C50C-407E-A947-70E740481C1C}">
                                <a14:useLocalDpi xmlns:a14="http://schemas.microsoft.com/office/drawing/2010/main" val="0"/>
                              </a:ext>
                            </a:extLst>
                          </a:blip>
                          <a:srcRect/>
                          <a:stretch>
                            <a:fillRect l="-3478" t="-502" r="-2538" b="-1406"/>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7BC6ED" w14:textId="77777777" w:rsidR="00373B08" w:rsidRDefault="00373B08" w:rsidP="00DF751F">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9256717" id="Freeform 199" o:spid="_x0000_s1026" alt="Cropped shot of a young computer programmer looking through data" style="width:481.9pt;height:374.15pt;visibility:visible;mso-wrap-style:square;mso-left-percent:-10001;mso-top-percent:-10001;mso-position-horizontal:absolute;mso-position-horizontal-relative:char;mso-position-vertical:absolute;mso-position-vertical-relative:line;mso-left-percent:-10001;mso-top-percent:-10001;v-text-anchor:middle" coordsize="6341465,492125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" adj="-11796480,,5400" path="m,l6338290,v1058,1551418,2117,3112360,3175,4663778l1591304,4664075r,257175l1334130,4921250v-1590,-89000,3170,-174826,1580,-263826l1585941,4654550v,-339725,1,-1162050,1,-1501775l2359636,3149600v1063,-275167,-1050,-553508,13,-828675l6397,2324643c5308,1771195,1089,553448,,xe" stroked="f" strokeweight="2pt">
                <v:fill r:id="rId13" o:title="Cropped shot of a young computer programmer looking through data" recolor="t" rotate="t" type="frame"/>
                <v:stroke joinstyle="miter"/>
                <v:formulas/>
                <v:path arrowok="t" o:connecttype="custom" o:connectlocs="0,0;6117066,0;6120130,4503383;1535763,4503670;1535763,4752000;1287565,4752000;1289090,4497247;1530587,4494472;1530588,3044346;2277278,3041280;2277291,2241105;6174,2244695;0,0" o:connectangles="0,0,0,0,0,0,0,0,0,0,0,0,0" textboxrect="0,0,6341465,4921250"/>
                <v:textbox>
                  <w:txbxContent>
                    <w:p w14:paraId="167BC6ED" w14:textId="77777777" w:rsidR="00373B08" w:rsidRDefault="00373B08" w:rsidP="00DF751F">
                      <w:pPr>
                        <w:jc w:val="center"/>
                      </w:pPr>
                      <w:r>
                        <w:softHyphen/>
                      </w:r>
                    </w:p>
                  </w:txbxContent>
                </v:textbox>
                <w10:anchorlock/>
              </v:shape>
            </w:pict>
          </mc:Fallback>
        </mc:AlternateContent>
      </w:r>
    </w:p>
    <w:p w14:paraId="4D28693C" w14:textId="77777777" w:rsidR="00D62972" w:rsidRPr="00B2780C" w:rsidRDefault="00452743" w:rsidP="00701468">
      <w:pPr>
        <w:keepLines w:val="0"/>
        <w:spacing w:before="0"/>
        <w:rPr>
          <w:lang w:eastAsia="en-AU"/>
        </w:rPr>
      </w:pPr>
      <w:r w:rsidRPr="00B2780C">
        <w:rPr>
          <w:lang w:eastAsia="en-AU"/>
        </w:rPr>
        <w:br w:type="page"/>
      </w:r>
    </w:p>
    <w:p w14:paraId="225A0B79" w14:textId="77777777" w:rsidR="00701468" w:rsidRPr="00B2780C" w:rsidRDefault="00701468" w:rsidP="00701468">
      <w:pPr>
        <w:pStyle w:val="NoSpacing"/>
        <w:sectPr w:rsidR="00701468" w:rsidRPr="00B2780C" w:rsidSect="00701468">
          <w:headerReference w:type="even" r:id="rId14"/>
          <w:headerReference w:type="default" r:id="rId15"/>
          <w:headerReference w:type="first" r:id="rId16"/>
          <w:footerReference w:type="first" r:id="rId17"/>
          <w:type w:val="continuous"/>
          <w:pgSz w:w="11906" w:h="16838" w:code="9"/>
          <w:pgMar w:top="1134" w:right="1134" w:bottom="1134" w:left="1134" w:header="709" w:footer="709" w:gutter="0"/>
          <w:pgNumType w:start="1"/>
          <w:cols w:space="708"/>
          <w:docGrid w:linePitch="360"/>
        </w:sectPr>
      </w:pPr>
    </w:p>
    <w:p w14:paraId="7376F147" w14:textId="77777777" w:rsidR="003C3BBE" w:rsidRPr="00B2780C" w:rsidRDefault="003C3BBE" w:rsidP="0044477A">
      <w:pPr>
        <w:pStyle w:val="FinePrint"/>
        <w:spacing w:before="480" w:after="7200"/>
        <w:rPr>
          <w:rStyle w:val="Strong"/>
        </w:rPr>
      </w:pPr>
      <w:r w:rsidRPr="00B2780C">
        <w:rPr>
          <w:rStyle w:val="Strong"/>
        </w:rPr>
        <w:lastRenderedPageBreak/>
        <w:t>TAFE NSW would like to pay our respect and acknowledge Aboriginal and Torres Strait Islander Peoples as the Traditional Custodians of the Land, Rivers and Sea. We acknowledge and pay our respect to the Elders, both past and present of all Nations.</w:t>
      </w:r>
    </w:p>
    <w:p w14:paraId="35132635" w14:textId="44BF3366" w:rsidR="003C3BBE" w:rsidRPr="00B2780C" w:rsidRDefault="003C3BBE" w:rsidP="003C3BBE">
      <w:pPr>
        <w:pStyle w:val="FinePrint"/>
        <w:rPr>
          <w:sz w:val="24"/>
        </w:rPr>
      </w:pPr>
      <w:r w:rsidRPr="00B2780C">
        <w:t>Version:</w:t>
      </w:r>
      <w:r w:rsidRPr="00B2780C">
        <w:tab/>
      </w:r>
      <w:sdt>
        <w:sdtPr>
          <w:id w:val="-1616047559"/>
          <w:placeholder>
            <w:docPart w:val="C0E47D7CF7F3490B9A4C972705223F69"/>
          </w:placeholder>
          <w:date w:fullDate="2020-08-03T00:00:00Z">
            <w:dateFormat w:val="yyyyMMdd"/>
            <w:lid w:val="en-AU"/>
            <w:storeMappedDataAs w:val="dateTime"/>
            <w:calendar w:val="gregorian"/>
          </w:date>
        </w:sdtPr>
        <w:sdtContent>
          <w:r w:rsidR="00F777DD">
            <w:t>20200803</w:t>
          </w:r>
        </w:sdtContent>
      </w:sdt>
    </w:p>
    <w:p w14:paraId="3AAD8B02" w14:textId="60679870" w:rsidR="003C3BBE" w:rsidRPr="00B2780C" w:rsidRDefault="003C3BBE" w:rsidP="003C3BBE">
      <w:pPr>
        <w:pStyle w:val="FinePrint"/>
      </w:pPr>
      <w:r w:rsidRPr="00B2780C">
        <w:t>Date created:</w:t>
      </w:r>
      <w:r w:rsidRPr="00B2780C">
        <w:tab/>
      </w:r>
      <w:sdt>
        <w:sdtPr>
          <w:id w:val="1600993894"/>
          <w:placeholder>
            <w:docPart w:val="B2C6CCC2811D4A959886EA2CD7D6E30A"/>
          </w:placeholder>
          <w:date w:fullDate="2019-10-20T00:00:00Z">
            <w:dateFormat w:val="dd MMMM yyyy"/>
            <w:lid w:val="en-AU"/>
            <w:storeMappedDataAs w:val="dateTime"/>
            <w:calendar w:val="gregorian"/>
          </w:date>
        </w:sdtPr>
        <w:sdtContent>
          <w:r w:rsidR="00DF0C3D">
            <w:t>20 October 2019</w:t>
          </w:r>
        </w:sdtContent>
      </w:sdt>
    </w:p>
    <w:p w14:paraId="2EBA97B5" w14:textId="1156863E" w:rsidR="002116ED" w:rsidRPr="00B2780C" w:rsidRDefault="003C3BBE" w:rsidP="007D5620">
      <w:pPr>
        <w:pStyle w:val="FinePrint"/>
      </w:pPr>
      <w:r w:rsidRPr="00B2780C">
        <w:t>Date modified:</w:t>
      </w:r>
      <w:r w:rsidRPr="00B2780C">
        <w:tab/>
      </w:r>
      <w:r w:rsidR="00F777DD">
        <w:t>3 August</w:t>
      </w:r>
      <w:r w:rsidR="00ED650D">
        <w:t xml:space="preserve"> 2020</w:t>
      </w:r>
    </w:p>
    <w:p w14:paraId="475AB546" w14:textId="1AC85C15" w:rsidR="003C3BBE" w:rsidRPr="00B2780C" w:rsidRDefault="003C3BBE" w:rsidP="003C3BBE">
      <w:pPr>
        <w:pStyle w:val="FinePrint"/>
      </w:pPr>
      <w:r w:rsidRPr="00B2780C">
        <w:t xml:space="preserve">For queries contact: </w:t>
      </w:r>
      <w:r w:rsidRPr="00B2780C">
        <w:tab/>
      </w:r>
      <w:sdt>
        <w:sdtPr>
          <w:id w:val="-2064706130"/>
          <w:placeholder>
            <w:docPart w:val="AE7370C49BA745EE92F88BC2C26823A0"/>
          </w:placeholder>
          <w:text/>
        </w:sdtPr>
        <w:sdtContent>
          <w:r w:rsidR="00DF0C3D">
            <w:t>Technology and Business Services SkillsPoint</w:t>
          </w:r>
        </w:sdtContent>
      </w:sdt>
    </w:p>
    <w:p w14:paraId="7DE912F2" w14:textId="4CB4E1CE" w:rsidR="003C3BBE" w:rsidRPr="00B2780C" w:rsidRDefault="00572B51" w:rsidP="003C3BBE">
      <w:pPr>
        <w:pStyle w:val="FinePrint"/>
      </w:pPr>
      <w:r>
        <w:t>© TAFE NSW 2020</w:t>
      </w:r>
      <w:r w:rsidR="003C3BBE" w:rsidRPr="00B2780C">
        <w:br/>
        <w:t>RTO Provider Number 90003 | CRICOS Provider Code: 00591E</w:t>
      </w:r>
    </w:p>
    <w:p w14:paraId="7188C9EB" w14:textId="77777777" w:rsidR="003C3BBE" w:rsidRPr="00B2780C" w:rsidRDefault="003C3BBE" w:rsidP="003C3BBE">
      <w:pPr>
        <w:pStyle w:val="FinePrint"/>
      </w:pPr>
      <w:r w:rsidRPr="00B2780C">
        <w:t>This resource can be found in the TAFE NSW Learning Bank.</w:t>
      </w:r>
    </w:p>
    <w:p w14:paraId="27B72DE4" w14:textId="69210783" w:rsidR="007E7A3E" w:rsidRPr="00B2780C" w:rsidRDefault="003C3BBE" w:rsidP="003C3BBE">
      <w:pPr>
        <w:pStyle w:val="FinePrint"/>
      </w:pPr>
      <w:r w:rsidRPr="00B2780C">
        <w:t xml:space="preserve">The content in this document is copyright © </w:t>
      </w:r>
      <w:r w:rsidR="00355FA5" w:rsidRPr="00B2780C">
        <w:t xml:space="preserve">TAFE </w:t>
      </w:r>
      <w:r w:rsidRPr="00B2780C">
        <w:t>NSW 20</w:t>
      </w:r>
      <w:r w:rsidR="00572B51">
        <w:t>20</w:t>
      </w:r>
      <w:r w:rsidRPr="00B2780C">
        <w:t xml:space="preserve"> and should not be reproduced without the permission of TAFE NSW. Information contained in this document is correct at time of printing: </w:t>
      </w:r>
      <w:r w:rsidR="00C30F89" w:rsidRPr="00B2780C">
        <w:fldChar w:fldCharType="begin"/>
      </w:r>
      <w:r w:rsidR="00C30F89" w:rsidRPr="00B2780C">
        <w:instrText xml:space="preserve"> DATE  \@ "dd MMMM yyyy"  \* MERGEFORMAT </w:instrText>
      </w:r>
      <w:r w:rsidR="00C30F89" w:rsidRPr="00B2780C">
        <w:fldChar w:fldCharType="separate"/>
      </w:r>
      <w:r w:rsidR="00494303">
        <w:rPr>
          <w:noProof/>
        </w:rPr>
        <w:t>03 August 2020</w:t>
      </w:r>
      <w:r w:rsidR="00C30F89" w:rsidRPr="00B2780C">
        <w:fldChar w:fldCharType="end"/>
      </w:r>
      <w:r w:rsidRPr="00B2780C">
        <w:t xml:space="preserve">. For current information please refer to our website or your teacher as appropriate. </w:t>
      </w:r>
      <w:r w:rsidR="007E7A3E" w:rsidRPr="00B2780C">
        <w:br w:type="page"/>
      </w:r>
    </w:p>
    <w:sdt>
      <w:sdtPr>
        <w:rPr>
          <w:rFonts w:eastAsia="Times New Roman" w:cstheme="minorHAnsi"/>
          <w:b w:val="0"/>
          <w:bCs w:val="0"/>
          <w:noProof/>
          <w:color w:val="717679"/>
          <w:kern w:val="22"/>
          <w:sz w:val="24"/>
          <w:szCs w:val="32"/>
          <w:lang w:eastAsia="en-US"/>
        </w:rPr>
        <w:id w:val="-53089027"/>
        <w:docPartObj>
          <w:docPartGallery w:val="Table of Contents"/>
          <w:docPartUnique/>
        </w:docPartObj>
      </w:sdtPr>
      <w:sdtContent>
        <w:p w14:paraId="7A7C8DC1" w14:textId="77777777" w:rsidR="00977F2D" w:rsidRDefault="00977F2D" w:rsidP="00977F2D">
          <w:pPr>
            <w:pStyle w:val="TOCHeading"/>
          </w:pPr>
          <w:r>
            <w:t>Contents</w:t>
          </w:r>
        </w:p>
        <w:p w14:paraId="1E3B03D6" w14:textId="4BFD0132" w:rsidR="00494303" w:rsidRDefault="00977F2D">
          <w:pPr>
            <w:pStyle w:val="TOC2"/>
            <w:rPr>
              <w:rFonts w:asciiTheme="minorHAnsi" w:eastAsiaTheme="minorEastAsia" w:hAnsiTheme="minorHAnsi" w:cstheme="minorBidi"/>
              <w:color w:val="auto"/>
              <w:kern w:val="0"/>
              <w:sz w:val="22"/>
              <w:szCs w:val="22"/>
            </w:rPr>
          </w:pPr>
          <w:r>
            <w:rPr>
              <w:rFonts w:eastAsiaTheme="minorHAnsi" w:cstheme="minorBidi"/>
              <w:bCs/>
              <w:i/>
              <w:noProof w:val="0"/>
              <w:kern w:val="0"/>
              <w:szCs w:val="32"/>
              <w:lang w:eastAsia="en-US"/>
            </w:rPr>
            <w:fldChar w:fldCharType="begin"/>
          </w:r>
          <w:r>
            <w:rPr>
              <w:rFonts w:eastAsiaTheme="minorHAnsi" w:cstheme="minorBidi"/>
              <w:bCs/>
              <w:i/>
              <w:noProof w:val="0"/>
              <w:kern w:val="0"/>
              <w:szCs w:val="32"/>
              <w:lang w:eastAsia="en-US"/>
            </w:rPr>
            <w:instrText xml:space="preserve"> TOC \h \z \t "Heading 1,2,Heading 2,3,Header Topic Title,1" </w:instrText>
          </w:r>
          <w:r>
            <w:rPr>
              <w:rFonts w:eastAsiaTheme="minorHAnsi" w:cstheme="minorBidi"/>
              <w:bCs/>
              <w:i/>
              <w:noProof w:val="0"/>
              <w:kern w:val="0"/>
              <w:szCs w:val="32"/>
              <w:lang w:eastAsia="en-US"/>
            </w:rPr>
            <w:fldChar w:fldCharType="separate"/>
          </w:r>
          <w:hyperlink w:anchor="_Toc47344109" w:history="1">
            <w:r w:rsidR="00494303" w:rsidRPr="008F31E1">
              <w:rPr>
                <w:rStyle w:val="Hyperlink"/>
              </w:rPr>
              <w:t>Icon legends</w:t>
            </w:r>
            <w:r w:rsidR="00494303">
              <w:rPr>
                <w:webHidden/>
              </w:rPr>
              <w:tab/>
            </w:r>
            <w:r w:rsidR="00494303">
              <w:rPr>
                <w:webHidden/>
              </w:rPr>
              <w:fldChar w:fldCharType="begin"/>
            </w:r>
            <w:r w:rsidR="00494303">
              <w:rPr>
                <w:webHidden/>
              </w:rPr>
              <w:instrText xml:space="preserve"> PAGEREF _Toc47344109 \h </w:instrText>
            </w:r>
            <w:r w:rsidR="00494303">
              <w:rPr>
                <w:webHidden/>
              </w:rPr>
            </w:r>
            <w:r w:rsidR="00494303">
              <w:rPr>
                <w:webHidden/>
              </w:rPr>
              <w:fldChar w:fldCharType="separate"/>
            </w:r>
            <w:r w:rsidR="00494303">
              <w:rPr>
                <w:webHidden/>
              </w:rPr>
              <w:t>7</w:t>
            </w:r>
            <w:r w:rsidR="00494303">
              <w:rPr>
                <w:webHidden/>
              </w:rPr>
              <w:fldChar w:fldCharType="end"/>
            </w:r>
          </w:hyperlink>
        </w:p>
        <w:p w14:paraId="590EDF97" w14:textId="0BA3C796" w:rsidR="00494303" w:rsidRDefault="00494303">
          <w:pPr>
            <w:pStyle w:val="TOC2"/>
            <w:rPr>
              <w:rFonts w:asciiTheme="minorHAnsi" w:eastAsiaTheme="minorEastAsia" w:hAnsiTheme="minorHAnsi" w:cstheme="minorBidi"/>
              <w:color w:val="auto"/>
              <w:kern w:val="0"/>
              <w:sz w:val="22"/>
              <w:szCs w:val="22"/>
            </w:rPr>
          </w:pPr>
          <w:hyperlink w:anchor="_Toc47344110" w:history="1">
            <w:r w:rsidRPr="008F31E1">
              <w:rPr>
                <w:rStyle w:val="Hyperlink"/>
              </w:rPr>
              <w:t>Getting started</w:t>
            </w:r>
            <w:r>
              <w:rPr>
                <w:webHidden/>
              </w:rPr>
              <w:tab/>
            </w:r>
            <w:r>
              <w:rPr>
                <w:webHidden/>
              </w:rPr>
              <w:fldChar w:fldCharType="begin"/>
            </w:r>
            <w:r>
              <w:rPr>
                <w:webHidden/>
              </w:rPr>
              <w:instrText xml:space="preserve"> PAGEREF _Toc47344110 \h </w:instrText>
            </w:r>
            <w:r>
              <w:rPr>
                <w:webHidden/>
              </w:rPr>
            </w:r>
            <w:r>
              <w:rPr>
                <w:webHidden/>
              </w:rPr>
              <w:fldChar w:fldCharType="separate"/>
            </w:r>
            <w:r>
              <w:rPr>
                <w:webHidden/>
              </w:rPr>
              <w:t>8</w:t>
            </w:r>
            <w:r>
              <w:rPr>
                <w:webHidden/>
              </w:rPr>
              <w:fldChar w:fldCharType="end"/>
            </w:r>
          </w:hyperlink>
        </w:p>
        <w:p w14:paraId="2AA47C33" w14:textId="5920ABCE" w:rsidR="00494303" w:rsidRDefault="00494303">
          <w:pPr>
            <w:pStyle w:val="TOC3"/>
            <w:rPr>
              <w:rFonts w:asciiTheme="minorHAnsi" w:eastAsiaTheme="minorEastAsia" w:hAnsiTheme="minorHAnsi"/>
              <w:color w:val="auto"/>
              <w:sz w:val="22"/>
              <w:szCs w:val="22"/>
              <w:lang w:eastAsia="en-AU"/>
            </w:rPr>
          </w:pPr>
          <w:hyperlink w:anchor="_Toc47344111" w:history="1">
            <w:r w:rsidRPr="008F31E1">
              <w:rPr>
                <w:rStyle w:val="Hyperlink"/>
              </w:rPr>
              <w:t>What will I learn by completing this workbook?</w:t>
            </w:r>
            <w:r>
              <w:rPr>
                <w:webHidden/>
              </w:rPr>
              <w:tab/>
            </w:r>
            <w:r>
              <w:rPr>
                <w:webHidden/>
              </w:rPr>
              <w:fldChar w:fldCharType="begin"/>
            </w:r>
            <w:r>
              <w:rPr>
                <w:webHidden/>
              </w:rPr>
              <w:instrText xml:space="preserve"> PAGEREF _Toc47344111 \h </w:instrText>
            </w:r>
            <w:r>
              <w:rPr>
                <w:webHidden/>
              </w:rPr>
            </w:r>
            <w:r>
              <w:rPr>
                <w:webHidden/>
              </w:rPr>
              <w:fldChar w:fldCharType="separate"/>
            </w:r>
            <w:r>
              <w:rPr>
                <w:webHidden/>
              </w:rPr>
              <w:t>8</w:t>
            </w:r>
            <w:r>
              <w:rPr>
                <w:webHidden/>
              </w:rPr>
              <w:fldChar w:fldCharType="end"/>
            </w:r>
          </w:hyperlink>
        </w:p>
        <w:p w14:paraId="033D69ED" w14:textId="4278582A" w:rsidR="00494303" w:rsidRDefault="00494303">
          <w:pPr>
            <w:pStyle w:val="TOC1"/>
            <w:rPr>
              <w:rFonts w:asciiTheme="minorHAnsi" w:eastAsiaTheme="minorEastAsia" w:hAnsiTheme="minorHAnsi" w:cstheme="minorBidi"/>
              <w:b w:val="0"/>
              <w:color w:val="auto"/>
              <w:kern w:val="0"/>
              <w:sz w:val="22"/>
              <w:szCs w:val="22"/>
              <w:lang w:bidi="ar-SA"/>
            </w:rPr>
          </w:pPr>
          <w:hyperlink w:anchor="_Toc47344112" w:history="1">
            <w:r w:rsidRPr="008F31E1">
              <w:rPr>
                <w:rStyle w:val="Hyperlink"/>
              </w:rPr>
              <w:t>Topic 1: Analysing requirements</w:t>
            </w:r>
            <w:r>
              <w:rPr>
                <w:webHidden/>
              </w:rPr>
              <w:tab/>
            </w:r>
            <w:r>
              <w:rPr>
                <w:webHidden/>
              </w:rPr>
              <w:fldChar w:fldCharType="begin"/>
            </w:r>
            <w:r>
              <w:rPr>
                <w:webHidden/>
              </w:rPr>
              <w:instrText xml:space="preserve"> PAGEREF _Toc47344112 \h </w:instrText>
            </w:r>
            <w:r>
              <w:rPr>
                <w:webHidden/>
              </w:rPr>
            </w:r>
            <w:r>
              <w:rPr>
                <w:webHidden/>
              </w:rPr>
              <w:fldChar w:fldCharType="separate"/>
            </w:r>
            <w:r>
              <w:rPr>
                <w:webHidden/>
              </w:rPr>
              <w:t>9</w:t>
            </w:r>
            <w:r>
              <w:rPr>
                <w:webHidden/>
              </w:rPr>
              <w:fldChar w:fldCharType="end"/>
            </w:r>
          </w:hyperlink>
        </w:p>
        <w:p w14:paraId="661561D1" w14:textId="2909B0F0" w:rsidR="00494303" w:rsidRDefault="00494303">
          <w:pPr>
            <w:pStyle w:val="TOC2"/>
            <w:rPr>
              <w:rFonts w:asciiTheme="minorHAnsi" w:eastAsiaTheme="minorEastAsia" w:hAnsiTheme="minorHAnsi" w:cstheme="minorBidi"/>
              <w:color w:val="auto"/>
              <w:kern w:val="0"/>
              <w:sz w:val="22"/>
              <w:szCs w:val="22"/>
            </w:rPr>
          </w:pPr>
          <w:hyperlink w:anchor="_Toc47344113" w:history="1">
            <w:r w:rsidRPr="008F31E1">
              <w:rPr>
                <w:rStyle w:val="Hyperlink"/>
              </w:rPr>
              <w:t>Overview</w:t>
            </w:r>
            <w:r>
              <w:rPr>
                <w:webHidden/>
              </w:rPr>
              <w:tab/>
            </w:r>
            <w:r>
              <w:rPr>
                <w:webHidden/>
              </w:rPr>
              <w:fldChar w:fldCharType="begin"/>
            </w:r>
            <w:r>
              <w:rPr>
                <w:webHidden/>
              </w:rPr>
              <w:instrText xml:space="preserve"> PAGEREF _Toc47344113 \h </w:instrText>
            </w:r>
            <w:r>
              <w:rPr>
                <w:webHidden/>
              </w:rPr>
            </w:r>
            <w:r>
              <w:rPr>
                <w:webHidden/>
              </w:rPr>
              <w:fldChar w:fldCharType="separate"/>
            </w:r>
            <w:r>
              <w:rPr>
                <w:webHidden/>
              </w:rPr>
              <w:t>10</w:t>
            </w:r>
            <w:r>
              <w:rPr>
                <w:webHidden/>
              </w:rPr>
              <w:fldChar w:fldCharType="end"/>
            </w:r>
          </w:hyperlink>
        </w:p>
        <w:p w14:paraId="5D567C06" w14:textId="1BC0EE43" w:rsidR="00494303" w:rsidRDefault="00494303">
          <w:pPr>
            <w:pStyle w:val="TOC2"/>
            <w:rPr>
              <w:rFonts w:asciiTheme="minorHAnsi" w:eastAsiaTheme="minorEastAsia" w:hAnsiTheme="minorHAnsi" w:cstheme="minorBidi"/>
              <w:color w:val="auto"/>
              <w:kern w:val="0"/>
              <w:sz w:val="22"/>
              <w:szCs w:val="22"/>
            </w:rPr>
          </w:pPr>
          <w:hyperlink w:anchor="_Toc47344114" w:history="1">
            <w:r w:rsidRPr="008F31E1">
              <w:rPr>
                <w:rStyle w:val="Hyperlink"/>
              </w:rPr>
              <w:t>Understanding business operations</w:t>
            </w:r>
            <w:r>
              <w:rPr>
                <w:webHidden/>
              </w:rPr>
              <w:tab/>
            </w:r>
            <w:r>
              <w:rPr>
                <w:webHidden/>
              </w:rPr>
              <w:fldChar w:fldCharType="begin"/>
            </w:r>
            <w:r>
              <w:rPr>
                <w:webHidden/>
              </w:rPr>
              <w:instrText xml:space="preserve"> PAGEREF _Toc47344114 \h </w:instrText>
            </w:r>
            <w:r>
              <w:rPr>
                <w:webHidden/>
              </w:rPr>
            </w:r>
            <w:r>
              <w:rPr>
                <w:webHidden/>
              </w:rPr>
              <w:fldChar w:fldCharType="separate"/>
            </w:r>
            <w:r>
              <w:rPr>
                <w:webHidden/>
              </w:rPr>
              <w:t>10</w:t>
            </w:r>
            <w:r>
              <w:rPr>
                <w:webHidden/>
              </w:rPr>
              <w:fldChar w:fldCharType="end"/>
            </w:r>
          </w:hyperlink>
        </w:p>
        <w:p w14:paraId="59E0CEA4" w14:textId="054446B7" w:rsidR="00494303" w:rsidRDefault="00494303">
          <w:pPr>
            <w:pStyle w:val="TOC3"/>
            <w:rPr>
              <w:rFonts w:asciiTheme="minorHAnsi" w:eastAsiaTheme="minorEastAsia" w:hAnsiTheme="minorHAnsi"/>
              <w:color w:val="auto"/>
              <w:sz w:val="22"/>
              <w:szCs w:val="22"/>
              <w:lang w:eastAsia="en-AU"/>
            </w:rPr>
          </w:pPr>
          <w:hyperlink w:anchor="_Toc47344115" w:history="1">
            <w:r w:rsidRPr="008F31E1">
              <w:rPr>
                <w:rStyle w:val="Hyperlink"/>
              </w:rPr>
              <w:t>The business domain</w:t>
            </w:r>
            <w:r>
              <w:rPr>
                <w:webHidden/>
              </w:rPr>
              <w:tab/>
            </w:r>
            <w:r>
              <w:rPr>
                <w:webHidden/>
              </w:rPr>
              <w:fldChar w:fldCharType="begin"/>
            </w:r>
            <w:r>
              <w:rPr>
                <w:webHidden/>
              </w:rPr>
              <w:instrText xml:space="preserve"> PAGEREF _Toc47344115 \h </w:instrText>
            </w:r>
            <w:r>
              <w:rPr>
                <w:webHidden/>
              </w:rPr>
            </w:r>
            <w:r>
              <w:rPr>
                <w:webHidden/>
              </w:rPr>
              <w:fldChar w:fldCharType="separate"/>
            </w:r>
            <w:r>
              <w:rPr>
                <w:webHidden/>
              </w:rPr>
              <w:t>11</w:t>
            </w:r>
            <w:r>
              <w:rPr>
                <w:webHidden/>
              </w:rPr>
              <w:fldChar w:fldCharType="end"/>
            </w:r>
          </w:hyperlink>
        </w:p>
        <w:p w14:paraId="206448F7" w14:textId="223174CB" w:rsidR="00494303" w:rsidRDefault="00494303">
          <w:pPr>
            <w:pStyle w:val="TOC2"/>
            <w:rPr>
              <w:rFonts w:asciiTheme="minorHAnsi" w:eastAsiaTheme="minorEastAsia" w:hAnsiTheme="minorHAnsi" w:cstheme="minorBidi"/>
              <w:color w:val="auto"/>
              <w:kern w:val="0"/>
              <w:sz w:val="22"/>
              <w:szCs w:val="22"/>
            </w:rPr>
          </w:pPr>
          <w:hyperlink w:anchor="_Toc47344116" w:history="1">
            <w:r w:rsidRPr="008F31E1">
              <w:rPr>
                <w:rStyle w:val="Hyperlink"/>
              </w:rPr>
              <w:t>Communicating with your client</w:t>
            </w:r>
            <w:r>
              <w:rPr>
                <w:webHidden/>
              </w:rPr>
              <w:tab/>
            </w:r>
            <w:r>
              <w:rPr>
                <w:webHidden/>
              </w:rPr>
              <w:fldChar w:fldCharType="begin"/>
            </w:r>
            <w:r>
              <w:rPr>
                <w:webHidden/>
              </w:rPr>
              <w:instrText xml:space="preserve"> PAGEREF _Toc47344116 \h </w:instrText>
            </w:r>
            <w:r>
              <w:rPr>
                <w:webHidden/>
              </w:rPr>
            </w:r>
            <w:r>
              <w:rPr>
                <w:webHidden/>
              </w:rPr>
              <w:fldChar w:fldCharType="separate"/>
            </w:r>
            <w:r>
              <w:rPr>
                <w:webHidden/>
              </w:rPr>
              <w:t>11</w:t>
            </w:r>
            <w:r>
              <w:rPr>
                <w:webHidden/>
              </w:rPr>
              <w:fldChar w:fldCharType="end"/>
            </w:r>
          </w:hyperlink>
        </w:p>
        <w:p w14:paraId="424FE7F9" w14:textId="4641034F" w:rsidR="00494303" w:rsidRDefault="00494303">
          <w:pPr>
            <w:pStyle w:val="TOC3"/>
            <w:rPr>
              <w:rFonts w:asciiTheme="minorHAnsi" w:eastAsiaTheme="minorEastAsia" w:hAnsiTheme="minorHAnsi"/>
              <w:color w:val="auto"/>
              <w:sz w:val="22"/>
              <w:szCs w:val="22"/>
              <w:lang w:eastAsia="en-AU"/>
            </w:rPr>
          </w:pPr>
          <w:hyperlink w:anchor="_Toc47344117" w:history="1">
            <w:r w:rsidRPr="008F31E1">
              <w:rPr>
                <w:rStyle w:val="Hyperlink"/>
              </w:rPr>
              <w:t>Videos: Communication skills</w:t>
            </w:r>
            <w:r>
              <w:rPr>
                <w:webHidden/>
              </w:rPr>
              <w:tab/>
            </w:r>
            <w:r>
              <w:rPr>
                <w:webHidden/>
              </w:rPr>
              <w:fldChar w:fldCharType="begin"/>
            </w:r>
            <w:r>
              <w:rPr>
                <w:webHidden/>
              </w:rPr>
              <w:instrText xml:space="preserve"> PAGEREF _Toc47344117 \h </w:instrText>
            </w:r>
            <w:r>
              <w:rPr>
                <w:webHidden/>
              </w:rPr>
            </w:r>
            <w:r>
              <w:rPr>
                <w:webHidden/>
              </w:rPr>
              <w:fldChar w:fldCharType="separate"/>
            </w:r>
            <w:r>
              <w:rPr>
                <w:webHidden/>
              </w:rPr>
              <w:t>11</w:t>
            </w:r>
            <w:r>
              <w:rPr>
                <w:webHidden/>
              </w:rPr>
              <w:fldChar w:fldCharType="end"/>
            </w:r>
          </w:hyperlink>
        </w:p>
        <w:p w14:paraId="0E8316CC" w14:textId="787F3ABC" w:rsidR="00494303" w:rsidRDefault="00494303">
          <w:pPr>
            <w:pStyle w:val="TOC2"/>
            <w:rPr>
              <w:rFonts w:asciiTheme="minorHAnsi" w:eastAsiaTheme="minorEastAsia" w:hAnsiTheme="minorHAnsi" w:cstheme="minorBidi"/>
              <w:color w:val="auto"/>
              <w:kern w:val="0"/>
              <w:sz w:val="22"/>
              <w:szCs w:val="22"/>
            </w:rPr>
          </w:pPr>
          <w:hyperlink w:anchor="_Toc47344118" w:history="1">
            <w:r w:rsidRPr="008F31E1">
              <w:rPr>
                <w:rStyle w:val="Hyperlink"/>
                <w:rFonts w:eastAsia="Calibri" w:cs="Calibri"/>
              </w:rPr>
              <w:t>Planning tasks</w:t>
            </w:r>
            <w:r>
              <w:rPr>
                <w:webHidden/>
              </w:rPr>
              <w:tab/>
            </w:r>
            <w:r>
              <w:rPr>
                <w:webHidden/>
              </w:rPr>
              <w:fldChar w:fldCharType="begin"/>
            </w:r>
            <w:r>
              <w:rPr>
                <w:webHidden/>
              </w:rPr>
              <w:instrText xml:space="preserve"> PAGEREF _Toc47344118 \h </w:instrText>
            </w:r>
            <w:r>
              <w:rPr>
                <w:webHidden/>
              </w:rPr>
            </w:r>
            <w:r>
              <w:rPr>
                <w:webHidden/>
              </w:rPr>
              <w:fldChar w:fldCharType="separate"/>
            </w:r>
            <w:r>
              <w:rPr>
                <w:webHidden/>
              </w:rPr>
              <w:t>11</w:t>
            </w:r>
            <w:r>
              <w:rPr>
                <w:webHidden/>
              </w:rPr>
              <w:fldChar w:fldCharType="end"/>
            </w:r>
          </w:hyperlink>
        </w:p>
        <w:p w14:paraId="560E53B2" w14:textId="2FD364E8" w:rsidR="00494303" w:rsidRDefault="00494303">
          <w:pPr>
            <w:pStyle w:val="TOC3"/>
            <w:rPr>
              <w:rFonts w:asciiTheme="minorHAnsi" w:eastAsiaTheme="minorEastAsia" w:hAnsiTheme="minorHAnsi"/>
              <w:color w:val="auto"/>
              <w:sz w:val="22"/>
              <w:szCs w:val="22"/>
              <w:lang w:eastAsia="en-AU"/>
            </w:rPr>
          </w:pPr>
          <w:hyperlink w:anchor="_Toc47344119" w:history="1">
            <w:r w:rsidRPr="008F31E1">
              <w:rPr>
                <w:rStyle w:val="Hyperlink"/>
                <w:rFonts w:eastAsia="Calibri" w:cs="Calibri"/>
              </w:rPr>
              <w:t>Video: Getting started with Trello</w:t>
            </w:r>
            <w:r>
              <w:rPr>
                <w:webHidden/>
              </w:rPr>
              <w:tab/>
            </w:r>
            <w:r>
              <w:rPr>
                <w:webHidden/>
              </w:rPr>
              <w:fldChar w:fldCharType="begin"/>
            </w:r>
            <w:r>
              <w:rPr>
                <w:webHidden/>
              </w:rPr>
              <w:instrText xml:space="preserve"> PAGEREF _Toc47344119 \h </w:instrText>
            </w:r>
            <w:r>
              <w:rPr>
                <w:webHidden/>
              </w:rPr>
            </w:r>
            <w:r>
              <w:rPr>
                <w:webHidden/>
              </w:rPr>
              <w:fldChar w:fldCharType="separate"/>
            </w:r>
            <w:r>
              <w:rPr>
                <w:webHidden/>
              </w:rPr>
              <w:t>12</w:t>
            </w:r>
            <w:r>
              <w:rPr>
                <w:webHidden/>
              </w:rPr>
              <w:fldChar w:fldCharType="end"/>
            </w:r>
          </w:hyperlink>
        </w:p>
        <w:p w14:paraId="7EADA75B" w14:textId="2A16630D" w:rsidR="00494303" w:rsidRDefault="00494303">
          <w:pPr>
            <w:pStyle w:val="TOC2"/>
            <w:rPr>
              <w:rFonts w:asciiTheme="minorHAnsi" w:eastAsiaTheme="minorEastAsia" w:hAnsiTheme="minorHAnsi" w:cstheme="minorBidi"/>
              <w:color w:val="auto"/>
              <w:kern w:val="0"/>
              <w:sz w:val="22"/>
              <w:szCs w:val="22"/>
            </w:rPr>
          </w:pPr>
          <w:hyperlink w:anchor="_Toc47344120" w:history="1">
            <w:r w:rsidRPr="008F31E1">
              <w:rPr>
                <w:rStyle w:val="Hyperlink"/>
              </w:rPr>
              <w:t>Business analysis</w:t>
            </w:r>
            <w:r>
              <w:rPr>
                <w:webHidden/>
              </w:rPr>
              <w:tab/>
            </w:r>
            <w:r>
              <w:rPr>
                <w:webHidden/>
              </w:rPr>
              <w:fldChar w:fldCharType="begin"/>
            </w:r>
            <w:r>
              <w:rPr>
                <w:webHidden/>
              </w:rPr>
              <w:instrText xml:space="preserve"> PAGEREF _Toc47344120 \h </w:instrText>
            </w:r>
            <w:r>
              <w:rPr>
                <w:webHidden/>
              </w:rPr>
            </w:r>
            <w:r>
              <w:rPr>
                <w:webHidden/>
              </w:rPr>
              <w:fldChar w:fldCharType="separate"/>
            </w:r>
            <w:r>
              <w:rPr>
                <w:webHidden/>
              </w:rPr>
              <w:t>13</w:t>
            </w:r>
            <w:r>
              <w:rPr>
                <w:webHidden/>
              </w:rPr>
              <w:fldChar w:fldCharType="end"/>
            </w:r>
          </w:hyperlink>
        </w:p>
        <w:p w14:paraId="66FA4A23" w14:textId="55578150" w:rsidR="00494303" w:rsidRDefault="00494303">
          <w:pPr>
            <w:pStyle w:val="TOC3"/>
            <w:rPr>
              <w:rFonts w:asciiTheme="minorHAnsi" w:eastAsiaTheme="minorEastAsia" w:hAnsiTheme="minorHAnsi"/>
              <w:color w:val="auto"/>
              <w:sz w:val="22"/>
              <w:szCs w:val="22"/>
              <w:lang w:eastAsia="en-AU"/>
            </w:rPr>
          </w:pPr>
          <w:hyperlink w:anchor="_Toc47344121" w:history="1">
            <w:r w:rsidRPr="008F31E1">
              <w:rPr>
                <w:rStyle w:val="Hyperlink"/>
              </w:rPr>
              <w:t>System boundaries</w:t>
            </w:r>
            <w:r>
              <w:rPr>
                <w:webHidden/>
              </w:rPr>
              <w:tab/>
            </w:r>
            <w:r>
              <w:rPr>
                <w:webHidden/>
              </w:rPr>
              <w:fldChar w:fldCharType="begin"/>
            </w:r>
            <w:r>
              <w:rPr>
                <w:webHidden/>
              </w:rPr>
              <w:instrText xml:space="preserve"> PAGEREF _Toc47344121 \h </w:instrText>
            </w:r>
            <w:r>
              <w:rPr>
                <w:webHidden/>
              </w:rPr>
            </w:r>
            <w:r>
              <w:rPr>
                <w:webHidden/>
              </w:rPr>
              <w:fldChar w:fldCharType="separate"/>
            </w:r>
            <w:r>
              <w:rPr>
                <w:webHidden/>
              </w:rPr>
              <w:t>13</w:t>
            </w:r>
            <w:r>
              <w:rPr>
                <w:webHidden/>
              </w:rPr>
              <w:fldChar w:fldCharType="end"/>
            </w:r>
          </w:hyperlink>
        </w:p>
        <w:p w14:paraId="2AFB1920" w14:textId="5C27D640" w:rsidR="00494303" w:rsidRDefault="00494303">
          <w:pPr>
            <w:pStyle w:val="TOC3"/>
            <w:rPr>
              <w:rFonts w:asciiTheme="minorHAnsi" w:eastAsiaTheme="minorEastAsia" w:hAnsiTheme="minorHAnsi"/>
              <w:color w:val="auto"/>
              <w:sz w:val="22"/>
              <w:szCs w:val="22"/>
              <w:lang w:eastAsia="en-AU"/>
            </w:rPr>
          </w:pPr>
          <w:hyperlink w:anchor="_Toc47344122" w:history="1">
            <w:r w:rsidRPr="008F31E1">
              <w:rPr>
                <w:rStyle w:val="Hyperlink"/>
              </w:rPr>
              <w:t>Video: Systems theory of organisations</w:t>
            </w:r>
            <w:r>
              <w:rPr>
                <w:webHidden/>
              </w:rPr>
              <w:tab/>
            </w:r>
            <w:r>
              <w:rPr>
                <w:webHidden/>
              </w:rPr>
              <w:fldChar w:fldCharType="begin"/>
            </w:r>
            <w:r>
              <w:rPr>
                <w:webHidden/>
              </w:rPr>
              <w:instrText xml:space="preserve"> PAGEREF _Toc47344122 \h </w:instrText>
            </w:r>
            <w:r>
              <w:rPr>
                <w:webHidden/>
              </w:rPr>
            </w:r>
            <w:r>
              <w:rPr>
                <w:webHidden/>
              </w:rPr>
              <w:fldChar w:fldCharType="separate"/>
            </w:r>
            <w:r>
              <w:rPr>
                <w:webHidden/>
              </w:rPr>
              <w:t>13</w:t>
            </w:r>
            <w:r>
              <w:rPr>
                <w:webHidden/>
              </w:rPr>
              <w:fldChar w:fldCharType="end"/>
            </w:r>
          </w:hyperlink>
        </w:p>
        <w:p w14:paraId="7DFFB67D" w14:textId="718AE574" w:rsidR="00494303" w:rsidRDefault="00494303">
          <w:pPr>
            <w:pStyle w:val="TOC3"/>
            <w:rPr>
              <w:rFonts w:asciiTheme="minorHAnsi" w:eastAsiaTheme="minorEastAsia" w:hAnsiTheme="minorHAnsi"/>
              <w:color w:val="auto"/>
              <w:sz w:val="22"/>
              <w:szCs w:val="22"/>
              <w:lang w:eastAsia="en-AU"/>
            </w:rPr>
          </w:pPr>
          <w:hyperlink w:anchor="_Toc47344123" w:history="1">
            <w:r w:rsidRPr="008F31E1">
              <w:rPr>
                <w:rStyle w:val="Hyperlink"/>
              </w:rPr>
              <w:t>Videos: System context and boundaries</w:t>
            </w:r>
            <w:r>
              <w:rPr>
                <w:webHidden/>
              </w:rPr>
              <w:tab/>
            </w:r>
            <w:r>
              <w:rPr>
                <w:webHidden/>
              </w:rPr>
              <w:fldChar w:fldCharType="begin"/>
            </w:r>
            <w:r>
              <w:rPr>
                <w:webHidden/>
              </w:rPr>
              <w:instrText xml:space="preserve"> PAGEREF _Toc47344123 \h </w:instrText>
            </w:r>
            <w:r>
              <w:rPr>
                <w:webHidden/>
              </w:rPr>
            </w:r>
            <w:r>
              <w:rPr>
                <w:webHidden/>
              </w:rPr>
              <w:fldChar w:fldCharType="separate"/>
            </w:r>
            <w:r>
              <w:rPr>
                <w:webHidden/>
              </w:rPr>
              <w:t>14</w:t>
            </w:r>
            <w:r>
              <w:rPr>
                <w:webHidden/>
              </w:rPr>
              <w:fldChar w:fldCharType="end"/>
            </w:r>
          </w:hyperlink>
        </w:p>
        <w:p w14:paraId="5608DFC1" w14:textId="07B482AF" w:rsidR="00494303" w:rsidRDefault="00494303">
          <w:pPr>
            <w:pStyle w:val="TOC3"/>
            <w:rPr>
              <w:rFonts w:asciiTheme="minorHAnsi" w:eastAsiaTheme="minorEastAsia" w:hAnsiTheme="minorHAnsi"/>
              <w:color w:val="auto"/>
              <w:sz w:val="22"/>
              <w:szCs w:val="22"/>
              <w:lang w:eastAsia="en-AU"/>
            </w:rPr>
          </w:pPr>
          <w:hyperlink w:anchor="_Toc47344124" w:history="1">
            <w:r w:rsidRPr="008F31E1">
              <w:rPr>
                <w:rStyle w:val="Hyperlink"/>
              </w:rPr>
              <w:t>Videos: Creating context diagrams</w:t>
            </w:r>
            <w:r>
              <w:rPr>
                <w:webHidden/>
              </w:rPr>
              <w:tab/>
            </w:r>
            <w:r>
              <w:rPr>
                <w:webHidden/>
              </w:rPr>
              <w:fldChar w:fldCharType="begin"/>
            </w:r>
            <w:r>
              <w:rPr>
                <w:webHidden/>
              </w:rPr>
              <w:instrText xml:space="preserve"> PAGEREF _Toc47344124 \h </w:instrText>
            </w:r>
            <w:r>
              <w:rPr>
                <w:webHidden/>
              </w:rPr>
            </w:r>
            <w:r>
              <w:rPr>
                <w:webHidden/>
              </w:rPr>
              <w:fldChar w:fldCharType="separate"/>
            </w:r>
            <w:r>
              <w:rPr>
                <w:webHidden/>
              </w:rPr>
              <w:t>15</w:t>
            </w:r>
            <w:r>
              <w:rPr>
                <w:webHidden/>
              </w:rPr>
              <w:fldChar w:fldCharType="end"/>
            </w:r>
          </w:hyperlink>
        </w:p>
        <w:p w14:paraId="2D7CE32E" w14:textId="01B56793" w:rsidR="00494303" w:rsidRDefault="00494303">
          <w:pPr>
            <w:pStyle w:val="TOC3"/>
            <w:rPr>
              <w:rFonts w:asciiTheme="minorHAnsi" w:eastAsiaTheme="minorEastAsia" w:hAnsiTheme="minorHAnsi"/>
              <w:color w:val="auto"/>
              <w:sz w:val="22"/>
              <w:szCs w:val="22"/>
              <w:lang w:eastAsia="en-AU"/>
            </w:rPr>
          </w:pPr>
          <w:hyperlink w:anchor="_Toc47344125" w:history="1">
            <w:r w:rsidRPr="008F31E1">
              <w:rPr>
                <w:rStyle w:val="Hyperlink"/>
              </w:rPr>
              <w:t>Activity 1.1: Little Athletics scenario: Create a context diagram</w:t>
            </w:r>
            <w:r>
              <w:rPr>
                <w:webHidden/>
              </w:rPr>
              <w:tab/>
            </w:r>
            <w:r>
              <w:rPr>
                <w:webHidden/>
              </w:rPr>
              <w:fldChar w:fldCharType="begin"/>
            </w:r>
            <w:r>
              <w:rPr>
                <w:webHidden/>
              </w:rPr>
              <w:instrText xml:space="preserve"> PAGEREF _Toc47344125 \h </w:instrText>
            </w:r>
            <w:r>
              <w:rPr>
                <w:webHidden/>
              </w:rPr>
            </w:r>
            <w:r>
              <w:rPr>
                <w:webHidden/>
              </w:rPr>
              <w:fldChar w:fldCharType="separate"/>
            </w:r>
            <w:r>
              <w:rPr>
                <w:webHidden/>
              </w:rPr>
              <w:t>16</w:t>
            </w:r>
            <w:r>
              <w:rPr>
                <w:webHidden/>
              </w:rPr>
              <w:fldChar w:fldCharType="end"/>
            </w:r>
          </w:hyperlink>
        </w:p>
        <w:p w14:paraId="2B241D0D" w14:textId="5D1770CF" w:rsidR="00494303" w:rsidRDefault="00494303">
          <w:pPr>
            <w:pStyle w:val="TOC2"/>
            <w:rPr>
              <w:rFonts w:asciiTheme="minorHAnsi" w:eastAsiaTheme="minorEastAsia" w:hAnsiTheme="minorHAnsi" w:cstheme="minorBidi"/>
              <w:color w:val="auto"/>
              <w:kern w:val="0"/>
              <w:sz w:val="22"/>
              <w:szCs w:val="22"/>
            </w:rPr>
          </w:pPr>
          <w:hyperlink w:anchor="_Toc47344126" w:history="1">
            <w:r w:rsidRPr="008F31E1">
              <w:rPr>
                <w:rStyle w:val="Hyperlink"/>
              </w:rPr>
              <w:t>Requirements</w:t>
            </w:r>
            <w:r>
              <w:rPr>
                <w:webHidden/>
              </w:rPr>
              <w:tab/>
            </w:r>
            <w:r>
              <w:rPr>
                <w:webHidden/>
              </w:rPr>
              <w:fldChar w:fldCharType="begin"/>
            </w:r>
            <w:r>
              <w:rPr>
                <w:webHidden/>
              </w:rPr>
              <w:instrText xml:space="preserve"> PAGEREF _Toc47344126 \h </w:instrText>
            </w:r>
            <w:r>
              <w:rPr>
                <w:webHidden/>
              </w:rPr>
            </w:r>
            <w:r>
              <w:rPr>
                <w:webHidden/>
              </w:rPr>
              <w:fldChar w:fldCharType="separate"/>
            </w:r>
            <w:r>
              <w:rPr>
                <w:webHidden/>
              </w:rPr>
              <w:t>16</w:t>
            </w:r>
            <w:r>
              <w:rPr>
                <w:webHidden/>
              </w:rPr>
              <w:fldChar w:fldCharType="end"/>
            </w:r>
          </w:hyperlink>
        </w:p>
        <w:p w14:paraId="237B3E30" w14:textId="0B9120DF" w:rsidR="00494303" w:rsidRDefault="00494303">
          <w:pPr>
            <w:pStyle w:val="TOC3"/>
            <w:rPr>
              <w:rFonts w:asciiTheme="minorHAnsi" w:eastAsiaTheme="minorEastAsia" w:hAnsiTheme="minorHAnsi"/>
              <w:color w:val="auto"/>
              <w:sz w:val="22"/>
              <w:szCs w:val="22"/>
              <w:lang w:eastAsia="en-AU"/>
            </w:rPr>
          </w:pPr>
          <w:hyperlink w:anchor="_Toc47344127" w:history="1">
            <w:r w:rsidRPr="008F31E1">
              <w:rPr>
                <w:rStyle w:val="Hyperlink"/>
              </w:rPr>
              <w:t>Videos: Developing effective requirements</w:t>
            </w:r>
            <w:r>
              <w:rPr>
                <w:webHidden/>
              </w:rPr>
              <w:tab/>
            </w:r>
            <w:r>
              <w:rPr>
                <w:webHidden/>
              </w:rPr>
              <w:fldChar w:fldCharType="begin"/>
            </w:r>
            <w:r>
              <w:rPr>
                <w:webHidden/>
              </w:rPr>
              <w:instrText xml:space="preserve"> PAGEREF _Toc47344127 \h </w:instrText>
            </w:r>
            <w:r>
              <w:rPr>
                <w:webHidden/>
              </w:rPr>
            </w:r>
            <w:r>
              <w:rPr>
                <w:webHidden/>
              </w:rPr>
              <w:fldChar w:fldCharType="separate"/>
            </w:r>
            <w:r>
              <w:rPr>
                <w:webHidden/>
              </w:rPr>
              <w:t>17</w:t>
            </w:r>
            <w:r>
              <w:rPr>
                <w:webHidden/>
              </w:rPr>
              <w:fldChar w:fldCharType="end"/>
            </w:r>
          </w:hyperlink>
        </w:p>
        <w:p w14:paraId="4A0D6F55" w14:textId="2A8DC10B" w:rsidR="00494303" w:rsidRDefault="00494303">
          <w:pPr>
            <w:pStyle w:val="TOC2"/>
            <w:rPr>
              <w:rFonts w:asciiTheme="minorHAnsi" w:eastAsiaTheme="minorEastAsia" w:hAnsiTheme="minorHAnsi" w:cstheme="minorBidi"/>
              <w:color w:val="auto"/>
              <w:kern w:val="0"/>
              <w:sz w:val="22"/>
              <w:szCs w:val="22"/>
            </w:rPr>
          </w:pPr>
          <w:hyperlink w:anchor="_Toc47344128" w:history="1">
            <w:r w:rsidRPr="008F31E1">
              <w:rPr>
                <w:rStyle w:val="Hyperlink"/>
              </w:rPr>
              <w:t>Data analysis</w:t>
            </w:r>
            <w:r>
              <w:rPr>
                <w:webHidden/>
              </w:rPr>
              <w:tab/>
            </w:r>
            <w:r>
              <w:rPr>
                <w:webHidden/>
              </w:rPr>
              <w:fldChar w:fldCharType="begin"/>
            </w:r>
            <w:r>
              <w:rPr>
                <w:webHidden/>
              </w:rPr>
              <w:instrText xml:space="preserve"> PAGEREF _Toc47344128 \h </w:instrText>
            </w:r>
            <w:r>
              <w:rPr>
                <w:webHidden/>
              </w:rPr>
            </w:r>
            <w:r>
              <w:rPr>
                <w:webHidden/>
              </w:rPr>
              <w:fldChar w:fldCharType="separate"/>
            </w:r>
            <w:r>
              <w:rPr>
                <w:webHidden/>
              </w:rPr>
              <w:t>17</w:t>
            </w:r>
            <w:r>
              <w:rPr>
                <w:webHidden/>
              </w:rPr>
              <w:fldChar w:fldCharType="end"/>
            </w:r>
          </w:hyperlink>
        </w:p>
        <w:p w14:paraId="0074FD0E" w14:textId="4543FD81" w:rsidR="00494303" w:rsidRDefault="00494303">
          <w:pPr>
            <w:pStyle w:val="TOC3"/>
            <w:rPr>
              <w:rFonts w:asciiTheme="minorHAnsi" w:eastAsiaTheme="minorEastAsia" w:hAnsiTheme="minorHAnsi"/>
              <w:color w:val="auto"/>
              <w:sz w:val="22"/>
              <w:szCs w:val="22"/>
              <w:lang w:eastAsia="en-AU"/>
            </w:rPr>
          </w:pPr>
          <w:hyperlink w:anchor="_Toc47344129" w:history="1">
            <w:r w:rsidRPr="008F31E1">
              <w:rPr>
                <w:rStyle w:val="Hyperlink"/>
              </w:rPr>
              <w:t>Types of data analysis</w:t>
            </w:r>
            <w:r>
              <w:rPr>
                <w:webHidden/>
              </w:rPr>
              <w:tab/>
            </w:r>
            <w:r>
              <w:rPr>
                <w:webHidden/>
              </w:rPr>
              <w:fldChar w:fldCharType="begin"/>
            </w:r>
            <w:r>
              <w:rPr>
                <w:webHidden/>
              </w:rPr>
              <w:instrText xml:space="preserve"> PAGEREF _Toc47344129 \h </w:instrText>
            </w:r>
            <w:r>
              <w:rPr>
                <w:webHidden/>
              </w:rPr>
            </w:r>
            <w:r>
              <w:rPr>
                <w:webHidden/>
              </w:rPr>
              <w:fldChar w:fldCharType="separate"/>
            </w:r>
            <w:r>
              <w:rPr>
                <w:webHidden/>
              </w:rPr>
              <w:t>18</w:t>
            </w:r>
            <w:r>
              <w:rPr>
                <w:webHidden/>
              </w:rPr>
              <w:fldChar w:fldCharType="end"/>
            </w:r>
          </w:hyperlink>
        </w:p>
        <w:p w14:paraId="231CA827" w14:textId="61663190" w:rsidR="00494303" w:rsidRDefault="00494303">
          <w:pPr>
            <w:pStyle w:val="TOC3"/>
            <w:rPr>
              <w:rFonts w:asciiTheme="minorHAnsi" w:eastAsiaTheme="minorEastAsia" w:hAnsiTheme="minorHAnsi"/>
              <w:color w:val="auto"/>
              <w:sz w:val="22"/>
              <w:szCs w:val="22"/>
              <w:lang w:eastAsia="en-AU"/>
            </w:rPr>
          </w:pPr>
          <w:hyperlink w:anchor="_Toc47344130" w:history="1">
            <w:r w:rsidRPr="008F31E1">
              <w:rPr>
                <w:rStyle w:val="Hyperlink"/>
              </w:rPr>
              <w:t>Data analysis techniques</w:t>
            </w:r>
            <w:r>
              <w:rPr>
                <w:webHidden/>
              </w:rPr>
              <w:tab/>
            </w:r>
            <w:r>
              <w:rPr>
                <w:webHidden/>
              </w:rPr>
              <w:fldChar w:fldCharType="begin"/>
            </w:r>
            <w:r>
              <w:rPr>
                <w:webHidden/>
              </w:rPr>
              <w:instrText xml:space="preserve"> PAGEREF _Toc47344130 \h </w:instrText>
            </w:r>
            <w:r>
              <w:rPr>
                <w:webHidden/>
              </w:rPr>
            </w:r>
            <w:r>
              <w:rPr>
                <w:webHidden/>
              </w:rPr>
              <w:fldChar w:fldCharType="separate"/>
            </w:r>
            <w:r>
              <w:rPr>
                <w:webHidden/>
              </w:rPr>
              <w:t>18</w:t>
            </w:r>
            <w:r>
              <w:rPr>
                <w:webHidden/>
              </w:rPr>
              <w:fldChar w:fldCharType="end"/>
            </w:r>
          </w:hyperlink>
        </w:p>
        <w:p w14:paraId="1D6B9E23" w14:textId="0BBFCEE7" w:rsidR="00494303" w:rsidRDefault="00494303">
          <w:pPr>
            <w:pStyle w:val="TOC3"/>
            <w:rPr>
              <w:rFonts w:asciiTheme="minorHAnsi" w:eastAsiaTheme="minorEastAsia" w:hAnsiTheme="minorHAnsi"/>
              <w:color w:val="auto"/>
              <w:sz w:val="22"/>
              <w:szCs w:val="22"/>
              <w:lang w:eastAsia="en-AU"/>
            </w:rPr>
          </w:pPr>
          <w:hyperlink w:anchor="_Toc47344131" w:history="1">
            <w:r w:rsidRPr="008F31E1">
              <w:rPr>
                <w:rStyle w:val="Hyperlink"/>
              </w:rPr>
              <w:t>Methods of gathering information</w:t>
            </w:r>
            <w:r>
              <w:rPr>
                <w:webHidden/>
              </w:rPr>
              <w:tab/>
            </w:r>
            <w:r>
              <w:rPr>
                <w:webHidden/>
              </w:rPr>
              <w:fldChar w:fldCharType="begin"/>
            </w:r>
            <w:r>
              <w:rPr>
                <w:webHidden/>
              </w:rPr>
              <w:instrText xml:space="preserve"> PAGEREF _Toc47344131 \h </w:instrText>
            </w:r>
            <w:r>
              <w:rPr>
                <w:webHidden/>
              </w:rPr>
            </w:r>
            <w:r>
              <w:rPr>
                <w:webHidden/>
              </w:rPr>
              <w:fldChar w:fldCharType="separate"/>
            </w:r>
            <w:r>
              <w:rPr>
                <w:webHidden/>
              </w:rPr>
              <w:t>19</w:t>
            </w:r>
            <w:r>
              <w:rPr>
                <w:webHidden/>
              </w:rPr>
              <w:fldChar w:fldCharType="end"/>
            </w:r>
          </w:hyperlink>
        </w:p>
        <w:p w14:paraId="449E6C02" w14:textId="1105AA3B" w:rsidR="00494303" w:rsidRDefault="00494303">
          <w:pPr>
            <w:pStyle w:val="TOC2"/>
            <w:rPr>
              <w:rFonts w:asciiTheme="minorHAnsi" w:eastAsiaTheme="minorEastAsia" w:hAnsiTheme="minorHAnsi" w:cstheme="minorBidi"/>
              <w:color w:val="auto"/>
              <w:kern w:val="0"/>
              <w:sz w:val="22"/>
              <w:szCs w:val="22"/>
            </w:rPr>
          </w:pPr>
          <w:hyperlink w:anchor="_Toc47344132" w:history="1">
            <w:r w:rsidRPr="008F31E1">
              <w:rPr>
                <w:rStyle w:val="Hyperlink"/>
              </w:rPr>
              <w:t>Documenting requirements</w:t>
            </w:r>
            <w:r>
              <w:rPr>
                <w:webHidden/>
              </w:rPr>
              <w:tab/>
            </w:r>
            <w:r>
              <w:rPr>
                <w:webHidden/>
              </w:rPr>
              <w:fldChar w:fldCharType="begin"/>
            </w:r>
            <w:r>
              <w:rPr>
                <w:webHidden/>
              </w:rPr>
              <w:instrText xml:space="preserve"> PAGEREF _Toc47344132 \h </w:instrText>
            </w:r>
            <w:r>
              <w:rPr>
                <w:webHidden/>
              </w:rPr>
            </w:r>
            <w:r>
              <w:rPr>
                <w:webHidden/>
              </w:rPr>
              <w:fldChar w:fldCharType="separate"/>
            </w:r>
            <w:r>
              <w:rPr>
                <w:webHidden/>
              </w:rPr>
              <w:t>21</w:t>
            </w:r>
            <w:r>
              <w:rPr>
                <w:webHidden/>
              </w:rPr>
              <w:fldChar w:fldCharType="end"/>
            </w:r>
          </w:hyperlink>
        </w:p>
        <w:p w14:paraId="0CA26F45" w14:textId="2C29DC28" w:rsidR="00494303" w:rsidRDefault="00494303">
          <w:pPr>
            <w:pStyle w:val="TOC3"/>
            <w:rPr>
              <w:rFonts w:asciiTheme="minorHAnsi" w:eastAsiaTheme="minorEastAsia" w:hAnsiTheme="minorHAnsi"/>
              <w:color w:val="auto"/>
              <w:sz w:val="22"/>
              <w:szCs w:val="22"/>
              <w:lang w:eastAsia="en-AU"/>
            </w:rPr>
          </w:pPr>
          <w:hyperlink w:anchor="_Toc47344133" w:history="1">
            <w:r w:rsidRPr="008F31E1">
              <w:rPr>
                <w:rStyle w:val="Hyperlink"/>
              </w:rPr>
              <w:t>Video: Writing functional requirements</w:t>
            </w:r>
            <w:r>
              <w:rPr>
                <w:webHidden/>
              </w:rPr>
              <w:tab/>
            </w:r>
            <w:r>
              <w:rPr>
                <w:webHidden/>
              </w:rPr>
              <w:fldChar w:fldCharType="begin"/>
            </w:r>
            <w:r>
              <w:rPr>
                <w:webHidden/>
              </w:rPr>
              <w:instrText xml:space="preserve"> PAGEREF _Toc47344133 \h </w:instrText>
            </w:r>
            <w:r>
              <w:rPr>
                <w:webHidden/>
              </w:rPr>
            </w:r>
            <w:r>
              <w:rPr>
                <w:webHidden/>
              </w:rPr>
              <w:fldChar w:fldCharType="separate"/>
            </w:r>
            <w:r>
              <w:rPr>
                <w:webHidden/>
              </w:rPr>
              <w:t>21</w:t>
            </w:r>
            <w:r>
              <w:rPr>
                <w:webHidden/>
              </w:rPr>
              <w:fldChar w:fldCharType="end"/>
            </w:r>
          </w:hyperlink>
        </w:p>
        <w:p w14:paraId="4E936077" w14:textId="2F585F71" w:rsidR="00494303" w:rsidRDefault="00494303">
          <w:pPr>
            <w:pStyle w:val="TOC3"/>
            <w:rPr>
              <w:rFonts w:asciiTheme="minorHAnsi" w:eastAsiaTheme="minorEastAsia" w:hAnsiTheme="minorHAnsi"/>
              <w:color w:val="auto"/>
              <w:sz w:val="22"/>
              <w:szCs w:val="22"/>
              <w:lang w:eastAsia="en-AU"/>
            </w:rPr>
          </w:pPr>
          <w:hyperlink w:anchor="_Toc47344134" w:history="1">
            <w:r w:rsidRPr="008F31E1">
              <w:rPr>
                <w:rStyle w:val="Hyperlink"/>
              </w:rPr>
              <w:t>Video: Writing requirements documents</w:t>
            </w:r>
            <w:r>
              <w:rPr>
                <w:webHidden/>
              </w:rPr>
              <w:tab/>
            </w:r>
            <w:r>
              <w:rPr>
                <w:webHidden/>
              </w:rPr>
              <w:fldChar w:fldCharType="begin"/>
            </w:r>
            <w:r>
              <w:rPr>
                <w:webHidden/>
              </w:rPr>
              <w:instrText xml:space="preserve"> PAGEREF _Toc47344134 \h </w:instrText>
            </w:r>
            <w:r>
              <w:rPr>
                <w:webHidden/>
              </w:rPr>
            </w:r>
            <w:r>
              <w:rPr>
                <w:webHidden/>
              </w:rPr>
              <w:fldChar w:fldCharType="separate"/>
            </w:r>
            <w:r>
              <w:rPr>
                <w:webHidden/>
              </w:rPr>
              <w:t>22</w:t>
            </w:r>
            <w:r>
              <w:rPr>
                <w:webHidden/>
              </w:rPr>
              <w:fldChar w:fldCharType="end"/>
            </w:r>
          </w:hyperlink>
        </w:p>
        <w:p w14:paraId="06E88A21" w14:textId="6C5EB149" w:rsidR="00494303" w:rsidRDefault="00494303">
          <w:pPr>
            <w:pStyle w:val="TOC3"/>
            <w:rPr>
              <w:rFonts w:asciiTheme="minorHAnsi" w:eastAsiaTheme="minorEastAsia" w:hAnsiTheme="minorHAnsi"/>
              <w:color w:val="auto"/>
              <w:sz w:val="22"/>
              <w:szCs w:val="22"/>
              <w:lang w:eastAsia="en-AU"/>
            </w:rPr>
          </w:pPr>
          <w:hyperlink w:anchor="_Toc47344135" w:history="1">
            <w:r w:rsidRPr="008F31E1">
              <w:rPr>
                <w:rStyle w:val="Hyperlink"/>
              </w:rPr>
              <w:t>Activity 1.2: Little Athletics scenario: Document the requirements</w:t>
            </w:r>
            <w:r>
              <w:rPr>
                <w:webHidden/>
              </w:rPr>
              <w:tab/>
            </w:r>
            <w:r>
              <w:rPr>
                <w:webHidden/>
              </w:rPr>
              <w:fldChar w:fldCharType="begin"/>
            </w:r>
            <w:r>
              <w:rPr>
                <w:webHidden/>
              </w:rPr>
              <w:instrText xml:space="preserve"> PAGEREF _Toc47344135 \h </w:instrText>
            </w:r>
            <w:r>
              <w:rPr>
                <w:webHidden/>
              </w:rPr>
            </w:r>
            <w:r>
              <w:rPr>
                <w:webHidden/>
              </w:rPr>
              <w:fldChar w:fldCharType="separate"/>
            </w:r>
            <w:r>
              <w:rPr>
                <w:webHidden/>
              </w:rPr>
              <w:t>22</w:t>
            </w:r>
            <w:r>
              <w:rPr>
                <w:webHidden/>
              </w:rPr>
              <w:fldChar w:fldCharType="end"/>
            </w:r>
          </w:hyperlink>
        </w:p>
        <w:p w14:paraId="2207BFC0" w14:textId="781693CA" w:rsidR="00494303" w:rsidRDefault="00494303">
          <w:pPr>
            <w:pStyle w:val="TOC1"/>
            <w:rPr>
              <w:rFonts w:asciiTheme="minorHAnsi" w:eastAsiaTheme="minorEastAsia" w:hAnsiTheme="minorHAnsi" w:cstheme="minorBidi"/>
              <w:b w:val="0"/>
              <w:color w:val="auto"/>
              <w:kern w:val="0"/>
              <w:sz w:val="22"/>
              <w:szCs w:val="22"/>
              <w:lang w:bidi="ar-SA"/>
            </w:rPr>
          </w:pPr>
          <w:hyperlink w:anchor="_Toc47344136" w:history="1">
            <w:r w:rsidRPr="008F31E1">
              <w:rPr>
                <w:rStyle w:val="Hyperlink"/>
              </w:rPr>
              <w:t>Topic 2: Understanding database environments</w:t>
            </w:r>
            <w:r>
              <w:rPr>
                <w:webHidden/>
              </w:rPr>
              <w:tab/>
            </w:r>
            <w:r>
              <w:rPr>
                <w:webHidden/>
              </w:rPr>
              <w:fldChar w:fldCharType="begin"/>
            </w:r>
            <w:r>
              <w:rPr>
                <w:webHidden/>
              </w:rPr>
              <w:instrText xml:space="preserve"> PAGEREF _Toc47344136 \h </w:instrText>
            </w:r>
            <w:r>
              <w:rPr>
                <w:webHidden/>
              </w:rPr>
            </w:r>
            <w:r>
              <w:rPr>
                <w:webHidden/>
              </w:rPr>
              <w:fldChar w:fldCharType="separate"/>
            </w:r>
            <w:r>
              <w:rPr>
                <w:webHidden/>
              </w:rPr>
              <w:t>24</w:t>
            </w:r>
            <w:r>
              <w:rPr>
                <w:webHidden/>
              </w:rPr>
              <w:fldChar w:fldCharType="end"/>
            </w:r>
          </w:hyperlink>
        </w:p>
        <w:p w14:paraId="1E53DF3A" w14:textId="5BD827A8" w:rsidR="00494303" w:rsidRDefault="00494303">
          <w:pPr>
            <w:pStyle w:val="TOC2"/>
            <w:rPr>
              <w:rFonts w:asciiTheme="minorHAnsi" w:eastAsiaTheme="minorEastAsia" w:hAnsiTheme="minorHAnsi" w:cstheme="minorBidi"/>
              <w:color w:val="auto"/>
              <w:kern w:val="0"/>
              <w:sz w:val="22"/>
              <w:szCs w:val="22"/>
            </w:rPr>
          </w:pPr>
          <w:hyperlink w:anchor="_Toc47344137" w:history="1">
            <w:r w:rsidRPr="008F31E1">
              <w:rPr>
                <w:rStyle w:val="Hyperlink"/>
              </w:rPr>
              <w:t>Overview</w:t>
            </w:r>
            <w:r>
              <w:rPr>
                <w:webHidden/>
              </w:rPr>
              <w:tab/>
            </w:r>
            <w:r>
              <w:rPr>
                <w:webHidden/>
              </w:rPr>
              <w:fldChar w:fldCharType="begin"/>
            </w:r>
            <w:r>
              <w:rPr>
                <w:webHidden/>
              </w:rPr>
              <w:instrText xml:space="preserve"> PAGEREF _Toc47344137 \h </w:instrText>
            </w:r>
            <w:r>
              <w:rPr>
                <w:webHidden/>
              </w:rPr>
            </w:r>
            <w:r>
              <w:rPr>
                <w:webHidden/>
              </w:rPr>
              <w:fldChar w:fldCharType="separate"/>
            </w:r>
            <w:r>
              <w:rPr>
                <w:webHidden/>
              </w:rPr>
              <w:t>25</w:t>
            </w:r>
            <w:r>
              <w:rPr>
                <w:webHidden/>
              </w:rPr>
              <w:fldChar w:fldCharType="end"/>
            </w:r>
          </w:hyperlink>
        </w:p>
        <w:p w14:paraId="12A76992" w14:textId="05360908" w:rsidR="00494303" w:rsidRDefault="00494303">
          <w:pPr>
            <w:pStyle w:val="TOC2"/>
            <w:rPr>
              <w:rFonts w:asciiTheme="minorHAnsi" w:eastAsiaTheme="minorEastAsia" w:hAnsiTheme="minorHAnsi" w:cstheme="minorBidi"/>
              <w:color w:val="auto"/>
              <w:kern w:val="0"/>
              <w:sz w:val="22"/>
              <w:szCs w:val="22"/>
            </w:rPr>
          </w:pPr>
          <w:hyperlink w:anchor="_Toc47344138" w:history="1">
            <w:r w:rsidRPr="008F31E1">
              <w:rPr>
                <w:rStyle w:val="Hyperlink"/>
              </w:rPr>
              <w:t>Client/Server environments</w:t>
            </w:r>
            <w:r>
              <w:rPr>
                <w:webHidden/>
              </w:rPr>
              <w:tab/>
            </w:r>
            <w:r>
              <w:rPr>
                <w:webHidden/>
              </w:rPr>
              <w:fldChar w:fldCharType="begin"/>
            </w:r>
            <w:r>
              <w:rPr>
                <w:webHidden/>
              </w:rPr>
              <w:instrText xml:space="preserve"> PAGEREF _Toc47344138 \h </w:instrText>
            </w:r>
            <w:r>
              <w:rPr>
                <w:webHidden/>
              </w:rPr>
            </w:r>
            <w:r>
              <w:rPr>
                <w:webHidden/>
              </w:rPr>
              <w:fldChar w:fldCharType="separate"/>
            </w:r>
            <w:r>
              <w:rPr>
                <w:webHidden/>
              </w:rPr>
              <w:t>25</w:t>
            </w:r>
            <w:r>
              <w:rPr>
                <w:webHidden/>
              </w:rPr>
              <w:fldChar w:fldCharType="end"/>
            </w:r>
          </w:hyperlink>
        </w:p>
        <w:p w14:paraId="3B89D40A" w14:textId="758C1F7A" w:rsidR="00494303" w:rsidRDefault="00494303">
          <w:pPr>
            <w:pStyle w:val="TOC3"/>
            <w:rPr>
              <w:rFonts w:asciiTheme="minorHAnsi" w:eastAsiaTheme="minorEastAsia" w:hAnsiTheme="minorHAnsi"/>
              <w:color w:val="auto"/>
              <w:sz w:val="22"/>
              <w:szCs w:val="22"/>
              <w:lang w:eastAsia="en-AU"/>
            </w:rPr>
          </w:pPr>
          <w:hyperlink w:anchor="_Toc47344139" w:history="1">
            <w:r w:rsidRPr="008F31E1">
              <w:rPr>
                <w:rStyle w:val="Hyperlink"/>
              </w:rPr>
              <w:t>Videos: The internet and the world wide web</w:t>
            </w:r>
            <w:r>
              <w:rPr>
                <w:webHidden/>
              </w:rPr>
              <w:tab/>
            </w:r>
            <w:r>
              <w:rPr>
                <w:webHidden/>
              </w:rPr>
              <w:fldChar w:fldCharType="begin"/>
            </w:r>
            <w:r>
              <w:rPr>
                <w:webHidden/>
              </w:rPr>
              <w:instrText xml:space="preserve"> PAGEREF _Toc47344139 \h </w:instrText>
            </w:r>
            <w:r>
              <w:rPr>
                <w:webHidden/>
              </w:rPr>
            </w:r>
            <w:r>
              <w:rPr>
                <w:webHidden/>
              </w:rPr>
              <w:fldChar w:fldCharType="separate"/>
            </w:r>
            <w:r>
              <w:rPr>
                <w:webHidden/>
              </w:rPr>
              <w:t>26</w:t>
            </w:r>
            <w:r>
              <w:rPr>
                <w:webHidden/>
              </w:rPr>
              <w:fldChar w:fldCharType="end"/>
            </w:r>
          </w:hyperlink>
        </w:p>
        <w:p w14:paraId="319860D8" w14:textId="6AE00AE3" w:rsidR="00494303" w:rsidRDefault="00494303">
          <w:pPr>
            <w:pStyle w:val="TOC2"/>
            <w:rPr>
              <w:rFonts w:asciiTheme="minorHAnsi" w:eastAsiaTheme="minorEastAsia" w:hAnsiTheme="minorHAnsi" w:cstheme="minorBidi"/>
              <w:color w:val="auto"/>
              <w:kern w:val="0"/>
              <w:sz w:val="22"/>
              <w:szCs w:val="22"/>
            </w:rPr>
          </w:pPr>
          <w:hyperlink w:anchor="_Toc47344140" w:history="1">
            <w:r w:rsidRPr="008F31E1">
              <w:rPr>
                <w:rStyle w:val="Hyperlink"/>
              </w:rPr>
              <w:t>Principles of open platforms</w:t>
            </w:r>
            <w:r>
              <w:rPr>
                <w:webHidden/>
              </w:rPr>
              <w:tab/>
            </w:r>
            <w:r>
              <w:rPr>
                <w:webHidden/>
              </w:rPr>
              <w:fldChar w:fldCharType="begin"/>
            </w:r>
            <w:r>
              <w:rPr>
                <w:webHidden/>
              </w:rPr>
              <w:instrText xml:space="preserve"> PAGEREF _Toc47344140 \h </w:instrText>
            </w:r>
            <w:r>
              <w:rPr>
                <w:webHidden/>
              </w:rPr>
            </w:r>
            <w:r>
              <w:rPr>
                <w:webHidden/>
              </w:rPr>
              <w:fldChar w:fldCharType="separate"/>
            </w:r>
            <w:r>
              <w:rPr>
                <w:webHidden/>
              </w:rPr>
              <w:t>27</w:t>
            </w:r>
            <w:r>
              <w:rPr>
                <w:webHidden/>
              </w:rPr>
              <w:fldChar w:fldCharType="end"/>
            </w:r>
          </w:hyperlink>
        </w:p>
        <w:p w14:paraId="3DC816CF" w14:textId="4034B3A1" w:rsidR="00494303" w:rsidRDefault="00494303">
          <w:pPr>
            <w:pStyle w:val="TOC3"/>
            <w:rPr>
              <w:rFonts w:asciiTheme="minorHAnsi" w:eastAsiaTheme="minorEastAsia" w:hAnsiTheme="minorHAnsi"/>
              <w:color w:val="auto"/>
              <w:sz w:val="22"/>
              <w:szCs w:val="22"/>
              <w:lang w:eastAsia="en-AU"/>
            </w:rPr>
          </w:pPr>
          <w:hyperlink w:anchor="_Toc47344141" w:history="1">
            <w:r w:rsidRPr="008F31E1">
              <w:rPr>
                <w:rStyle w:val="Hyperlink"/>
              </w:rPr>
              <w:t>Video: Open source versus closed source software</w:t>
            </w:r>
            <w:r>
              <w:rPr>
                <w:webHidden/>
              </w:rPr>
              <w:tab/>
            </w:r>
            <w:r>
              <w:rPr>
                <w:webHidden/>
              </w:rPr>
              <w:fldChar w:fldCharType="begin"/>
            </w:r>
            <w:r>
              <w:rPr>
                <w:webHidden/>
              </w:rPr>
              <w:instrText xml:space="preserve"> PAGEREF _Toc47344141 \h </w:instrText>
            </w:r>
            <w:r>
              <w:rPr>
                <w:webHidden/>
              </w:rPr>
            </w:r>
            <w:r>
              <w:rPr>
                <w:webHidden/>
              </w:rPr>
              <w:fldChar w:fldCharType="separate"/>
            </w:r>
            <w:r>
              <w:rPr>
                <w:webHidden/>
              </w:rPr>
              <w:t>28</w:t>
            </w:r>
            <w:r>
              <w:rPr>
                <w:webHidden/>
              </w:rPr>
              <w:fldChar w:fldCharType="end"/>
            </w:r>
          </w:hyperlink>
        </w:p>
        <w:p w14:paraId="401FE2F5" w14:textId="1A037951" w:rsidR="00494303" w:rsidRDefault="00494303">
          <w:pPr>
            <w:pStyle w:val="TOC3"/>
            <w:rPr>
              <w:rFonts w:asciiTheme="minorHAnsi" w:eastAsiaTheme="minorEastAsia" w:hAnsiTheme="minorHAnsi"/>
              <w:color w:val="auto"/>
              <w:sz w:val="22"/>
              <w:szCs w:val="22"/>
              <w:lang w:eastAsia="en-AU"/>
            </w:rPr>
          </w:pPr>
          <w:hyperlink w:anchor="_Toc47344142" w:history="1">
            <w:r w:rsidRPr="008F31E1">
              <w:rPr>
                <w:rStyle w:val="Hyperlink"/>
              </w:rPr>
              <w:t>Video: What is an API?</w:t>
            </w:r>
            <w:r>
              <w:rPr>
                <w:webHidden/>
              </w:rPr>
              <w:tab/>
            </w:r>
            <w:r>
              <w:rPr>
                <w:webHidden/>
              </w:rPr>
              <w:fldChar w:fldCharType="begin"/>
            </w:r>
            <w:r>
              <w:rPr>
                <w:webHidden/>
              </w:rPr>
              <w:instrText xml:space="preserve"> PAGEREF _Toc47344142 \h </w:instrText>
            </w:r>
            <w:r>
              <w:rPr>
                <w:webHidden/>
              </w:rPr>
            </w:r>
            <w:r>
              <w:rPr>
                <w:webHidden/>
              </w:rPr>
              <w:fldChar w:fldCharType="separate"/>
            </w:r>
            <w:r>
              <w:rPr>
                <w:webHidden/>
              </w:rPr>
              <w:t>29</w:t>
            </w:r>
            <w:r>
              <w:rPr>
                <w:webHidden/>
              </w:rPr>
              <w:fldChar w:fldCharType="end"/>
            </w:r>
          </w:hyperlink>
        </w:p>
        <w:p w14:paraId="2252B017" w14:textId="73C249DA" w:rsidR="00494303" w:rsidRDefault="00494303">
          <w:pPr>
            <w:pStyle w:val="TOC2"/>
            <w:rPr>
              <w:rFonts w:asciiTheme="minorHAnsi" w:eastAsiaTheme="minorEastAsia" w:hAnsiTheme="minorHAnsi" w:cstheme="minorBidi"/>
              <w:color w:val="auto"/>
              <w:kern w:val="0"/>
              <w:sz w:val="22"/>
              <w:szCs w:val="22"/>
            </w:rPr>
          </w:pPr>
          <w:hyperlink w:anchor="_Toc47344143" w:history="1">
            <w:r w:rsidRPr="008F31E1">
              <w:rPr>
                <w:rStyle w:val="Hyperlink"/>
              </w:rPr>
              <w:t>Data sources</w:t>
            </w:r>
            <w:r>
              <w:rPr>
                <w:webHidden/>
              </w:rPr>
              <w:tab/>
            </w:r>
            <w:r>
              <w:rPr>
                <w:webHidden/>
              </w:rPr>
              <w:fldChar w:fldCharType="begin"/>
            </w:r>
            <w:r>
              <w:rPr>
                <w:webHidden/>
              </w:rPr>
              <w:instrText xml:space="preserve"> PAGEREF _Toc47344143 \h </w:instrText>
            </w:r>
            <w:r>
              <w:rPr>
                <w:webHidden/>
              </w:rPr>
            </w:r>
            <w:r>
              <w:rPr>
                <w:webHidden/>
              </w:rPr>
              <w:fldChar w:fldCharType="separate"/>
            </w:r>
            <w:r>
              <w:rPr>
                <w:webHidden/>
              </w:rPr>
              <w:t>29</w:t>
            </w:r>
            <w:r>
              <w:rPr>
                <w:webHidden/>
              </w:rPr>
              <w:fldChar w:fldCharType="end"/>
            </w:r>
          </w:hyperlink>
        </w:p>
        <w:p w14:paraId="593A2916" w14:textId="5AFD98FE" w:rsidR="00494303" w:rsidRDefault="00494303">
          <w:pPr>
            <w:pStyle w:val="TOC3"/>
            <w:rPr>
              <w:rFonts w:asciiTheme="minorHAnsi" w:eastAsiaTheme="minorEastAsia" w:hAnsiTheme="minorHAnsi"/>
              <w:color w:val="auto"/>
              <w:sz w:val="22"/>
              <w:szCs w:val="22"/>
              <w:lang w:eastAsia="en-AU"/>
            </w:rPr>
          </w:pPr>
          <w:hyperlink w:anchor="_Toc47344144" w:history="1">
            <w:r w:rsidRPr="008F31E1">
              <w:rPr>
                <w:rStyle w:val="Hyperlink"/>
              </w:rPr>
              <w:t>Videos: Data sources</w:t>
            </w:r>
            <w:r>
              <w:rPr>
                <w:webHidden/>
              </w:rPr>
              <w:tab/>
            </w:r>
            <w:r>
              <w:rPr>
                <w:webHidden/>
              </w:rPr>
              <w:fldChar w:fldCharType="begin"/>
            </w:r>
            <w:r>
              <w:rPr>
                <w:webHidden/>
              </w:rPr>
              <w:instrText xml:space="preserve"> PAGEREF _Toc47344144 \h </w:instrText>
            </w:r>
            <w:r>
              <w:rPr>
                <w:webHidden/>
              </w:rPr>
            </w:r>
            <w:r>
              <w:rPr>
                <w:webHidden/>
              </w:rPr>
              <w:fldChar w:fldCharType="separate"/>
            </w:r>
            <w:r>
              <w:rPr>
                <w:webHidden/>
              </w:rPr>
              <w:t>32</w:t>
            </w:r>
            <w:r>
              <w:rPr>
                <w:webHidden/>
              </w:rPr>
              <w:fldChar w:fldCharType="end"/>
            </w:r>
          </w:hyperlink>
        </w:p>
        <w:p w14:paraId="27471CD1" w14:textId="093D6AEC" w:rsidR="00494303" w:rsidRDefault="00494303">
          <w:pPr>
            <w:pStyle w:val="TOC2"/>
            <w:rPr>
              <w:rFonts w:asciiTheme="minorHAnsi" w:eastAsiaTheme="minorEastAsia" w:hAnsiTheme="minorHAnsi" w:cstheme="minorBidi"/>
              <w:color w:val="auto"/>
              <w:kern w:val="0"/>
              <w:sz w:val="22"/>
              <w:szCs w:val="22"/>
            </w:rPr>
          </w:pPr>
          <w:hyperlink w:anchor="_Toc47344145" w:history="1">
            <w:r w:rsidRPr="008F31E1">
              <w:rPr>
                <w:rStyle w:val="Hyperlink"/>
              </w:rPr>
              <w:t>Server security concepts</w:t>
            </w:r>
            <w:r>
              <w:rPr>
                <w:webHidden/>
              </w:rPr>
              <w:tab/>
            </w:r>
            <w:r>
              <w:rPr>
                <w:webHidden/>
              </w:rPr>
              <w:fldChar w:fldCharType="begin"/>
            </w:r>
            <w:r>
              <w:rPr>
                <w:webHidden/>
              </w:rPr>
              <w:instrText xml:space="preserve"> PAGEREF _Toc47344145 \h </w:instrText>
            </w:r>
            <w:r>
              <w:rPr>
                <w:webHidden/>
              </w:rPr>
            </w:r>
            <w:r>
              <w:rPr>
                <w:webHidden/>
              </w:rPr>
              <w:fldChar w:fldCharType="separate"/>
            </w:r>
            <w:r>
              <w:rPr>
                <w:webHidden/>
              </w:rPr>
              <w:t>33</w:t>
            </w:r>
            <w:r>
              <w:rPr>
                <w:webHidden/>
              </w:rPr>
              <w:fldChar w:fldCharType="end"/>
            </w:r>
          </w:hyperlink>
        </w:p>
        <w:p w14:paraId="6E294003" w14:textId="4D24D1D6" w:rsidR="00494303" w:rsidRDefault="00494303">
          <w:pPr>
            <w:pStyle w:val="TOC3"/>
            <w:rPr>
              <w:rFonts w:asciiTheme="minorHAnsi" w:eastAsiaTheme="minorEastAsia" w:hAnsiTheme="minorHAnsi"/>
              <w:color w:val="auto"/>
              <w:sz w:val="22"/>
              <w:szCs w:val="22"/>
              <w:lang w:eastAsia="en-AU"/>
            </w:rPr>
          </w:pPr>
          <w:hyperlink w:anchor="_Toc47344146" w:history="1">
            <w:r w:rsidRPr="008F31E1">
              <w:rPr>
                <w:rStyle w:val="Hyperlink"/>
              </w:rPr>
              <w:t>Video: Security and data protection in a Google data centre</w:t>
            </w:r>
            <w:r>
              <w:rPr>
                <w:webHidden/>
              </w:rPr>
              <w:tab/>
            </w:r>
            <w:r>
              <w:rPr>
                <w:webHidden/>
              </w:rPr>
              <w:fldChar w:fldCharType="begin"/>
            </w:r>
            <w:r>
              <w:rPr>
                <w:webHidden/>
              </w:rPr>
              <w:instrText xml:space="preserve"> PAGEREF _Toc47344146 \h </w:instrText>
            </w:r>
            <w:r>
              <w:rPr>
                <w:webHidden/>
              </w:rPr>
            </w:r>
            <w:r>
              <w:rPr>
                <w:webHidden/>
              </w:rPr>
              <w:fldChar w:fldCharType="separate"/>
            </w:r>
            <w:r>
              <w:rPr>
                <w:webHidden/>
              </w:rPr>
              <w:t>34</w:t>
            </w:r>
            <w:r>
              <w:rPr>
                <w:webHidden/>
              </w:rPr>
              <w:fldChar w:fldCharType="end"/>
            </w:r>
          </w:hyperlink>
        </w:p>
        <w:p w14:paraId="3F8994DF" w14:textId="5412A1AC" w:rsidR="00494303" w:rsidRDefault="00494303">
          <w:pPr>
            <w:pStyle w:val="TOC3"/>
            <w:rPr>
              <w:rFonts w:asciiTheme="minorHAnsi" w:eastAsiaTheme="minorEastAsia" w:hAnsiTheme="minorHAnsi"/>
              <w:color w:val="auto"/>
              <w:sz w:val="22"/>
              <w:szCs w:val="22"/>
              <w:lang w:eastAsia="en-AU"/>
            </w:rPr>
          </w:pPr>
          <w:hyperlink w:anchor="_Toc47344147" w:history="1">
            <w:r w:rsidRPr="008F31E1">
              <w:rPr>
                <w:rStyle w:val="Hyperlink"/>
              </w:rPr>
              <w:t>Data mining</w:t>
            </w:r>
            <w:r>
              <w:rPr>
                <w:webHidden/>
              </w:rPr>
              <w:tab/>
            </w:r>
            <w:r>
              <w:rPr>
                <w:webHidden/>
              </w:rPr>
              <w:fldChar w:fldCharType="begin"/>
            </w:r>
            <w:r>
              <w:rPr>
                <w:webHidden/>
              </w:rPr>
              <w:instrText xml:space="preserve"> PAGEREF _Toc47344147 \h </w:instrText>
            </w:r>
            <w:r>
              <w:rPr>
                <w:webHidden/>
              </w:rPr>
            </w:r>
            <w:r>
              <w:rPr>
                <w:webHidden/>
              </w:rPr>
              <w:fldChar w:fldCharType="separate"/>
            </w:r>
            <w:r>
              <w:rPr>
                <w:webHidden/>
              </w:rPr>
              <w:t>35</w:t>
            </w:r>
            <w:r>
              <w:rPr>
                <w:webHidden/>
              </w:rPr>
              <w:fldChar w:fldCharType="end"/>
            </w:r>
          </w:hyperlink>
        </w:p>
        <w:p w14:paraId="1C210A80" w14:textId="359BEABE" w:rsidR="00494303" w:rsidRDefault="00494303">
          <w:pPr>
            <w:pStyle w:val="TOC3"/>
            <w:rPr>
              <w:rFonts w:asciiTheme="minorHAnsi" w:eastAsiaTheme="minorEastAsia" w:hAnsiTheme="minorHAnsi"/>
              <w:color w:val="auto"/>
              <w:sz w:val="22"/>
              <w:szCs w:val="22"/>
              <w:lang w:eastAsia="en-AU"/>
            </w:rPr>
          </w:pPr>
          <w:hyperlink w:anchor="_Toc47344148" w:history="1">
            <w:r w:rsidRPr="008F31E1">
              <w:rPr>
                <w:rStyle w:val="Hyperlink"/>
              </w:rPr>
              <w:t>Videos: Data mining</w:t>
            </w:r>
            <w:r>
              <w:rPr>
                <w:webHidden/>
              </w:rPr>
              <w:tab/>
            </w:r>
            <w:r>
              <w:rPr>
                <w:webHidden/>
              </w:rPr>
              <w:fldChar w:fldCharType="begin"/>
            </w:r>
            <w:r>
              <w:rPr>
                <w:webHidden/>
              </w:rPr>
              <w:instrText xml:space="preserve"> PAGEREF _Toc47344148 \h </w:instrText>
            </w:r>
            <w:r>
              <w:rPr>
                <w:webHidden/>
              </w:rPr>
            </w:r>
            <w:r>
              <w:rPr>
                <w:webHidden/>
              </w:rPr>
              <w:fldChar w:fldCharType="separate"/>
            </w:r>
            <w:r>
              <w:rPr>
                <w:webHidden/>
              </w:rPr>
              <w:t>35</w:t>
            </w:r>
            <w:r>
              <w:rPr>
                <w:webHidden/>
              </w:rPr>
              <w:fldChar w:fldCharType="end"/>
            </w:r>
          </w:hyperlink>
        </w:p>
        <w:p w14:paraId="3A9CA206" w14:textId="3F0A2428" w:rsidR="00494303" w:rsidRDefault="00494303">
          <w:pPr>
            <w:pStyle w:val="TOC2"/>
            <w:rPr>
              <w:rFonts w:asciiTheme="minorHAnsi" w:eastAsiaTheme="minorEastAsia" w:hAnsiTheme="minorHAnsi" w:cstheme="minorBidi"/>
              <w:color w:val="auto"/>
              <w:kern w:val="0"/>
              <w:sz w:val="22"/>
              <w:szCs w:val="22"/>
            </w:rPr>
          </w:pPr>
          <w:hyperlink w:anchor="_Toc47344149" w:history="1">
            <w:r w:rsidRPr="008F31E1">
              <w:rPr>
                <w:rStyle w:val="Hyperlink"/>
              </w:rPr>
              <w:t>Accessibility</w:t>
            </w:r>
            <w:r>
              <w:rPr>
                <w:webHidden/>
              </w:rPr>
              <w:tab/>
            </w:r>
            <w:r>
              <w:rPr>
                <w:webHidden/>
              </w:rPr>
              <w:fldChar w:fldCharType="begin"/>
            </w:r>
            <w:r>
              <w:rPr>
                <w:webHidden/>
              </w:rPr>
              <w:instrText xml:space="preserve"> PAGEREF _Toc47344149 \h </w:instrText>
            </w:r>
            <w:r>
              <w:rPr>
                <w:webHidden/>
              </w:rPr>
            </w:r>
            <w:r>
              <w:rPr>
                <w:webHidden/>
              </w:rPr>
              <w:fldChar w:fldCharType="separate"/>
            </w:r>
            <w:r>
              <w:rPr>
                <w:webHidden/>
              </w:rPr>
              <w:t>36</w:t>
            </w:r>
            <w:r>
              <w:rPr>
                <w:webHidden/>
              </w:rPr>
              <w:fldChar w:fldCharType="end"/>
            </w:r>
          </w:hyperlink>
        </w:p>
        <w:p w14:paraId="26008BA2" w14:textId="1EA39F15" w:rsidR="00494303" w:rsidRDefault="00494303">
          <w:pPr>
            <w:pStyle w:val="TOC3"/>
            <w:rPr>
              <w:rFonts w:asciiTheme="minorHAnsi" w:eastAsiaTheme="minorEastAsia" w:hAnsiTheme="minorHAnsi"/>
              <w:color w:val="auto"/>
              <w:sz w:val="22"/>
              <w:szCs w:val="22"/>
              <w:lang w:eastAsia="en-AU"/>
            </w:rPr>
          </w:pPr>
          <w:hyperlink w:anchor="_Toc47344150" w:history="1">
            <w:r w:rsidRPr="008F31E1">
              <w:rPr>
                <w:rStyle w:val="Hyperlink"/>
              </w:rPr>
              <w:t>Video: Web accessibility</w:t>
            </w:r>
            <w:r>
              <w:rPr>
                <w:webHidden/>
              </w:rPr>
              <w:tab/>
            </w:r>
            <w:r>
              <w:rPr>
                <w:webHidden/>
              </w:rPr>
              <w:fldChar w:fldCharType="begin"/>
            </w:r>
            <w:r>
              <w:rPr>
                <w:webHidden/>
              </w:rPr>
              <w:instrText xml:space="preserve"> PAGEREF _Toc47344150 \h </w:instrText>
            </w:r>
            <w:r>
              <w:rPr>
                <w:webHidden/>
              </w:rPr>
            </w:r>
            <w:r>
              <w:rPr>
                <w:webHidden/>
              </w:rPr>
              <w:fldChar w:fldCharType="separate"/>
            </w:r>
            <w:r>
              <w:rPr>
                <w:webHidden/>
              </w:rPr>
              <w:t>37</w:t>
            </w:r>
            <w:r>
              <w:rPr>
                <w:webHidden/>
              </w:rPr>
              <w:fldChar w:fldCharType="end"/>
            </w:r>
          </w:hyperlink>
        </w:p>
        <w:p w14:paraId="7DF99C51" w14:textId="4139EFBE" w:rsidR="00494303" w:rsidRDefault="00494303">
          <w:pPr>
            <w:pStyle w:val="TOC1"/>
            <w:rPr>
              <w:rFonts w:asciiTheme="minorHAnsi" w:eastAsiaTheme="minorEastAsia" w:hAnsiTheme="minorHAnsi" w:cstheme="minorBidi"/>
              <w:b w:val="0"/>
              <w:color w:val="auto"/>
              <w:kern w:val="0"/>
              <w:sz w:val="22"/>
              <w:szCs w:val="22"/>
              <w:lang w:bidi="ar-SA"/>
            </w:rPr>
          </w:pPr>
          <w:hyperlink w:anchor="_Toc47344151" w:history="1">
            <w:r w:rsidRPr="008F31E1">
              <w:rPr>
                <w:rStyle w:val="Hyperlink"/>
              </w:rPr>
              <w:t>Topic 3: Data modelling</w:t>
            </w:r>
            <w:r>
              <w:rPr>
                <w:webHidden/>
              </w:rPr>
              <w:tab/>
            </w:r>
            <w:r>
              <w:rPr>
                <w:webHidden/>
              </w:rPr>
              <w:fldChar w:fldCharType="begin"/>
            </w:r>
            <w:r>
              <w:rPr>
                <w:webHidden/>
              </w:rPr>
              <w:instrText xml:space="preserve"> PAGEREF _Toc47344151 \h </w:instrText>
            </w:r>
            <w:r>
              <w:rPr>
                <w:webHidden/>
              </w:rPr>
            </w:r>
            <w:r>
              <w:rPr>
                <w:webHidden/>
              </w:rPr>
              <w:fldChar w:fldCharType="separate"/>
            </w:r>
            <w:r>
              <w:rPr>
                <w:webHidden/>
              </w:rPr>
              <w:t>39</w:t>
            </w:r>
            <w:r>
              <w:rPr>
                <w:webHidden/>
              </w:rPr>
              <w:fldChar w:fldCharType="end"/>
            </w:r>
          </w:hyperlink>
        </w:p>
        <w:p w14:paraId="6BEEC0CA" w14:textId="73C3F2C2" w:rsidR="00494303" w:rsidRDefault="00494303">
          <w:pPr>
            <w:pStyle w:val="TOC2"/>
            <w:rPr>
              <w:rFonts w:asciiTheme="minorHAnsi" w:eastAsiaTheme="minorEastAsia" w:hAnsiTheme="minorHAnsi" w:cstheme="minorBidi"/>
              <w:color w:val="auto"/>
              <w:kern w:val="0"/>
              <w:sz w:val="22"/>
              <w:szCs w:val="22"/>
            </w:rPr>
          </w:pPr>
          <w:hyperlink w:anchor="_Toc47344152" w:history="1">
            <w:r w:rsidRPr="008F31E1">
              <w:rPr>
                <w:rStyle w:val="Hyperlink"/>
              </w:rPr>
              <w:t>Overview</w:t>
            </w:r>
            <w:r>
              <w:rPr>
                <w:webHidden/>
              </w:rPr>
              <w:tab/>
            </w:r>
            <w:r>
              <w:rPr>
                <w:webHidden/>
              </w:rPr>
              <w:fldChar w:fldCharType="begin"/>
            </w:r>
            <w:r>
              <w:rPr>
                <w:webHidden/>
              </w:rPr>
              <w:instrText xml:space="preserve"> PAGEREF _Toc47344152 \h </w:instrText>
            </w:r>
            <w:r>
              <w:rPr>
                <w:webHidden/>
              </w:rPr>
            </w:r>
            <w:r>
              <w:rPr>
                <w:webHidden/>
              </w:rPr>
              <w:fldChar w:fldCharType="separate"/>
            </w:r>
            <w:r>
              <w:rPr>
                <w:webHidden/>
              </w:rPr>
              <w:t>40</w:t>
            </w:r>
            <w:r>
              <w:rPr>
                <w:webHidden/>
              </w:rPr>
              <w:fldChar w:fldCharType="end"/>
            </w:r>
          </w:hyperlink>
        </w:p>
        <w:p w14:paraId="4166FED8" w14:textId="54F18214" w:rsidR="00494303" w:rsidRDefault="00494303">
          <w:pPr>
            <w:pStyle w:val="TOC2"/>
            <w:rPr>
              <w:rFonts w:asciiTheme="minorHAnsi" w:eastAsiaTheme="minorEastAsia" w:hAnsiTheme="minorHAnsi" w:cstheme="minorBidi"/>
              <w:color w:val="auto"/>
              <w:kern w:val="0"/>
              <w:sz w:val="22"/>
              <w:szCs w:val="22"/>
            </w:rPr>
          </w:pPr>
          <w:hyperlink w:anchor="_Toc47344153" w:history="1">
            <w:r w:rsidRPr="008F31E1">
              <w:rPr>
                <w:rStyle w:val="Hyperlink"/>
              </w:rPr>
              <w:t>What is data modelling?</w:t>
            </w:r>
            <w:r>
              <w:rPr>
                <w:webHidden/>
              </w:rPr>
              <w:tab/>
            </w:r>
            <w:r>
              <w:rPr>
                <w:webHidden/>
              </w:rPr>
              <w:fldChar w:fldCharType="begin"/>
            </w:r>
            <w:r>
              <w:rPr>
                <w:webHidden/>
              </w:rPr>
              <w:instrText xml:space="preserve"> PAGEREF _Toc47344153 \h </w:instrText>
            </w:r>
            <w:r>
              <w:rPr>
                <w:webHidden/>
              </w:rPr>
            </w:r>
            <w:r>
              <w:rPr>
                <w:webHidden/>
              </w:rPr>
              <w:fldChar w:fldCharType="separate"/>
            </w:r>
            <w:r>
              <w:rPr>
                <w:webHidden/>
              </w:rPr>
              <w:t>41</w:t>
            </w:r>
            <w:r>
              <w:rPr>
                <w:webHidden/>
              </w:rPr>
              <w:fldChar w:fldCharType="end"/>
            </w:r>
          </w:hyperlink>
        </w:p>
        <w:p w14:paraId="274B68E1" w14:textId="236A1DFC" w:rsidR="00494303" w:rsidRDefault="00494303">
          <w:pPr>
            <w:pStyle w:val="TOC3"/>
            <w:rPr>
              <w:rFonts w:asciiTheme="minorHAnsi" w:eastAsiaTheme="minorEastAsia" w:hAnsiTheme="minorHAnsi"/>
              <w:color w:val="auto"/>
              <w:sz w:val="22"/>
              <w:szCs w:val="22"/>
              <w:lang w:eastAsia="en-AU"/>
            </w:rPr>
          </w:pPr>
          <w:hyperlink w:anchor="_Toc47344154" w:history="1">
            <w:r w:rsidRPr="008F31E1">
              <w:rPr>
                <w:rStyle w:val="Hyperlink"/>
              </w:rPr>
              <w:t>Videos: Understanding data</w:t>
            </w:r>
            <w:r>
              <w:rPr>
                <w:webHidden/>
              </w:rPr>
              <w:tab/>
            </w:r>
            <w:r>
              <w:rPr>
                <w:webHidden/>
              </w:rPr>
              <w:fldChar w:fldCharType="begin"/>
            </w:r>
            <w:r>
              <w:rPr>
                <w:webHidden/>
              </w:rPr>
              <w:instrText xml:space="preserve"> PAGEREF _Toc47344154 \h </w:instrText>
            </w:r>
            <w:r>
              <w:rPr>
                <w:webHidden/>
              </w:rPr>
            </w:r>
            <w:r>
              <w:rPr>
                <w:webHidden/>
              </w:rPr>
              <w:fldChar w:fldCharType="separate"/>
            </w:r>
            <w:r>
              <w:rPr>
                <w:webHidden/>
              </w:rPr>
              <w:t>41</w:t>
            </w:r>
            <w:r>
              <w:rPr>
                <w:webHidden/>
              </w:rPr>
              <w:fldChar w:fldCharType="end"/>
            </w:r>
          </w:hyperlink>
        </w:p>
        <w:p w14:paraId="1303535C" w14:textId="2448BDEC" w:rsidR="00494303" w:rsidRDefault="00494303">
          <w:pPr>
            <w:pStyle w:val="TOC3"/>
            <w:rPr>
              <w:rFonts w:asciiTheme="minorHAnsi" w:eastAsiaTheme="minorEastAsia" w:hAnsiTheme="minorHAnsi"/>
              <w:color w:val="auto"/>
              <w:sz w:val="22"/>
              <w:szCs w:val="22"/>
              <w:lang w:eastAsia="en-AU"/>
            </w:rPr>
          </w:pPr>
          <w:hyperlink w:anchor="_Toc47344155" w:history="1">
            <w:r w:rsidRPr="008F31E1">
              <w:rPr>
                <w:rStyle w:val="Hyperlink"/>
              </w:rPr>
              <w:t>Videos: Data modelling</w:t>
            </w:r>
            <w:r>
              <w:rPr>
                <w:webHidden/>
              </w:rPr>
              <w:tab/>
            </w:r>
            <w:r>
              <w:rPr>
                <w:webHidden/>
              </w:rPr>
              <w:fldChar w:fldCharType="begin"/>
            </w:r>
            <w:r>
              <w:rPr>
                <w:webHidden/>
              </w:rPr>
              <w:instrText xml:space="preserve"> PAGEREF _Toc47344155 \h </w:instrText>
            </w:r>
            <w:r>
              <w:rPr>
                <w:webHidden/>
              </w:rPr>
            </w:r>
            <w:r>
              <w:rPr>
                <w:webHidden/>
              </w:rPr>
              <w:fldChar w:fldCharType="separate"/>
            </w:r>
            <w:r>
              <w:rPr>
                <w:webHidden/>
              </w:rPr>
              <w:t>41</w:t>
            </w:r>
            <w:r>
              <w:rPr>
                <w:webHidden/>
              </w:rPr>
              <w:fldChar w:fldCharType="end"/>
            </w:r>
          </w:hyperlink>
        </w:p>
        <w:p w14:paraId="01A1BF2D" w14:textId="37BA7C77" w:rsidR="00494303" w:rsidRDefault="00494303">
          <w:pPr>
            <w:pStyle w:val="TOC3"/>
            <w:rPr>
              <w:rFonts w:asciiTheme="minorHAnsi" w:eastAsiaTheme="minorEastAsia" w:hAnsiTheme="minorHAnsi"/>
              <w:color w:val="auto"/>
              <w:sz w:val="22"/>
              <w:szCs w:val="22"/>
              <w:lang w:eastAsia="en-AU"/>
            </w:rPr>
          </w:pPr>
          <w:hyperlink w:anchor="_Toc47344156" w:history="1">
            <w:r w:rsidRPr="008F31E1">
              <w:rPr>
                <w:rStyle w:val="Hyperlink"/>
              </w:rPr>
              <w:t>Data modelling terminology</w:t>
            </w:r>
            <w:r>
              <w:rPr>
                <w:webHidden/>
              </w:rPr>
              <w:tab/>
            </w:r>
            <w:r>
              <w:rPr>
                <w:webHidden/>
              </w:rPr>
              <w:fldChar w:fldCharType="begin"/>
            </w:r>
            <w:r>
              <w:rPr>
                <w:webHidden/>
              </w:rPr>
              <w:instrText xml:space="preserve"> PAGEREF _Toc47344156 \h </w:instrText>
            </w:r>
            <w:r>
              <w:rPr>
                <w:webHidden/>
              </w:rPr>
            </w:r>
            <w:r>
              <w:rPr>
                <w:webHidden/>
              </w:rPr>
              <w:fldChar w:fldCharType="separate"/>
            </w:r>
            <w:r>
              <w:rPr>
                <w:webHidden/>
              </w:rPr>
              <w:t>42</w:t>
            </w:r>
            <w:r>
              <w:rPr>
                <w:webHidden/>
              </w:rPr>
              <w:fldChar w:fldCharType="end"/>
            </w:r>
          </w:hyperlink>
        </w:p>
        <w:p w14:paraId="352FD127" w14:textId="33B6CE7C" w:rsidR="00494303" w:rsidRDefault="00494303">
          <w:pPr>
            <w:pStyle w:val="TOC2"/>
            <w:rPr>
              <w:rFonts w:asciiTheme="minorHAnsi" w:eastAsiaTheme="minorEastAsia" w:hAnsiTheme="minorHAnsi" w:cstheme="minorBidi"/>
              <w:color w:val="auto"/>
              <w:kern w:val="0"/>
              <w:sz w:val="22"/>
              <w:szCs w:val="22"/>
            </w:rPr>
          </w:pPr>
          <w:hyperlink w:anchor="_Toc47344157" w:history="1">
            <w:r w:rsidRPr="008F31E1">
              <w:rPr>
                <w:rStyle w:val="Hyperlink"/>
              </w:rPr>
              <w:t>Relational database keys</w:t>
            </w:r>
            <w:r>
              <w:rPr>
                <w:webHidden/>
              </w:rPr>
              <w:tab/>
            </w:r>
            <w:r>
              <w:rPr>
                <w:webHidden/>
              </w:rPr>
              <w:fldChar w:fldCharType="begin"/>
            </w:r>
            <w:r>
              <w:rPr>
                <w:webHidden/>
              </w:rPr>
              <w:instrText xml:space="preserve"> PAGEREF _Toc47344157 \h </w:instrText>
            </w:r>
            <w:r>
              <w:rPr>
                <w:webHidden/>
              </w:rPr>
            </w:r>
            <w:r>
              <w:rPr>
                <w:webHidden/>
              </w:rPr>
              <w:fldChar w:fldCharType="separate"/>
            </w:r>
            <w:r>
              <w:rPr>
                <w:webHidden/>
              </w:rPr>
              <w:t>46</w:t>
            </w:r>
            <w:r>
              <w:rPr>
                <w:webHidden/>
              </w:rPr>
              <w:fldChar w:fldCharType="end"/>
            </w:r>
          </w:hyperlink>
        </w:p>
        <w:p w14:paraId="06779AAB" w14:textId="29017FCE" w:rsidR="00494303" w:rsidRDefault="00494303">
          <w:pPr>
            <w:pStyle w:val="TOC3"/>
            <w:rPr>
              <w:rFonts w:asciiTheme="minorHAnsi" w:eastAsiaTheme="minorEastAsia" w:hAnsiTheme="minorHAnsi"/>
              <w:color w:val="auto"/>
              <w:sz w:val="22"/>
              <w:szCs w:val="22"/>
              <w:lang w:eastAsia="en-AU"/>
            </w:rPr>
          </w:pPr>
          <w:hyperlink w:anchor="_Toc47344158" w:history="1">
            <w:r w:rsidRPr="008F31E1">
              <w:rPr>
                <w:rStyle w:val="Hyperlink"/>
              </w:rPr>
              <w:t>Video: DBMS keys</w:t>
            </w:r>
            <w:r>
              <w:rPr>
                <w:webHidden/>
              </w:rPr>
              <w:tab/>
            </w:r>
            <w:r>
              <w:rPr>
                <w:webHidden/>
              </w:rPr>
              <w:fldChar w:fldCharType="begin"/>
            </w:r>
            <w:r>
              <w:rPr>
                <w:webHidden/>
              </w:rPr>
              <w:instrText xml:space="preserve"> PAGEREF _Toc47344158 \h </w:instrText>
            </w:r>
            <w:r>
              <w:rPr>
                <w:webHidden/>
              </w:rPr>
            </w:r>
            <w:r>
              <w:rPr>
                <w:webHidden/>
              </w:rPr>
              <w:fldChar w:fldCharType="separate"/>
            </w:r>
            <w:r>
              <w:rPr>
                <w:webHidden/>
              </w:rPr>
              <w:t>49</w:t>
            </w:r>
            <w:r>
              <w:rPr>
                <w:webHidden/>
              </w:rPr>
              <w:fldChar w:fldCharType="end"/>
            </w:r>
          </w:hyperlink>
        </w:p>
        <w:p w14:paraId="35753467" w14:textId="0E6CE3F8" w:rsidR="00494303" w:rsidRDefault="00494303">
          <w:pPr>
            <w:pStyle w:val="TOC3"/>
            <w:rPr>
              <w:rFonts w:asciiTheme="minorHAnsi" w:eastAsiaTheme="minorEastAsia" w:hAnsiTheme="minorHAnsi"/>
              <w:color w:val="auto"/>
              <w:sz w:val="22"/>
              <w:szCs w:val="22"/>
              <w:lang w:eastAsia="en-AU"/>
            </w:rPr>
          </w:pPr>
          <w:hyperlink w:anchor="_Toc47344159" w:history="1">
            <w:r w:rsidRPr="008F31E1">
              <w:rPr>
                <w:rStyle w:val="Hyperlink"/>
              </w:rPr>
              <w:t>Video: Clustered vs. non-clustered index structures</w:t>
            </w:r>
            <w:r>
              <w:rPr>
                <w:webHidden/>
              </w:rPr>
              <w:tab/>
            </w:r>
            <w:r>
              <w:rPr>
                <w:webHidden/>
              </w:rPr>
              <w:fldChar w:fldCharType="begin"/>
            </w:r>
            <w:r>
              <w:rPr>
                <w:webHidden/>
              </w:rPr>
              <w:instrText xml:space="preserve"> PAGEREF _Toc47344159 \h </w:instrText>
            </w:r>
            <w:r>
              <w:rPr>
                <w:webHidden/>
              </w:rPr>
            </w:r>
            <w:r>
              <w:rPr>
                <w:webHidden/>
              </w:rPr>
              <w:fldChar w:fldCharType="separate"/>
            </w:r>
            <w:r>
              <w:rPr>
                <w:webHidden/>
              </w:rPr>
              <w:t>49</w:t>
            </w:r>
            <w:r>
              <w:rPr>
                <w:webHidden/>
              </w:rPr>
              <w:fldChar w:fldCharType="end"/>
            </w:r>
          </w:hyperlink>
        </w:p>
        <w:p w14:paraId="6C681DEF" w14:textId="514ED283" w:rsidR="00494303" w:rsidRDefault="00494303">
          <w:pPr>
            <w:pStyle w:val="TOC2"/>
            <w:rPr>
              <w:rFonts w:asciiTheme="minorHAnsi" w:eastAsiaTheme="minorEastAsia" w:hAnsiTheme="minorHAnsi" w:cstheme="minorBidi"/>
              <w:color w:val="auto"/>
              <w:kern w:val="0"/>
              <w:sz w:val="22"/>
              <w:szCs w:val="22"/>
            </w:rPr>
          </w:pPr>
          <w:hyperlink w:anchor="_Toc47344160" w:history="1">
            <w:r w:rsidRPr="008F31E1">
              <w:rPr>
                <w:rStyle w:val="Hyperlink"/>
              </w:rPr>
              <w:t>Business rules</w:t>
            </w:r>
            <w:r>
              <w:rPr>
                <w:webHidden/>
              </w:rPr>
              <w:tab/>
            </w:r>
            <w:r>
              <w:rPr>
                <w:webHidden/>
              </w:rPr>
              <w:fldChar w:fldCharType="begin"/>
            </w:r>
            <w:r>
              <w:rPr>
                <w:webHidden/>
              </w:rPr>
              <w:instrText xml:space="preserve"> PAGEREF _Toc47344160 \h </w:instrText>
            </w:r>
            <w:r>
              <w:rPr>
                <w:webHidden/>
              </w:rPr>
            </w:r>
            <w:r>
              <w:rPr>
                <w:webHidden/>
              </w:rPr>
              <w:fldChar w:fldCharType="separate"/>
            </w:r>
            <w:r>
              <w:rPr>
                <w:webHidden/>
              </w:rPr>
              <w:t>51</w:t>
            </w:r>
            <w:r>
              <w:rPr>
                <w:webHidden/>
              </w:rPr>
              <w:fldChar w:fldCharType="end"/>
            </w:r>
          </w:hyperlink>
        </w:p>
        <w:p w14:paraId="71513921" w14:textId="1B64AC28" w:rsidR="00494303" w:rsidRDefault="00494303">
          <w:pPr>
            <w:pStyle w:val="TOC3"/>
            <w:rPr>
              <w:rFonts w:asciiTheme="minorHAnsi" w:eastAsiaTheme="minorEastAsia" w:hAnsiTheme="minorHAnsi"/>
              <w:color w:val="auto"/>
              <w:sz w:val="22"/>
              <w:szCs w:val="22"/>
              <w:lang w:eastAsia="en-AU"/>
            </w:rPr>
          </w:pPr>
          <w:hyperlink w:anchor="_Toc47344161" w:history="1">
            <w:r w:rsidRPr="008F31E1">
              <w:rPr>
                <w:rStyle w:val="Hyperlink"/>
              </w:rPr>
              <w:t>Video: Business rules</w:t>
            </w:r>
            <w:r>
              <w:rPr>
                <w:webHidden/>
              </w:rPr>
              <w:tab/>
            </w:r>
            <w:r>
              <w:rPr>
                <w:webHidden/>
              </w:rPr>
              <w:fldChar w:fldCharType="begin"/>
            </w:r>
            <w:r>
              <w:rPr>
                <w:webHidden/>
              </w:rPr>
              <w:instrText xml:space="preserve"> PAGEREF _Toc47344161 \h </w:instrText>
            </w:r>
            <w:r>
              <w:rPr>
                <w:webHidden/>
              </w:rPr>
            </w:r>
            <w:r>
              <w:rPr>
                <w:webHidden/>
              </w:rPr>
              <w:fldChar w:fldCharType="separate"/>
            </w:r>
            <w:r>
              <w:rPr>
                <w:webHidden/>
              </w:rPr>
              <w:t>52</w:t>
            </w:r>
            <w:r>
              <w:rPr>
                <w:webHidden/>
              </w:rPr>
              <w:fldChar w:fldCharType="end"/>
            </w:r>
          </w:hyperlink>
        </w:p>
        <w:p w14:paraId="5409A8FD" w14:textId="3220645F" w:rsidR="00494303" w:rsidRDefault="00494303">
          <w:pPr>
            <w:pStyle w:val="TOC2"/>
            <w:rPr>
              <w:rFonts w:asciiTheme="minorHAnsi" w:eastAsiaTheme="minorEastAsia" w:hAnsiTheme="minorHAnsi" w:cstheme="minorBidi"/>
              <w:color w:val="auto"/>
              <w:kern w:val="0"/>
              <w:sz w:val="22"/>
              <w:szCs w:val="22"/>
            </w:rPr>
          </w:pPr>
          <w:hyperlink w:anchor="_Toc47344162" w:history="1">
            <w:r w:rsidRPr="008F31E1">
              <w:rPr>
                <w:rStyle w:val="Hyperlink"/>
              </w:rPr>
              <w:t>Naming database objects</w:t>
            </w:r>
            <w:r>
              <w:rPr>
                <w:webHidden/>
              </w:rPr>
              <w:tab/>
            </w:r>
            <w:r>
              <w:rPr>
                <w:webHidden/>
              </w:rPr>
              <w:fldChar w:fldCharType="begin"/>
            </w:r>
            <w:r>
              <w:rPr>
                <w:webHidden/>
              </w:rPr>
              <w:instrText xml:space="preserve"> PAGEREF _Toc47344162 \h </w:instrText>
            </w:r>
            <w:r>
              <w:rPr>
                <w:webHidden/>
              </w:rPr>
            </w:r>
            <w:r>
              <w:rPr>
                <w:webHidden/>
              </w:rPr>
              <w:fldChar w:fldCharType="separate"/>
            </w:r>
            <w:r>
              <w:rPr>
                <w:webHidden/>
              </w:rPr>
              <w:t>53</w:t>
            </w:r>
            <w:r>
              <w:rPr>
                <w:webHidden/>
              </w:rPr>
              <w:fldChar w:fldCharType="end"/>
            </w:r>
          </w:hyperlink>
        </w:p>
        <w:p w14:paraId="11A4D172" w14:textId="3DAD2B8E" w:rsidR="00494303" w:rsidRDefault="00494303">
          <w:pPr>
            <w:pStyle w:val="TOC3"/>
            <w:rPr>
              <w:rFonts w:asciiTheme="minorHAnsi" w:eastAsiaTheme="minorEastAsia" w:hAnsiTheme="minorHAnsi"/>
              <w:color w:val="auto"/>
              <w:sz w:val="22"/>
              <w:szCs w:val="22"/>
              <w:lang w:eastAsia="en-AU"/>
            </w:rPr>
          </w:pPr>
          <w:hyperlink w:anchor="_Toc47344163" w:history="1">
            <w:r w:rsidRPr="008F31E1">
              <w:rPr>
                <w:rStyle w:val="Hyperlink"/>
              </w:rPr>
              <w:t>Database identifiers</w:t>
            </w:r>
            <w:r>
              <w:rPr>
                <w:webHidden/>
              </w:rPr>
              <w:tab/>
            </w:r>
            <w:r>
              <w:rPr>
                <w:webHidden/>
              </w:rPr>
              <w:fldChar w:fldCharType="begin"/>
            </w:r>
            <w:r>
              <w:rPr>
                <w:webHidden/>
              </w:rPr>
              <w:instrText xml:space="preserve"> PAGEREF _Toc47344163 \h </w:instrText>
            </w:r>
            <w:r>
              <w:rPr>
                <w:webHidden/>
              </w:rPr>
            </w:r>
            <w:r>
              <w:rPr>
                <w:webHidden/>
              </w:rPr>
              <w:fldChar w:fldCharType="separate"/>
            </w:r>
            <w:r>
              <w:rPr>
                <w:webHidden/>
              </w:rPr>
              <w:t>53</w:t>
            </w:r>
            <w:r>
              <w:rPr>
                <w:webHidden/>
              </w:rPr>
              <w:fldChar w:fldCharType="end"/>
            </w:r>
          </w:hyperlink>
        </w:p>
        <w:p w14:paraId="7B03CC97" w14:textId="3E5CAC22" w:rsidR="00494303" w:rsidRDefault="00494303">
          <w:pPr>
            <w:pStyle w:val="TOC3"/>
            <w:rPr>
              <w:rFonts w:asciiTheme="minorHAnsi" w:eastAsiaTheme="minorEastAsia" w:hAnsiTheme="minorHAnsi"/>
              <w:color w:val="auto"/>
              <w:sz w:val="22"/>
              <w:szCs w:val="22"/>
              <w:lang w:eastAsia="en-AU"/>
            </w:rPr>
          </w:pPr>
          <w:hyperlink w:anchor="_Toc47344164" w:history="1">
            <w:r w:rsidRPr="008F31E1">
              <w:rPr>
                <w:rStyle w:val="Hyperlink"/>
              </w:rPr>
              <w:t>Naming conventions</w:t>
            </w:r>
            <w:r>
              <w:rPr>
                <w:webHidden/>
              </w:rPr>
              <w:tab/>
            </w:r>
            <w:r>
              <w:rPr>
                <w:webHidden/>
              </w:rPr>
              <w:fldChar w:fldCharType="begin"/>
            </w:r>
            <w:r>
              <w:rPr>
                <w:webHidden/>
              </w:rPr>
              <w:instrText xml:space="preserve"> PAGEREF _Toc47344164 \h </w:instrText>
            </w:r>
            <w:r>
              <w:rPr>
                <w:webHidden/>
              </w:rPr>
            </w:r>
            <w:r>
              <w:rPr>
                <w:webHidden/>
              </w:rPr>
              <w:fldChar w:fldCharType="separate"/>
            </w:r>
            <w:r>
              <w:rPr>
                <w:webHidden/>
              </w:rPr>
              <w:t>53</w:t>
            </w:r>
            <w:r>
              <w:rPr>
                <w:webHidden/>
              </w:rPr>
              <w:fldChar w:fldCharType="end"/>
            </w:r>
          </w:hyperlink>
        </w:p>
        <w:p w14:paraId="5BCCB650" w14:textId="3248F2FC" w:rsidR="00494303" w:rsidRDefault="00494303">
          <w:pPr>
            <w:pStyle w:val="TOC2"/>
            <w:rPr>
              <w:rFonts w:asciiTheme="minorHAnsi" w:eastAsiaTheme="minorEastAsia" w:hAnsiTheme="minorHAnsi" w:cstheme="minorBidi"/>
              <w:color w:val="auto"/>
              <w:kern w:val="0"/>
              <w:sz w:val="22"/>
              <w:szCs w:val="22"/>
            </w:rPr>
          </w:pPr>
          <w:hyperlink w:anchor="_Toc47344165" w:history="1">
            <w:r w:rsidRPr="008F31E1">
              <w:rPr>
                <w:rStyle w:val="Hyperlink"/>
              </w:rPr>
              <w:t>Data modelling techniques</w:t>
            </w:r>
            <w:r>
              <w:rPr>
                <w:webHidden/>
              </w:rPr>
              <w:tab/>
            </w:r>
            <w:r>
              <w:rPr>
                <w:webHidden/>
              </w:rPr>
              <w:fldChar w:fldCharType="begin"/>
            </w:r>
            <w:r>
              <w:rPr>
                <w:webHidden/>
              </w:rPr>
              <w:instrText xml:space="preserve"> PAGEREF _Toc47344165 \h </w:instrText>
            </w:r>
            <w:r>
              <w:rPr>
                <w:webHidden/>
              </w:rPr>
            </w:r>
            <w:r>
              <w:rPr>
                <w:webHidden/>
              </w:rPr>
              <w:fldChar w:fldCharType="separate"/>
            </w:r>
            <w:r>
              <w:rPr>
                <w:webHidden/>
              </w:rPr>
              <w:t>55</w:t>
            </w:r>
            <w:r>
              <w:rPr>
                <w:webHidden/>
              </w:rPr>
              <w:fldChar w:fldCharType="end"/>
            </w:r>
          </w:hyperlink>
        </w:p>
        <w:p w14:paraId="577B05D6" w14:textId="082A9ED1" w:rsidR="00494303" w:rsidRDefault="00494303">
          <w:pPr>
            <w:pStyle w:val="TOC3"/>
            <w:rPr>
              <w:rFonts w:asciiTheme="minorHAnsi" w:eastAsiaTheme="minorEastAsia" w:hAnsiTheme="minorHAnsi"/>
              <w:color w:val="auto"/>
              <w:sz w:val="22"/>
              <w:szCs w:val="22"/>
              <w:lang w:eastAsia="en-AU"/>
            </w:rPr>
          </w:pPr>
          <w:hyperlink w:anchor="_Toc47344166" w:history="1">
            <w:r w:rsidRPr="008F31E1">
              <w:rPr>
                <w:rStyle w:val="Hyperlink"/>
              </w:rPr>
              <w:t>Data flow diagrams</w:t>
            </w:r>
            <w:r>
              <w:rPr>
                <w:webHidden/>
              </w:rPr>
              <w:tab/>
            </w:r>
            <w:r>
              <w:rPr>
                <w:webHidden/>
              </w:rPr>
              <w:fldChar w:fldCharType="begin"/>
            </w:r>
            <w:r>
              <w:rPr>
                <w:webHidden/>
              </w:rPr>
              <w:instrText xml:space="preserve"> PAGEREF _Toc47344166 \h </w:instrText>
            </w:r>
            <w:r>
              <w:rPr>
                <w:webHidden/>
              </w:rPr>
            </w:r>
            <w:r>
              <w:rPr>
                <w:webHidden/>
              </w:rPr>
              <w:fldChar w:fldCharType="separate"/>
            </w:r>
            <w:r>
              <w:rPr>
                <w:webHidden/>
              </w:rPr>
              <w:t>55</w:t>
            </w:r>
            <w:r>
              <w:rPr>
                <w:webHidden/>
              </w:rPr>
              <w:fldChar w:fldCharType="end"/>
            </w:r>
          </w:hyperlink>
        </w:p>
        <w:p w14:paraId="259BB65D" w14:textId="6C14C942" w:rsidR="00494303" w:rsidRDefault="00494303">
          <w:pPr>
            <w:pStyle w:val="TOC3"/>
            <w:rPr>
              <w:rFonts w:asciiTheme="minorHAnsi" w:eastAsiaTheme="minorEastAsia" w:hAnsiTheme="minorHAnsi"/>
              <w:color w:val="auto"/>
              <w:sz w:val="22"/>
              <w:szCs w:val="22"/>
              <w:lang w:eastAsia="en-AU"/>
            </w:rPr>
          </w:pPr>
          <w:hyperlink w:anchor="_Toc47344167" w:history="1">
            <w:r w:rsidRPr="008F31E1">
              <w:rPr>
                <w:rStyle w:val="Hyperlink"/>
              </w:rPr>
              <w:t>Entity Relationship Diagrams (ERDs)</w:t>
            </w:r>
            <w:r>
              <w:rPr>
                <w:webHidden/>
              </w:rPr>
              <w:tab/>
            </w:r>
            <w:r>
              <w:rPr>
                <w:webHidden/>
              </w:rPr>
              <w:fldChar w:fldCharType="begin"/>
            </w:r>
            <w:r>
              <w:rPr>
                <w:webHidden/>
              </w:rPr>
              <w:instrText xml:space="preserve"> PAGEREF _Toc47344167 \h </w:instrText>
            </w:r>
            <w:r>
              <w:rPr>
                <w:webHidden/>
              </w:rPr>
            </w:r>
            <w:r>
              <w:rPr>
                <w:webHidden/>
              </w:rPr>
              <w:fldChar w:fldCharType="separate"/>
            </w:r>
            <w:r>
              <w:rPr>
                <w:webHidden/>
              </w:rPr>
              <w:t>56</w:t>
            </w:r>
            <w:r>
              <w:rPr>
                <w:webHidden/>
              </w:rPr>
              <w:fldChar w:fldCharType="end"/>
            </w:r>
          </w:hyperlink>
        </w:p>
        <w:p w14:paraId="61AFDC88" w14:textId="61A34ECC" w:rsidR="00494303" w:rsidRDefault="00494303">
          <w:pPr>
            <w:pStyle w:val="TOC3"/>
            <w:rPr>
              <w:rFonts w:asciiTheme="minorHAnsi" w:eastAsiaTheme="minorEastAsia" w:hAnsiTheme="minorHAnsi"/>
              <w:color w:val="auto"/>
              <w:sz w:val="22"/>
              <w:szCs w:val="22"/>
              <w:lang w:eastAsia="en-AU"/>
            </w:rPr>
          </w:pPr>
          <w:hyperlink w:anchor="_Toc47344168" w:history="1">
            <w:r w:rsidRPr="008F31E1">
              <w:rPr>
                <w:rStyle w:val="Hyperlink"/>
              </w:rPr>
              <w:t>Video: Data Flow Diagrams</w:t>
            </w:r>
            <w:r>
              <w:rPr>
                <w:webHidden/>
              </w:rPr>
              <w:tab/>
            </w:r>
            <w:r>
              <w:rPr>
                <w:webHidden/>
              </w:rPr>
              <w:fldChar w:fldCharType="begin"/>
            </w:r>
            <w:r>
              <w:rPr>
                <w:webHidden/>
              </w:rPr>
              <w:instrText xml:space="preserve"> PAGEREF _Toc47344168 \h </w:instrText>
            </w:r>
            <w:r>
              <w:rPr>
                <w:webHidden/>
              </w:rPr>
            </w:r>
            <w:r>
              <w:rPr>
                <w:webHidden/>
              </w:rPr>
              <w:fldChar w:fldCharType="separate"/>
            </w:r>
            <w:r>
              <w:rPr>
                <w:webHidden/>
              </w:rPr>
              <w:t>59</w:t>
            </w:r>
            <w:r>
              <w:rPr>
                <w:webHidden/>
              </w:rPr>
              <w:fldChar w:fldCharType="end"/>
            </w:r>
          </w:hyperlink>
        </w:p>
        <w:p w14:paraId="32AC49F0" w14:textId="35CDEAB2" w:rsidR="00494303" w:rsidRDefault="00494303">
          <w:pPr>
            <w:pStyle w:val="TOC3"/>
            <w:rPr>
              <w:rFonts w:asciiTheme="minorHAnsi" w:eastAsiaTheme="minorEastAsia" w:hAnsiTheme="minorHAnsi"/>
              <w:color w:val="auto"/>
              <w:sz w:val="22"/>
              <w:szCs w:val="22"/>
              <w:lang w:eastAsia="en-AU"/>
            </w:rPr>
          </w:pPr>
          <w:hyperlink w:anchor="_Toc47344169" w:history="1">
            <w:r w:rsidRPr="008F31E1">
              <w:rPr>
                <w:rStyle w:val="Hyperlink"/>
              </w:rPr>
              <w:t>Video: ERDs</w:t>
            </w:r>
            <w:r>
              <w:rPr>
                <w:webHidden/>
              </w:rPr>
              <w:tab/>
            </w:r>
            <w:r>
              <w:rPr>
                <w:webHidden/>
              </w:rPr>
              <w:fldChar w:fldCharType="begin"/>
            </w:r>
            <w:r>
              <w:rPr>
                <w:webHidden/>
              </w:rPr>
              <w:instrText xml:space="preserve"> PAGEREF _Toc47344169 \h </w:instrText>
            </w:r>
            <w:r>
              <w:rPr>
                <w:webHidden/>
              </w:rPr>
            </w:r>
            <w:r>
              <w:rPr>
                <w:webHidden/>
              </w:rPr>
              <w:fldChar w:fldCharType="separate"/>
            </w:r>
            <w:r>
              <w:rPr>
                <w:webHidden/>
              </w:rPr>
              <w:t>60</w:t>
            </w:r>
            <w:r>
              <w:rPr>
                <w:webHidden/>
              </w:rPr>
              <w:fldChar w:fldCharType="end"/>
            </w:r>
          </w:hyperlink>
        </w:p>
        <w:p w14:paraId="169D51AF" w14:textId="7EDFFB86" w:rsidR="00494303" w:rsidRDefault="00494303">
          <w:pPr>
            <w:pStyle w:val="TOC3"/>
            <w:rPr>
              <w:rFonts w:asciiTheme="minorHAnsi" w:eastAsiaTheme="minorEastAsia" w:hAnsiTheme="minorHAnsi"/>
              <w:color w:val="auto"/>
              <w:sz w:val="22"/>
              <w:szCs w:val="22"/>
              <w:lang w:eastAsia="en-AU"/>
            </w:rPr>
          </w:pPr>
          <w:hyperlink w:anchor="_Toc47344170" w:history="1">
            <w:r w:rsidRPr="008F31E1">
              <w:rPr>
                <w:rStyle w:val="Hyperlink"/>
              </w:rPr>
              <w:t>Activity 3.1: Create an ERD</w:t>
            </w:r>
            <w:r>
              <w:rPr>
                <w:webHidden/>
              </w:rPr>
              <w:tab/>
            </w:r>
            <w:r>
              <w:rPr>
                <w:webHidden/>
              </w:rPr>
              <w:fldChar w:fldCharType="begin"/>
            </w:r>
            <w:r>
              <w:rPr>
                <w:webHidden/>
              </w:rPr>
              <w:instrText xml:space="preserve"> PAGEREF _Toc47344170 \h </w:instrText>
            </w:r>
            <w:r>
              <w:rPr>
                <w:webHidden/>
              </w:rPr>
            </w:r>
            <w:r>
              <w:rPr>
                <w:webHidden/>
              </w:rPr>
              <w:fldChar w:fldCharType="separate"/>
            </w:r>
            <w:r>
              <w:rPr>
                <w:webHidden/>
              </w:rPr>
              <w:t>60</w:t>
            </w:r>
            <w:r>
              <w:rPr>
                <w:webHidden/>
              </w:rPr>
              <w:fldChar w:fldCharType="end"/>
            </w:r>
          </w:hyperlink>
        </w:p>
        <w:p w14:paraId="2C5363B8" w14:textId="4E0B694A" w:rsidR="00494303" w:rsidRDefault="00494303">
          <w:pPr>
            <w:pStyle w:val="TOC2"/>
            <w:rPr>
              <w:rFonts w:asciiTheme="minorHAnsi" w:eastAsiaTheme="minorEastAsia" w:hAnsiTheme="minorHAnsi" w:cstheme="minorBidi"/>
              <w:color w:val="auto"/>
              <w:kern w:val="0"/>
              <w:sz w:val="22"/>
              <w:szCs w:val="22"/>
            </w:rPr>
          </w:pPr>
          <w:hyperlink w:anchor="_Toc47344171" w:history="1">
            <w:r w:rsidRPr="008F31E1">
              <w:rPr>
                <w:rStyle w:val="Hyperlink"/>
              </w:rPr>
              <w:t>Normalisation</w:t>
            </w:r>
            <w:r>
              <w:rPr>
                <w:webHidden/>
              </w:rPr>
              <w:tab/>
            </w:r>
            <w:r>
              <w:rPr>
                <w:webHidden/>
              </w:rPr>
              <w:fldChar w:fldCharType="begin"/>
            </w:r>
            <w:r>
              <w:rPr>
                <w:webHidden/>
              </w:rPr>
              <w:instrText xml:space="preserve"> PAGEREF _Toc47344171 \h </w:instrText>
            </w:r>
            <w:r>
              <w:rPr>
                <w:webHidden/>
              </w:rPr>
            </w:r>
            <w:r>
              <w:rPr>
                <w:webHidden/>
              </w:rPr>
              <w:fldChar w:fldCharType="separate"/>
            </w:r>
            <w:r>
              <w:rPr>
                <w:webHidden/>
              </w:rPr>
              <w:t>61</w:t>
            </w:r>
            <w:r>
              <w:rPr>
                <w:webHidden/>
              </w:rPr>
              <w:fldChar w:fldCharType="end"/>
            </w:r>
          </w:hyperlink>
        </w:p>
        <w:p w14:paraId="162545B7" w14:textId="646F9AE1" w:rsidR="00494303" w:rsidRDefault="00494303">
          <w:pPr>
            <w:pStyle w:val="TOC3"/>
            <w:rPr>
              <w:rFonts w:asciiTheme="minorHAnsi" w:eastAsiaTheme="minorEastAsia" w:hAnsiTheme="minorHAnsi"/>
              <w:color w:val="auto"/>
              <w:sz w:val="22"/>
              <w:szCs w:val="22"/>
              <w:lang w:eastAsia="en-AU"/>
            </w:rPr>
          </w:pPr>
          <w:hyperlink w:anchor="_Toc47344172" w:history="1">
            <w:r w:rsidRPr="008F31E1">
              <w:rPr>
                <w:rStyle w:val="Hyperlink"/>
              </w:rPr>
              <w:t>Functional dependence and determination</w:t>
            </w:r>
            <w:r>
              <w:rPr>
                <w:webHidden/>
              </w:rPr>
              <w:tab/>
            </w:r>
            <w:r>
              <w:rPr>
                <w:webHidden/>
              </w:rPr>
              <w:fldChar w:fldCharType="begin"/>
            </w:r>
            <w:r>
              <w:rPr>
                <w:webHidden/>
              </w:rPr>
              <w:instrText xml:space="preserve"> PAGEREF _Toc47344172 \h </w:instrText>
            </w:r>
            <w:r>
              <w:rPr>
                <w:webHidden/>
              </w:rPr>
            </w:r>
            <w:r>
              <w:rPr>
                <w:webHidden/>
              </w:rPr>
              <w:fldChar w:fldCharType="separate"/>
            </w:r>
            <w:r>
              <w:rPr>
                <w:webHidden/>
              </w:rPr>
              <w:t>61</w:t>
            </w:r>
            <w:r>
              <w:rPr>
                <w:webHidden/>
              </w:rPr>
              <w:fldChar w:fldCharType="end"/>
            </w:r>
          </w:hyperlink>
        </w:p>
        <w:p w14:paraId="2EF035FA" w14:textId="37BBF9A7" w:rsidR="00494303" w:rsidRDefault="00494303">
          <w:pPr>
            <w:pStyle w:val="TOC3"/>
            <w:rPr>
              <w:rFonts w:asciiTheme="minorHAnsi" w:eastAsiaTheme="minorEastAsia" w:hAnsiTheme="minorHAnsi"/>
              <w:color w:val="auto"/>
              <w:sz w:val="22"/>
              <w:szCs w:val="22"/>
              <w:lang w:eastAsia="en-AU"/>
            </w:rPr>
          </w:pPr>
          <w:hyperlink w:anchor="_Toc47344173" w:history="1">
            <w:r w:rsidRPr="008F31E1">
              <w:rPr>
                <w:rStyle w:val="Hyperlink"/>
              </w:rPr>
              <w:t>Normalisation rules</w:t>
            </w:r>
            <w:r>
              <w:rPr>
                <w:webHidden/>
              </w:rPr>
              <w:tab/>
            </w:r>
            <w:r>
              <w:rPr>
                <w:webHidden/>
              </w:rPr>
              <w:fldChar w:fldCharType="begin"/>
            </w:r>
            <w:r>
              <w:rPr>
                <w:webHidden/>
              </w:rPr>
              <w:instrText xml:space="preserve"> PAGEREF _Toc47344173 \h </w:instrText>
            </w:r>
            <w:r>
              <w:rPr>
                <w:webHidden/>
              </w:rPr>
            </w:r>
            <w:r>
              <w:rPr>
                <w:webHidden/>
              </w:rPr>
              <w:fldChar w:fldCharType="separate"/>
            </w:r>
            <w:r>
              <w:rPr>
                <w:webHidden/>
              </w:rPr>
              <w:t>62</w:t>
            </w:r>
            <w:r>
              <w:rPr>
                <w:webHidden/>
              </w:rPr>
              <w:fldChar w:fldCharType="end"/>
            </w:r>
          </w:hyperlink>
        </w:p>
        <w:p w14:paraId="50539003" w14:textId="11E6B7A0" w:rsidR="00494303" w:rsidRDefault="00494303">
          <w:pPr>
            <w:pStyle w:val="TOC3"/>
            <w:rPr>
              <w:rFonts w:asciiTheme="minorHAnsi" w:eastAsiaTheme="minorEastAsia" w:hAnsiTheme="minorHAnsi"/>
              <w:color w:val="auto"/>
              <w:sz w:val="22"/>
              <w:szCs w:val="22"/>
              <w:lang w:eastAsia="en-AU"/>
            </w:rPr>
          </w:pPr>
          <w:hyperlink w:anchor="_Toc47344174" w:history="1">
            <w:r w:rsidRPr="008F31E1">
              <w:rPr>
                <w:rStyle w:val="Hyperlink"/>
              </w:rPr>
              <w:t>Normalisation processes</w:t>
            </w:r>
            <w:r>
              <w:rPr>
                <w:webHidden/>
              </w:rPr>
              <w:tab/>
            </w:r>
            <w:r>
              <w:rPr>
                <w:webHidden/>
              </w:rPr>
              <w:fldChar w:fldCharType="begin"/>
            </w:r>
            <w:r>
              <w:rPr>
                <w:webHidden/>
              </w:rPr>
              <w:instrText xml:space="preserve"> PAGEREF _Toc47344174 \h </w:instrText>
            </w:r>
            <w:r>
              <w:rPr>
                <w:webHidden/>
              </w:rPr>
            </w:r>
            <w:r>
              <w:rPr>
                <w:webHidden/>
              </w:rPr>
              <w:fldChar w:fldCharType="separate"/>
            </w:r>
            <w:r>
              <w:rPr>
                <w:webHidden/>
              </w:rPr>
              <w:t>64</w:t>
            </w:r>
            <w:r>
              <w:rPr>
                <w:webHidden/>
              </w:rPr>
              <w:fldChar w:fldCharType="end"/>
            </w:r>
          </w:hyperlink>
        </w:p>
        <w:p w14:paraId="30C894EA" w14:textId="7680ED87" w:rsidR="00494303" w:rsidRDefault="00494303">
          <w:pPr>
            <w:pStyle w:val="TOC3"/>
            <w:rPr>
              <w:rFonts w:asciiTheme="minorHAnsi" w:eastAsiaTheme="minorEastAsia" w:hAnsiTheme="minorHAnsi"/>
              <w:color w:val="auto"/>
              <w:sz w:val="22"/>
              <w:szCs w:val="22"/>
              <w:lang w:eastAsia="en-AU"/>
            </w:rPr>
          </w:pPr>
          <w:hyperlink w:anchor="_Toc47344175" w:history="1">
            <w:r w:rsidRPr="008F31E1">
              <w:rPr>
                <w:rStyle w:val="Hyperlink"/>
              </w:rPr>
              <w:t>Video: Database normalisation—introduction</w:t>
            </w:r>
            <w:r>
              <w:rPr>
                <w:webHidden/>
              </w:rPr>
              <w:tab/>
            </w:r>
            <w:r>
              <w:rPr>
                <w:webHidden/>
              </w:rPr>
              <w:fldChar w:fldCharType="begin"/>
            </w:r>
            <w:r>
              <w:rPr>
                <w:webHidden/>
              </w:rPr>
              <w:instrText xml:space="preserve"> PAGEREF _Toc47344175 \h </w:instrText>
            </w:r>
            <w:r>
              <w:rPr>
                <w:webHidden/>
              </w:rPr>
            </w:r>
            <w:r>
              <w:rPr>
                <w:webHidden/>
              </w:rPr>
              <w:fldChar w:fldCharType="separate"/>
            </w:r>
            <w:r>
              <w:rPr>
                <w:webHidden/>
              </w:rPr>
              <w:t>65</w:t>
            </w:r>
            <w:r>
              <w:rPr>
                <w:webHidden/>
              </w:rPr>
              <w:fldChar w:fldCharType="end"/>
            </w:r>
          </w:hyperlink>
        </w:p>
        <w:p w14:paraId="1A0595F9" w14:textId="09D531E1" w:rsidR="00494303" w:rsidRDefault="00494303">
          <w:pPr>
            <w:pStyle w:val="TOC2"/>
            <w:rPr>
              <w:rFonts w:asciiTheme="minorHAnsi" w:eastAsiaTheme="minorEastAsia" w:hAnsiTheme="minorHAnsi" w:cstheme="minorBidi"/>
              <w:color w:val="auto"/>
              <w:kern w:val="0"/>
              <w:sz w:val="22"/>
              <w:szCs w:val="22"/>
            </w:rPr>
          </w:pPr>
          <w:hyperlink w:anchor="_Toc47344176" w:history="1">
            <w:r w:rsidRPr="008F31E1">
              <w:rPr>
                <w:rStyle w:val="Hyperlink"/>
              </w:rPr>
              <w:t>Data types</w:t>
            </w:r>
            <w:r>
              <w:rPr>
                <w:webHidden/>
              </w:rPr>
              <w:tab/>
            </w:r>
            <w:r>
              <w:rPr>
                <w:webHidden/>
              </w:rPr>
              <w:fldChar w:fldCharType="begin"/>
            </w:r>
            <w:r>
              <w:rPr>
                <w:webHidden/>
              </w:rPr>
              <w:instrText xml:space="preserve"> PAGEREF _Toc47344176 \h </w:instrText>
            </w:r>
            <w:r>
              <w:rPr>
                <w:webHidden/>
              </w:rPr>
            </w:r>
            <w:r>
              <w:rPr>
                <w:webHidden/>
              </w:rPr>
              <w:fldChar w:fldCharType="separate"/>
            </w:r>
            <w:r>
              <w:rPr>
                <w:webHidden/>
              </w:rPr>
              <w:t>67</w:t>
            </w:r>
            <w:r>
              <w:rPr>
                <w:webHidden/>
              </w:rPr>
              <w:fldChar w:fldCharType="end"/>
            </w:r>
          </w:hyperlink>
        </w:p>
        <w:p w14:paraId="63573770" w14:textId="5ECEEAE9" w:rsidR="00494303" w:rsidRDefault="00494303">
          <w:pPr>
            <w:pStyle w:val="TOC3"/>
            <w:rPr>
              <w:rFonts w:asciiTheme="minorHAnsi" w:eastAsiaTheme="minorEastAsia" w:hAnsiTheme="minorHAnsi"/>
              <w:color w:val="auto"/>
              <w:sz w:val="22"/>
              <w:szCs w:val="22"/>
              <w:lang w:eastAsia="en-AU"/>
            </w:rPr>
          </w:pPr>
          <w:hyperlink w:anchor="_Toc47344177" w:history="1">
            <w:r w:rsidRPr="008F31E1">
              <w:rPr>
                <w:rStyle w:val="Hyperlink"/>
              </w:rPr>
              <w:t>Video: Table columns and data types</w:t>
            </w:r>
            <w:r>
              <w:rPr>
                <w:webHidden/>
              </w:rPr>
              <w:tab/>
            </w:r>
            <w:r>
              <w:rPr>
                <w:webHidden/>
              </w:rPr>
              <w:fldChar w:fldCharType="begin"/>
            </w:r>
            <w:r>
              <w:rPr>
                <w:webHidden/>
              </w:rPr>
              <w:instrText xml:space="preserve"> PAGEREF _Toc47344177 \h </w:instrText>
            </w:r>
            <w:r>
              <w:rPr>
                <w:webHidden/>
              </w:rPr>
            </w:r>
            <w:r>
              <w:rPr>
                <w:webHidden/>
              </w:rPr>
              <w:fldChar w:fldCharType="separate"/>
            </w:r>
            <w:r>
              <w:rPr>
                <w:webHidden/>
              </w:rPr>
              <w:t>70</w:t>
            </w:r>
            <w:r>
              <w:rPr>
                <w:webHidden/>
              </w:rPr>
              <w:fldChar w:fldCharType="end"/>
            </w:r>
          </w:hyperlink>
        </w:p>
        <w:p w14:paraId="23F6B68E" w14:textId="5E6C72DA" w:rsidR="00494303" w:rsidRDefault="00494303">
          <w:pPr>
            <w:pStyle w:val="TOC3"/>
            <w:rPr>
              <w:rFonts w:asciiTheme="minorHAnsi" w:eastAsiaTheme="minorEastAsia" w:hAnsiTheme="minorHAnsi"/>
              <w:color w:val="auto"/>
              <w:sz w:val="22"/>
              <w:szCs w:val="22"/>
              <w:lang w:eastAsia="en-AU"/>
            </w:rPr>
          </w:pPr>
          <w:hyperlink w:anchor="_Toc47344178" w:history="1">
            <w:r w:rsidRPr="008F31E1">
              <w:rPr>
                <w:rStyle w:val="Hyperlink"/>
              </w:rPr>
              <w:t>Data type hierarchies</w:t>
            </w:r>
            <w:r>
              <w:rPr>
                <w:webHidden/>
              </w:rPr>
              <w:tab/>
            </w:r>
            <w:r>
              <w:rPr>
                <w:webHidden/>
              </w:rPr>
              <w:fldChar w:fldCharType="begin"/>
            </w:r>
            <w:r>
              <w:rPr>
                <w:webHidden/>
              </w:rPr>
              <w:instrText xml:space="preserve"> PAGEREF _Toc47344178 \h </w:instrText>
            </w:r>
            <w:r>
              <w:rPr>
                <w:webHidden/>
              </w:rPr>
            </w:r>
            <w:r>
              <w:rPr>
                <w:webHidden/>
              </w:rPr>
              <w:fldChar w:fldCharType="separate"/>
            </w:r>
            <w:r>
              <w:rPr>
                <w:webHidden/>
              </w:rPr>
              <w:t>71</w:t>
            </w:r>
            <w:r>
              <w:rPr>
                <w:webHidden/>
              </w:rPr>
              <w:fldChar w:fldCharType="end"/>
            </w:r>
          </w:hyperlink>
        </w:p>
        <w:p w14:paraId="4AC62A85" w14:textId="73D6CCA9" w:rsidR="00494303" w:rsidRDefault="00494303">
          <w:pPr>
            <w:pStyle w:val="TOC3"/>
            <w:rPr>
              <w:rFonts w:asciiTheme="minorHAnsi" w:eastAsiaTheme="minorEastAsia" w:hAnsiTheme="minorHAnsi"/>
              <w:color w:val="auto"/>
              <w:sz w:val="22"/>
              <w:szCs w:val="22"/>
              <w:lang w:eastAsia="en-AU"/>
            </w:rPr>
          </w:pPr>
          <w:hyperlink w:anchor="_Toc47344179" w:history="1">
            <w:r w:rsidRPr="008F31E1">
              <w:rPr>
                <w:rStyle w:val="Hyperlink"/>
              </w:rPr>
              <w:t>Structured data types</w:t>
            </w:r>
            <w:r>
              <w:rPr>
                <w:webHidden/>
              </w:rPr>
              <w:tab/>
            </w:r>
            <w:r>
              <w:rPr>
                <w:webHidden/>
              </w:rPr>
              <w:fldChar w:fldCharType="begin"/>
            </w:r>
            <w:r>
              <w:rPr>
                <w:webHidden/>
              </w:rPr>
              <w:instrText xml:space="preserve"> PAGEREF _Toc47344179 \h </w:instrText>
            </w:r>
            <w:r>
              <w:rPr>
                <w:webHidden/>
              </w:rPr>
            </w:r>
            <w:r>
              <w:rPr>
                <w:webHidden/>
              </w:rPr>
              <w:fldChar w:fldCharType="separate"/>
            </w:r>
            <w:r>
              <w:rPr>
                <w:webHidden/>
              </w:rPr>
              <w:t>74</w:t>
            </w:r>
            <w:r>
              <w:rPr>
                <w:webHidden/>
              </w:rPr>
              <w:fldChar w:fldCharType="end"/>
            </w:r>
          </w:hyperlink>
        </w:p>
        <w:p w14:paraId="2F5A0E5A" w14:textId="57E1FBF9" w:rsidR="00494303" w:rsidRDefault="00494303">
          <w:pPr>
            <w:pStyle w:val="TOC3"/>
            <w:rPr>
              <w:rFonts w:asciiTheme="minorHAnsi" w:eastAsiaTheme="minorEastAsia" w:hAnsiTheme="minorHAnsi"/>
              <w:color w:val="auto"/>
              <w:sz w:val="22"/>
              <w:szCs w:val="22"/>
              <w:lang w:eastAsia="en-AU"/>
            </w:rPr>
          </w:pPr>
          <w:hyperlink w:anchor="_Toc47344180" w:history="1">
            <w:r w:rsidRPr="008F31E1">
              <w:rPr>
                <w:rStyle w:val="Hyperlink"/>
              </w:rPr>
              <w:t>Reference types</w:t>
            </w:r>
            <w:r>
              <w:rPr>
                <w:webHidden/>
              </w:rPr>
              <w:tab/>
            </w:r>
            <w:r>
              <w:rPr>
                <w:webHidden/>
              </w:rPr>
              <w:fldChar w:fldCharType="begin"/>
            </w:r>
            <w:r>
              <w:rPr>
                <w:webHidden/>
              </w:rPr>
              <w:instrText xml:space="preserve"> PAGEREF _Toc47344180 \h </w:instrText>
            </w:r>
            <w:r>
              <w:rPr>
                <w:webHidden/>
              </w:rPr>
            </w:r>
            <w:r>
              <w:rPr>
                <w:webHidden/>
              </w:rPr>
              <w:fldChar w:fldCharType="separate"/>
            </w:r>
            <w:r>
              <w:rPr>
                <w:webHidden/>
              </w:rPr>
              <w:t>75</w:t>
            </w:r>
            <w:r>
              <w:rPr>
                <w:webHidden/>
              </w:rPr>
              <w:fldChar w:fldCharType="end"/>
            </w:r>
          </w:hyperlink>
        </w:p>
        <w:p w14:paraId="2CE56AF6" w14:textId="50901EC0" w:rsidR="00494303" w:rsidRDefault="00494303">
          <w:pPr>
            <w:pStyle w:val="TOC3"/>
            <w:rPr>
              <w:rFonts w:asciiTheme="minorHAnsi" w:eastAsiaTheme="minorEastAsia" w:hAnsiTheme="minorHAnsi"/>
              <w:color w:val="auto"/>
              <w:sz w:val="22"/>
              <w:szCs w:val="22"/>
              <w:lang w:eastAsia="en-AU"/>
            </w:rPr>
          </w:pPr>
          <w:hyperlink w:anchor="_Toc47344181" w:history="1">
            <w:r w:rsidRPr="008F31E1">
              <w:rPr>
                <w:rStyle w:val="Hyperlink"/>
              </w:rPr>
              <w:t>User-defined functions</w:t>
            </w:r>
            <w:r>
              <w:rPr>
                <w:webHidden/>
              </w:rPr>
              <w:tab/>
            </w:r>
            <w:r>
              <w:rPr>
                <w:webHidden/>
              </w:rPr>
              <w:fldChar w:fldCharType="begin"/>
            </w:r>
            <w:r>
              <w:rPr>
                <w:webHidden/>
              </w:rPr>
              <w:instrText xml:space="preserve"> PAGEREF _Toc47344181 \h </w:instrText>
            </w:r>
            <w:r>
              <w:rPr>
                <w:webHidden/>
              </w:rPr>
            </w:r>
            <w:r>
              <w:rPr>
                <w:webHidden/>
              </w:rPr>
              <w:fldChar w:fldCharType="separate"/>
            </w:r>
            <w:r>
              <w:rPr>
                <w:webHidden/>
              </w:rPr>
              <w:t>75</w:t>
            </w:r>
            <w:r>
              <w:rPr>
                <w:webHidden/>
              </w:rPr>
              <w:fldChar w:fldCharType="end"/>
            </w:r>
          </w:hyperlink>
        </w:p>
        <w:p w14:paraId="78453827" w14:textId="0C70CE39" w:rsidR="00494303" w:rsidRDefault="00494303">
          <w:pPr>
            <w:pStyle w:val="TOC3"/>
            <w:rPr>
              <w:rFonts w:asciiTheme="minorHAnsi" w:eastAsiaTheme="minorEastAsia" w:hAnsiTheme="minorHAnsi"/>
              <w:color w:val="auto"/>
              <w:sz w:val="22"/>
              <w:szCs w:val="22"/>
              <w:lang w:eastAsia="en-AU"/>
            </w:rPr>
          </w:pPr>
          <w:hyperlink w:anchor="_Toc47344182" w:history="1">
            <w:r w:rsidRPr="008F31E1">
              <w:rPr>
                <w:rStyle w:val="Hyperlink"/>
              </w:rPr>
              <w:t>Additional resources</w:t>
            </w:r>
            <w:r>
              <w:rPr>
                <w:webHidden/>
              </w:rPr>
              <w:tab/>
            </w:r>
            <w:r>
              <w:rPr>
                <w:webHidden/>
              </w:rPr>
              <w:fldChar w:fldCharType="begin"/>
            </w:r>
            <w:r>
              <w:rPr>
                <w:webHidden/>
              </w:rPr>
              <w:instrText xml:space="preserve"> PAGEREF _Toc47344182 \h </w:instrText>
            </w:r>
            <w:r>
              <w:rPr>
                <w:webHidden/>
              </w:rPr>
            </w:r>
            <w:r>
              <w:rPr>
                <w:webHidden/>
              </w:rPr>
              <w:fldChar w:fldCharType="separate"/>
            </w:r>
            <w:r>
              <w:rPr>
                <w:webHidden/>
              </w:rPr>
              <w:t>76</w:t>
            </w:r>
            <w:r>
              <w:rPr>
                <w:webHidden/>
              </w:rPr>
              <w:fldChar w:fldCharType="end"/>
            </w:r>
          </w:hyperlink>
        </w:p>
        <w:p w14:paraId="128839BD" w14:textId="1D0F2C75" w:rsidR="00494303" w:rsidRDefault="00494303">
          <w:pPr>
            <w:pStyle w:val="TOC3"/>
            <w:rPr>
              <w:rFonts w:asciiTheme="minorHAnsi" w:eastAsiaTheme="minorEastAsia" w:hAnsiTheme="minorHAnsi"/>
              <w:color w:val="auto"/>
              <w:sz w:val="22"/>
              <w:szCs w:val="22"/>
              <w:lang w:eastAsia="en-AU"/>
            </w:rPr>
          </w:pPr>
          <w:hyperlink w:anchor="_Toc47344183" w:history="1">
            <w:r w:rsidRPr="008F31E1">
              <w:rPr>
                <w:rStyle w:val="Hyperlink"/>
              </w:rPr>
              <w:t>Video: Logical database design and ERDs</w:t>
            </w:r>
            <w:r>
              <w:rPr>
                <w:webHidden/>
              </w:rPr>
              <w:tab/>
            </w:r>
            <w:r>
              <w:rPr>
                <w:webHidden/>
              </w:rPr>
              <w:fldChar w:fldCharType="begin"/>
            </w:r>
            <w:r>
              <w:rPr>
                <w:webHidden/>
              </w:rPr>
              <w:instrText xml:space="preserve"> PAGEREF _Toc47344183 \h </w:instrText>
            </w:r>
            <w:r>
              <w:rPr>
                <w:webHidden/>
              </w:rPr>
            </w:r>
            <w:r>
              <w:rPr>
                <w:webHidden/>
              </w:rPr>
              <w:fldChar w:fldCharType="separate"/>
            </w:r>
            <w:r>
              <w:rPr>
                <w:webHidden/>
              </w:rPr>
              <w:t>76</w:t>
            </w:r>
            <w:r>
              <w:rPr>
                <w:webHidden/>
              </w:rPr>
              <w:fldChar w:fldCharType="end"/>
            </w:r>
          </w:hyperlink>
        </w:p>
        <w:p w14:paraId="0F1BCE05" w14:textId="03185641" w:rsidR="00494303" w:rsidRDefault="00494303">
          <w:pPr>
            <w:pStyle w:val="TOC3"/>
            <w:rPr>
              <w:rFonts w:asciiTheme="minorHAnsi" w:eastAsiaTheme="minorEastAsia" w:hAnsiTheme="minorHAnsi"/>
              <w:color w:val="auto"/>
              <w:sz w:val="22"/>
              <w:szCs w:val="22"/>
              <w:lang w:eastAsia="en-AU"/>
            </w:rPr>
          </w:pPr>
          <w:hyperlink w:anchor="_Toc47344184" w:history="1">
            <w:r w:rsidRPr="008F31E1">
              <w:rPr>
                <w:rStyle w:val="Hyperlink"/>
              </w:rPr>
              <w:t>Activity 3.2: Model a database</w:t>
            </w:r>
            <w:r>
              <w:rPr>
                <w:webHidden/>
              </w:rPr>
              <w:tab/>
            </w:r>
            <w:r>
              <w:rPr>
                <w:webHidden/>
              </w:rPr>
              <w:fldChar w:fldCharType="begin"/>
            </w:r>
            <w:r>
              <w:rPr>
                <w:webHidden/>
              </w:rPr>
              <w:instrText xml:space="preserve"> PAGEREF _Toc47344184 \h </w:instrText>
            </w:r>
            <w:r>
              <w:rPr>
                <w:webHidden/>
              </w:rPr>
            </w:r>
            <w:r>
              <w:rPr>
                <w:webHidden/>
              </w:rPr>
              <w:fldChar w:fldCharType="separate"/>
            </w:r>
            <w:r>
              <w:rPr>
                <w:webHidden/>
              </w:rPr>
              <w:t>77</w:t>
            </w:r>
            <w:r>
              <w:rPr>
                <w:webHidden/>
              </w:rPr>
              <w:fldChar w:fldCharType="end"/>
            </w:r>
          </w:hyperlink>
        </w:p>
        <w:p w14:paraId="38BB5ECC" w14:textId="422F0840" w:rsidR="00494303" w:rsidRDefault="00494303">
          <w:pPr>
            <w:pStyle w:val="TOC3"/>
            <w:rPr>
              <w:rFonts w:asciiTheme="minorHAnsi" w:eastAsiaTheme="minorEastAsia" w:hAnsiTheme="minorHAnsi"/>
              <w:color w:val="auto"/>
              <w:sz w:val="22"/>
              <w:szCs w:val="22"/>
              <w:lang w:eastAsia="en-AU"/>
            </w:rPr>
          </w:pPr>
          <w:hyperlink w:anchor="_Toc47344185" w:history="1">
            <w:r w:rsidRPr="008F31E1">
              <w:rPr>
                <w:rStyle w:val="Hyperlink"/>
              </w:rPr>
              <w:t>Video: SQL Power Architect</w:t>
            </w:r>
            <w:r>
              <w:rPr>
                <w:webHidden/>
              </w:rPr>
              <w:tab/>
            </w:r>
            <w:r>
              <w:rPr>
                <w:webHidden/>
              </w:rPr>
              <w:fldChar w:fldCharType="begin"/>
            </w:r>
            <w:r>
              <w:rPr>
                <w:webHidden/>
              </w:rPr>
              <w:instrText xml:space="preserve"> PAGEREF _Toc47344185 \h </w:instrText>
            </w:r>
            <w:r>
              <w:rPr>
                <w:webHidden/>
              </w:rPr>
            </w:r>
            <w:r>
              <w:rPr>
                <w:webHidden/>
              </w:rPr>
              <w:fldChar w:fldCharType="separate"/>
            </w:r>
            <w:r>
              <w:rPr>
                <w:webHidden/>
              </w:rPr>
              <w:t>82</w:t>
            </w:r>
            <w:r>
              <w:rPr>
                <w:webHidden/>
              </w:rPr>
              <w:fldChar w:fldCharType="end"/>
            </w:r>
          </w:hyperlink>
        </w:p>
        <w:p w14:paraId="07308ECE" w14:textId="0F402463" w:rsidR="00494303" w:rsidRDefault="00494303">
          <w:pPr>
            <w:pStyle w:val="TOC3"/>
            <w:rPr>
              <w:rFonts w:asciiTheme="minorHAnsi" w:eastAsiaTheme="minorEastAsia" w:hAnsiTheme="minorHAnsi"/>
              <w:color w:val="auto"/>
              <w:sz w:val="22"/>
              <w:szCs w:val="22"/>
              <w:lang w:eastAsia="en-AU"/>
            </w:rPr>
          </w:pPr>
          <w:hyperlink w:anchor="_Toc47344186" w:history="1">
            <w:r w:rsidRPr="008F31E1">
              <w:rPr>
                <w:rStyle w:val="Hyperlink"/>
              </w:rPr>
              <w:t>Video: Connecting bridge tables</w:t>
            </w:r>
            <w:r>
              <w:rPr>
                <w:webHidden/>
              </w:rPr>
              <w:tab/>
            </w:r>
            <w:r>
              <w:rPr>
                <w:webHidden/>
              </w:rPr>
              <w:fldChar w:fldCharType="begin"/>
            </w:r>
            <w:r>
              <w:rPr>
                <w:webHidden/>
              </w:rPr>
              <w:instrText xml:space="preserve"> PAGEREF _Toc47344186 \h </w:instrText>
            </w:r>
            <w:r>
              <w:rPr>
                <w:webHidden/>
              </w:rPr>
            </w:r>
            <w:r>
              <w:rPr>
                <w:webHidden/>
              </w:rPr>
              <w:fldChar w:fldCharType="separate"/>
            </w:r>
            <w:r>
              <w:rPr>
                <w:webHidden/>
              </w:rPr>
              <w:t>88</w:t>
            </w:r>
            <w:r>
              <w:rPr>
                <w:webHidden/>
              </w:rPr>
              <w:fldChar w:fldCharType="end"/>
            </w:r>
          </w:hyperlink>
        </w:p>
        <w:p w14:paraId="6CE32E61" w14:textId="2F1588C6" w:rsidR="00494303" w:rsidRDefault="00494303">
          <w:pPr>
            <w:pStyle w:val="TOC3"/>
            <w:rPr>
              <w:rFonts w:asciiTheme="minorHAnsi" w:eastAsiaTheme="minorEastAsia" w:hAnsiTheme="minorHAnsi"/>
              <w:color w:val="auto"/>
              <w:sz w:val="22"/>
              <w:szCs w:val="22"/>
              <w:lang w:eastAsia="en-AU"/>
            </w:rPr>
          </w:pPr>
          <w:hyperlink w:anchor="_Toc47344187" w:history="1">
            <w:r w:rsidRPr="008F31E1">
              <w:rPr>
                <w:rStyle w:val="Hyperlink"/>
              </w:rPr>
              <w:t>Video: Data dictionaries</w:t>
            </w:r>
            <w:r>
              <w:rPr>
                <w:webHidden/>
              </w:rPr>
              <w:tab/>
            </w:r>
            <w:r>
              <w:rPr>
                <w:webHidden/>
              </w:rPr>
              <w:fldChar w:fldCharType="begin"/>
            </w:r>
            <w:r>
              <w:rPr>
                <w:webHidden/>
              </w:rPr>
              <w:instrText xml:space="preserve"> PAGEREF _Toc47344187 \h </w:instrText>
            </w:r>
            <w:r>
              <w:rPr>
                <w:webHidden/>
              </w:rPr>
            </w:r>
            <w:r>
              <w:rPr>
                <w:webHidden/>
              </w:rPr>
              <w:fldChar w:fldCharType="separate"/>
            </w:r>
            <w:r>
              <w:rPr>
                <w:webHidden/>
              </w:rPr>
              <w:t>89</w:t>
            </w:r>
            <w:r>
              <w:rPr>
                <w:webHidden/>
              </w:rPr>
              <w:fldChar w:fldCharType="end"/>
            </w:r>
          </w:hyperlink>
        </w:p>
        <w:p w14:paraId="62772C42" w14:textId="43996600" w:rsidR="00494303" w:rsidRDefault="00494303">
          <w:pPr>
            <w:pStyle w:val="TOC3"/>
            <w:rPr>
              <w:rFonts w:asciiTheme="minorHAnsi" w:eastAsiaTheme="minorEastAsia" w:hAnsiTheme="minorHAnsi"/>
              <w:color w:val="auto"/>
              <w:sz w:val="22"/>
              <w:szCs w:val="22"/>
              <w:lang w:eastAsia="en-AU"/>
            </w:rPr>
          </w:pPr>
          <w:hyperlink w:anchor="_Toc47344188" w:history="1">
            <w:r w:rsidRPr="008F31E1">
              <w:rPr>
                <w:rStyle w:val="Hyperlink"/>
              </w:rPr>
              <w:t>Courier company governance database—Data dictionary</w:t>
            </w:r>
            <w:r>
              <w:rPr>
                <w:webHidden/>
              </w:rPr>
              <w:tab/>
            </w:r>
            <w:r>
              <w:rPr>
                <w:webHidden/>
              </w:rPr>
              <w:fldChar w:fldCharType="begin"/>
            </w:r>
            <w:r>
              <w:rPr>
                <w:webHidden/>
              </w:rPr>
              <w:instrText xml:space="preserve"> PAGEREF _Toc47344188 \h </w:instrText>
            </w:r>
            <w:r>
              <w:rPr>
                <w:webHidden/>
              </w:rPr>
            </w:r>
            <w:r>
              <w:rPr>
                <w:webHidden/>
              </w:rPr>
              <w:fldChar w:fldCharType="separate"/>
            </w:r>
            <w:r>
              <w:rPr>
                <w:webHidden/>
              </w:rPr>
              <w:t>91</w:t>
            </w:r>
            <w:r>
              <w:rPr>
                <w:webHidden/>
              </w:rPr>
              <w:fldChar w:fldCharType="end"/>
            </w:r>
          </w:hyperlink>
        </w:p>
        <w:p w14:paraId="10E9C4E8" w14:textId="1FFF2696" w:rsidR="00494303" w:rsidRDefault="00494303">
          <w:pPr>
            <w:pStyle w:val="TOC3"/>
            <w:rPr>
              <w:rFonts w:asciiTheme="minorHAnsi" w:eastAsiaTheme="minorEastAsia" w:hAnsiTheme="minorHAnsi"/>
              <w:color w:val="auto"/>
              <w:sz w:val="22"/>
              <w:szCs w:val="22"/>
              <w:lang w:eastAsia="en-AU"/>
            </w:rPr>
          </w:pPr>
          <w:hyperlink w:anchor="_Toc47344189" w:history="1">
            <w:r w:rsidRPr="008F31E1">
              <w:rPr>
                <w:rStyle w:val="Hyperlink"/>
              </w:rPr>
              <w:t>Activity 3.3: Little Athletics scenario: Create the ERD</w:t>
            </w:r>
            <w:r>
              <w:rPr>
                <w:webHidden/>
              </w:rPr>
              <w:tab/>
            </w:r>
            <w:r>
              <w:rPr>
                <w:webHidden/>
              </w:rPr>
              <w:fldChar w:fldCharType="begin"/>
            </w:r>
            <w:r>
              <w:rPr>
                <w:webHidden/>
              </w:rPr>
              <w:instrText xml:space="preserve"> PAGEREF _Toc47344189 \h </w:instrText>
            </w:r>
            <w:r>
              <w:rPr>
                <w:webHidden/>
              </w:rPr>
            </w:r>
            <w:r>
              <w:rPr>
                <w:webHidden/>
              </w:rPr>
              <w:fldChar w:fldCharType="separate"/>
            </w:r>
            <w:r>
              <w:rPr>
                <w:webHidden/>
              </w:rPr>
              <w:t>95</w:t>
            </w:r>
            <w:r>
              <w:rPr>
                <w:webHidden/>
              </w:rPr>
              <w:fldChar w:fldCharType="end"/>
            </w:r>
          </w:hyperlink>
        </w:p>
        <w:p w14:paraId="7333C574" w14:textId="3149B43C" w:rsidR="00494303" w:rsidRDefault="00494303">
          <w:pPr>
            <w:pStyle w:val="TOC2"/>
            <w:rPr>
              <w:rFonts w:asciiTheme="minorHAnsi" w:eastAsiaTheme="minorEastAsia" w:hAnsiTheme="minorHAnsi" w:cstheme="minorBidi"/>
              <w:color w:val="auto"/>
              <w:kern w:val="0"/>
              <w:sz w:val="22"/>
              <w:szCs w:val="22"/>
            </w:rPr>
          </w:pPr>
          <w:hyperlink w:anchor="_Toc47344190" w:history="1">
            <w:r w:rsidRPr="008F31E1">
              <w:rPr>
                <w:rStyle w:val="Hyperlink"/>
              </w:rPr>
              <w:t>Validating the data model</w:t>
            </w:r>
            <w:r>
              <w:rPr>
                <w:webHidden/>
              </w:rPr>
              <w:tab/>
            </w:r>
            <w:r>
              <w:rPr>
                <w:webHidden/>
              </w:rPr>
              <w:fldChar w:fldCharType="begin"/>
            </w:r>
            <w:r>
              <w:rPr>
                <w:webHidden/>
              </w:rPr>
              <w:instrText xml:space="preserve"> PAGEREF _Toc47344190 \h </w:instrText>
            </w:r>
            <w:r>
              <w:rPr>
                <w:webHidden/>
              </w:rPr>
            </w:r>
            <w:r>
              <w:rPr>
                <w:webHidden/>
              </w:rPr>
              <w:fldChar w:fldCharType="separate"/>
            </w:r>
            <w:r>
              <w:rPr>
                <w:webHidden/>
              </w:rPr>
              <w:t>96</w:t>
            </w:r>
            <w:r>
              <w:rPr>
                <w:webHidden/>
              </w:rPr>
              <w:fldChar w:fldCharType="end"/>
            </w:r>
          </w:hyperlink>
        </w:p>
        <w:p w14:paraId="242AF6CB" w14:textId="441F14DB" w:rsidR="00494303" w:rsidRDefault="00494303">
          <w:pPr>
            <w:pStyle w:val="TOC1"/>
            <w:rPr>
              <w:rFonts w:asciiTheme="minorHAnsi" w:eastAsiaTheme="minorEastAsia" w:hAnsiTheme="minorHAnsi" w:cstheme="minorBidi"/>
              <w:b w:val="0"/>
              <w:color w:val="auto"/>
              <w:kern w:val="0"/>
              <w:sz w:val="22"/>
              <w:szCs w:val="22"/>
              <w:lang w:bidi="ar-SA"/>
            </w:rPr>
          </w:pPr>
          <w:hyperlink w:anchor="_Toc47344191" w:history="1">
            <w:r w:rsidRPr="008F31E1">
              <w:rPr>
                <w:rStyle w:val="Hyperlink"/>
              </w:rPr>
              <w:t>Topic 4: Creating a database</w:t>
            </w:r>
            <w:r>
              <w:rPr>
                <w:webHidden/>
              </w:rPr>
              <w:tab/>
            </w:r>
            <w:r>
              <w:rPr>
                <w:webHidden/>
              </w:rPr>
              <w:fldChar w:fldCharType="begin"/>
            </w:r>
            <w:r>
              <w:rPr>
                <w:webHidden/>
              </w:rPr>
              <w:instrText xml:space="preserve"> PAGEREF _Toc47344191 \h </w:instrText>
            </w:r>
            <w:r>
              <w:rPr>
                <w:webHidden/>
              </w:rPr>
            </w:r>
            <w:r>
              <w:rPr>
                <w:webHidden/>
              </w:rPr>
              <w:fldChar w:fldCharType="separate"/>
            </w:r>
            <w:r>
              <w:rPr>
                <w:webHidden/>
              </w:rPr>
              <w:t>97</w:t>
            </w:r>
            <w:r>
              <w:rPr>
                <w:webHidden/>
              </w:rPr>
              <w:fldChar w:fldCharType="end"/>
            </w:r>
          </w:hyperlink>
        </w:p>
        <w:p w14:paraId="1F4A82C5" w14:textId="7E584E2D" w:rsidR="00494303" w:rsidRDefault="00494303">
          <w:pPr>
            <w:pStyle w:val="TOC2"/>
            <w:rPr>
              <w:rFonts w:asciiTheme="minorHAnsi" w:eastAsiaTheme="minorEastAsia" w:hAnsiTheme="minorHAnsi" w:cstheme="minorBidi"/>
              <w:color w:val="auto"/>
              <w:kern w:val="0"/>
              <w:sz w:val="22"/>
              <w:szCs w:val="22"/>
            </w:rPr>
          </w:pPr>
          <w:hyperlink w:anchor="_Toc47344192" w:history="1">
            <w:r w:rsidRPr="008F31E1">
              <w:rPr>
                <w:rStyle w:val="Hyperlink"/>
              </w:rPr>
              <w:t>Overview</w:t>
            </w:r>
            <w:r>
              <w:rPr>
                <w:webHidden/>
              </w:rPr>
              <w:tab/>
            </w:r>
            <w:r>
              <w:rPr>
                <w:webHidden/>
              </w:rPr>
              <w:fldChar w:fldCharType="begin"/>
            </w:r>
            <w:r>
              <w:rPr>
                <w:webHidden/>
              </w:rPr>
              <w:instrText xml:space="preserve"> PAGEREF _Toc47344192 \h </w:instrText>
            </w:r>
            <w:r>
              <w:rPr>
                <w:webHidden/>
              </w:rPr>
            </w:r>
            <w:r>
              <w:rPr>
                <w:webHidden/>
              </w:rPr>
              <w:fldChar w:fldCharType="separate"/>
            </w:r>
            <w:r>
              <w:rPr>
                <w:webHidden/>
              </w:rPr>
              <w:t>98</w:t>
            </w:r>
            <w:r>
              <w:rPr>
                <w:webHidden/>
              </w:rPr>
              <w:fldChar w:fldCharType="end"/>
            </w:r>
          </w:hyperlink>
        </w:p>
        <w:p w14:paraId="08877BD0" w14:textId="0BDAE800" w:rsidR="00494303" w:rsidRDefault="00494303">
          <w:pPr>
            <w:pStyle w:val="TOC2"/>
            <w:rPr>
              <w:rFonts w:asciiTheme="minorHAnsi" w:eastAsiaTheme="minorEastAsia" w:hAnsiTheme="minorHAnsi" w:cstheme="minorBidi"/>
              <w:color w:val="auto"/>
              <w:kern w:val="0"/>
              <w:sz w:val="22"/>
              <w:szCs w:val="22"/>
            </w:rPr>
          </w:pPr>
          <w:hyperlink w:anchor="_Toc47344193" w:history="1">
            <w:r w:rsidRPr="008F31E1">
              <w:rPr>
                <w:rStyle w:val="Hyperlink"/>
              </w:rPr>
              <w:t>Query-related terminologies</w:t>
            </w:r>
            <w:r>
              <w:rPr>
                <w:webHidden/>
              </w:rPr>
              <w:tab/>
            </w:r>
            <w:r>
              <w:rPr>
                <w:webHidden/>
              </w:rPr>
              <w:fldChar w:fldCharType="begin"/>
            </w:r>
            <w:r>
              <w:rPr>
                <w:webHidden/>
              </w:rPr>
              <w:instrText xml:space="preserve"> PAGEREF _Toc47344193 \h </w:instrText>
            </w:r>
            <w:r>
              <w:rPr>
                <w:webHidden/>
              </w:rPr>
            </w:r>
            <w:r>
              <w:rPr>
                <w:webHidden/>
              </w:rPr>
              <w:fldChar w:fldCharType="separate"/>
            </w:r>
            <w:r>
              <w:rPr>
                <w:webHidden/>
              </w:rPr>
              <w:t>100</w:t>
            </w:r>
            <w:r>
              <w:rPr>
                <w:webHidden/>
              </w:rPr>
              <w:fldChar w:fldCharType="end"/>
            </w:r>
          </w:hyperlink>
        </w:p>
        <w:p w14:paraId="50A58F89" w14:textId="4A6F352C" w:rsidR="00494303" w:rsidRDefault="00494303">
          <w:pPr>
            <w:pStyle w:val="TOC3"/>
            <w:rPr>
              <w:rFonts w:asciiTheme="minorHAnsi" w:eastAsiaTheme="minorEastAsia" w:hAnsiTheme="minorHAnsi"/>
              <w:color w:val="auto"/>
              <w:sz w:val="22"/>
              <w:szCs w:val="22"/>
              <w:lang w:eastAsia="en-AU"/>
            </w:rPr>
          </w:pPr>
          <w:hyperlink w:anchor="_Toc47344194" w:history="1">
            <w:r w:rsidRPr="008F31E1">
              <w:rPr>
                <w:rStyle w:val="Hyperlink"/>
              </w:rPr>
              <w:t>Video: Connecting to SQL server using SSMS</w:t>
            </w:r>
            <w:r>
              <w:rPr>
                <w:webHidden/>
              </w:rPr>
              <w:tab/>
            </w:r>
            <w:r>
              <w:rPr>
                <w:webHidden/>
              </w:rPr>
              <w:fldChar w:fldCharType="begin"/>
            </w:r>
            <w:r>
              <w:rPr>
                <w:webHidden/>
              </w:rPr>
              <w:instrText xml:space="preserve"> PAGEREF _Toc47344194 \h </w:instrText>
            </w:r>
            <w:r>
              <w:rPr>
                <w:webHidden/>
              </w:rPr>
            </w:r>
            <w:r>
              <w:rPr>
                <w:webHidden/>
              </w:rPr>
              <w:fldChar w:fldCharType="separate"/>
            </w:r>
            <w:r>
              <w:rPr>
                <w:webHidden/>
              </w:rPr>
              <w:t>104</w:t>
            </w:r>
            <w:r>
              <w:rPr>
                <w:webHidden/>
              </w:rPr>
              <w:fldChar w:fldCharType="end"/>
            </w:r>
          </w:hyperlink>
        </w:p>
        <w:p w14:paraId="7A8064B7" w14:textId="126DCFC2" w:rsidR="00494303" w:rsidRDefault="00494303">
          <w:pPr>
            <w:pStyle w:val="TOC2"/>
            <w:rPr>
              <w:rFonts w:asciiTheme="minorHAnsi" w:eastAsiaTheme="minorEastAsia" w:hAnsiTheme="minorHAnsi" w:cstheme="minorBidi"/>
              <w:color w:val="auto"/>
              <w:kern w:val="0"/>
              <w:sz w:val="22"/>
              <w:szCs w:val="22"/>
            </w:rPr>
          </w:pPr>
          <w:hyperlink w:anchor="_Toc47344195" w:history="1">
            <w:r w:rsidRPr="008F31E1">
              <w:rPr>
                <w:rStyle w:val="Hyperlink"/>
              </w:rPr>
              <w:t>Creating a database and tables</w:t>
            </w:r>
            <w:r>
              <w:rPr>
                <w:webHidden/>
              </w:rPr>
              <w:tab/>
            </w:r>
            <w:r>
              <w:rPr>
                <w:webHidden/>
              </w:rPr>
              <w:fldChar w:fldCharType="begin"/>
            </w:r>
            <w:r>
              <w:rPr>
                <w:webHidden/>
              </w:rPr>
              <w:instrText xml:space="preserve"> PAGEREF _Toc47344195 \h </w:instrText>
            </w:r>
            <w:r>
              <w:rPr>
                <w:webHidden/>
              </w:rPr>
            </w:r>
            <w:r>
              <w:rPr>
                <w:webHidden/>
              </w:rPr>
              <w:fldChar w:fldCharType="separate"/>
            </w:r>
            <w:r>
              <w:rPr>
                <w:webHidden/>
              </w:rPr>
              <w:t>104</w:t>
            </w:r>
            <w:r>
              <w:rPr>
                <w:webHidden/>
              </w:rPr>
              <w:fldChar w:fldCharType="end"/>
            </w:r>
          </w:hyperlink>
        </w:p>
        <w:p w14:paraId="2AA4BA8A" w14:textId="5F09F2FB" w:rsidR="00494303" w:rsidRDefault="00494303">
          <w:pPr>
            <w:pStyle w:val="TOC3"/>
            <w:rPr>
              <w:rFonts w:asciiTheme="minorHAnsi" w:eastAsiaTheme="minorEastAsia" w:hAnsiTheme="minorHAnsi"/>
              <w:color w:val="auto"/>
              <w:sz w:val="22"/>
              <w:szCs w:val="22"/>
              <w:lang w:eastAsia="en-AU"/>
            </w:rPr>
          </w:pPr>
          <w:hyperlink w:anchor="_Toc47344196" w:history="1">
            <w:r w:rsidRPr="008F31E1">
              <w:rPr>
                <w:rStyle w:val="Hyperlink"/>
              </w:rPr>
              <w:t>Create database syntax</w:t>
            </w:r>
            <w:r>
              <w:rPr>
                <w:webHidden/>
              </w:rPr>
              <w:tab/>
            </w:r>
            <w:r>
              <w:rPr>
                <w:webHidden/>
              </w:rPr>
              <w:fldChar w:fldCharType="begin"/>
            </w:r>
            <w:r>
              <w:rPr>
                <w:webHidden/>
              </w:rPr>
              <w:instrText xml:space="preserve"> PAGEREF _Toc47344196 \h </w:instrText>
            </w:r>
            <w:r>
              <w:rPr>
                <w:webHidden/>
              </w:rPr>
            </w:r>
            <w:r>
              <w:rPr>
                <w:webHidden/>
              </w:rPr>
              <w:fldChar w:fldCharType="separate"/>
            </w:r>
            <w:r>
              <w:rPr>
                <w:webHidden/>
              </w:rPr>
              <w:t>104</w:t>
            </w:r>
            <w:r>
              <w:rPr>
                <w:webHidden/>
              </w:rPr>
              <w:fldChar w:fldCharType="end"/>
            </w:r>
          </w:hyperlink>
        </w:p>
        <w:p w14:paraId="0C9515EE" w14:textId="1B21F57B" w:rsidR="00494303" w:rsidRDefault="00494303">
          <w:pPr>
            <w:pStyle w:val="TOC3"/>
            <w:rPr>
              <w:rFonts w:asciiTheme="minorHAnsi" w:eastAsiaTheme="minorEastAsia" w:hAnsiTheme="minorHAnsi"/>
              <w:color w:val="auto"/>
              <w:sz w:val="22"/>
              <w:szCs w:val="22"/>
              <w:lang w:eastAsia="en-AU"/>
            </w:rPr>
          </w:pPr>
          <w:hyperlink w:anchor="_Toc47344197" w:history="1">
            <w:r w:rsidRPr="008F31E1">
              <w:rPr>
                <w:rStyle w:val="Hyperlink"/>
              </w:rPr>
              <w:t>Video: Creating, altering and dropping a database</w:t>
            </w:r>
            <w:r>
              <w:rPr>
                <w:webHidden/>
              </w:rPr>
              <w:tab/>
            </w:r>
            <w:r>
              <w:rPr>
                <w:webHidden/>
              </w:rPr>
              <w:fldChar w:fldCharType="begin"/>
            </w:r>
            <w:r>
              <w:rPr>
                <w:webHidden/>
              </w:rPr>
              <w:instrText xml:space="preserve"> PAGEREF _Toc47344197 \h </w:instrText>
            </w:r>
            <w:r>
              <w:rPr>
                <w:webHidden/>
              </w:rPr>
            </w:r>
            <w:r>
              <w:rPr>
                <w:webHidden/>
              </w:rPr>
              <w:fldChar w:fldCharType="separate"/>
            </w:r>
            <w:r>
              <w:rPr>
                <w:webHidden/>
              </w:rPr>
              <w:t>105</w:t>
            </w:r>
            <w:r>
              <w:rPr>
                <w:webHidden/>
              </w:rPr>
              <w:fldChar w:fldCharType="end"/>
            </w:r>
          </w:hyperlink>
        </w:p>
        <w:p w14:paraId="4E76FE1D" w14:textId="76C1E203" w:rsidR="00494303" w:rsidRDefault="00494303">
          <w:pPr>
            <w:pStyle w:val="TOC3"/>
            <w:rPr>
              <w:rFonts w:asciiTheme="minorHAnsi" w:eastAsiaTheme="minorEastAsia" w:hAnsiTheme="minorHAnsi"/>
              <w:color w:val="auto"/>
              <w:sz w:val="22"/>
              <w:szCs w:val="22"/>
              <w:lang w:eastAsia="en-AU"/>
            </w:rPr>
          </w:pPr>
          <w:hyperlink w:anchor="_Toc47344198" w:history="1">
            <w:r w:rsidRPr="008F31E1">
              <w:rPr>
                <w:rStyle w:val="Hyperlink"/>
              </w:rPr>
              <w:t>Video: Apply forward engineering in SQL Power Architect</w:t>
            </w:r>
            <w:r>
              <w:rPr>
                <w:webHidden/>
              </w:rPr>
              <w:tab/>
            </w:r>
            <w:r>
              <w:rPr>
                <w:webHidden/>
              </w:rPr>
              <w:fldChar w:fldCharType="begin"/>
            </w:r>
            <w:r>
              <w:rPr>
                <w:webHidden/>
              </w:rPr>
              <w:instrText xml:space="preserve"> PAGEREF _Toc47344198 \h </w:instrText>
            </w:r>
            <w:r>
              <w:rPr>
                <w:webHidden/>
              </w:rPr>
            </w:r>
            <w:r>
              <w:rPr>
                <w:webHidden/>
              </w:rPr>
              <w:fldChar w:fldCharType="separate"/>
            </w:r>
            <w:r>
              <w:rPr>
                <w:webHidden/>
              </w:rPr>
              <w:t>105</w:t>
            </w:r>
            <w:r>
              <w:rPr>
                <w:webHidden/>
              </w:rPr>
              <w:fldChar w:fldCharType="end"/>
            </w:r>
          </w:hyperlink>
        </w:p>
        <w:p w14:paraId="45FF7048" w14:textId="2E95BC45" w:rsidR="00494303" w:rsidRDefault="00494303">
          <w:pPr>
            <w:pStyle w:val="TOC3"/>
            <w:rPr>
              <w:rFonts w:asciiTheme="minorHAnsi" w:eastAsiaTheme="minorEastAsia" w:hAnsiTheme="minorHAnsi"/>
              <w:color w:val="auto"/>
              <w:sz w:val="22"/>
              <w:szCs w:val="22"/>
              <w:lang w:eastAsia="en-AU"/>
            </w:rPr>
          </w:pPr>
          <w:hyperlink w:anchor="_Toc47344199" w:history="1">
            <w:r w:rsidRPr="008F31E1">
              <w:rPr>
                <w:rStyle w:val="Hyperlink"/>
              </w:rPr>
              <w:t>Activity 4.1: Create a database using DDL</w:t>
            </w:r>
            <w:r>
              <w:rPr>
                <w:webHidden/>
              </w:rPr>
              <w:tab/>
            </w:r>
            <w:r>
              <w:rPr>
                <w:webHidden/>
              </w:rPr>
              <w:fldChar w:fldCharType="begin"/>
            </w:r>
            <w:r>
              <w:rPr>
                <w:webHidden/>
              </w:rPr>
              <w:instrText xml:space="preserve"> PAGEREF _Toc47344199 \h </w:instrText>
            </w:r>
            <w:r>
              <w:rPr>
                <w:webHidden/>
              </w:rPr>
            </w:r>
            <w:r>
              <w:rPr>
                <w:webHidden/>
              </w:rPr>
              <w:fldChar w:fldCharType="separate"/>
            </w:r>
            <w:r>
              <w:rPr>
                <w:webHidden/>
              </w:rPr>
              <w:t>106</w:t>
            </w:r>
            <w:r>
              <w:rPr>
                <w:webHidden/>
              </w:rPr>
              <w:fldChar w:fldCharType="end"/>
            </w:r>
          </w:hyperlink>
        </w:p>
        <w:p w14:paraId="73835A83" w14:textId="20E6AAD7" w:rsidR="00494303" w:rsidRDefault="00494303">
          <w:pPr>
            <w:pStyle w:val="TOC3"/>
            <w:rPr>
              <w:rFonts w:asciiTheme="minorHAnsi" w:eastAsiaTheme="minorEastAsia" w:hAnsiTheme="minorHAnsi"/>
              <w:color w:val="auto"/>
              <w:sz w:val="22"/>
              <w:szCs w:val="22"/>
              <w:lang w:eastAsia="en-AU"/>
            </w:rPr>
          </w:pPr>
          <w:hyperlink w:anchor="_Toc47344200" w:history="1">
            <w:r w:rsidRPr="008F31E1">
              <w:rPr>
                <w:rStyle w:val="Hyperlink"/>
              </w:rPr>
              <w:t>Create table syntax</w:t>
            </w:r>
            <w:r>
              <w:rPr>
                <w:webHidden/>
              </w:rPr>
              <w:tab/>
            </w:r>
            <w:r>
              <w:rPr>
                <w:webHidden/>
              </w:rPr>
              <w:fldChar w:fldCharType="begin"/>
            </w:r>
            <w:r>
              <w:rPr>
                <w:webHidden/>
              </w:rPr>
              <w:instrText xml:space="preserve"> PAGEREF _Toc47344200 \h </w:instrText>
            </w:r>
            <w:r>
              <w:rPr>
                <w:webHidden/>
              </w:rPr>
            </w:r>
            <w:r>
              <w:rPr>
                <w:webHidden/>
              </w:rPr>
              <w:fldChar w:fldCharType="separate"/>
            </w:r>
            <w:r>
              <w:rPr>
                <w:webHidden/>
              </w:rPr>
              <w:t>108</w:t>
            </w:r>
            <w:r>
              <w:rPr>
                <w:webHidden/>
              </w:rPr>
              <w:fldChar w:fldCharType="end"/>
            </w:r>
          </w:hyperlink>
        </w:p>
        <w:p w14:paraId="1134440F" w14:textId="5EEBF11A" w:rsidR="00494303" w:rsidRDefault="00494303">
          <w:pPr>
            <w:pStyle w:val="TOC3"/>
            <w:rPr>
              <w:rFonts w:asciiTheme="minorHAnsi" w:eastAsiaTheme="minorEastAsia" w:hAnsiTheme="minorHAnsi"/>
              <w:color w:val="auto"/>
              <w:sz w:val="22"/>
              <w:szCs w:val="22"/>
              <w:lang w:eastAsia="en-AU"/>
            </w:rPr>
          </w:pPr>
          <w:hyperlink w:anchor="_Toc47344201" w:history="1">
            <w:r w:rsidRPr="008F31E1">
              <w:rPr>
                <w:rStyle w:val="Hyperlink"/>
              </w:rPr>
              <w:t>Video: Creating and working with tables</w:t>
            </w:r>
            <w:r>
              <w:rPr>
                <w:webHidden/>
              </w:rPr>
              <w:tab/>
            </w:r>
            <w:r>
              <w:rPr>
                <w:webHidden/>
              </w:rPr>
              <w:fldChar w:fldCharType="begin"/>
            </w:r>
            <w:r>
              <w:rPr>
                <w:webHidden/>
              </w:rPr>
              <w:instrText xml:space="preserve"> PAGEREF _Toc47344201 \h </w:instrText>
            </w:r>
            <w:r>
              <w:rPr>
                <w:webHidden/>
              </w:rPr>
            </w:r>
            <w:r>
              <w:rPr>
                <w:webHidden/>
              </w:rPr>
              <w:fldChar w:fldCharType="separate"/>
            </w:r>
            <w:r>
              <w:rPr>
                <w:webHidden/>
              </w:rPr>
              <w:t>109</w:t>
            </w:r>
            <w:r>
              <w:rPr>
                <w:webHidden/>
              </w:rPr>
              <w:fldChar w:fldCharType="end"/>
            </w:r>
          </w:hyperlink>
        </w:p>
        <w:p w14:paraId="1D23BFA7" w14:textId="56396D08" w:rsidR="00494303" w:rsidRDefault="00494303">
          <w:pPr>
            <w:pStyle w:val="TOC3"/>
            <w:rPr>
              <w:rFonts w:asciiTheme="minorHAnsi" w:eastAsiaTheme="minorEastAsia" w:hAnsiTheme="minorHAnsi"/>
              <w:color w:val="auto"/>
              <w:sz w:val="22"/>
              <w:szCs w:val="22"/>
              <w:lang w:eastAsia="en-AU"/>
            </w:rPr>
          </w:pPr>
          <w:hyperlink w:anchor="_Toc47344202" w:history="1">
            <w:r w:rsidRPr="008F31E1">
              <w:rPr>
                <w:rStyle w:val="Hyperlink"/>
              </w:rPr>
              <w:t>Activity 4.2: Create tables using DDL</w:t>
            </w:r>
            <w:r>
              <w:rPr>
                <w:webHidden/>
              </w:rPr>
              <w:tab/>
            </w:r>
            <w:r>
              <w:rPr>
                <w:webHidden/>
              </w:rPr>
              <w:fldChar w:fldCharType="begin"/>
            </w:r>
            <w:r>
              <w:rPr>
                <w:webHidden/>
              </w:rPr>
              <w:instrText xml:space="preserve"> PAGEREF _Toc47344202 \h </w:instrText>
            </w:r>
            <w:r>
              <w:rPr>
                <w:webHidden/>
              </w:rPr>
            </w:r>
            <w:r>
              <w:rPr>
                <w:webHidden/>
              </w:rPr>
              <w:fldChar w:fldCharType="separate"/>
            </w:r>
            <w:r>
              <w:rPr>
                <w:webHidden/>
              </w:rPr>
              <w:t>110</w:t>
            </w:r>
            <w:r>
              <w:rPr>
                <w:webHidden/>
              </w:rPr>
              <w:fldChar w:fldCharType="end"/>
            </w:r>
          </w:hyperlink>
        </w:p>
        <w:p w14:paraId="7F7C3917" w14:textId="01052819" w:rsidR="00494303" w:rsidRDefault="00494303">
          <w:pPr>
            <w:pStyle w:val="TOC3"/>
            <w:rPr>
              <w:rFonts w:asciiTheme="minorHAnsi" w:eastAsiaTheme="minorEastAsia" w:hAnsiTheme="minorHAnsi"/>
              <w:color w:val="auto"/>
              <w:sz w:val="22"/>
              <w:szCs w:val="22"/>
              <w:lang w:eastAsia="en-AU"/>
            </w:rPr>
          </w:pPr>
          <w:hyperlink w:anchor="_Toc47344203" w:history="1">
            <w:r w:rsidRPr="008F31E1">
              <w:rPr>
                <w:rStyle w:val="Hyperlink"/>
              </w:rPr>
              <w:t>Create the constraints</w:t>
            </w:r>
            <w:r>
              <w:rPr>
                <w:webHidden/>
              </w:rPr>
              <w:tab/>
            </w:r>
            <w:r>
              <w:rPr>
                <w:webHidden/>
              </w:rPr>
              <w:fldChar w:fldCharType="begin"/>
            </w:r>
            <w:r>
              <w:rPr>
                <w:webHidden/>
              </w:rPr>
              <w:instrText xml:space="preserve"> PAGEREF _Toc47344203 \h </w:instrText>
            </w:r>
            <w:r>
              <w:rPr>
                <w:webHidden/>
              </w:rPr>
            </w:r>
            <w:r>
              <w:rPr>
                <w:webHidden/>
              </w:rPr>
              <w:fldChar w:fldCharType="separate"/>
            </w:r>
            <w:r>
              <w:rPr>
                <w:webHidden/>
              </w:rPr>
              <w:t>114</w:t>
            </w:r>
            <w:r>
              <w:rPr>
                <w:webHidden/>
              </w:rPr>
              <w:fldChar w:fldCharType="end"/>
            </w:r>
          </w:hyperlink>
        </w:p>
        <w:p w14:paraId="5BA715E0" w14:textId="34258B13" w:rsidR="00494303" w:rsidRDefault="00494303">
          <w:pPr>
            <w:pStyle w:val="TOC3"/>
            <w:rPr>
              <w:rFonts w:asciiTheme="minorHAnsi" w:eastAsiaTheme="minorEastAsia" w:hAnsiTheme="minorHAnsi"/>
              <w:color w:val="auto"/>
              <w:sz w:val="22"/>
              <w:szCs w:val="22"/>
              <w:lang w:eastAsia="en-AU"/>
            </w:rPr>
          </w:pPr>
          <w:hyperlink w:anchor="_Toc47344204" w:history="1">
            <w:r w:rsidRPr="008F31E1">
              <w:rPr>
                <w:rStyle w:val="Hyperlink"/>
              </w:rPr>
              <w:t>Activity 4.3: Add constraints using DDL</w:t>
            </w:r>
            <w:r>
              <w:rPr>
                <w:webHidden/>
              </w:rPr>
              <w:tab/>
            </w:r>
            <w:r>
              <w:rPr>
                <w:webHidden/>
              </w:rPr>
              <w:fldChar w:fldCharType="begin"/>
            </w:r>
            <w:r>
              <w:rPr>
                <w:webHidden/>
              </w:rPr>
              <w:instrText xml:space="preserve"> PAGEREF _Toc47344204 \h </w:instrText>
            </w:r>
            <w:r>
              <w:rPr>
                <w:webHidden/>
              </w:rPr>
            </w:r>
            <w:r>
              <w:rPr>
                <w:webHidden/>
              </w:rPr>
              <w:fldChar w:fldCharType="separate"/>
            </w:r>
            <w:r>
              <w:rPr>
                <w:webHidden/>
              </w:rPr>
              <w:t>115</w:t>
            </w:r>
            <w:r>
              <w:rPr>
                <w:webHidden/>
              </w:rPr>
              <w:fldChar w:fldCharType="end"/>
            </w:r>
          </w:hyperlink>
        </w:p>
        <w:p w14:paraId="33FF0938" w14:textId="3E8F8D2E" w:rsidR="00494303" w:rsidRDefault="00494303">
          <w:pPr>
            <w:pStyle w:val="TOC2"/>
            <w:rPr>
              <w:rFonts w:asciiTheme="minorHAnsi" w:eastAsiaTheme="minorEastAsia" w:hAnsiTheme="minorHAnsi" w:cstheme="minorBidi"/>
              <w:color w:val="auto"/>
              <w:kern w:val="0"/>
              <w:sz w:val="22"/>
              <w:szCs w:val="22"/>
            </w:rPr>
          </w:pPr>
          <w:hyperlink w:anchor="_Toc47344205" w:history="1">
            <w:r w:rsidRPr="008F31E1">
              <w:rPr>
                <w:rStyle w:val="Hyperlink"/>
                <w:rFonts w:eastAsiaTheme="minorHAnsi"/>
              </w:rPr>
              <w:t>Testing and debugging the database</w:t>
            </w:r>
            <w:r>
              <w:rPr>
                <w:webHidden/>
              </w:rPr>
              <w:tab/>
            </w:r>
            <w:r>
              <w:rPr>
                <w:webHidden/>
              </w:rPr>
              <w:fldChar w:fldCharType="begin"/>
            </w:r>
            <w:r>
              <w:rPr>
                <w:webHidden/>
              </w:rPr>
              <w:instrText xml:space="preserve"> PAGEREF _Toc47344205 \h </w:instrText>
            </w:r>
            <w:r>
              <w:rPr>
                <w:webHidden/>
              </w:rPr>
            </w:r>
            <w:r>
              <w:rPr>
                <w:webHidden/>
              </w:rPr>
              <w:fldChar w:fldCharType="separate"/>
            </w:r>
            <w:r>
              <w:rPr>
                <w:webHidden/>
              </w:rPr>
              <w:t>117</w:t>
            </w:r>
            <w:r>
              <w:rPr>
                <w:webHidden/>
              </w:rPr>
              <w:fldChar w:fldCharType="end"/>
            </w:r>
          </w:hyperlink>
        </w:p>
        <w:p w14:paraId="5A1170D3" w14:textId="0656F5F6" w:rsidR="00494303" w:rsidRDefault="00494303">
          <w:pPr>
            <w:pStyle w:val="TOC3"/>
            <w:rPr>
              <w:rFonts w:asciiTheme="minorHAnsi" w:eastAsiaTheme="minorEastAsia" w:hAnsiTheme="minorHAnsi"/>
              <w:color w:val="auto"/>
              <w:sz w:val="22"/>
              <w:szCs w:val="22"/>
              <w:lang w:eastAsia="en-AU"/>
            </w:rPr>
          </w:pPr>
          <w:hyperlink w:anchor="_Toc47344206" w:history="1">
            <w:r w:rsidRPr="008F31E1">
              <w:rPr>
                <w:rStyle w:val="Hyperlink"/>
              </w:rPr>
              <w:t>Test data</w:t>
            </w:r>
            <w:r>
              <w:rPr>
                <w:webHidden/>
              </w:rPr>
              <w:tab/>
            </w:r>
            <w:r>
              <w:rPr>
                <w:webHidden/>
              </w:rPr>
              <w:fldChar w:fldCharType="begin"/>
            </w:r>
            <w:r>
              <w:rPr>
                <w:webHidden/>
              </w:rPr>
              <w:instrText xml:space="preserve"> PAGEREF _Toc47344206 \h </w:instrText>
            </w:r>
            <w:r>
              <w:rPr>
                <w:webHidden/>
              </w:rPr>
            </w:r>
            <w:r>
              <w:rPr>
                <w:webHidden/>
              </w:rPr>
              <w:fldChar w:fldCharType="separate"/>
            </w:r>
            <w:r>
              <w:rPr>
                <w:webHidden/>
              </w:rPr>
              <w:t>118</w:t>
            </w:r>
            <w:r>
              <w:rPr>
                <w:webHidden/>
              </w:rPr>
              <w:fldChar w:fldCharType="end"/>
            </w:r>
          </w:hyperlink>
        </w:p>
        <w:p w14:paraId="6A22336E" w14:textId="70244C47" w:rsidR="00494303" w:rsidRDefault="00494303">
          <w:pPr>
            <w:pStyle w:val="TOC3"/>
            <w:rPr>
              <w:rFonts w:asciiTheme="minorHAnsi" w:eastAsiaTheme="minorEastAsia" w:hAnsiTheme="minorHAnsi"/>
              <w:color w:val="auto"/>
              <w:sz w:val="22"/>
              <w:szCs w:val="22"/>
              <w:lang w:eastAsia="en-AU"/>
            </w:rPr>
          </w:pPr>
          <w:hyperlink w:anchor="_Toc47344207" w:history="1">
            <w:r w:rsidRPr="008F31E1">
              <w:rPr>
                <w:rStyle w:val="Hyperlink"/>
              </w:rPr>
              <w:t>Types of testing</w:t>
            </w:r>
            <w:r>
              <w:rPr>
                <w:webHidden/>
              </w:rPr>
              <w:tab/>
            </w:r>
            <w:r>
              <w:rPr>
                <w:webHidden/>
              </w:rPr>
              <w:fldChar w:fldCharType="begin"/>
            </w:r>
            <w:r>
              <w:rPr>
                <w:webHidden/>
              </w:rPr>
              <w:instrText xml:space="preserve"> PAGEREF _Toc47344207 \h </w:instrText>
            </w:r>
            <w:r>
              <w:rPr>
                <w:webHidden/>
              </w:rPr>
            </w:r>
            <w:r>
              <w:rPr>
                <w:webHidden/>
              </w:rPr>
              <w:fldChar w:fldCharType="separate"/>
            </w:r>
            <w:r>
              <w:rPr>
                <w:webHidden/>
              </w:rPr>
              <w:t>118</w:t>
            </w:r>
            <w:r>
              <w:rPr>
                <w:webHidden/>
              </w:rPr>
              <w:fldChar w:fldCharType="end"/>
            </w:r>
          </w:hyperlink>
        </w:p>
        <w:p w14:paraId="3D1BE890" w14:textId="12C9868D" w:rsidR="00494303" w:rsidRDefault="00494303">
          <w:pPr>
            <w:pStyle w:val="TOC3"/>
            <w:rPr>
              <w:rFonts w:asciiTheme="minorHAnsi" w:eastAsiaTheme="minorEastAsia" w:hAnsiTheme="minorHAnsi"/>
              <w:color w:val="auto"/>
              <w:sz w:val="22"/>
              <w:szCs w:val="22"/>
              <w:lang w:eastAsia="en-AU"/>
            </w:rPr>
          </w:pPr>
          <w:hyperlink w:anchor="_Toc47344208" w:history="1">
            <w:r w:rsidRPr="008F31E1">
              <w:rPr>
                <w:rStyle w:val="Hyperlink"/>
              </w:rPr>
              <w:t>Video: Test data generation in SQL</w:t>
            </w:r>
            <w:r>
              <w:rPr>
                <w:webHidden/>
              </w:rPr>
              <w:tab/>
            </w:r>
            <w:r>
              <w:rPr>
                <w:webHidden/>
              </w:rPr>
              <w:fldChar w:fldCharType="begin"/>
            </w:r>
            <w:r>
              <w:rPr>
                <w:webHidden/>
              </w:rPr>
              <w:instrText xml:space="preserve"> PAGEREF _Toc47344208 \h </w:instrText>
            </w:r>
            <w:r>
              <w:rPr>
                <w:webHidden/>
              </w:rPr>
            </w:r>
            <w:r>
              <w:rPr>
                <w:webHidden/>
              </w:rPr>
              <w:fldChar w:fldCharType="separate"/>
            </w:r>
            <w:r>
              <w:rPr>
                <w:webHidden/>
              </w:rPr>
              <w:t>119</w:t>
            </w:r>
            <w:r>
              <w:rPr>
                <w:webHidden/>
              </w:rPr>
              <w:fldChar w:fldCharType="end"/>
            </w:r>
          </w:hyperlink>
        </w:p>
        <w:p w14:paraId="72B5C1D6" w14:textId="31771890" w:rsidR="00494303" w:rsidRDefault="00494303">
          <w:pPr>
            <w:pStyle w:val="TOC3"/>
            <w:rPr>
              <w:rFonts w:asciiTheme="minorHAnsi" w:eastAsiaTheme="minorEastAsia" w:hAnsiTheme="minorHAnsi"/>
              <w:color w:val="auto"/>
              <w:sz w:val="22"/>
              <w:szCs w:val="22"/>
              <w:lang w:eastAsia="en-AU"/>
            </w:rPr>
          </w:pPr>
          <w:hyperlink w:anchor="_Toc47344209" w:history="1">
            <w:r w:rsidRPr="008F31E1">
              <w:rPr>
                <w:rStyle w:val="Hyperlink"/>
              </w:rPr>
              <w:t>Video: Creating large tables with random data</w:t>
            </w:r>
            <w:r>
              <w:rPr>
                <w:webHidden/>
              </w:rPr>
              <w:tab/>
            </w:r>
            <w:r>
              <w:rPr>
                <w:webHidden/>
              </w:rPr>
              <w:fldChar w:fldCharType="begin"/>
            </w:r>
            <w:r>
              <w:rPr>
                <w:webHidden/>
              </w:rPr>
              <w:instrText xml:space="preserve"> PAGEREF _Toc47344209 \h </w:instrText>
            </w:r>
            <w:r>
              <w:rPr>
                <w:webHidden/>
              </w:rPr>
            </w:r>
            <w:r>
              <w:rPr>
                <w:webHidden/>
              </w:rPr>
              <w:fldChar w:fldCharType="separate"/>
            </w:r>
            <w:r>
              <w:rPr>
                <w:webHidden/>
              </w:rPr>
              <w:t>120</w:t>
            </w:r>
            <w:r>
              <w:rPr>
                <w:webHidden/>
              </w:rPr>
              <w:fldChar w:fldCharType="end"/>
            </w:r>
          </w:hyperlink>
        </w:p>
        <w:p w14:paraId="41DA33AA" w14:textId="6F6859A4" w:rsidR="00494303" w:rsidRDefault="00494303">
          <w:pPr>
            <w:pStyle w:val="TOC3"/>
            <w:rPr>
              <w:rFonts w:asciiTheme="minorHAnsi" w:eastAsiaTheme="minorEastAsia" w:hAnsiTheme="minorHAnsi"/>
              <w:color w:val="auto"/>
              <w:sz w:val="22"/>
              <w:szCs w:val="22"/>
              <w:lang w:eastAsia="en-AU"/>
            </w:rPr>
          </w:pPr>
          <w:hyperlink w:anchor="_Toc47344210" w:history="1">
            <w:r w:rsidRPr="008F31E1">
              <w:rPr>
                <w:rStyle w:val="Hyperlink"/>
              </w:rPr>
              <w:t>Activity 4.4: Create a test plan</w:t>
            </w:r>
            <w:r>
              <w:rPr>
                <w:webHidden/>
              </w:rPr>
              <w:tab/>
            </w:r>
            <w:r>
              <w:rPr>
                <w:webHidden/>
              </w:rPr>
              <w:fldChar w:fldCharType="begin"/>
            </w:r>
            <w:r>
              <w:rPr>
                <w:webHidden/>
              </w:rPr>
              <w:instrText xml:space="preserve"> PAGEREF _Toc47344210 \h </w:instrText>
            </w:r>
            <w:r>
              <w:rPr>
                <w:webHidden/>
              </w:rPr>
            </w:r>
            <w:r>
              <w:rPr>
                <w:webHidden/>
              </w:rPr>
              <w:fldChar w:fldCharType="separate"/>
            </w:r>
            <w:r>
              <w:rPr>
                <w:webHidden/>
              </w:rPr>
              <w:t>121</w:t>
            </w:r>
            <w:r>
              <w:rPr>
                <w:webHidden/>
              </w:rPr>
              <w:fldChar w:fldCharType="end"/>
            </w:r>
          </w:hyperlink>
        </w:p>
        <w:p w14:paraId="6AFCE396" w14:textId="3D868665" w:rsidR="00494303" w:rsidRDefault="00494303">
          <w:pPr>
            <w:pStyle w:val="TOC3"/>
            <w:rPr>
              <w:rFonts w:asciiTheme="minorHAnsi" w:eastAsiaTheme="minorEastAsia" w:hAnsiTheme="minorHAnsi"/>
              <w:color w:val="auto"/>
              <w:sz w:val="22"/>
              <w:szCs w:val="22"/>
              <w:lang w:eastAsia="en-AU"/>
            </w:rPr>
          </w:pPr>
          <w:hyperlink w:anchor="_Toc47344211" w:history="1">
            <w:r w:rsidRPr="008F31E1">
              <w:rPr>
                <w:rStyle w:val="Hyperlink"/>
              </w:rPr>
              <w:t>Debugging and problem solving</w:t>
            </w:r>
            <w:r>
              <w:rPr>
                <w:webHidden/>
              </w:rPr>
              <w:tab/>
            </w:r>
            <w:r>
              <w:rPr>
                <w:webHidden/>
              </w:rPr>
              <w:fldChar w:fldCharType="begin"/>
            </w:r>
            <w:r>
              <w:rPr>
                <w:webHidden/>
              </w:rPr>
              <w:instrText xml:space="preserve"> PAGEREF _Toc47344211 \h </w:instrText>
            </w:r>
            <w:r>
              <w:rPr>
                <w:webHidden/>
              </w:rPr>
            </w:r>
            <w:r>
              <w:rPr>
                <w:webHidden/>
              </w:rPr>
              <w:fldChar w:fldCharType="separate"/>
            </w:r>
            <w:r>
              <w:rPr>
                <w:webHidden/>
              </w:rPr>
              <w:t>121</w:t>
            </w:r>
            <w:r>
              <w:rPr>
                <w:webHidden/>
              </w:rPr>
              <w:fldChar w:fldCharType="end"/>
            </w:r>
          </w:hyperlink>
        </w:p>
        <w:p w14:paraId="02B3E1BD" w14:textId="57BCAC9F" w:rsidR="00494303" w:rsidRDefault="00494303">
          <w:pPr>
            <w:pStyle w:val="TOC3"/>
            <w:rPr>
              <w:rFonts w:asciiTheme="minorHAnsi" w:eastAsiaTheme="minorEastAsia" w:hAnsiTheme="minorHAnsi"/>
              <w:color w:val="auto"/>
              <w:sz w:val="22"/>
              <w:szCs w:val="22"/>
              <w:lang w:eastAsia="en-AU"/>
            </w:rPr>
          </w:pPr>
          <w:hyperlink w:anchor="_Toc47344212" w:history="1">
            <w:r w:rsidRPr="008F31E1">
              <w:rPr>
                <w:rStyle w:val="Hyperlink"/>
              </w:rPr>
              <w:t>Additional resources</w:t>
            </w:r>
            <w:r>
              <w:rPr>
                <w:webHidden/>
              </w:rPr>
              <w:tab/>
            </w:r>
            <w:r>
              <w:rPr>
                <w:webHidden/>
              </w:rPr>
              <w:fldChar w:fldCharType="begin"/>
            </w:r>
            <w:r>
              <w:rPr>
                <w:webHidden/>
              </w:rPr>
              <w:instrText xml:space="preserve"> PAGEREF _Toc47344212 \h </w:instrText>
            </w:r>
            <w:r>
              <w:rPr>
                <w:webHidden/>
              </w:rPr>
            </w:r>
            <w:r>
              <w:rPr>
                <w:webHidden/>
              </w:rPr>
              <w:fldChar w:fldCharType="separate"/>
            </w:r>
            <w:r>
              <w:rPr>
                <w:webHidden/>
              </w:rPr>
              <w:t>121</w:t>
            </w:r>
            <w:r>
              <w:rPr>
                <w:webHidden/>
              </w:rPr>
              <w:fldChar w:fldCharType="end"/>
            </w:r>
          </w:hyperlink>
        </w:p>
        <w:p w14:paraId="49E7C708" w14:textId="519BDAEE" w:rsidR="00494303" w:rsidRDefault="00494303">
          <w:pPr>
            <w:pStyle w:val="TOC2"/>
            <w:rPr>
              <w:rFonts w:asciiTheme="minorHAnsi" w:eastAsiaTheme="minorEastAsia" w:hAnsiTheme="minorHAnsi" w:cstheme="minorBidi"/>
              <w:color w:val="auto"/>
              <w:kern w:val="0"/>
              <w:sz w:val="22"/>
              <w:szCs w:val="22"/>
            </w:rPr>
          </w:pPr>
          <w:hyperlink w:anchor="_Toc47344213" w:history="1">
            <w:r w:rsidRPr="008F31E1">
              <w:rPr>
                <w:rStyle w:val="Hyperlink"/>
              </w:rPr>
              <w:t>Populating the tables with data</w:t>
            </w:r>
            <w:r>
              <w:rPr>
                <w:webHidden/>
              </w:rPr>
              <w:tab/>
            </w:r>
            <w:r>
              <w:rPr>
                <w:webHidden/>
              </w:rPr>
              <w:fldChar w:fldCharType="begin"/>
            </w:r>
            <w:r>
              <w:rPr>
                <w:webHidden/>
              </w:rPr>
              <w:instrText xml:space="preserve"> PAGEREF _Toc47344213 \h </w:instrText>
            </w:r>
            <w:r>
              <w:rPr>
                <w:webHidden/>
              </w:rPr>
            </w:r>
            <w:r>
              <w:rPr>
                <w:webHidden/>
              </w:rPr>
              <w:fldChar w:fldCharType="separate"/>
            </w:r>
            <w:r>
              <w:rPr>
                <w:webHidden/>
              </w:rPr>
              <w:t>122</w:t>
            </w:r>
            <w:r>
              <w:rPr>
                <w:webHidden/>
              </w:rPr>
              <w:fldChar w:fldCharType="end"/>
            </w:r>
          </w:hyperlink>
        </w:p>
        <w:p w14:paraId="5BCB60AA" w14:textId="582D3FBC" w:rsidR="00494303" w:rsidRDefault="00494303">
          <w:pPr>
            <w:pStyle w:val="TOC3"/>
            <w:rPr>
              <w:rFonts w:asciiTheme="minorHAnsi" w:eastAsiaTheme="minorEastAsia" w:hAnsiTheme="minorHAnsi"/>
              <w:color w:val="auto"/>
              <w:sz w:val="22"/>
              <w:szCs w:val="22"/>
              <w:lang w:eastAsia="en-AU"/>
            </w:rPr>
          </w:pPr>
          <w:hyperlink w:anchor="_Toc47344214" w:history="1">
            <w:r w:rsidRPr="008F31E1">
              <w:rPr>
                <w:rStyle w:val="Hyperlink"/>
              </w:rPr>
              <w:t>INSERT statement</w:t>
            </w:r>
            <w:r>
              <w:rPr>
                <w:webHidden/>
              </w:rPr>
              <w:tab/>
            </w:r>
            <w:r>
              <w:rPr>
                <w:webHidden/>
              </w:rPr>
              <w:fldChar w:fldCharType="begin"/>
            </w:r>
            <w:r>
              <w:rPr>
                <w:webHidden/>
              </w:rPr>
              <w:instrText xml:space="preserve"> PAGEREF _Toc47344214 \h </w:instrText>
            </w:r>
            <w:r>
              <w:rPr>
                <w:webHidden/>
              </w:rPr>
            </w:r>
            <w:r>
              <w:rPr>
                <w:webHidden/>
              </w:rPr>
              <w:fldChar w:fldCharType="separate"/>
            </w:r>
            <w:r>
              <w:rPr>
                <w:webHidden/>
              </w:rPr>
              <w:t>122</w:t>
            </w:r>
            <w:r>
              <w:rPr>
                <w:webHidden/>
              </w:rPr>
              <w:fldChar w:fldCharType="end"/>
            </w:r>
          </w:hyperlink>
        </w:p>
        <w:p w14:paraId="244833AC" w14:textId="10259A59" w:rsidR="00494303" w:rsidRDefault="00494303">
          <w:pPr>
            <w:pStyle w:val="TOC3"/>
            <w:rPr>
              <w:rFonts w:asciiTheme="minorHAnsi" w:eastAsiaTheme="minorEastAsia" w:hAnsiTheme="minorHAnsi"/>
              <w:color w:val="auto"/>
              <w:sz w:val="22"/>
              <w:szCs w:val="22"/>
              <w:lang w:eastAsia="en-AU"/>
            </w:rPr>
          </w:pPr>
          <w:hyperlink w:anchor="_Toc47344215" w:history="1">
            <w:r w:rsidRPr="008F31E1">
              <w:rPr>
                <w:rStyle w:val="Hyperlink"/>
              </w:rPr>
              <w:t>Import data from a file</w:t>
            </w:r>
            <w:r>
              <w:rPr>
                <w:webHidden/>
              </w:rPr>
              <w:tab/>
            </w:r>
            <w:r>
              <w:rPr>
                <w:webHidden/>
              </w:rPr>
              <w:fldChar w:fldCharType="begin"/>
            </w:r>
            <w:r>
              <w:rPr>
                <w:webHidden/>
              </w:rPr>
              <w:instrText xml:space="preserve"> PAGEREF _Toc47344215 \h </w:instrText>
            </w:r>
            <w:r>
              <w:rPr>
                <w:webHidden/>
              </w:rPr>
            </w:r>
            <w:r>
              <w:rPr>
                <w:webHidden/>
              </w:rPr>
              <w:fldChar w:fldCharType="separate"/>
            </w:r>
            <w:r>
              <w:rPr>
                <w:webHidden/>
              </w:rPr>
              <w:t>122</w:t>
            </w:r>
            <w:r>
              <w:rPr>
                <w:webHidden/>
              </w:rPr>
              <w:fldChar w:fldCharType="end"/>
            </w:r>
          </w:hyperlink>
        </w:p>
        <w:p w14:paraId="00F32621" w14:textId="11C6A2D6" w:rsidR="00494303" w:rsidRDefault="00494303">
          <w:pPr>
            <w:pStyle w:val="TOC3"/>
            <w:rPr>
              <w:rFonts w:asciiTheme="minorHAnsi" w:eastAsiaTheme="minorEastAsia" w:hAnsiTheme="minorHAnsi"/>
              <w:color w:val="auto"/>
              <w:sz w:val="22"/>
              <w:szCs w:val="22"/>
              <w:lang w:eastAsia="en-AU"/>
            </w:rPr>
          </w:pPr>
          <w:hyperlink w:anchor="_Toc47344216" w:history="1">
            <w:r w:rsidRPr="008F31E1">
              <w:rPr>
                <w:rStyle w:val="Hyperlink"/>
              </w:rPr>
              <w:t>Video: Importing data</w:t>
            </w:r>
            <w:r>
              <w:rPr>
                <w:webHidden/>
              </w:rPr>
              <w:tab/>
            </w:r>
            <w:r>
              <w:rPr>
                <w:webHidden/>
              </w:rPr>
              <w:fldChar w:fldCharType="begin"/>
            </w:r>
            <w:r>
              <w:rPr>
                <w:webHidden/>
              </w:rPr>
              <w:instrText xml:space="preserve"> PAGEREF _Toc47344216 \h </w:instrText>
            </w:r>
            <w:r>
              <w:rPr>
                <w:webHidden/>
              </w:rPr>
            </w:r>
            <w:r>
              <w:rPr>
                <w:webHidden/>
              </w:rPr>
              <w:fldChar w:fldCharType="separate"/>
            </w:r>
            <w:r>
              <w:rPr>
                <w:webHidden/>
              </w:rPr>
              <w:t>122</w:t>
            </w:r>
            <w:r>
              <w:rPr>
                <w:webHidden/>
              </w:rPr>
              <w:fldChar w:fldCharType="end"/>
            </w:r>
          </w:hyperlink>
        </w:p>
        <w:p w14:paraId="0B0A6EE6" w14:textId="5B98921C" w:rsidR="00494303" w:rsidRDefault="00494303">
          <w:pPr>
            <w:pStyle w:val="TOC3"/>
            <w:rPr>
              <w:rFonts w:asciiTheme="minorHAnsi" w:eastAsiaTheme="minorEastAsia" w:hAnsiTheme="minorHAnsi"/>
              <w:color w:val="auto"/>
              <w:sz w:val="22"/>
              <w:szCs w:val="22"/>
              <w:lang w:eastAsia="en-AU"/>
            </w:rPr>
          </w:pPr>
          <w:hyperlink w:anchor="_Toc47344217" w:history="1">
            <w:r w:rsidRPr="008F31E1">
              <w:rPr>
                <w:rStyle w:val="Hyperlink"/>
              </w:rPr>
              <w:t>Import the results of a query</w:t>
            </w:r>
            <w:r>
              <w:rPr>
                <w:webHidden/>
              </w:rPr>
              <w:tab/>
            </w:r>
            <w:r>
              <w:rPr>
                <w:webHidden/>
              </w:rPr>
              <w:fldChar w:fldCharType="begin"/>
            </w:r>
            <w:r>
              <w:rPr>
                <w:webHidden/>
              </w:rPr>
              <w:instrText xml:space="preserve"> PAGEREF _Toc47344217 \h </w:instrText>
            </w:r>
            <w:r>
              <w:rPr>
                <w:webHidden/>
              </w:rPr>
            </w:r>
            <w:r>
              <w:rPr>
                <w:webHidden/>
              </w:rPr>
              <w:fldChar w:fldCharType="separate"/>
            </w:r>
            <w:r>
              <w:rPr>
                <w:webHidden/>
              </w:rPr>
              <w:t>123</w:t>
            </w:r>
            <w:r>
              <w:rPr>
                <w:webHidden/>
              </w:rPr>
              <w:fldChar w:fldCharType="end"/>
            </w:r>
          </w:hyperlink>
        </w:p>
        <w:p w14:paraId="2A4D15CB" w14:textId="0C36F796" w:rsidR="00494303" w:rsidRDefault="00494303">
          <w:pPr>
            <w:pStyle w:val="TOC3"/>
            <w:rPr>
              <w:rFonts w:asciiTheme="minorHAnsi" w:eastAsiaTheme="minorEastAsia" w:hAnsiTheme="minorHAnsi"/>
              <w:color w:val="auto"/>
              <w:sz w:val="22"/>
              <w:szCs w:val="22"/>
              <w:lang w:eastAsia="en-AU"/>
            </w:rPr>
          </w:pPr>
          <w:hyperlink w:anchor="_Toc47344218" w:history="1">
            <w:r w:rsidRPr="008F31E1">
              <w:rPr>
                <w:rStyle w:val="Hyperlink"/>
              </w:rPr>
              <w:t>Activity 4.5: Populate tables</w:t>
            </w:r>
            <w:r>
              <w:rPr>
                <w:webHidden/>
              </w:rPr>
              <w:tab/>
            </w:r>
            <w:r>
              <w:rPr>
                <w:webHidden/>
              </w:rPr>
              <w:fldChar w:fldCharType="begin"/>
            </w:r>
            <w:r>
              <w:rPr>
                <w:webHidden/>
              </w:rPr>
              <w:instrText xml:space="preserve"> PAGEREF _Toc47344218 \h </w:instrText>
            </w:r>
            <w:r>
              <w:rPr>
                <w:webHidden/>
              </w:rPr>
            </w:r>
            <w:r>
              <w:rPr>
                <w:webHidden/>
              </w:rPr>
              <w:fldChar w:fldCharType="separate"/>
            </w:r>
            <w:r>
              <w:rPr>
                <w:webHidden/>
              </w:rPr>
              <w:t>123</w:t>
            </w:r>
            <w:r>
              <w:rPr>
                <w:webHidden/>
              </w:rPr>
              <w:fldChar w:fldCharType="end"/>
            </w:r>
          </w:hyperlink>
        </w:p>
        <w:p w14:paraId="6A49E07A" w14:textId="586BB61B" w:rsidR="00494303" w:rsidRDefault="00494303">
          <w:pPr>
            <w:pStyle w:val="TOC3"/>
            <w:rPr>
              <w:rFonts w:asciiTheme="minorHAnsi" w:eastAsiaTheme="minorEastAsia" w:hAnsiTheme="minorHAnsi"/>
              <w:color w:val="auto"/>
              <w:sz w:val="22"/>
              <w:szCs w:val="22"/>
              <w:lang w:eastAsia="en-AU"/>
            </w:rPr>
          </w:pPr>
          <w:hyperlink w:anchor="_Toc47344219" w:history="1">
            <w:r w:rsidRPr="008F31E1">
              <w:rPr>
                <w:rStyle w:val="Hyperlink"/>
              </w:rPr>
              <w:t>Activity 4.6: Little Athletics scenario: Create the database</w:t>
            </w:r>
            <w:r>
              <w:rPr>
                <w:webHidden/>
              </w:rPr>
              <w:tab/>
            </w:r>
            <w:r>
              <w:rPr>
                <w:webHidden/>
              </w:rPr>
              <w:fldChar w:fldCharType="begin"/>
            </w:r>
            <w:r>
              <w:rPr>
                <w:webHidden/>
              </w:rPr>
              <w:instrText xml:space="preserve"> PAGEREF _Toc47344219 \h </w:instrText>
            </w:r>
            <w:r>
              <w:rPr>
                <w:webHidden/>
              </w:rPr>
            </w:r>
            <w:r>
              <w:rPr>
                <w:webHidden/>
              </w:rPr>
              <w:fldChar w:fldCharType="separate"/>
            </w:r>
            <w:r>
              <w:rPr>
                <w:webHidden/>
              </w:rPr>
              <w:t>125</w:t>
            </w:r>
            <w:r>
              <w:rPr>
                <w:webHidden/>
              </w:rPr>
              <w:fldChar w:fldCharType="end"/>
            </w:r>
          </w:hyperlink>
        </w:p>
        <w:p w14:paraId="2F3594B5" w14:textId="183F2FA5" w:rsidR="00494303" w:rsidRDefault="00494303">
          <w:pPr>
            <w:pStyle w:val="TOC1"/>
            <w:rPr>
              <w:rFonts w:asciiTheme="minorHAnsi" w:eastAsiaTheme="minorEastAsia" w:hAnsiTheme="minorHAnsi" w:cstheme="minorBidi"/>
              <w:b w:val="0"/>
              <w:color w:val="auto"/>
              <w:kern w:val="0"/>
              <w:sz w:val="22"/>
              <w:szCs w:val="22"/>
              <w:lang w:bidi="ar-SA"/>
            </w:rPr>
          </w:pPr>
          <w:hyperlink w:anchor="_Toc47344220" w:history="1">
            <w:r w:rsidRPr="008F31E1">
              <w:rPr>
                <w:rStyle w:val="Hyperlink"/>
              </w:rPr>
              <w:t>Topic 5: Using SQL</w:t>
            </w:r>
            <w:r>
              <w:rPr>
                <w:webHidden/>
              </w:rPr>
              <w:tab/>
            </w:r>
            <w:r>
              <w:rPr>
                <w:webHidden/>
              </w:rPr>
              <w:fldChar w:fldCharType="begin"/>
            </w:r>
            <w:r>
              <w:rPr>
                <w:webHidden/>
              </w:rPr>
              <w:instrText xml:space="preserve"> PAGEREF _Toc47344220 \h </w:instrText>
            </w:r>
            <w:r>
              <w:rPr>
                <w:webHidden/>
              </w:rPr>
            </w:r>
            <w:r>
              <w:rPr>
                <w:webHidden/>
              </w:rPr>
              <w:fldChar w:fldCharType="separate"/>
            </w:r>
            <w:r>
              <w:rPr>
                <w:webHidden/>
              </w:rPr>
              <w:t>126</w:t>
            </w:r>
            <w:r>
              <w:rPr>
                <w:webHidden/>
              </w:rPr>
              <w:fldChar w:fldCharType="end"/>
            </w:r>
          </w:hyperlink>
        </w:p>
        <w:p w14:paraId="3596A099" w14:textId="082A5BB0" w:rsidR="00494303" w:rsidRDefault="00494303">
          <w:pPr>
            <w:pStyle w:val="TOC2"/>
            <w:rPr>
              <w:rFonts w:asciiTheme="minorHAnsi" w:eastAsiaTheme="minorEastAsia" w:hAnsiTheme="minorHAnsi" w:cstheme="minorBidi"/>
              <w:color w:val="auto"/>
              <w:kern w:val="0"/>
              <w:sz w:val="22"/>
              <w:szCs w:val="22"/>
            </w:rPr>
          </w:pPr>
          <w:hyperlink w:anchor="_Toc47344221" w:history="1">
            <w:r w:rsidRPr="008F31E1">
              <w:rPr>
                <w:rStyle w:val="Hyperlink"/>
              </w:rPr>
              <w:t>Overview</w:t>
            </w:r>
            <w:r>
              <w:rPr>
                <w:webHidden/>
              </w:rPr>
              <w:tab/>
            </w:r>
            <w:r>
              <w:rPr>
                <w:webHidden/>
              </w:rPr>
              <w:fldChar w:fldCharType="begin"/>
            </w:r>
            <w:r>
              <w:rPr>
                <w:webHidden/>
              </w:rPr>
              <w:instrText xml:space="preserve"> PAGEREF _Toc47344221 \h </w:instrText>
            </w:r>
            <w:r>
              <w:rPr>
                <w:webHidden/>
              </w:rPr>
            </w:r>
            <w:r>
              <w:rPr>
                <w:webHidden/>
              </w:rPr>
              <w:fldChar w:fldCharType="separate"/>
            </w:r>
            <w:r>
              <w:rPr>
                <w:webHidden/>
              </w:rPr>
              <w:t>127</w:t>
            </w:r>
            <w:r>
              <w:rPr>
                <w:webHidden/>
              </w:rPr>
              <w:fldChar w:fldCharType="end"/>
            </w:r>
          </w:hyperlink>
        </w:p>
        <w:p w14:paraId="6E9BD3F0" w14:textId="6EE0C472" w:rsidR="00494303" w:rsidRDefault="00494303">
          <w:pPr>
            <w:pStyle w:val="TOC2"/>
            <w:rPr>
              <w:rFonts w:asciiTheme="minorHAnsi" w:eastAsiaTheme="minorEastAsia" w:hAnsiTheme="minorHAnsi" w:cstheme="minorBidi"/>
              <w:color w:val="auto"/>
              <w:kern w:val="0"/>
              <w:sz w:val="22"/>
              <w:szCs w:val="22"/>
            </w:rPr>
          </w:pPr>
          <w:hyperlink w:anchor="_Toc47344222" w:history="1">
            <w:r w:rsidRPr="008F31E1">
              <w:rPr>
                <w:rStyle w:val="Hyperlink"/>
              </w:rPr>
              <w:t>Conventions for formatting SQL</w:t>
            </w:r>
            <w:r>
              <w:rPr>
                <w:webHidden/>
              </w:rPr>
              <w:tab/>
            </w:r>
            <w:r>
              <w:rPr>
                <w:webHidden/>
              </w:rPr>
              <w:fldChar w:fldCharType="begin"/>
            </w:r>
            <w:r>
              <w:rPr>
                <w:webHidden/>
              </w:rPr>
              <w:instrText xml:space="preserve"> PAGEREF _Toc47344222 \h </w:instrText>
            </w:r>
            <w:r>
              <w:rPr>
                <w:webHidden/>
              </w:rPr>
            </w:r>
            <w:r>
              <w:rPr>
                <w:webHidden/>
              </w:rPr>
              <w:fldChar w:fldCharType="separate"/>
            </w:r>
            <w:r>
              <w:rPr>
                <w:webHidden/>
              </w:rPr>
              <w:t>127</w:t>
            </w:r>
            <w:r>
              <w:rPr>
                <w:webHidden/>
              </w:rPr>
              <w:fldChar w:fldCharType="end"/>
            </w:r>
          </w:hyperlink>
        </w:p>
        <w:p w14:paraId="6B1E8D87" w14:textId="53CDF538" w:rsidR="00494303" w:rsidRDefault="00494303">
          <w:pPr>
            <w:pStyle w:val="TOC2"/>
            <w:rPr>
              <w:rFonts w:asciiTheme="minorHAnsi" w:eastAsiaTheme="minorEastAsia" w:hAnsiTheme="minorHAnsi" w:cstheme="minorBidi"/>
              <w:color w:val="auto"/>
              <w:kern w:val="0"/>
              <w:sz w:val="22"/>
              <w:szCs w:val="22"/>
            </w:rPr>
          </w:pPr>
          <w:hyperlink w:anchor="_Toc47344223" w:history="1">
            <w:r w:rsidRPr="008F31E1">
              <w:rPr>
                <w:rStyle w:val="Hyperlink"/>
              </w:rPr>
              <w:t>Selecting and sorting values</w:t>
            </w:r>
            <w:r>
              <w:rPr>
                <w:webHidden/>
              </w:rPr>
              <w:tab/>
            </w:r>
            <w:r>
              <w:rPr>
                <w:webHidden/>
              </w:rPr>
              <w:fldChar w:fldCharType="begin"/>
            </w:r>
            <w:r>
              <w:rPr>
                <w:webHidden/>
              </w:rPr>
              <w:instrText xml:space="preserve"> PAGEREF _Toc47344223 \h </w:instrText>
            </w:r>
            <w:r>
              <w:rPr>
                <w:webHidden/>
              </w:rPr>
            </w:r>
            <w:r>
              <w:rPr>
                <w:webHidden/>
              </w:rPr>
              <w:fldChar w:fldCharType="separate"/>
            </w:r>
            <w:r>
              <w:rPr>
                <w:webHidden/>
              </w:rPr>
              <w:t>128</w:t>
            </w:r>
            <w:r>
              <w:rPr>
                <w:webHidden/>
              </w:rPr>
              <w:fldChar w:fldCharType="end"/>
            </w:r>
          </w:hyperlink>
        </w:p>
        <w:p w14:paraId="0E287140" w14:textId="05EF5828" w:rsidR="00494303" w:rsidRDefault="00494303">
          <w:pPr>
            <w:pStyle w:val="TOC3"/>
            <w:rPr>
              <w:rFonts w:asciiTheme="minorHAnsi" w:eastAsiaTheme="minorEastAsia" w:hAnsiTheme="minorHAnsi"/>
              <w:color w:val="auto"/>
              <w:sz w:val="22"/>
              <w:szCs w:val="22"/>
              <w:lang w:eastAsia="en-AU"/>
            </w:rPr>
          </w:pPr>
          <w:hyperlink w:anchor="_Toc47344224" w:history="1">
            <w:r w:rsidRPr="008F31E1">
              <w:rPr>
                <w:rStyle w:val="Hyperlink"/>
              </w:rPr>
              <w:t>Displaying all columns</w:t>
            </w:r>
            <w:r>
              <w:rPr>
                <w:webHidden/>
              </w:rPr>
              <w:tab/>
            </w:r>
            <w:r>
              <w:rPr>
                <w:webHidden/>
              </w:rPr>
              <w:fldChar w:fldCharType="begin"/>
            </w:r>
            <w:r>
              <w:rPr>
                <w:webHidden/>
              </w:rPr>
              <w:instrText xml:space="preserve"> PAGEREF _Toc47344224 \h </w:instrText>
            </w:r>
            <w:r>
              <w:rPr>
                <w:webHidden/>
              </w:rPr>
            </w:r>
            <w:r>
              <w:rPr>
                <w:webHidden/>
              </w:rPr>
              <w:fldChar w:fldCharType="separate"/>
            </w:r>
            <w:r>
              <w:rPr>
                <w:webHidden/>
              </w:rPr>
              <w:t>128</w:t>
            </w:r>
            <w:r>
              <w:rPr>
                <w:webHidden/>
              </w:rPr>
              <w:fldChar w:fldCharType="end"/>
            </w:r>
          </w:hyperlink>
        </w:p>
        <w:p w14:paraId="408D6BCF" w14:textId="305796D3" w:rsidR="00494303" w:rsidRDefault="00494303">
          <w:pPr>
            <w:pStyle w:val="TOC3"/>
            <w:rPr>
              <w:rFonts w:asciiTheme="minorHAnsi" w:eastAsiaTheme="minorEastAsia" w:hAnsiTheme="minorHAnsi"/>
              <w:color w:val="auto"/>
              <w:sz w:val="22"/>
              <w:szCs w:val="22"/>
              <w:lang w:eastAsia="en-AU"/>
            </w:rPr>
          </w:pPr>
          <w:hyperlink w:anchor="_Toc47344225" w:history="1">
            <w:r w:rsidRPr="008F31E1">
              <w:rPr>
                <w:rStyle w:val="Hyperlink"/>
              </w:rPr>
              <w:t>Choosing the columns to be displayed</w:t>
            </w:r>
            <w:r>
              <w:rPr>
                <w:webHidden/>
              </w:rPr>
              <w:tab/>
            </w:r>
            <w:r>
              <w:rPr>
                <w:webHidden/>
              </w:rPr>
              <w:fldChar w:fldCharType="begin"/>
            </w:r>
            <w:r>
              <w:rPr>
                <w:webHidden/>
              </w:rPr>
              <w:instrText xml:space="preserve"> PAGEREF _Toc47344225 \h </w:instrText>
            </w:r>
            <w:r>
              <w:rPr>
                <w:webHidden/>
              </w:rPr>
            </w:r>
            <w:r>
              <w:rPr>
                <w:webHidden/>
              </w:rPr>
              <w:fldChar w:fldCharType="separate"/>
            </w:r>
            <w:r>
              <w:rPr>
                <w:webHidden/>
              </w:rPr>
              <w:t>129</w:t>
            </w:r>
            <w:r>
              <w:rPr>
                <w:webHidden/>
              </w:rPr>
              <w:fldChar w:fldCharType="end"/>
            </w:r>
          </w:hyperlink>
        </w:p>
        <w:p w14:paraId="0C6DA996" w14:textId="6DD9CEA6" w:rsidR="00494303" w:rsidRDefault="00494303">
          <w:pPr>
            <w:pStyle w:val="TOC3"/>
            <w:rPr>
              <w:rFonts w:asciiTheme="minorHAnsi" w:eastAsiaTheme="minorEastAsia" w:hAnsiTheme="minorHAnsi"/>
              <w:color w:val="auto"/>
              <w:sz w:val="22"/>
              <w:szCs w:val="22"/>
              <w:lang w:eastAsia="en-AU"/>
            </w:rPr>
          </w:pPr>
          <w:hyperlink w:anchor="_Toc47344226" w:history="1">
            <w:r w:rsidRPr="008F31E1">
              <w:rPr>
                <w:rStyle w:val="Hyperlink"/>
              </w:rPr>
              <w:t>Sorting results</w:t>
            </w:r>
            <w:r>
              <w:rPr>
                <w:webHidden/>
              </w:rPr>
              <w:tab/>
            </w:r>
            <w:r>
              <w:rPr>
                <w:webHidden/>
              </w:rPr>
              <w:fldChar w:fldCharType="begin"/>
            </w:r>
            <w:r>
              <w:rPr>
                <w:webHidden/>
              </w:rPr>
              <w:instrText xml:space="preserve"> PAGEREF _Toc47344226 \h </w:instrText>
            </w:r>
            <w:r>
              <w:rPr>
                <w:webHidden/>
              </w:rPr>
            </w:r>
            <w:r>
              <w:rPr>
                <w:webHidden/>
              </w:rPr>
              <w:fldChar w:fldCharType="separate"/>
            </w:r>
            <w:r>
              <w:rPr>
                <w:webHidden/>
              </w:rPr>
              <w:t>130</w:t>
            </w:r>
            <w:r>
              <w:rPr>
                <w:webHidden/>
              </w:rPr>
              <w:fldChar w:fldCharType="end"/>
            </w:r>
          </w:hyperlink>
        </w:p>
        <w:p w14:paraId="660F9A9C" w14:textId="1EDE16CD" w:rsidR="00494303" w:rsidRDefault="00494303">
          <w:pPr>
            <w:pStyle w:val="TOC2"/>
            <w:rPr>
              <w:rFonts w:asciiTheme="minorHAnsi" w:eastAsiaTheme="minorEastAsia" w:hAnsiTheme="minorHAnsi" w:cstheme="minorBidi"/>
              <w:color w:val="auto"/>
              <w:kern w:val="0"/>
              <w:sz w:val="22"/>
              <w:szCs w:val="22"/>
            </w:rPr>
          </w:pPr>
          <w:hyperlink w:anchor="_Toc47344227" w:history="1">
            <w:r w:rsidRPr="008F31E1">
              <w:rPr>
                <w:rStyle w:val="Hyperlink"/>
              </w:rPr>
              <w:t>Selecting specific values</w:t>
            </w:r>
            <w:r>
              <w:rPr>
                <w:webHidden/>
              </w:rPr>
              <w:tab/>
            </w:r>
            <w:r>
              <w:rPr>
                <w:webHidden/>
              </w:rPr>
              <w:fldChar w:fldCharType="begin"/>
            </w:r>
            <w:r>
              <w:rPr>
                <w:webHidden/>
              </w:rPr>
              <w:instrText xml:space="preserve"> PAGEREF _Toc47344227 \h </w:instrText>
            </w:r>
            <w:r>
              <w:rPr>
                <w:webHidden/>
              </w:rPr>
            </w:r>
            <w:r>
              <w:rPr>
                <w:webHidden/>
              </w:rPr>
              <w:fldChar w:fldCharType="separate"/>
            </w:r>
            <w:r>
              <w:rPr>
                <w:webHidden/>
              </w:rPr>
              <w:t>132</w:t>
            </w:r>
            <w:r>
              <w:rPr>
                <w:webHidden/>
              </w:rPr>
              <w:fldChar w:fldCharType="end"/>
            </w:r>
          </w:hyperlink>
        </w:p>
        <w:p w14:paraId="7FAB3892" w14:textId="5FB27FB5" w:rsidR="00494303" w:rsidRDefault="00494303">
          <w:pPr>
            <w:pStyle w:val="TOC3"/>
            <w:rPr>
              <w:rFonts w:asciiTheme="minorHAnsi" w:eastAsiaTheme="minorEastAsia" w:hAnsiTheme="minorHAnsi"/>
              <w:color w:val="auto"/>
              <w:sz w:val="22"/>
              <w:szCs w:val="22"/>
              <w:lang w:eastAsia="en-AU"/>
            </w:rPr>
          </w:pPr>
          <w:hyperlink w:anchor="_Toc47344228" w:history="1">
            <w:r w:rsidRPr="008F31E1">
              <w:rPr>
                <w:rStyle w:val="Hyperlink"/>
              </w:rPr>
              <w:t>Comparing values</w:t>
            </w:r>
            <w:r>
              <w:rPr>
                <w:webHidden/>
              </w:rPr>
              <w:tab/>
            </w:r>
            <w:r>
              <w:rPr>
                <w:webHidden/>
              </w:rPr>
              <w:fldChar w:fldCharType="begin"/>
            </w:r>
            <w:r>
              <w:rPr>
                <w:webHidden/>
              </w:rPr>
              <w:instrText xml:space="preserve"> PAGEREF _Toc47344228 \h </w:instrText>
            </w:r>
            <w:r>
              <w:rPr>
                <w:webHidden/>
              </w:rPr>
            </w:r>
            <w:r>
              <w:rPr>
                <w:webHidden/>
              </w:rPr>
              <w:fldChar w:fldCharType="separate"/>
            </w:r>
            <w:r>
              <w:rPr>
                <w:webHidden/>
              </w:rPr>
              <w:t>132</w:t>
            </w:r>
            <w:r>
              <w:rPr>
                <w:webHidden/>
              </w:rPr>
              <w:fldChar w:fldCharType="end"/>
            </w:r>
          </w:hyperlink>
        </w:p>
        <w:p w14:paraId="66A63A70" w14:textId="343A204D" w:rsidR="00494303" w:rsidRDefault="00494303">
          <w:pPr>
            <w:pStyle w:val="TOC3"/>
            <w:rPr>
              <w:rFonts w:asciiTheme="minorHAnsi" w:eastAsiaTheme="minorEastAsia" w:hAnsiTheme="minorHAnsi"/>
              <w:color w:val="auto"/>
              <w:sz w:val="22"/>
              <w:szCs w:val="22"/>
              <w:lang w:eastAsia="en-AU"/>
            </w:rPr>
          </w:pPr>
          <w:hyperlink w:anchor="_Toc47344229" w:history="1">
            <w:r w:rsidRPr="008F31E1">
              <w:rPr>
                <w:rStyle w:val="Hyperlink"/>
              </w:rPr>
              <w:t>Video: CAST() and CONVERT() functions</w:t>
            </w:r>
            <w:r>
              <w:rPr>
                <w:webHidden/>
              </w:rPr>
              <w:tab/>
            </w:r>
            <w:r>
              <w:rPr>
                <w:webHidden/>
              </w:rPr>
              <w:fldChar w:fldCharType="begin"/>
            </w:r>
            <w:r>
              <w:rPr>
                <w:webHidden/>
              </w:rPr>
              <w:instrText xml:space="preserve"> PAGEREF _Toc47344229 \h </w:instrText>
            </w:r>
            <w:r>
              <w:rPr>
                <w:webHidden/>
              </w:rPr>
            </w:r>
            <w:r>
              <w:rPr>
                <w:webHidden/>
              </w:rPr>
              <w:fldChar w:fldCharType="separate"/>
            </w:r>
            <w:r>
              <w:rPr>
                <w:webHidden/>
              </w:rPr>
              <w:t>132</w:t>
            </w:r>
            <w:r>
              <w:rPr>
                <w:webHidden/>
              </w:rPr>
              <w:fldChar w:fldCharType="end"/>
            </w:r>
          </w:hyperlink>
        </w:p>
        <w:p w14:paraId="121CCF34" w14:textId="128043E6" w:rsidR="00494303" w:rsidRDefault="00494303">
          <w:pPr>
            <w:pStyle w:val="TOC3"/>
            <w:rPr>
              <w:rFonts w:asciiTheme="minorHAnsi" w:eastAsiaTheme="minorEastAsia" w:hAnsiTheme="minorHAnsi"/>
              <w:color w:val="auto"/>
              <w:sz w:val="22"/>
              <w:szCs w:val="22"/>
              <w:lang w:eastAsia="en-AU"/>
            </w:rPr>
          </w:pPr>
          <w:hyperlink w:anchor="_Toc47344230" w:history="1">
            <w:r w:rsidRPr="008F31E1">
              <w:rPr>
                <w:rStyle w:val="Hyperlink"/>
              </w:rPr>
              <w:t>Filtering results</w:t>
            </w:r>
            <w:r>
              <w:rPr>
                <w:webHidden/>
              </w:rPr>
              <w:tab/>
            </w:r>
            <w:r>
              <w:rPr>
                <w:webHidden/>
              </w:rPr>
              <w:fldChar w:fldCharType="begin"/>
            </w:r>
            <w:r>
              <w:rPr>
                <w:webHidden/>
              </w:rPr>
              <w:instrText xml:space="preserve"> PAGEREF _Toc47344230 \h </w:instrText>
            </w:r>
            <w:r>
              <w:rPr>
                <w:webHidden/>
              </w:rPr>
            </w:r>
            <w:r>
              <w:rPr>
                <w:webHidden/>
              </w:rPr>
              <w:fldChar w:fldCharType="separate"/>
            </w:r>
            <w:r>
              <w:rPr>
                <w:webHidden/>
              </w:rPr>
              <w:t>133</w:t>
            </w:r>
            <w:r>
              <w:rPr>
                <w:webHidden/>
              </w:rPr>
              <w:fldChar w:fldCharType="end"/>
            </w:r>
          </w:hyperlink>
        </w:p>
        <w:p w14:paraId="7645C2AC" w14:textId="7B7E92CF" w:rsidR="00494303" w:rsidRDefault="00494303">
          <w:pPr>
            <w:pStyle w:val="TOC3"/>
            <w:rPr>
              <w:rFonts w:asciiTheme="minorHAnsi" w:eastAsiaTheme="minorEastAsia" w:hAnsiTheme="minorHAnsi"/>
              <w:color w:val="auto"/>
              <w:sz w:val="22"/>
              <w:szCs w:val="22"/>
              <w:lang w:eastAsia="en-AU"/>
            </w:rPr>
          </w:pPr>
          <w:hyperlink w:anchor="_Toc47344231" w:history="1">
            <w:r w:rsidRPr="008F31E1">
              <w:rPr>
                <w:rStyle w:val="Hyperlink"/>
              </w:rPr>
              <w:t>Extracting a specific value by position</w:t>
            </w:r>
            <w:r>
              <w:rPr>
                <w:webHidden/>
              </w:rPr>
              <w:tab/>
            </w:r>
            <w:r>
              <w:rPr>
                <w:webHidden/>
              </w:rPr>
              <w:fldChar w:fldCharType="begin"/>
            </w:r>
            <w:r>
              <w:rPr>
                <w:webHidden/>
              </w:rPr>
              <w:instrText xml:space="preserve"> PAGEREF _Toc47344231 \h </w:instrText>
            </w:r>
            <w:r>
              <w:rPr>
                <w:webHidden/>
              </w:rPr>
            </w:r>
            <w:r>
              <w:rPr>
                <w:webHidden/>
              </w:rPr>
              <w:fldChar w:fldCharType="separate"/>
            </w:r>
            <w:r>
              <w:rPr>
                <w:webHidden/>
              </w:rPr>
              <w:t>140</w:t>
            </w:r>
            <w:r>
              <w:rPr>
                <w:webHidden/>
              </w:rPr>
              <w:fldChar w:fldCharType="end"/>
            </w:r>
          </w:hyperlink>
        </w:p>
        <w:p w14:paraId="6D4A36F2" w14:textId="798E7A1C" w:rsidR="00494303" w:rsidRDefault="00494303">
          <w:pPr>
            <w:pStyle w:val="TOC3"/>
            <w:rPr>
              <w:rFonts w:asciiTheme="minorHAnsi" w:eastAsiaTheme="minorEastAsia" w:hAnsiTheme="minorHAnsi"/>
              <w:color w:val="auto"/>
              <w:sz w:val="22"/>
              <w:szCs w:val="22"/>
              <w:lang w:eastAsia="en-AU"/>
            </w:rPr>
          </w:pPr>
          <w:hyperlink w:anchor="_Toc47344232" w:history="1">
            <w:r w:rsidRPr="008F31E1">
              <w:rPr>
                <w:rStyle w:val="Hyperlink"/>
              </w:rPr>
              <w:t>Video: RANK, DENSE_RANK and ROW_NUMBER functions</w:t>
            </w:r>
            <w:r>
              <w:rPr>
                <w:webHidden/>
              </w:rPr>
              <w:tab/>
            </w:r>
            <w:r>
              <w:rPr>
                <w:webHidden/>
              </w:rPr>
              <w:fldChar w:fldCharType="begin"/>
            </w:r>
            <w:r>
              <w:rPr>
                <w:webHidden/>
              </w:rPr>
              <w:instrText xml:space="preserve"> PAGEREF _Toc47344232 \h </w:instrText>
            </w:r>
            <w:r>
              <w:rPr>
                <w:webHidden/>
              </w:rPr>
            </w:r>
            <w:r>
              <w:rPr>
                <w:webHidden/>
              </w:rPr>
              <w:fldChar w:fldCharType="separate"/>
            </w:r>
            <w:r>
              <w:rPr>
                <w:webHidden/>
              </w:rPr>
              <w:t>142</w:t>
            </w:r>
            <w:r>
              <w:rPr>
                <w:webHidden/>
              </w:rPr>
              <w:fldChar w:fldCharType="end"/>
            </w:r>
          </w:hyperlink>
        </w:p>
        <w:p w14:paraId="532AC27F" w14:textId="356CB27F" w:rsidR="00494303" w:rsidRDefault="00494303">
          <w:pPr>
            <w:pStyle w:val="TOC2"/>
            <w:rPr>
              <w:rFonts w:asciiTheme="minorHAnsi" w:eastAsiaTheme="minorEastAsia" w:hAnsiTheme="minorHAnsi" w:cstheme="minorBidi"/>
              <w:color w:val="auto"/>
              <w:kern w:val="0"/>
              <w:sz w:val="22"/>
              <w:szCs w:val="22"/>
            </w:rPr>
          </w:pPr>
          <w:hyperlink w:anchor="_Toc47344233" w:history="1">
            <w:r w:rsidRPr="008F31E1">
              <w:rPr>
                <w:rStyle w:val="Hyperlink"/>
              </w:rPr>
              <w:t>Selecting from multiple tables</w:t>
            </w:r>
            <w:r>
              <w:rPr>
                <w:webHidden/>
              </w:rPr>
              <w:tab/>
            </w:r>
            <w:r>
              <w:rPr>
                <w:webHidden/>
              </w:rPr>
              <w:fldChar w:fldCharType="begin"/>
            </w:r>
            <w:r>
              <w:rPr>
                <w:webHidden/>
              </w:rPr>
              <w:instrText xml:space="preserve"> PAGEREF _Toc47344233 \h </w:instrText>
            </w:r>
            <w:r>
              <w:rPr>
                <w:webHidden/>
              </w:rPr>
            </w:r>
            <w:r>
              <w:rPr>
                <w:webHidden/>
              </w:rPr>
              <w:fldChar w:fldCharType="separate"/>
            </w:r>
            <w:r>
              <w:rPr>
                <w:webHidden/>
              </w:rPr>
              <w:t>143</w:t>
            </w:r>
            <w:r>
              <w:rPr>
                <w:webHidden/>
              </w:rPr>
              <w:fldChar w:fldCharType="end"/>
            </w:r>
          </w:hyperlink>
        </w:p>
        <w:p w14:paraId="2A746139" w14:textId="222F9045" w:rsidR="00494303" w:rsidRDefault="00494303">
          <w:pPr>
            <w:pStyle w:val="TOC3"/>
            <w:rPr>
              <w:rFonts w:asciiTheme="minorHAnsi" w:eastAsiaTheme="minorEastAsia" w:hAnsiTheme="minorHAnsi"/>
              <w:color w:val="auto"/>
              <w:sz w:val="22"/>
              <w:szCs w:val="22"/>
              <w:lang w:eastAsia="en-AU"/>
            </w:rPr>
          </w:pPr>
          <w:hyperlink w:anchor="_Toc47344234" w:history="1">
            <w:r w:rsidRPr="008F31E1">
              <w:rPr>
                <w:rStyle w:val="Hyperlink"/>
              </w:rPr>
              <w:t>Qualifying column names</w:t>
            </w:r>
            <w:r>
              <w:rPr>
                <w:webHidden/>
              </w:rPr>
              <w:tab/>
            </w:r>
            <w:r>
              <w:rPr>
                <w:webHidden/>
              </w:rPr>
              <w:fldChar w:fldCharType="begin"/>
            </w:r>
            <w:r>
              <w:rPr>
                <w:webHidden/>
              </w:rPr>
              <w:instrText xml:space="preserve"> PAGEREF _Toc47344234 \h </w:instrText>
            </w:r>
            <w:r>
              <w:rPr>
                <w:webHidden/>
              </w:rPr>
            </w:r>
            <w:r>
              <w:rPr>
                <w:webHidden/>
              </w:rPr>
              <w:fldChar w:fldCharType="separate"/>
            </w:r>
            <w:r>
              <w:rPr>
                <w:webHidden/>
              </w:rPr>
              <w:t>145</w:t>
            </w:r>
            <w:r>
              <w:rPr>
                <w:webHidden/>
              </w:rPr>
              <w:fldChar w:fldCharType="end"/>
            </w:r>
          </w:hyperlink>
        </w:p>
        <w:p w14:paraId="4DC28E70" w14:textId="6D16ADC7" w:rsidR="00494303" w:rsidRDefault="00494303">
          <w:pPr>
            <w:pStyle w:val="TOC3"/>
            <w:rPr>
              <w:rFonts w:asciiTheme="minorHAnsi" w:eastAsiaTheme="minorEastAsia" w:hAnsiTheme="minorHAnsi"/>
              <w:color w:val="auto"/>
              <w:sz w:val="22"/>
              <w:szCs w:val="22"/>
              <w:lang w:eastAsia="en-AU"/>
            </w:rPr>
          </w:pPr>
          <w:hyperlink w:anchor="_Toc47344235" w:history="1">
            <w:r w:rsidRPr="008F31E1">
              <w:rPr>
                <w:rStyle w:val="Hyperlink"/>
              </w:rPr>
              <w:t>Using aliases</w:t>
            </w:r>
            <w:r>
              <w:rPr>
                <w:webHidden/>
              </w:rPr>
              <w:tab/>
            </w:r>
            <w:r>
              <w:rPr>
                <w:webHidden/>
              </w:rPr>
              <w:fldChar w:fldCharType="begin"/>
            </w:r>
            <w:r>
              <w:rPr>
                <w:webHidden/>
              </w:rPr>
              <w:instrText xml:space="preserve"> PAGEREF _Toc47344235 \h </w:instrText>
            </w:r>
            <w:r>
              <w:rPr>
                <w:webHidden/>
              </w:rPr>
            </w:r>
            <w:r>
              <w:rPr>
                <w:webHidden/>
              </w:rPr>
              <w:fldChar w:fldCharType="separate"/>
            </w:r>
            <w:r>
              <w:rPr>
                <w:webHidden/>
              </w:rPr>
              <w:t>146</w:t>
            </w:r>
            <w:r>
              <w:rPr>
                <w:webHidden/>
              </w:rPr>
              <w:fldChar w:fldCharType="end"/>
            </w:r>
          </w:hyperlink>
        </w:p>
        <w:p w14:paraId="3BDF4A83" w14:textId="261A6C14" w:rsidR="00494303" w:rsidRDefault="00494303">
          <w:pPr>
            <w:pStyle w:val="TOC3"/>
            <w:rPr>
              <w:rFonts w:asciiTheme="minorHAnsi" w:eastAsiaTheme="minorEastAsia" w:hAnsiTheme="minorHAnsi"/>
              <w:color w:val="auto"/>
              <w:sz w:val="22"/>
              <w:szCs w:val="22"/>
              <w:lang w:eastAsia="en-AU"/>
            </w:rPr>
          </w:pPr>
          <w:hyperlink w:anchor="_Toc47344236" w:history="1">
            <w:r w:rsidRPr="008F31E1">
              <w:rPr>
                <w:rStyle w:val="Hyperlink"/>
              </w:rPr>
              <w:t>Using joins</w:t>
            </w:r>
            <w:r>
              <w:rPr>
                <w:webHidden/>
              </w:rPr>
              <w:tab/>
            </w:r>
            <w:r>
              <w:rPr>
                <w:webHidden/>
              </w:rPr>
              <w:fldChar w:fldCharType="begin"/>
            </w:r>
            <w:r>
              <w:rPr>
                <w:webHidden/>
              </w:rPr>
              <w:instrText xml:space="preserve"> PAGEREF _Toc47344236 \h </w:instrText>
            </w:r>
            <w:r>
              <w:rPr>
                <w:webHidden/>
              </w:rPr>
            </w:r>
            <w:r>
              <w:rPr>
                <w:webHidden/>
              </w:rPr>
              <w:fldChar w:fldCharType="separate"/>
            </w:r>
            <w:r>
              <w:rPr>
                <w:webHidden/>
              </w:rPr>
              <w:t>151</w:t>
            </w:r>
            <w:r>
              <w:rPr>
                <w:webHidden/>
              </w:rPr>
              <w:fldChar w:fldCharType="end"/>
            </w:r>
          </w:hyperlink>
        </w:p>
        <w:p w14:paraId="003A45AE" w14:textId="248B31A7" w:rsidR="00494303" w:rsidRDefault="00494303">
          <w:pPr>
            <w:pStyle w:val="TOC2"/>
            <w:rPr>
              <w:rFonts w:asciiTheme="minorHAnsi" w:eastAsiaTheme="minorEastAsia" w:hAnsiTheme="minorHAnsi" w:cstheme="minorBidi"/>
              <w:color w:val="auto"/>
              <w:kern w:val="0"/>
              <w:sz w:val="22"/>
              <w:szCs w:val="22"/>
            </w:rPr>
          </w:pPr>
          <w:hyperlink w:anchor="_Toc47344237" w:history="1">
            <w:r w:rsidRPr="008F31E1">
              <w:rPr>
                <w:rStyle w:val="Hyperlink"/>
              </w:rPr>
              <w:t>Expressions using calculations</w:t>
            </w:r>
            <w:r>
              <w:rPr>
                <w:webHidden/>
              </w:rPr>
              <w:tab/>
            </w:r>
            <w:r>
              <w:rPr>
                <w:webHidden/>
              </w:rPr>
              <w:fldChar w:fldCharType="begin"/>
            </w:r>
            <w:r>
              <w:rPr>
                <w:webHidden/>
              </w:rPr>
              <w:instrText xml:space="preserve"> PAGEREF _Toc47344237 \h </w:instrText>
            </w:r>
            <w:r>
              <w:rPr>
                <w:webHidden/>
              </w:rPr>
            </w:r>
            <w:r>
              <w:rPr>
                <w:webHidden/>
              </w:rPr>
              <w:fldChar w:fldCharType="separate"/>
            </w:r>
            <w:r>
              <w:rPr>
                <w:webHidden/>
              </w:rPr>
              <w:t>161</w:t>
            </w:r>
            <w:r>
              <w:rPr>
                <w:webHidden/>
              </w:rPr>
              <w:fldChar w:fldCharType="end"/>
            </w:r>
          </w:hyperlink>
        </w:p>
        <w:p w14:paraId="568FDFA1" w14:textId="48245A88" w:rsidR="00494303" w:rsidRDefault="00494303">
          <w:pPr>
            <w:pStyle w:val="TOC3"/>
            <w:rPr>
              <w:rFonts w:asciiTheme="minorHAnsi" w:eastAsiaTheme="minorEastAsia" w:hAnsiTheme="minorHAnsi"/>
              <w:color w:val="auto"/>
              <w:sz w:val="22"/>
              <w:szCs w:val="22"/>
              <w:lang w:eastAsia="en-AU"/>
            </w:rPr>
          </w:pPr>
          <w:hyperlink w:anchor="_Toc47344238" w:history="1">
            <w:r w:rsidRPr="008F31E1">
              <w:rPr>
                <w:rStyle w:val="Hyperlink"/>
              </w:rPr>
              <w:t>Operations on numeric values</w:t>
            </w:r>
            <w:r>
              <w:rPr>
                <w:webHidden/>
              </w:rPr>
              <w:tab/>
            </w:r>
            <w:r>
              <w:rPr>
                <w:webHidden/>
              </w:rPr>
              <w:fldChar w:fldCharType="begin"/>
            </w:r>
            <w:r>
              <w:rPr>
                <w:webHidden/>
              </w:rPr>
              <w:instrText xml:space="preserve"> PAGEREF _Toc47344238 \h </w:instrText>
            </w:r>
            <w:r>
              <w:rPr>
                <w:webHidden/>
              </w:rPr>
            </w:r>
            <w:r>
              <w:rPr>
                <w:webHidden/>
              </w:rPr>
              <w:fldChar w:fldCharType="separate"/>
            </w:r>
            <w:r>
              <w:rPr>
                <w:webHidden/>
              </w:rPr>
              <w:t>161</w:t>
            </w:r>
            <w:r>
              <w:rPr>
                <w:webHidden/>
              </w:rPr>
              <w:fldChar w:fldCharType="end"/>
            </w:r>
          </w:hyperlink>
        </w:p>
        <w:p w14:paraId="6882FEE6" w14:textId="03449535" w:rsidR="00494303" w:rsidRDefault="00494303">
          <w:pPr>
            <w:pStyle w:val="TOC3"/>
            <w:rPr>
              <w:rFonts w:asciiTheme="minorHAnsi" w:eastAsiaTheme="minorEastAsia" w:hAnsiTheme="minorHAnsi"/>
              <w:color w:val="auto"/>
              <w:sz w:val="22"/>
              <w:szCs w:val="22"/>
              <w:lang w:eastAsia="en-AU"/>
            </w:rPr>
          </w:pPr>
          <w:hyperlink w:anchor="_Toc47344239" w:history="1">
            <w:r w:rsidRPr="008F31E1">
              <w:rPr>
                <w:rStyle w:val="Hyperlink"/>
              </w:rPr>
              <w:t>Video: Order of operations</w:t>
            </w:r>
            <w:r>
              <w:rPr>
                <w:webHidden/>
              </w:rPr>
              <w:tab/>
            </w:r>
            <w:r>
              <w:rPr>
                <w:webHidden/>
              </w:rPr>
              <w:fldChar w:fldCharType="begin"/>
            </w:r>
            <w:r>
              <w:rPr>
                <w:webHidden/>
              </w:rPr>
              <w:instrText xml:space="preserve"> PAGEREF _Toc47344239 \h </w:instrText>
            </w:r>
            <w:r>
              <w:rPr>
                <w:webHidden/>
              </w:rPr>
            </w:r>
            <w:r>
              <w:rPr>
                <w:webHidden/>
              </w:rPr>
              <w:fldChar w:fldCharType="separate"/>
            </w:r>
            <w:r>
              <w:rPr>
                <w:webHidden/>
              </w:rPr>
              <w:t>164</w:t>
            </w:r>
            <w:r>
              <w:rPr>
                <w:webHidden/>
              </w:rPr>
              <w:fldChar w:fldCharType="end"/>
            </w:r>
          </w:hyperlink>
        </w:p>
        <w:p w14:paraId="0479BCDD" w14:textId="25048723" w:rsidR="00494303" w:rsidRDefault="00494303">
          <w:pPr>
            <w:pStyle w:val="TOC3"/>
            <w:rPr>
              <w:rFonts w:asciiTheme="minorHAnsi" w:eastAsiaTheme="minorEastAsia" w:hAnsiTheme="minorHAnsi"/>
              <w:color w:val="auto"/>
              <w:sz w:val="22"/>
              <w:szCs w:val="22"/>
              <w:lang w:eastAsia="en-AU"/>
            </w:rPr>
          </w:pPr>
          <w:hyperlink w:anchor="_Toc47344240" w:history="1">
            <w:r w:rsidRPr="008F31E1">
              <w:rPr>
                <w:rStyle w:val="Hyperlink"/>
              </w:rPr>
              <w:t>Operations on date and time values</w:t>
            </w:r>
            <w:r>
              <w:rPr>
                <w:webHidden/>
              </w:rPr>
              <w:tab/>
            </w:r>
            <w:r>
              <w:rPr>
                <w:webHidden/>
              </w:rPr>
              <w:fldChar w:fldCharType="begin"/>
            </w:r>
            <w:r>
              <w:rPr>
                <w:webHidden/>
              </w:rPr>
              <w:instrText xml:space="preserve"> PAGEREF _Toc47344240 \h </w:instrText>
            </w:r>
            <w:r>
              <w:rPr>
                <w:webHidden/>
              </w:rPr>
            </w:r>
            <w:r>
              <w:rPr>
                <w:webHidden/>
              </w:rPr>
              <w:fldChar w:fldCharType="separate"/>
            </w:r>
            <w:r>
              <w:rPr>
                <w:webHidden/>
              </w:rPr>
              <w:t>165</w:t>
            </w:r>
            <w:r>
              <w:rPr>
                <w:webHidden/>
              </w:rPr>
              <w:fldChar w:fldCharType="end"/>
            </w:r>
          </w:hyperlink>
        </w:p>
        <w:p w14:paraId="4D4F0EB3" w14:textId="4F0430DA" w:rsidR="00494303" w:rsidRDefault="00494303">
          <w:pPr>
            <w:pStyle w:val="TOC3"/>
            <w:rPr>
              <w:rFonts w:asciiTheme="minorHAnsi" w:eastAsiaTheme="minorEastAsia" w:hAnsiTheme="minorHAnsi"/>
              <w:color w:val="auto"/>
              <w:sz w:val="22"/>
              <w:szCs w:val="22"/>
              <w:lang w:eastAsia="en-AU"/>
            </w:rPr>
          </w:pPr>
          <w:hyperlink w:anchor="_Toc47344241" w:history="1">
            <w:r w:rsidRPr="008F31E1">
              <w:rPr>
                <w:rStyle w:val="Hyperlink"/>
              </w:rPr>
              <w:t>Operations on text values</w:t>
            </w:r>
            <w:r>
              <w:rPr>
                <w:webHidden/>
              </w:rPr>
              <w:tab/>
            </w:r>
            <w:r>
              <w:rPr>
                <w:webHidden/>
              </w:rPr>
              <w:fldChar w:fldCharType="begin"/>
            </w:r>
            <w:r>
              <w:rPr>
                <w:webHidden/>
              </w:rPr>
              <w:instrText xml:space="preserve"> PAGEREF _Toc47344241 \h </w:instrText>
            </w:r>
            <w:r>
              <w:rPr>
                <w:webHidden/>
              </w:rPr>
            </w:r>
            <w:r>
              <w:rPr>
                <w:webHidden/>
              </w:rPr>
              <w:fldChar w:fldCharType="separate"/>
            </w:r>
            <w:r>
              <w:rPr>
                <w:webHidden/>
              </w:rPr>
              <w:t>169</w:t>
            </w:r>
            <w:r>
              <w:rPr>
                <w:webHidden/>
              </w:rPr>
              <w:fldChar w:fldCharType="end"/>
            </w:r>
          </w:hyperlink>
        </w:p>
        <w:p w14:paraId="6CF3CD81" w14:textId="375E2729" w:rsidR="00494303" w:rsidRDefault="00494303">
          <w:pPr>
            <w:pStyle w:val="TOC3"/>
            <w:rPr>
              <w:rFonts w:asciiTheme="minorHAnsi" w:eastAsiaTheme="minorEastAsia" w:hAnsiTheme="minorHAnsi"/>
              <w:color w:val="auto"/>
              <w:sz w:val="22"/>
              <w:szCs w:val="22"/>
              <w:lang w:eastAsia="en-AU"/>
            </w:rPr>
          </w:pPr>
          <w:hyperlink w:anchor="_Toc47344242" w:history="1">
            <w:r w:rsidRPr="008F31E1">
              <w:rPr>
                <w:rStyle w:val="Hyperlink"/>
              </w:rPr>
              <w:t>Using aggregate functions</w:t>
            </w:r>
            <w:r>
              <w:rPr>
                <w:webHidden/>
              </w:rPr>
              <w:tab/>
            </w:r>
            <w:r>
              <w:rPr>
                <w:webHidden/>
              </w:rPr>
              <w:fldChar w:fldCharType="begin"/>
            </w:r>
            <w:r>
              <w:rPr>
                <w:webHidden/>
              </w:rPr>
              <w:instrText xml:space="preserve"> PAGEREF _Toc47344242 \h </w:instrText>
            </w:r>
            <w:r>
              <w:rPr>
                <w:webHidden/>
              </w:rPr>
            </w:r>
            <w:r>
              <w:rPr>
                <w:webHidden/>
              </w:rPr>
              <w:fldChar w:fldCharType="separate"/>
            </w:r>
            <w:r>
              <w:rPr>
                <w:webHidden/>
              </w:rPr>
              <w:t>172</w:t>
            </w:r>
            <w:r>
              <w:rPr>
                <w:webHidden/>
              </w:rPr>
              <w:fldChar w:fldCharType="end"/>
            </w:r>
          </w:hyperlink>
        </w:p>
        <w:p w14:paraId="601FBDF4" w14:textId="34C2FC77" w:rsidR="00494303" w:rsidRDefault="00494303">
          <w:pPr>
            <w:pStyle w:val="TOC3"/>
            <w:rPr>
              <w:rFonts w:asciiTheme="minorHAnsi" w:eastAsiaTheme="minorEastAsia" w:hAnsiTheme="minorHAnsi"/>
              <w:color w:val="auto"/>
              <w:sz w:val="22"/>
              <w:szCs w:val="22"/>
              <w:lang w:eastAsia="en-AU"/>
            </w:rPr>
          </w:pPr>
          <w:hyperlink w:anchor="_Toc47344243" w:history="1">
            <w:r w:rsidRPr="008F31E1">
              <w:rPr>
                <w:rStyle w:val="Hyperlink"/>
              </w:rPr>
              <w:t>Video: GROUP BY</w:t>
            </w:r>
            <w:r>
              <w:rPr>
                <w:webHidden/>
              </w:rPr>
              <w:tab/>
            </w:r>
            <w:r>
              <w:rPr>
                <w:webHidden/>
              </w:rPr>
              <w:fldChar w:fldCharType="begin"/>
            </w:r>
            <w:r>
              <w:rPr>
                <w:webHidden/>
              </w:rPr>
              <w:instrText xml:space="preserve"> PAGEREF _Toc47344243 \h </w:instrText>
            </w:r>
            <w:r>
              <w:rPr>
                <w:webHidden/>
              </w:rPr>
            </w:r>
            <w:r>
              <w:rPr>
                <w:webHidden/>
              </w:rPr>
              <w:fldChar w:fldCharType="separate"/>
            </w:r>
            <w:r>
              <w:rPr>
                <w:webHidden/>
              </w:rPr>
              <w:t>176</w:t>
            </w:r>
            <w:r>
              <w:rPr>
                <w:webHidden/>
              </w:rPr>
              <w:fldChar w:fldCharType="end"/>
            </w:r>
          </w:hyperlink>
        </w:p>
        <w:p w14:paraId="3CC72FA7" w14:textId="1EB5B9B0" w:rsidR="00494303" w:rsidRDefault="00494303">
          <w:pPr>
            <w:pStyle w:val="TOC3"/>
            <w:rPr>
              <w:rFonts w:asciiTheme="minorHAnsi" w:eastAsiaTheme="minorEastAsia" w:hAnsiTheme="minorHAnsi"/>
              <w:color w:val="auto"/>
              <w:sz w:val="22"/>
              <w:szCs w:val="22"/>
              <w:lang w:eastAsia="en-AU"/>
            </w:rPr>
          </w:pPr>
          <w:hyperlink w:anchor="_Toc47344244" w:history="1">
            <w:r w:rsidRPr="008F31E1">
              <w:rPr>
                <w:rStyle w:val="Hyperlink"/>
              </w:rPr>
              <w:t>Activity 5.1: Little Athletics scenario: Create and populate the database</w:t>
            </w:r>
            <w:r>
              <w:rPr>
                <w:webHidden/>
              </w:rPr>
              <w:tab/>
            </w:r>
            <w:r>
              <w:rPr>
                <w:webHidden/>
              </w:rPr>
              <w:fldChar w:fldCharType="begin"/>
            </w:r>
            <w:r>
              <w:rPr>
                <w:webHidden/>
              </w:rPr>
              <w:instrText xml:space="preserve"> PAGEREF _Toc47344244 \h </w:instrText>
            </w:r>
            <w:r>
              <w:rPr>
                <w:webHidden/>
              </w:rPr>
            </w:r>
            <w:r>
              <w:rPr>
                <w:webHidden/>
              </w:rPr>
              <w:fldChar w:fldCharType="separate"/>
            </w:r>
            <w:r>
              <w:rPr>
                <w:webHidden/>
              </w:rPr>
              <w:t>177</w:t>
            </w:r>
            <w:r>
              <w:rPr>
                <w:webHidden/>
              </w:rPr>
              <w:fldChar w:fldCharType="end"/>
            </w:r>
          </w:hyperlink>
        </w:p>
        <w:p w14:paraId="407BF6BB" w14:textId="552A6DB6" w:rsidR="00494303" w:rsidRDefault="00494303">
          <w:pPr>
            <w:pStyle w:val="TOC3"/>
            <w:rPr>
              <w:rFonts w:asciiTheme="minorHAnsi" w:eastAsiaTheme="minorEastAsia" w:hAnsiTheme="minorHAnsi"/>
              <w:color w:val="auto"/>
              <w:sz w:val="22"/>
              <w:szCs w:val="22"/>
              <w:lang w:eastAsia="en-AU"/>
            </w:rPr>
          </w:pPr>
          <w:hyperlink w:anchor="_Toc47344245" w:history="1">
            <w:r w:rsidRPr="008F31E1">
              <w:rPr>
                <w:rStyle w:val="Hyperlink"/>
              </w:rPr>
              <w:t>Activity 5.2: Single table queries</w:t>
            </w:r>
            <w:r>
              <w:rPr>
                <w:webHidden/>
              </w:rPr>
              <w:tab/>
            </w:r>
            <w:r>
              <w:rPr>
                <w:webHidden/>
              </w:rPr>
              <w:fldChar w:fldCharType="begin"/>
            </w:r>
            <w:r>
              <w:rPr>
                <w:webHidden/>
              </w:rPr>
              <w:instrText xml:space="preserve"> PAGEREF _Toc47344245 \h </w:instrText>
            </w:r>
            <w:r>
              <w:rPr>
                <w:webHidden/>
              </w:rPr>
            </w:r>
            <w:r>
              <w:rPr>
                <w:webHidden/>
              </w:rPr>
              <w:fldChar w:fldCharType="separate"/>
            </w:r>
            <w:r>
              <w:rPr>
                <w:webHidden/>
              </w:rPr>
              <w:t>177</w:t>
            </w:r>
            <w:r>
              <w:rPr>
                <w:webHidden/>
              </w:rPr>
              <w:fldChar w:fldCharType="end"/>
            </w:r>
          </w:hyperlink>
        </w:p>
        <w:p w14:paraId="6EB52E56" w14:textId="170B270C" w:rsidR="00494303" w:rsidRDefault="00494303">
          <w:pPr>
            <w:pStyle w:val="TOC3"/>
            <w:rPr>
              <w:rFonts w:asciiTheme="minorHAnsi" w:eastAsiaTheme="minorEastAsia" w:hAnsiTheme="minorHAnsi"/>
              <w:color w:val="auto"/>
              <w:sz w:val="22"/>
              <w:szCs w:val="22"/>
              <w:lang w:eastAsia="en-AU"/>
            </w:rPr>
          </w:pPr>
          <w:hyperlink w:anchor="_Toc47344246" w:history="1">
            <w:r w:rsidRPr="008F31E1">
              <w:rPr>
                <w:rStyle w:val="Hyperlink"/>
              </w:rPr>
              <w:t>Activity 5.3: Retrieving information from multiple tables</w:t>
            </w:r>
            <w:r>
              <w:rPr>
                <w:webHidden/>
              </w:rPr>
              <w:tab/>
            </w:r>
            <w:r>
              <w:rPr>
                <w:webHidden/>
              </w:rPr>
              <w:fldChar w:fldCharType="begin"/>
            </w:r>
            <w:r>
              <w:rPr>
                <w:webHidden/>
              </w:rPr>
              <w:instrText xml:space="preserve"> PAGEREF _Toc47344246 \h </w:instrText>
            </w:r>
            <w:r>
              <w:rPr>
                <w:webHidden/>
              </w:rPr>
            </w:r>
            <w:r>
              <w:rPr>
                <w:webHidden/>
              </w:rPr>
              <w:fldChar w:fldCharType="separate"/>
            </w:r>
            <w:r>
              <w:rPr>
                <w:webHidden/>
              </w:rPr>
              <w:t>178</w:t>
            </w:r>
            <w:r>
              <w:rPr>
                <w:webHidden/>
              </w:rPr>
              <w:fldChar w:fldCharType="end"/>
            </w:r>
          </w:hyperlink>
        </w:p>
        <w:p w14:paraId="37BF813E" w14:textId="4BB7BFD5" w:rsidR="00494303" w:rsidRDefault="00494303">
          <w:pPr>
            <w:pStyle w:val="TOC3"/>
            <w:rPr>
              <w:rFonts w:asciiTheme="minorHAnsi" w:eastAsiaTheme="minorEastAsia" w:hAnsiTheme="minorHAnsi"/>
              <w:color w:val="auto"/>
              <w:sz w:val="22"/>
              <w:szCs w:val="22"/>
              <w:lang w:eastAsia="en-AU"/>
            </w:rPr>
          </w:pPr>
          <w:hyperlink w:anchor="_Toc47344247" w:history="1">
            <w:r w:rsidRPr="008F31E1">
              <w:rPr>
                <w:rStyle w:val="Hyperlink"/>
              </w:rPr>
              <w:t>Activity 5.4: Retrieving information from multiple tables</w:t>
            </w:r>
            <w:r>
              <w:rPr>
                <w:webHidden/>
              </w:rPr>
              <w:tab/>
            </w:r>
            <w:r>
              <w:rPr>
                <w:webHidden/>
              </w:rPr>
              <w:fldChar w:fldCharType="begin"/>
            </w:r>
            <w:r>
              <w:rPr>
                <w:webHidden/>
              </w:rPr>
              <w:instrText xml:space="preserve"> PAGEREF _Toc47344247 \h </w:instrText>
            </w:r>
            <w:r>
              <w:rPr>
                <w:webHidden/>
              </w:rPr>
            </w:r>
            <w:r>
              <w:rPr>
                <w:webHidden/>
              </w:rPr>
              <w:fldChar w:fldCharType="separate"/>
            </w:r>
            <w:r>
              <w:rPr>
                <w:webHidden/>
              </w:rPr>
              <w:t>179</w:t>
            </w:r>
            <w:r>
              <w:rPr>
                <w:webHidden/>
              </w:rPr>
              <w:fldChar w:fldCharType="end"/>
            </w:r>
          </w:hyperlink>
        </w:p>
        <w:p w14:paraId="48CE05DC" w14:textId="6AE5645D" w:rsidR="00494303" w:rsidRDefault="00494303">
          <w:pPr>
            <w:pStyle w:val="TOC3"/>
            <w:rPr>
              <w:rFonts w:asciiTheme="minorHAnsi" w:eastAsiaTheme="minorEastAsia" w:hAnsiTheme="minorHAnsi"/>
              <w:color w:val="auto"/>
              <w:sz w:val="22"/>
              <w:szCs w:val="22"/>
              <w:lang w:eastAsia="en-AU"/>
            </w:rPr>
          </w:pPr>
          <w:hyperlink w:anchor="_Toc47344248" w:history="1">
            <w:r w:rsidRPr="008F31E1">
              <w:rPr>
                <w:rStyle w:val="Hyperlink"/>
              </w:rPr>
              <w:t>Activity 5.5: Working with dates</w:t>
            </w:r>
            <w:r>
              <w:rPr>
                <w:webHidden/>
              </w:rPr>
              <w:tab/>
            </w:r>
            <w:r>
              <w:rPr>
                <w:webHidden/>
              </w:rPr>
              <w:fldChar w:fldCharType="begin"/>
            </w:r>
            <w:r>
              <w:rPr>
                <w:webHidden/>
              </w:rPr>
              <w:instrText xml:space="preserve"> PAGEREF _Toc47344248 \h </w:instrText>
            </w:r>
            <w:r>
              <w:rPr>
                <w:webHidden/>
              </w:rPr>
            </w:r>
            <w:r>
              <w:rPr>
                <w:webHidden/>
              </w:rPr>
              <w:fldChar w:fldCharType="separate"/>
            </w:r>
            <w:r>
              <w:rPr>
                <w:webHidden/>
              </w:rPr>
              <w:t>180</w:t>
            </w:r>
            <w:r>
              <w:rPr>
                <w:webHidden/>
              </w:rPr>
              <w:fldChar w:fldCharType="end"/>
            </w:r>
          </w:hyperlink>
        </w:p>
        <w:p w14:paraId="22C396B3" w14:textId="4A44CAC1" w:rsidR="00494303" w:rsidRDefault="00494303">
          <w:pPr>
            <w:pStyle w:val="TOC3"/>
            <w:rPr>
              <w:rFonts w:asciiTheme="minorHAnsi" w:eastAsiaTheme="minorEastAsia" w:hAnsiTheme="minorHAnsi"/>
              <w:color w:val="auto"/>
              <w:sz w:val="22"/>
              <w:szCs w:val="22"/>
              <w:lang w:eastAsia="en-AU"/>
            </w:rPr>
          </w:pPr>
          <w:hyperlink w:anchor="_Toc47344249" w:history="1">
            <w:r w:rsidRPr="008F31E1">
              <w:rPr>
                <w:rStyle w:val="Hyperlink"/>
              </w:rPr>
              <w:t>Activity 5.6: Alias tables and other types of joins</w:t>
            </w:r>
            <w:r>
              <w:rPr>
                <w:webHidden/>
              </w:rPr>
              <w:tab/>
            </w:r>
            <w:r>
              <w:rPr>
                <w:webHidden/>
              </w:rPr>
              <w:fldChar w:fldCharType="begin"/>
            </w:r>
            <w:r>
              <w:rPr>
                <w:webHidden/>
              </w:rPr>
              <w:instrText xml:space="preserve"> PAGEREF _Toc47344249 \h </w:instrText>
            </w:r>
            <w:r>
              <w:rPr>
                <w:webHidden/>
              </w:rPr>
            </w:r>
            <w:r>
              <w:rPr>
                <w:webHidden/>
              </w:rPr>
              <w:fldChar w:fldCharType="separate"/>
            </w:r>
            <w:r>
              <w:rPr>
                <w:webHidden/>
              </w:rPr>
              <w:t>181</w:t>
            </w:r>
            <w:r>
              <w:rPr>
                <w:webHidden/>
              </w:rPr>
              <w:fldChar w:fldCharType="end"/>
            </w:r>
          </w:hyperlink>
        </w:p>
        <w:p w14:paraId="44791955" w14:textId="7C5F75B5" w:rsidR="00494303" w:rsidRDefault="00494303">
          <w:pPr>
            <w:pStyle w:val="TOC2"/>
            <w:rPr>
              <w:rFonts w:asciiTheme="minorHAnsi" w:eastAsiaTheme="minorEastAsia" w:hAnsiTheme="minorHAnsi" w:cstheme="minorBidi"/>
              <w:color w:val="auto"/>
              <w:kern w:val="0"/>
              <w:sz w:val="22"/>
              <w:szCs w:val="22"/>
            </w:rPr>
          </w:pPr>
          <w:hyperlink w:anchor="_Toc47344250" w:history="1">
            <w:r w:rsidRPr="008F31E1">
              <w:rPr>
                <w:rStyle w:val="Hyperlink"/>
              </w:rPr>
              <w:t>Summary</w:t>
            </w:r>
            <w:r>
              <w:rPr>
                <w:webHidden/>
              </w:rPr>
              <w:tab/>
            </w:r>
            <w:r>
              <w:rPr>
                <w:webHidden/>
              </w:rPr>
              <w:fldChar w:fldCharType="begin"/>
            </w:r>
            <w:r>
              <w:rPr>
                <w:webHidden/>
              </w:rPr>
              <w:instrText xml:space="preserve"> PAGEREF _Toc47344250 \h </w:instrText>
            </w:r>
            <w:r>
              <w:rPr>
                <w:webHidden/>
              </w:rPr>
            </w:r>
            <w:r>
              <w:rPr>
                <w:webHidden/>
              </w:rPr>
              <w:fldChar w:fldCharType="separate"/>
            </w:r>
            <w:r>
              <w:rPr>
                <w:webHidden/>
              </w:rPr>
              <w:t>183</w:t>
            </w:r>
            <w:r>
              <w:rPr>
                <w:webHidden/>
              </w:rPr>
              <w:fldChar w:fldCharType="end"/>
            </w:r>
          </w:hyperlink>
        </w:p>
        <w:p w14:paraId="74CDB694" w14:textId="10EC4012" w:rsidR="00494303" w:rsidRDefault="00494303">
          <w:pPr>
            <w:pStyle w:val="TOC2"/>
            <w:rPr>
              <w:rFonts w:asciiTheme="minorHAnsi" w:eastAsiaTheme="minorEastAsia" w:hAnsiTheme="minorHAnsi" w:cstheme="minorBidi"/>
              <w:color w:val="auto"/>
              <w:kern w:val="0"/>
              <w:sz w:val="22"/>
              <w:szCs w:val="22"/>
            </w:rPr>
          </w:pPr>
          <w:hyperlink w:anchor="_Toc47344251" w:history="1">
            <w:r w:rsidRPr="008F31E1">
              <w:rPr>
                <w:rStyle w:val="Hyperlink"/>
              </w:rPr>
              <w:t>Appendix 1: Little Athletics scenario</w:t>
            </w:r>
            <w:r>
              <w:rPr>
                <w:webHidden/>
              </w:rPr>
              <w:tab/>
            </w:r>
            <w:r>
              <w:rPr>
                <w:webHidden/>
              </w:rPr>
              <w:fldChar w:fldCharType="begin"/>
            </w:r>
            <w:r>
              <w:rPr>
                <w:webHidden/>
              </w:rPr>
              <w:instrText xml:space="preserve"> PAGEREF _Toc47344251 \h </w:instrText>
            </w:r>
            <w:r>
              <w:rPr>
                <w:webHidden/>
              </w:rPr>
            </w:r>
            <w:r>
              <w:rPr>
                <w:webHidden/>
              </w:rPr>
              <w:fldChar w:fldCharType="separate"/>
            </w:r>
            <w:r>
              <w:rPr>
                <w:webHidden/>
              </w:rPr>
              <w:t>184</w:t>
            </w:r>
            <w:r>
              <w:rPr>
                <w:webHidden/>
              </w:rPr>
              <w:fldChar w:fldCharType="end"/>
            </w:r>
          </w:hyperlink>
        </w:p>
        <w:p w14:paraId="12E250C4" w14:textId="0986BDFE" w:rsidR="00494303" w:rsidRDefault="00494303">
          <w:pPr>
            <w:pStyle w:val="TOC2"/>
            <w:rPr>
              <w:rFonts w:asciiTheme="minorHAnsi" w:eastAsiaTheme="minorEastAsia" w:hAnsiTheme="minorHAnsi" w:cstheme="minorBidi"/>
              <w:color w:val="auto"/>
              <w:kern w:val="0"/>
              <w:sz w:val="22"/>
              <w:szCs w:val="22"/>
            </w:rPr>
          </w:pPr>
          <w:hyperlink w:anchor="_Toc47344252" w:history="1">
            <w:r w:rsidRPr="008F31E1">
              <w:rPr>
                <w:rStyle w:val="Hyperlink"/>
              </w:rPr>
              <w:t>Appendix 2: Links</w:t>
            </w:r>
            <w:r>
              <w:rPr>
                <w:webHidden/>
              </w:rPr>
              <w:tab/>
            </w:r>
            <w:r>
              <w:rPr>
                <w:webHidden/>
              </w:rPr>
              <w:fldChar w:fldCharType="begin"/>
            </w:r>
            <w:r>
              <w:rPr>
                <w:webHidden/>
              </w:rPr>
              <w:instrText xml:space="preserve"> PAGEREF _Toc47344252 \h </w:instrText>
            </w:r>
            <w:r>
              <w:rPr>
                <w:webHidden/>
              </w:rPr>
            </w:r>
            <w:r>
              <w:rPr>
                <w:webHidden/>
              </w:rPr>
              <w:fldChar w:fldCharType="separate"/>
            </w:r>
            <w:r>
              <w:rPr>
                <w:webHidden/>
              </w:rPr>
              <w:t>186</w:t>
            </w:r>
            <w:r>
              <w:rPr>
                <w:webHidden/>
              </w:rPr>
              <w:fldChar w:fldCharType="end"/>
            </w:r>
          </w:hyperlink>
        </w:p>
        <w:p w14:paraId="0F413291" w14:textId="08395B78" w:rsidR="00494303" w:rsidRDefault="00494303">
          <w:pPr>
            <w:pStyle w:val="TOC3"/>
            <w:rPr>
              <w:rFonts w:asciiTheme="minorHAnsi" w:eastAsiaTheme="minorEastAsia" w:hAnsiTheme="minorHAnsi"/>
              <w:color w:val="auto"/>
              <w:sz w:val="22"/>
              <w:szCs w:val="22"/>
              <w:lang w:eastAsia="en-AU"/>
            </w:rPr>
          </w:pPr>
          <w:hyperlink w:anchor="_Toc47344253" w:history="1">
            <w:r w:rsidRPr="008F31E1">
              <w:rPr>
                <w:rStyle w:val="Hyperlink"/>
              </w:rPr>
              <w:t>Websites</w:t>
            </w:r>
            <w:r>
              <w:rPr>
                <w:webHidden/>
              </w:rPr>
              <w:tab/>
            </w:r>
            <w:r>
              <w:rPr>
                <w:webHidden/>
              </w:rPr>
              <w:fldChar w:fldCharType="begin"/>
            </w:r>
            <w:r>
              <w:rPr>
                <w:webHidden/>
              </w:rPr>
              <w:instrText xml:space="preserve"> PAGEREF _Toc47344253 \h </w:instrText>
            </w:r>
            <w:r>
              <w:rPr>
                <w:webHidden/>
              </w:rPr>
            </w:r>
            <w:r>
              <w:rPr>
                <w:webHidden/>
              </w:rPr>
              <w:fldChar w:fldCharType="separate"/>
            </w:r>
            <w:r>
              <w:rPr>
                <w:webHidden/>
              </w:rPr>
              <w:t>186</w:t>
            </w:r>
            <w:r>
              <w:rPr>
                <w:webHidden/>
              </w:rPr>
              <w:fldChar w:fldCharType="end"/>
            </w:r>
          </w:hyperlink>
        </w:p>
        <w:p w14:paraId="533DA377" w14:textId="7366EB3C" w:rsidR="00494303" w:rsidRDefault="00494303">
          <w:pPr>
            <w:pStyle w:val="TOC3"/>
            <w:rPr>
              <w:rFonts w:asciiTheme="minorHAnsi" w:eastAsiaTheme="minorEastAsia" w:hAnsiTheme="minorHAnsi"/>
              <w:color w:val="auto"/>
              <w:sz w:val="22"/>
              <w:szCs w:val="22"/>
              <w:lang w:eastAsia="en-AU"/>
            </w:rPr>
          </w:pPr>
          <w:hyperlink w:anchor="_Toc47344254" w:history="1">
            <w:r w:rsidRPr="008F31E1">
              <w:rPr>
                <w:rStyle w:val="Hyperlink"/>
              </w:rPr>
              <w:t>LinkedIn Learning videos</w:t>
            </w:r>
            <w:r>
              <w:rPr>
                <w:webHidden/>
              </w:rPr>
              <w:tab/>
            </w:r>
            <w:r>
              <w:rPr>
                <w:webHidden/>
              </w:rPr>
              <w:fldChar w:fldCharType="begin"/>
            </w:r>
            <w:r>
              <w:rPr>
                <w:webHidden/>
              </w:rPr>
              <w:instrText xml:space="preserve"> PAGEREF _Toc47344254 \h </w:instrText>
            </w:r>
            <w:r>
              <w:rPr>
                <w:webHidden/>
              </w:rPr>
            </w:r>
            <w:r>
              <w:rPr>
                <w:webHidden/>
              </w:rPr>
              <w:fldChar w:fldCharType="separate"/>
            </w:r>
            <w:r>
              <w:rPr>
                <w:webHidden/>
              </w:rPr>
              <w:t>187</w:t>
            </w:r>
            <w:r>
              <w:rPr>
                <w:webHidden/>
              </w:rPr>
              <w:fldChar w:fldCharType="end"/>
            </w:r>
          </w:hyperlink>
        </w:p>
        <w:p w14:paraId="7EB4EE4F" w14:textId="01CAE716" w:rsidR="00494303" w:rsidRDefault="00494303">
          <w:pPr>
            <w:pStyle w:val="TOC2"/>
            <w:rPr>
              <w:rFonts w:asciiTheme="minorHAnsi" w:eastAsiaTheme="minorEastAsia" w:hAnsiTheme="minorHAnsi" w:cstheme="minorBidi"/>
              <w:color w:val="auto"/>
              <w:kern w:val="0"/>
              <w:sz w:val="22"/>
              <w:szCs w:val="22"/>
            </w:rPr>
          </w:pPr>
          <w:hyperlink w:anchor="_Toc47344255" w:history="1">
            <w:r w:rsidRPr="008F31E1">
              <w:rPr>
                <w:rStyle w:val="Hyperlink"/>
              </w:rPr>
              <w:t>Image attributions</w:t>
            </w:r>
            <w:r>
              <w:rPr>
                <w:webHidden/>
              </w:rPr>
              <w:tab/>
            </w:r>
            <w:r>
              <w:rPr>
                <w:webHidden/>
              </w:rPr>
              <w:fldChar w:fldCharType="begin"/>
            </w:r>
            <w:r>
              <w:rPr>
                <w:webHidden/>
              </w:rPr>
              <w:instrText xml:space="preserve"> PAGEREF _Toc47344255 \h </w:instrText>
            </w:r>
            <w:r>
              <w:rPr>
                <w:webHidden/>
              </w:rPr>
            </w:r>
            <w:r>
              <w:rPr>
                <w:webHidden/>
              </w:rPr>
              <w:fldChar w:fldCharType="separate"/>
            </w:r>
            <w:r>
              <w:rPr>
                <w:webHidden/>
              </w:rPr>
              <w:t>189</w:t>
            </w:r>
            <w:r>
              <w:rPr>
                <w:webHidden/>
              </w:rPr>
              <w:fldChar w:fldCharType="end"/>
            </w:r>
          </w:hyperlink>
        </w:p>
        <w:p w14:paraId="45466E88" w14:textId="7E2743FB" w:rsidR="00977F2D" w:rsidRDefault="00977F2D" w:rsidP="00977F2D">
          <w:pPr>
            <w:pStyle w:val="TOC2"/>
          </w:pPr>
          <w:r>
            <w:rPr>
              <w:rFonts w:eastAsiaTheme="minorHAnsi" w:cstheme="minorBidi"/>
              <w:bCs/>
              <w:i/>
              <w:kern w:val="0"/>
              <w:szCs w:val="32"/>
              <w:lang w:eastAsia="en-US"/>
            </w:rPr>
            <w:fldChar w:fldCharType="end"/>
          </w:r>
        </w:p>
      </w:sdtContent>
    </w:sdt>
    <w:p w14:paraId="059F1635" w14:textId="77777777" w:rsidR="000919BF" w:rsidRDefault="000919BF" w:rsidP="000919BF">
      <w:r>
        <w:br w:type="page"/>
      </w:r>
    </w:p>
    <w:p w14:paraId="4323A547" w14:textId="45821633" w:rsidR="00FC6EDE" w:rsidRPr="00B2780C" w:rsidRDefault="00FC6EDE" w:rsidP="00D060CD">
      <w:pPr>
        <w:pStyle w:val="Heading1"/>
      </w:pPr>
      <w:bookmarkStart w:id="1" w:name="_Toc46131832"/>
      <w:bookmarkStart w:id="2" w:name="_Toc47344109"/>
      <w:r w:rsidRPr="00B2780C">
        <w:lastRenderedPageBreak/>
        <w:t>Icon legends</w:t>
      </w:r>
      <w:bookmarkEnd w:id="1"/>
      <w:bookmarkEnd w:id="2"/>
    </w:p>
    <w:tbl>
      <w:tblPr>
        <w:tblStyle w:val="TableGrid"/>
        <w:tblW w:w="5000" w:type="pct"/>
        <w:tblLook w:val="04A0" w:firstRow="1" w:lastRow="0" w:firstColumn="1" w:lastColumn="0" w:noHBand="0" w:noVBand="1"/>
        <w:tblDescription w:val="Hyperlinks"/>
      </w:tblPr>
      <w:tblGrid>
        <w:gridCol w:w="2265"/>
        <w:gridCol w:w="6795"/>
      </w:tblGrid>
      <w:tr w:rsidR="00FC6EDE" w:rsidRPr="00B2780C" w14:paraId="51452825" w14:textId="77777777" w:rsidTr="46D743C4">
        <w:trPr>
          <w:cnfStyle w:val="100000000000" w:firstRow="1" w:lastRow="0" w:firstColumn="0" w:lastColumn="0" w:oddVBand="0" w:evenVBand="0" w:oddHBand="0" w:evenHBand="0" w:firstRowFirstColumn="0" w:firstRowLastColumn="0" w:lastRowFirstColumn="0" w:lastRowLastColumn="0"/>
        </w:trPr>
        <w:tc>
          <w:tcPr>
            <w:tcW w:w="1250" w:type="pct"/>
          </w:tcPr>
          <w:p w14:paraId="49886D35" w14:textId="77777777" w:rsidR="00FC6EDE" w:rsidRPr="00B2780C" w:rsidRDefault="00FC6EDE" w:rsidP="000970CA">
            <w:pPr>
              <w:rPr>
                <w:lang w:eastAsia="en-AU"/>
              </w:rPr>
            </w:pPr>
            <w:r w:rsidRPr="00B2780C">
              <w:rPr>
                <w:lang w:eastAsia="en-AU"/>
              </w:rPr>
              <w:t>Icon</w:t>
            </w:r>
          </w:p>
        </w:tc>
        <w:tc>
          <w:tcPr>
            <w:tcW w:w="3750" w:type="pct"/>
          </w:tcPr>
          <w:p w14:paraId="11D270FC" w14:textId="77777777" w:rsidR="00FC6EDE" w:rsidRPr="00B2780C" w:rsidRDefault="00FC6EDE" w:rsidP="000970CA">
            <w:pPr>
              <w:rPr>
                <w:lang w:eastAsia="en-AU"/>
              </w:rPr>
            </w:pPr>
            <w:r w:rsidRPr="00B2780C">
              <w:rPr>
                <w:lang w:eastAsia="en-AU"/>
              </w:rPr>
              <w:t>Description</w:t>
            </w:r>
          </w:p>
        </w:tc>
      </w:tr>
      <w:tr w:rsidR="00AE0E3D" w:rsidRPr="00B2780C" w14:paraId="23A93322" w14:textId="77777777" w:rsidTr="46D743C4">
        <w:trPr>
          <w:trHeight w:val="20"/>
        </w:trPr>
        <w:tc>
          <w:tcPr>
            <w:tcW w:w="1250" w:type="pct"/>
            <w:vAlign w:val="center"/>
          </w:tcPr>
          <w:p w14:paraId="652200E9" w14:textId="77777777" w:rsidR="00AE0E3D" w:rsidRPr="00B2780C" w:rsidRDefault="00AE0E3D" w:rsidP="00AE0E3D">
            <w:pPr>
              <w:spacing w:before="0" w:after="0"/>
              <w:jc w:val="center"/>
              <w:rPr>
                <w:lang w:eastAsia="en-AU"/>
              </w:rPr>
            </w:pPr>
            <w:r>
              <w:rPr>
                <w:noProof/>
                <w:lang w:eastAsia="en-AU"/>
              </w:rPr>
              <w:drawing>
                <wp:inline distT="0" distB="0" distL="0" distR="0" wp14:anchorId="07441E8F" wp14:editId="5B0058F5">
                  <wp:extent cx="542925" cy="542925"/>
                  <wp:effectExtent l="0" t="0" r="9525" b="9525"/>
                  <wp:docPr id="1013374578"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47"/>
                          <pic:cNvPicPr/>
                        </pic:nvPicPr>
                        <pic:blipFill>
                          <a:blip r:embed="rId18">
                            <a:extLst>
                              <a:ext uri="{96DAC541-7B7A-43D3-8B79-37D633B846F1}">
                                <asvg:svgBlip xmlns:asvg="http://schemas.microsoft.com/office/drawing/2016/SVG/main" r:embed="rId19"/>
                              </a:ext>
                            </a:extLst>
                          </a:blip>
                          <a:stretch>
                            <a:fillRect/>
                          </a:stretch>
                        </pic:blipFill>
                        <pic:spPr>
                          <a:xfrm>
                            <a:off x="0" y="0"/>
                            <a:ext cx="542925" cy="542925"/>
                          </a:xfrm>
                          <a:prstGeom prst="rect">
                            <a:avLst/>
                          </a:prstGeom>
                        </pic:spPr>
                      </pic:pic>
                    </a:graphicData>
                  </a:graphic>
                </wp:inline>
              </w:drawing>
            </w:r>
          </w:p>
        </w:tc>
        <w:tc>
          <w:tcPr>
            <w:tcW w:w="3750" w:type="pct"/>
          </w:tcPr>
          <w:p w14:paraId="6489D2F1" w14:textId="77777777" w:rsidR="00AE0E3D" w:rsidRPr="00AE0E3D" w:rsidRDefault="00AE0E3D" w:rsidP="00AE0E3D">
            <w:pPr>
              <w:rPr>
                <w:b/>
              </w:rPr>
            </w:pPr>
            <w:r w:rsidRPr="00AE0E3D">
              <w:rPr>
                <w:b/>
              </w:rPr>
              <w:t>Practice activity</w:t>
            </w:r>
          </w:p>
          <w:p w14:paraId="166E61C3" w14:textId="32D6CCC0" w:rsidR="00AE0E3D" w:rsidRPr="00B2780C" w:rsidRDefault="00AE0E3D" w:rsidP="00AE0E3D">
            <w:pPr>
              <w:rPr>
                <w:lang w:eastAsia="en-AU"/>
              </w:rPr>
            </w:pPr>
            <w:r w:rsidRPr="009E7DC5">
              <w:t>Learning activities help you to gain a clear understanding of the content in this resource.</w:t>
            </w:r>
            <w:r w:rsidR="00546CB4">
              <w:t xml:space="preserve"> </w:t>
            </w:r>
            <w:r w:rsidRPr="009E7DC5">
              <w:t>It is important for you to complete these activities, as they will enhance your learning. The activities will prepare you for assessments.</w:t>
            </w:r>
          </w:p>
        </w:tc>
      </w:tr>
      <w:tr w:rsidR="00AE0E3D" w:rsidRPr="00B2780C" w14:paraId="1BFCD62B" w14:textId="77777777" w:rsidTr="46D743C4">
        <w:trPr>
          <w:trHeight w:val="20"/>
        </w:trPr>
        <w:tc>
          <w:tcPr>
            <w:tcW w:w="1250" w:type="pct"/>
            <w:vAlign w:val="center"/>
          </w:tcPr>
          <w:p w14:paraId="2D1B6928" w14:textId="77777777" w:rsidR="00AE0E3D" w:rsidRPr="00B2780C" w:rsidRDefault="00AE0E3D" w:rsidP="00AE0E3D">
            <w:pPr>
              <w:spacing w:before="0" w:after="0"/>
              <w:jc w:val="center"/>
              <w:rPr>
                <w:lang w:eastAsia="en-AU"/>
              </w:rPr>
            </w:pPr>
            <w:r>
              <w:rPr>
                <w:noProof/>
                <w:lang w:eastAsia="en-AU"/>
              </w:rPr>
              <w:drawing>
                <wp:inline distT="0" distB="0" distL="0" distR="0" wp14:anchorId="6949C3EA" wp14:editId="097D0787">
                  <wp:extent cx="542925" cy="542925"/>
                  <wp:effectExtent l="0" t="0" r="9525" b="9525"/>
                  <wp:docPr id="1296325393"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48"/>
                          <pic:cNvPicPr/>
                        </pic:nvPicPr>
                        <pic:blipFill>
                          <a:blip r:embed="rId20">
                            <a:extLst>
                              <a:ext uri="{96DAC541-7B7A-43D3-8B79-37D633B846F1}">
                                <asvg:svgBlip xmlns:asvg="http://schemas.microsoft.com/office/drawing/2016/SVG/main" r:embed="rId21"/>
                              </a:ext>
                            </a:extLst>
                          </a:blip>
                          <a:stretch>
                            <a:fillRect/>
                          </a:stretch>
                        </pic:blipFill>
                        <pic:spPr>
                          <a:xfrm>
                            <a:off x="0" y="0"/>
                            <a:ext cx="542925" cy="542925"/>
                          </a:xfrm>
                          <a:prstGeom prst="rect">
                            <a:avLst/>
                          </a:prstGeom>
                        </pic:spPr>
                      </pic:pic>
                    </a:graphicData>
                  </a:graphic>
                </wp:inline>
              </w:drawing>
            </w:r>
          </w:p>
        </w:tc>
        <w:tc>
          <w:tcPr>
            <w:tcW w:w="3750" w:type="pct"/>
          </w:tcPr>
          <w:p w14:paraId="0F9DFA27" w14:textId="77777777" w:rsidR="00AE0E3D" w:rsidRPr="00AE0E3D" w:rsidRDefault="00AE0E3D" w:rsidP="00AE0E3D">
            <w:pPr>
              <w:rPr>
                <w:b/>
              </w:rPr>
            </w:pPr>
            <w:r w:rsidRPr="00AE0E3D">
              <w:rPr>
                <w:b/>
              </w:rPr>
              <w:t>Collaboration</w:t>
            </w:r>
          </w:p>
          <w:p w14:paraId="3A925CBF" w14:textId="587214CC" w:rsidR="00AE0E3D" w:rsidRPr="00B2780C" w:rsidRDefault="00AE0E3D" w:rsidP="00AE0E3D">
            <w:r w:rsidRPr="009E7DC5">
              <w:t>You will have opportunities to collaborate with others during your study. This could involve group activities such as mini projects or discussions that will enable you to explore and expand your understanding of the content.</w:t>
            </w:r>
            <w:r w:rsidR="00546CB4">
              <w:t xml:space="preserve"> </w:t>
            </w:r>
          </w:p>
        </w:tc>
      </w:tr>
      <w:tr w:rsidR="00AE0E3D" w:rsidRPr="00B2780C" w14:paraId="39FCAFE2" w14:textId="77777777" w:rsidTr="46D743C4">
        <w:trPr>
          <w:trHeight w:val="20"/>
        </w:trPr>
        <w:tc>
          <w:tcPr>
            <w:tcW w:w="1250" w:type="pct"/>
            <w:vAlign w:val="center"/>
          </w:tcPr>
          <w:p w14:paraId="4DB0EDBC" w14:textId="77777777" w:rsidR="00AE0E3D" w:rsidRPr="00B2780C" w:rsidRDefault="00AE0E3D" w:rsidP="00AE0E3D">
            <w:pPr>
              <w:spacing w:before="0" w:after="0"/>
              <w:jc w:val="center"/>
              <w:rPr>
                <w:lang w:eastAsia="en-AU"/>
              </w:rPr>
            </w:pPr>
            <w:r>
              <w:rPr>
                <w:noProof/>
                <w:lang w:eastAsia="en-AU"/>
              </w:rPr>
              <w:drawing>
                <wp:inline distT="0" distB="0" distL="0" distR="0" wp14:anchorId="35914F3D" wp14:editId="33CE093E">
                  <wp:extent cx="542925" cy="542925"/>
                  <wp:effectExtent l="0" t="0" r="9525" b="0"/>
                  <wp:docPr id="934997456"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49"/>
                          <pic:cNvPicPr/>
                        </pic:nvPicPr>
                        <pic:blipFill>
                          <a:blip r:embed="rId22">
                            <a:extLst>
                              <a:ext uri="{96DAC541-7B7A-43D3-8B79-37D633B846F1}">
                                <asvg:svgBlip xmlns:asvg="http://schemas.microsoft.com/office/drawing/2016/SVG/main" r:embed="rId23"/>
                              </a:ext>
                            </a:extLst>
                          </a:blip>
                          <a:stretch>
                            <a:fillRect/>
                          </a:stretch>
                        </pic:blipFill>
                        <pic:spPr>
                          <a:xfrm>
                            <a:off x="0" y="0"/>
                            <a:ext cx="542925" cy="542925"/>
                          </a:xfrm>
                          <a:prstGeom prst="rect">
                            <a:avLst/>
                          </a:prstGeom>
                        </pic:spPr>
                      </pic:pic>
                    </a:graphicData>
                  </a:graphic>
                </wp:inline>
              </w:drawing>
            </w:r>
          </w:p>
        </w:tc>
        <w:tc>
          <w:tcPr>
            <w:tcW w:w="3750" w:type="pct"/>
          </w:tcPr>
          <w:p w14:paraId="179D3564" w14:textId="77777777" w:rsidR="00AE0E3D" w:rsidRPr="00AE0E3D" w:rsidRDefault="00AE0E3D" w:rsidP="00AE0E3D">
            <w:pPr>
              <w:rPr>
                <w:b/>
              </w:rPr>
            </w:pPr>
            <w:r w:rsidRPr="00AE0E3D">
              <w:rPr>
                <w:b/>
              </w:rPr>
              <w:t>Self-check</w:t>
            </w:r>
          </w:p>
          <w:p w14:paraId="05160CFB" w14:textId="77777777" w:rsidR="00AE0E3D" w:rsidRPr="00B2780C" w:rsidRDefault="00AE0E3D" w:rsidP="00AE0E3D">
            <w:pPr>
              <w:rPr>
                <w:lang w:eastAsia="en-AU"/>
              </w:rPr>
            </w:pPr>
            <w:r w:rsidRPr="009E7DC5">
              <w:t>An activity that allows you to check your learning progress. The self-check activity gives you the opportunity to identify areas of learning where you could improve. If you identify these, you could review the relevant content or activities.</w:t>
            </w:r>
          </w:p>
        </w:tc>
      </w:tr>
      <w:tr w:rsidR="00AE0E3D" w:rsidRPr="00B2780C" w14:paraId="7FB97089" w14:textId="77777777" w:rsidTr="46D743C4">
        <w:trPr>
          <w:trHeight w:val="20"/>
        </w:trPr>
        <w:tc>
          <w:tcPr>
            <w:tcW w:w="1250" w:type="pct"/>
            <w:vAlign w:val="center"/>
          </w:tcPr>
          <w:p w14:paraId="2DF43B82" w14:textId="77777777" w:rsidR="00AE0E3D" w:rsidRPr="00B2780C" w:rsidRDefault="00AE0E3D" w:rsidP="00AE0E3D">
            <w:pPr>
              <w:spacing w:before="0" w:after="0"/>
              <w:jc w:val="center"/>
              <w:rPr>
                <w:lang w:eastAsia="en-AU"/>
              </w:rPr>
            </w:pPr>
            <w:r>
              <w:rPr>
                <w:noProof/>
                <w:lang w:eastAsia="en-AU"/>
              </w:rPr>
              <w:drawing>
                <wp:inline distT="0" distB="0" distL="0" distR="0" wp14:anchorId="79F4E387" wp14:editId="5228F42B">
                  <wp:extent cx="542925" cy="542925"/>
                  <wp:effectExtent l="0" t="0" r="0" b="9525"/>
                  <wp:docPr id="88778783"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50"/>
                          <pic:cNvPicPr/>
                        </pic:nvPicPr>
                        <pic:blipFill>
                          <a:blip r:embed="rId24">
                            <a:extLst>
                              <a:ext uri="{96DAC541-7B7A-43D3-8B79-37D633B846F1}">
                                <asvg:svgBlip xmlns:asvg="http://schemas.microsoft.com/office/drawing/2016/SVG/main" r:embed="rId25"/>
                              </a:ext>
                            </a:extLst>
                          </a:blip>
                          <a:stretch>
                            <a:fillRect/>
                          </a:stretch>
                        </pic:blipFill>
                        <pic:spPr>
                          <a:xfrm>
                            <a:off x="0" y="0"/>
                            <a:ext cx="542925" cy="542925"/>
                          </a:xfrm>
                          <a:prstGeom prst="rect">
                            <a:avLst/>
                          </a:prstGeom>
                        </pic:spPr>
                      </pic:pic>
                    </a:graphicData>
                  </a:graphic>
                </wp:inline>
              </w:drawing>
            </w:r>
          </w:p>
        </w:tc>
        <w:tc>
          <w:tcPr>
            <w:tcW w:w="3750" w:type="pct"/>
          </w:tcPr>
          <w:p w14:paraId="0D9BABDE" w14:textId="77777777" w:rsidR="00AE0E3D" w:rsidRPr="00AE0E3D" w:rsidRDefault="00AE0E3D" w:rsidP="00AE0E3D">
            <w:pPr>
              <w:rPr>
                <w:b/>
              </w:rPr>
            </w:pPr>
            <w:r w:rsidRPr="00AE0E3D">
              <w:rPr>
                <w:b/>
              </w:rPr>
              <w:t>Resources (required and suggested)</w:t>
            </w:r>
          </w:p>
          <w:p w14:paraId="281D1B9F" w14:textId="77777777" w:rsidR="00AE0E3D" w:rsidRPr="00B2780C" w:rsidRDefault="00AE0E3D" w:rsidP="00AE0E3D">
            <w:pPr>
              <w:rPr>
                <w:i/>
              </w:rPr>
            </w:pPr>
            <w:r w:rsidRPr="009E7DC5">
              <w:t>Additional resources throughout this workbook such as chapters from textbooks, online articles, videos etc. These are supplementary resources, which will enhance your learning experience and may help you complete the unit.</w:t>
            </w:r>
          </w:p>
        </w:tc>
      </w:tr>
      <w:tr w:rsidR="00AE0E3D" w:rsidRPr="00B2780C" w14:paraId="1B43F5E9" w14:textId="77777777" w:rsidTr="46D743C4">
        <w:trPr>
          <w:trHeight w:val="20"/>
        </w:trPr>
        <w:tc>
          <w:tcPr>
            <w:tcW w:w="1250" w:type="pct"/>
            <w:vAlign w:val="center"/>
          </w:tcPr>
          <w:p w14:paraId="081F2671" w14:textId="77777777" w:rsidR="00AE0E3D" w:rsidRPr="00B2780C" w:rsidRDefault="00AE0E3D" w:rsidP="00AE0E3D">
            <w:pPr>
              <w:spacing w:before="0" w:after="0"/>
              <w:jc w:val="center"/>
              <w:rPr>
                <w:lang w:eastAsia="en-AU"/>
              </w:rPr>
            </w:pPr>
            <w:r>
              <w:rPr>
                <w:noProof/>
                <w:lang w:eastAsia="en-AU"/>
              </w:rPr>
              <w:drawing>
                <wp:inline distT="0" distB="0" distL="0" distR="0" wp14:anchorId="4C8066D0" wp14:editId="0A22B8C9">
                  <wp:extent cx="542925" cy="542925"/>
                  <wp:effectExtent l="0" t="0" r="0" b="9525"/>
                  <wp:docPr id="2130659642"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51"/>
                          <pic:cNvPicPr/>
                        </pic:nvPicPr>
                        <pic:blipFill>
                          <a:blip r:embed="rId26">
                            <a:extLst>
                              <a:ext uri="{96DAC541-7B7A-43D3-8B79-37D633B846F1}">
                                <asvg:svgBlip xmlns:asvg="http://schemas.microsoft.com/office/drawing/2016/SVG/main" r:embed="rId27"/>
                              </a:ext>
                            </a:extLst>
                          </a:blip>
                          <a:stretch>
                            <a:fillRect/>
                          </a:stretch>
                        </pic:blipFill>
                        <pic:spPr>
                          <a:xfrm>
                            <a:off x="0" y="0"/>
                            <a:ext cx="542925" cy="542925"/>
                          </a:xfrm>
                          <a:prstGeom prst="rect">
                            <a:avLst/>
                          </a:prstGeom>
                        </pic:spPr>
                      </pic:pic>
                    </a:graphicData>
                  </a:graphic>
                </wp:inline>
              </w:drawing>
            </w:r>
          </w:p>
        </w:tc>
        <w:tc>
          <w:tcPr>
            <w:tcW w:w="3750" w:type="pct"/>
          </w:tcPr>
          <w:p w14:paraId="2E127B78" w14:textId="77777777" w:rsidR="00AE0E3D" w:rsidRPr="00AE0E3D" w:rsidRDefault="00AE0E3D" w:rsidP="00AE0E3D">
            <w:pPr>
              <w:rPr>
                <w:b/>
              </w:rPr>
            </w:pPr>
            <w:r w:rsidRPr="00AE0E3D">
              <w:rPr>
                <w:b/>
              </w:rPr>
              <w:t>Assessment task</w:t>
            </w:r>
          </w:p>
          <w:p w14:paraId="161769D6" w14:textId="77777777" w:rsidR="00AE0E3D" w:rsidRPr="00B2780C" w:rsidRDefault="00AE0E3D" w:rsidP="00AE0E3D">
            <w:r w:rsidRPr="009E7DC5">
              <w:t>At different stages throughout the workbook, after you have completed the readings and activities, you may be prompted to complete one or more of your assessment tasks.</w:t>
            </w:r>
          </w:p>
        </w:tc>
      </w:tr>
      <w:tr w:rsidR="00AE0E3D" w:rsidRPr="00B2780C" w14:paraId="63064BFA" w14:textId="77777777" w:rsidTr="46D743C4">
        <w:trPr>
          <w:trHeight w:val="20"/>
        </w:trPr>
        <w:tc>
          <w:tcPr>
            <w:tcW w:w="1250" w:type="pct"/>
            <w:vAlign w:val="center"/>
          </w:tcPr>
          <w:p w14:paraId="193DA3D8" w14:textId="77777777" w:rsidR="00AE0E3D" w:rsidRPr="00B2780C" w:rsidRDefault="00AE0E3D" w:rsidP="00AE0E3D">
            <w:pPr>
              <w:spacing w:before="0" w:after="0"/>
              <w:jc w:val="center"/>
              <w:rPr>
                <w:lang w:eastAsia="en-AU"/>
              </w:rPr>
            </w:pPr>
            <w:r>
              <w:rPr>
                <w:noProof/>
                <w:lang w:eastAsia="en-AU"/>
              </w:rPr>
              <w:drawing>
                <wp:inline distT="0" distB="0" distL="0" distR="0" wp14:anchorId="77C855AA" wp14:editId="32AEDE19">
                  <wp:extent cx="543600" cy="543600"/>
                  <wp:effectExtent l="0" t="0" r="8890" b="8890"/>
                  <wp:docPr id="767124083"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6"/>
                          <pic:cNvPicPr/>
                        </pic:nvPicPr>
                        <pic:blipFill>
                          <a:blip r:embed="rId28">
                            <a:extLst>
                              <a:ext uri="{96DAC541-7B7A-43D3-8B79-37D633B846F1}">
                                <asvg:svgBlip xmlns:asvg="http://schemas.microsoft.com/office/drawing/2016/SVG/main" r:embed="rId29"/>
                              </a:ext>
                            </a:extLst>
                          </a:blip>
                          <a:stretch>
                            <a:fillRect/>
                          </a:stretch>
                        </pic:blipFill>
                        <pic:spPr>
                          <a:xfrm>
                            <a:off x="0" y="0"/>
                            <a:ext cx="543600" cy="543600"/>
                          </a:xfrm>
                          <a:prstGeom prst="rect">
                            <a:avLst/>
                          </a:prstGeom>
                        </pic:spPr>
                      </pic:pic>
                    </a:graphicData>
                  </a:graphic>
                </wp:inline>
              </w:drawing>
            </w:r>
          </w:p>
        </w:tc>
        <w:tc>
          <w:tcPr>
            <w:tcW w:w="3750" w:type="pct"/>
          </w:tcPr>
          <w:p w14:paraId="6CC351C9" w14:textId="77777777" w:rsidR="00AE0E3D" w:rsidRPr="00AE0E3D" w:rsidRDefault="00AE0E3D" w:rsidP="00AE0E3D">
            <w:pPr>
              <w:rPr>
                <w:b/>
              </w:rPr>
            </w:pPr>
            <w:r w:rsidRPr="00AE0E3D">
              <w:rPr>
                <w:b/>
              </w:rPr>
              <w:t>Video</w:t>
            </w:r>
          </w:p>
          <w:p w14:paraId="1C256E54" w14:textId="77777777" w:rsidR="00AE0E3D" w:rsidRPr="00B2780C" w:rsidRDefault="00AE0E3D" w:rsidP="00AE0E3D">
            <w:r w:rsidRPr="009E7DC5">
              <w:t>Videos will give you a deeper insight into the content covered in this workbook. If you are working from a printed version, you will need to look these up using the URL provided.</w:t>
            </w:r>
          </w:p>
        </w:tc>
      </w:tr>
    </w:tbl>
    <w:p w14:paraId="039DB042" w14:textId="77777777" w:rsidR="0005268A" w:rsidRDefault="0005268A" w:rsidP="0005268A">
      <w:r>
        <w:br w:type="page"/>
      </w:r>
    </w:p>
    <w:p w14:paraId="537F7FCF" w14:textId="24AEBEBF" w:rsidR="004400DC" w:rsidRPr="00B2780C" w:rsidRDefault="004400DC" w:rsidP="00D060CD">
      <w:pPr>
        <w:pStyle w:val="Heading1"/>
      </w:pPr>
      <w:bookmarkStart w:id="3" w:name="_Toc46131833"/>
      <w:bookmarkStart w:id="4" w:name="_Toc47344110"/>
      <w:r w:rsidRPr="00B2780C">
        <w:lastRenderedPageBreak/>
        <w:t>Getting started</w:t>
      </w:r>
      <w:bookmarkEnd w:id="3"/>
      <w:bookmarkEnd w:id="4"/>
      <w:r w:rsidRPr="00B2780C">
        <w:t xml:space="preserve"> </w:t>
      </w:r>
    </w:p>
    <w:p w14:paraId="5D570C01" w14:textId="0C5E1322" w:rsidR="00F37FAE" w:rsidRPr="00B2780C" w:rsidRDefault="00F37FAE" w:rsidP="00F37FAE">
      <w:pPr>
        <w:pStyle w:val="Heading2"/>
        <w:rPr>
          <w:noProof w:val="0"/>
        </w:rPr>
      </w:pPr>
      <w:bookmarkStart w:id="5" w:name="_Toc46131834"/>
      <w:bookmarkStart w:id="6" w:name="_Toc47344111"/>
      <w:r w:rsidRPr="00B2780C">
        <w:rPr>
          <w:noProof w:val="0"/>
        </w:rPr>
        <w:t>What will I learn by completing this workbook?</w:t>
      </w:r>
      <w:bookmarkEnd w:id="5"/>
      <w:bookmarkEnd w:id="6"/>
    </w:p>
    <w:p w14:paraId="5DB18C2F" w14:textId="16F0C147" w:rsidR="0005268A" w:rsidRDefault="0005268A" w:rsidP="00135EBA">
      <w:r w:rsidRPr="0005268A">
        <w:t>Most information systems rely on a database for the storage of data that is to b</w:t>
      </w:r>
      <w:r>
        <w:t xml:space="preserve">e used by the system. </w:t>
      </w:r>
      <w:r w:rsidRPr="0005268A">
        <w:t>The database is a critical component of the information system and as a developer, your knowledge and understanding of how databases are used in</w:t>
      </w:r>
      <w:r>
        <w:t xml:space="preserve"> information systems </w:t>
      </w:r>
      <w:r w:rsidR="00F55189">
        <w:t>are</w:t>
      </w:r>
      <w:r>
        <w:t xml:space="preserve"> vital.</w:t>
      </w:r>
      <w:r w:rsidR="000B6405">
        <w:t xml:space="preserve"> </w:t>
      </w:r>
      <w:r w:rsidR="00215FE0">
        <w:t>Relation</w:t>
      </w:r>
      <w:r w:rsidR="00B869A7">
        <w:t>al Database Management Systems</w:t>
      </w:r>
      <w:r w:rsidRPr="0005268A">
        <w:t xml:space="preserve"> </w:t>
      </w:r>
      <w:r w:rsidR="00A11463">
        <w:t xml:space="preserve">(RDBMS) </w:t>
      </w:r>
      <w:r w:rsidRPr="0005268A">
        <w:t>are the most commonly used systems to support the management of dat</w:t>
      </w:r>
      <w:r>
        <w:t>a used by information systems.</w:t>
      </w:r>
    </w:p>
    <w:p w14:paraId="7F5BC0E9" w14:textId="125ECBB2" w:rsidR="0005268A" w:rsidRDefault="0005268A" w:rsidP="00135EBA">
      <w:r w:rsidRPr="0005268A">
        <w:t>By completing</w:t>
      </w:r>
      <w:r>
        <w:t xml:space="preserve"> this </w:t>
      </w:r>
      <w:r w:rsidR="00734B88">
        <w:t>cluster</w:t>
      </w:r>
      <w:r>
        <w:t xml:space="preserve"> you will learn about:</w:t>
      </w:r>
    </w:p>
    <w:p w14:paraId="5761F329" w14:textId="28DCE450" w:rsidR="009359A5" w:rsidRDefault="009359A5" w:rsidP="0005268A">
      <w:pPr>
        <w:pStyle w:val="ListBullet"/>
      </w:pPr>
      <w:r>
        <w:t>analysing client and business requirements</w:t>
      </w:r>
    </w:p>
    <w:p w14:paraId="7E04A2AD" w14:textId="63E77E00" w:rsidR="0005268A" w:rsidRPr="000B6405" w:rsidRDefault="003C6ED2" w:rsidP="0005268A">
      <w:pPr>
        <w:pStyle w:val="ListBullet"/>
      </w:pPr>
      <w:r w:rsidRPr="000B6405">
        <w:t>RDBMS</w:t>
      </w:r>
      <w:r w:rsidR="009359A5">
        <w:t xml:space="preserve"> and database environments</w:t>
      </w:r>
    </w:p>
    <w:p w14:paraId="12E1C6C1" w14:textId="0EB1AE0E" w:rsidR="0005268A" w:rsidRDefault="00F777DD" w:rsidP="0005268A">
      <w:pPr>
        <w:pStyle w:val="ListBullet"/>
      </w:pPr>
      <w:r>
        <w:t>d</w:t>
      </w:r>
      <w:r w:rsidR="00865BD9">
        <w:t>esigning</w:t>
      </w:r>
      <w:r>
        <w:t>,</w:t>
      </w:r>
      <w:r w:rsidR="00865BD9">
        <w:t xml:space="preserve"> m</w:t>
      </w:r>
      <w:r w:rsidR="00BA5466">
        <w:t>odelling</w:t>
      </w:r>
      <w:r w:rsidR="00865BD9">
        <w:t xml:space="preserve"> </w:t>
      </w:r>
      <w:r>
        <w:t xml:space="preserve">and creating </w:t>
      </w:r>
      <w:r w:rsidR="00865BD9">
        <w:t>databases</w:t>
      </w:r>
      <w:r w:rsidRPr="00F777DD">
        <w:t xml:space="preserve"> </w:t>
      </w:r>
      <w:r>
        <w:t>using different methods</w:t>
      </w:r>
    </w:p>
    <w:p w14:paraId="622C3C70" w14:textId="516EF72C" w:rsidR="004F6292" w:rsidRPr="000B6405" w:rsidRDefault="00BA5466" w:rsidP="0005268A">
      <w:pPr>
        <w:pStyle w:val="ListBullet"/>
      </w:pPr>
      <w:r>
        <w:t>w</w:t>
      </w:r>
      <w:r w:rsidR="004F6292" w:rsidRPr="000B6405">
        <w:t xml:space="preserve">riting </w:t>
      </w:r>
      <w:r w:rsidR="00BE080B" w:rsidRPr="000B6405">
        <w:t xml:space="preserve">queries using </w:t>
      </w:r>
      <w:r w:rsidR="004F6292" w:rsidRPr="000B6405">
        <w:t>structured query language (SQL)</w:t>
      </w:r>
      <w:r w:rsidR="00BE080B" w:rsidRPr="000B6405">
        <w:t>.</w:t>
      </w:r>
    </w:p>
    <w:p w14:paraId="7A928FFC" w14:textId="59B9CC4C" w:rsidR="00135EBA" w:rsidRDefault="00135EBA" w:rsidP="00135EBA">
      <w:r>
        <w:t>Each topic includes opportunities to check your progress and understanding as well as activities that will help you to com</w:t>
      </w:r>
      <w:r w:rsidR="00CC5CED">
        <w:t>plete the formal assessments.</w:t>
      </w:r>
    </w:p>
    <w:p w14:paraId="63AAA763" w14:textId="3AAD8FA1" w:rsidR="00F37FAE" w:rsidRPr="00B2780C" w:rsidRDefault="00135EBA" w:rsidP="00F37FAE">
      <w:r>
        <w:t>There are</w:t>
      </w:r>
      <w:r w:rsidR="00F37FAE" w:rsidRPr="00B2780C">
        <w:t xml:space="preserve"> </w:t>
      </w:r>
      <w:bookmarkStart w:id="7" w:name="_Hlk10115583"/>
      <w:r w:rsidR="0005268A">
        <w:t>f</w:t>
      </w:r>
      <w:bookmarkEnd w:id="7"/>
      <w:r w:rsidR="0005268A">
        <w:t>ive</w:t>
      </w:r>
      <w:r w:rsidR="00F37FAE" w:rsidRPr="00B2780C">
        <w:t xml:space="preserve"> topics to complete within this </w:t>
      </w:r>
      <w:r>
        <w:t>workbook</w:t>
      </w:r>
      <w:r w:rsidR="00F37FAE" w:rsidRPr="00B2780C">
        <w:t>. They are:</w:t>
      </w:r>
    </w:p>
    <w:p w14:paraId="24E47016" w14:textId="7F5C2772" w:rsidR="00F37FAE" w:rsidRPr="00B2780C" w:rsidRDefault="0005268A" w:rsidP="0005268A">
      <w:pPr>
        <w:pStyle w:val="ListNumber"/>
      </w:pPr>
      <w:r w:rsidRPr="0005268A">
        <w:t>Analysing requirements</w:t>
      </w:r>
    </w:p>
    <w:p w14:paraId="6AACBDC7" w14:textId="5C0EEF15" w:rsidR="00F37FAE" w:rsidRPr="00B2780C" w:rsidRDefault="0005268A" w:rsidP="0005268A">
      <w:pPr>
        <w:pStyle w:val="ListNumber"/>
      </w:pPr>
      <w:r w:rsidRPr="0005268A">
        <w:t>Understanding database environments</w:t>
      </w:r>
    </w:p>
    <w:p w14:paraId="7FF96790" w14:textId="0A6E576C" w:rsidR="00F37FAE" w:rsidRDefault="00547E10" w:rsidP="0005268A">
      <w:pPr>
        <w:pStyle w:val="ListNumber"/>
      </w:pPr>
      <w:r>
        <w:t>D</w:t>
      </w:r>
      <w:r w:rsidR="0005268A" w:rsidRPr="0005268A">
        <w:t>ata model</w:t>
      </w:r>
      <w:r w:rsidR="00AB3E05">
        <w:t>ling</w:t>
      </w:r>
    </w:p>
    <w:p w14:paraId="1E06EB36" w14:textId="229DADF1" w:rsidR="0005268A" w:rsidRDefault="0005268A" w:rsidP="0005268A">
      <w:pPr>
        <w:pStyle w:val="ListNumber"/>
      </w:pPr>
      <w:r w:rsidRPr="0005268A">
        <w:t>Cr</w:t>
      </w:r>
      <w:r w:rsidR="00CC5CED">
        <w:t xml:space="preserve">eating </w:t>
      </w:r>
      <w:r w:rsidR="00AB3E05">
        <w:t>a</w:t>
      </w:r>
      <w:r w:rsidR="00CC5CED">
        <w:t xml:space="preserve"> database</w:t>
      </w:r>
    </w:p>
    <w:p w14:paraId="0A7A3FAD" w14:textId="7A83008D" w:rsidR="0005268A" w:rsidRPr="00B2780C" w:rsidRDefault="0005268A" w:rsidP="0005268A">
      <w:pPr>
        <w:pStyle w:val="ListNumber"/>
      </w:pPr>
      <w:r w:rsidRPr="0005268A">
        <w:t xml:space="preserve">Using </w:t>
      </w:r>
      <w:r w:rsidR="00BE080B">
        <w:t>SQL</w:t>
      </w:r>
      <w:r w:rsidR="00F777DD">
        <w:t>.</w:t>
      </w:r>
    </w:p>
    <w:p w14:paraId="0EE98726" w14:textId="5A0D05A6" w:rsidR="0005268A" w:rsidRDefault="0005268A" w:rsidP="0005268A">
      <w:r>
        <w:t xml:space="preserve">To complete </w:t>
      </w:r>
      <w:r w:rsidR="00FE32B9">
        <w:t>this workbook, you will require:</w:t>
      </w:r>
    </w:p>
    <w:p w14:paraId="2FF2723B" w14:textId="64D95684" w:rsidR="0005268A" w:rsidRDefault="0005268A" w:rsidP="0005268A">
      <w:pPr>
        <w:pStyle w:val="ListBullet"/>
      </w:pPr>
      <w:r>
        <w:t xml:space="preserve">a personal computer with access to the </w:t>
      </w:r>
      <w:r w:rsidR="007C6CFE">
        <w:t>internet</w:t>
      </w:r>
    </w:p>
    <w:p w14:paraId="03150878" w14:textId="47D9D903" w:rsidR="0005268A" w:rsidRDefault="0005268A" w:rsidP="0005268A">
      <w:pPr>
        <w:pStyle w:val="ListBullet"/>
      </w:pPr>
      <w:r>
        <w:t>headphones for listening to online tutorial material</w:t>
      </w:r>
      <w:r w:rsidR="0077507F">
        <w:t xml:space="preserve"> and videos</w:t>
      </w:r>
    </w:p>
    <w:p w14:paraId="52D7E592" w14:textId="2827E971" w:rsidR="002A38F7" w:rsidRDefault="002A38F7" w:rsidP="002A38F7">
      <w:pPr>
        <w:pStyle w:val="ListBullet"/>
      </w:pPr>
      <w:r w:rsidRPr="002A38F7">
        <w:t xml:space="preserve">data modelling software such as SQL Power </w:t>
      </w:r>
      <w:r w:rsidR="002659F2" w:rsidRPr="002A38F7">
        <w:t>Architect</w:t>
      </w:r>
      <w:r w:rsidRPr="002A38F7">
        <w:t>, Lucid Chart or Ver</w:t>
      </w:r>
      <w:r>
        <w:t>tabelo</w:t>
      </w:r>
    </w:p>
    <w:p w14:paraId="4B93DA1E" w14:textId="7D1F5D8D" w:rsidR="00FE32B9" w:rsidRDefault="00FE32B9" w:rsidP="00FE32B9">
      <w:pPr>
        <w:pStyle w:val="BulletListLevel1"/>
        <w:numPr>
          <w:ilvl w:val="0"/>
          <w:numId w:val="3"/>
        </w:numPr>
        <w:rPr>
          <w:noProof/>
          <w:lang w:eastAsia="en-AU"/>
        </w:rPr>
      </w:pPr>
      <w:r>
        <w:rPr>
          <w:noProof/>
          <w:lang w:eastAsia="en-AU"/>
        </w:rPr>
        <w:t>a</w:t>
      </w:r>
      <w:r w:rsidR="00F64089">
        <w:rPr>
          <w:noProof/>
          <w:lang w:eastAsia="en-AU"/>
        </w:rPr>
        <w:t>n</w:t>
      </w:r>
      <w:r>
        <w:rPr>
          <w:noProof/>
          <w:lang w:eastAsia="en-AU"/>
        </w:rPr>
        <w:t xml:space="preserve"> </w:t>
      </w:r>
      <w:r w:rsidR="00455D8C">
        <w:rPr>
          <w:noProof/>
          <w:lang w:eastAsia="en-AU"/>
        </w:rPr>
        <w:t>RDBMS</w:t>
      </w:r>
      <w:r w:rsidR="0077507F">
        <w:rPr>
          <w:noProof/>
          <w:lang w:eastAsia="en-AU"/>
        </w:rPr>
        <w:t xml:space="preserve"> (a database s</w:t>
      </w:r>
      <w:r>
        <w:rPr>
          <w:noProof/>
          <w:lang w:eastAsia="en-AU"/>
        </w:rPr>
        <w:t>erve</w:t>
      </w:r>
      <w:r w:rsidR="0077507F">
        <w:rPr>
          <w:noProof/>
          <w:lang w:eastAsia="en-AU"/>
        </w:rPr>
        <w:t>r) installed on your computer</w:t>
      </w:r>
      <w:r w:rsidR="009729E5">
        <w:rPr>
          <w:noProof/>
          <w:lang w:eastAsia="en-AU"/>
        </w:rPr>
        <w:t>, p</w:t>
      </w:r>
      <w:r>
        <w:rPr>
          <w:noProof/>
          <w:lang w:eastAsia="en-AU"/>
        </w:rPr>
        <w:t>referabl</w:t>
      </w:r>
      <w:r w:rsidR="009729E5">
        <w:rPr>
          <w:noProof/>
          <w:lang w:eastAsia="en-AU"/>
        </w:rPr>
        <w:t>y</w:t>
      </w:r>
      <w:r>
        <w:rPr>
          <w:noProof/>
          <w:lang w:eastAsia="en-AU"/>
        </w:rPr>
        <w:t xml:space="preserve"> SQL Server.</w:t>
      </w:r>
    </w:p>
    <w:p w14:paraId="5C02166C" w14:textId="7D7AE12E" w:rsidR="00FE32B9" w:rsidRDefault="00FE32B9" w:rsidP="00FE32B9">
      <w:pPr>
        <w:pStyle w:val="BulletListLevel1"/>
        <w:numPr>
          <w:ilvl w:val="0"/>
          <w:numId w:val="3"/>
        </w:numPr>
        <w:rPr>
          <w:noProof/>
          <w:lang w:eastAsia="en-AU"/>
        </w:rPr>
      </w:pPr>
      <w:r>
        <w:rPr>
          <w:noProof/>
          <w:lang w:eastAsia="en-AU"/>
        </w:rPr>
        <w:t>a development tool such as SQL Server Management Studio for writing and executing SQL code on the database server.</w:t>
      </w:r>
    </w:p>
    <w:p w14:paraId="69C4E813" w14:textId="706CB6E4" w:rsidR="0005268A" w:rsidRPr="00B2780C" w:rsidRDefault="0005268A" w:rsidP="002A4085">
      <w:pPr>
        <w:pStyle w:val="ListBullet"/>
      </w:pPr>
      <w:r>
        <w:t>a portable drive for backing up your learning material and any activities you complete for this topic.</w:t>
      </w:r>
      <w:bookmarkStart w:id="8" w:name="_Toc518640492"/>
    </w:p>
    <w:p w14:paraId="42080B87" w14:textId="77777777" w:rsidR="0005268A" w:rsidRPr="00B2780C" w:rsidRDefault="0005268A" w:rsidP="00D122D2">
      <w:pPr>
        <w:rPr>
          <w:rFonts w:eastAsia="Calibri" w:cs="Calibri"/>
        </w:rPr>
        <w:sectPr w:rsidR="0005268A" w:rsidRPr="00B2780C" w:rsidSect="00D122D2">
          <w:headerReference w:type="even" r:id="rId30"/>
          <w:headerReference w:type="default" r:id="rId31"/>
          <w:footerReference w:type="even" r:id="rId32"/>
          <w:footerReference w:type="default" r:id="rId33"/>
          <w:headerReference w:type="first" r:id="rId34"/>
          <w:footerReference w:type="first" r:id="rId35"/>
          <w:pgSz w:w="11906" w:h="16838" w:code="9"/>
          <w:pgMar w:top="1418" w:right="1418" w:bottom="1418" w:left="1418" w:header="567" w:footer="482" w:gutter="0"/>
          <w:cols w:space="4253"/>
          <w:docGrid w:linePitch="360"/>
        </w:sectPr>
      </w:pPr>
    </w:p>
    <w:p w14:paraId="49AEFFBA" w14:textId="2FE96351" w:rsidR="0005268A" w:rsidRPr="00B2780C" w:rsidRDefault="0005268A" w:rsidP="00D122D2">
      <w:pPr>
        <w:pStyle w:val="HeaderTopicTitle"/>
        <w:rPr>
          <w:noProof w:val="0"/>
          <w:lang w:val="en-AU"/>
        </w:rPr>
      </w:pPr>
      <w:bookmarkStart w:id="9" w:name="topic1"/>
      <w:bookmarkStart w:id="10" w:name="_Toc47344112"/>
      <w:bookmarkEnd w:id="9"/>
      <w:r w:rsidRPr="00B2780C">
        <w:rPr>
          <w:noProof w:val="0"/>
          <w:lang w:val="en-AU"/>
        </w:rPr>
        <w:lastRenderedPageBreak/>
        <w:t xml:space="preserve">Topic </w:t>
      </w:r>
      <w:r>
        <w:rPr>
          <w:noProof w:val="0"/>
          <w:lang w:val="en-AU"/>
        </w:rPr>
        <w:t>1</w:t>
      </w:r>
      <w:r w:rsidRPr="00B2780C">
        <w:rPr>
          <w:noProof w:val="0"/>
          <w:lang w:val="en-AU"/>
        </w:rPr>
        <w:t xml:space="preserve">: </w:t>
      </w:r>
      <w:r w:rsidRPr="0005268A">
        <w:rPr>
          <w:noProof w:val="0"/>
          <w:lang w:val="en-AU"/>
        </w:rPr>
        <w:t>An</w:t>
      </w:r>
      <w:r>
        <w:rPr>
          <w:noProof w:val="0"/>
          <w:lang w:val="en-AU"/>
        </w:rPr>
        <w:t>alysing requirements</w:t>
      </w:r>
      <w:bookmarkEnd w:id="10"/>
    </w:p>
    <w:p w14:paraId="59955990" w14:textId="77777777" w:rsidR="0005268A" w:rsidRPr="00B2780C" w:rsidRDefault="0005268A" w:rsidP="00D122D2">
      <w:pPr>
        <w:pStyle w:val="NoSpacing"/>
      </w:pPr>
      <w:r w:rsidRPr="00B2780C">
        <w:rPr>
          <w:noProof/>
          <w:lang w:eastAsia="en-AU"/>
        </w:rPr>
        <mc:AlternateContent>
          <mc:Choice Requires="wps">
            <w:drawing>
              <wp:inline distT="0" distB="0" distL="0" distR="0" wp14:anchorId="76633E66" wp14:editId="6989E4A7">
                <wp:extent cx="5724000" cy="4442400"/>
                <wp:effectExtent l="0" t="0" r="0" b="0"/>
                <wp:docPr id="13" name="Freeform 199" descr="Quotation marks in chat symbols hanging on the str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4000" cy="4442400"/>
                        </a:xfrm>
                        <a:custGeom>
                          <a:avLst/>
                          <a:gdLst>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28575 w 6067425"/>
                            <a:gd name="connsiteY11" fmla="*/ 168592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0 w 6067425"/>
                            <a:gd name="connsiteY11" fmla="*/ 166687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13063 w 6067425"/>
                            <a:gd name="connsiteY11" fmla="*/ 1660343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3266 w 6067425"/>
                            <a:gd name="connsiteY11" fmla="*/ 1660343 h 3638550"/>
                            <a:gd name="connsiteX12" fmla="*/ 0 w 6067425"/>
                            <a:gd name="connsiteY12" fmla="*/ 0 h 3638550"/>
                            <a:gd name="connsiteX0" fmla="*/ 314 w 6067739"/>
                            <a:gd name="connsiteY0" fmla="*/ 0 h 3638550"/>
                            <a:gd name="connsiteX1" fmla="*/ 6067739 w 6067739"/>
                            <a:gd name="connsiteY1" fmla="*/ 0 h 3638550"/>
                            <a:gd name="connsiteX2" fmla="*/ 6067739 w 6067739"/>
                            <a:gd name="connsiteY2" fmla="*/ 3381375 h 3638550"/>
                            <a:gd name="connsiteX3" fmla="*/ 1733864 w 6067739"/>
                            <a:gd name="connsiteY3" fmla="*/ 3381375 h 3638550"/>
                            <a:gd name="connsiteX4" fmla="*/ 1733864 w 6067739"/>
                            <a:gd name="connsiteY4" fmla="*/ 3638550 h 3638550"/>
                            <a:gd name="connsiteX5" fmla="*/ 1457639 w 6067739"/>
                            <a:gd name="connsiteY5" fmla="*/ 3638550 h 3638550"/>
                            <a:gd name="connsiteX6" fmla="*/ 1457639 w 6067739"/>
                            <a:gd name="connsiteY6" fmla="*/ 3381375 h 3638550"/>
                            <a:gd name="connsiteX7" fmla="*/ 1714814 w 6067739"/>
                            <a:gd name="connsiteY7" fmla="*/ 3381375 h 3638550"/>
                            <a:gd name="connsiteX8" fmla="*/ 1714814 w 6067739"/>
                            <a:gd name="connsiteY8" fmla="*/ 2362200 h 3638550"/>
                            <a:gd name="connsiteX9" fmla="*/ 2686364 w 6067739"/>
                            <a:gd name="connsiteY9" fmla="*/ 2362200 h 3638550"/>
                            <a:gd name="connsiteX10" fmla="*/ 2686364 w 6067739"/>
                            <a:gd name="connsiteY10" fmla="*/ 1685925 h 3638550"/>
                            <a:gd name="connsiteX11" fmla="*/ 314 w 6067739"/>
                            <a:gd name="connsiteY11" fmla="*/ 1670140 h 3638550"/>
                            <a:gd name="connsiteX12" fmla="*/ 314 w 6067739"/>
                            <a:gd name="connsiteY12" fmla="*/ 0 h 3638550"/>
                            <a:gd name="connsiteX0" fmla="*/ 596 w 6068021"/>
                            <a:gd name="connsiteY0" fmla="*/ 0 h 3638550"/>
                            <a:gd name="connsiteX1" fmla="*/ 6068021 w 6068021"/>
                            <a:gd name="connsiteY1" fmla="*/ 0 h 3638550"/>
                            <a:gd name="connsiteX2" fmla="*/ 6068021 w 6068021"/>
                            <a:gd name="connsiteY2" fmla="*/ 3381375 h 3638550"/>
                            <a:gd name="connsiteX3" fmla="*/ 1734146 w 6068021"/>
                            <a:gd name="connsiteY3" fmla="*/ 3381375 h 3638550"/>
                            <a:gd name="connsiteX4" fmla="*/ 1734146 w 6068021"/>
                            <a:gd name="connsiteY4" fmla="*/ 3638550 h 3638550"/>
                            <a:gd name="connsiteX5" fmla="*/ 1457921 w 6068021"/>
                            <a:gd name="connsiteY5" fmla="*/ 3638550 h 3638550"/>
                            <a:gd name="connsiteX6" fmla="*/ 1457921 w 6068021"/>
                            <a:gd name="connsiteY6" fmla="*/ 3381375 h 3638550"/>
                            <a:gd name="connsiteX7" fmla="*/ 1715096 w 6068021"/>
                            <a:gd name="connsiteY7" fmla="*/ 3381375 h 3638550"/>
                            <a:gd name="connsiteX8" fmla="*/ 1715096 w 6068021"/>
                            <a:gd name="connsiteY8" fmla="*/ 2362200 h 3638550"/>
                            <a:gd name="connsiteX9" fmla="*/ 2686646 w 6068021"/>
                            <a:gd name="connsiteY9" fmla="*/ 2362200 h 3638550"/>
                            <a:gd name="connsiteX10" fmla="*/ 2686646 w 6068021"/>
                            <a:gd name="connsiteY10" fmla="*/ 1685925 h 3638550"/>
                            <a:gd name="connsiteX11" fmla="*/ 282 w 6068021"/>
                            <a:gd name="connsiteY11" fmla="*/ 1689734 h 3638550"/>
                            <a:gd name="connsiteX12" fmla="*/ 596 w 6068021"/>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15354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29043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243097"/>
                            <a:gd name="connsiteY0" fmla="*/ 0 h 3638550"/>
                            <a:gd name="connsiteX1" fmla="*/ 6068279 w 6243097"/>
                            <a:gd name="connsiteY1" fmla="*/ 0 h 3638550"/>
                            <a:gd name="connsiteX2" fmla="*/ 6243097 w 6243097"/>
                            <a:gd name="connsiteY2" fmla="*/ 3372410 h 3638550"/>
                            <a:gd name="connsiteX3" fmla="*/ 1734404 w 6243097"/>
                            <a:gd name="connsiteY3" fmla="*/ 3381375 h 3638550"/>
                            <a:gd name="connsiteX4" fmla="*/ 1734404 w 6243097"/>
                            <a:gd name="connsiteY4" fmla="*/ 3638550 h 3638550"/>
                            <a:gd name="connsiteX5" fmla="*/ 1458179 w 6243097"/>
                            <a:gd name="connsiteY5" fmla="*/ 3638550 h 3638550"/>
                            <a:gd name="connsiteX6" fmla="*/ 1458179 w 6243097"/>
                            <a:gd name="connsiteY6" fmla="*/ 3381375 h 3638550"/>
                            <a:gd name="connsiteX7" fmla="*/ 1729042 w 6243097"/>
                            <a:gd name="connsiteY7" fmla="*/ 3381375 h 3638550"/>
                            <a:gd name="connsiteX8" fmla="*/ 1729043 w 6243097"/>
                            <a:gd name="connsiteY8" fmla="*/ 2362200 h 3638550"/>
                            <a:gd name="connsiteX9" fmla="*/ 2686904 w 6243097"/>
                            <a:gd name="connsiteY9" fmla="*/ 2362200 h 3638550"/>
                            <a:gd name="connsiteX10" fmla="*/ 2686904 w 6243097"/>
                            <a:gd name="connsiteY10" fmla="*/ 1685925 h 3638550"/>
                            <a:gd name="connsiteX11" fmla="*/ 258 w 6243097"/>
                            <a:gd name="connsiteY11" fmla="*/ 1686468 h 3638550"/>
                            <a:gd name="connsiteX12" fmla="*/ 854 w 6243097"/>
                            <a:gd name="connsiteY12" fmla="*/ 0 h 3638550"/>
                            <a:gd name="connsiteX0" fmla="*/ 854 w 6323785"/>
                            <a:gd name="connsiteY0" fmla="*/ 0 h 3638550"/>
                            <a:gd name="connsiteX1" fmla="*/ 6068279 w 6323785"/>
                            <a:gd name="connsiteY1" fmla="*/ 0 h 3638550"/>
                            <a:gd name="connsiteX2" fmla="*/ 6323785 w 6323785"/>
                            <a:gd name="connsiteY2" fmla="*/ 3372410 h 3638550"/>
                            <a:gd name="connsiteX3" fmla="*/ 1734404 w 6323785"/>
                            <a:gd name="connsiteY3" fmla="*/ 3381375 h 3638550"/>
                            <a:gd name="connsiteX4" fmla="*/ 1734404 w 6323785"/>
                            <a:gd name="connsiteY4" fmla="*/ 3638550 h 3638550"/>
                            <a:gd name="connsiteX5" fmla="*/ 1458179 w 6323785"/>
                            <a:gd name="connsiteY5" fmla="*/ 3638550 h 3638550"/>
                            <a:gd name="connsiteX6" fmla="*/ 1458179 w 6323785"/>
                            <a:gd name="connsiteY6" fmla="*/ 3381375 h 3638550"/>
                            <a:gd name="connsiteX7" fmla="*/ 1729042 w 6323785"/>
                            <a:gd name="connsiteY7" fmla="*/ 3381375 h 3638550"/>
                            <a:gd name="connsiteX8" fmla="*/ 1729043 w 6323785"/>
                            <a:gd name="connsiteY8" fmla="*/ 2362200 h 3638550"/>
                            <a:gd name="connsiteX9" fmla="*/ 2686904 w 6323785"/>
                            <a:gd name="connsiteY9" fmla="*/ 2362200 h 3638550"/>
                            <a:gd name="connsiteX10" fmla="*/ 2686904 w 6323785"/>
                            <a:gd name="connsiteY10" fmla="*/ 1685925 h 3638550"/>
                            <a:gd name="connsiteX11" fmla="*/ 258 w 6323785"/>
                            <a:gd name="connsiteY11" fmla="*/ 1686468 h 3638550"/>
                            <a:gd name="connsiteX12" fmla="*/ 854 w 6323785"/>
                            <a:gd name="connsiteY12" fmla="*/ 0 h 3638550"/>
                            <a:gd name="connsiteX0" fmla="*/ 854 w 6315117"/>
                            <a:gd name="connsiteY0" fmla="*/ 0 h 3638550"/>
                            <a:gd name="connsiteX1" fmla="*/ 6068279 w 6315117"/>
                            <a:gd name="connsiteY1" fmla="*/ 0 h 3638550"/>
                            <a:gd name="connsiteX2" fmla="*/ 6315117 w 6315117"/>
                            <a:gd name="connsiteY2" fmla="*/ 3385411 h 3638550"/>
                            <a:gd name="connsiteX3" fmla="*/ 1734404 w 6315117"/>
                            <a:gd name="connsiteY3" fmla="*/ 3381375 h 3638550"/>
                            <a:gd name="connsiteX4" fmla="*/ 1734404 w 6315117"/>
                            <a:gd name="connsiteY4" fmla="*/ 3638550 h 3638550"/>
                            <a:gd name="connsiteX5" fmla="*/ 1458179 w 6315117"/>
                            <a:gd name="connsiteY5" fmla="*/ 3638550 h 3638550"/>
                            <a:gd name="connsiteX6" fmla="*/ 1458179 w 6315117"/>
                            <a:gd name="connsiteY6" fmla="*/ 3381375 h 3638550"/>
                            <a:gd name="connsiteX7" fmla="*/ 1729042 w 6315117"/>
                            <a:gd name="connsiteY7" fmla="*/ 3381375 h 3638550"/>
                            <a:gd name="connsiteX8" fmla="*/ 1729043 w 6315117"/>
                            <a:gd name="connsiteY8" fmla="*/ 2362200 h 3638550"/>
                            <a:gd name="connsiteX9" fmla="*/ 2686904 w 6315117"/>
                            <a:gd name="connsiteY9" fmla="*/ 2362200 h 3638550"/>
                            <a:gd name="connsiteX10" fmla="*/ 2686904 w 6315117"/>
                            <a:gd name="connsiteY10" fmla="*/ 1685925 h 3638550"/>
                            <a:gd name="connsiteX11" fmla="*/ 258 w 6315117"/>
                            <a:gd name="connsiteY11" fmla="*/ 1686468 h 3638550"/>
                            <a:gd name="connsiteX12" fmla="*/ 854 w 6315117"/>
                            <a:gd name="connsiteY12" fmla="*/ 0 h 3638550"/>
                            <a:gd name="connsiteX0" fmla="*/ 854 w 6319451"/>
                            <a:gd name="connsiteY0" fmla="*/ 0 h 3638550"/>
                            <a:gd name="connsiteX1" fmla="*/ 6068279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5291 w 6319451"/>
                            <a:gd name="connsiteY5" fmla="*/ 363220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58150 w 6319451"/>
                            <a:gd name="connsiteY6" fmla="*/ 34445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1549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76628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34361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483557 w 6319451"/>
                            <a:gd name="connsiteY4" fmla="*/ 3635375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7103 w 6319451"/>
                            <a:gd name="connsiteY8" fmla="*/ 187325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337622 w 6319451"/>
                            <a:gd name="connsiteY9" fmla="*/ 18669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0 w 6318597"/>
                            <a:gd name="connsiteY0" fmla="*/ 0 h 3638550"/>
                            <a:gd name="connsiteX1" fmla="*/ 6318597 w 6318597"/>
                            <a:gd name="connsiteY1" fmla="*/ 0 h 3638550"/>
                            <a:gd name="connsiteX2" fmla="*/ 6318597 w 6318597"/>
                            <a:gd name="connsiteY2" fmla="*/ 3381078 h 3638550"/>
                            <a:gd name="connsiteX3" fmla="*/ 1568436 w 6318597"/>
                            <a:gd name="connsiteY3" fmla="*/ 3381375 h 3638550"/>
                            <a:gd name="connsiteX4" fmla="*/ 1568436 w 6318597"/>
                            <a:gd name="connsiteY4" fmla="*/ 3638550 h 3638550"/>
                            <a:gd name="connsiteX5" fmla="*/ 1311262 w 6318597"/>
                            <a:gd name="connsiteY5" fmla="*/ 3638550 h 3638550"/>
                            <a:gd name="connsiteX6" fmla="*/ 1312842 w 6318597"/>
                            <a:gd name="connsiteY6" fmla="*/ 3374724 h 3638550"/>
                            <a:gd name="connsiteX7" fmla="*/ 1563073 w 6318597"/>
                            <a:gd name="connsiteY7" fmla="*/ 3371850 h 3638550"/>
                            <a:gd name="connsiteX8" fmla="*/ 1563074 w 6318597"/>
                            <a:gd name="connsiteY8" fmla="*/ 1870075 h 3638550"/>
                            <a:gd name="connsiteX9" fmla="*/ 2336768 w 6318597"/>
                            <a:gd name="connsiteY9" fmla="*/ 1866900 h 3638550"/>
                            <a:gd name="connsiteX10" fmla="*/ 2686050 w 6318597"/>
                            <a:gd name="connsiteY10" fmla="*/ 1685925 h 3638550"/>
                            <a:gd name="connsiteX11" fmla="*/ 8930 w 6318597"/>
                            <a:gd name="connsiteY11" fmla="*/ 991143 h 3638550"/>
                            <a:gd name="connsiteX12" fmla="*/ 0 w 6318597"/>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702566 w 6335113"/>
                            <a:gd name="connsiteY10" fmla="*/ 168592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407275 w 6335113"/>
                            <a:gd name="connsiteY10" fmla="*/ 9048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012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9647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647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445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38225 h 3638550"/>
                            <a:gd name="connsiteX11" fmla="*/ 45 w 6335113"/>
                            <a:gd name="connsiteY11" fmla="*/ 1041943 h 3638550"/>
                            <a:gd name="connsiteX12" fmla="*/ 16516 w 6335113"/>
                            <a:gd name="connsiteY12" fmla="*/ 0 h 3638550"/>
                            <a:gd name="connsiteX0" fmla="*/ 274 w 6335387"/>
                            <a:gd name="connsiteY0" fmla="*/ 0 h 4911725"/>
                            <a:gd name="connsiteX1" fmla="*/ 6335387 w 6335387"/>
                            <a:gd name="connsiteY1" fmla="*/ 1273175 h 4911725"/>
                            <a:gd name="connsiteX2" fmla="*/ 6335387 w 6335387"/>
                            <a:gd name="connsiteY2" fmla="*/ 4654253 h 4911725"/>
                            <a:gd name="connsiteX3" fmla="*/ 1585226 w 6335387"/>
                            <a:gd name="connsiteY3" fmla="*/ 4654550 h 4911725"/>
                            <a:gd name="connsiteX4" fmla="*/ 1585226 w 6335387"/>
                            <a:gd name="connsiteY4" fmla="*/ 4911725 h 4911725"/>
                            <a:gd name="connsiteX5" fmla="*/ 1328052 w 6335387"/>
                            <a:gd name="connsiteY5" fmla="*/ 4911725 h 4911725"/>
                            <a:gd name="connsiteX6" fmla="*/ 1329632 w 6335387"/>
                            <a:gd name="connsiteY6" fmla="*/ 4647899 h 4911725"/>
                            <a:gd name="connsiteX7" fmla="*/ 1579863 w 6335387"/>
                            <a:gd name="connsiteY7" fmla="*/ 4645025 h 4911725"/>
                            <a:gd name="connsiteX8" fmla="*/ 1579864 w 6335387"/>
                            <a:gd name="connsiteY8" fmla="*/ 3143250 h 4911725"/>
                            <a:gd name="connsiteX9" fmla="*/ 2353558 w 6335387"/>
                            <a:gd name="connsiteY9" fmla="*/ 3140075 h 4911725"/>
                            <a:gd name="connsiteX10" fmla="*/ 2353571 w 6335387"/>
                            <a:gd name="connsiteY10" fmla="*/ 2311400 h 4911725"/>
                            <a:gd name="connsiteX11" fmla="*/ 319 w 6335387"/>
                            <a:gd name="connsiteY11" fmla="*/ 2315118 h 4911725"/>
                            <a:gd name="connsiteX12" fmla="*/ 274 w 6335387"/>
                            <a:gd name="connsiteY12" fmla="*/ 0 h 4911725"/>
                            <a:gd name="connsiteX0" fmla="*/ 0 w 6350990"/>
                            <a:gd name="connsiteY0" fmla="*/ 0 h 4914900"/>
                            <a:gd name="connsiteX1" fmla="*/ 6350990 w 6350990"/>
                            <a:gd name="connsiteY1" fmla="*/ 1276350 h 4914900"/>
                            <a:gd name="connsiteX2" fmla="*/ 6350990 w 6350990"/>
                            <a:gd name="connsiteY2" fmla="*/ 4657428 h 4914900"/>
                            <a:gd name="connsiteX3" fmla="*/ 1600829 w 6350990"/>
                            <a:gd name="connsiteY3" fmla="*/ 4657725 h 4914900"/>
                            <a:gd name="connsiteX4" fmla="*/ 1600829 w 6350990"/>
                            <a:gd name="connsiteY4" fmla="*/ 4914900 h 4914900"/>
                            <a:gd name="connsiteX5" fmla="*/ 1343655 w 6350990"/>
                            <a:gd name="connsiteY5" fmla="*/ 4914900 h 4914900"/>
                            <a:gd name="connsiteX6" fmla="*/ 1345235 w 6350990"/>
                            <a:gd name="connsiteY6" fmla="*/ 4651074 h 4914900"/>
                            <a:gd name="connsiteX7" fmla="*/ 1595466 w 6350990"/>
                            <a:gd name="connsiteY7" fmla="*/ 4648200 h 4914900"/>
                            <a:gd name="connsiteX8" fmla="*/ 1595467 w 6350990"/>
                            <a:gd name="connsiteY8" fmla="*/ 3146425 h 4914900"/>
                            <a:gd name="connsiteX9" fmla="*/ 2369161 w 6350990"/>
                            <a:gd name="connsiteY9" fmla="*/ 3143250 h 4914900"/>
                            <a:gd name="connsiteX10" fmla="*/ 2369174 w 6350990"/>
                            <a:gd name="connsiteY10" fmla="*/ 2314575 h 4914900"/>
                            <a:gd name="connsiteX11" fmla="*/ 15922 w 6350990"/>
                            <a:gd name="connsiteY11" fmla="*/ 2318293 h 4914900"/>
                            <a:gd name="connsiteX12" fmla="*/ 0 w 6350990"/>
                            <a:gd name="connsiteY12" fmla="*/ 0 h 4914900"/>
                            <a:gd name="connsiteX0" fmla="*/ 0 w 6347815"/>
                            <a:gd name="connsiteY0" fmla="*/ 0 h 4914900"/>
                            <a:gd name="connsiteX1" fmla="*/ 6347815 w 6347815"/>
                            <a:gd name="connsiteY1" fmla="*/ 1276350 h 4914900"/>
                            <a:gd name="connsiteX2" fmla="*/ 6347815 w 6347815"/>
                            <a:gd name="connsiteY2" fmla="*/ 4657428 h 4914900"/>
                            <a:gd name="connsiteX3" fmla="*/ 1597654 w 6347815"/>
                            <a:gd name="connsiteY3" fmla="*/ 4657725 h 4914900"/>
                            <a:gd name="connsiteX4" fmla="*/ 1597654 w 6347815"/>
                            <a:gd name="connsiteY4" fmla="*/ 4914900 h 4914900"/>
                            <a:gd name="connsiteX5" fmla="*/ 1340480 w 6347815"/>
                            <a:gd name="connsiteY5" fmla="*/ 4914900 h 4914900"/>
                            <a:gd name="connsiteX6" fmla="*/ 1342060 w 6347815"/>
                            <a:gd name="connsiteY6" fmla="*/ 4651074 h 4914900"/>
                            <a:gd name="connsiteX7" fmla="*/ 1592291 w 6347815"/>
                            <a:gd name="connsiteY7" fmla="*/ 4648200 h 4914900"/>
                            <a:gd name="connsiteX8" fmla="*/ 1592292 w 6347815"/>
                            <a:gd name="connsiteY8" fmla="*/ 3146425 h 4914900"/>
                            <a:gd name="connsiteX9" fmla="*/ 2365986 w 6347815"/>
                            <a:gd name="connsiteY9" fmla="*/ 3143250 h 4914900"/>
                            <a:gd name="connsiteX10" fmla="*/ 2365999 w 6347815"/>
                            <a:gd name="connsiteY10" fmla="*/ 2314575 h 4914900"/>
                            <a:gd name="connsiteX11" fmla="*/ 12747 w 6347815"/>
                            <a:gd name="connsiteY11" fmla="*/ 2318293 h 4914900"/>
                            <a:gd name="connsiteX12" fmla="*/ 0 w 6347815"/>
                            <a:gd name="connsiteY12" fmla="*/ 0 h 4914900"/>
                            <a:gd name="connsiteX0" fmla="*/ 0 w 6344640"/>
                            <a:gd name="connsiteY0" fmla="*/ 0 h 4921250"/>
                            <a:gd name="connsiteX1" fmla="*/ 6344640 w 6344640"/>
                            <a:gd name="connsiteY1" fmla="*/ 1282700 h 4921250"/>
                            <a:gd name="connsiteX2" fmla="*/ 6344640 w 6344640"/>
                            <a:gd name="connsiteY2" fmla="*/ 4663778 h 4921250"/>
                            <a:gd name="connsiteX3" fmla="*/ 1594479 w 6344640"/>
                            <a:gd name="connsiteY3" fmla="*/ 4664075 h 4921250"/>
                            <a:gd name="connsiteX4" fmla="*/ 1594479 w 6344640"/>
                            <a:gd name="connsiteY4" fmla="*/ 4921250 h 4921250"/>
                            <a:gd name="connsiteX5" fmla="*/ 1337305 w 6344640"/>
                            <a:gd name="connsiteY5" fmla="*/ 4921250 h 4921250"/>
                            <a:gd name="connsiteX6" fmla="*/ 1338885 w 6344640"/>
                            <a:gd name="connsiteY6" fmla="*/ 4657424 h 4921250"/>
                            <a:gd name="connsiteX7" fmla="*/ 1589116 w 6344640"/>
                            <a:gd name="connsiteY7" fmla="*/ 4654550 h 4921250"/>
                            <a:gd name="connsiteX8" fmla="*/ 1589117 w 6344640"/>
                            <a:gd name="connsiteY8" fmla="*/ 3152775 h 4921250"/>
                            <a:gd name="connsiteX9" fmla="*/ 2362811 w 6344640"/>
                            <a:gd name="connsiteY9" fmla="*/ 3149600 h 4921250"/>
                            <a:gd name="connsiteX10" fmla="*/ 2362824 w 6344640"/>
                            <a:gd name="connsiteY10" fmla="*/ 2320925 h 4921250"/>
                            <a:gd name="connsiteX11" fmla="*/ 9572 w 6344640"/>
                            <a:gd name="connsiteY11" fmla="*/ 2324643 h 4921250"/>
                            <a:gd name="connsiteX12" fmla="*/ 0 w 6344640"/>
                            <a:gd name="connsiteY12" fmla="*/ 0 h 4921250"/>
                            <a:gd name="connsiteX0" fmla="*/ 0 w 6341465"/>
                            <a:gd name="connsiteY0" fmla="*/ 0 h 4921250"/>
                            <a:gd name="connsiteX1" fmla="*/ 6341465 w 6341465"/>
                            <a:gd name="connsiteY1" fmla="*/ 128270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9525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341465" h="4921250">
                              <a:moveTo>
                                <a:pt x="0" y="0"/>
                              </a:moveTo>
                              <a:lnTo>
                                <a:pt x="6338290" y="0"/>
                              </a:lnTo>
                              <a:cubicBezTo>
                                <a:pt x="6339348" y="1551418"/>
                                <a:pt x="6340407" y="3112360"/>
                                <a:pt x="6341465" y="4663778"/>
                              </a:cubicBezTo>
                              <a:lnTo>
                                <a:pt x="1591304" y="4664075"/>
                              </a:lnTo>
                              <a:lnTo>
                                <a:pt x="1591304" y="4921250"/>
                              </a:lnTo>
                              <a:lnTo>
                                <a:pt x="1334130" y="4921250"/>
                              </a:lnTo>
                              <a:cubicBezTo>
                                <a:pt x="1332540" y="4832250"/>
                                <a:pt x="1337300" y="4746424"/>
                                <a:pt x="1335710" y="4657424"/>
                              </a:cubicBezTo>
                              <a:lnTo>
                                <a:pt x="1585941" y="4654550"/>
                              </a:lnTo>
                              <a:cubicBezTo>
                                <a:pt x="1585941" y="4314825"/>
                                <a:pt x="1585942" y="3492500"/>
                                <a:pt x="1585942" y="3152775"/>
                              </a:cubicBezTo>
                              <a:lnTo>
                                <a:pt x="2359636" y="3149600"/>
                              </a:lnTo>
                              <a:cubicBezTo>
                                <a:pt x="2360699" y="2874433"/>
                                <a:pt x="2358586" y="2596092"/>
                                <a:pt x="2359649" y="2320925"/>
                              </a:cubicBezTo>
                              <a:lnTo>
                                <a:pt x="6397" y="2324643"/>
                              </a:lnTo>
                              <a:cubicBezTo>
                                <a:pt x="5308" y="1771195"/>
                                <a:pt x="1089" y="553448"/>
                                <a:pt x="0" y="0"/>
                              </a:cubicBezTo>
                              <a:close/>
                            </a:path>
                          </a:pathLst>
                        </a:custGeom>
                        <a:blipFill dpi="0" rotWithShape="1">
                          <a:blip r:embed="rId36">
                            <a:extLst>
                              <a:ext uri="{28A0092B-C50C-407E-A947-70E740481C1C}">
                                <a14:useLocalDpi xmlns:a14="http://schemas.microsoft.com/office/drawing/2010/main" val="0"/>
                              </a:ext>
                            </a:extLst>
                          </a:blip>
                          <a:srcRect/>
                          <a:stretch>
                            <a:fillRect l="-5368" t="-24046" r="-22816"/>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D49D9B" w14:textId="77777777" w:rsidR="00373B08" w:rsidRDefault="00373B08" w:rsidP="00D122D2">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633E66" id="_x0000_s1027" alt="Quotation marks in chat symbols hanging on the strings" style="width:450.7pt;height:349.8pt;visibility:visible;mso-wrap-style:square;mso-left-percent:-10001;mso-top-percent:-10001;mso-position-horizontal:absolute;mso-position-horizontal-relative:char;mso-position-vertical:absolute;mso-position-vertical-relative:line;mso-left-percent:-10001;mso-top-percent:-10001;v-text-anchor:middle" coordsize="6341465,492125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" adj="-11796480,,5400" path="m,l6338290,v1058,1551418,2117,3112360,3175,4663778l1591304,4664075r,257175l1334130,4921250v-1590,-89000,3170,-174826,1580,-263826l1585941,4654550v,-339725,1,-1162050,1,-1501775l2359636,3149600v1063,-275167,-1050,-553508,13,-828675l6397,2324643c5308,1771195,1089,553448,,xe" stroked="f" strokeweight="2pt">
                <v:fill r:id="rId37" o:title="Quotation marks in chat symbols hanging on the strings" recolor="t" rotate="t" type="frame"/>
                <v:stroke joinstyle="miter"/>
                <v:formulas/>
                <v:path arrowok="t" o:connecttype="custom" o:connectlocs="0,0;5721134,0;5724000,4209981;1436360,4210249;1436360,4442400;1204226,4442400;1205653,4204245;1431519,4201651;1431520,2846002;2129880,2843136;2129891,2095093;5774,2098449;0,0" o:connectangles="0,0,0,0,0,0,0,0,0,0,0,0,0" textboxrect="0,0,6341465,4921250"/>
                <o:lock v:ext="edit" aspectratio="t"/>
                <v:textbox>
                  <w:txbxContent>
                    <w:p w14:paraId="4CD49D9B" w14:textId="77777777" w:rsidR="00373B08" w:rsidRDefault="00373B08" w:rsidP="00D122D2">
                      <w:pPr>
                        <w:jc w:val="center"/>
                      </w:pPr>
                      <w:r>
                        <w:softHyphen/>
                      </w:r>
                    </w:p>
                  </w:txbxContent>
                </v:textbox>
                <w10:anchorlock/>
              </v:shape>
            </w:pict>
          </mc:Fallback>
        </mc:AlternateContent>
      </w:r>
      <w:r w:rsidRPr="00B2780C">
        <w:t xml:space="preserve"> </w:t>
      </w:r>
      <w:r w:rsidRPr="00B2780C">
        <w:br w:type="page"/>
      </w:r>
    </w:p>
    <w:p w14:paraId="5199BEBB" w14:textId="77777777" w:rsidR="0005268A" w:rsidRPr="00B2780C" w:rsidRDefault="0005268A" w:rsidP="00D122D2">
      <w:pPr>
        <w:pStyle w:val="Heading1"/>
      </w:pPr>
      <w:bookmarkStart w:id="11" w:name="_Toc46131835"/>
      <w:bookmarkStart w:id="12" w:name="_Toc47344113"/>
      <w:r w:rsidRPr="00B2780C">
        <w:lastRenderedPageBreak/>
        <w:t>Overview</w:t>
      </w:r>
      <w:bookmarkEnd w:id="11"/>
      <w:bookmarkEnd w:id="12"/>
    </w:p>
    <w:p w14:paraId="1236E879" w14:textId="59B93984" w:rsidR="0005268A" w:rsidRDefault="0005268A" w:rsidP="0005268A">
      <w:r>
        <w:t>Organisations such as hospitals, government departments, universities, banks, insurance companies and just about every other business that operates in today's society, rely on data to perform their activities.</w:t>
      </w:r>
    </w:p>
    <w:p w14:paraId="599F89ED" w14:textId="2D0BC8E0" w:rsidR="00FE3C10" w:rsidRDefault="003C6ED2" w:rsidP="00FE3C10">
      <w:r>
        <w:t>RDBMS</w:t>
      </w:r>
      <w:r w:rsidR="00FE3C10">
        <w:t xml:space="preserve"> </w:t>
      </w:r>
      <w:r w:rsidR="00FE3C10" w:rsidRPr="0005268A">
        <w:t>are used by most organisations to process the data they colle</w:t>
      </w:r>
      <w:r w:rsidR="00FE3C10">
        <w:t>ct and turn it into information.</w:t>
      </w:r>
      <w:r w:rsidR="00FE3C10" w:rsidRPr="0005268A">
        <w:t xml:space="preserve"> They will use this information to make business or operational decisio</w:t>
      </w:r>
      <w:r w:rsidR="00FE3C10">
        <w:t>ns to benefit the organisation.</w:t>
      </w:r>
    </w:p>
    <w:p w14:paraId="587B2E79" w14:textId="77777777" w:rsidR="00FE3C10" w:rsidRDefault="00FE3C10" w:rsidP="00FE3C10">
      <w:r w:rsidRPr="0005268A">
        <w:t>It is important that the analyst understands how to define what information that the database is supposed to produce for the organisation.</w:t>
      </w:r>
    </w:p>
    <w:p w14:paraId="1F644D86" w14:textId="618F770D" w:rsidR="00CC5CED" w:rsidRDefault="00CC5CED" w:rsidP="0005268A">
      <w:r>
        <w:t xml:space="preserve">In this topic you will learn </w:t>
      </w:r>
      <w:r w:rsidR="0005268A">
        <w:t>about</w:t>
      </w:r>
      <w:r>
        <w:t xml:space="preserve"> the following:</w:t>
      </w:r>
    </w:p>
    <w:p w14:paraId="5F8129F2" w14:textId="4B37438B" w:rsidR="0005268A" w:rsidRPr="004F42E1" w:rsidRDefault="009E154C" w:rsidP="00CC5CED">
      <w:pPr>
        <w:pStyle w:val="ListBullet"/>
      </w:pPr>
      <w:r w:rsidRPr="004F42E1">
        <w:t>D</w:t>
      </w:r>
      <w:r w:rsidR="0005268A" w:rsidRPr="004F42E1">
        <w:t xml:space="preserve">efining the Information requirements of an organisation </w:t>
      </w:r>
      <w:r w:rsidRPr="004F42E1">
        <w:t xml:space="preserve">to be </w:t>
      </w:r>
      <w:r w:rsidR="0005268A" w:rsidRPr="004F42E1">
        <w:t xml:space="preserve">addressed by </w:t>
      </w:r>
      <w:r w:rsidRPr="004F42E1">
        <w:t>a</w:t>
      </w:r>
      <w:r w:rsidR="0005268A" w:rsidRPr="004F42E1">
        <w:t xml:space="preserve"> data model.</w:t>
      </w:r>
    </w:p>
    <w:p w14:paraId="79330765" w14:textId="5865A3CF" w:rsidR="0005268A" w:rsidRPr="004F42E1" w:rsidRDefault="00CC5CED" w:rsidP="00CC5CED">
      <w:pPr>
        <w:pStyle w:val="ListBullet"/>
      </w:pPr>
      <w:r w:rsidRPr="004F42E1">
        <w:t>D</w:t>
      </w:r>
      <w:r w:rsidR="0005268A" w:rsidRPr="004F42E1">
        <w:t>ata analysis techniques used to develop an understanding of the operations of the organisation.</w:t>
      </w:r>
    </w:p>
    <w:p w14:paraId="35AFAFC5" w14:textId="72B73494" w:rsidR="0005268A" w:rsidRPr="004F42E1" w:rsidRDefault="00CC5CED" w:rsidP="00CC5CED">
      <w:pPr>
        <w:pStyle w:val="ListBullet"/>
      </w:pPr>
      <w:r w:rsidRPr="004F42E1">
        <w:t>M</w:t>
      </w:r>
      <w:r w:rsidR="0005268A" w:rsidRPr="004F42E1">
        <w:t>ethods used to gather the information and data to be analysed.</w:t>
      </w:r>
    </w:p>
    <w:p w14:paraId="79690214" w14:textId="7F147A6B" w:rsidR="004A7634" w:rsidRPr="004F42E1" w:rsidRDefault="004A7634" w:rsidP="00CC5CED">
      <w:pPr>
        <w:pStyle w:val="ListBullet"/>
      </w:pPr>
      <w:r w:rsidRPr="004F42E1">
        <w:t>Defining the scope and boundaries of the database system.</w:t>
      </w:r>
    </w:p>
    <w:p w14:paraId="4FA952E8" w14:textId="54B861E2" w:rsidR="004F42E1" w:rsidRPr="004F42E1" w:rsidRDefault="004F42E1" w:rsidP="00CC5CED">
      <w:pPr>
        <w:pStyle w:val="ListBullet"/>
      </w:pPr>
      <w:r w:rsidRPr="004F42E1">
        <w:t>Developing a written requirement report describing the functional requirements of the database.</w:t>
      </w:r>
    </w:p>
    <w:p w14:paraId="6B391426" w14:textId="182B5A8A" w:rsidR="0005268A" w:rsidRDefault="00FE0842" w:rsidP="00FE3C10">
      <w:pPr>
        <w:pStyle w:val="Heading1"/>
      </w:pPr>
      <w:bookmarkStart w:id="13" w:name="_Toc46131837"/>
      <w:bookmarkStart w:id="14" w:name="_Toc47344114"/>
      <w:r>
        <w:t>U</w:t>
      </w:r>
      <w:r w:rsidR="0005268A" w:rsidRPr="0005268A">
        <w:t>nderstand</w:t>
      </w:r>
      <w:r w:rsidR="00F777DD">
        <w:t>ing</w:t>
      </w:r>
      <w:r w:rsidR="0005268A" w:rsidRPr="0005268A">
        <w:t xml:space="preserve"> </w:t>
      </w:r>
      <w:r>
        <w:t xml:space="preserve">business </w:t>
      </w:r>
      <w:r w:rsidR="0005268A" w:rsidRPr="0005268A">
        <w:t>operations</w:t>
      </w:r>
      <w:bookmarkEnd w:id="13"/>
      <w:bookmarkEnd w:id="14"/>
    </w:p>
    <w:p w14:paraId="619D0C7C" w14:textId="2C40AC9E" w:rsidR="00337448" w:rsidRDefault="0005268A" w:rsidP="0005268A">
      <w:r>
        <w:t>RDBMS are used extensively throughout the modern world to assist organisation</w:t>
      </w:r>
      <w:r w:rsidR="00337448">
        <w:t xml:space="preserve">s </w:t>
      </w:r>
      <w:r w:rsidR="003E5939">
        <w:t>in</w:t>
      </w:r>
      <w:r w:rsidR="00337448">
        <w:t xml:space="preserve"> execut</w:t>
      </w:r>
      <w:r w:rsidR="003E5939">
        <w:t>ing</w:t>
      </w:r>
      <w:r w:rsidR="00337448">
        <w:t xml:space="preserve"> their operations. </w:t>
      </w:r>
      <w:r>
        <w:t>RDBMS allow organisations to collect, store, process and analyse data</w:t>
      </w:r>
      <w:r w:rsidR="00D67929">
        <w:t>. They then</w:t>
      </w:r>
      <w:r>
        <w:t xml:space="preserve"> turn it into information, which the</w:t>
      </w:r>
      <w:r w:rsidR="00D67929">
        <w:t xml:space="preserve"> organisation</w:t>
      </w:r>
      <w:r>
        <w:t xml:space="preserve"> can use to define the decisions required for s</w:t>
      </w:r>
      <w:r w:rsidR="00337448">
        <w:t>uccessful business operations.</w:t>
      </w:r>
    </w:p>
    <w:p w14:paraId="07C6F5DC" w14:textId="142053FD" w:rsidR="0005268A" w:rsidRDefault="0005268A" w:rsidP="0005268A">
      <w:r>
        <w:t>It is important therefore, that the database is designed to meet the organisation’s specific operations and more precisely the business rules of the particular organisation.</w:t>
      </w:r>
      <w:r w:rsidR="0077507F">
        <w:t xml:space="preserve"> </w:t>
      </w:r>
      <w:r>
        <w:t xml:space="preserve">In other words, the </w:t>
      </w:r>
      <w:r w:rsidR="009D0AA1">
        <w:t>accuracy</w:t>
      </w:r>
      <w:r>
        <w:t xml:space="preserve"> of an information system will be </w:t>
      </w:r>
      <w:r w:rsidR="00280ED2">
        <w:t>greatly</w:t>
      </w:r>
      <w:r>
        <w:t xml:space="preserve"> determined by how closely its database reflects the operations of the organisation.</w:t>
      </w:r>
    </w:p>
    <w:p w14:paraId="76D2BCBB" w14:textId="2AD72184" w:rsidR="005C3797" w:rsidRDefault="0005268A" w:rsidP="0005268A">
      <w:r>
        <w:t>Data analysis techniques are used to develop an understanding of the business operations and business rules of an organisation in order to define the structure (or schema) of the database</w:t>
      </w:r>
      <w:r w:rsidR="00337448">
        <w:t>.</w:t>
      </w:r>
    </w:p>
    <w:p w14:paraId="58724AC6" w14:textId="77777777" w:rsidR="00DC4E34" w:rsidRDefault="00DC4E34" w:rsidP="00DC4E34">
      <w:pPr>
        <w:pStyle w:val="Heading2"/>
      </w:pPr>
      <w:bookmarkStart w:id="15" w:name="_Toc24446524"/>
      <w:bookmarkStart w:id="16" w:name="_Toc46131838"/>
      <w:bookmarkStart w:id="17" w:name="_Toc47344115"/>
      <w:r>
        <w:lastRenderedPageBreak/>
        <w:t>The business domain</w:t>
      </w:r>
      <w:bookmarkEnd w:id="15"/>
      <w:bookmarkEnd w:id="17"/>
    </w:p>
    <w:p w14:paraId="33AB855E" w14:textId="77777777" w:rsidR="00DC4E34" w:rsidRPr="00ED196C" w:rsidRDefault="00DC4E34" w:rsidP="00DC4E34">
      <w:r>
        <w:rPr>
          <w:lang w:eastAsia="en-AU"/>
        </w:rPr>
        <w:t>The business domain refers to the organisation’s core business, or their competitive boundaries. It will inform your requirements and acceptance criteria for the system. To understand the business domain, you need to find out things like who their customers are and what their product is. This information will lead you to an overview of the business domain.</w:t>
      </w:r>
    </w:p>
    <w:p w14:paraId="580BD06F" w14:textId="77777777" w:rsidR="00DE75C1" w:rsidRDefault="00DE75C1" w:rsidP="00DE75C1">
      <w:pPr>
        <w:pStyle w:val="Heading1"/>
      </w:pPr>
      <w:bookmarkStart w:id="18" w:name="_Toc11936492"/>
      <w:bookmarkStart w:id="19" w:name="_Toc46486356"/>
      <w:bookmarkStart w:id="20" w:name="_Toc47344116"/>
      <w:r>
        <w:t>Communicating with your client</w:t>
      </w:r>
      <w:bookmarkEnd w:id="18"/>
      <w:bookmarkEnd w:id="19"/>
      <w:bookmarkEnd w:id="20"/>
    </w:p>
    <w:p w14:paraId="584821AB" w14:textId="77777777" w:rsidR="00DE75C1" w:rsidRDefault="00DE75C1" w:rsidP="00DE75C1">
      <w:pPr>
        <w:rPr>
          <w:lang w:eastAsia="en-AU"/>
        </w:rPr>
      </w:pPr>
      <w:r>
        <w:rPr>
          <w:lang w:eastAsia="en-AU"/>
        </w:rPr>
        <w:t>To determine a client’s needs and provide an appropriate solution, you’ll need to be able to communicate with them, both verbally and in writing. This includes using effective listening and questioning techniques, presenting relevant information, obtaining their feedback and writing reports.</w:t>
      </w:r>
    </w:p>
    <w:p w14:paraId="624073D0" w14:textId="77777777" w:rsidR="00DE75C1" w:rsidRPr="00B2780C" w:rsidRDefault="00DE75C1" w:rsidP="00DE75C1">
      <w:pPr>
        <w:pStyle w:val="HeadingDecorative"/>
      </w:pPr>
      <w:r w:rsidRPr="00B2780C">
        <w:tab/>
      </w:r>
      <w:r w:rsidRPr="00B2780C">
        <w:rPr>
          <w:noProof/>
        </w:rPr>
        <w:drawing>
          <wp:inline distT="0" distB="0" distL="0" distR="0" wp14:anchorId="1AD3C4AE" wp14:editId="492CFFC8">
            <wp:extent cx="360000" cy="360000"/>
            <wp:effectExtent l="0" t="0" r="2540" b="2540"/>
            <wp:docPr id="24" name="Graphic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5DA7D278" w14:textId="77777777" w:rsidR="00DE75C1" w:rsidRDefault="00DE75C1" w:rsidP="00DE75C1">
      <w:pPr>
        <w:pStyle w:val="Heading2"/>
        <w:rPr>
          <w:noProof w:val="0"/>
        </w:rPr>
      </w:pPr>
      <w:bookmarkStart w:id="21" w:name="_Toc21521295"/>
      <w:bookmarkStart w:id="22" w:name="_Toc47344117"/>
      <w:r w:rsidRPr="00B2780C">
        <w:rPr>
          <w:noProof w:val="0"/>
        </w:rPr>
        <w:t>Video</w:t>
      </w:r>
      <w:r>
        <w:rPr>
          <w:noProof w:val="0"/>
        </w:rPr>
        <w:t>s</w:t>
      </w:r>
      <w:r w:rsidRPr="00B2780C">
        <w:rPr>
          <w:noProof w:val="0"/>
        </w:rPr>
        <w:t xml:space="preserve">: </w:t>
      </w:r>
      <w:r>
        <w:rPr>
          <w:noProof w:val="0"/>
        </w:rPr>
        <w:t>Communication skills</w:t>
      </w:r>
      <w:bookmarkEnd w:id="21"/>
      <w:bookmarkEnd w:id="22"/>
    </w:p>
    <w:p w14:paraId="0A42329E" w14:textId="77777777" w:rsidR="00DE75C1" w:rsidRDefault="00DE75C1" w:rsidP="00DE75C1">
      <w:r>
        <w:t>The</w:t>
      </w:r>
      <w:r w:rsidRPr="00FD6A6C">
        <w:t xml:space="preserve"> following</w:t>
      </w:r>
      <w:r>
        <w:t xml:space="preserve"> video collection and</w:t>
      </w:r>
      <w:r w:rsidRPr="00FD6A6C">
        <w:t xml:space="preserve"> </w:t>
      </w:r>
      <w:r>
        <w:t>courses from LinkedIn Learning include information about communication strategies that you can use when communicating with clients and co-workers. You can watch the whole course, or just the parts that you need:</w:t>
      </w:r>
    </w:p>
    <w:p w14:paraId="289C95E4" w14:textId="600FFAA7" w:rsidR="00DE75C1" w:rsidRPr="00956161" w:rsidRDefault="006D3652" w:rsidP="00DE75C1">
      <w:pPr>
        <w:pStyle w:val="ListBullet"/>
      </w:pPr>
      <w:hyperlink r:id="rId38" w:history="1">
        <w:r w:rsidR="00DE75C1" w:rsidRPr="00EC2C71">
          <w:rPr>
            <w:rStyle w:val="Hyperlink"/>
          </w:rPr>
          <w:t>Effective listening and questioning techniques</w:t>
        </w:r>
      </w:hyperlink>
      <w:r w:rsidR="00DE75C1">
        <w:t xml:space="preserve"> (LinkedIn Learning 07:32 mins)</w:t>
      </w:r>
    </w:p>
    <w:p w14:paraId="1A2F120A" w14:textId="600FB355" w:rsidR="00DE75C1" w:rsidRPr="001E0706" w:rsidRDefault="006D3652" w:rsidP="00DE75C1">
      <w:pPr>
        <w:pStyle w:val="ListBullet"/>
      </w:pPr>
      <w:hyperlink r:id="rId39" w:history="1">
        <w:r w:rsidR="00DE75C1" w:rsidRPr="001E0706">
          <w:rPr>
            <w:rStyle w:val="Hyperlink"/>
          </w:rPr>
          <w:t>Communication Foundations</w:t>
        </w:r>
      </w:hyperlink>
      <w:r w:rsidR="00DE75C1" w:rsidRPr="001E0706">
        <w:t xml:space="preserve"> (LinkedIn Learning 01:24 hrs)</w:t>
      </w:r>
    </w:p>
    <w:p w14:paraId="085AA9F6" w14:textId="77777777" w:rsidR="00695ABF" w:rsidRDefault="00695ABF" w:rsidP="00695ABF">
      <w:pPr>
        <w:pStyle w:val="Heading1"/>
      </w:pPr>
      <w:bookmarkStart w:id="23" w:name="_Toc11936499"/>
      <w:bookmarkStart w:id="24" w:name="_Toc46486363"/>
      <w:bookmarkStart w:id="25" w:name="_Toc47344118"/>
      <w:r w:rsidRPr="488E283D">
        <w:rPr>
          <w:rFonts w:eastAsia="Calibri" w:cs="Calibri"/>
          <w:szCs w:val="44"/>
        </w:rPr>
        <w:t>Planning tasks</w:t>
      </w:r>
      <w:bookmarkEnd w:id="25"/>
    </w:p>
    <w:p w14:paraId="1936F206" w14:textId="77777777" w:rsidR="00695ABF" w:rsidRDefault="00695ABF" w:rsidP="00695ABF">
      <w:r w:rsidRPr="488E283D">
        <w:rPr>
          <w:rFonts w:eastAsia="Calibri" w:cs="Calibri"/>
        </w:rPr>
        <w:t xml:space="preserve">At work, you have a responsibility to deliver the work expected of you, to the required standard and within the required timeframe; this is what your employers employ you to do. In some circumstances, an employee has no control over what they do and when they do it – employees working on a production line in a factory, for example, have their work schedule dictated to them by the pace of the production line they are working on. </w:t>
      </w:r>
    </w:p>
    <w:p w14:paraId="6BEF97BC" w14:textId="77777777" w:rsidR="00695ABF" w:rsidRDefault="00695ABF" w:rsidP="00695ABF">
      <w:r w:rsidRPr="488E283D">
        <w:rPr>
          <w:rFonts w:eastAsia="Calibri" w:cs="Calibri"/>
        </w:rPr>
        <w:lastRenderedPageBreak/>
        <w:t xml:space="preserve">In a different context, such as ICT support, employees may have varying degrees of flexibility in terms of how they decide which tasks to perform and when. In some circumstances, it won’t matter the precise order in which tasks are completed, so long as they’re completed to the required standard and deadline. This is one of the factors that can be motivating in a job role – the freedom and ability to decide when to complete individual tasks. </w:t>
      </w:r>
    </w:p>
    <w:p w14:paraId="619CF30B" w14:textId="77777777" w:rsidR="00695ABF" w:rsidRDefault="00695ABF" w:rsidP="00695ABF">
      <w:r w:rsidRPr="488E283D">
        <w:rPr>
          <w:rFonts w:eastAsia="Calibri" w:cs="Calibri"/>
        </w:rPr>
        <w:t xml:space="preserve">In other cases, the task order </w:t>
      </w:r>
      <w:r w:rsidRPr="488E283D">
        <w:rPr>
          <w:rFonts w:eastAsia="Calibri" w:cs="Calibri"/>
          <w:i/>
          <w:iCs/>
        </w:rPr>
        <w:t>will</w:t>
      </w:r>
      <w:r w:rsidRPr="488E283D">
        <w:rPr>
          <w:rFonts w:eastAsia="Calibri" w:cs="Calibri"/>
        </w:rPr>
        <w:t xml:space="preserve"> matter and it’s important to know how to sequence those tasks appropriately. This is where it’s important to be able to access the organisation’s policies and procedures so that you have this understanding and knowledge.</w:t>
      </w:r>
    </w:p>
    <w:p w14:paraId="5D24CEA0" w14:textId="77777777" w:rsidR="00695ABF" w:rsidRDefault="00695ABF" w:rsidP="00695ABF">
      <w:r w:rsidRPr="488E283D">
        <w:rPr>
          <w:rFonts w:eastAsia="Calibri" w:cs="Calibri"/>
        </w:rPr>
        <w:t xml:space="preserve">Having established an understanding of what’s to be done in the work role, you should assess and prioritise your workload. This will help you plan your tasks to ensure that the most important or urgent priorities are tackled first and that time-sensitive activities are completed within the required timeframe. A useful place to start is with a to-do list. This is simply a list of tasks that are to be completed within a set time – this may be a day, week or month, depending on the context of your role. </w:t>
      </w:r>
    </w:p>
    <w:p w14:paraId="6817C3F6" w14:textId="77777777" w:rsidR="00695ABF" w:rsidRPr="00B2780C" w:rsidRDefault="00695ABF" w:rsidP="00695ABF">
      <w:pPr>
        <w:pStyle w:val="HeadingDecorative"/>
      </w:pPr>
      <w:r w:rsidRPr="00B2780C">
        <w:tab/>
      </w:r>
      <w:r w:rsidRPr="00B2780C">
        <w:rPr>
          <w:noProof/>
        </w:rPr>
        <w:drawing>
          <wp:inline distT="0" distB="0" distL="0" distR="0" wp14:anchorId="06B486C9" wp14:editId="56A36FB6">
            <wp:extent cx="360000" cy="360000"/>
            <wp:effectExtent l="0" t="0" r="2540" b="2540"/>
            <wp:docPr id="1834394306"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72C5AD86" w14:textId="77777777" w:rsidR="00695ABF" w:rsidRDefault="00695ABF" w:rsidP="00695ABF">
      <w:pPr>
        <w:pStyle w:val="Heading2"/>
      </w:pPr>
      <w:bookmarkStart w:id="26" w:name="_Toc47344119"/>
      <w:r w:rsidRPr="488E283D">
        <w:rPr>
          <w:rFonts w:eastAsia="Calibri" w:cs="Calibri"/>
        </w:rPr>
        <w:t>Video: Getting started with Trello</w:t>
      </w:r>
      <w:bookmarkEnd w:id="26"/>
    </w:p>
    <w:p w14:paraId="249EE2DF" w14:textId="77777777" w:rsidR="00695ABF" w:rsidRDefault="00695ABF" w:rsidP="00695ABF">
      <w:r w:rsidRPr="488E283D">
        <w:rPr>
          <w:rFonts w:eastAsia="Calibri" w:cs="Calibri"/>
        </w:rPr>
        <w:t>Trello is a free online planning tool that allows you to create to do lists, set up reminders and create notes. Watch the following video to learn how to use this tool:</w:t>
      </w:r>
    </w:p>
    <w:p w14:paraId="7E723BC8" w14:textId="555FAC7A" w:rsidR="00695ABF" w:rsidRPr="003C2C9E" w:rsidRDefault="006D3652" w:rsidP="00695ABF">
      <w:pPr>
        <w:rPr>
          <w:rFonts w:eastAsia="Calibri" w:cs="Calibri"/>
        </w:rPr>
      </w:pPr>
      <w:hyperlink r:id="rId40">
        <w:r w:rsidR="00695ABF" w:rsidRPr="488E283D">
          <w:rPr>
            <w:rStyle w:val="Hyperlink"/>
            <w:rFonts w:eastAsia="Calibri" w:cs="Calibri"/>
          </w:rPr>
          <w:t>Getting Started With Trello</w:t>
        </w:r>
      </w:hyperlink>
      <w:r w:rsidR="00695ABF" w:rsidRPr="488E283D">
        <w:rPr>
          <w:rFonts w:eastAsia="Calibri" w:cs="Calibri"/>
          <w:color w:val="0000C0"/>
          <w:u w:val="single"/>
        </w:rPr>
        <w:t xml:space="preserve"> </w:t>
      </w:r>
      <w:r w:rsidR="00695ABF" w:rsidRPr="003C2C9E">
        <w:rPr>
          <w:rFonts w:eastAsia="Calibri" w:cs="Calibri"/>
        </w:rPr>
        <w:t>(YouTube 04:55 mins)</w:t>
      </w:r>
    </w:p>
    <w:p w14:paraId="7F6C5F63" w14:textId="77777777" w:rsidR="00695ABF" w:rsidRDefault="00695ABF" w:rsidP="00695ABF">
      <w:r>
        <w:rPr>
          <w:noProof/>
        </w:rPr>
        <w:drawing>
          <wp:inline distT="0" distB="0" distL="0" distR="0" wp14:anchorId="570176C7" wp14:editId="32882071">
            <wp:extent cx="3817620" cy="2863215"/>
            <wp:effectExtent l="0" t="0" r="0" b="0"/>
            <wp:docPr id="1834394307" name="Video 1834394307" descr="Getting Started With Trello (Demo)">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2" descr="Getting Started With Trello (Demo)">
                      <a:hlinkClick r:id="rId41"/>
                    </pic:cNvPr>
                    <pic:cNvPicPr/>
                  </pic:nvPicPr>
                  <pic:blipFill>
                    <a:blip r:embed="rId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xky48zyL9iA?feature=oembed&quot; frameborder=&quot;0&quot; allow=&quot;accelerometer; autoplay; encrypted-media; gyroscope; picture-in-picture&quot; allowfullscreen=&quot;&quot;&gt;&lt;/iframe&gt;" h="344" w="459"/>
                        </a:ext>
                      </a:extLst>
                    </a:blip>
                    <a:stretch>
                      <a:fillRect/>
                    </a:stretch>
                  </pic:blipFill>
                  <pic:spPr>
                    <a:xfrm>
                      <a:off x="0" y="0"/>
                      <a:ext cx="3825846" cy="2869385"/>
                    </a:xfrm>
                    <a:prstGeom prst="rect">
                      <a:avLst/>
                    </a:prstGeom>
                  </pic:spPr>
                </pic:pic>
              </a:graphicData>
            </a:graphic>
          </wp:inline>
        </w:drawing>
      </w:r>
    </w:p>
    <w:p w14:paraId="7B94635B" w14:textId="5268B40A" w:rsidR="00695ABF" w:rsidRDefault="006D3652" w:rsidP="00695ABF">
      <w:hyperlink r:id="rId43">
        <w:r w:rsidR="00695ABF" w:rsidRPr="488E283D">
          <w:rPr>
            <w:rStyle w:val="Hyperlink"/>
            <w:rFonts w:eastAsia="Calibri" w:cs="Calibri"/>
            <w:color w:val="747679"/>
            <w:sz w:val="16"/>
            <w:szCs w:val="16"/>
          </w:rPr>
          <w:t>https://www.youtube.com/watch?v=xky48zyL9iA</w:t>
        </w:r>
      </w:hyperlink>
    </w:p>
    <w:p w14:paraId="5561FE34" w14:textId="77777777" w:rsidR="00F43948" w:rsidRDefault="00F43948" w:rsidP="00F43948">
      <w:pPr>
        <w:pStyle w:val="Heading1"/>
      </w:pPr>
      <w:bookmarkStart w:id="27" w:name="_Toc47344120"/>
      <w:r>
        <w:lastRenderedPageBreak/>
        <w:t>Business analysis</w:t>
      </w:r>
      <w:bookmarkEnd w:id="23"/>
      <w:bookmarkEnd w:id="24"/>
      <w:bookmarkEnd w:id="27"/>
    </w:p>
    <w:p w14:paraId="2B620315" w14:textId="35248FE7" w:rsidR="00F43948" w:rsidRDefault="00F43948" w:rsidP="00F43948">
      <w:r>
        <w:t>Part of determining the needs of the organisation includes investigating</w:t>
      </w:r>
      <w:r w:rsidR="00B31058">
        <w:t>,</w:t>
      </w:r>
      <w:r>
        <w:t xml:space="preserve"> analysing </w:t>
      </w:r>
      <w:r w:rsidR="00B31058">
        <w:t xml:space="preserve">and documenting </w:t>
      </w:r>
      <w:r>
        <w:t>information about the business and its issues. This generally includes determining the:</w:t>
      </w:r>
    </w:p>
    <w:p w14:paraId="6A1D0F93" w14:textId="77777777" w:rsidR="00F43948" w:rsidRDefault="00F43948" w:rsidP="00F43948">
      <w:pPr>
        <w:pStyle w:val="Bulletlist"/>
      </w:pPr>
      <w:r>
        <w:t>system boundaries</w:t>
      </w:r>
    </w:p>
    <w:p w14:paraId="77EB5729" w14:textId="77777777" w:rsidR="00F43948" w:rsidRDefault="00F43948" w:rsidP="00F43948">
      <w:pPr>
        <w:pStyle w:val="Bulletlist"/>
      </w:pPr>
      <w:r>
        <w:t>scope of the problem</w:t>
      </w:r>
    </w:p>
    <w:p w14:paraId="1A7BBB27" w14:textId="77777777" w:rsidR="00F43948" w:rsidRDefault="00F43948" w:rsidP="00F43948">
      <w:pPr>
        <w:pStyle w:val="Bulletlist"/>
      </w:pPr>
      <w:r>
        <w:t>objectives</w:t>
      </w:r>
    </w:p>
    <w:p w14:paraId="17C7995E" w14:textId="77777777" w:rsidR="00F43948" w:rsidRDefault="00F43948" w:rsidP="00F43948">
      <w:pPr>
        <w:pStyle w:val="Bulletlist"/>
      </w:pPr>
      <w:r>
        <w:t>outcomes or deliverables.</w:t>
      </w:r>
    </w:p>
    <w:p w14:paraId="1D06B1D1" w14:textId="0D683689" w:rsidR="008F7419" w:rsidRDefault="008F7419" w:rsidP="008F7419">
      <w:pPr>
        <w:pStyle w:val="Heading2"/>
      </w:pPr>
      <w:bookmarkStart w:id="28" w:name="_Toc46486366"/>
      <w:bookmarkStart w:id="29" w:name="_Toc47344121"/>
      <w:r>
        <w:t>System boundaries</w:t>
      </w:r>
      <w:bookmarkEnd w:id="28"/>
      <w:bookmarkEnd w:id="29"/>
    </w:p>
    <w:p w14:paraId="24E060CA" w14:textId="77777777" w:rsidR="008F7419" w:rsidRDefault="008F7419" w:rsidP="008F7419">
      <w:pPr>
        <w:pStyle w:val="Body"/>
      </w:pPr>
      <w:r>
        <w:t>The purpose of setting system boundaries is to limit the area of investigation. Boundaries need to be set otherwise the scope of the project can grow. Only those systems that are part of the problem or impact the solution need to be investigated. Some examples of questions to ask to identify systems for investigation are as follows:</w:t>
      </w:r>
    </w:p>
    <w:p w14:paraId="4EEDF242" w14:textId="77777777" w:rsidR="008F7419" w:rsidRDefault="008F7419" w:rsidP="008F7419">
      <w:pPr>
        <w:pStyle w:val="Bulletlist"/>
      </w:pPr>
      <w:r>
        <w:t>Which people or systems does the system interact with?</w:t>
      </w:r>
    </w:p>
    <w:p w14:paraId="1973B5C1" w14:textId="77777777" w:rsidR="008F7419" w:rsidRDefault="008F7419" w:rsidP="008F7419">
      <w:pPr>
        <w:pStyle w:val="Bulletlist"/>
      </w:pPr>
      <w:r>
        <w:t>What real-world objects and people does the system capture information about?</w:t>
      </w:r>
    </w:p>
    <w:p w14:paraId="0710768C" w14:textId="77777777" w:rsidR="008F7419" w:rsidRDefault="008F7419" w:rsidP="008F7419">
      <w:pPr>
        <w:pStyle w:val="Bulletlist"/>
      </w:pPr>
      <w:r>
        <w:t>What business processes does the system support?</w:t>
      </w:r>
    </w:p>
    <w:p w14:paraId="4C9C685E" w14:textId="2D246F91" w:rsidR="00A54753" w:rsidRDefault="00A54753" w:rsidP="00A54753">
      <w:r>
        <w:t>In the earlier stages of a project, you may create a context diagram to show the system boundaries. During the information gathering stage, you’ll expand on this diagram with more detailed information about the other systems that your proposed system will interact with.</w:t>
      </w:r>
    </w:p>
    <w:p w14:paraId="1CA8BEFD" w14:textId="77777777" w:rsidR="009D0076" w:rsidRPr="00B2780C" w:rsidRDefault="009D0076" w:rsidP="009D0076">
      <w:pPr>
        <w:pStyle w:val="HeadingDecorative"/>
      </w:pPr>
      <w:r w:rsidRPr="00B2780C">
        <w:tab/>
      </w:r>
      <w:r w:rsidRPr="00B2780C">
        <w:rPr>
          <w:noProof/>
        </w:rPr>
        <w:drawing>
          <wp:inline distT="0" distB="0" distL="0" distR="0" wp14:anchorId="10B3AB2F" wp14:editId="57BAD130">
            <wp:extent cx="360000" cy="360000"/>
            <wp:effectExtent l="0" t="0" r="2540" b="2540"/>
            <wp:docPr id="30" name="Graphic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6A7FDB05" w14:textId="77777777" w:rsidR="00567BC0" w:rsidRPr="00B2780C" w:rsidRDefault="00567BC0" w:rsidP="00567BC0">
      <w:pPr>
        <w:pStyle w:val="Heading2"/>
        <w:rPr>
          <w:noProof w:val="0"/>
        </w:rPr>
      </w:pPr>
      <w:bookmarkStart w:id="30" w:name="_Toc46131843"/>
      <w:bookmarkStart w:id="31" w:name="_Toc47344122"/>
      <w:r w:rsidRPr="00B2780C">
        <w:rPr>
          <w:noProof w:val="0"/>
        </w:rPr>
        <w:t xml:space="preserve">Video: </w:t>
      </w:r>
      <w:r>
        <w:rPr>
          <w:noProof w:val="0"/>
        </w:rPr>
        <w:t>Systems theory of organisations</w:t>
      </w:r>
      <w:bookmarkEnd w:id="31"/>
    </w:p>
    <w:p w14:paraId="6C4A2A7A" w14:textId="77777777" w:rsidR="00104DE6" w:rsidRDefault="00DB002D" w:rsidP="00567BC0">
      <w:r>
        <w:t>Watch t</w:t>
      </w:r>
      <w:r w:rsidR="00567BC0" w:rsidRPr="00372BB9">
        <w:t xml:space="preserve">his video </w:t>
      </w:r>
      <w:r>
        <w:t>to get</w:t>
      </w:r>
      <w:r w:rsidR="00567BC0" w:rsidRPr="00372BB9">
        <w:t xml:space="preserve"> an introduct</w:t>
      </w:r>
      <w:r w:rsidR="00567BC0">
        <w:t>ion to systems theory of organis</w:t>
      </w:r>
      <w:r w:rsidR="00567BC0" w:rsidRPr="00372BB9">
        <w:t xml:space="preserve">ations </w:t>
      </w:r>
    </w:p>
    <w:p w14:paraId="46022F66" w14:textId="15CFB6CE" w:rsidR="00567BC0" w:rsidRPr="00B2780C" w:rsidRDefault="006D3652" w:rsidP="00F777DD">
      <w:pPr>
        <w:keepNext/>
      </w:pPr>
      <w:hyperlink r:id="rId44" w:history="1">
        <w:r w:rsidR="00104DE6" w:rsidRPr="00104DE6">
          <w:rPr>
            <w:rStyle w:val="Hyperlink"/>
          </w:rPr>
          <w:t>Systems theory of organizations</w:t>
        </w:r>
      </w:hyperlink>
      <w:r w:rsidR="00104DE6">
        <w:t xml:space="preserve"> </w:t>
      </w:r>
      <w:r w:rsidR="00567BC0">
        <w:t>(</w:t>
      </w:r>
      <w:r w:rsidR="00104DE6">
        <w:t>YouTube</w:t>
      </w:r>
      <w:r w:rsidR="00567BC0">
        <w:t xml:space="preserve"> 10:53</w:t>
      </w:r>
      <w:r w:rsidR="00104DE6">
        <w:t xml:space="preserve"> mins</w:t>
      </w:r>
      <w:r w:rsidR="00567BC0">
        <w:t>).</w:t>
      </w:r>
    </w:p>
    <w:p w14:paraId="5CE13B10" w14:textId="77777777" w:rsidR="00567BC0" w:rsidRPr="00B2780C" w:rsidRDefault="00567BC0" w:rsidP="00567BC0">
      <w:r>
        <w:rPr>
          <w:noProof/>
          <w:lang w:eastAsia="en-AU"/>
        </w:rPr>
        <w:drawing>
          <wp:inline distT="0" distB="0" distL="0" distR="0" wp14:anchorId="6F477921" wp14:editId="23FECF11">
            <wp:extent cx="2915728" cy="2186796"/>
            <wp:effectExtent l="0" t="0" r="0" b="4445"/>
            <wp:docPr id="1141173427" name="Video 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
                    <pic:cNvPicPr/>
                  </pic:nvPicPr>
                  <pic:blipFill>
                    <a:blip r:embed="rId4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1L1c-EKOY-w&quot; frameborder=&quot;0&quot; type=&quot;text/html&quot; width=&quot;816&quot; height=&quot;480&quot; /&gt;" h="480" w="816"/>
                        </a:ext>
                      </a:extLst>
                    </a:blip>
                    <a:stretch>
                      <a:fillRect/>
                    </a:stretch>
                  </pic:blipFill>
                  <pic:spPr>
                    <a:xfrm>
                      <a:off x="0" y="0"/>
                      <a:ext cx="2915728" cy="2186796"/>
                    </a:xfrm>
                    <a:prstGeom prst="rect">
                      <a:avLst/>
                    </a:prstGeom>
                  </pic:spPr>
                </pic:pic>
              </a:graphicData>
            </a:graphic>
          </wp:inline>
        </w:drawing>
      </w:r>
    </w:p>
    <w:p w14:paraId="47A3BAF1" w14:textId="77777777" w:rsidR="00567BC0" w:rsidRPr="00B2780C" w:rsidRDefault="00567BC0" w:rsidP="00DB002D">
      <w:pPr>
        <w:pStyle w:val="Caption"/>
        <w:keepNext w:val="0"/>
        <w:spacing w:before="0"/>
      </w:pPr>
      <w:r w:rsidRPr="00372BB9">
        <w:t>https://www.youtube.com/watch?v=1L1c-EKOY-w&amp;feature=youtu.be</w:t>
      </w:r>
      <w:r>
        <w:t xml:space="preserve"> </w:t>
      </w:r>
    </w:p>
    <w:p w14:paraId="23B70B68" w14:textId="49047DDA" w:rsidR="009D0076" w:rsidRDefault="009D0076" w:rsidP="009D0076">
      <w:pPr>
        <w:pStyle w:val="Heading2"/>
      </w:pPr>
      <w:bookmarkStart w:id="32" w:name="_Toc47344123"/>
      <w:r w:rsidRPr="00B2780C">
        <w:rPr>
          <w:noProof w:val="0"/>
        </w:rPr>
        <w:t>Video</w:t>
      </w:r>
      <w:r w:rsidR="00B46C1E">
        <w:rPr>
          <w:noProof w:val="0"/>
        </w:rPr>
        <w:t>s</w:t>
      </w:r>
      <w:r w:rsidRPr="00B2780C">
        <w:rPr>
          <w:noProof w:val="0"/>
        </w:rPr>
        <w:t xml:space="preserve">: </w:t>
      </w:r>
      <w:r>
        <w:t>System</w:t>
      </w:r>
      <w:r w:rsidR="00A7127A">
        <w:t xml:space="preserve"> context and</w:t>
      </w:r>
      <w:r>
        <w:t xml:space="preserve"> boundar</w:t>
      </w:r>
      <w:bookmarkEnd w:id="30"/>
      <w:r w:rsidR="00FB76AC">
        <w:t>ies</w:t>
      </w:r>
      <w:bookmarkEnd w:id="32"/>
    </w:p>
    <w:p w14:paraId="63657769" w14:textId="32EEF65A" w:rsidR="00B46C1E" w:rsidRDefault="0031006B" w:rsidP="009D0076">
      <w:pPr>
        <w:rPr>
          <w:lang w:eastAsia="en-AU"/>
        </w:rPr>
      </w:pPr>
      <w:r>
        <w:rPr>
          <w:lang w:eastAsia="en-AU"/>
        </w:rPr>
        <w:t xml:space="preserve">Watch </w:t>
      </w:r>
      <w:r w:rsidR="00B46C1E">
        <w:rPr>
          <w:lang w:eastAsia="en-AU"/>
        </w:rPr>
        <w:t>the following two videos to learn</w:t>
      </w:r>
      <w:r w:rsidR="00FB76AC">
        <w:rPr>
          <w:lang w:eastAsia="en-AU"/>
        </w:rPr>
        <w:t xml:space="preserve"> more about system context and system boundaries.</w:t>
      </w:r>
    </w:p>
    <w:p w14:paraId="403D6627" w14:textId="5CA4C823" w:rsidR="009D0076" w:rsidRPr="00372BB9" w:rsidRDefault="006D3652" w:rsidP="009D0076">
      <w:pPr>
        <w:rPr>
          <w:lang w:eastAsia="en-AU"/>
        </w:rPr>
      </w:pPr>
      <w:hyperlink r:id="rId47" w:history="1">
        <w:r w:rsidR="00A71184" w:rsidRPr="00A71184">
          <w:rPr>
            <w:rStyle w:val="Hyperlink"/>
            <w:lang w:eastAsia="en-AU"/>
          </w:rPr>
          <w:t>Systems Boundary &amp; Environment</w:t>
        </w:r>
      </w:hyperlink>
      <w:r w:rsidR="00A71184">
        <w:rPr>
          <w:lang w:eastAsia="en-AU"/>
        </w:rPr>
        <w:t xml:space="preserve"> </w:t>
      </w:r>
      <w:r w:rsidR="00FB76AC">
        <w:rPr>
          <w:lang w:eastAsia="en-AU"/>
        </w:rPr>
        <w:t>(</w:t>
      </w:r>
      <w:r w:rsidR="00627CDB">
        <w:rPr>
          <w:lang w:eastAsia="en-AU"/>
        </w:rPr>
        <w:t>YouTube</w:t>
      </w:r>
      <w:r w:rsidR="009D0076">
        <w:rPr>
          <w:lang w:eastAsia="en-AU"/>
        </w:rPr>
        <w:t xml:space="preserve"> 06:14</w:t>
      </w:r>
      <w:r w:rsidR="00627CDB">
        <w:rPr>
          <w:lang w:eastAsia="en-AU"/>
        </w:rPr>
        <w:t xml:space="preserve"> mins</w:t>
      </w:r>
      <w:r w:rsidR="009D0076">
        <w:rPr>
          <w:lang w:eastAsia="en-AU"/>
        </w:rPr>
        <w:t>).</w:t>
      </w:r>
    </w:p>
    <w:p w14:paraId="0E84CA0D" w14:textId="77777777" w:rsidR="009D0076" w:rsidRDefault="009D0076" w:rsidP="009D0076">
      <w:pPr>
        <w:keepLines w:val="0"/>
        <w:rPr>
          <w:rStyle w:val="CaptionChar"/>
        </w:rPr>
      </w:pPr>
      <w:r>
        <w:rPr>
          <w:noProof/>
          <w:lang w:eastAsia="en-AU"/>
        </w:rPr>
        <w:drawing>
          <wp:inline distT="0" distB="0" distL="0" distR="0" wp14:anchorId="1F9CBCFC" wp14:editId="5B0AD3CE">
            <wp:extent cx="2898475" cy="2173856"/>
            <wp:effectExtent l="0" t="0" r="0" b="0"/>
            <wp:docPr id="1763222496" name="Video 2">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8FgsrzfIt0A&quot; frameborder=&quot;0&quot; type=&quot;text/html&quot; width=&quot;816&quot; height=&quot;480&quot; /&gt;" h="480" w="816"/>
                        </a:ext>
                      </a:extLst>
                    </a:blip>
                    <a:stretch>
                      <a:fillRect/>
                    </a:stretch>
                  </pic:blipFill>
                  <pic:spPr>
                    <a:xfrm>
                      <a:off x="0" y="0"/>
                      <a:ext cx="2898475" cy="2173856"/>
                    </a:xfrm>
                    <a:prstGeom prst="rect">
                      <a:avLst/>
                    </a:prstGeom>
                  </pic:spPr>
                </pic:pic>
              </a:graphicData>
            </a:graphic>
          </wp:inline>
        </w:drawing>
      </w:r>
    </w:p>
    <w:p w14:paraId="17480D12" w14:textId="389ED59C" w:rsidR="009D0076" w:rsidRPr="00A745F4" w:rsidRDefault="006D3652" w:rsidP="009D0076">
      <w:pPr>
        <w:pStyle w:val="Caption"/>
        <w:keepNext w:val="0"/>
      </w:pPr>
      <w:hyperlink r:id="rId50" w:history="1">
        <w:r w:rsidR="009D0076" w:rsidRPr="00A745F4">
          <w:t>https://www.youtube.com/watch?v=8FgsrzfIt0A&amp;feature=youtu.be</w:t>
        </w:r>
      </w:hyperlink>
    </w:p>
    <w:p w14:paraId="64F2A739" w14:textId="407594EB" w:rsidR="004528AD" w:rsidRPr="00A745F4" w:rsidRDefault="006D3652" w:rsidP="00F777DD">
      <w:pPr>
        <w:keepNext/>
        <w:rPr>
          <w:lang w:eastAsia="en-AU"/>
        </w:rPr>
      </w:pPr>
      <w:hyperlink r:id="rId51" w:history="1">
        <w:r w:rsidR="004528AD" w:rsidRPr="004528AD">
          <w:rPr>
            <w:rStyle w:val="Hyperlink"/>
            <w:lang w:eastAsia="en-AU"/>
          </w:rPr>
          <w:t>Business Analysis Training: What is System Context and System Boundary in Requirements Engineering</w:t>
        </w:r>
      </w:hyperlink>
      <w:r w:rsidR="004528AD">
        <w:rPr>
          <w:lang w:eastAsia="en-AU"/>
        </w:rPr>
        <w:t xml:space="preserve"> (YouTube 05:51).</w:t>
      </w:r>
    </w:p>
    <w:p w14:paraId="0D6699C8" w14:textId="77777777" w:rsidR="009D0076" w:rsidRDefault="009D0076" w:rsidP="009D0076">
      <w:pPr>
        <w:keepLines w:val="0"/>
        <w:spacing w:before="0"/>
      </w:pPr>
      <w:r>
        <w:rPr>
          <w:noProof/>
          <w:lang w:eastAsia="en-AU"/>
        </w:rPr>
        <w:drawing>
          <wp:inline distT="0" distB="0" distL="0" distR="0" wp14:anchorId="496C71E2" wp14:editId="6059C217">
            <wp:extent cx="2898475" cy="2173856"/>
            <wp:effectExtent l="0" t="0" r="0" b="0"/>
            <wp:docPr id="1730991809" name="Video 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7"/>
                    <pic:cNvPicPr/>
                  </pic:nvPicPr>
                  <pic:blipFill>
                    <a:blip r:embed="rId5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jfAB0eUfoc&quot; frameborder=&quot;0&quot; type=&quot;text/html&quot; width=&quot;816&quot; height=&quot;480&quot; /&gt;" h="480" w="816"/>
                        </a:ext>
                      </a:extLst>
                    </a:blip>
                    <a:stretch>
                      <a:fillRect/>
                    </a:stretch>
                  </pic:blipFill>
                  <pic:spPr>
                    <a:xfrm>
                      <a:off x="0" y="0"/>
                      <a:ext cx="2898475" cy="2173856"/>
                    </a:xfrm>
                    <a:prstGeom prst="rect">
                      <a:avLst/>
                    </a:prstGeom>
                  </pic:spPr>
                </pic:pic>
              </a:graphicData>
            </a:graphic>
          </wp:inline>
        </w:drawing>
      </w:r>
    </w:p>
    <w:p w14:paraId="34263452" w14:textId="49CF48EF" w:rsidR="009D0076" w:rsidRDefault="00A71184" w:rsidP="009D0076">
      <w:pPr>
        <w:pStyle w:val="Caption"/>
      </w:pPr>
      <w:r w:rsidRPr="00A71184">
        <w:t>https://www.youtube.com/watch?v=ejfAB0eUfoc&amp;feature=youtu.be</w:t>
      </w:r>
    </w:p>
    <w:p w14:paraId="6AB89646" w14:textId="77777777" w:rsidR="00A71184" w:rsidRPr="00B2780C" w:rsidRDefault="00A71184" w:rsidP="00A71184">
      <w:pPr>
        <w:pStyle w:val="HeadingDecorative"/>
      </w:pPr>
      <w:r w:rsidRPr="00B2780C">
        <w:tab/>
      </w:r>
      <w:r w:rsidRPr="00B2780C">
        <w:rPr>
          <w:noProof/>
        </w:rPr>
        <w:drawing>
          <wp:inline distT="0" distB="0" distL="0" distR="0" wp14:anchorId="4669DBA3" wp14:editId="661BDEBE">
            <wp:extent cx="360000" cy="360000"/>
            <wp:effectExtent l="0" t="0" r="2540" b="2540"/>
            <wp:docPr id="1834394304" name="Graphic 18343943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8B1FD24" w14:textId="7818F518" w:rsidR="009D0076" w:rsidRDefault="009D0076" w:rsidP="009D0076">
      <w:pPr>
        <w:pStyle w:val="Heading2"/>
      </w:pPr>
      <w:bookmarkStart w:id="33" w:name="_Toc46131845"/>
      <w:bookmarkStart w:id="34" w:name="_Toc47344124"/>
      <w:r>
        <w:t>Video</w:t>
      </w:r>
      <w:r w:rsidR="00FE4695">
        <w:t>s</w:t>
      </w:r>
      <w:r>
        <w:t xml:space="preserve">: </w:t>
      </w:r>
      <w:r w:rsidR="00A551E2">
        <w:t xml:space="preserve">Creating </w:t>
      </w:r>
      <w:r w:rsidRPr="00A745F4">
        <w:t>context diagram</w:t>
      </w:r>
      <w:bookmarkEnd w:id="33"/>
      <w:r w:rsidR="00A551E2">
        <w:t>s</w:t>
      </w:r>
      <w:bookmarkEnd w:id="34"/>
    </w:p>
    <w:p w14:paraId="0C82599D" w14:textId="5C4C59AC" w:rsidR="00FE4695" w:rsidRDefault="00FE4695" w:rsidP="009D0076">
      <w:pPr>
        <w:keepLines w:val="0"/>
        <w:spacing w:before="0"/>
      </w:pPr>
      <w:r>
        <w:t>Watch the following two videos to learn how to create context diagrams.</w:t>
      </w:r>
    </w:p>
    <w:p w14:paraId="1F490F45" w14:textId="79DECDA4" w:rsidR="009D0076" w:rsidRDefault="006D3652" w:rsidP="009D0076">
      <w:pPr>
        <w:keepLines w:val="0"/>
        <w:spacing w:before="0"/>
      </w:pPr>
      <w:hyperlink r:id="rId54" w:history="1">
        <w:r w:rsidR="00AA6B05" w:rsidRPr="00AA6B05">
          <w:rPr>
            <w:rStyle w:val="Hyperlink"/>
          </w:rPr>
          <w:t>Drawing the context diagram</w:t>
        </w:r>
      </w:hyperlink>
      <w:r w:rsidR="00AA6B05">
        <w:t xml:space="preserve"> </w:t>
      </w:r>
      <w:r w:rsidR="009D0076">
        <w:t>(</w:t>
      </w:r>
      <w:r w:rsidR="00AA6B05">
        <w:t>YouTube</w:t>
      </w:r>
      <w:r w:rsidR="009D0076">
        <w:t xml:space="preserve"> 10:51</w:t>
      </w:r>
      <w:r w:rsidR="00AA6B05">
        <w:t xml:space="preserve"> mins</w:t>
      </w:r>
      <w:r w:rsidR="009D0076">
        <w:t>).</w:t>
      </w:r>
    </w:p>
    <w:p w14:paraId="50DB7E97" w14:textId="77777777" w:rsidR="009D0076" w:rsidRDefault="009D0076" w:rsidP="009D0076">
      <w:pPr>
        <w:keepLines w:val="0"/>
        <w:spacing w:before="0"/>
      </w:pPr>
      <w:r>
        <w:rPr>
          <w:noProof/>
          <w:lang w:eastAsia="en-AU"/>
        </w:rPr>
        <w:drawing>
          <wp:inline distT="0" distB="0" distL="0" distR="0" wp14:anchorId="6E77E822" wp14:editId="09116341">
            <wp:extent cx="2881223" cy="2160916"/>
            <wp:effectExtent l="0" t="0" r="0" b="0"/>
            <wp:docPr id="1898869285" name="Video 8">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8"/>
                    <pic:cNvPicPr/>
                  </pic:nvPicPr>
                  <pic:blipFill>
                    <a:blip r:embed="rId5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OBMhvKRM2E&quot; frameborder=&quot;0&quot; type=&quot;text/html&quot; width=&quot;816&quot; height=&quot;480&quot; /&gt;" h="480" w="816"/>
                        </a:ext>
                      </a:extLst>
                    </a:blip>
                    <a:stretch>
                      <a:fillRect/>
                    </a:stretch>
                  </pic:blipFill>
                  <pic:spPr>
                    <a:xfrm>
                      <a:off x="0" y="0"/>
                      <a:ext cx="2881223" cy="2160916"/>
                    </a:xfrm>
                    <a:prstGeom prst="rect">
                      <a:avLst/>
                    </a:prstGeom>
                  </pic:spPr>
                </pic:pic>
              </a:graphicData>
            </a:graphic>
          </wp:inline>
        </w:drawing>
      </w:r>
    </w:p>
    <w:p w14:paraId="0F944D5C" w14:textId="77777777" w:rsidR="009D0076" w:rsidRDefault="009D0076" w:rsidP="00AA6B05">
      <w:pPr>
        <w:pStyle w:val="Caption"/>
        <w:keepNext w:val="0"/>
      </w:pPr>
      <w:r w:rsidRPr="00A745F4">
        <w:t>https://www.youtube.com/watch?v=yOBMhvKRM2E&amp;feature=youtu.be</w:t>
      </w:r>
    </w:p>
    <w:p w14:paraId="1048AA28" w14:textId="7383F759" w:rsidR="009D0076" w:rsidRPr="00A745F4" w:rsidRDefault="006D3652" w:rsidP="00F777DD">
      <w:pPr>
        <w:keepNext/>
        <w:rPr>
          <w:lang w:eastAsia="en-AU"/>
        </w:rPr>
      </w:pPr>
      <w:hyperlink r:id="rId57" w:history="1">
        <w:r w:rsidR="009D3B95" w:rsidRPr="009D3B95">
          <w:rPr>
            <w:rStyle w:val="Hyperlink"/>
          </w:rPr>
          <w:t xml:space="preserve">Systems </w:t>
        </w:r>
        <w:r w:rsidR="00A551E2" w:rsidRPr="009D3B95">
          <w:rPr>
            <w:rStyle w:val="Hyperlink"/>
          </w:rPr>
          <w:t xml:space="preserve">Documentation - Part </w:t>
        </w:r>
        <w:r w:rsidR="00A551E2">
          <w:rPr>
            <w:rStyle w:val="Hyperlink"/>
          </w:rPr>
          <w:t>III</w:t>
        </w:r>
        <w:r w:rsidR="009D3B95" w:rsidRPr="009D3B95">
          <w:rPr>
            <w:rStyle w:val="Hyperlink"/>
          </w:rPr>
          <w:t xml:space="preserve"> </w:t>
        </w:r>
        <w:r w:rsidR="00A551E2" w:rsidRPr="009D3B95">
          <w:rPr>
            <w:rStyle w:val="Hyperlink"/>
          </w:rPr>
          <w:t xml:space="preserve">Creating </w:t>
        </w:r>
        <w:r w:rsidR="00A551E2">
          <w:rPr>
            <w:rStyle w:val="Hyperlink"/>
          </w:rPr>
          <w:t>a</w:t>
        </w:r>
        <w:r w:rsidR="00A551E2" w:rsidRPr="009D3B95">
          <w:rPr>
            <w:rStyle w:val="Hyperlink"/>
          </w:rPr>
          <w:t xml:space="preserve"> Context Diagram</w:t>
        </w:r>
      </w:hyperlink>
      <w:r w:rsidR="009D3B95">
        <w:rPr>
          <w:lang w:eastAsia="en-AU"/>
        </w:rPr>
        <w:t xml:space="preserve"> </w:t>
      </w:r>
      <w:r w:rsidR="009D0076">
        <w:rPr>
          <w:lang w:eastAsia="en-AU"/>
        </w:rPr>
        <w:t>(</w:t>
      </w:r>
      <w:r w:rsidR="009D3B95">
        <w:rPr>
          <w:lang w:eastAsia="en-AU"/>
        </w:rPr>
        <w:t xml:space="preserve">YouTube </w:t>
      </w:r>
      <w:r w:rsidR="009D0076">
        <w:rPr>
          <w:lang w:eastAsia="en-AU"/>
        </w:rPr>
        <w:t>08:20</w:t>
      </w:r>
      <w:r w:rsidR="009D3B95">
        <w:rPr>
          <w:lang w:eastAsia="en-AU"/>
        </w:rPr>
        <w:t xml:space="preserve"> mins</w:t>
      </w:r>
      <w:r w:rsidR="009D0076">
        <w:rPr>
          <w:lang w:eastAsia="en-AU"/>
        </w:rPr>
        <w:t>)</w:t>
      </w:r>
      <w:r w:rsidR="009D0076" w:rsidRPr="00A745F4">
        <w:rPr>
          <w:lang w:eastAsia="en-AU"/>
        </w:rPr>
        <w:t>.</w:t>
      </w:r>
    </w:p>
    <w:p w14:paraId="4EB48158" w14:textId="77777777" w:rsidR="009D0076" w:rsidRDefault="009D0076" w:rsidP="009D0076">
      <w:pPr>
        <w:keepLines w:val="0"/>
        <w:spacing w:before="0"/>
      </w:pPr>
      <w:r>
        <w:rPr>
          <w:noProof/>
          <w:lang w:eastAsia="en-AU"/>
        </w:rPr>
        <w:drawing>
          <wp:inline distT="0" distB="0" distL="0" distR="0" wp14:anchorId="7B1974AC" wp14:editId="1A9DF64E">
            <wp:extent cx="2898476" cy="2173857"/>
            <wp:effectExtent l="0" t="0" r="0" b="0"/>
            <wp:docPr id="1207279909" name="Video 1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1"/>
                    <pic:cNvPicPr/>
                  </pic:nvPicPr>
                  <pic:blipFill>
                    <a:blip r:embed="rId5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IklEoggJda8&quot; frameborder=&quot;0&quot; type=&quot;text/html&quot; width=&quot;816&quot; height=&quot;480&quot; /&gt;" h="480" w="816"/>
                        </a:ext>
                      </a:extLst>
                    </a:blip>
                    <a:stretch>
                      <a:fillRect/>
                    </a:stretch>
                  </pic:blipFill>
                  <pic:spPr>
                    <a:xfrm>
                      <a:off x="0" y="0"/>
                      <a:ext cx="2898476" cy="2173857"/>
                    </a:xfrm>
                    <a:prstGeom prst="rect">
                      <a:avLst/>
                    </a:prstGeom>
                  </pic:spPr>
                </pic:pic>
              </a:graphicData>
            </a:graphic>
          </wp:inline>
        </w:drawing>
      </w:r>
    </w:p>
    <w:p w14:paraId="7DD2EB60" w14:textId="77777777" w:rsidR="009D0076" w:rsidRDefault="009D0076" w:rsidP="009D0076">
      <w:pPr>
        <w:pStyle w:val="Caption"/>
      </w:pPr>
      <w:r w:rsidRPr="00A745F4">
        <w:t>https://www.youtube.com/watch?v=IklEoggJda8&amp;feature=youtu.be</w:t>
      </w:r>
    </w:p>
    <w:p w14:paraId="7151CE9F" w14:textId="77777777" w:rsidR="00801400" w:rsidRPr="00B2780C" w:rsidRDefault="00801400" w:rsidP="002A4085">
      <w:pPr>
        <w:pStyle w:val="HeadingDecorative"/>
      </w:pPr>
      <w:r w:rsidRPr="00B2780C">
        <w:tab/>
      </w:r>
      <w:r w:rsidRPr="00B2780C">
        <w:rPr>
          <w:noProof/>
        </w:rPr>
        <w:drawing>
          <wp:inline distT="0" distB="0" distL="0" distR="0" wp14:anchorId="350822C9" wp14:editId="142B4AEB">
            <wp:extent cx="360000" cy="360000"/>
            <wp:effectExtent l="0" t="0" r="2540" b="2540"/>
            <wp:docPr id="58" name="Graphic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con_Collaboration_Mauve-AAA.svg"/>
                    <pic:cNvPicPr/>
                  </pic:nvPicPr>
                  <pic:blipFill>
                    <a:blip r:embed="rId20">
                      <a:extLst>
                        <a:ext uri="{96DAC541-7B7A-43D3-8B79-37D633B846F1}">
                          <asvg:svgBlip xmlns:asvg="http://schemas.microsoft.com/office/drawing/2016/SVG/main" r:embed="rId21"/>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Collaboration</w:t>
      </w:r>
    </w:p>
    <w:p w14:paraId="6A70913C" w14:textId="1D07A118" w:rsidR="00801400" w:rsidRPr="00B2780C" w:rsidRDefault="00801400" w:rsidP="002A4085">
      <w:pPr>
        <w:pStyle w:val="Heading2"/>
        <w:rPr>
          <w:noProof w:val="0"/>
        </w:rPr>
      </w:pPr>
      <w:bookmarkStart w:id="35" w:name="_Toc877354"/>
      <w:bookmarkStart w:id="36" w:name="_Toc11228377"/>
      <w:bookmarkStart w:id="37" w:name="_Ref47022934"/>
      <w:bookmarkStart w:id="38" w:name="_Toc47344125"/>
      <w:r w:rsidRPr="00B2780C">
        <w:rPr>
          <w:noProof w:val="0"/>
        </w:rPr>
        <w:t xml:space="preserve">Activity </w:t>
      </w:r>
      <w:r>
        <w:rPr>
          <w:noProof w:val="0"/>
        </w:rPr>
        <w:t>1.1</w:t>
      </w:r>
      <w:r w:rsidRPr="00B2780C">
        <w:rPr>
          <w:noProof w:val="0"/>
        </w:rPr>
        <w:t xml:space="preserve">: </w:t>
      </w:r>
      <w:bookmarkEnd w:id="35"/>
      <w:r w:rsidR="007519A3">
        <w:rPr>
          <w:noProof w:val="0"/>
        </w:rPr>
        <w:t xml:space="preserve">Little Athletics scenario: </w:t>
      </w:r>
      <w:r>
        <w:rPr>
          <w:noProof w:val="0"/>
        </w:rPr>
        <w:t>C</w:t>
      </w:r>
      <w:bookmarkEnd w:id="36"/>
      <w:r>
        <w:rPr>
          <w:noProof w:val="0"/>
        </w:rPr>
        <w:t>reate a context diagram</w:t>
      </w:r>
      <w:bookmarkEnd w:id="37"/>
      <w:bookmarkEnd w:id="38"/>
    </w:p>
    <w:p w14:paraId="00C8F451" w14:textId="28B50B64" w:rsidR="003E0D70" w:rsidRDefault="003E0D70" w:rsidP="003E0D70">
      <w:pPr>
        <w:rPr>
          <w:lang w:eastAsia="en-AU"/>
        </w:rPr>
      </w:pPr>
      <w:r>
        <w:rPr>
          <w:lang w:eastAsia="en-AU"/>
        </w:rPr>
        <w:t xml:space="preserve">Refer to the Little Athletics scenario in </w:t>
      </w:r>
      <w:hyperlink w:anchor="_Appendix_1:_Little" w:history="1">
        <w:r w:rsidRPr="009C190F">
          <w:rPr>
            <w:rStyle w:val="Hyperlink"/>
            <w:lang w:eastAsia="en-AU"/>
          </w:rPr>
          <w:t>Appendix 1</w:t>
        </w:r>
      </w:hyperlink>
      <w:r>
        <w:rPr>
          <w:lang w:eastAsia="en-AU"/>
        </w:rPr>
        <w:t xml:space="preserve"> for this activity.</w:t>
      </w:r>
    </w:p>
    <w:p w14:paraId="78CA24A7" w14:textId="787DCA72" w:rsidR="00DB335E" w:rsidRDefault="00DB335E" w:rsidP="003E0D70">
      <w:pPr>
        <w:rPr>
          <w:lang w:eastAsia="en-AU"/>
        </w:rPr>
      </w:pPr>
      <w:r>
        <w:rPr>
          <w:lang w:eastAsia="en-AU"/>
        </w:rPr>
        <w:t>Do this activity with one or two other people.</w:t>
      </w:r>
    </w:p>
    <w:p w14:paraId="57DB0CC7" w14:textId="74B9B67F" w:rsidR="009B5926" w:rsidRDefault="009B5926" w:rsidP="009B5926">
      <w:pPr>
        <w:pStyle w:val="Body"/>
        <w:rPr>
          <w:lang w:eastAsia="en-AU"/>
        </w:rPr>
      </w:pPr>
      <w:r>
        <w:rPr>
          <w:lang w:eastAsia="en-AU"/>
        </w:rPr>
        <w:t xml:space="preserve">Create a context diagram </w:t>
      </w:r>
      <w:r>
        <w:t xml:space="preserve">to represent the processes and some of the functions </w:t>
      </w:r>
      <w:r>
        <w:rPr>
          <w:lang w:eastAsia="en-AU"/>
        </w:rPr>
        <w:t>that the new system will carry. Discuss and compare your diagram with the class.</w:t>
      </w:r>
    </w:p>
    <w:p w14:paraId="3E746F9C" w14:textId="77777777" w:rsidR="00E75105" w:rsidRDefault="00E75105" w:rsidP="00E75105">
      <w:pPr>
        <w:pStyle w:val="Heading1"/>
      </w:pPr>
      <w:bookmarkStart w:id="39" w:name="_Toc46486387"/>
      <w:bookmarkStart w:id="40" w:name="_Toc47344126"/>
      <w:r>
        <w:t>R</w:t>
      </w:r>
      <w:r w:rsidRPr="00937B77">
        <w:t>equirements</w:t>
      </w:r>
      <w:bookmarkEnd w:id="39"/>
      <w:bookmarkEnd w:id="40"/>
    </w:p>
    <w:p w14:paraId="13EA7756" w14:textId="77777777" w:rsidR="00E75105" w:rsidRDefault="00E75105" w:rsidP="00E75105">
      <w:pPr>
        <w:pStyle w:val="Body"/>
        <w:rPr>
          <w:lang w:eastAsia="en-AU"/>
        </w:rPr>
      </w:pPr>
      <w:r w:rsidRPr="005A11C9">
        <w:rPr>
          <w:lang w:eastAsia="en-AU"/>
        </w:rPr>
        <w:t xml:space="preserve">In the course of </w:t>
      </w:r>
      <w:r>
        <w:rPr>
          <w:lang w:eastAsia="en-AU"/>
        </w:rPr>
        <w:t>analysing the business</w:t>
      </w:r>
      <w:r w:rsidRPr="005A11C9">
        <w:rPr>
          <w:lang w:eastAsia="en-AU"/>
        </w:rPr>
        <w:t>, you'll also be gathering requirements from stakeholders, so you need to u</w:t>
      </w:r>
      <w:r>
        <w:rPr>
          <w:lang w:eastAsia="en-AU"/>
        </w:rPr>
        <w:t>nderstand what requirements are.</w:t>
      </w:r>
    </w:p>
    <w:p w14:paraId="24F0D28B" w14:textId="77777777" w:rsidR="00E75105" w:rsidRPr="00BA388A" w:rsidRDefault="00E75105" w:rsidP="00E75105">
      <w:pPr>
        <w:pStyle w:val="Body"/>
      </w:pPr>
      <w:r w:rsidRPr="00BA388A">
        <w:t xml:space="preserve">Client needs are </w:t>
      </w:r>
      <w:r>
        <w:t xml:space="preserve">the minimum </w:t>
      </w:r>
      <w:r w:rsidRPr="00BA388A">
        <w:t>requirements that the client must have to run their business.</w:t>
      </w:r>
    </w:p>
    <w:p w14:paraId="45C9F018" w14:textId="77777777" w:rsidR="00E75105" w:rsidRPr="00BA388A" w:rsidRDefault="00E75105" w:rsidP="00E75105">
      <w:pPr>
        <w:pStyle w:val="Body"/>
      </w:pPr>
      <w:r w:rsidRPr="00BA388A">
        <w:t>Client expectations, on the other hand, are the difference between what the client wants (and usually thinks they’re getting) and what the client needs.</w:t>
      </w:r>
    </w:p>
    <w:p w14:paraId="6F0C9B23" w14:textId="77777777" w:rsidR="00E75105" w:rsidRDefault="00E75105" w:rsidP="00E75105">
      <w:pPr>
        <w:pStyle w:val="Body"/>
      </w:pPr>
      <w:r w:rsidRPr="00BA388A">
        <w:t>There may also be added-value requirements, which may be things like financial benefits, increased productivity and improved customer satisfaction.</w:t>
      </w:r>
    </w:p>
    <w:p w14:paraId="51A8866C" w14:textId="77777777" w:rsidR="00E75105" w:rsidRDefault="00E75105" w:rsidP="00E75105">
      <w:pPr>
        <w:pStyle w:val="Body"/>
      </w:pPr>
      <w:r w:rsidRPr="00977141">
        <w:rPr>
          <w:b/>
        </w:rPr>
        <w:lastRenderedPageBreak/>
        <w:t>Business requirements</w:t>
      </w:r>
      <w:r>
        <w:t xml:space="preserve"> are high level statements that the client understands, for example: ‘enable travelling sales people to access the CRM data’.</w:t>
      </w:r>
    </w:p>
    <w:p w14:paraId="4939CF0D" w14:textId="77777777" w:rsidR="00E75105" w:rsidRDefault="00E75105" w:rsidP="00E75105">
      <w:pPr>
        <w:pStyle w:val="Body"/>
      </w:pPr>
      <w:r w:rsidRPr="00977141">
        <w:rPr>
          <w:b/>
        </w:rPr>
        <w:t>Functional requirements</w:t>
      </w:r>
      <w:r>
        <w:t xml:space="preserve"> are detailed statements that specify exactly what needs to be delivered and are used by business analysts, developers, project managers, testers etc. They describe what the problem is without getting into how a solution would work. They specify specific behaviour or functions, for example, ‘The system will be able to register new users using the following fields: First Name (20 characters), Last name (20 characters), Phone (10 characters), Office (list)’. Functional requirements are often specified in the form of a use case.</w:t>
      </w:r>
    </w:p>
    <w:p w14:paraId="49C8FC31" w14:textId="77777777" w:rsidR="00E75105" w:rsidRDefault="00E75105" w:rsidP="00E75105">
      <w:pPr>
        <w:pStyle w:val="Body"/>
      </w:pPr>
      <w:r w:rsidRPr="00977141">
        <w:rPr>
          <w:b/>
        </w:rPr>
        <w:t>Non-functional requirements</w:t>
      </w:r>
      <w:r>
        <w:t xml:space="preserve"> are detailed statements specifying a constraint on the system’s behaviour. They specify criteria that judge the operation of a system such as performance, scalability, capacity, availability, reliability, recoverability, maintainability, security etc. For example, ‘Report generation times must not exceed three seconds’.</w:t>
      </w:r>
    </w:p>
    <w:p w14:paraId="3E7FAECE" w14:textId="77777777" w:rsidR="00E75105" w:rsidRDefault="00E75105" w:rsidP="00E75105">
      <w:pPr>
        <w:pStyle w:val="Body"/>
      </w:pPr>
      <w:r w:rsidRPr="00977141">
        <w:rPr>
          <w:b/>
        </w:rPr>
        <w:t>System requirements</w:t>
      </w:r>
      <w:r>
        <w:t xml:space="preserve"> are statements specifying what technology (hardware/ middleware/ software) is needed to achieve the non-functional and functional requirements. For example, ‘the CRM application will be coded in PHP/ JavaScript/ HTML5 and will run on a LAMP stack (Linux Apache MySQL PHP) hosted within a small Amazon EC2 instance in the Sydney datacentre’.</w:t>
      </w:r>
    </w:p>
    <w:p w14:paraId="4361E7DB" w14:textId="77777777" w:rsidR="00E75105" w:rsidRPr="00B2780C" w:rsidRDefault="00E75105" w:rsidP="00E75105">
      <w:pPr>
        <w:pStyle w:val="HeadingDecorative"/>
      </w:pPr>
      <w:r w:rsidRPr="00B2780C">
        <w:tab/>
      </w:r>
      <w:r w:rsidRPr="00B2780C">
        <w:rPr>
          <w:noProof/>
        </w:rPr>
        <w:drawing>
          <wp:inline distT="0" distB="0" distL="0" distR="0" wp14:anchorId="1343365C" wp14:editId="14892EAF">
            <wp:extent cx="360000" cy="360000"/>
            <wp:effectExtent l="0" t="0" r="2540" b="2540"/>
            <wp:docPr id="1834394311" name="Graphic 18343943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1E08A04A" w14:textId="77777777" w:rsidR="00E75105" w:rsidRDefault="00E75105" w:rsidP="00E75105">
      <w:pPr>
        <w:pStyle w:val="Heading2"/>
        <w:rPr>
          <w:noProof w:val="0"/>
        </w:rPr>
      </w:pPr>
      <w:bookmarkStart w:id="41" w:name="_Toc47344127"/>
      <w:r w:rsidRPr="00B2780C">
        <w:rPr>
          <w:noProof w:val="0"/>
        </w:rPr>
        <w:t>Video</w:t>
      </w:r>
      <w:r>
        <w:rPr>
          <w:noProof w:val="0"/>
        </w:rPr>
        <w:t>s</w:t>
      </w:r>
      <w:r w:rsidRPr="00B2780C">
        <w:rPr>
          <w:noProof w:val="0"/>
        </w:rPr>
        <w:t xml:space="preserve">: </w:t>
      </w:r>
      <w:r>
        <w:rPr>
          <w:noProof w:val="0"/>
        </w:rPr>
        <w:t>Developing effective requirements</w:t>
      </w:r>
      <w:bookmarkEnd w:id="41"/>
    </w:p>
    <w:p w14:paraId="4BFA07A8" w14:textId="77777777" w:rsidR="00E75105" w:rsidRDefault="00E75105" w:rsidP="00E75105">
      <w:pPr>
        <w:keepLines w:val="0"/>
        <w:spacing w:before="0"/>
      </w:pPr>
      <w:r>
        <w:t>The following course from LinkedIn Learning discusses how to develop effective requirements for software design. You cant watch the whole course or just the parts you  need:</w:t>
      </w:r>
    </w:p>
    <w:p w14:paraId="52048A87" w14:textId="4482D11F" w:rsidR="00E75105" w:rsidRDefault="006D3652" w:rsidP="00E75105">
      <w:pPr>
        <w:pStyle w:val="ListBullet"/>
      </w:pPr>
      <w:hyperlink r:id="rId60" w:history="1">
        <w:r w:rsidR="00E75105">
          <w:rPr>
            <w:rStyle w:val="Hyperlink"/>
          </w:rPr>
          <w:t>Software Design: Developing Effective Requirements</w:t>
        </w:r>
      </w:hyperlink>
      <w:r w:rsidR="00E75105">
        <w:t xml:space="preserve"> (LinkedIn Learning 1:45 hrs).</w:t>
      </w:r>
    </w:p>
    <w:p w14:paraId="1A2D804D" w14:textId="2A7803F6" w:rsidR="00337448" w:rsidRDefault="00337448" w:rsidP="00FE3C10">
      <w:pPr>
        <w:pStyle w:val="Heading1"/>
      </w:pPr>
      <w:bookmarkStart w:id="42" w:name="_Toc47344128"/>
      <w:r w:rsidRPr="00337448">
        <w:t>Data analysis</w:t>
      </w:r>
      <w:bookmarkEnd w:id="16"/>
      <w:bookmarkEnd w:id="42"/>
    </w:p>
    <w:p w14:paraId="4B787B4A" w14:textId="3A07B395" w:rsidR="00603308" w:rsidRDefault="00337448" w:rsidP="00337448">
      <w:r>
        <w:t>Data analysis is the collection and organisation of data to discover information from the data. The information is used to develop a model of a database that will serve to implement and enforce the business rules of an organisation and support the execution of their business.</w:t>
      </w:r>
    </w:p>
    <w:p w14:paraId="6B694C76" w14:textId="02B74255" w:rsidR="00337448" w:rsidRDefault="00337448" w:rsidP="00337448">
      <w:r>
        <w:lastRenderedPageBreak/>
        <w:t>Data analysis provides answers to questions, the solutions to problems and the detection of important information.</w:t>
      </w:r>
    </w:p>
    <w:p w14:paraId="6AA1F7C1" w14:textId="68767107" w:rsidR="00337448" w:rsidRDefault="0087658A" w:rsidP="00337448">
      <w:r>
        <w:t>Some</w:t>
      </w:r>
      <w:r w:rsidR="00337448">
        <w:t xml:space="preserve"> reasons for data analysis </w:t>
      </w:r>
      <w:r w:rsidR="00B26841">
        <w:t>are</w:t>
      </w:r>
      <w:r w:rsidR="00337448">
        <w:t>:</w:t>
      </w:r>
    </w:p>
    <w:p w14:paraId="2B51172A" w14:textId="39510DDF" w:rsidR="00337448" w:rsidRDefault="00337448" w:rsidP="00337448">
      <w:pPr>
        <w:pStyle w:val="ListBullet"/>
      </w:pPr>
      <w:r>
        <w:t>inferring unknown information</w:t>
      </w:r>
    </w:p>
    <w:p w14:paraId="60F26725" w14:textId="650B11F3" w:rsidR="00337448" w:rsidRDefault="00337448" w:rsidP="00337448">
      <w:pPr>
        <w:pStyle w:val="ListBullet"/>
      </w:pPr>
      <w:r>
        <w:t>developing models to aid in forecasting and prediction of future behaviour</w:t>
      </w:r>
    </w:p>
    <w:p w14:paraId="4E6BDBD2" w14:textId="69F20F3B" w:rsidR="00337448" w:rsidRDefault="00337448" w:rsidP="00337448">
      <w:pPr>
        <w:pStyle w:val="ListBullet"/>
      </w:pPr>
      <w:r>
        <w:t>identifying patterns within the data and hence any anomalies within the patterns</w:t>
      </w:r>
    </w:p>
    <w:p w14:paraId="1ADCD7EA" w14:textId="172146E7" w:rsidR="00337448" w:rsidRDefault="00337448" w:rsidP="00337448">
      <w:pPr>
        <w:pStyle w:val="ListBullet"/>
      </w:pPr>
      <w:r>
        <w:t>verifying or disproving assumptions or hypothes</w:t>
      </w:r>
      <w:r w:rsidR="00C23D8E">
        <w:t>e</w:t>
      </w:r>
      <w:r>
        <w:t>s</w:t>
      </w:r>
    </w:p>
    <w:p w14:paraId="03A94903" w14:textId="445071C6" w:rsidR="00337448" w:rsidRDefault="00337448" w:rsidP="00337448">
      <w:pPr>
        <w:pStyle w:val="ListBullet"/>
      </w:pPr>
      <w:r>
        <w:t>detecting faults within processes.</w:t>
      </w:r>
    </w:p>
    <w:p w14:paraId="01E1E2E0" w14:textId="2917FE26" w:rsidR="00337448" w:rsidRDefault="00337448" w:rsidP="00337448">
      <w:r w:rsidRPr="00337448">
        <w:t>However, it must be stressed that the primary reasons for data analysis in the realms of database design are to establish the nature of the data and how the data is to be used</w:t>
      </w:r>
      <w:r>
        <w:t>.</w:t>
      </w:r>
    </w:p>
    <w:p w14:paraId="706AAA6F" w14:textId="77777777" w:rsidR="00337448" w:rsidRDefault="00337448" w:rsidP="00FE3C10">
      <w:pPr>
        <w:pStyle w:val="Heading2"/>
      </w:pPr>
      <w:bookmarkStart w:id="43" w:name="_Toc46131840"/>
      <w:bookmarkStart w:id="44" w:name="_Toc47344129"/>
      <w:r>
        <w:t>Types of data analysis</w:t>
      </w:r>
      <w:bookmarkEnd w:id="43"/>
      <w:bookmarkEnd w:id="44"/>
    </w:p>
    <w:p w14:paraId="62493A90" w14:textId="31D29947" w:rsidR="00337448" w:rsidRDefault="00337448" w:rsidP="00337448">
      <w:r>
        <w:t>There are many different data analysis techniques</w:t>
      </w:r>
      <w:r w:rsidR="00946A77">
        <w:t>. T</w:t>
      </w:r>
      <w:r>
        <w:t>he decision to use one technique over another will be determined by the need for the analysis</w:t>
      </w:r>
      <w:r w:rsidR="00447CC1">
        <w:t>, which may be:</w:t>
      </w:r>
    </w:p>
    <w:p w14:paraId="34CAB9DD" w14:textId="728198F9" w:rsidR="00337448" w:rsidRDefault="00447CC1" w:rsidP="00337448">
      <w:pPr>
        <w:pStyle w:val="ListBullet"/>
      </w:pPr>
      <w:r>
        <w:t xml:space="preserve">either </w:t>
      </w:r>
      <w:r w:rsidR="00337448">
        <w:t>confirmatory or exploratory</w:t>
      </w:r>
    </w:p>
    <w:p w14:paraId="60491213" w14:textId="70513835" w:rsidR="00337448" w:rsidRDefault="00447CC1" w:rsidP="00337448">
      <w:pPr>
        <w:pStyle w:val="ListBullet"/>
      </w:pPr>
      <w:r>
        <w:t xml:space="preserve">either </w:t>
      </w:r>
      <w:r w:rsidR="00337448">
        <w:t>qualitative or quantitative</w:t>
      </w:r>
    </w:p>
    <w:p w14:paraId="6E4744FB" w14:textId="76E635AC" w:rsidR="00337448" w:rsidRDefault="00447CC1" w:rsidP="00337448">
      <w:pPr>
        <w:pStyle w:val="ListBullet"/>
      </w:pPr>
      <w:r>
        <w:t xml:space="preserve">either </w:t>
      </w:r>
      <w:r w:rsidR="00337448">
        <w:t>descriptive or inferential</w:t>
      </w:r>
    </w:p>
    <w:p w14:paraId="3F2E4878" w14:textId="78A60164" w:rsidR="00337448" w:rsidRDefault="00447CC1" w:rsidP="00337448">
      <w:pPr>
        <w:pStyle w:val="ListBullet"/>
      </w:pPr>
      <w:r>
        <w:t xml:space="preserve">either </w:t>
      </w:r>
      <w:r w:rsidR="00337448">
        <w:t>prescriptive or predictive.</w:t>
      </w:r>
    </w:p>
    <w:p w14:paraId="02514F34" w14:textId="0536E861" w:rsidR="00337448" w:rsidRDefault="00337448" w:rsidP="00337448">
      <w:r>
        <w:t>Data analysis, in most instances, is an iterative process and not necessarily sequential.</w:t>
      </w:r>
      <w:r w:rsidR="0077507F">
        <w:t xml:space="preserve"> </w:t>
      </w:r>
      <w:r w:rsidR="0010127E">
        <w:t>The quality of the data and the method used are t</w:t>
      </w:r>
      <w:r>
        <w:t xml:space="preserve">he two factors </w:t>
      </w:r>
      <w:r w:rsidR="006C5836">
        <w:t>that</w:t>
      </w:r>
      <w:r>
        <w:t xml:space="preserve"> will contribute </w:t>
      </w:r>
      <w:r w:rsidR="0010127E">
        <w:t xml:space="preserve">the </w:t>
      </w:r>
      <w:r>
        <w:t>most to the success of the data analysis</w:t>
      </w:r>
      <w:r w:rsidR="0010127E">
        <w:t>.</w:t>
      </w:r>
    </w:p>
    <w:p w14:paraId="081D99F5" w14:textId="26E75F9B" w:rsidR="00436C72" w:rsidRDefault="00436C72" w:rsidP="00436C72">
      <w:pPr>
        <w:pStyle w:val="Heading2"/>
      </w:pPr>
      <w:bookmarkStart w:id="45" w:name="_Toc47344130"/>
      <w:r>
        <w:t>Data analysis techniques</w:t>
      </w:r>
      <w:bookmarkEnd w:id="45"/>
    </w:p>
    <w:p w14:paraId="0DA89FCC" w14:textId="04582E13" w:rsidR="00337448" w:rsidRPr="00B2780C" w:rsidRDefault="00337448" w:rsidP="00337448">
      <w:r>
        <w:t>Data analysis techniques can be either quantitative or qualitative.</w:t>
      </w:r>
    </w:p>
    <w:bookmarkEnd w:id="8"/>
    <w:p w14:paraId="05BF0AAC" w14:textId="22B84ECE" w:rsidR="00F639E0" w:rsidRDefault="00F639E0" w:rsidP="0071063C">
      <w:r>
        <w:t>Quantitative analysis</w:t>
      </w:r>
      <w:r w:rsidR="00CF78DB">
        <w:t>:</w:t>
      </w:r>
    </w:p>
    <w:p w14:paraId="0D0928B4" w14:textId="16C1BBFB" w:rsidR="00F639E0" w:rsidRDefault="00F639E0" w:rsidP="00F639E0">
      <w:pPr>
        <w:pStyle w:val="ListBullet"/>
      </w:pPr>
      <w:r>
        <w:t>provides data that can be counted or expressed numerically</w:t>
      </w:r>
    </w:p>
    <w:p w14:paraId="336B280E" w14:textId="6B3AB08F" w:rsidR="00F639E0" w:rsidRDefault="00F639E0" w:rsidP="00F639E0">
      <w:pPr>
        <w:pStyle w:val="ListBullet"/>
      </w:pPr>
      <w:r>
        <w:t xml:space="preserve">can be used with statistical analysis to determine things like averages, medians, standard deviations </w:t>
      </w:r>
      <w:r w:rsidR="00ED11C0">
        <w:t>etc</w:t>
      </w:r>
      <w:r w:rsidR="00644798">
        <w:t>.</w:t>
      </w:r>
      <w:r w:rsidR="00ED11C0">
        <w:t>,</w:t>
      </w:r>
      <w:r>
        <w:t xml:space="preserve"> or can be used in mathematical computations</w:t>
      </w:r>
    </w:p>
    <w:p w14:paraId="30EC7070" w14:textId="7D00DAF8" w:rsidR="00F639E0" w:rsidRDefault="00F639E0" w:rsidP="00F639E0">
      <w:pPr>
        <w:pStyle w:val="ListBullet"/>
      </w:pPr>
      <w:r>
        <w:t>can be represented visually in tables and graphs</w:t>
      </w:r>
    </w:p>
    <w:p w14:paraId="79A239DF" w14:textId="1EBB9BD4" w:rsidR="00F639E0" w:rsidRDefault="00F639E0" w:rsidP="00F639E0">
      <w:pPr>
        <w:pStyle w:val="ListBullet"/>
      </w:pPr>
      <w:r>
        <w:t>is either:</w:t>
      </w:r>
    </w:p>
    <w:p w14:paraId="5F932143" w14:textId="45946113" w:rsidR="00F639E0" w:rsidRDefault="00F639E0" w:rsidP="00F639E0">
      <w:pPr>
        <w:pStyle w:val="ListBullet"/>
        <w:numPr>
          <w:ilvl w:val="1"/>
          <w:numId w:val="3"/>
        </w:numPr>
      </w:pPr>
      <w:r>
        <w:lastRenderedPageBreak/>
        <w:t>discrete, represented numerically as a whole number (integer) (e.g. most families have two cars)</w:t>
      </w:r>
    </w:p>
    <w:p w14:paraId="2A6FEDEB" w14:textId="685CEAF2" w:rsidR="00F639E0" w:rsidRDefault="00F639E0" w:rsidP="00F639E0">
      <w:pPr>
        <w:pStyle w:val="ListBullet"/>
        <w:numPr>
          <w:ilvl w:val="1"/>
          <w:numId w:val="3"/>
        </w:numPr>
      </w:pPr>
      <w:r>
        <w:t>continuous, represented numerically as a decimal value (e.g. a company’s profit margin is set at 22.5%)</w:t>
      </w:r>
    </w:p>
    <w:p w14:paraId="23071D66" w14:textId="25C307F9" w:rsidR="00F639E0" w:rsidRDefault="00F639E0" w:rsidP="00F639E0">
      <w:pPr>
        <w:pStyle w:val="ListBullet"/>
      </w:pPr>
      <w:r>
        <w:t>is limited in:</w:t>
      </w:r>
    </w:p>
    <w:p w14:paraId="62FFA167" w14:textId="368B15C8" w:rsidR="00F639E0" w:rsidRDefault="00F639E0" w:rsidP="00F639E0">
      <w:pPr>
        <w:pStyle w:val="ListBullet"/>
        <w:numPr>
          <w:ilvl w:val="1"/>
          <w:numId w:val="3"/>
        </w:numPr>
      </w:pPr>
      <w:r>
        <w:t>the types of predictions it can be used to make</w:t>
      </w:r>
    </w:p>
    <w:p w14:paraId="03DFD3F9" w14:textId="59189E03" w:rsidR="00F639E0" w:rsidRDefault="00285BD3" w:rsidP="00F639E0">
      <w:pPr>
        <w:pStyle w:val="ListBullet"/>
        <w:numPr>
          <w:ilvl w:val="1"/>
          <w:numId w:val="3"/>
        </w:numPr>
      </w:pPr>
      <w:r>
        <w:t>solving a problem</w:t>
      </w:r>
      <w:r w:rsidR="004E3B87">
        <w:t xml:space="preserve"> (</w:t>
      </w:r>
      <w:r>
        <w:t xml:space="preserve">however </w:t>
      </w:r>
      <w:r w:rsidR="00F639E0">
        <w:t>it can help identify a problem</w:t>
      </w:r>
      <w:r w:rsidR="004E3B87">
        <w:t>)</w:t>
      </w:r>
    </w:p>
    <w:p w14:paraId="3CD3ABFB" w14:textId="6D46FA22" w:rsidR="00F639E0" w:rsidRDefault="004E3B87" w:rsidP="00F639E0">
      <w:pPr>
        <w:pStyle w:val="ListBullet"/>
        <w:numPr>
          <w:ilvl w:val="1"/>
          <w:numId w:val="3"/>
        </w:numPr>
      </w:pPr>
      <w:r>
        <w:t xml:space="preserve">prioritising the development of the solutions (however </w:t>
      </w:r>
      <w:r w:rsidR="00F639E0">
        <w:t>it can help rank problems</w:t>
      </w:r>
      <w:r>
        <w:t>)</w:t>
      </w:r>
    </w:p>
    <w:p w14:paraId="61A062DE" w14:textId="3F6C2396" w:rsidR="00337448" w:rsidRDefault="00F639E0" w:rsidP="00F639E0">
      <w:pPr>
        <w:pStyle w:val="ListBullet"/>
        <w:numPr>
          <w:ilvl w:val="1"/>
          <w:numId w:val="3"/>
        </w:numPr>
      </w:pPr>
      <w:r>
        <w:t xml:space="preserve">supporting decision making without </w:t>
      </w:r>
      <w:r w:rsidR="0071063C">
        <w:t>including</w:t>
      </w:r>
      <w:r>
        <w:t xml:space="preserve"> qualitative data analysis.</w:t>
      </w:r>
    </w:p>
    <w:p w14:paraId="6DD90036" w14:textId="329E1227" w:rsidR="00F639E0" w:rsidRDefault="00F639E0" w:rsidP="0071063C">
      <w:r>
        <w:t>Qualitative analysis</w:t>
      </w:r>
      <w:r w:rsidR="0071063C">
        <w:t>:</w:t>
      </w:r>
    </w:p>
    <w:p w14:paraId="38EA0E01" w14:textId="752B21C7" w:rsidR="00F639E0" w:rsidRDefault="00F639E0" w:rsidP="00F639E0">
      <w:pPr>
        <w:pStyle w:val="ListBullet"/>
      </w:pPr>
      <w:r>
        <w:t>uses descriptive words and language rather than numbers to explain, describe and characterise the subject being investigated</w:t>
      </w:r>
    </w:p>
    <w:p w14:paraId="062815E8" w14:textId="2D9A1DE5" w:rsidR="00F639E0" w:rsidRDefault="00F639E0" w:rsidP="00F639E0">
      <w:pPr>
        <w:pStyle w:val="ListBullet"/>
      </w:pPr>
      <w:r>
        <w:t>provides more insightful meaning to quantitative/numerical findings</w:t>
      </w:r>
    </w:p>
    <w:p w14:paraId="4ADD1B14" w14:textId="14F5DBA6" w:rsidR="00F639E0" w:rsidRDefault="00F639E0" w:rsidP="00F639E0">
      <w:pPr>
        <w:pStyle w:val="ListBullet"/>
      </w:pPr>
      <w:r>
        <w:t>can help define known problems</w:t>
      </w:r>
    </w:p>
    <w:p w14:paraId="1F64B824" w14:textId="4FCB228E" w:rsidR="00F639E0" w:rsidRDefault="00F639E0" w:rsidP="00F639E0">
      <w:pPr>
        <w:pStyle w:val="ListBullet"/>
      </w:pPr>
      <w:r>
        <w:t>can provide ideas for further investigation and possible intervention strategies to solve problems</w:t>
      </w:r>
    </w:p>
    <w:p w14:paraId="3F9F9401" w14:textId="4F1B3BF8" w:rsidR="00F639E0" w:rsidRDefault="00F639E0" w:rsidP="00F639E0">
      <w:pPr>
        <w:pStyle w:val="ListBullet"/>
      </w:pPr>
      <w:r>
        <w:t>proves more useful when combined with quantitative analysis to provide a deeper understanding of the data.</w:t>
      </w:r>
    </w:p>
    <w:p w14:paraId="2BE15971" w14:textId="2EA28994" w:rsidR="00F639E0" w:rsidRDefault="00F639E0" w:rsidP="00FE3C10">
      <w:pPr>
        <w:pStyle w:val="Heading2"/>
      </w:pPr>
      <w:bookmarkStart w:id="46" w:name="_Toc46131841"/>
      <w:bookmarkStart w:id="47" w:name="_Toc47344131"/>
      <w:r>
        <w:t>Methods of gathering information</w:t>
      </w:r>
      <w:bookmarkEnd w:id="46"/>
      <w:bookmarkEnd w:id="47"/>
    </w:p>
    <w:p w14:paraId="2EC1CE75" w14:textId="2C90548C" w:rsidR="00F639E0" w:rsidRDefault="00F639E0" w:rsidP="00F639E0">
      <w:pPr>
        <w:keepLines w:val="0"/>
        <w:spacing w:before="0"/>
      </w:pPr>
      <w:r>
        <w:t>There are several methods that can be used to gather information and data</w:t>
      </w:r>
      <w:r w:rsidR="00BF1354">
        <w:t>, which</w:t>
      </w:r>
      <w:r>
        <w:t xml:space="preserve"> can be analysed qualitatively to aid in the design of a relational database.</w:t>
      </w:r>
    </w:p>
    <w:p w14:paraId="49D22A3F" w14:textId="0FDB35E1" w:rsidR="00372BB9" w:rsidRDefault="00372BB9" w:rsidP="00372BB9">
      <w:pPr>
        <w:pStyle w:val="Caption"/>
      </w:pPr>
      <w:r>
        <w:lastRenderedPageBreak/>
        <w:t xml:space="preserve">Table </w:t>
      </w:r>
      <w:fldSimple w:instr=" SEQ Table \* ARABIC ">
        <w:r w:rsidR="00494303">
          <w:rPr>
            <w:noProof/>
          </w:rPr>
          <w:t>1</w:t>
        </w:r>
      </w:fldSimple>
      <w:r w:rsidR="00515778">
        <w:rPr>
          <w:noProof/>
        </w:rPr>
        <w:t xml:space="preserve"> </w:t>
      </w:r>
      <w:r w:rsidR="000811FB">
        <w:rPr>
          <w:noProof/>
        </w:rPr>
        <w:t>M</w:t>
      </w:r>
      <w:r w:rsidR="00515778">
        <w:rPr>
          <w:noProof/>
        </w:rPr>
        <w:t>ethods</w:t>
      </w:r>
      <w:r w:rsidR="000811FB">
        <w:rPr>
          <w:noProof/>
        </w:rPr>
        <w:t xml:space="preserve"> of gathering information</w:t>
      </w:r>
    </w:p>
    <w:tbl>
      <w:tblPr>
        <w:tblStyle w:val="TableGrid"/>
        <w:tblW w:w="0" w:type="auto"/>
        <w:tblLook w:val="04A0" w:firstRow="1" w:lastRow="0" w:firstColumn="1" w:lastColumn="0" w:noHBand="0" w:noVBand="1"/>
      </w:tblPr>
      <w:tblGrid>
        <w:gridCol w:w="2263"/>
        <w:gridCol w:w="6753"/>
      </w:tblGrid>
      <w:tr w:rsidR="00F639E0" w14:paraId="4A9BB437" w14:textId="77777777" w:rsidTr="00F639E0">
        <w:trPr>
          <w:cnfStyle w:val="100000000000" w:firstRow="1" w:lastRow="0" w:firstColumn="0" w:lastColumn="0" w:oddVBand="0" w:evenVBand="0" w:oddHBand="0" w:evenHBand="0" w:firstRowFirstColumn="0" w:firstRowLastColumn="0" w:lastRowFirstColumn="0" w:lastRowLastColumn="0"/>
        </w:trPr>
        <w:tc>
          <w:tcPr>
            <w:tcW w:w="2263" w:type="dxa"/>
          </w:tcPr>
          <w:p w14:paraId="149F74F5" w14:textId="4FA960E4" w:rsidR="00F639E0" w:rsidRDefault="00F639E0" w:rsidP="00121D60">
            <w:r>
              <w:t>Method</w:t>
            </w:r>
          </w:p>
        </w:tc>
        <w:tc>
          <w:tcPr>
            <w:tcW w:w="6753" w:type="dxa"/>
          </w:tcPr>
          <w:p w14:paraId="4456A243" w14:textId="593B4945" w:rsidR="00F639E0" w:rsidRDefault="00F639E0" w:rsidP="00121D60">
            <w:r>
              <w:t>Overview</w:t>
            </w:r>
          </w:p>
        </w:tc>
      </w:tr>
      <w:tr w:rsidR="00F639E0" w14:paraId="29103788" w14:textId="77777777" w:rsidTr="00F639E0">
        <w:tc>
          <w:tcPr>
            <w:tcW w:w="2263" w:type="dxa"/>
          </w:tcPr>
          <w:p w14:paraId="525D6D95" w14:textId="4EBB019D" w:rsidR="00F639E0" w:rsidRPr="00121D60" w:rsidRDefault="00F639E0" w:rsidP="00372BB9">
            <w:pPr>
              <w:rPr>
                <w:b/>
                <w:bCs/>
              </w:rPr>
            </w:pPr>
            <w:r w:rsidRPr="00121D60">
              <w:rPr>
                <w:b/>
                <w:bCs/>
              </w:rPr>
              <w:t>Focus groups</w:t>
            </w:r>
          </w:p>
        </w:tc>
        <w:tc>
          <w:tcPr>
            <w:tcW w:w="6753" w:type="dxa"/>
          </w:tcPr>
          <w:p w14:paraId="2DBEB3E5" w14:textId="287C69C9" w:rsidR="00372BB9" w:rsidRPr="00121D60" w:rsidRDefault="00372BB9" w:rsidP="00121D60">
            <w:pPr>
              <w:spacing w:line="276" w:lineRule="auto"/>
            </w:pPr>
            <w:r w:rsidRPr="00121D60">
              <w:t>Focus groups are an effective method for qualitative data collection</w:t>
            </w:r>
            <w:r w:rsidR="000811FB">
              <w:t xml:space="preserve">. They </w:t>
            </w:r>
            <w:r w:rsidRPr="00121D60">
              <w:t>involve bringing together a group of people with specific knowledge about the information being sought.</w:t>
            </w:r>
          </w:p>
          <w:p w14:paraId="6541D188" w14:textId="2115702B" w:rsidR="00F639E0" w:rsidRPr="00121D60" w:rsidRDefault="00372BB9" w:rsidP="00121D60">
            <w:pPr>
              <w:spacing w:line="276" w:lineRule="auto"/>
            </w:pPr>
            <w:r w:rsidRPr="00121D60">
              <w:t>In an interactive group setting</w:t>
            </w:r>
            <w:r w:rsidR="00904168">
              <w:t>,</w:t>
            </w:r>
            <w:r w:rsidRPr="00121D60">
              <w:t xml:space="preserve"> the participants are asked specific questions about a particular topic by an experienced group moderator</w:t>
            </w:r>
            <w:r w:rsidR="00904168">
              <w:t>.</w:t>
            </w:r>
            <w:r w:rsidRPr="00121D60">
              <w:t xml:space="preserve"> </w:t>
            </w:r>
            <w:r w:rsidR="00904168">
              <w:t>T</w:t>
            </w:r>
            <w:r w:rsidRPr="00121D60">
              <w:t>he participants are permitted to interact with other group members in an effort to identify, clarify and define their attitudes and opinions about the topic.</w:t>
            </w:r>
          </w:p>
        </w:tc>
      </w:tr>
      <w:tr w:rsidR="00F639E0" w14:paraId="03AC2646" w14:textId="77777777" w:rsidTr="00F639E0">
        <w:tc>
          <w:tcPr>
            <w:tcW w:w="2263" w:type="dxa"/>
          </w:tcPr>
          <w:p w14:paraId="6E2F302C" w14:textId="7739D58C" w:rsidR="00F639E0" w:rsidRPr="00121D60" w:rsidRDefault="00372BB9" w:rsidP="00372BB9">
            <w:pPr>
              <w:rPr>
                <w:b/>
                <w:bCs/>
              </w:rPr>
            </w:pPr>
            <w:r w:rsidRPr="00121D60">
              <w:rPr>
                <w:b/>
                <w:bCs/>
              </w:rPr>
              <w:t>Interviews</w:t>
            </w:r>
          </w:p>
        </w:tc>
        <w:tc>
          <w:tcPr>
            <w:tcW w:w="6753" w:type="dxa"/>
          </w:tcPr>
          <w:p w14:paraId="3929094C" w14:textId="49F2EF52" w:rsidR="00372BB9" w:rsidRPr="00121D60" w:rsidRDefault="00372BB9" w:rsidP="00121D60">
            <w:pPr>
              <w:spacing w:line="276" w:lineRule="auto"/>
            </w:pPr>
            <w:r w:rsidRPr="00121D60">
              <w:t>Interviews are conducted to elicit specific information</w:t>
            </w:r>
            <w:r w:rsidR="00F40625">
              <w:t xml:space="preserve">. They </w:t>
            </w:r>
            <w:r w:rsidRPr="00121D60">
              <w:t>take a question-and-answer format</w:t>
            </w:r>
            <w:r w:rsidR="00904168">
              <w:t>,</w:t>
            </w:r>
            <w:r w:rsidRPr="00121D60">
              <w:t xml:space="preserve"> which can </w:t>
            </w:r>
            <w:r w:rsidR="00F40625">
              <w:t>use</w:t>
            </w:r>
            <w:r w:rsidRPr="00121D60">
              <w:t xml:space="preserve"> either open or closed</w:t>
            </w:r>
            <w:r w:rsidR="00F40625">
              <w:t xml:space="preserve"> questions</w:t>
            </w:r>
            <w:r w:rsidRPr="00121D60">
              <w:t>.</w:t>
            </w:r>
            <w:r w:rsidR="0077507F" w:rsidRPr="00121D60">
              <w:t xml:space="preserve"> </w:t>
            </w:r>
            <w:r w:rsidRPr="00121D60">
              <w:t xml:space="preserve">Closed questions will have a specific answer </w:t>
            </w:r>
            <w:r w:rsidR="006C2F80">
              <w:t xml:space="preserve">(such as yes or no) </w:t>
            </w:r>
            <w:r w:rsidRPr="00121D60">
              <w:t>while open questions will allow the respondent to elaborate on their answer.</w:t>
            </w:r>
          </w:p>
          <w:p w14:paraId="23580B09" w14:textId="79973F82" w:rsidR="00F639E0" w:rsidRPr="00121D60" w:rsidRDefault="00372BB9" w:rsidP="00121D60">
            <w:pPr>
              <w:spacing w:line="276" w:lineRule="auto"/>
            </w:pPr>
            <w:r w:rsidRPr="00121D60">
              <w:t>Interviews are often the first method of information gathering to be used on a new project. However, they are resource-intensive and expensive to implement.</w:t>
            </w:r>
            <w:r w:rsidR="0077507F" w:rsidRPr="00121D60">
              <w:t xml:space="preserve"> </w:t>
            </w:r>
            <w:r w:rsidRPr="00121D60">
              <w:t>A one-on-one interview can result in a more meaningful engagement than when working with a larger group.</w:t>
            </w:r>
            <w:r w:rsidR="00546CB4">
              <w:t xml:space="preserve"> </w:t>
            </w:r>
            <w:r w:rsidRPr="00121D60">
              <w:t>It is most useful to interview stakeholders that have the most expertise and the greatest influence on the processes that are being studied.</w:t>
            </w:r>
          </w:p>
        </w:tc>
      </w:tr>
      <w:tr w:rsidR="00372BB9" w14:paraId="2AEE94B2" w14:textId="77777777" w:rsidTr="00F639E0">
        <w:tc>
          <w:tcPr>
            <w:tcW w:w="2263" w:type="dxa"/>
          </w:tcPr>
          <w:p w14:paraId="402D3F44" w14:textId="7E886B98" w:rsidR="00372BB9" w:rsidRPr="00F529A6" w:rsidRDefault="00372BB9" w:rsidP="00372BB9">
            <w:pPr>
              <w:rPr>
                <w:b/>
                <w:bCs/>
              </w:rPr>
            </w:pPr>
            <w:r w:rsidRPr="00F529A6">
              <w:rPr>
                <w:b/>
                <w:bCs/>
              </w:rPr>
              <w:t>Observation</w:t>
            </w:r>
          </w:p>
        </w:tc>
        <w:tc>
          <w:tcPr>
            <w:tcW w:w="6753" w:type="dxa"/>
          </w:tcPr>
          <w:p w14:paraId="18C560AE" w14:textId="2D9E7984" w:rsidR="00372BB9" w:rsidRPr="00121D60" w:rsidRDefault="00372BB9" w:rsidP="00121D60">
            <w:pPr>
              <w:spacing w:line="276" w:lineRule="auto"/>
            </w:pPr>
            <w:r w:rsidRPr="00121D60">
              <w:t>Observation involves studying users in their working environment to identify process flow, inefficient steps, pain points and improvement opportunities.</w:t>
            </w:r>
            <w:r w:rsidR="0077507F" w:rsidRPr="00121D60">
              <w:t xml:space="preserve"> </w:t>
            </w:r>
            <w:r w:rsidRPr="00121D60">
              <w:t>Observation provides real-time, detailed insights into the information being gathered and avoids the analyst being told misinformation.</w:t>
            </w:r>
          </w:p>
          <w:p w14:paraId="22E0F39D" w14:textId="72C9B06D" w:rsidR="00372BB9" w:rsidRPr="00121D60" w:rsidRDefault="00372BB9" w:rsidP="00121D60">
            <w:pPr>
              <w:spacing w:line="276" w:lineRule="auto"/>
            </w:pPr>
            <w:r w:rsidRPr="00121D60">
              <w:t>Observation is a good way to confirm the accuracy of information gathered by other methods</w:t>
            </w:r>
            <w:r w:rsidR="000A25AC">
              <w:t xml:space="preserve">. It </w:t>
            </w:r>
            <w:r w:rsidRPr="00121D60">
              <w:t>can be passive, in that the observer does not interact with the person(s) being observed, or active</w:t>
            </w:r>
            <w:r w:rsidR="000A25AC">
              <w:t>,</w:t>
            </w:r>
            <w:r w:rsidRPr="00121D60">
              <w:t xml:space="preserve"> in that the observer can interrupt and ask questions of the process during the observation.</w:t>
            </w:r>
            <w:r w:rsidR="0077507F" w:rsidRPr="00121D60">
              <w:t xml:space="preserve"> </w:t>
            </w:r>
            <w:r w:rsidRPr="00121D60">
              <w:t>Observation is time-consuming and should be targeted to clarify ambiguities.</w:t>
            </w:r>
          </w:p>
        </w:tc>
      </w:tr>
      <w:tr w:rsidR="00372BB9" w14:paraId="378C5828" w14:textId="77777777" w:rsidTr="00F639E0">
        <w:tc>
          <w:tcPr>
            <w:tcW w:w="2263" w:type="dxa"/>
          </w:tcPr>
          <w:p w14:paraId="6D333592" w14:textId="5294B2DC" w:rsidR="00372BB9" w:rsidRPr="00F529A6" w:rsidRDefault="00372BB9" w:rsidP="00372BB9">
            <w:pPr>
              <w:rPr>
                <w:b/>
                <w:bCs/>
              </w:rPr>
            </w:pPr>
            <w:r w:rsidRPr="00F529A6">
              <w:rPr>
                <w:b/>
                <w:bCs/>
              </w:rPr>
              <w:lastRenderedPageBreak/>
              <w:t>Document analysis</w:t>
            </w:r>
          </w:p>
        </w:tc>
        <w:tc>
          <w:tcPr>
            <w:tcW w:w="6753" w:type="dxa"/>
          </w:tcPr>
          <w:p w14:paraId="744D8BB2" w14:textId="4F08267A" w:rsidR="00372BB9" w:rsidRPr="00121D60" w:rsidRDefault="00372BB9" w:rsidP="00121D60">
            <w:pPr>
              <w:spacing w:line="276" w:lineRule="auto"/>
            </w:pPr>
            <w:r w:rsidRPr="00121D60">
              <w:t>This method is commonly used to initiate the gathering of requirements</w:t>
            </w:r>
            <w:r w:rsidR="0049199A">
              <w:t>. It</w:t>
            </w:r>
            <w:r w:rsidRPr="00121D60">
              <w:t xml:space="preserve"> involves gathering information from existing documents and other related sources of relevant information.</w:t>
            </w:r>
            <w:r w:rsidR="0077507F" w:rsidRPr="00121D60">
              <w:t xml:space="preserve"> </w:t>
            </w:r>
            <w:r w:rsidRPr="00121D60">
              <w:t>It could include statistics</w:t>
            </w:r>
            <w:r w:rsidR="0049199A">
              <w:t>-</w:t>
            </w:r>
            <w:r w:rsidRPr="00121D60">
              <w:t>based records, invoices, sales figures, customer lists, product lists, performance reports, minutes from meetings, etc.</w:t>
            </w:r>
          </w:p>
          <w:p w14:paraId="609B0E9C" w14:textId="4BA1994A" w:rsidR="00372BB9" w:rsidRPr="00121D60" w:rsidRDefault="00372BB9" w:rsidP="00121D60">
            <w:pPr>
              <w:spacing w:line="276" w:lineRule="auto"/>
            </w:pPr>
            <w:r w:rsidRPr="00121D60">
              <w:t>Document analysis involves minimal interaction with people</w:t>
            </w:r>
            <w:r w:rsidR="00C32732">
              <w:t>;</w:t>
            </w:r>
            <w:r w:rsidRPr="00121D60">
              <w:t xml:space="preserve"> it is often necessary to have assumptions confirmed by an expert.</w:t>
            </w:r>
            <w:r w:rsidR="0077507F" w:rsidRPr="00121D60">
              <w:t xml:space="preserve"> </w:t>
            </w:r>
            <w:r w:rsidRPr="00121D60">
              <w:t>Combined with other information-gathering methods, it can produce an accurate view of the desired information because much of the information gathering will already have been included in the existing organisational documentation.</w:t>
            </w:r>
          </w:p>
        </w:tc>
      </w:tr>
    </w:tbl>
    <w:p w14:paraId="2DADDC6A" w14:textId="361933A9" w:rsidR="00031E6A" w:rsidRDefault="00031E6A" w:rsidP="00873E7F">
      <w:pPr>
        <w:pStyle w:val="Heading1"/>
      </w:pPr>
      <w:bookmarkStart w:id="48" w:name="_Toc46131842"/>
      <w:bookmarkStart w:id="49" w:name="_Toc47344132"/>
      <w:r>
        <w:t>Documenting requirements</w:t>
      </w:r>
      <w:bookmarkEnd w:id="49"/>
    </w:p>
    <w:p w14:paraId="5684975B" w14:textId="4B51DC44" w:rsidR="003416DA" w:rsidRDefault="00A46C9B" w:rsidP="004773FE">
      <w:pPr>
        <w:pStyle w:val="Body"/>
      </w:pPr>
      <w:r>
        <w:t xml:space="preserve">Requirements will need to be documented </w:t>
      </w:r>
      <w:r w:rsidR="000420E1">
        <w:t xml:space="preserve">in a Requirements report </w:t>
      </w:r>
      <w:r>
        <w:t>and approved</w:t>
      </w:r>
      <w:r w:rsidR="000420E1">
        <w:t xml:space="preserve"> before work can begin, to ensure you have included</w:t>
      </w:r>
      <w:r w:rsidR="00874335">
        <w:t xml:space="preserve"> everything needed.</w:t>
      </w:r>
      <w:r w:rsidR="00954AC7">
        <w:t xml:space="preserve"> </w:t>
      </w:r>
      <w:r w:rsidR="00327C18">
        <w:t>This report should be approved by your client, however a client may mean an external customer, or it could include your supervisor</w:t>
      </w:r>
      <w:r w:rsidR="00BD62FF">
        <w:t>, depending on the type of work you are doing.</w:t>
      </w:r>
    </w:p>
    <w:p w14:paraId="57CCB5F9" w14:textId="77777777" w:rsidR="006A552F" w:rsidRPr="00B2780C" w:rsidRDefault="006A552F" w:rsidP="006A552F">
      <w:pPr>
        <w:pStyle w:val="HeadingDecorative"/>
      </w:pPr>
      <w:r w:rsidRPr="00B2780C">
        <w:tab/>
      </w:r>
      <w:r w:rsidRPr="00B2780C">
        <w:rPr>
          <w:noProof/>
        </w:rPr>
        <w:drawing>
          <wp:inline distT="0" distB="0" distL="0" distR="0" wp14:anchorId="636DF389" wp14:editId="0C24C60F">
            <wp:extent cx="360000" cy="360000"/>
            <wp:effectExtent l="0" t="0" r="2540" b="2540"/>
            <wp:docPr id="65"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67156F17" w14:textId="7F768E71" w:rsidR="00846704" w:rsidRDefault="00846704" w:rsidP="00846704">
      <w:pPr>
        <w:pStyle w:val="Heading2"/>
      </w:pPr>
      <w:bookmarkStart w:id="50" w:name="_Toc46131849"/>
      <w:bookmarkStart w:id="51" w:name="_Toc47344133"/>
      <w:bookmarkEnd w:id="48"/>
      <w:r>
        <w:t xml:space="preserve">Video: </w:t>
      </w:r>
      <w:r w:rsidRPr="00846704">
        <w:t>Writ</w:t>
      </w:r>
      <w:r w:rsidR="006F179C">
        <w:t>ing</w:t>
      </w:r>
      <w:r w:rsidRPr="00846704">
        <w:t xml:space="preserve"> </w:t>
      </w:r>
      <w:bookmarkEnd w:id="50"/>
      <w:r w:rsidR="00A0303D">
        <w:t>functional requirements</w:t>
      </w:r>
      <w:bookmarkEnd w:id="51"/>
    </w:p>
    <w:p w14:paraId="23533534" w14:textId="0C5B4394" w:rsidR="00DA49AB" w:rsidRDefault="00DA49AB" w:rsidP="00D67B39">
      <w:pPr>
        <w:keepLines w:val="0"/>
        <w:spacing w:before="0"/>
      </w:pPr>
      <w:r>
        <w:t>Watch this video to learn more about writing</w:t>
      </w:r>
      <w:r w:rsidR="00846704" w:rsidRPr="00846704">
        <w:t xml:space="preserve"> functional requirements</w:t>
      </w:r>
      <w:r w:rsidR="006F179C">
        <w:t>.</w:t>
      </w:r>
    </w:p>
    <w:p w14:paraId="5B340C8E" w14:textId="67AEC4DD" w:rsidR="00846704" w:rsidRDefault="006D3652" w:rsidP="00F777DD">
      <w:pPr>
        <w:keepNext/>
        <w:keepLines w:val="0"/>
        <w:spacing w:before="0"/>
      </w:pPr>
      <w:hyperlink r:id="rId61" w:history="1">
        <w:r w:rsidR="00526C27" w:rsidRPr="00526C27">
          <w:rPr>
            <w:rStyle w:val="Hyperlink"/>
          </w:rPr>
          <w:t>Writing Requirements: Write Functional Requirements - Traditional, Agile, Outsourcing</w:t>
        </w:r>
      </w:hyperlink>
      <w:r w:rsidR="00846704">
        <w:t xml:space="preserve"> (</w:t>
      </w:r>
      <w:r w:rsidR="00FE2B91">
        <w:t>YouTube</w:t>
      </w:r>
      <w:r w:rsidR="00846704">
        <w:t xml:space="preserve"> 11:40</w:t>
      </w:r>
      <w:r w:rsidR="000812FD">
        <w:t xml:space="preserve"> mins</w:t>
      </w:r>
      <w:r w:rsidR="00846704">
        <w:t>)</w:t>
      </w:r>
      <w:r w:rsidR="00846704" w:rsidRPr="00846704">
        <w:t>.</w:t>
      </w:r>
    </w:p>
    <w:p w14:paraId="04773479" w14:textId="46FAC00C" w:rsidR="00846704" w:rsidRDefault="00846704" w:rsidP="00D67B39">
      <w:pPr>
        <w:keepLines w:val="0"/>
        <w:spacing w:before="0"/>
      </w:pPr>
      <w:r>
        <w:rPr>
          <w:noProof/>
          <w:lang w:eastAsia="en-AU"/>
        </w:rPr>
        <w:drawing>
          <wp:inline distT="0" distB="0" distL="0" distR="0" wp14:anchorId="1CA65844" wp14:editId="0B64C934">
            <wp:extent cx="2909977" cy="2182483"/>
            <wp:effectExtent l="0" t="0" r="5080" b="8890"/>
            <wp:docPr id="2105369494" name="Video 18">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8"/>
                    <pic:cNvPicPr/>
                  </pic:nvPicPr>
                  <pic:blipFill>
                    <a:blip r:embed="rId6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1GKQtG5b2A&quot; frameborder=&quot;0&quot; type=&quot;text/html&quot; width=&quot;816&quot; height=&quot;480&quot; /&gt;" h="480" w="816"/>
                        </a:ext>
                      </a:extLst>
                    </a:blip>
                    <a:stretch>
                      <a:fillRect/>
                    </a:stretch>
                  </pic:blipFill>
                  <pic:spPr>
                    <a:xfrm>
                      <a:off x="0" y="0"/>
                      <a:ext cx="2909977" cy="2182483"/>
                    </a:xfrm>
                    <a:prstGeom prst="rect">
                      <a:avLst/>
                    </a:prstGeom>
                  </pic:spPr>
                </pic:pic>
              </a:graphicData>
            </a:graphic>
          </wp:inline>
        </w:drawing>
      </w:r>
    </w:p>
    <w:p w14:paraId="11F016BB" w14:textId="18228E15" w:rsidR="00846704" w:rsidRDefault="001C1D3D" w:rsidP="00BC23D3">
      <w:pPr>
        <w:pStyle w:val="Caption"/>
        <w:keepNext w:val="0"/>
      </w:pPr>
      <w:r w:rsidRPr="00BF02FC">
        <w:t>https://www.youtube.com/watch?v=T1GKQtG5b2A&amp;feature=youtu.be</w:t>
      </w:r>
    </w:p>
    <w:p w14:paraId="79CAA527" w14:textId="77777777" w:rsidR="00695ABF" w:rsidRDefault="00695ABF" w:rsidP="00695ABF">
      <w:pPr>
        <w:pStyle w:val="Heading2"/>
      </w:pPr>
      <w:bookmarkStart w:id="52" w:name="_Toc47344134"/>
      <w:r>
        <w:t xml:space="preserve">Video: </w:t>
      </w:r>
      <w:r w:rsidRPr="00846704">
        <w:t>Writ</w:t>
      </w:r>
      <w:r>
        <w:t>ing</w:t>
      </w:r>
      <w:r w:rsidRPr="00846704">
        <w:t xml:space="preserve"> </w:t>
      </w:r>
      <w:r>
        <w:t>requirements documents</w:t>
      </w:r>
      <w:bookmarkEnd w:id="52"/>
    </w:p>
    <w:p w14:paraId="0D22E0FA" w14:textId="1911D24E" w:rsidR="001C1D3D" w:rsidRDefault="00716AFF" w:rsidP="001C1D3D">
      <w:r>
        <w:t>Watch th</w:t>
      </w:r>
      <w:r w:rsidR="001F0850">
        <w:t>e following</w:t>
      </w:r>
      <w:r>
        <w:t xml:space="preserve"> video</w:t>
      </w:r>
      <w:r w:rsidR="001F0850">
        <w:t>s from LinkedIn Learning</w:t>
      </w:r>
      <w:r>
        <w:t xml:space="preserve"> to learn how to structure a requirements document</w:t>
      </w:r>
      <w:r w:rsidR="00BF02FC">
        <w:t xml:space="preserve"> and </w:t>
      </w:r>
      <w:r w:rsidR="000069AE">
        <w:t>understand</w:t>
      </w:r>
      <w:r w:rsidR="00C652C7">
        <w:t xml:space="preserve"> what</w:t>
      </w:r>
      <w:r w:rsidR="00BF02FC">
        <w:t xml:space="preserve"> technical writing skills</w:t>
      </w:r>
      <w:r w:rsidR="00C652C7">
        <w:t xml:space="preserve"> you need</w:t>
      </w:r>
      <w:r w:rsidR="00BF02FC">
        <w:t>.</w:t>
      </w:r>
    </w:p>
    <w:p w14:paraId="319C7D7C" w14:textId="36C3411B" w:rsidR="00716AFF" w:rsidRDefault="006D3652" w:rsidP="001C1D3D">
      <w:hyperlink r:id="rId64" w:history="1">
        <w:r w:rsidR="00716AFF" w:rsidRPr="00371548">
          <w:rPr>
            <w:rStyle w:val="Hyperlink"/>
          </w:rPr>
          <w:t>Structuring formal requirements documents</w:t>
        </w:r>
      </w:hyperlink>
      <w:r w:rsidR="00716AFF">
        <w:t xml:space="preserve"> </w:t>
      </w:r>
      <w:r w:rsidR="00371548">
        <w:t>(</w:t>
      </w:r>
      <w:r w:rsidR="00716AFF">
        <w:t>LinkedIn Learning 04:56 mins)</w:t>
      </w:r>
    </w:p>
    <w:p w14:paraId="592BD83C" w14:textId="7BA57515" w:rsidR="00371548" w:rsidRPr="001C1D3D" w:rsidRDefault="006D3652" w:rsidP="001C1D3D">
      <w:hyperlink r:id="rId65" w:history="1">
        <w:r w:rsidR="001F0850" w:rsidRPr="001F0850">
          <w:rPr>
            <w:rStyle w:val="Hyperlink"/>
          </w:rPr>
          <w:t>Reviewing essential technical writing skills</w:t>
        </w:r>
      </w:hyperlink>
      <w:r w:rsidR="001F0850">
        <w:t xml:space="preserve"> (LinkedIn Learning 03:33 mins)</w:t>
      </w:r>
    </w:p>
    <w:p w14:paraId="6DB0C037" w14:textId="77777777" w:rsidR="001B5E46" w:rsidRPr="00B2780C" w:rsidRDefault="001B5E46" w:rsidP="001B5E46">
      <w:pPr>
        <w:pStyle w:val="HeadingDecorative"/>
      </w:pPr>
      <w:r w:rsidRPr="00B2780C">
        <w:tab/>
      </w:r>
      <w:r w:rsidRPr="00B2780C">
        <w:rPr>
          <w:noProof/>
        </w:rPr>
        <w:drawing>
          <wp:inline distT="0" distB="0" distL="0" distR="0" wp14:anchorId="6A233535" wp14:editId="63BD2485">
            <wp:extent cx="360000" cy="360000"/>
            <wp:effectExtent l="0" t="0" r="2540" b="2540"/>
            <wp:docPr id="1834394305" name="Graphic 18343943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con_Collaboration_Mauve-AAA.svg"/>
                    <pic:cNvPicPr/>
                  </pic:nvPicPr>
                  <pic:blipFill>
                    <a:blip r:embed="rId20">
                      <a:extLst>
                        <a:ext uri="{96DAC541-7B7A-43D3-8B79-37D633B846F1}">
                          <asvg:svgBlip xmlns:asvg="http://schemas.microsoft.com/office/drawing/2016/SVG/main" r:embed="rId21"/>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Collaboration</w:t>
      </w:r>
    </w:p>
    <w:p w14:paraId="30CAF57E" w14:textId="3F740377" w:rsidR="001B5E46" w:rsidRPr="00B2780C" w:rsidRDefault="001B5E46" w:rsidP="001B5E46">
      <w:pPr>
        <w:pStyle w:val="Heading2"/>
        <w:rPr>
          <w:noProof w:val="0"/>
        </w:rPr>
      </w:pPr>
      <w:bookmarkStart w:id="53" w:name="_Ref47022951"/>
      <w:bookmarkStart w:id="54" w:name="_Toc47344135"/>
      <w:r w:rsidRPr="00B2780C">
        <w:rPr>
          <w:noProof w:val="0"/>
        </w:rPr>
        <w:t xml:space="preserve">Activity </w:t>
      </w:r>
      <w:r>
        <w:rPr>
          <w:noProof w:val="0"/>
        </w:rPr>
        <w:t>1.2</w:t>
      </w:r>
      <w:r w:rsidRPr="00B2780C">
        <w:rPr>
          <w:noProof w:val="0"/>
        </w:rPr>
        <w:t xml:space="preserve">: </w:t>
      </w:r>
      <w:r w:rsidR="005B7F98">
        <w:rPr>
          <w:noProof w:val="0"/>
        </w:rPr>
        <w:t xml:space="preserve">Little Athletics scenario: </w:t>
      </w:r>
      <w:r>
        <w:rPr>
          <w:noProof w:val="0"/>
        </w:rPr>
        <w:t>Document</w:t>
      </w:r>
      <w:r w:rsidR="000C3E00">
        <w:rPr>
          <w:noProof w:val="0"/>
        </w:rPr>
        <w:t xml:space="preserve"> the</w:t>
      </w:r>
      <w:r>
        <w:rPr>
          <w:noProof w:val="0"/>
        </w:rPr>
        <w:t xml:space="preserve"> requirements</w:t>
      </w:r>
      <w:bookmarkEnd w:id="53"/>
      <w:bookmarkEnd w:id="54"/>
    </w:p>
    <w:p w14:paraId="7538B1D2" w14:textId="1589A363" w:rsidR="001B5E46" w:rsidRDefault="001B5E46" w:rsidP="001B5E46">
      <w:pPr>
        <w:rPr>
          <w:lang w:eastAsia="en-AU"/>
        </w:rPr>
      </w:pPr>
      <w:r>
        <w:rPr>
          <w:lang w:eastAsia="en-AU"/>
        </w:rPr>
        <w:t xml:space="preserve">Refer to the Little Athletics scenario in </w:t>
      </w:r>
      <w:hyperlink w:anchor="_Appendix_1:_Little" w:history="1">
        <w:r w:rsidRPr="009C190F">
          <w:rPr>
            <w:rStyle w:val="Hyperlink"/>
            <w:lang w:eastAsia="en-AU"/>
          </w:rPr>
          <w:t>Appendix 1</w:t>
        </w:r>
      </w:hyperlink>
      <w:r>
        <w:rPr>
          <w:lang w:eastAsia="en-AU"/>
        </w:rPr>
        <w:t xml:space="preserve"> for this activity.</w:t>
      </w:r>
    </w:p>
    <w:p w14:paraId="1B0AB755" w14:textId="77777777" w:rsidR="001B5E46" w:rsidRDefault="001B5E46" w:rsidP="001B5E46">
      <w:pPr>
        <w:rPr>
          <w:lang w:eastAsia="en-AU"/>
        </w:rPr>
      </w:pPr>
      <w:r>
        <w:rPr>
          <w:lang w:eastAsia="en-AU"/>
        </w:rPr>
        <w:t>Do this activity with one or two other people.</w:t>
      </w:r>
    </w:p>
    <w:p w14:paraId="0527FD0B" w14:textId="2C88EEA3" w:rsidR="001B5E46" w:rsidRDefault="00B816B6" w:rsidP="009D6EDD">
      <w:pPr>
        <w:pStyle w:val="Bulletlist"/>
        <w:rPr>
          <w:lang w:eastAsia="en-AU"/>
        </w:rPr>
      </w:pPr>
      <w:r>
        <w:rPr>
          <w:lang w:eastAsia="en-AU"/>
        </w:rPr>
        <w:t xml:space="preserve">Write </w:t>
      </w:r>
      <w:r w:rsidR="009D6EDD">
        <w:rPr>
          <w:lang w:eastAsia="en-AU"/>
        </w:rPr>
        <w:t>at least three</w:t>
      </w:r>
      <w:r>
        <w:rPr>
          <w:lang w:eastAsia="en-AU"/>
        </w:rPr>
        <w:t xml:space="preserve"> </w:t>
      </w:r>
      <w:r>
        <w:t>requirements</w:t>
      </w:r>
      <w:r>
        <w:rPr>
          <w:lang w:eastAsia="en-AU"/>
        </w:rPr>
        <w:t xml:space="preserve"> for the system.</w:t>
      </w:r>
    </w:p>
    <w:p w14:paraId="37931283" w14:textId="77777777" w:rsidR="00BE646B" w:rsidRDefault="00BE646B" w:rsidP="00BE646B">
      <w:pPr>
        <w:pStyle w:val="Bulletlist"/>
      </w:pPr>
      <w:r>
        <w:t>Check your requirements by swapping with another group:</w:t>
      </w:r>
    </w:p>
    <w:p w14:paraId="203A04FB" w14:textId="77777777" w:rsidR="00BE646B" w:rsidRDefault="00BE646B" w:rsidP="00C216B8">
      <w:pPr>
        <w:pStyle w:val="Bulletlist"/>
        <w:numPr>
          <w:ilvl w:val="1"/>
          <w:numId w:val="9"/>
        </w:numPr>
      </w:pPr>
      <w:r>
        <w:t>Are they clear and unambiguous?</w:t>
      </w:r>
    </w:p>
    <w:p w14:paraId="6CDDDF68" w14:textId="77777777" w:rsidR="00BE646B" w:rsidRDefault="00BE646B" w:rsidP="00C216B8">
      <w:pPr>
        <w:pStyle w:val="Bulletlist"/>
        <w:numPr>
          <w:ilvl w:val="1"/>
          <w:numId w:val="9"/>
        </w:numPr>
      </w:pPr>
      <w:r>
        <w:t>Do they include functional and non-functional?</w:t>
      </w:r>
    </w:p>
    <w:p w14:paraId="16D08AE6" w14:textId="77777777" w:rsidR="00BE646B" w:rsidRDefault="00BE646B" w:rsidP="00C216B8">
      <w:pPr>
        <w:pStyle w:val="Bulletlist"/>
        <w:numPr>
          <w:ilvl w:val="1"/>
          <w:numId w:val="9"/>
        </w:numPr>
      </w:pPr>
      <w:r>
        <w:lastRenderedPageBreak/>
        <w:t>Are they within the scope?</w:t>
      </w:r>
    </w:p>
    <w:p w14:paraId="596D659B" w14:textId="77777777" w:rsidR="00BE646B" w:rsidRDefault="00BE646B" w:rsidP="00C216B8">
      <w:pPr>
        <w:pStyle w:val="Bulletlist"/>
        <w:numPr>
          <w:ilvl w:val="1"/>
          <w:numId w:val="9"/>
        </w:numPr>
      </w:pPr>
      <w:r>
        <w:t>Do they conflict with other requirements?</w:t>
      </w:r>
    </w:p>
    <w:p w14:paraId="10DCBF44" w14:textId="77777777" w:rsidR="00BE646B" w:rsidRDefault="00BE646B" w:rsidP="00BE646B">
      <w:pPr>
        <w:pStyle w:val="Bulletlist"/>
      </w:pPr>
      <w:r>
        <w:t>Rewrite the requirements if needed.</w:t>
      </w:r>
    </w:p>
    <w:p w14:paraId="7FA25B42" w14:textId="301129EC" w:rsidR="00BE646B" w:rsidRDefault="00BE646B" w:rsidP="00BE646B">
      <w:pPr>
        <w:pStyle w:val="Bulletlist"/>
      </w:pPr>
      <w:r>
        <w:t>Verify your requirements with another group to ensure that they understand them.</w:t>
      </w:r>
    </w:p>
    <w:p w14:paraId="3D2A4BCC" w14:textId="77777777" w:rsidR="00E534D9" w:rsidRPr="00B2780C" w:rsidRDefault="00E534D9" w:rsidP="00D122D2"/>
    <w:p w14:paraId="1AAAA601" w14:textId="77777777" w:rsidR="00E534D9" w:rsidRPr="00B2780C" w:rsidRDefault="00E534D9" w:rsidP="00D122D2">
      <w:pPr>
        <w:rPr>
          <w:rFonts w:eastAsia="Calibri" w:cs="Calibri"/>
        </w:rPr>
        <w:sectPr w:rsidR="00E534D9" w:rsidRPr="00B2780C" w:rsidSect="00D122D2">
          <w:headerReference w:type="even" r:id="rId66"/>
          <w:headerReference w:type="default" r:id="rId67"/>
          <w:footerReference w:type="even" r:id="rId68"/>
          <w:headerReference w:type="first" r:id="rId69"/>
          <w:footerReference w:type="first" r:id="rId70"/>
          <w:pgSz w:w="11906" w:h="16838" w:code="9"/>
          <w:pgMar w:top="1418" w:right="1418" w:bottom="1418" w:left="1418" w:header="567" w:footer="482" w:gutter="0"/>
          <w:cols w:space="4253"/>
          <w:docGrid w:linePitch="360"/>
        </w:sectPr>
      </w:pPr>
    </w:p>
    <w:p w14:paraId="1FAF467D" w14:textId="4C94A063" w:rsidR="00E534D9" w:rsidRPr="00B2780C" w:rsidRDefault="00E534D9" w:rsidP="00D122D2">
      <w:pPr>
        <w:pStyle w:val="HeaderTopicTitle"/>
        <w:rPr>
          <w:noProof w:val="0"/>
          <w:lang w:val="en-AU"/>
        </w:rPr>
      </w:pPr>
      <w:bookmarkStart w:id="55" w:name="topic2"/>
      <w:bookmarkStart w:id="56" w:name="_Toc47344136"/>
      <w:bookmarkEnd w:id="55"/>
      <w:r w:rsidRPr="00B2780C">
        <w:rPr>
          <w:noProof w:val="0"/>
          <w:lang w:val="en-AU"/>
        </w:rPr>
        <w:lastRenderedPageBreak/>
        <w:t xml:space="preserve">Topic </w:t>
      </w:r>
      <w:r>
        <w:rPr>
          <w:noProof w:val="0"/>
          <w:lang w:val="en-AU"/>
        </w:rPr>
        <w:t>2</w:t>
      </w:r>
      <w:r w:rsidRPr="00B2780C">
        <w:rPr>
          <w:noProof w:val="0"/>
          <w:lang w:val="en-AU"/>
        </w:rPr>
        <w:t xml:space="preserve">: </w:t>
      </w:r>
      <w:r w:rsidR="006B7B95">
        <w:rPr>
          <w:noProof w:val="0"/>
          <w:lang w:val="en-AU"/>
        </w:rPr>
        <w:t>Understanding database e</w:t>
      </w:r>
      <w:r w:rsidR="006B7B95" w:rsidRPr="006B7B95">
        <w:rPr>
          <w:noProof w:val="0"/>
          <w:lang w:val="en-AU"/>
        </w:rPr>
        <w:t>nvironments</w:t>
      </w:r>
      <w:bookmarkEnd w:id="56"/>
    </w:p>
    <w:p w14:paraId="222FDFE3" w14:textId="77777777" w:rsidR="00E534D9" w:rsidRPr="00B2780C" w:rsidRDefault="00E534D9" w:rsidP="00D122D2">
      <w:pPr>
        <w:pStyle w:val="NoSpacing"/>
      </w:pPr>
      <w:r w:rsidRPr="00B2780C">
        <w:rPr>
          <w:noProof/>
          <w:lang w:eastAsia="en-AU"/>
        </w:rPr>
        <mc:AlternateContent>
          <mc:Choice Requires="wps">
            <w:drawing>
              <wp:inline distT="0" distB="0" distL="0" distR="0" wp14:anchorId="65B27B1E" wp14:editId="14A5BA98">
                <wp:extent cx="5724000" cy="4442400"/>
                <wp:effectExtent l="0" t="0" r="0" b="0"/>
                <wp:docPr id="19" name="Freeform 199" descr="Quotation marks in chat symbols hanging on the str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4000" cy="4442400"/>
                        </a:xfrm>
                        <a:custGeom>
                          <a:avLst/>
                          <a:gdLst>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28575 w 6067425"/>
                            <a:gd name="connsiteY11" fmla="*/ 168592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0 w 6067425"/>
                            <a:gd name="connsiteY11" fmla="*/ 166687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13063 w 6067425"/>
                            <a:gd name="connsiteY11" fmla="*/ 1660343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3266 w 6067425"/>
                            <a:gd name="connsiteY11" fmla="*/ 1660343 h 3638550"/>
                            <a:gd name="connsiteX12" fmla="*/ 0 w 6067425"/>
                            <a:gd name="connsiteY12" fmla="*/ 0 h 3638550"/>
                            <a:gd name="connsiteX0" fmla="*/ 314 w 6067739"/>
                            <a:gd name="connsiteY0" fmla="*/ 0 h 3638550"/>
                            <a:gd name="connsiteX1" fmla="*/ 6067739 w 6067739"/>
                            <a:gd name="connsiteY1" fmla="*/ 0 h 3638550"/>
                            <a:gd name="connsiteX2" fmla="*/ 6067739 w 6067739"/>
                            <a:gd name="connsiteY2" fmla="*/ 3381375 h 3638550"/>
                            <a:gd name="connsiteX3" fmla="*/ 1733864 w 6067739"/>
                            <a:gd name="connsiteY3" fmla="*/ 3381375 h 3638550"/>
                            <a:gd name="connsiteX4" fmla="*/ 1733864 w 6067739"/>
                            <a:gd name="connsiteY4" fmla="*/ 3638550 h 3638550"/>
                            <a:gd name="connsiteX5" fmla="*/ 1457639 w 6067739"/>
                            <a:gd name="connsiteY5" fmla="*/ 3638550 h 3638550"/>
                            <a:gd name="connsiteX6" fmla="*/ 1457639 w 6067739"/>
                            <a:gd name="connsiteY6" fmla="*/ 3381375 h 3638550"/>
                            <a:gd name="connsiteX7" fmla="*/ 1714814 w 6067739"/>
                            <a:gd name="connsiteY7" fmla="*/ 3381375 h 3638550"/>
                            <a:gd name="connsiteX8" fmla="*/ 1714814 w 6067739"/>
                            <a:gd name="connsiteY8" fmla="*/ 2362200 h 3638550"/>
                            <a:gd name="connsiteX9" fmla="*/ 2686364 w 6067739"/>
                            <a:gd name="connsiteY9" fmla="*/ 2362200 h 3638550"/>
                            <a:gd name="connsiteX10" fmla="*/ 2686364 w 6067739"/>
                            <a:gd name="connsiteY10" fmla="*/ 1685925 h 3638550"/>
                            <a:gd name="connsiteX11" fmla="*/ 314 w 6067739"/>
                            <a:gd name="connsiteY11" fmla="*/ 1670140 h 3638550"/>
                            <a:gd name="connsiteX12" fmla="*/ 314 w 6067739"/>
                            <a:gd name="connsiteY12" fmla="*/ 0 h 3638550"/>
                            <a:gd name="connsiteX0" fmla="*/ 596 w 6068021"/>
                            <a:gd name="connsiteY0" fmla="*/ 0 h 3638550"/>
                            <a:gd name="connsiteX1" fmla="*/ 6068021 w 6068021"/>
                            <a:gd name="connsiteY1" fmla="*/ 0 h 3638550"/>
                            <a:gd name="connsiteX2" fmla="*/ 6068021 w 6068021"/>
                            <a:gd name="connsiteY2" fmla="*/ 3381375 h 3638550"/>
                            <a:gd name="connsiteX3" fmla="*/ 1734146 w 6068021"/>
                            <a:gd name="connsiteY3" fmla="*/ 3381375 h 3638550"/>
                            <a:gd name="connsiteX4" fmla="*/ 1734146 w 6068021"/>
                            <a:gd name="connsiteY4" fmla="*/ 3638550 h 3638550"/>
                            <a:gd name="connsiteX5" fmla="*/ 1457921 w 6068021"/>
                            <a:gd name="connsiteY5" fmla="*/ 3638550 h 3638550"/>
                            <a:gd name="connsiteX6" fmla="*/ 1457921 w 6068021"/>
                            <a:gd name="connsiteY6" fmla="*/ 3381375 h 3638550"/>
                            <a:gd name="connsiteX7" fmla="*/ 1715096 w 6068021"/>
                            <a:gd name="connsiteY7" fmla="*/ 3381375 h 3638550"/>
                            <a:gd name="connsiteX8" fmla="*/ 1715096 w 6068021"/>
                            <a:gd name="connsiteY8" fmla="*/ 2362200 h 3638550"/>
                            <a:gd name="connsiteX9" fmla="*/ 2686646 w 6068021"/>
                            <a:gd name="connsiteY9" fmla="*/ 2362200 h 3638550"/>
                            <a:gd name="connsiteX10" fmla="*/ 2686646 w 6068021"/>
                            <a:gd name="connsiteY10" fmla="*/ 1685925 h 3638550"/>
                            <a:gd name="connsiteX11" fmla="*/ 282 w 6068021"/>
                            <a:gd name="connsiteY11" fmla="*/ 1689734 h 3638550"/>
                            <a:gd name="connsiteX12" fmla="*/ 596 w 6068021"/>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15354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29043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243097"/>
                            <a:gd name="connsiteY0" fmla="*/ 0 h 3638550"/>
                            <a:gd name="connsiteX1" fmla="*/ 6068279 w 6243097"/>
                            <a:gd name="connsiteY1" fmla="*/ 0 h 3638550"/>
                            <a:gd name="connsiteX2" fmla="*/ 6243097 w 6243097"/>
                            <a:gd name="connsiteY2" fmla="*/ 3372410 h 3638550"/>
                            <a:gd name="connsiteX3" fmla="*/ 1734404 w 6243097"/>
                            <a:gd name="connsiteY3" fmla="*/ 3381375 h 3638550"/>
                            <a:gd name="connsiteX4" fmla="*/ 1734404 w 6243097"/>
                            <a:gd name="connsiteY4" fmla="*/ 3638550 h 3638550"/>
                            <a:gd name="connsiteX5" fmla="*/ 1458179 w 6243097"/>
                            <a:gd name="connsiteY5" fmla="*/ 3638550 h 3638550"/>
                            <a:gd name="connsiteX6" fmla="*/ 1458179 w 6243097"/>
                            <a:gd name="connsiteY6" fmla="*/ 3381375 h 3638550"/>
                            <a:gd name="connsiteX7" fmla="*/ 1729042 w 6243097"/>
                            <a:gd name="connsiteY7" fmla="*/ 3381375 h 3638550"/>
                            <a:gd name="connsiteX8" fmla="*/ 1729043 w 6243097"/>
                            <a:gd name="connsiteY8" fmla="*/ 2362200 h 3638550"/>
                            <a:gd name="connsiteX9" fmla="*/ 2686904 w 6243097"/>
                            <a:gd name="connsiteY9" fmla="*/ 2362200 h 3638550"/>
                            <a:gd name="connsiteX10" fmla="*/ 2686904 w 6243097"/>
                            <a:gd name="connsiteY10" fmla="*/ 1685925 h 3638550"/>
                            <a:gd name="connsiteX11" fmla="*/ 258 w 6243097"/>
                            <a:gd name="connsiteY11" fmla="*/ 1686468 h 3638550"/>
                            <a:gd name="connsiteX12" fmla="*/ 854 w 6243097"/>
                            <a:gd name="connsiteY12" fmla="*/ 0 h 3638550"/>
                            <a:gd name="connsiteX0" fmla="*/ 854 w 6323785"/>
                            <a:gd name="connsiteY0" fmla="*/ 0 h 3638550"/>
                            <a:gd name="connsiteX1" fmla="*/ 6068279 w 6323785"/>
                            <a:gd name="connsiteY1" fmla="*/ 0 h 3638550"/>
                            <a:gd name="connsiteX2" fmla="*/ 6323785 w 6323785"/>
                            <a:gd name="connsiteY2" fmla="*/ 3372410 h 3638550"/>
                            <a:gd name="connsiteX3" fmla="*/ 1734404 w 6323785"/>
                            <a:gd name="connsiteY3" fmla="*/ 3381375 h 3638550"/>
                            <a:gd name="connsiteX4" fmla="*/ 1734404 w 6323785"/>
                            <a:gd name="connsiteY4" fmla="*/ 3638550 h 3638550"/>
                            <a:gd name="connsiteX5" fmla="*/ 1458179 w 6323785"/>
                            <a:gd name="connsiteY5" fmla="*/ 3638550 h 3638550"/>
                            <a:gd name="connsiteX6" fmla="*/ 1458179 w 6323785"/>
                            <a:gd name="connsiteY6" fmla="*/ 3381375 h 3638550"/>
                            <a:gd name="connsiteX7" fmla="*/ 1729042 w 6323785"/>
                            <a:gd name="connsiteY7" fmla="*/ 3381375 h 3638550"/>
                            <a:gd name="connsiteX8" fmla="*/ 1729043 w 6323785"/>
                            <a:gd name="connsiteY8" fmla="*/ 2362200 h 3638550"/>
                            <a:gd name="connsiteX9" fmla="*/ 2686904 w 6323785"/>
                            <a:gd name="connsiteY9" fmla="*/ 2362200 h 3638550"/>
                            <a:gd name="connsiteX10" fmla="*/ 2686904 w 6323785"/>
                            <a:gd name="connsiteY10" fmla="*/ 1685925 h 3638550"/>
                            <a:gd name="connsiteX11" fmla="*/ 258 w 6323785"/>
                            <a:gd name="connsiteY11" fmla="*/ 1686468 h 3638550"/>
                            <a:gd name="connsiteX12" fmla="*/ 854 w 6323785"/>
                            <a:gd name="connsiteY12" fmla="*/ 0 h 3638550"/>
                            <a:gd name="connsiteX0" fmla="*/ 854 w 6315117"/>
                            <a:gd name="connsiteY0" fmla="*/ 0 h 3638550"/>
                            <a:gd name="connsiteX1" fmla="*/ 6068279 w 6315117"/>
                            <a:gd name="connsiteY1" fmla="*/ 0 h 3638550"/>
                            <a:gd name="connsiteX2" fmla="*/ 6315117 w 6315117"/>
                            <a:gd name="connsiteY2" fmla="*/ 3385411 h 3638550"/>
                            <a:gd name="connsiteX3" fmla="*/ 1734404 w 6315117"/>
                            <a:gd name="connsiteY3" fmla="*/ 3381375 h 3638550"/>
                            <a:gd name="connsiteX4" fmla="*/ 1734404 w 6315117"/>
                            <a:gd name="connsiteY4" fmla="*/ 3638550 h 3638550"/>
                            <a:gd name="connsiteX5" fmla="*/ 1458179 w 6315117"/>
                            <a:gd name="connsiteY5" fmla="*/ 3638550 h 3638550"/>
                            <a:gd name="connsiteX6" fmla="*/ 1458179 w 6315117"/>
                            <a:gd name="connsiteY6" fmla="*/ 3381375 h 3638550"/>
                            <a:gd name="connsiteX7" fmla="*/ 1729042 w 6315117"/>
                            <a:gd name="connsiteY7" fmla="*/ 3381375 h 3638550"/>
                            <a:gd name="connsiteX8" fmla="*/ 1729043 w 6315117"/>
                            <a:gd name="connsiteY8" fmla="*/ 2362200 h 3638550"/>
                            <a:gd name="connsiteX9" fmla="*/ 2686904 w 6315117"/>
                            <a:gd name="connsiteY9" fmla="*/ 2362200 h 3638550"/>
                            <a:gd name="connsiteX10" fmla="*/ 2686904 w 6315117"/>
                            <a:gd name="connsiteY10" fmla="*/ 1685925 h 3638550"/>
                            <a:gd name="connsiteX11" fmla="*/ 258 w 6315117"/>
                            <a:gd name="connsiteY11" fmla="*/ 1686468 h 3638550"/>
                            <a:gd name="connsiteX12" fmla="*/ 854 w 6315117"/>
                            <a:gd name="connsiteY12" fmla="*/ 0 h 3638550"/>
                            <a:gd name="connsiteX0" fmla="*/ 854 w 6319451"/>
                            <a:gd name="connsiteY0" fmla="*/ 0 h 3638550"/>
                            <a:gd name="connsiteX1" fmla="*/ 6068279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5291 w 6319451"/>
                            <a:gd name="connsiteY5" fmla="*/ 363220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58150 w 6319451"/>
                            <a:gd name="connsiteY6" fmla="*/ 34445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1549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76628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34361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483557 w 6319451"/>
                            <a:gd name="connsiteY4" fmla="*/ 3635375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7103 w 6319451"/>
                            <a:gd name="connsiteY8" fmla="*/ 187325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337622 w 6319451"/>
                            <a:gd name="connsiteY9" fmla="*/ 18669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0 w 6318597"/>
                            <a:gd name="connsiteY0" fmla="*/ 0 h 3638550"/>
                            <a:gd name="connsiteX1" fmla="*/ 6318597 w 6318597"/>
                            <a:gd name="connsiteY1" fmla="*/ 0 h 3638550"/>
                            <a:gd name="connsiteX2" fmla="*/ 6318597 w 6318597"/>
                            <a:gd name="connsiteY2" fmla="*/ 3381078 h 3638550"/>
                            <a:gd name="connsiteX3" fmla="*/ 1568436 w 6318597"/>
                            <a:gd name="connsiteY3" fmla="*/ 3381375 h 3638550"/>
                            <a:gd name="connsiteX4" fmla="*/ 1568436 w 6318597"/>
                            <a:gd name="connsiteY4" fmla="*/ 3638550 h 3638550"/>
                            <a:gd name="connsiteX5" fmla="*/ 1311262 w 6318597"/>
                            <a:gd name="connsiteY5" fmla="*/ 3638550 h 3638550"/>
                            <a:gd name="connsiteX6" fmla="*/ 1312842 w 6318597"/>
                            <a:gd name="connsiteY6" fmla="*/ 3374724 h 3638550"/>
                            <a:gd name="connsiteX7" fmla="*/ 1563073 w 6318597"/>
                            <a:gd name="connsiteY7" fmla="*/ 3371850 h 3638550"/>
                            <a:gd name="connsiteX8" fmla="*/ 1563074 w 6318597"/>
                            <a:gd name="connsiteY8" fmla="*/ 1870075 h 3638550"/>
                            <a:gd name="connsiteX9" fmla="*/ 2336768 w 6318597"/>
                            <a:gd name="connsiteY9" fmla="*/ 1866900 h 3638550"/>
                            <a:gd name="connsiteX10" fmla="*/ 2686050 w 6318597"/>
                            <a:gd name="connsiteY10" fmla="*/ 1685925 h 3638550"/>
                            <a:gd name="connsiteX11" fmla="*/ 8930 w 6318597"/>
                            <a:gd name="connsiteY11" fmla="*/ 991143 h 3638550"/>
                            <a:gd name="connsiteX12" fmla="*/ 0 w 6318597"/>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702566 w 6335113"/>
                            <a:gd name="connsiteY10" fmla="*/ 168592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407275 w 6335113"/>
                            <a:gd name="connsiteY10" fmla="*/ 9048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012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9647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647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445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38225 h 3638550"/>
                            <a:gd name="connsiteX11" fmla="*/ 45 w 6335113"/>
                            <a:gd name="connsiteY11" fmla="*/ 1041943 h 3638550"/>
                            <a:gd name="connsiteX12" fmla="*/ 16516 w 6335113"/>
                            <a:gd name="connsiteY12" fmla="*/ 0 h 3638550"/>
                            <a:gd name="connsiteX0" fmla="*/ 274 w 6335387"/>
                            <a:gd name="connsiteY0" fmla="*/ 0 h 4911725"/>
                            <a:gd name="connsiteX1" fmla="*/ 6335387 w 6335387"/>
                            <a:gd name="connsiteY1" fmla="*/ 1273175 h 4911725"/>
                            <a:gd name="connsiteX2" fmla="*/ 6335387 w 6335387"/>
                            <a:gd name="connsiteY2" fmla="*/ 4654253 h 4911725"/>
                            <a:gd name="connsiteX3" fmla="*/ 1585226 w 6335387"/>
                            <a:gd name="connsiteY3" fmla="*/ 4654550 h 4911725"/>
                            <a:gd name="connsiteX4" fmla="*/ 1585226 w 6335387"/>
                            <a:gd name="connsiteY4" fmla="*/ 4911725 h 4911725"/>
                            <a:gd name="connsiteX5" fmla="*/ 1328052 w 6335387"/>
                            <a:gd name="connsiteY5" fmla="*/ 4911725 h 4911725"/>
                            <a:gd name="connsiteX6" fmla="*/ 1329632 w 6335387"/>
                            <a:gd name="connsiteY6" fmla="*/ 4647899 h 4911725"/>
                            <a:gd name="connsiteX7" fmla="*/ 1579863 w 6335387"/>
                            <a:gd name="connsiteY7" fmla="*/ 4645025 h 4911725"/>
                            <a:gd name="connsiteX8" fmla="*/ 1579864 w 6335387"/>
                            <a:gd name="connsiteY8" fmla="*/ 3143250 h 4911725"/>
                            <a:gd name="connsiteX9" fmla="*/ 2353558 w 6335387"/>
                            <a:gd name="connsiteY9" fmla="*/ 3140075 h 4911725"/>
                            <a:gd name="connsiteX10" fmla="*/ 2353571 w 6335387"/>
                            <a:gd name="connsiteY10" fmla="*/ 2311400 h 4911725"/>
                            <a:gd name="connsiteX11" fmla="*/ 319 w 6335387"/>
                            <a:gd name="connsiteY11" fmla="*/ 2315118 h 4911725"/>
                            <a:gd name="connsiteX12" fmla="*/ 274 w 6335387"/>
                            <a:gd name="connsiteY12" fmla="*/ 0 h 4911725"/>
                            <a:gd name="connsiteX0" fmla="*/ 0 w 6350990"/>
                            <a:gd name="connsiteY0" fmla="*/ 0 h 4914900"/>
                            <a:gd name="connsiteX1" fmla="*/ 6350990 w 6350990"/>
                            <a:gd name="connsiteY1" fmla="*/ 1276350 h 4914900"/>
                            <a:gd name="connsiteX2" fmla="*/ 6350990 w 6350990"/>
                            <a:gd name="connsiteY2" fmla="*/ 4657428 h 4914900"/>
                            <a:gd name="connsiteX3" fmla="*/ 1600829 w 6350990"/>
                            <a:gd name="connsiteY3" fmla="*/ 4657725 h 4914900"/>
                            <a:gd name="connsiteX4" fmla="*/ 1600829 w 6350990"/>
                            <a:gd name="connsiteY4" fmla="*/ 4914900 h 4914900"/>
                            <a:gd name="connsiteX5" fmla="*/ 1343655 w 6350990"/>
                            <a:gd name="connsiteY5" fmla="*/ 4914900 h 4914900"/>
                            <a:gd name="connsiteX6" fmla="*/ 1345235 w 6350990"/>
                            <a:gd name="connsiteY6" fmla="*/ 4651074 h 4914900"/>
                            <a:gd name="connsiteX7" fmla="*/ 1595466 w 6350990"/>
                            <a:gd name="connsiteY7" fmla="*/ 4648200 h 4914900"/>
                            <a:gd name="connsiteX8" fmla="*/ 1595467 w 6350990"/>
                            <a:gd name="connsiteY8" fmla="*/ 3146425 h 4914900"/>
                            <a:gd name="connsiteX9" fmla="*/ 2369161 w 6350990"/>
                            <a:gd name="connsiteY9" fmla="*/ 3143250 h 4914900"/>
                            <a:gd name="connsiteX10" fmla="*/ 2369174 w 6350990"/>
                            <a:gd name="connsiteY10" fmla="*/ 2314575 h 4914900"/>
                            <a:gd name="connsiteX11" fmla="*/ 15922 w 6350990"/>
                            <a:gd name="connsiteY11" fmla="*/ 2318293 h 4914900"/>
                            <a:gd name="connsiteX12" fmla="*/ 0 w 6350990"/>
                            <a:gd name="connsiteY12" fmla="*/ 0 h 4914900"/>
                            <a:gd name="connsiteX0" fmla="*/ 0 w 6347815"/>
                            <a:gd name="connsiteY0" fmla="*/ 0 h 4914900"/>
                            <a:gd name="connsiteX1" fmla="*/ 6347815 w 6347815"/>
                            <a:gd name="connsiteY1" fmla="*/ 1276350 h 4914900"/>
                            <a:gd name="connsiteX2" fmla="*/ 6347815 w 6347815"/>
                            <a:gd name="connsiteY2" fmla="*/ 4657428 h 4914900"/>
                            <a:gd name="connsiteX3" fmla="*/ 1597654 w 6347815"/>
                            <a:gd name="connsiteY3" fmla="*/ 4657725 h 4914900"/>
                            <a:gd name="connsiteX4" fmla="*/ 1597654 w 6347815"/>
                            <a:gd name="connsiteY4" fmla="*/ 4914900 h 4914900"/>
                            <a:gd name="connsiteX5" fmla="*/ 1340480 w 6347815"/>
                            <a:gd name="connsiteY5" fmla="*/ 4914900 h 4914900"/>
                            <a:gd name="connsiteX6" fmla="*/ 1342060 w 6347815"/>
                            <a:gd name="connsiteY6" fmla="*/ 4651074 h 4914900"/>
                            <a:gd name="connsiteX7" fmla="*/ 1592291 w 6347815"/>
                            <a:gd name="connsiteY7" fmla="*/ 4648200 h 4914900"/>
                            <a:gd name="connsiteX8" fmla="*/ 1592292 w 6347815"/>
                            <a:gd name="connsiteY8" fmla="*/ 3146425 h 4914900"/>
                            <a:gd name="connsiteX9" fmla="*/ 2365986 w 6347815"/>
                            <a:gd name="connsiteY9" fmla="*/ 3143250 h 4914900"/>
                            <a:gd name="connsiteX10" fmla="*/ 2365999 w 6347815"/>
                            <a:gd name="connsiteY10" fmla="*/ 2314575 h 4914900"/>
                            <a:gd name="connsiteX11" fmla="*/ 12747 w 6347815"/>
                            <a:gd name="connsiteY11" fmla="*/ 2318293 h 4914900"/>
                            <a:gd name="connsiteX12" fmla="*/ 0 w 6347815"/>
                            <a:gd name="connsiteY12" fmla="*/ 0 h 4914900"/>
                            <a:gd name="connsiteX0" fmla="*/ 0 w 6344640"/>
                            <a:gd name="connsiteY0" fmla="*/ 0 h 4921250"/>
                            <a:gd name="connsiteX1" fmla="*/ 6344640 w 6344640"/>
                            <a:gd name="connsiteY1" fmla="*/ 1282700 h 4921250"/>
                            <a:gd name="connsiteX2" fmla="*/ 6344640 w 6344640"/>
                            <a:gd name="connsiteY2" fmla="*/ 4663778 h 4921250"/>
                            <a:gd name="connsiteX3" fmla="*/ 1594479 w 6344640"/>
                            <a:gd name="connsiteY3" fmla="*/ 4664075 h 4921250"/>
                            <a:gd name="connsiteX4" fmla="*/ 1594479 w 6344640"/>
                            <a:gd name="connsiteY4" fmla="*/ 4921250 h 4921250"/>
                            <a:gd name="connsiteX5" fmla="*/ 1337305 w 6344640"/>
                            <a:gd name="connsiteY5" fmla="*/ 4921250 h 4921250"/>
                            <a:gd name="connsiteX6" fmla="*/ 1338885 w 6344640"/>
                            <a:gd name="connsiteY6" fmla="*/ 4657424 h 4921250"/>
                            <a:gd name="connsiteX7" fmla="*/ 1589116 w 6344640"/>
                            <a:gd name="connsiteY7" fmla="*/ 4654550 h 4921250"/>
                            <a:gd name="connsiteX8" fmla="*/ 1589117 w 6344640"/>
                            <a:gd name="connsiteY8" fmla="*/ 3152775 h 4921250"/>
                            <a:gd name="connsiteX9" fmla="*/ 2362811 w 6344640"/>
                            <a:gd name="connsiteY9" fmla="*/ 3149600 h 4921250"/>
                            <a:gd name="connsiteX10" fmla="*/ 2362824 w 6344640"/>
                            <a:gd name="connsiteY10" fmla="*/ 2320925 h 4921250"/>
                            <a:gd name="connsiteX11" fmla="*/ 9572 w 6344640"/>
                            <a:gd name="connsiteY11" fmla="*/ 2324643 h 4921250"/>
                            <a:gd name="connsiteX12" fmla="*/ 0 w 6344640"/>
                            <a:gd name="connsiteY12" fmla="*/ 0 h 4921250"/>
                            <a:gd name="connsiteX0" fmla="*/ 0 w 6341465"/>
                            <a:gd name="connsiteY0" fmla="*/ 0 h 4921250"/>
                            <a:gd name="connsiteX1" fmla="*/ 6341465 w 6341465"/>
                            <a:gd name="connsiteY1" fmla="*/ 128270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9525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341465" h="4921250">
                              <a:moveTo>
                                <a:pt x="0" y="0"/>
                              </a:moveTo>
                              <a:lnTo>
                                <a:pt x="6338290" y="0"/>
                              </a:lnTo>
                              <a:cubicBezTo>
                                <a:pt x="6339348" y="1551418"/>
                                <a:pt x="6340407" y="3112360"/>
                                <a:pt x="6341465" y="4663778"/>
                              </a:cubicBezTo>
                              <a:lnTo>
                                <a:pt x="1591304" y="4664075"/>
                              </a:lnTo>
                              <a:lnTo>
                                <a:pt x="1591304" y="4921250"/>
                              </a:lnTo>
                              <a:lnTo>
                                <a:pt x="1334130" y="4921250"/>
                              </a:lnTo>
                              <a:cubicBezTo>
                                <a:pt x="1332540" y="4832250"/>
                                <a:pt x="1337300" y="4746424"/>
                                <a:pt x="1335710" y="4657424"/>
                              </a:cubicBezTo>
                              <a:lnTo>
                                <a:pt x="1585941" y="4654550"/>
                              </a:lnTo>
                              <a:cubicBezTo>
                                <a:pt x="1585941" y="4314825"/>
                                <a:pt x="1585942" y="3492500"/>
                                <a:pt x="1585942" y="3152775"/>
                              </a:cubicBezTo>
                              <a:lnTo>
                                <a:pt x="2359636" y="3149600"/>
                              </a:lnTo>
                              <a:cubicBezTo>
                                <a:pt x="2360699" y="2874433"/>
                                <a:pt x="2358586" y="2596092"/>
                                <a:pt x="2359649" y="2320925"/>
                              </a:cubicBezTo>
                              <a:lnTo>
                                <a:pt x="6397" y="2324643"/>
                              </a:lnTo>
                              <a:cubicBezTo>
                                <a:pt x="5308" y="1771195"/>
                                <a:pt x="1089" y="553448"/>
                                <a:pt x="0" y="0"/>
                              </a:cubicBezTo>
                              <a:close/>
                            </a:path>
                          </a:pathLst>
                        </a:custGeom>
                        <a:blipFill dpi="0" rotWithShape="1">
                          <a:blip r:embed="rId71">
                            <a:extLst>
                              <a:ext uri="{28A0092B-C50C-407E-A947-70E740481C1C}">
                                <a14:useLocalDpi xmlns:a14="http://schemas.microsoft.com/office/drawing/2010/main" val="0"/>
                              </a:ext>
                            </a:extLst>
                          </a:blip>
                          <a:srcRect/>
                          <a:stretch>
                            <a:fillRect l="-23045" t="-1604" r="-20109" b="-2128"/>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C69F2F" w14:textId="77777777" w:rsidR="00373B08" w:rsidRDefault="00373B08" w:rsidP="00D122D2">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5B27B1E" id="_x0000_s1028" alt="Quotation marks in chat symbols hanging on the strings" style="width:450.7pt;height:349.8pt;visibility:visible;mso-wrap-style:square;mso-left-percent:-10001;mso-top-percent:-10001;mso-position-horizontal:absolute;mso-position-horizontal-relative:char;mso-position-vertical:absolute;mso-position-vertical-relative:line;mso-left-percent:-10001;mso-top-percent:-10001;v-text-anchor:middle" coordsize="6341465,492125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" adj="-11796480,,5400" path="m,l6338290,v1058,1551418,2117,3112360,3175,4663778l1591304,4664075r,257175l1334130,4921250v-1590,-89000,3170,-174826,1580,-263826l1585941,4654550v,-339725,1,-1162050,1,-1501775l2359636,3149600v1063,-275167,-1050,-553508,13,-828675l6397,2324643c5308,1771195,1089,553448,,xe" stroked="f" strokeweight="2pt">
                <v:fill r:id="rId72" o:title="Quotation marks in chat symbols hanging on the strings" recolor="t" rotate="t" type="frame"/>
                <v:stroke joinstyle="miter"/>
                <v:formulas/>
                <v:path arrowok="t" o:connecttype="custom" o:connectlocs="0,0;5721134,0;5724000,4209981;1436360,4210249;1436360,4442400;1204226,4442400;1205653,4204245;1431519,4201651;1431520,2846002;2129880,2843136;2129891,2095093;5774,2098449;0,0" o:connectangles="0,0,0,0,0,0,0,0,0,0,0,0,0" textboxrect="0,0,6341465,4921250"/>
                <o:lock v:ext="edit" aspectratio="t"/>
                <v:textbox>
                  <w:txbxContent>
                    <w:p w14:paraId="0CC69F2F" w14:textId="77777777" w:rsidR="00373B08" w:rsidRDefault="00373B08" w:rsidP="00D122D2">
                      <w:pPr>
                        <w:jc w:val="center"/>
                      </w:pPr>
                      <w:r>
                        <w:softHyphen/>
                      </w:r>
                    </w:p>
                  </w:txbxContent>
                </v:textbox>
                <w10:anchorlock/>
              </v:shape>
            </w:pict>
          </mc:Fallback>
        </mc:AlternateContent>
      </w:r>
      <w:r w:rsidRPr="00B2780C">
        <w:t xml:space="preserve"> </w:t>
      </w:r>
      <w:r w:rsidRPr="00B2780C">
        <w:br w:type="page"/>
      </w:r>
    </w:p>
    <w:p w14:paraId="21ACBCF7" w14:textId="7CDCFD28" w:rsidR="00E534D9" w:rsidRPr="00B2780C" w:rsidRDefault="00E534D9" w:rsidP="00D122D2">
      <w:pPr>
        <w:pStyle w:val="Heading1"/>
      </w:pPr>
      <w:bookmarkStart w:id="57" w:name="_Toc46131851"/>
      <w:bookmarkStart w:id="58" w:name="_Toc47344137"/>
      <w:r w:rsidRPr="00B2780C">
        <w:lastRenderedPageBreak/>
        <w:t>Overview</w:t>
      </w:r>
      <w:bookmarkEnd w:id="57"/>
      <w:bookmarkEnd w:id="58"/>
    </w:p>
    <w:p w14:paraId="2091D71B" w14:textId="64432367" w:rsidR="006B7B95" w:rsidRDefault="006B7B95" w:rsidP="006B7B95">
      <w:r w:rsidRPr="006B7B95">
        <w:t xml:space="preserve">In this topic you will develop an understanding of the environments in which </w:t>
      </w:r>
      <w:r w:rsidR="00D15379">
        <w:t>RDBMS</w:t>
      </w:r>
      <w:r w:rsidR="00C26CC1">
        <w:t xml:space="preserve"> operate</w:t>
      </w:r>
      <w:r>
        <w:t>.</w:t>
      </w:r>
    </w:p>
    <w:p w14:paraId="665D7017" w14:textId="77777777" w:rsidR="00F55189" w:rsidRDefault="006B7B95" w:rsidP="006B7B95">
      <w:r w:rsidRPr="006B7B95">
        <w:t>You will learn about the</w:t>
      </w:r>
      <w:r w:rsidR="00F55189">
        <w:t xml:space="preserve"> following:</w:t>
      </w:r>
    </w:p>
    <w:p w14:paraId="632A054F" w14:textId="1CDD0B99" w:rsidR="006B7B95" w:rsidRDefault="00F55189" w:rsidP="00F55189">
      <w:pPr>
        <w:pStyle w:val="ListBullet"/>
      </w:pPr>
      <w:r>
        <w:t>The</w:t>
      </w:r>
      <w:r w:rsidR="006B7B95" w:rsidRPr="006B7B95">
        <w:t xml:space="preserve"> re</w:t>
      </w:r>
      <w:r w:rsidR="006B7B95">
        <w:t>la</w:t>
      </w:r>
      <w:r w:rsidR="006B7B95" w:rsidRPr="006B7B95">
        <w:t xml:space="preserve">tionship between a database server, a web server, the </w:t>
      </w:r>
      <w:r w:rsidR="007C6CFE">
        <w:t>internet</w:t>
      </w:r>
      <w:r w:rsidR="006B7B95" w:rsidRPr="006B7B95">
        <w:t xml:space="preserve"> and the clients that consume the information pr</w:t>
      </w:r>
      <w:r w:rsidR="006B7B95">
        <w:t>ovided by the database server.</w:t>
      </w:r>
    </w:p>
    <w:p w14:paraId="17079E8D" w14:textId="7A98A148" w:rsidR="00372A61" w:rsidRPr="000765D7" w:rsidRDefault="00F55189" w:rsidP="00F55189">
      <w:pPr>
        <w:pStyle w:val="ListBullet"/>
      </w:pPr>
      <w:r w:rsidRPr="000765D7">
        <w:t>H</w:t>
      </w:r>
      <w:r w:rsidR="006B7B95" w:rsidRPr="000765D7">
        <w:t xml:space="preserve">ow the </w:t>
      </w:r>
      <w:r w:rsidR="007C6CFE" w:rsidRPr="000765D7">
        <w:t>internet</w:t>
      </w:r>
      <w:r w:rsidR="006B7B95" w:rsidRPr="000765D7">
        <w:t xml:space="preserve"> works and the basic principles of open platforms.</w:t>
      </w:r>
    </w:p>
    <w:p w14:paraId="6C1216E1" w14:textId="6DCEF146" w:rsidR="00D94410" w:rsidRDefault="007D14C4" w:rsidP="00F55189">
      <w:pPr>
        <w:pStyle w:val="ListBullet"/>
      </w:pPr>
      <w:r>
        <w:t>Different</w:t>
      </w:r>
      <w:r w:rsidR="006B7B95" w:rsidRPr="000765D7">
        <w:t xml:space="preserve"> sources of data that can be used by organisations to conduct their business</w:t>
      </w:r>
      <w:r w:rsidR="00D94410">
        <w:t>.</w:t>
      </w:r>
    </w:p>
    <w:p w14:paraId="7DCDC655" w14:textId="09307230" w:rsidR="006B7B95" w:rsidRPr="000765D7" w:rsidRDefault="00D94410" w:rsidP="00F55189">
      <w:pPr>
        <w:pStyle w:val="ListBullet"/>
      </w:pPr>
      <w:r>
        <w:t>T</w:t>
      </w:r>
      <w:r w:rsidR="006B7B95" w:rsidRPr="000765D7">
        <w:t>he theoretical concepts that underpin the security of data.</w:t>
      </w:r>
    </w:p>
    <w:p w14:paraId="12DE8DD9" w14:textId="7095D7BC" w:rsidR="00F55189" w:rsidRDefault="00F55189" w:rsidP="00F55189">
      <w:pPr>
        <w:pStyle w:val="ListBullet"/>
      </w:pPr>
      <w:r>
        <w:t>T</w:t>
      </w:r>
      <w:r w:rsidRPr="006B7B95">
        <w:t>he imp</w:t>
      </w:r>
      <w:r>
        <w:t>or</w:t>
      </w:r>
      <w:r w:rsidRPr="006B7B95">
        <w:t>tance of validation and best practices for c</w:t>
      </w:r>
      <w:r>
        <w:t>o</w:t>
      </w:r>
      <w:r w:rsidRPr="006B7B95">
        <w:t>mmunicating with and providing access to audiences with special needs</w:t>
      </w:r>
      <w:r>
        <w:t>.</w:t>
      </w:r>
    </w:p>
    <w:p w14:paraId="0889555F" w14:textId="0565200C" w:rsidR="006B7B95" w:rsidRDefault="006B7B95" w:rsidP="006B7B95">
      <w:r w:rsidRPr="006B7B95">
        <w:t xml:space="preserve">We are on the brink of a revolution in the use of data and never before has humanity accumulated the volume of data </w:t>
      </w:r>
      <w:r w:rsidR="00660115">
        <w:t>that</w:t>
      </w:r>
      <w:r w:rsidRPr="006B7B95">
        <w:t xml:space="preserve"> we are currently consuming.</w:t>
      </w:r>
      <w:r w:rsidR="0077507F">
        <w:t xml:space="preserve"> </w:t>
      </w:r>
      <w:r w:rsidR="00F55189">
        <w:t xml:space="preserve">You will be introduced to </w:t>
      </w:r>
      <w:r w:rsidR="00660115">
        <w:t>d</w:t>
      </w:r>
      <w:r w:rsidR="00660115" w:rsidRPr="006B7B95">
        <w:t xml:space="preserve">ata </w:t>
      </w:r>
      <w:r w:rsidR="00660115">
        <w:t>m</w:t>
      </w:r>
      <w:r w:rsidR="00660115" w:rsidRPr="006B7B95">
        <w:t>ining</w:t>
      </w:r>
      <w:r w:rsidR="00660115">
        <w:t>,</w:t>
      </w:r>
      <w:r w:rsidR="00660115" w:rsidRPr="006B7B95">
        <w:t xml:space="preserve"> </w:t>
      </w:r>
      <w:r w:rsidRPr="006B7B95">
        <w:t>which has risen to become the new frontier for opportunity in today’s world.</w:t>
      </w:r>
      <w:r w:rsidR="0077507F">
        <w:t xml:space="preserve"> </w:t>
      </w:r>
    </w:p>
    <w:p w14:paraId="0773A188" w14:textId="6FCAE920" w:rsidR="006B7B95" w:rsidRDefault="006B7B95" w:rsidP="006B7B95">
      <w:r>
        <w:t>When you’ve completed this topic you will have developed an understanding of</w:t>
      </w:r>
      <w:r w:rsidR="00E56B73">
        <w:t xml:space="preserve"> RDBMS</w:t>
      </w:r>
      <w:r>
        <w:t xml:space="preserve"> environments and the factors that contribute to the operation of such systems.</w:t>
      </w:r>
    </w:p>
    <w:p w14:paraId="1CF68ACE" w14:textId="0BA6319C" w:rsidR="00934312" w:rsidRDefault="00934312" w:rsidP="00934312">
      <w:pPr>
        <w:pStyle w:val="Heading1"/>
      </w:pPr>
      <w:bookmarkStart w:id="59" w:name="_Toc46131852"/>
      <w:bookmarkStart w:id="60" w:name="_Toc47344138"/>
      <w:r>
        <w:t>Client/Server e</w:t>
      </w:r>
      <w:r w:rsidRPr="00934312">
        <w:t>nvironments</w:t>
      </w:r>
      <w:bookmarkEnd w:id="59"/>
      <w:bookmarkEnd w:id="60"/>
    </w:p>
    <w:p w14:paraId="63646564" w14:textId="7B548724" w:rsidR="00934312" w:rsidRDefault="00934312" w:rsidP="00934312">
      <w:r>
        <w:t xml:space="preserve">The client/server model is an application structure </w:t>
      </w:r>
      <w:r w:rsidR="00E56B73">
        <w:t>that</w:t>
      </w:r>
      <w:r>
        <w:t xml:space="preserve"> separates the work to be done between the provider of a service, the servers and the consumers or requestors of the service</w:t>
      </w:r>
      <w:r w:rsidR="007C6CFE">
        <w:t xml:space="preserve"> (</w:t>
      </w:r>
      <w:r>
        <w:t>the clients</w:t>
      </w:r>
      <w:r w:rsidR="007C6CFE">
        <w:t>)</w:t>
      </w:r>
      <w:r>
        <w:t>.</w:t>
      </w:r>
      <w:r w:rsidR="0077507F">
        <w:t xml:space="preserve"> </w:t>
      </w:r>
      <w:r>
        <w:t xml:space="preserve">The communication between the two, server and client, will usually be conducted over a network (the </w:t>
      </w:r>
      <w:r w:rsidR="007C6CFE">
        <w:t>internet</w:t>
      </w:r>
      <w:r>
        <w:t>) on different hardware.</w:t>
      </w:r>
    </w:p>
    <w:p w14:paraId="15120B8A" w14:textId="235FE8E3" w:rsidR="00934312" w:rsidRDefault="00934312" w:rsidP="00934312">
      <w:r>
        <w:t>Both the server and the client are computers running either server software or client software</w:t>
      </w:r>
      <w:r w:rsidR="00925C0B">
        <w:t>,</w:t>
      </w:r>
      <w:r>
        <w:t xml:space="preserve"> respectively.</w:t>
      </w:r>
      <w:r w:rsidR="0077507F">
        <w:t xml:space="preserve"> </w:t>
      </w:r>
      <w:r>
        <w:t xml:space="preserve">The </w:t>
      </w:r>
      <w:r w:rsidR="007C6CFE">
        <w:t>internet</w:t>
      </w:r>
      <w:r>
        <w:t xml:space="preserve"> is dependent on the client-server model and relies on it for the everyday activities of web servers and clients in what we commonly refer to as the world</w:t>
      </w:r>
      <w:r w:rsidR="00A53DBF">
        <w:t xml:space="preserve"> </w:t>
      </w:r>
      <w:r>
        <w:t>wide</w:t>
      </w:r>
      <w:r w:rsidR="00A53DBF">
        <w:t xml:space="preserve"> </w:t>
      </w:r>
      <w:r>
        <w:t>web.</w:t>
      </w:r>
    </w:p>
    <w:p w14:paraId="705177D5" w14:textId="7075061A" w:rsidR="00934312" w:rsidRDefault="00934312" w:rsidP="00934312">
      <w:r>
        <w:t>In the web</w:t>
      </w:r>
      <w:r w:rsidR="00F55189">
        <w:t xml:space="preserve"> </w:t>
      </w:r>
      <w:r>
        <w:t>server</w:t>
      </w:r>
      <w:r w:rsidR="00A53DBF">
        <w:t>/</w:t>
      </w:r>
      <w:r>
        <w:t xml:space="preserve">client relationship, the web server will often host a web server software application such as Microsoft’s </w:t>
      </w:r>
      <w:r w:rsidR="00A53DBF">
        <w:t>I</w:t>
      </w:r>
      <w:r w:rsidR="007C6CFE">
        <w:t>nternet</w:t>
      </w:r>
      <w:r>
        <w:t xml:space="preserve"> Information Server (IIS) or Apache Web Server.</w:t>
      </w:r>
      <w:r w:rsidR="0077507F">
        <w:t xml:space="preserve"> </w:t>
      </w:r>
      <w:r>
        <w:t xml:space="preserve">The web client will, in most cases, host browser software such as Microsoft Edge, </w:t>
      </w:r>
      <w:r w:rsidR="004951E9">
        <w:t>I</w:t>
      </w:r>
      <w:r w:rsidR="007C6CFE">
        <w:t>nternet</w:t>
      </w:r>
      <w:r>
        <w:t xml:space="preserve"> Explorer, Google Chrome, Mozilla Firefox or Safari to name but a few available browsers.</w:t>
      </w:r>
      <w:r w:rsidR="0077507F">
        <w:t xml:space="preserve"> </w:t>
      </w:r>
      <w:r>
        <w:t xml:space="preserve">The two, server and client, could literally be oceans apart but connected </w:t>
      </w:r>
      <w:r w:rsidR="004951E9">
        <w:t>through</w:t>
      </w:r>
      <w:r>
        <w:t xml:space="preserve"> the </w:t>
      </w:r>
      <w:r w:rsidR="007C6CFE">
        <w:t>internet</w:t>
      </w:r>
      <w:r>
        <w:t>.</w:t>
      </w:r>
    </w:p>
    <w:p w14:paraId="528E5FEC" w14:textId="1063E27D" w:rsidR="00934312" w:rsidRDefault="00934312" w:rsidP="00934312">
      <w:r>
        <w:lastRenderedPageBreak/>
        <w:t xml:space="preserve">When someone enters an </w:t>
      </w:r>
      <w:r w:rsidR="007C6CFE">
        <w:t>internet</w:t>
      </w:r>
      <w:r>
        <w:t xml:space="preserve"> address (URL) into a web browser, they’re requesting information from a web server at that address.</w:t>
      </w:r>
      <w:r w:rsidR="0077507F">
        <w:t xml:space="preserve"> </w:t>
      </w:r>
      <w:r>
        <w:t xml:space="preserve">The client browser sends the request (which includes the client’s return address) to the </w:t>
      </w:r>
      <w:r w:rsidR="007C6CFE">
        <w:t>internet</w:t>
      </w:r>
      <w:r w:rsidR="009D4187">
        <w:t>,</w:t>
      </w:r>
      <w:r>
        <w:t xml:space="preserve"> where its destination is assessed and the request forwarded through the </w:t>
      </w:r>
      <w:r w:rsidR="007C6CFE">
        <w:t>internet</w:t>
      </w:r>
      <w:r>
        <w:t xml:space="preserve">worked servers of the </w:t>
      </w:r>
      <w:r w:rsidR="007C6CFE">
        <w:t>internet</w:t>
      </w:r>
      <w:r>
        <w:t xml:space="preserve"> until it reaches the destination web server.</w:t>
      </w:r>
    </w:p>
    <w:p w14:paraId="655D0B6D" w14:textId="5FDE563C" w:rsidR="00934312" w:rsidRDefault="00934312" w:rsidP="00934312">
      <w:r>
        <w:t xml:space="preserve">The web server then generates the response (usually in the form of HTML, CSS, etc.) and sends the response back through the </w:t>
      </w:r>
      <w:r w:rsidR="007C6CFE">
        <w:t>internet</w:t>
      </w:r>
      <w:r>
        <w:t xml:space="preserve"> to the client’s return address</w:t>
      </w:r>
      <w:r w:rsidR="007B1748">
        <w:t>,</w:t>
      </w:r>
      <w:r>
        <w:t xml:space="preserve"> where the client browser interprets the response and ‘marks-up’ the HTML, CSS, JavaScript, etc. to display the web page to the user.</w:t>
      </w:r>
    </w:p>
    <w:p w14:paraId="0B908BE9" w14:textId="77777777" w:rsidR="00934312" w:rsidRDefault="00934312" w:rsidP="00934312">
      <w:pPr>
        <w:keepNext/>
      </w:pPr>
      <w:r>
        <w:rPr>
          <w:noProof/>
          <w:lang w:eastAsia="en-AU"/>
        </w:rPr>
        <w:drawing>
          <wp:inline distT="0" distB="0" distL="0" distR="0" wp14:anchorId="1DE30ADB" wp14:editId="5109A542">
            <wp:extent cx="4598493" cy="2505075"/>
            <wp:effectExtent l="0" t="0" r="0" b="0"/>
            <wp:docPr id="2041188669" name="Picture 26" descr="Clients from laptop or phone or desktop connecting to internet then to web server through to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4620093" cy="2516842"/>
                    </a:xfrm>
                    <a:prstGeom prst="rect">
                      <a:avLst/>
                    </a:prstGeom>
                  </pic:spPr>
                </pic:pic>
              </a:graphicData>
            </a:graphic>
          </wp:inline>
        </w:drawing>
      </w:r>
    </w:p>
    <w:p w14:paraId="43542AFB" w14:textId="275AD2D3" w:rsidR="00934312" w:rsidRDefault="00934312" w:rsidP="00F44447">
      <w:pPr>
        <w:pStyle w:val="Caption"/>
        <w:keepNext w:val="0"/>
      </w:pPr>
      <w:bookmarkStart w:id="61" w:name="_Ref27722993"/>
      <w:r>
        <w:t xml:space="preserve">Figure </w:t>
      </w:r>
      <w:fldSimple w:instr=" SEQ Figure \* ARABIC ">
        <w:r w:rsidR="00494303">
          <w:rPr>
            <w:noProof/>
          </w:rPr>
          <w:t>1</w:t>
        </w:r>
      </w:fldSimple>
      <w:r>
        <w:t xml:space="preserve"> </w:t>
      </w:r>
      <w:bookmarkStart w:id="62" w:name="_Ref27722981"/>
      <w:r w:rsidRPr="00934312">
        <w:t xml:space="preserve">The client/server environment of the </w:t>
      </w:r>
      <w:r w:rsidR="007C6CFE">
        <w:t>internet</w:t>
      </w:r>
      <w:bookmarkEnd w:id="61"/>
      <w:bookmarkEnd w:id="62"/>
    </w:p>
    <w:p w14:paraId="60AF434F" w14:textId="77777777" w:rsidR="00874E7C" w:rsidRPr="00B2780C" w:rsidRDefault="00874E7C" w:rsidP="00D122D2">
      <w:pPr>
        <w:pStyle w:val="HeadingDecorative"/>
      </w:pPr>
      <w:r w:rsidRPr="00B2780C">
        <w:tab/>
      </w:r>
      <w:r w:rsidRPr="00B2780C">
        <w:rPr>
          <w:noProof/>
        </w:rPr>
        <w:drawing>
          <wp:inline distT="0" distB="0" distL="0" distR="0" wp14:anchorId="3BF3C76B" wp14:editId="123616DC">
            <wp:extent cx="360000" cy="360000"/>
            <wp:effectExtent l="0" t="0" r="2540" b="2540"/>
            <wp:docPr id="4"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EB60AE9" w14:textId="57874CB1" w:rsidR="00874E7C" w:rsidRPr="00B2780C" w:rsidRDefault="00874E7C" w:rsidP="00D122D2">
      <w:pPr>
        <w:pStyle w:val="Heading2"/>
        <w:rPr>
          <w:noProof w:val="0"/>
        </w:rPr>
      </w:pPr>
      <w:bookmarkStart w:id="63" w:name="_Toc46131853"/>
      <w:bookmarkStart w:id="64" w:name="_Toc47344139"/>
      <w:r w:rsidRPr="00B2780C">
        <w:rPr>
          <w:noProof w:val="0"/>
        </w:rPr>
        <w:t>Video</w:t>
      </w:r>
      <w:r w:rsidR="009B18E5">
        <w:rPr>
          <w:noProof w:val="0"/>
        </w:rPr>
        <w:t>s</w:t>
      </w:r>
      <w:r w:rsidRPr="00B2780C">
        <w:rPr>
          <w:noProof w:val="0"/>
        </w:rPr>
        <w:t xml:space="preserve">: </w:t>
      </w:r>
      <w:r w:rsidR="009B18E5">
        <w:rPr>
          <w:noProof w:val="0"/>
        </w:rPr>
        <w:t>T</w:t>
      </w:r>
      <w:r w:rsidRPr="00874E7C">
        <w:rPr>
          <w:noProof w:val="0"/>
        </w:rPr>
        <w:t xml:space="preserve">he </w:t>
      </w:r>
      <w:r w:rsidR="007C6CFE">
        <w:rPr>
          <w:noProof w:val="0"/>
        </w:rPr>
        <w:t>internet</w:t>
      </w:r>
      <w:r w:rsidRPr="00874E7C">
        <w:rPr>
          <w:noProof w:val="0"/>
        </w:rPr>
        <w:t xml:space="preserve"> </w:t>
      </w:r>
      <w:bookmarkEnd w:id="63"/>
      <w:r w:rsidR="009B18E5">
        <w:rPr>
          <w:noProof w:val="0"/>
        </w:rPr>
        <w:t>and the world wide web</w:t>
      </w:r>
      <w:bookmarkEnd w:id="64"/>
    </w:p>
    <w:p w14:paraId="68CD64FC" w14:textId="5CB564AA" w:rsidR="00874E7C" w:rsidRDefault="00874E7C" w:rsidP="00D122D2">
      <w:r w:rsidRPr="00874E7C">
        <w:t>The YouTube videos you watch originate on a data server that may be thousands of kilometres away.</w:t>
      </w:r>
      <w:r w:rsidR="0077507F">
        <w:t xml:space="preserve"> </w:t>
      </w:r>
      <w:r w:rsidRPr="00874E7C">
        <w:t xml:space="preserve">Watch these videos to learn how the client/server relationship works on the </w:t>
      </w:r>
      <w:r w:rsidR="007C6CFE">
        <w:t>internet</w:t>
      </w:r>
      <w:r w:rsidRPr="00874E7C">
        <w:t xml:space="preserve"> and how data can travel thousands of kilometres to reach its destination so accurately and so quickly</w:t>
      </w:r>
      <w:r w:rsidR="009B18E5">
        <w:t>.</w:t>
      </w:r>
    </w:p>
    <w:p w14:paraId="6F7D2B77" w14:textId="6256A5DE" w:rsidR="00845556" w:rsidRDefault="006D3652" w:rsidP="00F777DD">
      <w:pPr>
        <w:keepNext/>
      </w:pPr>
      <w:hyperlink r:id="rId74" w:history="1">
        <w:r w:rsidR="00845556" w:rsidRPr="004D3B45">
          <w:rPr>
            <w:rStyle w:val="Hyperlink"/>
          </w:rPr>
          <w:t>How does the internet work?</w:t>
        </w:r>
      </w:hyperlink>
      <w:r w:rsidR="00845556">
        <w:t xml:space="preserve"> (YouTube 08:58 mins)</w:t>
      </w:r>
      <w:r w:rsidR="009B18E5">
        <w:t>.</w:t>
      </w:r>
    </w:p>
    <w:p w14:paraId="2AA7F74F" w14:textId="57D22F39" w:rsidR="00874E7C" w:rsidRPr="00B2780C" w:rsidRDefault="00874E7C" w:rsidP="00D122D2">
      <w:r>
        <w:rPr>
          <w:noProof/>
          <w:lang w:eastAsia="en-AU"/>
        </w:rPr>
        <w:drawing>
          <wp:inline distT="0" distB="0" distL="0" distR="0" wp14:anchorId="356A7CB8" wp14:editId="373E8770">
            <wp:extent cx="2932981" cy="2199736"/>
            <wp:effectExtent l="0" t="0" r="1270" b="0"/>
            <wp:docPr id="1783909557" name="Video 5">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5"/>
                    <pic:cNvPicPr/>
                  </pic:nvPicPr>
                  <pic:blipFill>
                    <a:blip r:embed="rId7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3c1ih2NJEg&quot; frameborder=&quot;0&quot; type=&quot;text/html&quot; width=&quot;816&quot; height=&quot;480&quot; /&gt;" h="480" w="816"/>
                        </a:ext>
                      </a:extLst>
                    </a:blip>
                    <a:stretch>
                      <a:fillRect/>
                    </a:stretch>
                  </pic:blipFill>
                  <pic:spPr>
                    <a:xfrm>
                      <a:off x="0" y="0"/>
                      <a:ext cx="2932981" cy="2199736"/>
                    </a:xfrm>
                    <a:prstGeom prst="rect">
                      <a:avLst/>
                    </a:prstGeom>
                  </pic:spPr>
                </pic:pic>
              </a:graphicData>
            </a:graphic>
          </wp:inline>
        </w:drawing>
      </w:r>
    </w:p>
    <w:p w14:paraId="7D300A8D" w14:textId="31839946" w:rsidR="00874E7C" w:rsidRPr="00B2780C" w:rsidRDefault="00874E7C" w:rsidP="004D3B45">
      <w:pPr>
        <w:pStyle w:val="Caption"/>
        <w:keepNext w:val="0"/>
      </w:pPr>
      <w:r w:rsidRPr="00874E7C">
        <w:t>https://youtu.be/x3c1ih2NJEg</w:t>
      </w:r>
    </w:p>
    <w:bookmarkStart w:id="65" w:name="_Toc46131854"/>
    <w:p w14:paraId="76D3B4EC" w14:textId="31261ED9" w:rsidR="00874E7C" w:rsidRDefault="004D3B45" w:rsidP="004D3B45">
      <w:pPr>
        <w:keepNext/>
      </w:pPr>
      <w:r>
        <w:fldChar w:fldCharType="begin"/>
      </w:r>
      <w:r>
        <w:instrText xml:space="preserve"> HYPERLINK "https://youtu.be/XjpAnPM5bo0" </w:instrText>
      </w:r>
      <w:r>
        <w:fldChar w:fldCharType="separate"/>
      </w:r>
      <w:r w:rsidR="00874E7C" w:rsidRPr="004D3B45">
        <w:rPr>
          <w:rStyle w:val="Hyperlink"/>
        </w:rPr>
        <w:t>How does the world wide web work?</w:t>
      </w:r>
      <w:bookmarkEnd w:id="65"/>
      <w:r>
        <w:fldChar w:fldCharType="end"/>
      </w:r>
      <w:r>
        <w:t xml:space="preserve"> (YouTube 07:03 mins)</w:t>
      </w:r>
      <w:r w:rsidR="009B18E5">
        <w:t>.</w:t>
      </w:r>
    </w:p>
    <w:p w14:paraId="4197555C" w14:textId="2D596725" w:rsidR="00E534D9" w:rsidRDefault="00874E7C" w:rsidP="00934312">
      <w:r>
        <w:rPr>
          <w:noProof/>
          <w:lang w:eastAsia="en-AU"/>
        </w:rPr>
        <w:drawing>
          <wp:inline distT="0" distB="0" distL="0" distR="0" wp14:anchorId="59D6BE4C" wp14:editId="7861F1BE">
            <wp:extent cx="2875472" cy="2156604"/>
            <wp:effectExtent l="0" t="0" r="1270" b="0"/>
            <wp:docPr id="2097396581" name="Video 6">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6"/>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jpAnPM5bo0&quot; frameborder=&quot;0&quot; type=&quot;text/html&quot; width=&quot;816&quot; height=&quot;480&quot; /&gt;" h="480" w="816"/>
                        </a:ext>
                      </a:extLst>
                    </a:blip>
                    <a:stretch>
                      <a:fillRect/>
                    </a:stretch>
                  </pic:blipFill>
                  <pic:spPr>
                    <a:xfrm>
                      <a:off x="0" y="0"/>
                      <a:ext cx="2875472" cy="2156604"/>
                    </a:xfrm>
                    <a:prstGeom prst="rect">
                      <a:avLst/>
                    </a:prstGeom>
                  </pic:spPr>
                </pic:pic>
              </a:graphicData>
            </a:graphic>
          </wp:inline>
        </w:drawing>
      </w:r>
    </w:p>
    <w:p w14:paraId="1E8096D0" w14:textId="53820702" w:rsidR="00846704" w:rsidRDefault="00874E7C" w:rsidP="009E37E4">
      <w:pPr>
        <w:pStyle w:val="Caption"/>
        <w:keepNext w:val="0"/>
      </w:pPr>
      <w:r w:rsidRPr="00874E7C">
        <w:t>https://youtu.be/XjpAnPM5bo0</w:t>
      </w:r>
    </w:p>
    <w:p w14:paraId="2A88920E" w14:textId="73A7BD52" w:rsidR="00874E7C" w:rsidRDefault="00874E7C" w:rsidP="00F44447">
      <w:pPr>
        <w:pStyle w:val="Heading1"/>
      </w:pPr>
      <w:bookmarkStart w:id="66" w:name="_Toc46131855"/>
      <w:bookmarkStart w:id="67" w:name="_Toc47344140"/>
      <w:r w:rsidRPr="00874E7C">
        <w:t>Principles of open platforms</w:t>
      </w:r>
      <w:bookmarkEnd w:id="66"/>
      <w:bookmarkEnd w:id="67"/>
    </w:p>
    <w:p w14:paraId="29E4D359" w14:textId="1F2B3DA3" w:rsidR="00874E7C" w:rsidRPr="00874E7C" w:rsidRDefault="00874E7C" w:rsidP="00874E7C">
      <w:r>
        <w:t>A p</w:t>
      </w:r>
      <w:r w:rsidRPr="00874E7C">
        <w:t>latform is something that can</w:t>
      </w:r>
      <w:r>
        <w:t xml:space="preserve"> be worked on and built onto. Open p</w:t>
      </w:r>
      <w:r w:rsidRPr="00874E7C">
        <w:t>latforms therefore serve as a staging point for further development by others.</w:t>
      </w:r>
    </w:p>
    <w:p w14:paraId="20B6526D" w14:textId="0ADD755F" w:rsidR="00874E7C" w:rsidRDefault="00874E7C" w:rsidP="00874E7C">
      <w:r w:rsidRPr="00874E7C">
        <w:t xml:space="preserve">Open platforms in computing describe software </w:t>
      </w:r>
      <w:r w:rsidR="009E37E4">
        <w:t>that</w:t>
      </w:r>
      <w:r w:rsidRPr="00874E7C">
        <w:t xml:space="preserve"> </w:t>
      </w:r>
      <w:r>
        <w:t>is</w:t>
      </w:r>
      <w:r w:rsidRPr="00874E7C">
        <w:t xml:space="preserve"> developed on open standards</w:t>
      </w:r>
      <w:r w:rsidR="00D22D5F">
        <w:t>, which</w:t>
      </w:r>
      <w:r w:rsidRPr="00874E7C">
        <w:t xml:space="preserve"> are fully documented and published for anyone to access and use.</w:t>
      </w:r>
      <w:r w:rsidR="0077507F">
        <w:t xml:space="preserve"> </w:t>
      </w:r>
      <w:r w:rsidRPr="00874E7C">
        <w:t xml:space="preserve">The open standards allow for the software to be used in ways </w:t>
      </w:r>
      <w:r w:rsidR="00D22D5F">
        <w:t>that</w:t>
      </w:r>
      <w:r w:rsidRPr="00874E7C">
        <w:t xml:space="preserve"> may not have been foreseen (or intended) by the original programme</w:t>
      </w:r>
      <w:r>
        <w:t>rs.</w:t>
      </w:r>
    </w:p>
    <w:p w14:paraId="4A8CBA8C" w14:textId="67394ECA" w:rsidR="00874E7C" w:rsidRPr="00874E7C" w:rsidRDefault="00F55189" w:rsidP="00874E7C">
      <w:r>
        <w:t xml:space="preserve">This </w:t>
      </w:r>
      <w:r w:rsidR="00874E7C" w:rsidRPr="00874E7C">
        <w:t>open</w:t>
      </w:r>
      <w:r>
        <w:t>ness</w:t>
      </w:r>
      <w:r w:rsidR="00874E7C">
        <w:t xml:space="preserve"> is most often achieved by:</w:t>
      </w:r>
    </w:p>
    <w:p w14:paraId="13DD7610" w14:textId="766077B4" w:rsidR="00874E7C" w:rsidRPr="00874E7C" w:rsidRDefault="00874E7C" w:rsidP="00874E7C">
      <w:pPr>
        <w:pStyle w:val="ListBullet"/>
      </w:pPr>
      <w:r w:rsidRPr="00874E7C">
        <w:lastRenderedPageBreak/>
        <w:t xml:space="preserve">the publishing of Open Platform Application Programming Interfaces (API), allowing third parties to develop additional functionality </w:t>
      </w:r>
      <w:r w:rsidR="00A76D59">
        <w:t>that</w:t>
      </w:r>
      <w:r w:rsidRPr="00874E7C">
        <w:t xml:space="preserve"> can be integrated into the original software</w:t>
      </w:r>
    </w:p>
    <w:p w14:paraId="3206F830" w14:textId="49065A36" w:rsidR="00874E7C" w:rsidRPr="00874E7C" w:rsidRDefault="00874E7C" w:rsidP="00874E7C">
      <w:pPr>
        <w:pStyle w:val="ListBullet"/>
      </w:pPr>
      <w:r w:rsidRPr="00874E7C">
        <w:t xml:space="preserve">providing open scope, allowing the software to be used in ways </w:t>
      </w:r>
      <w:r w:rsidR="00A76D59">
        <w:t>that</w:t>
      </w:r>
      <w:r w:rsidRPr="00874E7C">
        <w:t xml:space="preserve"> were never planned</w:t>
      </w:r>
    </w:p>
    <w:p w14:paraId="506C2201" w14:textId="7872CA37" w:rsidR="00874E7C" w:rsidRPr="00874E7C" w:rsidRDefault="00874E7C" w:rsidP="00874E7C">
      <w:pPr>
        <w:pStyle w:val="ListBullet"/>
      </w:pPr>
      <w:r w:rsidRPr="00874E7C">
        <w:t>providing open source, allowing the source code to be studi</w:t>
      </w:r>
      <w:r>
        <w:t>ed, modified and distributed</w:t>
      </w:r>
      <w:r w:rsidR="00E63DDA">
        <w:t>;</w:t>
      </w:r>
      <w:r>
        <w:t xml:space="preserve"> t</w:t>
      </w:r>
      <w:r w:rsidRPr="00874E7C">
        <w:t>here are varying degrees to which a platform will be open source</w:t>
      </w:r>
    </w:p>
    <w:p w14:paraId="5F614EA9" w14:textId="3A36F9B0" w:rsidR="00874E7C" w:rsidRPr="00874E7C" w:rsidRDefault="00874E7C" w:rsidP="00874E7C">
      <w:pPr>
        <w:pStyle w:val="ListBullet"/>
      </w:pPr>
      <w:r w:rsidRPr="00874E7C">
        <w:t>allowing for open usage, including open development, open provision and open operation</w:t>
      </w:r>
    </w:p>
    <w:p w14:paraId="3313A27B" w14:textId="5E0EBA04" w:rsidR="00874E7C" w:rsidRDefault="00874E7C" w:rsidP="00874E7C">
      <w:pPr>
        <w:pStyle w:val="ListBullet"/>
      </w:pPr>
      <w:r w:rsidRPr="00874E7C">
        <w:t>allowing for open adaptability, which means the software platform’s existing functionality can be modified by modifying the source code itself</w:t>
      </w:r>
      <w:r w:rsidR="00F55189">
        <w:t>.</w:t>
      </w:r>
    </w:p>
    <w:p w14:paraId="134D108B" w14:textId="116DD6A6" w:rsidR="00874E7C" w:rsidRPr="00874E7C" w:rsidRDefault="00874E7C" w:rsidP="00874E7C">
      <w:r w:rsidRPr="00874E7C">
        <w:t>Some of the more popular open platform browsers include Firefox, Chromium, Waterfox, Basilisk, Pale Moon, Brave Browser, and Dooble.</w:t>
      </w:r>
      <w:r w:rsidR="0077507F">
        <w:t xml:space="preserve"> </w:t>
      </w:r>
      <w:r w:rsidRPr="00874E7C">
        <w:t>Chromium is the platform on which Microsoft Edge was built.</w:t>
      </w:r>
    </w:p>
    <w:p w14:paraId="46CCDA7E" w14:textId="3443AF56" w:rsidR="007C3965" w:rsidRDefault="00874E7C" w:rsidP="00874E7C">
      <w:r w:rsidRPr="00874E7C">
        <w:t>Some of the more popular open platform databases include PostgreSQL, MySQL, MongoDB, MariaDB and SQLite.</w:t>
      </w:r>
    </w:p>
    <w:p w14:paraId="054C5F65" w14:textId="77777777" w:rsidR="00874E7C" w:rsidRPr="00B2780C" w:rsidRDefault="00874E7C" w:rsidP="00D122D2">
      <w:pPr>
        <w:pStyle w:val="HeadingDecorative"/>
      </w:pPr>
      <w:r w:rsidRPr="00B2780C">
        <w:tab/>
      </w:r>
      <w:r w:rsidRPr="00B2780C">
        <w:rPr>
          <w:noProof/>
        </w:rPr>
        <w:drawing>
          <wp:inline distT="0" distB="0" distL="0" distR="0" wp14:anchorId="6383F12E" wp14:editId="57C866BF">
            <wp:extent cx="360000" cy="360000"/>
            <wp:effectExtent l="0" t="0" r="2540" b="2540"/>
            <wp:docPr id="10"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5DF4592A" w14:textId="310B38AB" w:rsidR="00874E7C" w:rsidRPr="00B2780C" w:rsidRDefault="00874E7C" w:rsidP="00D122D2">
      <w:pPr>
        <w:pStyle w:val="Heading2"/>
        <w:rPr>
          <w:noProof w:val="0"/>
        </w:rPr>
      </w:pPr>
      <w:bookmarkStart w:id="68" w:name="_Toc46131856"/>
      <w:bookmarkStart w:id="69" w:name="_Toc47344141"/>
      <w:r w:rsidRPr="00B2780C">
        <w:rPr>
          <w:noProof w:val="0"/>
        </w:rPr>
        <w:t xml:space="preserve">Video: </w:t>
      </w:r>
      <w:r w:rsidRPr="00874E7C">
        <w:rPr>
          <w:noProof w:val="0"/>
        </w:rPr>
        <w:t xml:space="preserve">Open </w:t>
      </w:r>
      <w:r>
        <w:rPr>
          <w:noProof w:val="0"/>
        </w:rPr>
        <w:t>source versus closed source s</w:t>
      </w:r>
      <w:r w:rsidRPr="00874E7C">
        <w:rPr>
          <w:noProof w:val="0"/>
        </w:rPr>
        <w:t>oftware</w:t>
      </w:r>
      <w:bookmarkEnd w:id="68"/>
      <w:bookmarkEnd w:id="69"/>
    </w:p>
    <w:p w14:paraId="020D984C" w14:textId="7079B022" w:rsidR="00874E7C" w:rsidRDefault="00874E7C" w:rsidP="00D122D2">
      <w:r w:rsidRPr="00874E7C">
        <w:t>In this video, you’ll learn more about the differences between open-source and closed-source software</w:t>
      </w:r>
      <w:r>
        <w:t>.</w:t>
      </w:r>
    </w:p>
    <w:p w14:paraId="67AEEFED" w14:textId="1E7A4593" w:rsidR="002B5CED" w:rsidRPr="00B2780C" w:rsidRDefault="006D3652" w:rsidP="00D122D2">
      <w:hyperlink r:id="rId79" w:history="1">
        <w:r w:rsidR="002B5CED" w:rsidRPr="0020306E">
          <w:rPr>
            <w:rStyle w:val="Hyperlink"/>
          </w:rPr>
          <w:t>Open source versus closed source software</w:t>
        </w:r>
      </w:hyperlink>
      <w:r w:rsidR="002B5CED">
        <w:t xml:space="preserve"> (YouTube 02:28 mins).</w:t>
      </w:r>
    </w:p>
    <w:p w14:paraId="5E984EA2" w14:textId="7EA039F4" w:rsidR="00874E7C" w:rsidRPr="00B2780C" w:rsidRDefault="00874E7C" w:rsidP="00D122D2">
      <w:r>
        <w:rPr>
          <w:noProof/>
          <w:lang w:eastAsia="en-AU"/>
        </w:rPr>
        <w:drawing>
          <wp:inline distT="0" distB="0" distL="0" distR="0" wp14:anchorId="63DC3296" wp14:editId="0BEF093E">
            <wp:extent cx="2794000" cy="2095500"/>
            <wp:effectExtent l="0" t="0" r="6350" b="0"/>
            <wp:docPr id="632135716" name="Video 1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2"/>
                    <pic:cNvPicPr/>
                  </pic:nvPicPr>
                  <pic:blipFill>
                    <a:blip r:embed="rId8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2q91vTvc7YE&quot; frameborder=&quot;0&quot; type=&quot;text/html&quot; width=&quot;816&quot; height=&quot;480&quot; /&gt;" h="480" w="816"/>
                        </a:ext>
                      </a:extLst>
                    </a:blip>
                    <a:stretch>
                      <a:fillRect/>
                    </a:stretch>
                  </pic:blipFill>
                  <pic:spPr>
                    <a:xfrm>
                      <a:off x="0" y="0"/>
                      <a:ext cx="2794689" cy="2096017"/>
                    </a:xfrm>
                    <a:prstGeom prst="rect">
                      <a:avLst/>
                    </a:prstGeom>
                  </pic:spPr>
                </pic:pic>
              </a:graphicData>
            </a:graphic>
          </wp:inline>
        </w:drawing>
      </w:r>
    </w:p>
    <w:p w14:paraId="53BA8E1C" w14:textId="4A2B2D60" w:rsidR="00874E7C" w:rsidRPr="00B2780C" w:rsidRDefault="00874E7C" w:rsidP="00D94410">
      <w:pPr>
        <w:pStyle w:val="Caption"/>
        <w:keepNext w:val="0"/>
      </w:pPr>
      <w:r w:rsidRPr="00874E7C">
        <w:t>https://youtu.be/2q91vTvc7YE</w:t>
      </w:r>
    </w:p>
    <w:p w14:paraId="36EAA9E1" w14:textId="54D9FB5D" w:rsidR="00874E7C" w:rsidRDefault="00874E7C" w:rsidP="00874E7C">
      <w:pPr>
        <w:pStyle w:val="Heading2"/>
      </w:pPr>
      <w:bookmarkStart w:id="70" w:name="_Toc46131857"/>
      <w:bookmarkStart w:id="71" w:name="_Toc47344142"/>
      <w:r>
        <w:lastRenderedPageBreak/>
        <w:t xml:space="preserve">Video: </w:t>
      </w:r>
      <w:r w:rsidRPr="00874E7C">
        <w:t>What is an API?</w:t>
      </w:r>
      <w:bookmarkEnd w:id="70"/>
      <w:bookmarkEnd w:id="71"/>
    </w:p>
    <w:p w14:paraId="78B38089" w14:textId="6F6513C0" w:rsidR="0041640B" w:rsidRDefault="0041640B" w:rsidP="00874E7C">
      <w:pPr>
        <w:spacing w:before="240"/>
      </w:pPr>
      <w:r>
        <w:t>Watch this video to learn more about APIs.</w:t>
      </w:r>
    </w:p>
    <w:p w14:paraId="593E2A47" w14:textId="53CBCA9A" w:rsidR="0041640B" w:rsidRDefault="006D3652" w:rsidP="00874E7C">
      <w:pPr>
        <w:spacing w:before="240"/>
      </w:pPr>
      <w:hyperlink r:id="rId82" w:history="1">
        <w:r w:rsidR="0041640B" w:rsidRPr="0041640B">
          <w:rPr>
            <w:rStyle w:val="Hyperlink"/>
          </w:rPr>
          <w:t>What is an API?</w:t>
        </w:r>
      </w:hyperlink>
      <w:r w:rsidR="0041640B">
        <w:t xml:space="preserve"> (YouTube 03:24 mins).</w:t>
      </w:r>
    </w:p>
    <w:p w14:paraId="1FA6C592" w14:textId="1D22A078" w:rsidR="00874E7C" w:rsidRDefault="007C3965" w:rsidP="00874E7C">
      <w:r>
        <w:rPr>
          <w:noProof/>
          <w:lang w:eastAsia="en-AU"/>
        </w:rPr>
        <w:drawing>
          <wp:inline distT="0" distB="0" distL="0" distR="0" wp14:anchorId="7587FCBF" wp14:editId="508E170E">
            <wp:extent cx="2881223" cy="2160917"/>
            <wp:effectExtent l="0" t="0" r="0" b="0"/>
            <wp:docPr id="1581918137" name="Video 14">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4"/>
                    <pic:cNvPicPr/>
                  </pic:nvPicPr>
                  <pic:blipFill>
                    <a:blip r:embed="rId8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s7wmiS2mSXY&quot; frameborder=&quot;0&quot; type=&quot;text/html&quot; width=&quot;816&quot; height=&quot;480&quot; /&gt;" h="480" w="816"/>
                        </a:ext>
                      </a:extLst>
                    </a:blip>
                    <a:stretch>
                      <a:fillRect/>
                    </a:stretch>
                  </pic:blipFill>
                  <pic:spPr>
                    <a:xfrm>
                      <a:off x="0" y="0"/>
                      <a:ext cx="2881223" cy="2160917"/>
                    </a:xfrm>
                    <a:prstGeom prst="rect">
                      <a:avLst/>
                    </a:prstGeom>
                  </pic:spPr>
                </pic:pic>
              </a:graphicData>
            </a:graphic>
          </wp:inline>
        </w:drawing>
      </w:r>
    </w:p>
    <w:p w14:paraId="5472DB95" w14:textId="3699AB8A" w:rsidR="007C3965" w:rsidRDefault="007C3965" w:rsidP="007C3965">
      <w:pPr>
        <w:pStyle w:val="Caption"/>
      </w:pPr>
      <w:r w:rsidRPr="007C3965">
        <w:t>https://youtu.be/s7wmiS2mSXY</w:t>
      </w:r>
    </w:p>
    <w:p w14:paraId="718C875C" w14:textId="2EFBC1FE" w:rsidR="007C3965" w:rsidRDefault="0021328C" w:rsidP="00876E29">
      <w:pPr>
        <w:pStyle w:val="Heading1"/>
      </w:pPr>
      <w:bookmarkStart w:id="72" w:name="_Toc46131858"/>
      <w:bookmarkStart w:id="73" w:name="_Toc47344143"/>
      <w:r>
        <w:t>D</w:t>
      </w:r>
      <w:r w:rsidR="007C3965">
        <w:t>ata source</w:t>
      </w:r>
      <w:bookmarkEnd w:id="72"/>
      <w:r>
        <w:t>s</w:t>
      </w:r>
      <w:bookmarkEnd w:id="73"/>
    </w:p>
    <w:p w14:paraId="2BDAA74D" w14:textId="16488A3A" w:rsidR="007C3965" w:rsidRDefault="007C3965" w:rsidP="007C3965">
      <w:pPr>
        <w:keepLines w:val="0"/>
        <w:spacing w:before="0"/>
      </w:pPr>
      <w:r>
        <w:t>There are several possible sources of data for an information technology system. These include the following.</w:t>
      </w:r>
    </w:p>
    <w:p w14:paraId="7B63C93B" w14:textId="1CAEFB1E" w:rsidR="007C3965" w:rsidRDefault="007C3965" w:rsidP="007C3965">
      <w:pPr>
        <w:pStyle w:val="Caption"/>
      </w:pPr>
      <w:r>
        <w:t xml:space="preserve">Table </w:t>
      </w:r>
      <w:fldSimple w:instr=" SEQ Table \* ARABIC ">
        <w:r w:rsidR="00494303">
          <w:rPr>
            <w:noProof/>
          </w:rPr>
          <w:t>2</w:t>
        </w:r>
      </w:fldSimple>
    </w:p>
    <w:tbl>
      <w:tblPr>
        <w:tblStyle w:val="TableGrid"/>
        <w:tblW w:w="0" w:type="auto"/>
        <w:tblLook w:val="04A0" w:firstRow="1" w:lastRow="0" w:firstColumn="1" w:lastColumn="0" w:noHBand="0" w:noVBand="1"/>
      </w:tblPr>
      <w:tblGrid>
        <w:gridCol w:w="3114"/>
        <w:gridCol w:w="5902"/>
      </w:tblGrid>
      <w:tr w:rsidR="007C3965" w14:paraId="1C043137" w14:textId="77777777" w:rsidTr="007C3965">
        <w:trPr>
          <w:cnfStyle w:val="100000000000" w:firstRow="1" w:lastRow="0" w:firstColumn="0" w:lastColumn="0" w:oddVBand="0" w:evenVBand="0" w:oddHBand="0" w:evenHBand="0" w:firstRowFirstColumn="0" w:firstRowLastColumn="0" w:lastRowFirstColumn="0" w:lastRowLastColumn="0"/>
        </w:trPr>
        <w:tc>
          <w:tcPr>
            <w:tcW w:w="3114" w:type="dxa"/>
          </w:tcPr>
          <w:p w14:paraId="455ADA47" w14:textId="4B2578F3" w:rsidR="007C3965" w:rsidRDefault="007C3965" w:rsidP="00BC5DF9">
            <w:r>
              <w:t>Data source</w:t>
            </w:r>
          </w:p>
        </w:tc>
        <w:tc>
          <w:tcPr>
            <w:tcW w:w="5902" w:type="dxa"/>
          </w:tcPr>
          <w:p w14:paraId="4974AC56" w14:textId="22335CCA" w:rsidR="007C3965" w:rsidRDefault="007C3965" w:rsidP="00BC5DF9">
            <w:r>
              <w:t>Overview</w:t>
            </w:r>
          </w:p>
        </w:tc>
      </w:tr>
      <w:tr w:rsidR="007C3965" w14:paraId="5CDCDBB8" w14:textId="77777777" w:rsidTr="007C3965">
        <w:tc>
          <w:tcPr>
            <w:tcW w:w="3114" w:type="dxa"/>
          </w:tcPr>
          <w:p w14:paraId="67E0D9E1" w14:textId="29FBCD39" w:rsidR="007C3965" w:rsidRPr="003C6ED2" w:rsidRDefault="007C3965" w:rsidP="007C3965">
            <w:pPr>
              <w:rPr>
                <w:b/>
                <w:bCs/>
              </w:rPr>
            </w:pPr>
            <w:r w:rsidRPr="003C6ED2">
              <w:rPr>
                <w:b/>
                <w:bCs/>
              </w:rPr>
              <w:t>Flat files</w:t>
            </w:r>
          </w:p>
        </w:tc>
        <w:tc>
          <w:tcPr>
            <w:tcW w:w="5902" w:type="dxa"/>
          </w:tcPr>
          <w:p w14:paraId="6E160EBE" w14:textId="5F408D0D" w:rsidR="00BA15E7" w:rsidRDefault="007C3965" w:rsidP="00D86864">
            <w:pPr>
              <w:spacing w:line="276" w:lineRule="auto"/>
            </w:pPr>
            <w:r>
              <w:t>Typically a flat file data source will comprise one or more files of data stored as character data (or plain text).</w:t>
            </w:r>
            <w:r w:rsidR="0077507F">
              <w:t xml:space="preserve"> </w:t>
            </w:r>
            <w:r>
              <w:t>The individual attributes of data are usually separated from each other using a</w:t>
            </w:r>
            <w:r w:rsidR="00C20CB8">
              <w:t xml:space="preserve"> comma (comma-separated values</w:t>
            </w:r>
            <w:r w:rsidR="00BA15E7">
              <w:t xml:space="preserve"> or </w:t>
            </w:r>
            <w:r w:rsidR="00C20CB8">
              <w:t>CSV</w:t>
            </w:r>
            <w:r>
              <w:t>) or a tab character.</w:t>
            </w:r>
            <w:r w:rsidR="0077507F">
              <w:t xml:space="preserve"> </w:t>
            </w:r>
            <w:r>
              <w:t>Flat files are difficult to work with because they can result in huge amounts of redundant data and consequently data anomalies can occur.</w:t>
            </w:r>
          </w:p>
          <w:p w14:paraId="381370D8" w14:textId="4A5CBFEA" w:rsidR="007C3965" w:rsidRDefault="007C3965" w:rsidP="00D86864">
            <w:pPr>
              <w:spacing w:line="276" w:lineRule="auto"/>
            </w:pPr>
            <w:r>
              <w:t xml:space="preserve">Also, systems that rely on flat files as their data source lack the functionality and data management support provided by </w:t>
            </w:r>
            <w:r w:rsidR="003C6ED2">
              <w:t>RDBMS</w:t>
            </w:r>
            <w:r>
              <w:t xml:space="preserve"> and require the programmer to have a more intimate knowledge of the physical locations of the data required for processing by the system.</w:t>
            </w:r>
          </w:p>
        </w:tc>
      </w:tr>
      <w:tr w:rsidR="007C3965" w14:paraId="5EFFD92B" w14:textId="77777777" w:rsidTr="007C3965">
        <w:tc>
          <w:tcPr>
            <w:tcW w:w="3114" w:type="dxa"/>
          </w:tcPr>
          <w:p w14:paraId="293F0233" w14:textId="10B5CF86" w:rsidR="007C3965" w:rsidRPr="003C6ED2" w:rsidRDefault="007C3965" w:rsidP="007C3965">
            <w:pPr>
              <w:rPr>
                <w:b/>
                <w:bCs/>
              </w:rPr>
            </w:pPr>
            <w:r w:rsidRPr="003C6ED2">
              <w:rPr>
                <w:b/>
                <w:bCs/>
                <w:lang w:eastAsia="en-AU"/>
              </w:rPr>
              <w:lastRenderedPageBreak/>
              <w:t>Relational databases</w:t>
            </w:r>
          </w:p>
        </w:tc>
        <w:tc>
          <w:tcPr>
            <w:tcW w:w="5902" w:type="dxa"/>
          </w:tcPr>
          <w:p w14:paraId="714429AE" w14:textId="58FD23C4" w:rsidR="007C3965" w:rsidRDefault="003C6ED2" w:rsidP="00D86864">
            <w:pPr>
              <w:spacing w:line="276" w:lineRule="auto"/>
            </w:pPr>
            <w:r>
              <w:t>RDBMS</w:t>
            </w:r>
            <w:r w:rsidR="007C3965" w:rsidRPr="007C3965">
              <w:t xml:space="preserve"> provide functionality that simplifies much of the hard work required to define, collect, store, securely access and manipulate the data required by information systems.</w:t>
            </w:r>
            <w:r w:rsidR="0077507F">
              <w:t xml:space="preserve"> </w:t>
            </w:r>
            <w:r w:rsidR="007C3965" w:rsidRPr="007C3965">
              <w:t xml:space="preserve">A relational database is a shared and integrated structure </w:t>
            </w:r>
            <w:r w:rsidR="000B3E53">
              <w:t>that</w:t>
            </w:r>
            <w:r w:rsidR="007C3965" w:rsidRPr="007C3965">
              <w:t xml:space="preserve"> stores both user data and metadata.</w:t>
            </w:r>
            <w:r w:rsidR="0077507F">
              <w:t xml:space="preserve"> </w:t>
            </w:r>
            <w:r w:rsidR="007C3965" w:rsidRPr="007C3965">
              <w:t xml:space="preserve">The metadata </w:t>
            </w:r>
            <w:r w:rsidR="007C3965">
              <w:t>is</w:t>
            </w:r>
            <w:r w:rsidR="007C3965" w:rsidRPr="007C3965">
              <w:t xml:space="preserve"> used to integrate and manage the user data, and describe the characteristics of the user data, and how it is related.</w:t>
            </w:r>
            <w:r w:rsidR="0077507F">
              <w:t xml:space="preserve"> </w:t>
            </w:r>
            <w:r w:rsidR="007C3965" w:rsidRPr="007C3965">
              <w:t>Relational databases are the most common data source used by information systems.</w:t>
            </w:r>
          </w:p>
        </w:tc>
      </w:tr>
      <w:tr w:rsidR="007C3965" w14:paraId="5C312095" w14:textId="77777777" w:rsidTr="007C3965">
        <w:tc>
          <w:tcPr>
            <w:tcW w:w="3114" w:type="dxa"/>
          </w:tcPr>
          <w:p w14:paraId="7EA527CA" w14:textId="3F8B96A1" w:rsidR="007C3965" w:rsidRPr="003C6ED2" w:rsidRDefault="007C3965" w:rsidP="007C3965">
            <w:pPr>
              <w:rPr>
                <w:b/>
                <w:bCs/>
                <w:lang w:eastAsia="en-AU"/>
              </w:rPr>
            </w:pPr>
            <w:r w:rsidRPr="003C6ED2">
              <w:rPr>
                <w:b/>
                <w:bCs/>
                <w:lang w:eastAsia="en-AU"/>
              </w:rPr>
              <w:t>NoSQL databases</w:t>
            </w:r>
          </w:p>
        </w:tc>
        <w:tc>
          <w:tcPr>
            <w:tcW w:w="5902" w:type="dxa"/>
          </w:tcPr>
          <w:p w14:paraId="20F46E1D" w14:textId="02FBE7C7" w:rsidR="007C3965" w:rsidRPr="007C3965" w:rsidRDefault="007C3965" w:rsidP="008C4984">
            <w:pPr>
              <w:spacing w:line="276" w:lineRule="auto"/>
            </w:pPr>
            <w:r w:rsidRPr="007C3965">
              <w:t xml:space="preserve">NoSQL databases derive their name </w:t>
            </w:r>
            <w:r w:rsidR="000A0A4A">
              <w:t>from</w:t>
            </w:r>
            <w:r w:rsidRPr="007C3965">
              <w:t xml:space="preserve"> </w:t>
            </w:r>
            <w:r w:rsidR="00382496">
              <w:t>‘</w:t>
            </w:r>
            <w:r w:rsidRPr="007C3965">
              <w:t>not only</w:t>
            </w:r>
            <w:r w:rsidR="00382496">
              <w:t>’</w:t>
            </w:r>
            <w:r w:rsidRPr="007C3965">
              <w:t xml:space="preserve"> SQL</w:t>
            </w:r>
            <w:r w:rsidR="000234DA">
              <w:t>,</w:t>
            </w:r>
            <w:r w:rsidRPr="007C3965">
              <w:t xml:space="preserve"> which means that in certain circumstances SQL can also be used with a NoSQL database.</w:t>
            </w:r>
            <w:r w:rsidR="0077507F">
              <w:t xml:space="preserve"> </w:t>
            </w:r>
            <w:r w:rsidRPr="007C3965">
              <w:t>They are non-relational</w:t>
            </w:r>
            <w:r w:rsidR="00820BEE">
              <w:t>,</w:t>
            </w:r>
            <w:r w:rsidRPr="007C3965">
              <w:t xml:space="preserve"> which means that they don’t use tables in the same way that relational databases do.</w:t>
            </w:r>
            <w:r w:rsidR="0077507F">
              <w:t xml:space="preserve"> </w:t>
            </w:r>
            <w:r w:rsidRPr="007C3965">
              <w:t>NoSQL databases are suited to big data applications and real-time web apps.</w:t>
            </w:r>
            <w:r w:rsidR="0077507F">
              <w:t xml:space="preserve"> </w:t>
            </w:r>
            <w:r w:rsidRPr="007C3965">
              <w:t xml:space="preserve">There are several types of </w:t>
            </w:r>
            <w:r>
              <w:t xml:space="preserve">NoSQL databases, </w:t>
            </w:r>
            <w:r w:rsidR="00BD5F7A">
              <w:t>which</w:t>
            </w:r>
            <w:r>
              <w:t xml:space="preserve"> include document databases, c</w:t>
            </w:r>
            <w:r w:rsidRPr="007C3965">
              <w:t>olumn databases</w:t>
            </w:r>
            <w:r w:rsidR="00BD5F7A">
              <w:t xml:space="preserve"> and</w:t>
            </w:r>
            <w:r w:rsidRPr="007C3965">
              <w:t xml:space="preserve"> Key Value Store.</w:t>
            </w:r>
            <w:r w:rsidR="0077507F">
              <w:t xml:space="preserve"> </w:t>
            </w:r>
            <w:r w:rsidRPr="007C3965">
              <w:t>NoSQL database</w:t>
            </w:r>
            <w:r w:rsidR="003F5333">
              <w:t>s</w:t>
            </w:r>
            <w:r w:rsidRPr="007C3965">
              <w:t xml:space="preserve"> do not have a pre-defined schema (or data model) like relational databases, so they are able to handle unstructured data.</w:t>
            </w:r>
          </w:p>
        </w:tc>
      </w:tr>
      <w:tr w:rsidR="007C3965" w14:paraId="48D9232A" w14:textId="77777777" w:rsidTr="007C3965">
        <w:tc>
          <w:tcPr>
            <w:tcW w:w="3114" w:type="dxa"/>
          </w:tcPr>
          <w:p w14:paraId="492CE8E9" w14:textId="4A28B039" w:rsidR="007C3965" w:rsidRPr="008C4984" w:rsidRDefault="007C3965" w:rsidP="007C3965">
            <w:pPr>
              <w:rPr>
                <w:b/>
                <w:bCs/>
                <w:lang w:eastAsia="en-AU"/>
              </w:rPr>
            </w:pPr>
            <w:r w:rsidRPr="008C4984">
              <w:rPr>
                <w:b/>
                <w:bCs/>
                <w:lang w:eastAsia="en-AU"/>
              </w:rPr>
              <w:t>Cloud</w:t>
            </w:r>
          </w:p>
        </w:tc>
        <w:tc>
          <w:tcPr>
            <w:tcW w:w="5902" w:type="dxa"/>
          </w:tcPr>
          <w:p w14:paraId="5AF01EC4" w14:textId="413EEE84" w:rsidR="007C3965" w:rsidRPr="007C3965" w:rsidRDefault="007C3965" w:rsidP="00D86864">
            <w:pPr>
              <w:spacing w:line="276" w:lineRule="auto"/>
            </w:pPr>
            <w:r w:rsidRPr="007C3965">
              <w:t>The term ‘</w:t>
            </w:r>
            <w:r>
              <w:t>cloud’ or ‘cloud c</w:t>
            </w:r>
            <w:r w:rsidRPr="007C3965">
              <w:t xml:space="preserve">omputing’ has evolved out of the common use of the image of a cloud representing the </w:t>
            </w:r>
            <w:r w:rsidR="007C6CFE">
              <w:t>internet</w:t>
            </w:r>
            <w:r w:rsidRPr="007C3965">
              <w:t xml:space="preserve"> in diagrams that depict computing functions interact</w:t>
            </w:r>
            <w:r w:rsidR="008C4984">
              <w:t>ing</w:t>
            </w:r>
            <w:r w:rsidRPr="007C3965">
              <w:t xml:space="preserve"> with the </w:t>
            </w:r>
            <w:r w:rsidR="007C6CFE">
              <w:t>internet</w:t>
            </w:r>
            <w:r w:rsidRPr="007C3965">
              <w:t>.</w:t>
            </w:r>
            <w:r w:rsidR="0077507F">
              <w:t xml:space="preserve"> </w:t>
            </w:r>
            <w:r w:rsidRPr="007C3965">
              <w:t>Cloud data sources are usually databases that run on a cloud platform and access to the database is provided as a service to the data</w:t>
            </w:r>
            <w:r w:rsidR="00A20CAC">
              <w:t>-</w:t>
            </w:r>
            <w:r w:rsidRPr="007C3965">
              <w:t>consuming applications.</w:t>
            </w:r>
            <w:r w:rsidR="0077507F">
              <w:t xml:space="preserve"> </w:t>
            </w:r>
            <w:r w:rsidRPr="007C3965">
              <w:t xml:space="preserve">The database platforms offered include </w:t>
            </w:r>
            <w:r w:rsidR="003C6ED2">
              <w:t>RDBMS</w:t>
            </w:r>
            <w:r w:rsidRPr="007C3965">
              <w:t>, such as Microsoft Azure SQL Databases, and NoSQL platforms such as MongoDb.</w:t>
            </w:r>
          </w:p>
        </w:tc>
      </w:tr>
      <w:tr w:rsidR="007C3965" w14:paraId="3FA1E695" w14:textId="77777777" w:rsidTr="007C3965">
        <w:tc>
          <w:tcPr>
            <w:tcW w:w="3114" w:type="dxa"/>
          </w:tcPr>
          <w:p w14:paraId="09955AC8" w14:textId="7B3CC1C6" w:rsidR="007C3965" w:rsidRPr="008C4984" w:rsidRDefault="007C3965" w:rsidP="007C3965">
            <w:pPr>
              <w:rPr>
                <w:b/>
                <w:bCs/>
                <w:lang w:eastAsia="en-AU"/>
              </w:rPr>
            </w:pPr>
            <w:r w:rsidRPr="008C4984">
              <w:rPr>
                <w:b/>
                <w:bCs/>
                <w:lang w:eastAsia="en-AU"/>
              </w:rPr>
              <w:lastRenderedPageBreak/>
              <w:t>XML files</w:t>
            </w:r>
          </w:p>
        </w:tc>
        <w:tc>
          <w:tcPr>
            <w:tcW w:w="5902" w:type="dxa"/>
          </w:tcPr>
          <w:p w14:paraId="41C8639A" w14:textId="1A970402" w:rsidR="007C3965" w:rsidRPr="007C3965" w:rsidRDefault="00C20CB8" w:rsidP="00D86864">
            <w:pPr>
              <w:spacing w:line="276" w:lineRule="auto"/>
            </w:pPr>
            <w:r>
              <w:t xml:space="preserve">XML is the acronym for </w:t>
            </w:r>
            <w:r w:rsidR="007C3965" w:rsidRPr="007C3965">
              <w:t>e</w:t>
            </w:r>
            <w:r w:rsidR="007C3965" w:rsidRPr="00D86864">
              <w:t>X</w:t>
            </w:r>
            <w:r w:rsidR="007C3965" w:rsidRPr="007C3965">
              <w:t xml:space="preserve">tensible </w:t>
            </w:r>
            <w:r w:rsidR="007C3965" w:rsidRPr="00D86864">
              <w:t>M</w:t>
            </w:r>
            <w:r w:rsidR="007C3965" w:rsidRPr="007C3965">
              <w:t xml:space="preserve">arkup </w:t>
            </w:r>
            <w:r w:rsidR="007C3965" w:rsidRPr="00D86864">
              <w:t>L</w:t>
            </w:r>
            <w:r w:rsidR="007C3965" w:rsidRPr="007C3965">
              <w:t>anguage.</w:t>
            </w:r>
            <w:r w:rsidR="0077507F">
              <w:t xml:space="preserve"> </w:t>
            </w:r>
            <w:r w:rsidR="007C3965" w:rsidRPr="007C3965">
              <w:t xml:space="preserve">XML is a prolific data source in use today because it provides the ability to store both the structure of the data (i.e. the schema or </w:t>
            </w:r>
            <w:r w:rsidR="001D7874">
              <w:t>metadata</w:t>
            </w:r>
            <w:r w:rsidR="007C3965" w:rsidRPr="007C3965">
              <w:t>) and the data itself in human</w:t>
            </w:r>
            <w:r w:rsidR="007C3965">
              <w:t>-</w:t>
            </w:r>
            <w:r w:rsidR="007C3965" w:rsidRPr="007C3965">
              <w:t>readable plain text. This facilitates the easy exchange of data between organisations that want to share their data but which operate disparate platforms.</w:t>
            </w:r>
            <w:r w:rsidR="0077507F">
              <w:t xml:space="preserve"> </w:t>
            </w:r>
            <w:r w:rsidR="007C3965" w:rsidRPr="007C3965">
              <w:t>Unlike HTML</w:t>
            </w:r>
            <w:r w:rsidR="00C05598">
              <w:t>,</w:t>
            </w:r>
            <w:r w:rsidR="007C3965" w:rsidRPr="007C3965">
              <w:t xml:space="preserve"> which has a limited set of pre-defined tags, XML is ‘extensible’ because it allows users to define their own tags and tag attributes, </w:t>
            </w:r>
            <w:r w:rsidR="007B5EB9">
              <w:t>so</w:t>
            </w:r>
            <w:r w:rsidR="007C3965" w:rsidRPr="007C3965">
              <w:t xml:space="preserve"> allowing them to define the structure of the data.</w:t>
            </w:r>
          </w:p>
        </w:tc>
      </w:tr>
      <w:tr w:rsidR="007C3965" w14:paraId="3E3CF114" w14:textId="77777777" w:rsidTr="007C3965">
        <w:tc>
          <w:tcPr>
            <w:tcW w:w="3114" w:type="dxa"/>
          </w:tcPr>
          <w:p w14:paraId="2A45E57B" w14:textId="648114EA" w:rsidR="007C3965" w:rsidRPr="008C4984" w:rsidRDefault="007C3965" w:rsidP="007C3965">
            <w:pPr>
              <w:rPr>
                <w:b/>
                <w:bCs/>
                <w:lang w:eastAsia="en-AU"/>
              </w:rPr>
            </w:pPr>
            <w:r w:rsidRPr="008C4984">
              <w:rPr>
                <w:b/>
                <w:bCs/>
                <w:lang w:eastAsia="en-AU"/>
              </w:rPr>
              <w:t>Hierarchical</w:t>
            </w:r>
          </w:p>
        </w:tc>
        <w:tc>
          <w:tcPr>
            <w:tcW w:w="5902" w:type="dxa"/>
          </w:tcPr>
          <w:p w14:paraId="56816CEF" w14:textId="381C0867" w:rsidR="007C3965" w:rsidRPr="007C3965" w:rsidRDefault="007C3965" w:rsidP="00D86864">
            <w:pPr>
              <w:spacing w:line="276" w:lineRule="auto"/>
            </w:pPr>
            <w:r w:rsidRPr="007C3965">
              <w:t>Hierarchical data sources are most often implemented as hier</w:t>
            </w:r>
            <w:r w:rsidR="00C20CB8">
              <w:t xml:space="preserve">archical databases and have an </w:t>
            </w:r>
            <w:r w:rsidRPr="007C3965">
              <w:t>upside-down tree structure in which every table has a single parent.</w:t>
            </w:r>
            <w:r w:rsidR="0077507F">
              <w:t xml:space="preserve"> </w:t>
            </w:r>
            <w:r w:rsidRPr="007C3965">
              <w:t xml:space="preserve">Only one-to-many </w:t>
            </w:r>
            <w:r w:rsidR="00C20CB8">
              <w:t>relationships are supported in h</w:t>
            </w:r>
            <w:r w:rsidRPr="007C3965">
              <w:t>ierarchical databases making them somewhat limited in their capabilities.</w:t>
            </w:r>
            <w:r w:rsidR="0077507F">
              <w:t xml:space="preserve"> </w:t>
            </w:r>
            <w:r w:rsidRPr="007C3965">
              <w:t>Hierarchical databases were developed in the early days of data storage when information processing systems moved from paper</w:t>
            </w:r>
            <w:r>
              <w:t>-</w:t>
            </w:r>
            <w:r w:rsidRPr="007C3965">
              <w:t>based systems to computerised systems.</w:t>
            </w:r>
          </w:p>
        </w:tc>
      </w:tr>
      <w:tr w:rsidR="007C3965" w14:paraId="10646230" w14:textId="77777777" w:rsidTr="007C3965">
        <w:tc>
          <w:tcPr>
            <w:tcW w:w="3114" w:type="dxa"/>
          </w:tcPr>
          <w:p w14:paraId="13FAAEA3" w14:textId="1ADB44C2" w:rsidR="007C3965" w:rsidRPr="00A57091" w:rsidRDefault="007C3965" w:rsidP="007C3965">
            <w:pPr>
              <w:rPr>
                <w:b/>
                <w:bCs/>
                <w:lang w:eastAsia="en-AU"/>
              </w:rPr>
            </w:pPr>
            <w:r w:rsidRPr="00A57091">
              <w:rPr>
                <w:b/>
                <w:bCs/>
                <w:lang w:eastAsia="en-AU"/>
              </w:rPr>
              <w:t>Network</w:t>
            </w:r>
          </w:p>
        </w:tc>
        <w:tc>
          <w:tcPr>
            <w:tcW w:w="5902" w:type="dxa"/>
          </w:tcPr>
          <w:p w14:paraId="130A6228" w14:textId="18DB75CC" w:rsidR="007C3965" w:rsidRPr="007C3965" w:rsidRDefault="007C3965" w:rsidP="00D86864">
            <w:pPr>
              <w:spacing w:line="276" w:lineRule="auto"/>
            </w:pPr>
            <w:r w:rsidRPr="007C3965">
              <w:t xml:space="preserve">Network databases were developed to allow more complex relationships than their </w:t>
            </w:r>
            <w:r w:rsidR="00A57091">
              <w:t>h</w:t>
            </w:r>
            <w:r w:rsidRPr="007C3965">
              <w:t>ierarchical predecessor provided.</w:t>
            </w:r>
            <w:r w:rsidR="0077507F">
              <w:t xml:space="preserve"> </w:t>
            </w:r>
            <w:r w:rsidR="00C20CB8">
              <w:t>The n</w:t>
            </w:r>
            <w:r w:rsidRPr="007C3965">
              <w:t>etwork model was developed to allow each record to have more than one parent, however it was still limited to implementing o</w:t>
            </w:r>
            <w:r w:rsidR="00C20CB8">
              <w:t>nly one</w:t>
            </w:r>
            <w:r w:rsidR="00A57091">
              <w:t>-</w:t>
            </w:r>
            <w:r w:rsidR="00C20CB8">
              <w:t>to</w:t>
            </w:r>
            <w:r w:rsidR="00A57091">
              <w:t>-</w:t>
            </w:r>
            <w:r w:rsidR="00C20CB8">
              <w:t>many relationships. N</w:t>
            </w:r>
            <w:r w:rsidRPr="007C3965">
              <w:t>etwork databases are not used very much today because of inherent limitations</w:t>
            </w:r>
            <w:r w:rsidR="00CE2F6D">
              <w:t>,</w:t>
            </w:r>
            <w:r w:rsidRPr="007C3965">
              <w:t xml:space="preserve"> such as an inability to run ad-hoc queries on the data and difficulty in restructuring the data</w:t>
            </w:r>
            <w:r w:rsidR="00CE2F6D">
              <w:t>. T</w:t>
            </w:r>
            <w:r w:rsidRPr="007C3965">
              <w:t>hey have consequently been replaced by relational databases.</w:t>
            </w:r>
          </w:p>
        </w:tc>
      </w:tr>
    </w:tbl>
    <w:p w14:paraId="3B6781F2" w14:textId="77777777" w:rsidR="00B94D99" w:rsidRPr="00B2780C" w:rsidRDefault="00B94D99" w:rsidP="00D122D2">
      <w:pPr>
        <w:pStyle w:val="HeadingDecorative"/>
      </w:pPr>
      <w:r w:rsidRPr="00B2780C">
        <w:lastRenderedPageBreak/>
        <w:tab/>
      </w:r>
      <w:r w:rsidRPr="00B2780C">
        <w:rPr>
          <w:noProof/>
        </w:rPr>
        <w:drawing>
          <wp:inline distT="0" distB="0" distL="0" distR="0" wp14:anchorId="613D3F77" wp14:editId="05B89811">
            <wp:extent cx="360000" cy="360000"/>
            <wp:effectExtent l="0" t="0" r="2540" b="2540"/>
            <wp:docPr id="20"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0CF0F1C4" w14:textId="3E3927FC" w:rsidR="00B94D99" w:rsidRDefault="00B94D99" w:rsidP="00D122D2">
      <w:pPr>
        <w:pStyle w:val="Heading2"/>
        <w:rPr>
          <w:noProof w:val="0"/>
        </w:rPr>
      </w:pPr>
      <w:bookmarkStart w:id="74" w:name="_Toc46131859"/>
      <w:bookmarkStart w:id="75" w:name="_Toc47344144"/>
      <w:r w:rsidRPr="00B2780C">
        <w:rPr>
          <w:noProof w:val="0"/>
        </w:rPr>
        <w:t>Video</w:t>
      </w:r>
      <w:r w:rsidR="00E31C99">
        <w:rPr>
          <w:noProof w:val="0"/>
        </w:rPr>
        <w:t>s</w:t>
      </w:r>
      <w:r w:rsidRPr="00B2780C">
        <w:rPr>
          <w:noProof w:val="0"/>
        </w:rPr>
        <w:t xml:space="preserve">: </w:t>
      </w:r>
      <w:bookmarkEnd w:id="74"/>
      <w:r w:rsidR="00E31C99">
        <w:rPr>
          <w:noProof w:val="0"/>
        </w:rPr>
        <w:t>Data sources</w:t>
      </w:r>
      <w:bookmarkEnd w:id="75"/>
    </w:p>
    <w:p w14:paraId="4A56AAFC" w14:textId="751851C0" w:rsidR="00904EDD" w:rsidRPr="00904EDD" w:rsidRDefault="001340AB" w:rsidP="00904EDD">
      <w:pPr>
        <w:rPr>
          <w:lang w:eastAsia="en-AU"/>
        </w:rPr>
      </w:pPr>
      <w:r>
        <w:rPr>
          <w:lang w:eastAsia="en-AU"/>
        </w:rPr>
        <w:t>Watch the following videos to learn more about each of the data sources discussed above.</w:t>
      </w:r>
    </w:p>
    <w:p w14:paraId="12274888" w14:textId="7FE47EE4" w:rsidR="00B94D99" w:rsidRPr="00B2780C" w:rsidRDefault="006D3652" w:rsidP="00D122D2">
      <w:hyperlink r:id="rId85" w:history="1">
        <w:r w:rsidR="00B94D99" w:rsidRPr="00B94D99">
          <w:rPr>
            <w:rStyle w:val="Hyperlink"/>
            <w:noProof/>
            <w:lang w:eastAsia="en-AU"/>
          </w:rPr>
          <w:t>Understanding flat file databases</w:t>
        </w:r>
      </w:hyperlink>
      <w:r w:rsidR="00D76D51">
        <w:rPr>
          <w:noProof/>
          <w:lang w:eastAsia="en-AU"/>
        </w:rPr>
        <w:t xml:space="preserve"> </w:t>
      </w:r>
      <w:r w:rsidR="00D76D51">
        <w:t>(</w:t>
      </w:r>
      <w:r w:rsidR="003C2B76">
        <w:t>LinkedIn Learning</w:t>
      </w:r>
      <w:r w:rsidR="00D76D51">
        <w:t xml:space="preserve"> 02:19</w:t>
      </w:r>
      <w:r w:rsidR="003C2B76">
        <w:t xml:space="preserve"> mins</w:t>
      </w:r>
      <w:r w:rsidR="00D76D51">
        <w:t>).</w:t>
      </w:r>
    </w:p>
    <w:p w14:paraId="5B2FB8FC" w14:textId="7BE4FE97" w:rsidR="00B94D99" w:rsidRDefault="006D3652" w:rsidP="00D122D2">
      <w:hyperlink r:id="rId86" w:history="1">
        <w:r w:rsidR="00E31C99" w:rsidRPr="00E31C99">
          <w:rPr>
            <w:rStyle w:val="Hyperlink"/>
          </w:rPr>
          <w:t>An introduction to NoSQL databases</w:t>
        </w:r>
      </w:hyperlink>
      <w:r w:rsidR="00E31C99">
        <w:t xml:space="preserve"> </w:t>
      </w:r>
      <w:r w:rsidR="007A7EAD">
        <w:t>(</w:t>
      </w:r>
      <w:r w:rsidR="003C2B76">
        <w:t>YouTube</w:t>
      </w:r>
      <w:r w:rsidR="007A7EAD">
        <w:t xml:space="preserve"> 15:40)</w:t>
      </w:r>
      <w:r w:rsidR="007A7EAD" w:rsidRPr="007A7EAD">
        <w:t>.</w:t>
      </w:r>
    </w:p>
    <w:p w14:paraId="0B33CFFF" w14:textId="565ADF9D" w:rsidR="007A7EAD" w:rsidRPr="00B2780C" w:rsidRDefault="007A7EAD" w:rsidP="00D122D2">
      <w:r>
        <w:rPr>
          <w:noProof/>
          <w:lang w:eastAsia="en-AU"/>
        </w:rPr>
        <w:drawing>
          <wp:inline distT="0" distB="0" distL="0" distR="0" wp14:anchorId="774170FC" wp14:editId="141C35F9">
            <wp:extent cx="2921480" cy="2191110"/>
            <wp:effectExtent l="0" t="0" r="0" b="0"/>
            <wp:docPr id="2143022254" name="Video 22">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2"/>
                    <pic:cNvPicPr/>
                  </pic:nvPicPr>
                  <pic:blipFill>
                    <a:blip r:embed="rId8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uD3p_rZPBUQ&quot; frameborder=&quot;0&quot; type=&quot;text/html&quot; width=&quot;816&quot; height=&quot;480&quot; /&gt;" h="480" w="816"/>
                        </a:ext>
                      </a:extLst>
                    </a:blip>
                    <a:stretch>
                      <a:fillRect/>
                    </a:stretch>
                  </pic:blipFill>
                  <pic:spPr>
                    <a:xfrm>
                      <a:off x="0" y="0"/>
                      <a:ext cx="2921480" cy="2191110"/>
                    </a:xfrm>
                    <a:prstGeom prst="rect">
                      <a:avLst/>
                    </a:prstGeom>
                  </pic:spPr>
                </pic:pic>
              </a:graphicData>
            </a:graphic>
          </wp:inline>
        </w:drawing>
      </w:r>
    </w:p>
    <w:p w14:paraId="638D1AF6" w14:textId="798A17BB" w:rsidR="007A7EAD" w:rsidRDefault="006D3652" w:rsidP="003B5A45">
      <w:pPr>
        <w:pStyle w:val="Caption"/>
        <w:keepNext w:val="0"/>
      </w:pPr>
      <w:sdt>
        <w:sdtPr>
          <w:id w:val="73784280"/>
          <w:placeholder>
            <w:docPart w:val="897E3B2DC5C348D59A6D464000C8846E"/>
          </w:placeholder>
          <w:temporary/>
          <w:text/>
        </w:sdtPr>
        <w:sdtContent>
          <w:r w:rsidR="00DF0C3D">
            <w:t>https://youtu.be/uD3p_rZPBUQ</w:t>
          </w:r>
        </w:sdtContent>
      </w:sdt>
    </w:p>
    <w:bookmarkStart w:id="76" w:name="_Toc46131861"/>
    <w:p w14:paraId="1BA34290" w14:textId="1B07DA2C" w:rsidR="00B94D99" w:rsidRDefault="00352742" w:rsidP="00352742">
      <w:pPr>
        <w:keepLines w:val="0"/>
        <w:spacing w:before="0"/>
      </w:pPr>
      <w:r>
        <w:fldChar w:fldCharType="begin"/>
      </w:r>
      <w:r>
        <w:instrText xml:space="preserve"> HYPERLINK "https://youtu.be/xQnIN9bW0og" </w:instrText>
      </w:r>
      <w:r>
        <w:fldChar w:fldCharType="separate"/>
      </w:r>
      <w:r w:rsidR="007A7EAD" w:rsidRPr="00352742">
        <w:rPr>
          <w:rStyle w:val="Hyperlink"/>
        </w:rPr>
        <w:t>What is NoSQL and how are NoSQL databases different?</w:t>
      </w:r>
      <w:bookmarkEnd w:id="76"/>
      <w:r>
        <w:fldChar w:fldCharType="end"/>
      </w:r>
      <w:r>
        <w:t xml:space="preserve"> (YouTube 27:00 mins).</w:t>
      </w:r>
    </w:p>
    <w:p w14:paraId="594FCC5C" w14:textId="4E989841" w:rsidR="007C3965" w:rsidRDefault="007A7EAD" w:rsidP="00D67B39">
      <w:pPr>
        <w:keepLines w:val="0"/>
        <w:spacing w:before="0"/>
      </w:pPr>
      <w:r>
        <w:rPr>
          <w:noProof/>
          <w:lang w:eastAsia="en-AU"/>
        </w:rPr>
        <w:drawing>
          <wp:inline distT="0" distB="0" distL="0" distR="0" wp14:anchorId="4F15DD9D" wp14:editId="3709A815">
            <wp:extent cx="2886974" cy="2165230"/>
            <wp:effectExtent l="0" t="0" r="8890" b="6985"/>
            <wp:docPr id="100350406" name="Video 2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3"/>
                    <pic:cNvPicPr/>
                  </pic:nvPicPr>
                  <pic:blipFill>
                    <a:blip r:embed="rId9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QnIN9bW0og&quot; frameborder=&quot;0&quot; type=&quot;text/html&quot; width=&quot;816&quot; height=&quot;480&quot; /&gt;" h="480" w="816"/>
                        </a:ext>
                      </a:extLst>
                    </a:blip>
                    <a:stretch>
                      <a:fillRect/>
                    </a:stretch>
                  </pic:blipFill>
                  <pic:spPr>
                    <a:xfrm>
                      <a:off x="0" y="0"/>
                      <a:ext cx="2886974" cy="2165230"/>
                    </a:xfrm>
                    <a:prstGeom prst="rect">
                      <a:avLst/>
                    </a:prstGeom>
                  </pic:spPr>
                </pic:pic>
              </a:graphicData>
            </a:graphic>
          </wp:inline>
        </w:drawing>
      </w:r>
    </w:p>
    <w:p w14:paraId="7C8BFC20" w14:textId="25718E34" w:rsidR="007A7EAD" w:rsidRDefault="007A7EAD" w:rsidP="00352742">
      <w:pPr>
        <w:pStyle w:val="Caption"/>
        <w:keepNext w:val="0"/>
      </w:pPr>
      <w:r w:rsidRPr="007A7EAD">
        <w:t>https://youtu.be/xQnIN9bW0og</w:t>
      </w:r>
    </w:p>
    <w:p w14:paraId="27C0C3A4" w14:textId="17499271" w:rsidR="00D76D51" w:rsidRDefault="006D3652" w:rsidP="00D67B39">
      <w:pPr>
        <w:keepLines w:val="0"/>
        <w:spacing w:before="0"/>
      </w:pPr>
      <w:hyperlink r:id="rId91" w:history="1">
        <w:r w:rsidR="00D76D51" w:rsidRPr="00D76D51">
          <w:rPr>
            <w:rStyle w:val="Hyperlink"/>
          </w:rPr>
          <w:t>What is cloud computing?</w:t>
        </w:r>
      </w:hyperlink>
      <w:r w:rsidR="00D76D51">
        <w:t xml:space="preserve"> (</w:t>
      </w:r>
      <w:r w:rsidR="00352742">
        <w:t>LinkedIn Learning</w:t>
      </w:r>
      <w:r w:rsidR="00D76D51">
        <w:t xml:space="preserve"> 03:24</w:t>
      </w:r>
      <w:r w:rsidR="00352742">
        <w:t xml:space="preserve"> mins</w:t>
      </w:r>
      <w:r w:rsidR="00D76D51">
        <w:t>).</w:t>
      </w:r>
    </w:p>
    <w:p w14:paraId="2DFECBD4" w14:textId="7C83C553" w:rsidR="00D122D2" w:rsidRDefault="006D3652" w:rsidP="00D67B39">
      <w:pPr>
        <w:keepLines w:val="0"/>
        <w:spacing w:before="0"/>
      </w:pPr>
      <w:hyperlink r:id="rId92" w:history="1">
        <w:r w:rsidR="00D122D2" w:rsidRPr="00D122D2">
          <w:rPr>
            <w:rStyle w:val="Hyperlink"/>
          </w:rPr>
          <w:t>Overview of storage as a service</w:t>
        </w:r>
      </w:hyperlink>
      <w:r w:rsidR="00D122D2">
        <w:t xml:space="preserve"> (</w:t>
      </w:r>
      <w:r w:rsidR="00262E06">
        <w:t xml:space="preserve">LinkedIn Learning </w:t>
      </w:r>
      <w:r w:rsidR="00D122D2">
        <w:t>02:58</w:t>
      </w:r>
      <w:r w:rsidR="00262E06">
        <w:t xml:space="preserve"> mins</w:t>
      </w:r>
      <w:r w:rsidR="00D122D2">
        <w:t>).</w:t>
      </w:r>
    </w:p>
    <w:p w14:paraId="6D889D94" w14:textId="6635FDE8" w:rsidR="004C278A" w:rsidRDefault="006D3652" w:rsidP="004C278A">
      <w:pPr>
        <w:keepLines w:val="0"/>
        <w:spacing w:before="0"/>
      </w:pPr>
      <w:hyperlink r:id="rId93" w:history="1">
        <w:r w:rsidR="004C278A">
          <w:rPr>
            <w:rStyle w:val="Hyperlink"/>
          </w:rPr>
          <w:t>Introduction to XML</w:t>
        </w:r>
      </w:hyperlink>
      <w:r w:rsidR="004C278A">
        <w:t xml:space="preserve"> (</w:t>
      </w:r>
      <w:r w:rsidR="00262E06">
        <w:t xml:space="preserve">LinkedIn Learning </w:t>
      </w:r>
      <w:r w:rsidR="004C278A">
        <w:t>01:29</w:t>
      </w:r>
      <w:r w:rsidR="00262E06">
        <w:t xml:space="preserve"> mins</w:t>
      </w:r>
      <w:r w:rsidR="004C278A">
        <w:t>).</w:t>
      </w:r>
    </w:p>
    <w:bookmarkStart w:id="77" w:name="_Toc46131865"/>
    <w:p w14:paraId="75EC5FB9" w14:textId="405A97C1" w:rsidR="001076AF" w:rsidRDefault="001076AF" w:rsidP="001076AF">
      <w:pPr>
        <w:keepLines w:val="0"/>
        <w:spacing w:before="0"/>
      </w:pPr>
      <w:r>
        <w:lastRenderedPageBreak/>
        <w:fldChar w:fldCharType="begin"/>
      </w:r>
      <w:r>
        <w:instrText xml:space="preserve"> HYPERLINK "https://www.linkedin.com/learning/database-foundations-core-concepts/understanding-hierarchical-databases?u=57684225&amp;auth=true" </w:instrText>
      </w:r>
      <w:r>
        <w:fldChar w:fldCharType="separate"/>
      </w:r>
      <w:r>
        <w:rPr>
          <w:rStyle w:val="Hyperlink"/>
        </w:rPr>
        <w:t>Understanding hierarchical databases</w:t>
      </w:r>
      <w:r>
        <w:rPr>
          <w:rStyle w:val="Hyperlink"/>
        </w:rPr>
        <w:fldChar w:fldCharType="end"/>
      </w:r>
      <w:r>
        <w:t xml:space="preserve"> (LinkedIn Learning 01:30 mins).</w:t>
      </w:r>
    </w:p>
    <w:p w14:paraId="5AA7325E" w14:textId="6E7CA539" w:rsidR="00B658ED" w:rsidRDefault="006D3652" w:rsidP="00D67B39">
      <w:pPr>
        <w:keepLines w:val="0"/>
        <w:spacing w:before="0"/>
      </w:pPr>
      <w:hyperlink r:id="rId94" w:history="1">
        <w:r w:rsidR="00682294" w:rsidRPr="00320462">
          <w:rPr>
            <w:rStyle w:val="Hyperlink"/>
          </w:rPr>
          <w:t>Hierarchical databases</w:t>
        </w:r>
        <w:bookmarkEnd w:id="77"/>
      </w:hyperlink>
      <w:r w:rsidR="00682294">
        <w:t xml:space="preserve"> (</w:t>
      </w:r>
      <w:r w:rsidR="005A02BF">
        <w:t>YouTube</w:t>
      </w:r>
      <w:r w:rsidR="00A92052">
        <w:t xml:space="preserve"> </w:t>
      </w:r>
      <w:r w:rsidR="00682294">
        <w:t>01:33</w:t>
      </w:r>
      <w:r w:rsidR="005A02BF">
        <w:t xml:space="preserve"> mins</w:t>
      </w:r>
      <w:r w:rsidR="00682294">
        <w:t>)</w:t>
      </w:r>
      <w:r w:rsidR="004A769D">
        <w:t>.</w:t>
      </w:r>
    </w:p>
    <w:p w14:paraId="3060C958" w14:textId="12B561C8" w:rsidR="00682294" w:rsidRDefault="004A769D" w:rsidP="00D67B39">
      <w:pPr>
        <w:keepLines w:val="0"/>
        <w:spacing w:before="0"/>
      </w:pPr>
      <w:r>
        <w:rPr>
          <w:noProof/>
          <w:lang w:eastAsia="en-AU"/>
        </w:rPr>
        <w:drawing>
          <wp:inline distT="0" distB="0" distL="0" distR="0" wp14:anchorId="5374FE43" wp14:editId="0FC5782A">
            <wp:extent cx="2889849" cy="2167387"/>
            <wp:effectExtent l="0" t="0" r="6350" b="4445"/>
            <wp:docPr id="262405198" name="Video 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9"/>
                    <pic:cNvPicPr/>
                  </pic:nvPicPr>
                  <pic:blipFill>
                    <a:blip r:embed="rId9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Rk5S3VWhuZw&quot; frameborder=&quot;0&quot; type=&quot;text/html&quot; width=&quot;816&quot; height=&quot;480&quot; /&gt;" h="480" w="816"/>
                        </a:ext>
                      </a:extLst>
                    </a:blip>
                    <a:stretch>
                      <a:fillRect/>
                    </a:stretch>
                  </pic:blipFill>
                  <pic:spPr>
                    <a:xfrm>
                      <a:off x="0" y="0"/>
                      <a:ext cx="2889849" cy="2167387"/>
                    </a:xfrm>
                    <a:prstGeom prst="rect">
                      <a:avLst/>
                    </a:prstGeom>
                  </pic:spPr>
                </pic:pic>
              </a:graphicData>
            </a:graphic>
          </wp:inline>
        </w:drawing>
      </w:r>
    </w:p>
    <w:p w14:paraId="4797CA4E" w14:textId="4B812C25" w:rsidR="00682294" w:rsidRDefault="004A769D" w:rsidP="004A769D">
      <w:pPr>
        <w:pStyle w:val="Caption"/>
      </w:pPr>
      <w:r w:rsidRPr="004A769D">
        <w:t>https://youtu.be/Rk5S3VWhuZw</w:t>
      </w:r>
    </w:p>
    <w:p w14:paraId="5628396A" w14:textId="79A31904" w:rsidR="00555BB1" w:rsidRDefault="00555BB1" w:rsidP="005269B5">
      <w:pPr>
        <w:pStyle w:val="Heading1"/>
      </w:pPr>
      <w:bookmarkStart w:id="78" w:name="_Toc46131867"/>
      <w:bookmarkStart w:id="79" w:name="_Toc47344145"/>
      <w:r>
        <w:t>Server security concepts</w:t>
      </w:r>
      <w:bookmarkEnd w:id="78"/>
      <w:bookmarkEnd w:id="79"/>
    </w:p>
    <w:p w14:paraId="415E061A" w14:textId="758C2F61" w:rsidR="00555BB1" w:rsidRDefault="00555BB1" w:rsidP="00555BB1">
      <w:pPr>
        <w:keepLines w:val="0"/>
        <w:spacing w:before="0"/>
      </w:pPr>
      <w:r>
        <w:t>Database server security can be defined as those actions and procedures that are undertaken to safeguard the availability, integrity and confidentiality of the most important asset of an i</w:t>
      </w:r>
      <w:r w:rsidR="00C20CB8">
        <w:t xml:space="preserve">nformation system, data. </w:t>
      </w:r>
      <w:r>
        <w:t>Security of data requires an all-of-organisation approach</w:t>
      </w:r>
      <w:r w:rsidR="000C6597">
        <w:t>,</w:t>
      </w:r>
      <w:r>
        <w:t xml:space="preserve"> which is comprehensive and secures all the processes and</w:t>
      </w:r>
      <w:r w:rsidR="00C20CB8">
        <w:t xml:space="preserve"> systems surrounding the data. </w:t>
      </w:r>
      <w:r>
        <w:t>Both digital and physical systems must be secured, including the hardware, software applications, network and network devices, both internal and external users of the data, company procedures and the data itself.</w:t>
      </w:r>
    </w:p>
    <w:p w14:paraId="0526B206" w14:textId="2CE8CAE0" w:rsidR="00555BB1" w:rsidRDefault="00C169F8" w:rsidP="00D67B39">
      <w:pPr>
        <w:keepLines w:val="0"/>
        <w:spacing w:before="0"/>
      </w:pPr>
      <w:r w:rsidRPr="00C169F8">
        <w:t>Availability is an important goal of security and requires that the data should be available to authorised people for author</w:t>
      </w:r>
      <w:r w:rsidR="00C20CB8">
        <w:t>ised purposes.</w:t>
      </w:r>
      <w:r w:rsidRPr="00C169F8">
        <w:t xml:space="preserve"> Availability depends on protecting the system against service disruption from any possible cause.</w:t>
      </w:r>
    </w:p>
    <w:p w14:paraId="07378AAB" w14:textId="0B5AE426" w:rsidR="00A05BAB" w:rsidRDefault="00C20CB8" w:rsidP="00D67B39">
      <w:pPr>
        <w:keepLines w:val="0"/>
        <w:spacing w:before="0"/>
      </w:pPr>
      <w:r>
        <w:t>The i</w:t>
      </w:r>
      <w:r w:rsidR="00C169F8" w:rsidRPr="00C169F8">
        <w:t xml:space="preserve">ntegrity of the data in an information system requires that the data </w:t>
      </w:r>
      <w:r w:rsidR="008A1DEB">
        <w:t>is</w:t>
      </w:r>
      <w:r>
        <w:t xml:space="preserve"> free of errors or anomalies. </w:t>
      </w:r>
      <w:r w:rsidR="00C169F8" w:rsidRPr="00C169F8">
        <w:t xml:space="preserve">Much of the data’s integrity will be dependent, initially, on how well the database schema has been modelled and then on the integral functionality of the </w:t>
      </w:r>
      <w:r w:rsidR="00455D8C">
        <w:t>RDBMS</w:t>
      </w:r>
      <w:r w:rsidR="00A92052">
        <w:t xml:space="preserve"> that hosts the data.</w:t>
      </w:r>
      <w:r w:rsidR="00C169F8" w:rsidRPr="00C169F8">
        <w:t xml:space="preserve"> However, the ongoing adherence to the organisation’s security policies by users must be vigilantly maintained to ensure the co</w:t>
      </w:r>
      <w:r w:rsidR="00C169F8">
        <w:t>ntinued integrity of the data.</w:t>
      </w:r>
    </w:p>
    <w:p w14:paraId="0141551D" w14:textId="487882D0" w:rsidR="00555BB1" w:rsidRDefault="00C169F8" w:rsidP="00D67B39">
      <w:pPr>
        <w:keepLines w:val="0"/>
        <w:spacing w:before="0"/>
      </w:pPr>
      <w:r w:rsidRPr="00C169F8">
        <w:t>It’s not reasonable</w:t>
      </w:r>
      <w:r w:rsidR="00E21743">
        <w:t>,</w:t>
      </w:r>
      <w:r w:rsidRPr="00C169F8">
        <w:t xml:space="preserve"> for example, that an employ</w:t>
      </w:r>
      <w:r w:rsidR="00A92052">
        <w:t>ee</w:t>
      </w:r>
      <w:r w:rsidRPr="00C169F8">
        <w:t xml:space="preserve"> access</w:t>
      </w:r>
      <w:r w:rsidR="00A92052">
        <w:t>es</w:t>
      </w:r>
      <w:r w:rsidRPr="00C169F8">
        <w:t xml:space="preserve"> the data from within the organisation using a USB flash drive that may have previously been corrupted with malwar</w:t>
      </w:r>
      <w:r w:rsidR="00A92052">
        <w:t xml:space="preserve">e. </w:t>
      </w:r>
      <w:r w:rsidRPr="00C169F8">
        <w:t>Or for an employee to access systems from outside of the organisation using an unsecured or u</w:t>
      </w:r>
      <w:r w:rsidR="00A92052">
        <w:t xml:space="preserve">nencrypted network connection. </w:t>
      </w:r>
      <w:r w:rsidRPr="00C169F8">
        <w:t>The integrity of the data must be secured against all possible avenues of corruption.</w:t>
      </w:r>
    </w:p>
    <w:p w14:paraId="34695CCC" w14:textId="7B86ABF7" w:rsidR="00A05BAB" w:rsidRDefault="00C169F8" w:rsidP="00D67B39">
      <w:pPr>
        <w:keepLines w:val="0"/>
        <w:spacing w:before="0"/>
      </w:pPr>
      <w:r w:rsidRPr="00C169F8">
        <w:lastRenderedPageBreak/>
        <w:t>Confidentiality requires the application of authentication and authorisation policies and procedures to ensure that the people accessing the data are authenticated, i.e. they are who the</w:t>
      </w:r>
      <w:r w:rsidR="00A92052">
        <w:t>y</w:t>
      </w:r>
      <w:r w:rsidRPr="00C169F8">
        <w:t xml:space="preserve"> say the</w:t>
      </w:r>
      <w:r w:rsidR="00A92052">
        <w:t>y</w:t>
      </w:r>
      <w:r w:rsidRPr="00C169F8">
        <w:t xml:space="preserve"> are, and that they’re authorised to access the</w:t>
      </w:r>
      <w:r w:rsidR="00A05BAB">
        <w:t xml:space="preserve"> data for authorised purposes.</w:t>
      </w:r>
    </w:p>
    <w:p w14:paraId="3FF594D2" w14:textId="31BC9058" w:rsidR="00A05BAB" w:rsidRDefault="00C169F8" w:rsidP="00D67B39">
      <w:pPr>
        <w:keepLines w:val="0"/>
        <w:spacing w:before="0"/>
      </w:pPr>
      <w:r w:rsidRPr="00C169F8">
        <w:t xml:space="preserve">Confidentiality aims to prevent the disclosure of data that would violate the privacy rights of individuals </w:t>
      </w:r>
      <w:r w:rsidR="00A92052">
        <w:t>and of the organisation itself.</w:t>
      </w:r>
      <w:r w:rsidRPr="00C169F8">
        <w:t xml:space="preserve"> These privacy rights include safeguarding against the disclosure of personal information as well as organisational business intelligence and intellectual property ri</w:t>
      </w:r>
      <w:r w:rsidR="00A05BAB">
        <w:t>ghts.</w:t>
      </w:r>
    </w:p>
    <w:p w14:paraId="51A564C2" w14:textId="6E693121" w:rsidR="00C169F8" w:rsidRDefault="00C169F8" w:rsidP="00D67B39">
      <w:pPr>
        <w:keepLines w:val="0"/>
        <w:spacing w:before="0"/>
      </w:pPr>
      <w:r w:rsidRPr="00C169F8">
        <w:t>Organisations are obligated by law to meet statutory requirements regarding the confidentiality and safeguarding of personal as well as organisational data.</w:t>
      </w:r>
    </w:p>
    <w:p w14:paraId="76663594" w14:textId="77777777" w:rsidR="00A05BAB" w:rsidRPr="00B2780C" w:rsidRDefault="00A05BAB" w:rsidP="00E5501E">
      <w:pPr>
        <w:pStyle w:val="HeadingDecorative"/>
      </w:pPr>
      <w:r w:rsidRPr="00B2780C">
        <w:tab/>
      </w:r>
      <w:r w:rsidRPr="00B2780C">
        <w:rPr>
          <w:noProof/>
        </w:rPr>
        <w:drawing>
          <wp:inline distT="0" distB="0" distL="0" distR="0" wp14:anchorId="2F03CB7B" wp14:editId="3FA1F192">
            <wp:extent cx="360000" cy="360000"/>
            <wp:effectExtent l="0" t="0" r="2540" b="2540"/>
            <wp:docPr id="29"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4A227676" w14:textId="6213E78F" w:rsidR="00A05BAB" w:rsidRPr="00B2780C" w:rsidRDefault="00A05BAB" w:rsidP="00E5501E">
      <w:pPr>
        <w:pStyle w:val="Heading2"/>
        <w:rPr>
          <w:noProof w:val="0"/>
        </w:rPr>
      </w:pPr>
      <w:bookmarkStart w:id="80" w:name="_Toc46131868"/>
      <w:bookmarkStart w:id="81" w:name="_Toc47344146"/>
      <w:r w:rsidRPr="00B2780C">
        <w:rPr>
          <w:noProof w:val="0"/>
        </w:rPr>
        <w:t xml:space="preserve">Video: </w:t>
      </w:r>
      <w:r w:rsidRPr="00A05BAB">
        <w:rPr>
          <w:noProof w:val="0"/>
        </w:rPr>
        <w:t xml:space="preserve">Security and data protection in a Google </w:t>
      </w:r>
      <w:r>
        <w:rPr>
          <w:noProof w:val="0"/>
        </w:rPr>
        <w:t>d</w:t>
      </w:r>
      <w:r w:rsidRPr="00A05BAB">
        <w:rPr>
          <w:noProof w:val="0"/>
        </w:rPr>
        <w:t>a</w:t>
      </w:r>
      <w:r>
        <w:rPr>
          <w:noProof w:val="0"/>
        </w:rPr>
        <w:t>ta c</w:t>
      </w:r>
      <w:r w:rsidRPr="00A05BAB">
        <w:rPr>
          <w:noProof w:val="0"/>
        </w:rPr>
        <w:t>ent</w:t>
      </w:r>
      <w:r w:rsidR="00A92052">
        <w:rPr>
          <w:noProof w:val="0"/>
        </w:rPr>
        <w:t>re</w:t>
      </w:r>
      <w:bookmarkEnd w:id="80"/>
      <w:bookmarkEnd w:id="81"/>
    </w:p>
    <w:p w14:paraId="27277BD6" w14:textId="3BD64C21" w:rsidR="00A05BAB" w:rsidRDefault="00823949" w:rsidP="00E5501E">
      <w:r>
        <w:t>Watch t</w:t>
      </w:r>
      <w:r w:rsidR="008827F6" w:rsidRPr="008827F6">
        <w:t>his video tour of a Google data cent</w:t>
      </w:r>
      <w:r w:rsidR="00A92052">
        <w:t>re</w:t>
      </w:r>
      <w:r>
        <w:t xml:space="preserve"> to learn</w:t>
      </w:r>
      <w:r w:rsidR="00390728">
        <w:t xml:space="preserve"> about</w:t>
      </w:r>
      <w:r w:rsidR="008827F6" w:rsidRPr="008827F6">
        <w:t xml:space="preserve"> the security and data protection that </w:t>
      </w:r>
      <w:r w:rsidR="00A92052">
        <w:t>is</w:t>
      </w:r>
      <w:r w:rsidR="008827F6" w:rsidRPr="008827F6">
        <w:t xml:space="preserve"> in place at </w:t>
      </w:r>
      <w:r w:rsidR="00A92052">
        <w:t>their</w:t>
      </w:r>
      <w:r w:rsidR="008827F6" w:rsidRPr="008827F6">
        <w:t xml:space="preserve"> data cent</w:t>
      </w:r>
      <w:r w:rsidR="00A92052">
        <w:t>re</w:t>
      </w:r>
      <w:r w:rsidR="008827F6" w:rsidRPr="008827F6">
        <w:t>s</w:t>
      </w:r>
      <w:r w:rsidR="00390728">
        <w:t>.</w:t>
      </w:r>
    </w:p>
    <w:p w14:paraId="54C705A9" w14:textId="3EDB5AF1" w:rsidR="00390728" w:rsidRPr="00B2780C" w:rsidRDefault="006D3652" w:rsidP="00E5501E">
      <w:hyperlink r:id="rId97" w:history="1">
        <w:r w:rsidR="00390728" w:rsidRPr="00390728">
          <w:rPr>
            <w:rStyle w:val="Hyperlink"/>
          </w:rPr>
          <w:t>Security and data protection in a Google data centre</w:t>
        </w:r>
      </w:hyperlink>
      <w:r w:rsidR="00390728">
        <w:t xml:space="preserve"> (YouTube 07:00 mins).</w:t>
      </w:r>
    </w:p>
    <w:p w14:paraId="276EFE51" w14:textId="080E8DEC" w:rsidR="00A05BAB" w:rsidRPr="00B2780C" w:rsidRDefault="008827F6" w:rsidP="00E5501E">
      <w:r>
        <w:rPr>
          <w:noProof/>
          <w:lang w:eastAsia="en-AU"/>
        </w:rPr>
        <w:drawing>
          <wp:inline distT="0" distB="0" distL="0" distR="0" wp14:anchorId="316741AB" wp14:editId="45822CE8">
            <wp:extent cx="2909977" cy="2182483"/>
            <wp:effectExtent l="0" t="0" r="5080" b="8890"/>
            <wp:docPr id="935969856" name="Video 3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30"/>
                    <pic:cNvPicPr/>
                  </pic:nvPicPr>
                  <pic:blipFill>
                    <a:blip r:embed="rId9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cLory3qLoY8&quot; frameborder=&quot;0&quot; type=&quot;text/html&quot; width=&quot;816&quot; height=&quot;480&quot; /&gt;" h="480" w="816"/>
                        </a:ext>
                      </a:extLst>
                    </a:blip>
                    <a:stretch>
                      <a:fillRect/>
                    </a:stretch>
                  </pic:blipFill>
                  <pic:spPr>
                    <a:xfrm>
                      <a:off x="0" y="0"/>
                      <a:ext cx="2909977" cy="2182483"/>
                    </a:xfrm>
                    <a:prstGeom prst="rect">
                      <a:avLst/>
                    </a:prstGeom>
                  </pic:spPr>
                </pic:pic>
              </a:graphicData>
            </a:graphic>
          </wp:inline>
        </w:drawing>
      </w:r>
    </w:p>
    <w:p w14:paraId="681F3986" w14:textId="120CA209" w:rsidR="00A05BAB" w:rsidRPr="00B2780C" w:rsidRDefault="008827F6" w:rsidP="001076AF">
      <w:pPr>
        <w:pStyle w:val="Caption"/>
        <w:keepNext w:val="0"/>
      </w:pPr>
      <w:r w:rsidRPr="008827F6">
        <w:t>https://youtu.be/cLory3qLoY8</w:t>
      </w:r>
    </w:p>
    <w:p w14:paraId="459AFA79" w14:textId="2D5B96A4" w:rsidR="008827F6" w:rsidRDefault="008827F6" w:rsidP="008827F6">
      <w:pPr>
        <w:pStyle w:val="Heading2"/>
      </w:pPr>
      <w:bookmarkStart w:id="82" w:name="_Toc46131869"/>
      <w:bookmarkStart w:id="83" w:name="_Toc47344147"/>
      <w:r>
        <w:lastRenderedPageBreak/>
        <w:t>Data mining</w:t>
      </w:r>
      <w:bookmarkEnd w:id="82"/>
      <w:bookmarkEnd w:id="83"/>
    </w:p>
    <w:p w14:paraId="04F2D078" w14:textId="0489D83B" w:rsidR="00DD3CBC" w:rsidRDefault="008827F6" w:rsidP="008827F6">
      <w:r>
        <w:t xml:space="preserve">With the explosive growth of the </w:t>
      </w:r>
      <w:r w:rsidR="007C6CFE">
        <w:t>internet</w:t>
      </w:r>
      <w:r>
        <w:t xml:space="preserve"> and its related technologies there has also been an unprecedented gro</w:t>
      </w:r>
      <w:r w:rsidR="00A92052">
        <w:t xml:space="preserve">wth in the collection of data. </w:t>
      </w:r>
      <w:r>
        <w:t>Every time you use the world wide web, or tap-on to public transport, or pay for your groceries with your credit card, or make a phone call, or interact with a digital information system in any way, data about your interaction with that system is being stored on a server somewhere for you and everyone else in the world</w:t>
      </w:r>
      <w:r w:rsidR="00DD3CBC">
        <w:t>.</w:t>
      </w:r>
    </w:p>
    <w:p w14:paraId="6587C926" w14:textId="48283654" w:rsidR="008827F6" w:rsidRDefault="008827F6" w:rsidP="008827F6">
      <w:r>
        <w:t>Ad</w:t>
      </w:r>
      <w:r w:rsidR="00A92052">
        <w:t xml:space="preserve">d to that the accumulation of </w:t>
      </w:r>
      <w:r>
        <w:t xml:space="preserve">industrial data gathered by sensors in cars, roads and public transport systems, aircraft, manufacturing machines and robots, </w:t>
      </w:r>
      <w:r w:rsidR="00692B48">
        <w:t>as well as</w:t>
      </w:r>
      <w:r w:rsidR="005B3AE2">
        <w:t xml:space="preserve"> </w:t>
      </w:r>
      <w:r>
        <w:t>at cash registers in retail outlets, and you begin to appreciate the scale of t</w:t>
      </w:r>
      <w:r w:rsidR="00A92052">
        <w:t>his data</w:t>
      </w:r>
      <w:r w:rsidR="00692B48">
        <w:t>-</w:t>
      </w:r>
      <w:r w:rsidR="00A92052">
        <w:t xml:space="preserve">gathering revolution. </w:t>
      </w:r>
      <w:r>
        <w:t>This is an unprecedented accumulation of masses of data.</w:t>
      </w:r>
    </w:p>
    <w:p w14:paraId="0758A1B6" w14:textId="3700F166" w:rsidR="00DD3CBC" w:rsidRDefault="008827F6" w:rsidP="008827F6">
      <w:r>
        <w:t xml:space="preserve">Data mining is the term given to the analysis of this data in the hope that previously undiscovered </w:t>
      </w:r>
      <w:r w:rsidR="00A92052">
        <w:t xml:space="preserve">and unknown information can be </w:t>
      </w:r>
      <w:r>
        <w:t>unearthed. This new and previously unknown information can then be used in the decision</w:t>
      </w:r>
      <w:r w:rsidR="009866CF">
        <w:t>-</w:t>
      </w:r>
      <w:r>
        <w:t>making processes of the organisa</w:t>
      </w:r>
      <w:r w:rsidR="00DD3CBC">
        <w:t>tions that hold the data.</w:t>
      </w:r>
    </w:p>
    <w:p w14:paraId="38571118" w14:textId="63857A73" w:rsidR="00DD3CBC" w:rsidRDefault="008827F6" w:rsidP="008827F6">
      <w:r>
        <w:t>Traditionally, data has been used</w:t>
      </w:r>
      <w:r w:rsidR="00A92052">
        <w:t xml:space="preserve"> in a reactive manner. That is</w:t>
      </w:r>
      <w:r w:rsidR="002F4B6C">
        <w:t>,</w:t>
      </w:r>
      <w:r w:rsidR="00A92052">
        <w:t xml:space="preserve"> </w:t>
      </w:r>
      <w:r>
        <w:t xml:space="preserve">a problem or opportunity is first defined and then the data is processed and analysed in order to find a solution to the problem </w:t>
      </w:r>
      <w:r w:rsidR="00A92052">
        <w:t xml:space="preserve">or exploit the opportunity. </w:t>
      </w:r>
      <w:r>
        <w:t>Data mining, on the other hand, takes a more proactive approach in that data mining tools search masses of data (data warehouses) looking for anomalies, inconsistencies, patterns and possible relationships</w:t>
      </w:r>
      <w:r w:rsidR="00DD3CBC">
        <w:t xml:space="preserve"> that were previously unknown.</w:t>
      </w:r>
    </w:p>
    <w:p w14:paraId="38E0549F" w14:textId="127CB8D0" w:rsidR="00A05BAB" w:rsidRDefault="008827F6" w:rsidP="008827F6">
      <w:r>
        <w:t>Once discovered, problems or opportunities that have been hidden in the data become apparent and can be used in the policy and decision</w:t>
      </w:r>
      <w:r w:rsidR="00AA7547">
        <w:t>-</w:t>
      </w:r>
      <w:r>
        <w:t>making processes of the organisation.</w:t>
      </w:r>
      <w:r w:rsidR="0077507F">
        <w:t xml:space="preserve"> </w:t>
      </w:r>
      <w:r>
        <w:t>Data mining is used extensively in a whole-of-government approach</w:t>
      </w:r>
      <w:r w:rsidR="00177F6F">
        <w:t>,</w:t>
      </w:r>
      <w:r>
        <w:t xml:space="preserve"> where government departments share their data to uncover welfare fraud or to analyse the efficiency of government services to the community.</w:t>
      </w:r>
      <w:r w:rsidR="0077507F">
        <w:t xml:space="preserve"> </w:t>
      </w:r>
      <w:r>
        <w:t>The insurance industry also uses data mining extensively to detect fraudulent claims and to accurately assess insurance risks.</w:t>
      </w:r>
    </w:p>
    <w:p w14:paraId="762AB35D" w14:textId="77777777" w:rsidR="00DD3CBC" w:rsidRPr="00B2780C" w:rsidRDefault="00DD3CBC" w:rsidP="00E5501E">
      <w:pPr>
        <w:pStyle w:val="HeadingDecorative"/>
      </w:pPr>
      <w:r w:rsidRPr="00B2780C">
        <w:tab/>
      </w:r>
      <w:r w:rsidRPr="00B2780C">
        <w:rPr>
          <w:noProof/>
        </w:rPr>
        <w:drawing>
          <wp:inline distT="0" distB="0" distL="0" distR="0" wp14:anchorId="0485346B" wp14:editId="05389E41">
            <wp:extent cx="360000" cy="360000"/>
            <wp:effectExtent l="0" t="0" r="2540" b="2540"/>
            <wp:docPr id="32"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5F2FF1E4" w14:textId="1F440900" w:rsidR="00DD3CBC" w:rsidRDefault="00DD3CBC" w:rsidP="00E5501E">
      <w:pPr>
        <w:pStyle w:val="Heading2"/>
        <w:rPr>
          <w:noProof w:val="0"/>
        </w:rPr>
      </w:pPr>
      <w:bookmarkStart w:id="84" w:name="_Toc46131870"/>
      <w:bookmarkStart w:id="85" w:name="_Toc47344148"/>
      <w:r w:rsidRPr="00B2780C">
        <w:rPr>
          <w:noProof w:val="0"/>
        </w:rPr>
        <w:t>Video</w:t>
      </w:r>
      <w:r w:rsidR="00ED6059">
        <w:rPr>
          <w:noProof w:val="0"/>
        </w:rPr>
        <w:t>s</w:t>
      </w:r>
      <w:r w:rsidRPr="00B2780C">
        <w:rPr>
          <w:noProof w:val="0"/>
        </w:rPr>
        <w:t xml:space="preserve">: </w:t>
      </w:r>
      <w:r w:rsidR="00ED6059">
        <w:rPr>
          <w:noProof w:val="0"/>
        </w:rPr>
        <w:t>D</w:t>
      </w:r>
      <w:r>
        <w:rPr>
          <w:noProof w:val="0"/>
        </w:rPr>
        <w:t>ata m</w:t>
      </w:r>
      <w:r w:rsidRPr="00DD3CBC">
        <w:rPr>
          <w:noProof w:val="0"/>
        </w:rPr>
        <w:t>ining</w:t>
      </w:r>
      <w:bookmarkEnd w:id="84"/>
      <w:bookmarkEnd w:id="85"/>
    </w:p>
    <w:p w14:paraId="101A067E" w14:textId="2E9575EC" w:rsidR="00ED6059" w:rsidRDefault="00ED6059" w:rsidP="00ED6059">
      <w:pPr>
        <w:rPr>
          <w:lang w:eastAsia="en-AU"/>
        </w:rPr>
      </w:pPr>
      <w:r>
        <w:rPr>
          <w:lang w:eastAsia="en-AU"/>
        </w:rPr>
        <w:t>Watch the following videos from YouTube and LinkedIn Learning</w:t>
      </w:r>
      <w:r w:rsidR="00FC44D9">
        <w:rPr>
          <w:lang w:eastAsia="en-AU"/>
        </w:rPr>
        <w:t xml:space="preserve"> to learn more about data mining and how it is used.</w:t>
      </w:r>
    </w:p>
    <w:p w14:paraId="0C8ED853" w14:textId="003CA44D" w:rsidR="007A5808" w:rsidRDefault="006D3652" w:rsidP="007A5808">
      <w:pPr>
        <w:keepLines w:val="0"/>
        <w:spacing w:before="0"/>
      </w:pPr>
      <w:hyperlink r:id="rId100" w:history="1">
        <w:r w:rsidR="007A5808" w:rsidRPr="005617DA">
          <w:rPr>
            <w:rStyle w:val="Hyperlink"/>
          </w:rPr>
          <w:t>Data mining</w:t>
        </w:r>
      </w:hyperlink>
      <w:r w:rsidR="007A5808">
        <w:t xml:space="preserve"> (LinkedIn Learning 04:39 mins).</w:t>
      </w:r>
    </w:p>
    <w:p w14:paraId="5D5815A0" w14:textId="3177BBCC" w:rsidR="00FC44D9" w:rsidRPr="00ED6059" w:rsidRDefault="006D3652" w:rsidP="00ED6059">
      <w:pPr>
        <w:rPr>
          <w:lang w:eastAsia="en-AU"/>
        </w:rPr>
      </w:pPr>
      <w:hyperlink r:id="rId101" w:history="1">
        <w:r w:rsidR="00FC44D9" w:rsidRPr="007A5808">
          <w:rPr>
            <w:rStyle w:val="Hyperlink"/>
            <w:lang w:eastAsia="en-AU"/>
          </w:rPr>
          <w:t>What is Data Mining?</w:t>
        </w:r>
      </w:hyperlink>
      <w:r w:rsidR="00FC44D9">
        <w:rPr>
          <w:lang w:eastAsia="en-AU"/>
        </w:rPr>
        <w:t xml:space="preserve"> (YouTube 03:22 mins)</w:t>
      </w:r>
      <w:r w:rsidR="00B75B43">
        <w:rPr>
          <w:lang w:eastAsia="en-AU"/>
        </w:rPr>
        <w:t>.</w:t>
      </w:r>
    </w:p>
    <w:p w14:paraId="798FD95B" w14:textId="67E54B07" w:rsidR="00DD3CBC" w:rsidRPr="00B2780C" w:rsidRDefault="00DA20F8" w:rsidP="00E5501E">
      <w:r>
        <w:rPr>
          <w:noProof/>
          <w:lang w:eastAsia="en-AU"/>
        </w:rPr>
        <w:drawing>
          <wp:inline distT="0" distB="0" distL="0" distR="0" wp14:anchorId="627C2B00" wp14:editId="4687891C">
            <wp:extent cx="2909977" cy="2182483"/>
            <wp:effectExtent l="0" t="0" r="5080" b="8890"/>
            <wp:docPr id="768637218" name="Video 3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33"/>
                    <pic:cNvPicPr/>
                  </pic:nvPicPr>
                  <pic:blipFill>
                    <a:blip r:embed="rId10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R-sGvh6tI04&quot; frameborder=&quot;0&quot; type=&quot;text/html&quot; width=&quot;816&quot; height=&quot;480&quot; /&gt;" h="480" w="816"/>
                        </a:ext>
                      </a:extLst>
                    </a:blip>
                    <a:stretch>
                      <a:fillRect/>
                    </a:stretch>
                  </pic:blipFill>
                  <pic:spPr>
                    <a:xfrm>
                      <a:off x="0" y="0"/>
                      <a:ext cx="2909977" cy="2182483"/>
                    </a:xfrm>
                    <a:prstGeom prst="rect">
                      <a:avLst/>
                    </a:prstGeom>
                  </pic:spPr>
                </pic:pic>
              </a:graphicData>
            </a:graphic>
          </wp:inline>
        </w:drawing>
      </w:r>
    </w:p>
    <w:p w14:paraId="1E927AF6" w14:textId="5E0ACEFB" w:rsidR="00DD3CBC" w:rsidRPr="00B2780C" w:rsidRDefault="005617DA" w:rsidP="007A5808">
      <w:pPr>
        <w:pStyle w:val="Caption"/>
        <w:keepNext w:val="0"/>
      </w:pPr>
      <w:r w:rsidRPr="005617DA">
        <w:t>https://youtu.be/R-sGvh6tI04</w:t>
      </w:r>
    </w:p>
    <w:p w14:paraId="2B754C8F" w14:textId="333AED46" w:rsidR="009936CC" w:rsidRDefault="005B7821" w:rsidP="000B3A19">
      <w:pPr>
        <w:pStyle w:val="Heading1"/>
      </w:pPr>
      <w:bookmarkStart w:id="86" w:name="_Toc46131873"/>
      <w:bookmarkStart w:id="87" w:name="_Toc47344149"/>
      <w:r>
        <w:t>A</w:t>
      </w:r>
      <w:r w:rsidR="009936CC">
        <w:t>ccessibility</w:t>
      </w:r>
      <w:bookmarkEnd w:id="86"/>
      <w:bookmarkEnd w:id="87"/>
    </w:p>
    <w:p w14:paraId="2FF5DF0B" w14:textId="04BB113D" w:rsidR="009936CC" w:rsidRDefault="009936CC" w:rsidP="009936CC">
      <w:pPr>
        <w:keepLines w:val="0"/>
        <w:spacing w:before="0"/>
      </w:pPr>
      <w:r>
        <w:t xml:space="preserve">Accessibility is an important consideration when designing every aspect of communication </w:t>
      </w:r>
      <w:r w:rsidR="00F97E1A">
        <w:t>of</w:t>
      </w:r>
      <w:r>
        <w:t xml:space="preserve"> a computing system.</w:t>
      </w:r>
      <w:r w:rsidR="0077507F">
        <w:t xml:space="preserve"> </w:t>
      </w:r>
      <w:r>
        <w:t xml:space="preserve">This can include communications that </w:t>
      </w:r>
      <w:r w:rsidR="00B741EA">
        <w:t>happen</w:t>
      </w:r>
      <w:r>
        <w:t xml:space="preserve"> during the analysis phase to identify required information from all stakeholders, including those with special needs, by designing feedback forms and questionnaires or conducting focus groups in an accessible way.</w:t>
      </w:r>
      <w:r w:rsidR="0077507F">
        <w:t xml:space="preserve"> </w:t>
      </w:r>
      <w:r>
        <w:t>Accessibility must also be considered at the user-interface end of the computing spectrum</w:t>
      </w:r>
      <w:r w:rsidR="00B741EA">
        <w:t>,</w:t>
      </w:r>
      <w:r>
        <w:t xml:space="preserve"> where it is import</w:t>
      </w:r>
      <w:r w:rsidR="00B741EA">
        <w:t>ant</w:t>
      </w:r>
      <w:r>
        <w:t xml:space="preserve"> to identify </w:t>
      </w:r>
      <w:r w:rsidR="00EC66B6">
        <w:t>the</w:t>
      </w:r>
      <w:r>
        <w:t xml:space="preserve"> audiences with special needs.</w:t>
      </w:r>
    </w:p>
    <w:p w14:paraId="6C6B8BBD" w14:textId="03C53F70" w:rsidR="00A05BAB" w:rsidRDefault="009936CC" w:rsidP="009936CC">
      <w:pPr>
        <w:keepLines w:val="0"/>
        <w:spacing w:before="0"/>
      </w:pPr>
      <w:r>
        <w:t>There</w:t>
      </w:r>
      <w:r w:rsidR="00A92052">
        <w:t xml:space="preserve"> are also factors of inclusion</w:t>
      </w:r>
      <w:r>
        <w:t xml:space="preserve"> </w:t>
      </w:r>
      <w:r w:rsidR="00EC66B6">
        <w:t>that</w:t>
      </w:r>
      <w:r>
        <w:t xml:space="preserve"> affect accessibility and should take into account:</w:t>
      </w:r>
    </w:p>
    <w:p w14:paraId="2A247CA0" w14:textId="024AA5E2" w:rsidR="009936CC" w:rsidRDefault="009936CC" w:rsidP="009936CC">
      <w:pPr>
        <w:pStyle w:val="ListBullet"/>
      </w:pPr>
      <w:r>
        <w:t>accessibility for people with disabilities</w:t>
      </w:r>
    </w:p>
    <w:p w14:paraId="54CDC0CB" w14:textId="3F005D8F" w:rsidR="009936CC" w:rsidRDefault="009936CC" w:rsidP="009936CC">
      <w:pPr>
        <w:pStyle w:val="ListBullet"/>
      </w:pPr>
      <w:r>
        <w:t xml:space="preserve">access to and quality of hardware, software, and </w:t>
      </w:r>
      <w:r w:rsidR="007C6CFE">
        <w:t>internet</w:t>
      </w:r>
      <w:r>
        <w:t xml:space="preserve"> connectivity</w:t>
      </w:r>
    </w:p>
    <w:p w14:paraId="746A0E33" w14:textId="63CF21B8" w:rsidR="009936CC" w:rsidRDefault="009936CC" w:rsidP="009936CC">
      <w:pPr>
        <w:pStyle w:val="ListBullet"/>
      </w:pPr>
      <w:r>
        <w:t>computer literacy and skills</w:t>
      </w:r>
    </w:p>
    <w:p w14:paraId="23AFAE4B" w14:textId="17D974D5" w:rsidR="009936CC" w:rsidRDefault="009936CC" w:rsidP="009936CC">
      <w:pPr>
        <w:pStyle w:val="ListBullet"/>
      </w:pPr>
      <w:r>
        <w:t>economic situation</w:t>
      </w:r>
    </w:p>
    <w:p w14:paraId="25BE3F26" w14:textId="153F6057" w:rsidR="009936CC" w:rsidRDefault="009936CC" w:rsidP="009936CC">
      <w:pPr>
        <w:pStyle w:val="ListBullet"/>
      </w:pPr>
      <w:r>
        <w:t>education</w:t>
      </w:r>
    </w:p>
    <w:p w14:paraId="0E896EB9" w14:textId="198504EF" w:rsidR="009936CC" w:rsidRDefault="009936CC" w:rsidP="009936CC">
      <w:pPr>
        <w:pStyle w:val="ListBullet"/>
      </w:pPr>
      <w:r>
        <w:t>geographic location</w:t>
      </w:r>
    </w:p>
    <w:p w14:paraId="4969617C" w14:textId="57DB81E5" w:rsidR="009936CC" w:rsidRDefault="009936CC" w:rsidP="009936CC">
      <w:pPr>
        <w:pStyle w:val="ListBullet"/>
      </w:pPr>
      <w:r>
        <w:t>culture</w:t>
      </w:r>
    </w:p>
    <w:p w14:paraId="6ACDA750" w14:textId="21C682A4" w:rsidR="009936CC" w:rsidRDefault="009936CC" w:rsidP="009936CC">
      <w:pPr>
        <w:pStyle w:val="ListBullet"/>
      </w:pPr>
      <w:r>
        <w:t>age, including older and younger people</w:t>
      </w:r>
    </w:p>
    <w:p w14:paraId="302D393B" w14:textId="51285562" w:rsidR="009936CC" w:rsidRDefault="009936CC" w:rsidP="009936CC">
      <w:pPr>
        <w:pStyle w:val="ListBullet"/>
      </w:pPr>
      <w:r>
        <w:t>language</w:t>
      </w:r>
      <w:r w:rsidR="00045E39">
        <w:t>.</w:t>
      </w:r>
    </w:p>
    <w:p w14:paraId="1BFBDDD7" w14:textId="5ABFBACC" w:rsidR="00045E39" w:rsidRDefault="00045E39" w:rsidP="00045E39">
      <w:pPr>
        <w:keepLines w:val="0"/>
        <w:spacing w:before="0"/>
      </w:pPr>
      <w:r>
        <w:t>Best practice accessibility strategies include the following:</w:t>
      </w:r>
    </w:p>
    <w:p w14:paraId="287A3256" w14:textId="6E642D0A" w:rsidR="00045E39" w:rsidRDefault="002E782F" w:rsidP="00045E39">
      <w:pPr>
        <w:pStyle w:val="ListBullet"/>
      </w:pPr>
      <w:r>
        <w:t>P</w:t>
      </w:r>
      <w:r w:rsidR="00045E39">
        <w:t>rovide perceivable information and user interface:</w:t>
      </w:r>
    </w:p>
    <w:p w14:paraId="72E9CDAE" w14:textId="7D0FFADB" w:rsidR="00045E39" w:rsidRDefault="00F77B84" w:rsidP="00045E39">
      <w:pPr>
        <w:pStyle w:val="ListBullet"/>
        <w:numPr>
          <w:ilvl w:val="1"/>
          <w:numId w:val="3"/>
        </w:numPr>
      </w:pPr>
      <w:r>
        <w:lastRenderedPageBreak/>
        <w:t xml:space="preserve">Provide </w:t>
      </w:r>
      <w:r w:rsidR="00045E39">
        <w:t>text alter</w:t>
      </w:r>
      <w:r w:rsidR="00A92052">
        <w:t>natives</w:t>
      </w:r>
    </w:p>
    <w:p w14:paraId="0E846E25" w14:textId="47CA8601" w:rsidR="00045E39" w:rsidRDefault="00F77B84" w:rsidP="00045E39">
      <w:pPr>
        <w:pStyle w:val="ListBullet"/>
        <w:numPr>
          <w:ilvl w:val="1"/>
          <w:numId w:val="3"/>
        </w:numPr>
      </w:pPr>
      <w:r>
        <w:t xml:space="preserve">Provide </w:t>
      </w:r>
      <w:r w:rsidR="00045E39">
        <w:t>captions and other alternatives for multimedia</w:t>
      </w:r>
    </w:p>
    <w:p w14:paraId="09824482" w14:textId="37159137" w:rsidR="00045E39" w:rsidRDefault="00F77B84" w:rsidP="00045E39">
      <w:pPr>
        <w:pStyle w:val="ListBullet"/>
        <w:numPr>
          <w:ilvl w:val="1"/>
          <w:numId w:val="3"/>
        </w:numPr>
      </w:pPr>
      <w:r>
        <w:t xml:space="preserve">Ensure </w:t>
      </w:r>
      <w:r w:rsidR="00045E39">
        <w:t>that content can be presented in different ways</w:t>
      </w:r>
    </w:p>
    <w:p w14:paraId="658AD224" w14:textId="6B0E028F" w:rsidR="00045E39" w:rsidRDefault="00F77B84" w:rsidP="00045E39">
      <w:pPr>
        <w:pStyle w:val="ListBullet"/>
        <w:numPr>
          <w:ilvl w:val="1"/>
          <w:numId w:val="3"/>
        </w:numPr>
      </w:pPr>
      <w:r>
        <w:t xml:space="preserve">Ensure </w:t>
      </w:r>
      <w:r w:rsidR="00045E39">
        <w:t>that content is easier to see and hear.</w:t>
      </w:r>
    </w:p>
    <w:p w14:paraId="19ACA1A5" w14:textId="72DE7A77" w:rsidR="00045E39" w:rsidRDefault="00F77B84" w:rsidP="002A38F7">
      <w:pPr>
        <w:pStyle w:val="ListBullet"/>
      </w:pPr>
      <w:r>
        <w:t>P</w:t>
      </w:r>
      <w:r w:rsidR="00045E39">
        <w:t>rovide an operable user interface and navigation</w:t>
      </w:r>
      <w:r w:rsidR="002A38F7">
        <w:t>:</w:t>
      </w:r>
    </w:p>
    <w:p w14:paraId="0EC2065E" w14:textId="7F8940D3" w:rsidR="00045E39" w:rsidRDefault="00F77B84" w:rsidP="002A38F7">
      <w:pPr>
        <w:pStyle w:val="ListBullet"/>
        <w:numPr>
          <w:ilvl w:val="1"/>
          <w:numId w:val="3"/>
        </w:numPr>
      </w:pPr>
      <w:r>
        <w:t xml:space="preserve">Ensure </w:t>
      </w:r>
      <w:r w:rsidR="002A38F7">
        <w:t>that functionality is available from a keyboard</w:t>
      </w:r>
    </w:p>
    <w:p w14:paraId="447B0C4E" w14:textId="4F677A10" w:rsidR="00045E39" w:rsidRDefault="00F77B84" w:rsidP="002A38F7">
      <w:pPr>
        <w:pStyle w:val="ListBullet"/>
        <w:numPr>
          <w:ilvl w:val="1"/>
          <w:numId w:val="3"/>
        </w:numPr>
      </w:pPr>
      <w:r>
        <w:t xml:space="preserve">Ensure </w:t>
      </w:r>
      <w:r w:rsidR="002A38F7">
        <w:t>that users have enough time to read and use the content</w:t>
      </w:r>
    </w:p>
    <w:p w14:paraId="3F93E31A" w14:textId="778E1780" w:rsidR="00045E39" w:rsidRDefault="00F77B84" w:rsidP="002A38F7">
      <w:pPr>
        <w:pStyle w:val="ListBullet"/>
        <w:numPr>
          <w:ilvl w:val="1"/>
          <w:numId w:val="3"/>
        </w:numPr>
      </w:pPr>
      <w:r>
        <w:t xml:space="preserve">Ensure </w:t>
      </w:r>
      <w:r w:rsidR="002A38F7">
        <w:t>that content does not cause seizures and physical reactions</w:t>
      </w:r>
    </w:p>
    <w:p w14:paraId="277C4353" w14:textId="284F118F" w:rsidR="00045E39" w:rsidRDefault="00F77B84" w:rsidP="002A38F7">
      <w:pPr>
        <w:pStyle w:val="ListBullet"/>
        <w:numPr>
          <w:ilvl w:val="1"/>
          <w:numId w:val="3"/>
        </w:numPr>
      </w:pPr>
      <w:r>
        <w:t xml:space="preserve">Provide </w:t>
      </w:r>
      <w:r w:rsidR="002A38F7">
        <w:t>mechanisms for users to easily navigate, find conten</w:t>
      </w:r>
      <w:r w:rsidR="00A92052">
        <w:t>t, and determine where they are</w:t>
      </w:r>
    </w:p>
    <w:p w14:paraId="652F89B0" w14:textId="40B36799" w:rsidR="00045E39" w:rsidRDefault="00F77B84" w:rsidP="002A38F7">
      <w:pPr>
        <w:pStyle w:val="ListBullet"/>
        <w:numPr>
          <w:ilvl w:val="1"/>
          <w:numId w:val="3"/>
        </w:numPr>
      </w:pPr>
      <w:r>
        <w:t xml:space="preserve">Ensure </w:t>
      </w:r>
      <w:r w:rsidR="002A38F7">
        <w:t>the users can use different input modalities beyond the keyboard.</w:t>
      </w:r>
    </w:p>
    <w:p w14:paraId="6BC20A2A" w14:textId="61E8CFBF" w:rsidR="00045E39" w:rsidRDefault="00F77B84" w:rsidP="002A38F7">
      <w:pPr>
        <w:pStyle w:val="ListBullet"/>
      </w:pPr>
      <w:r>
        <w:t xml:space="preserve">Understandable </w:t>
      </w:r>
      <w:r w:rsidR="002A38F7">
        <w:t>information and user interface:</w:t>
      </w:r>
    </w:p>
    <w:p w14:paraId="0E0CD650" w14:textId="5532624A" w:rsidR="00045E39" w:rsidRDefault="00F77B84" w:rsidP="002A38F7">
      <w:pPr>
        <w:pStyle w:val="ListBullet"/>
        <w:numPr>
          <w:ilvl w:val="1"/>
          <w:numId w:val="3"/>
        </w:numPr>
      </w:pPr>
      <w:r>
        <w:t xml:space="preserve">Provide </w:t>
      </w:r>
      <w:r w:rsidR="002A38F7">
        <w:t>text that is readable and understandable</w:t>
      </w:r>
    </w:p>
    <w:p w14:paraId="1D8661A7" w14:textId="376ED558" w:rsidR="00045E39" w:rsidRDefault="00F77B84" w:rsidP="002A38F7">
      <w:pPr>
        <w:pStyle w:val="ListBullet"/>
        <w:numPr>
          <w:ilvl w:val="1"/>
          <w:numId w:val="3"/>
        </w:numPr>
      </w:pPr>
      <w:r>
        <w:t xml:space="preserve">Ensure </w:t>
      </w:r>
      <w:r w:rsidR="002A38F7">
        <w:t>that content appears and operates in predictable ways</w:t>
      </w:r>
    </w:p>
    <w:p w14:paraId="475D0C0C" w14:textId="12017E1F" w:rsidR="00045E39" w:rsidRDefault="00F77B84" w:rsidP="002A38F7">
      <w:pPr>
        <w:pStyle w:val="ListBullet"/>
        <w:numPr>
          <w:ilvl w:val="1"/>
          <w:numId w:val="3"/>
        </w:numPr>
      </w:pPr>
      <w:r>
        <w:t xml:space="preserve">Ensure </w:t>
      </w:r>
      <w:r w:rsidR="002A38F7">
        <w:t>that users are helped to avoid and correct mistakes</w:t>
      </w:r>
    </w:p>
    <w:p w14:paraId="57A41408" w14:textId="424ACF3F" w:rsidR="00045E39" w:rsidRDefault="00F77B84" w:rsidP="002A38F7">
      <w:pPr>
        <w:pStyle w:val="ListBullet"/>
      </w:pPr>
      <w:r>
        <w:t xml:space="preserve">Robust </w:t>
      </w:r>
      <w:r w:rsidR="002A38F7">
        <w:t>content and reliable interpretation:</w:t>
      </w:r>
    </w:p>
    <w:p w14:paraId="37DA8AF6" w14:textId="01B0F485" w:rsidR="009936CC" w:rsidRDefault="00F77B84" w:rsidP="002A38F7">
      <w:pPr>
        <w:pStyle w:val="ListBullet"/>
        <w:numPr>
          <w:ilvl w:val="1"/>
          <w:numId w:val="3"/>
        </w:numPr>
      </w:pPr>
      <w:r>
        <w:t xml:space="preserve">Ensure </w:t>
      </w:r>
      <w:r w:rsidR="002A38F7">
        <w:t>that content is compatible with current and future user tools.</w:t>
      </w:r>
    </w:p>
    <w:p w14:paraId="36D01BDB" w14:textId="1C98751B" w:rsidR="003A1468" w:rsidRDefault="00DB49BB" w:rsidP="003A1468">
      <w:pPr>
        <w:rPr>
          <w:lang w:val="en"/>
        </w:rPr>
      </w:pPr>
      <w:r>
        <w:t>Read more about web accessibility</w:t>
      </w:r>
      <w:r w:rsidR="003A1468">
        <w:t xml:space="preserve"> on the Web Access</w:t>
      </w:r>
      <w:r w:rsidR="008B28C6">
        <w:t>ibility</w:t>
      </w:r>
      <w:r w:rsidR="003A1468">
        <w:t xml:space="preserve"> Initiative’s </w:t>
      </w:r>
      <w:r w:rsidR="00E449EE">
        <w:t xml:space="preserve">(WAI) </w:t>
      </w:r>
      <w:r w:rsidR="003A1468">
        <w:t xml:space="preserve">page </w:t>
      </w:r>
      <w:hyperlink r:id="rId104" w:history="1">
        <w:r w:rsidR="003A1468" w:rsidRPr="00373B08">
          <w:rPr>
            <w:rStyle w:val="Hyperlink"/>
            <w:lang w:val="en"/>
          </w:rPr>
          <w:t>Introduction to Web Accessibility</w:t>
        </w:r>
        <w:r w:rsidR="008B28C6" w:rsidRPr="00373B08">
          <w:rPr>
            <w:rStyle w:val="Hyperlink"/>
            <w:lang w:val="en"/>
          </w:rPr>
          <w:t>.</w:t>
        </w:r>
      </w:hyperlink>
    </w:p>
    <w:p w14:paraId="16BA1A6E" w14:textId="77777777" w:rsidR="002A38F7" w:rsidRPr="00B2780C" w:rsidRDefault="002A38F7" w:rsidP="00E5501E">
      <w:pPr>
        <w:pStyle w:val="HeadingDecorative"/>
      </w:pPr>
      <w:r w:rsidRPr="00B2780C">
        <w:tab/>
      </w:r>
      <w:r w:rsidRPr="00B2780C">
        <w:rPr>
          <w:noProof/>
        </w:rPr>
        <w:drawing>
          <wp:inline distT="0" distB="0" distL="0" distR="0" wp14:anchorId="486F9C86" wp14:editId="7CD490ED">
            <wp:extent cx="360000" cy="360000"/>
            <wp:effectExtent l="0" t="0" r="2540" b="2540"/>
            <wp:docPr id="25"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7C94B42A" w14:textId="3CE40E17" w:rsidR="002A38F7" w:rsidRDefault="002A38F7" w:rsidP="00E5501E">
      <w:pPr>
        <w:pStyle w:val="Heading2"/>
        <w:rPr>
          <w:noProof w:val="0"/>
        </w:rPr>
      </w:pPr>
      <w:bookmarkStart w:id="88" w:name="_Toc46131874"/>
      <w:bookmarkStart w:id="89" w:name="_Toc47344150"/>
      <w:r w:rsidRPr="00B2780C">
        <w:rPr>
          <w:noProof w:val="0"/>
        </w:rPr>
        <w:t xml:space="preserve">Video: </w:t>
      </w:r>
      <w:r w:rsidR="00ED16AC">
        <w:rPr>
          <w:noProof w:val="0"/>
        </w:rPr>
        <w:t>W</w:t>
      </w:r>
      <w:r w:rsidRPr="002A38F7">
        <w:rPr>
          <w:noProof w:val="0"/>
        </w:rPr>
        <w:t>eb accessibility</w:t>
      </w:r>
      <w:bookmarkEnd w:id="88"/>
      <w:bookmarkEnd w:id="89"/>
    </w:p>
    <w:p w14:paraId="4C5EFE49" w14:textId="06EB1B63" w:rsidR="002A38F7" w:rsidRDefault="008E330B" w:rsidP="002A38F7">
      <w:pPr>
        <w:rPr>
          <w:lang w:eastAsia="en-AU"/>
        </w:rPr>
      </w:pPr>
      <w:r>
        <w:rPr>
          <w:lang w:eastAsia="en-AU"/>
        </w:rPr>
        <w:t xml:space="preserve">Watch this video to </w:t>
      </w:r>
      <w:r w:rsidR="00E449EE">
        <w:rPr>
          <w:lang w:eastAsia="en-AU"/>
        </w:rPr>
        <w:t xml:space="preserve">get an introduction to web accessibility and web W3C </w:t>
      </w:r>
      <w:r w:rsidR="003F2C98">
        <w:rPr>
          <w:lang w:eastAsia="en-AU"/>
        </w:rPr>
        <w:t>web standards</w:t>
      </w:r>
      <w:r w:rsidR="002A38F7">
        <w:rPr>
          <w:lang w:eastAsia="en-AU"/>
        </w:rPr>
        <w:t>.</w:t>
      </w:r>
    </w:p>
    <w:p w14:paraId="750B4049" w14:textId="596C3FD3" w:rsidR="003F2C98" w:rsidRPr="002A38F7" w:rsidRDefault="006D3652" w:rsidP="00F777DD">
      <w:pPr>
        <w:keepNext/>
        <w:rPr>
          <w:lang w:eastAsia="en-AU"/>
        </w:rPr>
      </w:pPr>
      <w:hyperlink r:id="rId105" w:history="1">
        <w:r w:rsidR="003F2C98" w:rsidRPr="003F2C98">
          <w:rPr>
            <w:rStyle w:val="Hyperlink"/>
            <w:lang w:eastAsia="en-AU"/>
          </w:rPr>
          <w:t>Introduction to Web Accessibility and W3C Standards</w:t>
        </w:r>
      </w:hyperlink>
      <w:r w:rsidR="003F2C98">
        <w:rPr>
          <w:lang w:eastAsia="en-AU"/>
        </w:rPr>
        <w:t xml:space="preserve"> (YouTube 04:07 mins).</w:t>
      </w:r>
    </w:p>
    <w:p w14:paraId="6B0A358D" w14:textId="2EA42EDE" w:rsidR="002A38F7" w:rsidRPr="00B2780C" w:rsidRDefault="002A38F7" w:rsidP="00E5501E">
      <w:r>
        <w:rPr>
          <w:noProof/>
          <w:lang w:eastAsia="en-AU"/>
        </w:rPr>
        <w:drawing>
          <wp:inline distT="0" distB="0" distL="0" distR="0" wp14:anchorId="6BA6BD68" wp14:editId="17BFCD29">
            <wp:extent cx="2898476" cy="2173857"/>
            <wp:effectExtent l="0" t="0" r="0" b="0"/>
            <wp:docPr id="909061027" name="Video 2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8"/>
                    <pic:cNvPicPr/>
                  </pic:nvPicPr>
                  <pic:blipFill>
                    <a:blip r:embed="rId10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20SHvU2PKsM&quot; frameborder=&quot;0&quot; type=&quot;text/html&quot; width=&quot;816&quot; height=&quot;480&quot; /&gt;" h="480" w="816"/>
                        </a:ext>
                      </a:extLst>
                    </a:blip>
                    <a:stretch>
                      <a:fillRect/>
                    </a:stretch>
                  </pic:blipFill>
                  <pic:spPr>
                    <a:xfrm>
                      <a:off x="0" y="0"/>
                      <a:ext cx="2898476" cy="2173857"/>
                    </a:xfrm>
                    <a:prstGeom prst="rect">
                      <a:avLst/>
                    </a:prstGeom>
                  </pic:spPr>
                </pic:pic>
              </a:graphicData>
            </a:graphic>
          </wp:inline>
        </w:drawing>
      </w:r>
    </w:p>
    <w:p w14:paraId="25C76A58" w14:textId="09954014" w:rsidR="002A38F7" w:rsidRPr="00B2780C" w:rsidRDefault="002A38F7" w:rsidP="00ED16AC">
      <w:pPr>
        <w:pStyle w:val="Caption"/>
        <w:keepNext w:val="0"/>
      </w:pPr>
      <w:r w:rsidRPr="002A38F7">
        <w:t>https://youtu.be/20SHvU2PKsM</w:t>
      </w:r>
    </w:p>
    <w:p w14:paraId="28D2612F" w14:textId="77777777" w:rsidR="002A38F7" w:rsidRPr="00B2780C" w:rsidRDefault="002A38F7" w:rsidP="00E5501E"/>
    <w:p w14:paraId="29E720F1" w14:textId="77777777" w:rsidR="002A38F7" w:rsidRPr="00B2780C" w:rsidRDefault="002A38F7" w:rsidP="00E5501E">
      <w:pPr>
        <w:rPr>
          <w:rFonts w:eastAsia="Calibri" w:cs="Calibri"/>
        </w:rPr>
        <w:sectPr w:rsidR="002A38F7" w:rsidRPr="00B2780C" w:rsidSect="00E5501E">
          <w:headerReference w:type="even" r:id="rId108"/>
          <w:headerReference w:type="default" r:id="rId109"/>
          <w:footerReference w:type="even" r:id="rId110"/>
          <w:headerReference w:type="first" r:id="rId111"/>
          <w:footerReference w:type="first" r:id="rId112"/>
          <w:pgSz w:w="11906" w:h="16838" w:code="9"/>
          <w:pgMar w:top="1418" w:right="1418" w:bottom="1418" w:left="1418" w:header="567" w:footer="482" w:gutter="0"/>
          <w:cols w:space="4253"/>
          <w:docGrid w:linePitch="360"/>
        </w:sectPr>
      </w:pPr>
    </w:p>
    <w:p w14:paraId="22E7815D" w14:textId="338B256E" w:rsidR="002A38F7" w:rsidRPr="00B2780C" w:rsidRDefault="002A38F7" w:rsidP="00E5501E">
      <w:pPr>
        <w:pStyle w:val="HeaderTopicTitle"/>
        <w:rPr>
          <w:noProof w:val="0"/>
          <w:lang w:val="en-AU"/>
        </w:rPr>
      </w:pPr>
      <w:bookmarkStart w:id="90" w:name="topic3"/>
      <w:bookmarkStart w:id="91" w:name="_Toc47344151"/>
      <w:bookmarkEnd w:id="90"/>
      <w:r w:rsidRPr="00B2780C">
        <w:rPr>
          <w:noProof w:val="0"/>
          <w:lang w:val="en-AU"/>
        </w:rPr>
        <w:lastRenderedPageBreak/>
        <w:t xml:space="preserve">Topic </w:t>
      </w:r>
      <w:r>
        <w:rPr>
          <w:noProof w:val="0"/>
          <w:lang w:val="en-AU"/>
        </w:rPr>
        <w:t>3</w:t>
      </w:r>
      <w:r w:rsidRPr="00B2780C">
        <w:rPr>
          <w:noProof w:val="0"/>
          <w:lang w:val="en-AU"/>
        </w:rPr>
        <w:t xml:space="preserve">: </w:t>
      </w:r>
      <w:r w:rsidR="00A23F6D">
        <w:rPr>
          <w:noProof w:val="0"/>
          <w:lang w:val="en-AU"/>
        </w:rPr>
        <w:t>D</w:t>
      </w:r>
      <w:r>
        <w:rPr>
          <w:noProof w:val="0"/>
          <w:lang w:val="en-AU"/>
        </w:rPr>
        <w:t>ata model</w:t>
      </w:r>
      <w:r w:rsidR="00A23F6D">
        <w:rPr>
          <w:noProof w:val="0"/>
          <w:lang w:val="en-AU"/>
        </w:rPr>
        <w:t>ling</w:t>
      </w:r>
      <w:bookmarkEnd w:id="91"/>
    </w:p>
    <w:p w14:paraId="265A8F06" w14:textId="77777777" w:rsidR="002A38F7" w:rsidRPr="00B2780C" w:rsidRDefault="002A38F7" w:rsidP="00E5501E">
      <w:pPr>
        <w:pStyle w:val="NoSpacing"/>
      </w:pPr>
      <w:r w:rsidRPr="00B2780C">
        <w:rPr>
          <w:noProof/>
          <w:lang w:eastAsia="en-AU"/>
        </w:rPr>
        <mc:AlternateContent>
          <mc:Choice Requires="wps">
            <w:drawing>
              <wp:inline distT="0" distB="0" distL="0" distR="0" wp14:anchorId="2ED9C0A0" wp14:editId="48FE3646">
                <wp:extent cx="5724000" cy="4442400"/>
                <wp:effectExtent l="0" t="0" r="0" b="0"/>
                <wp:docPr id="31" name="Freeform 199" descr="Quotation marks in chat symbols hanging on the str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4000" cy="4442400"/>
                        </a:xfrm>
                        <a:custGeom>
                          <a:avLst/>
                          <a:gdLst>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28575 w 6067425"/>
                            <a:gd name="connsiteY11" fmla="*/ 168592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0 w 6067425"/>
                            <a:gd name="connsiteY11" fmla="*/ 166687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13063 w 6067425"/>
                            <a:gd name="connsiteY11" fmla="*/ 1660343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3266 w 6067425"/>
                            <a:gd name="connsiteY11" fmla="*/ 1660343 h 3638550"/>
                            <a:gd name="connsiteX12" fmla="*/ 0 w 6067425"/>
                            <a:gd name="connsiteY12" fmla="*/ 0 h 3638550"/>
                            <a:gd name="connsiteX0" fmla="*/ 314 w 6067739"/>
                            <a:gd name="connsiteY0" fmla="*/ 0 h 3638550"/>
                            <a:gd name="connsiteX1" fmla="*/ 6067739 w 6067739"/>
                            <a:gd name="connsiteY1" fmla="*/ 0 h 3638550"/>
                            <a:gd name="connsiteX2" fmla="*/ 6067739 w 6067739"/>
                            <a:gd name="connsiteY2" fmla="*/ 3381375 h 3638550"/>
                            <a:gd name="connsiteX3" fmla="*/ 1733864 w 6067739"/>
                            <a:gd name="connsiteY3" fmla="*/ 3381375 h 3638550"/>
                            <a:gd name="connsiteX4" fmla="*/ 1733864 w 6067739"/>
                            <a:gd name="connsiteY4" fmla="*/ 3638550 h 3638550"/>
                            <a:gd name="connsiteX5" fmla="*/ 1457639 w 6067739"/>
                            <a:gd name="connsiteY5" fmla="*/ 3638550 h 3638550"/>
                            <a:gd name="connsiteX6" fmla="*/ 1457639 w 6067739"/>
                            <a:gd name="connsiteY6" fmla="*/ 3381375 h 3638550"/>
                            <a:gd name="connsiteX7" fmla="*/ 1714814 w 6067739"/>
                            <a:gd name="connsiteY7" fmla="*/ 3381375 h 3638550"/>
                            <a:gd name="connsiteX8" fmla="*/ 1714814 w 6067739"/>
                            <a:gd name="connsiteY8" fmla="*/ 2362200 h 3638550"/>
                            <a:gd name="connsiteX9" fmla="*/ 2686364 w 6067739"/>
                            <a:gd name="connsiteY9" fmla="*/ 2362200 h 3638550"/>
                            <a:gd name="connsiteX10" fmla="*/ 2686364 w 6067739"/>
                            <a:gd name="connsiteY10" fmla="*/ 1685925 h 3638550"/>
                            <a:gd name="connsiteX11" fmla="*/ 314 w 6067739"/>
                            <a:gd name="connsiteY11" fmla="*/ 1670140 h 3638550"/>
                            <a:gd name="connsiteX12" fmla="*/ 314 w 6067739"/>
                            <a:gd name="connsiteY12" fmla="*/ 0 h 3638550"/>
                            <a:gd name="connsiteX0" fmla="*/ 596 w 6068021"/>
                            <a:gd name="connsiteY0" fmla="*/ 0 h 3638550"/>
                            <a:gd name="connsiteX1" fmla="*/ 6068021 w 6068021"/>
                            <a:gd name="connsiteY1" fmla="*/ 0 h 3638550"/>
                            <a:gd name="connsiteX2" fmla="*/ 6068021 w 6068021"/>
                            <a:gd name="connsiteY2" fmla="*/ 3381375 h 3638550"/>
                            <a:gd name="connsiteX3" fmla="*/ 1734146 w 6068021"/>
                            <a:gd name="connsiteY3" fmla="*/ 3381375 h 3638550"/>
                            <a:gd name="connsiteX4" fmla="*/ 1734146 w 6068021"/>
                            <a:gd name="connsiteY4" fmla="*/ 3638550 h 3638550"/>
                            <a:gd name="connsiteX5" fmla="*/ 1457921 w 6068021"/>
                            <a:gd name="connsiteY5" fmla="*/ 3638550 h 3638550"/>
                            <a:gd name="connsiteX6" fmla="*/ 1457921 w 6068021"/>
                            <a:gd name="connsiteY6" fmla="*/ 3381375 h 3638550"/>
                            <a:gd name="connsiteX7" fmla="*/ 1715096 w 6068021"/>
                            <a:gd name="connsiteY7" fmla="*/ 3381375 h 3638550"/>
                            <a:gd name="connsiteX8" fmla="*/ 1715096 w 6068021"/>
                            <a:gd name="connsiteY8" fmla="*/ 2362200 h 3638550"/>
                            <a:gd name="connsiteX9" fmla="*/ 2686646 w 6068021"/>
                            <a:gd name="connsiteY9" fmla="*/ 2362200 h 3638550"/>
                            <a:gd name="connsiteX10" fmla="*/ 2686646 w 6068021"/>
                            <a:gd name="connsiteY10" fmla="*/ 1685925 h 3638550"/>
                            <a:gd name="connsiteX11" fmla="*/ 282 w 6068021"/>
                            <a:gd name="connsiteY11" fmla="*/ 1689734 h 3638550"/>
                            <a:gd name="connsiteX12" fmla="*/ 596 w 6068021"/>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15354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29043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243097"/>
                            <a:gd name="connsiteY0" fmla="*/ 0 h 3638550"/>
                            <a:gd name="connsiteX1" fmla="*/ 6068279 w 6243097"/>
                            <a:gd name="connsiteY1" fmla="*/ 0 h 3638550"/>
                            <a:gd name="connsiteX2" fmla="*/ 6243097 w 6243097"/>
                            <a:gd name="connsiteY2" fmla="*/ 3372410 h 3638550"/>
                            <a:gd name="connsiteX3" fmla="*/ 1734404 w 6243097"/>
                            <a:gd name="connsiteY3" fmla="*/ 3381375 h 3638550"/>
                            <a:gd name="connsiteX4" fmla="*/ 1734404 w 6243097"/>
                            <a:gd name="connsiteY4" fmla="*/ 3638550 h 3638550"/>
                            <a:gd name="connsiteX5" fmla="*/ 1458179 w 6243097"/>
                            <a:gd name="connsiteY5" fmla="*/ 3638550 h 3638550"/>
                            <a:gd name="connsiteX6" fmla="*/ 1458179 w 6243097"/>
                            <a:gd name="connsiteY6" fmla="*/ 3381375 h 3638550"/>
                            <a:gd name="connsiteX7" fmla="*/ 1729042 w 6243097"/>
                            <a:gd name="connsiteY7" fmla="*/ 3381375 h 3638550"/>
                            <a:gd name="connsiteX8" fmla="*/ 1729043 w 6243097"/>
                            <a:gd name="connsiteY8" fmla="*/ 2362200 h 3638550"/>
                            <a:gd name="connsiteX9" fmla="*/ 2686904 w 6243097"/>
                            <a:gd name="connsiteY9" fmla="*/ 2362200 h 3638550"/>
                            <a:gd name="connsiteX10" fmla="*/ 2686904 w 6243097"/>
                            <a:gd name="connsiteY10" fmla="*/ 1685925 h 3638550"/>
                            <a:gd name="connsiteX11" fmla="*/ 258 w 6243097"/>
                            <a:gd name="connsiteY11" fmla="*/ 1686468 h 3638550"/>
                            <a:gd name="connsiteX12" fmla="*/ 854 w 6243097"/>
                            <a:gd name="connsiteY12" fmla="*/ 0 h 3638550"/>
                            <a:gd name="connsiteX0" fmla="*/ 854 w 6323785"/>
                            <a:gd name="connsiteY0" fmla="*/ 0 h 3638550"/>
                            <a:gd name="connsiteX1" fmla="*/ 6068279 w 6323785"/>
                            <a:gd name="connsiteY1" fmla="*/ 0 h 3638550"/>
                            <a:gd name="connsiteX2" fmla="*/ 6323785 w 6323785"/>
                            <a:gd name="connsiteY2" fmla="*/ 3372410 h 3638550"/>
                            <a:gd name="connsiteX3" fmla="*/ 1734404 w 6323785"/>
                            <a:gd name="connsiteY3" fmla="*/ 3381375 h 3638550"/>
                            <a:gd name="connsiteX4" fmla="*/ 1734404 w 6323785"/>
                            <a:gd name="connsiteY4" fmla="*/ 3638550 h 3638550"/>
                            <a:gd name="connsiteX5" fmla="*/ 1458179 w 6323785"/>
                            <a:gd name="connsiteY5" fmla="*/ 3638550 h 3638550"/>
                            <a:gd name="connsiteX6" fmla="*/ 1458179 w 6323785"/>
                            <a:gd name="connsiteY6" fmla="*/ 3381375 h 3638550"/>
                            <a:gd name="connsiteX7" fmla="*/ 1729042 w 6323785"/>
                            <a:gd name="connsiteY7" fmla="*/ 3381375 h 3638550"/>
                            <a:gd name="connsiteX8" fmla="*/ 1729043 w 6323785"/>
                            <a:gd name="connsiteY8" fmla="*/ 2362200 h 3638550"/>
                            <a:gd name="connsiteX9" fmla="*/ 2686904 w 6323785"/>
                            <a:gd name="connsiteY9" fmla="*/ 2362200 h 3638550"/>
                            <a:gd name="connsiteX10" fmla="*/ 2686904 w 6323785"/>
                            <a:gd name="connsiteY10" fmla="*/ 1685925 h 3638550"/>
                            <a:gd name="connsiteX11" fmla="*/ 258 w 6323785"/>
                            <a:gd name="connsiteY11" fmla="*/ 1686468 h 3638550"/>
                            <a:gd name="connsiteX12" fmla="*/ 854 w 6323785"/>
                            <a:gd name="connsiteY12" fmla="*/ 0 h 3638550"/>
                            <a:gd name="connsiteX0" fmla="*/ 854 w 6315117"/>
                            <a:gd name="connsiteY0" fmla="*/ 0 h 3638550"/>
                            <a:gd name="connsiteX1" fmla="*/ 6068279 w 6315117"/>
                            <a:gd name="connsiteY1" fmla="*/ 0 h 3638550"/>
                            <a:gd name="connsiteX2" fmla="*/ 6315117 w 6315117"/>
                            <a:gd name="connsiteY2" fmla="*/ 3385411 h 3638550"/>
                            <a:gd name="connsiteX3" fmla="*/ 1734404 w 6315117"/>
                            <a:gd name="connsiteY3" fmla="*/ 3381375 h 3638550"/>
                            <a:gd name="connsiteX4" fmla="*/ 1734404 w 6315117"/>
                            <a:gd name="connsiteY4" fmla="*/ 3638550 h 3638550"/>
                            <a:gd name="connsiteX5" fmla="*/ 1458179 w 6315117"/>
                            <a:gd name="connsiteY5" fmla="*/ 3638550 h 3638550"/>
                            <a:gd name="connsiteX6" fmla="*/ 1458179 w 6315117"/>
                            <a:gd name="connsiteY6" fmla="*/ 3381375 h 3638550"/>
                            <a:gd name="connsiteX7" fmla="*/ 1729042 w 6315117"/>
                            <a:gd name="connsiteY7" fmla="*/ 3381375 h 3638550"/>
                            <a:gd name="connsiteX8" fmla="*/ 1729043 w 6315117"/>
                            <a:gd name="connsiteY8" fmla="*/ 2362200 h 3638550"/>
                            <a:gd name="connsiteX9" fmla="*/ 2686904 w 6315117"/>
                            <a:gd name="connsiteY9" fmla="*/ 2362200 h 3638550"/>
                            <a:gd name="connsiteX10" fmla="*/ 2686904 w 6315117"/>
                            <a:gd name="connsiteY10" fmla="*/ 1685925 h 3638550"/>
                            <a:gd name="connsiteX11" fmla="*/ 258 w 6315117"/>
                            <a:gd name="connsiteY11" fmla="*/ 1686468 h 3638550"/>
                            <a:gd name="connsiteX12" fmla="*/ 854 w 6315117"/>
                            <a:gd name="connsiteY12" fmla="*/ 0 h 3638550"/>
                            <a:gd name="connsiteX0" fmla="*/ 854 w 6319451"/>
                            <a:gd name="connsiteY0" fmla="*/ 0 h 3638550"/>
                            <a:gd name="connsiteX1" fmla="*/ 6068279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5291 w 6319451"/>
                            <a:gd name="connsiteY5" fmla="*/ 363220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58150 w 6319451"/>
                            <a:gd name="connsiteY6" fmla="*/ 34445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1549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76628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34361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483557 w 6319451"/>
                            <a:gd name="connsiteY4" fmla="*/ 3635375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7103 w 6319451"/>
                            <a:gd name="connsiteY8" fmla="*/ 187325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337622 w 6319451"/>
                            <a:gd name="connsiteY9" fmla="*/ 18669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0 w 6318597"/>
                            <a:gd name="connsiteY0" fmla="*/ 0 h 3638550"/>
                            <a:gd name="connsiteX1" fmla="*/ 6318597 w 6318597"/>
                            <a:gd name="connsiteY1" fmla="*/ 0 h 3638550"/>
                            <a:gd name="connsiteX2" fmla="*/ 6318597 w 6318597"/>
                            <a:gd name="connsiteY2" fmla="*/ 3381078 h 3638550"/>
                            <a:gd name="connsiteX3" fmla="*/ 1568436 w 6318597"/>
                            <a:gd name="connsiteY3" fmla="*/ 3381375 h 3638550"/>
                            <a:gd name="connsiteX4" fmla="*/ 1568436 w 6318597"/>
                            <a:gd name="connsiteY4" fmla="*/ 3638550 h 3638550"/>
                            <a:gd name="connsiteX5" fmla="*/ 1311262 w 6318597"/>
                            <a:gd name="connsiteY5" fmla="*/ 3638550 h 3638550"/>
                            <a:gd name="connsiteX6" fmla="*/ 1312842 w 6318597"/>
                            <a:gd name="connsiteY6" fmla="*/ 3374724 h 3638550"/>
                            <a:gd name="connsiteX7" fmla="*/ 1563073 w 6318597"/>
                            <a:gd name="connsiteY7" fmla="*/ 3371850 h 3638550"/>
                            <a:gd name="connsiteX8" fmla="*/ 1563074 w 6318597"/>
                            <a:gd name="connsiteY8" fmla="*/ 1870075 h 3638550"/>
                            <a:gd name="connsiteX9" fmla="*/ 2336768 w 6318597"/>
                            <a:gd name="connsiteY9" fmla="*/ 1866900 h 3638550"/>
                            <a:gd name="connsiteX10" fmla="*/ 2686050 w 6318597"/>
                            <a:gd name="connsiteY10" fmla="*/ 1685925 h 3638550"/>
                            <a:gd name="connsiteX11" fmla="*/ 8930 w 6318597"/>
                            <a:gd name="connsiteY11" fmla="*/ 991143 h 3638550"/>
                            <a:gd name="connsiteX12" fmla="*/ 0 w 6318597"/>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702566 w 6335113"/>
                            <a:gd name="connsiteY10" fmla="*/ 168592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407275 w 6335113"/>
                            <a:gd name="connsiteY10" fmla="*/ 9048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012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9647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647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445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38225 h 3638550"/>
                            <a:gd name="connsiteX11" fmla="*/ 45 w 6335113"/>
                            <a:gd name="connsiteY11" fmla="*/ 1041943 h 3638550"/>
                            <a:gd name="connsiteX12" fmla="*/ 16516 w 6335113"/>
                            <a:gd name="connsiteY12" fmla="*/ 0 h 3638550"/>
                            <a:gd name="connsiteX0" fmla="*/ 274 w 6335387"/>
                            <a:gd name="connsiteY0" fmla="*/ 0 h 4911725"/>
                            <a:gd name="connsiteX1" fmla="*/ 6335387 w 6335387"/>
                            <a:gd name="connsiteY1" fmla="*/ 1273175 h 4911725"/>
                            <a:gd name="connsiteX2" fmla="*/ 6335387 w 6335387"/>
                            <a:gd name="connsiteY2" fmla="*/ 4654253 h 4911725"/>
                            <a:gd name="connsiteX3" fmla="*/ 1585226 w 6335387"/>
                            <a:gd name="connsiteY3" fmla="*/ 4654550 h 4911725"/>
                            <a:gd name="connsiteX4" fmla="*/ 1585226 w 6335387"/>
                            <a:gd name="connsiteY4" fmla="*/ 4911725 h 4911725"/>
                            <a:gd name="connsiteX5" fmla="*/ 1328052 w 6335387"/>
                            <a:gd name="connsiteY5" fmla="*/ 4911725 h 4911725"/>
                            <a:gd name="connsiteX6" fmla="*/ 1329632 w 6335387"/>
                            <a:gd name="connsiteY6" fmla="*/ 4647899 h 4911725"/>
                            <a:gd name="connsiteX7" fmla="*/ 1579863 w 6335387"/>
                            <a:gd name="connsiteY7" fmla="*/ 4645025 h 4911725"/>
                            <a:gd name="connsiteX8" fmla="*/ 1579864 w 6335387"/>
                            <a:gd name="connsiteY8" fmla="*/ 3143250 h 4911725"/>
                            <a:gd name="connsiteX9" fmla="*/ 2353558 w 6335387"/>
                            <a:gd name="connsiteY9" fmla="*/ 3140075 h 4911725"/>
                            <a:gd name="connsiteX10" fmla="*/ 2353571 w 6335387"/>
                            <a:gd name="connsiteY10" fmla="*/ 2311400 h 4911725"/>
                            <a:gd name="connsiteX11" fmla="*/ 319 w 6335387"/>
                            <a:gd name="connsiteY11" fmla="*/ 2315118 h 4911725"/>
                            <a:gd name="connsiteX12" fmla="*/ 274 w 6335387"/>
                            <a:gd name="connsiteY12" fmla="*/ 0 h 4911725"/>
                            <a:gd name="connsiteX0" fmla="*/ 0 w 6350990"/>
                            <a:gd name="connsiteY0" fmla="*/ 0 h 4914900"/>
                            <a:gd name="connsiteX1" fmla="*/ 6350990 w 6350990"/>
                            <a:gd name="connsiteY1" fmla="*/ 1276350 h 4914900"/>
                            <a:gd name="connsiteX2" fmla="*/ 6350990 w 6350990"/>
                            <a:gd name="connsiteY2" fmla="*/ 4657428 h 4914900"/>
                            <a:gd name="connsiteX3" fmla="*/ 1600829 w 6350990"/>
                            <a:gd name="connsiteY3" fmla="*/ 4657725 h 4914900"/>
                            <a:gd name="connsiteX4" fmla="*/ 1600829 w 6350990"/>
                            <a:gd name="connsiteY4" fmla="*/ 4914900 h 4914900"/>
                            <a:gd name="connsiteX5" fmla="*/ 1343655 w 6350990"/>
                            <a:gd name="connsiteY5" fmla="*/ 4914900 h 4914900"/>
                            <a:gd name="connsiteX6" fmla="*/ 1345235 w 6350990"/>
                            <a:gd name="connsiteY6" fmla="*/ 4651074 h 4914900"/>
                            <a:gd name="connsiteX7" fmla="*/ 1595466 w 6350990"/>
                            <a:gd name="connsiteY7" fmla="*/ 4648200 h 4914900"/>
                            <a:gd name="connsiteX8" fmla="*/ 1595467 w 6350990"/>
                            <a:gd name="connsiteY8" fmla="*/ 3146425 h 4914900"/>
                            <a:gd name="connsiteX9" fmla="*/ 2369161 w 6350990"/>
                            <a:gd name="connsiteY9" fmla="*/ 3143250 h 4914900"/>
                            <a:gd name="connsiteX10" fmla="*/ 2369174 w 6350990"/>
                            <a:gd name="connsiteY10" fmla="*/ 2314575 h 4914900"/>
                            <a:gd name="connsiteX11" fmla="*/ 15922 w 6350990"/>
                            <a:gd name="connsiteY11" fmla="*/ 2318293 h 4914900"/>
                            <a:gd name="connsiteX12" fmla="*/ 0 w 6350990"/>
                            <a:gd name="connsiteY12" fmla="*/ 0 h 4914900"/>
                            <a:gd name="connsiteX0" fmla="*/ 0 w 6347815"/>
                            <a:gd name="connsiteY0" fmla="*/ 0 h 4914900"/>
                            <a:gd name="connsiteX1" fmla="*/ 6347815 w 6347815"/>
                            <a:gd name="connsiteY1" fmla="*/ 1276350 h 4914900"/>
                            <a:gd name="connsiteX2" fmla="*/ 6347815 w 6347815"/>
                            <a:gd name="connsiteY2" fmla="*/ 4657428 h 4914900"/>
                            <a:gd name="connsiteX3" fmla="*/ 1597654 w 6347815"/>
                            <a:gd name="connsiteY3" fmla="*/ 4657725 h 4914900"/>
                            <a:gd name="connsiteX4" fmla="*/ 1597654 w 6347815"/>
                            <a:gd name="connsiteY4" fmla="*/ 4914900 h 4914900"/>
                            <a:gd name="connsiteX5" fmla="*/ 1340480 w 6347815"/>
                            <a:gd name="connsiteY5" fmla="*/ 4914900 h 4914900"/>
                            <a:gd name="connsiteX6" fmla="*/ 1342060 w 6347815"/>
                            <a:gd name="connsiteY6" fmla="*/ 4651074 h 4914900"/>
                            <a:gd name="connsiteX7" fmla="*/ 1592291 w 6347815"/>
                            <a:gd name="connsiteY7" fmla="*/ 4648200 h 4914900"/>
                            <a:gd name="connsiteX8" fmla="*/ 1592292 w 6347815"/>
                            <a:gd name="connsiteY8" fmla="*/ 3146425 h 4914900"/>
                            <a:gd name="connsiteX9" fmla="*/ 2365986 w 6347815"/>
                            <a:gd name="connsiteY9" fmla="*/ 3143250 h 4914900"/>
                            <a:gd name="connsiteX10" fmla="*/ 2365999 w 6347815"/>
                            <a:gd name="connsiteY10" fmla="*/ 2314575 h 4914900"/>
                            <a:gd name="connsiteX11" fmla="*/ 12747 w 6347815"/>
                            <a:gd name="connsiteY11" fmla="*/ 2318293 h 4914900"/>
                            <a:gd name="connsiteX12" fmla="*/ 0 w 6347815"/>
                            <a:gd name="connsiteY12" fmla="*/ 0 h 4914900"/>
                            <a:gd name="connsiteX0" fmla="*/ 0 w 6344640"/>
                            <a:gd name="connsiteY0" fmla="*/ 0 h 4921250"/>
                            <a:gd name="connsiteX1" fmla="*/ 6344640 w 6344640"/>
                            <a:gd name="connsiteY1" fmla="*/ 1282700 h 4921250"/>
                            <a:gd name="connsiteX2" fmla="*/ 6344640 w 6344640"/>
                            <a:gd name="connsiteY2" fmla="*/ 4663778 h 4921250"/>
                            <a:gd name="connsiteX3" fmla="*/ 1594479 w 6344640"/>
                            <a:gd name="connsiteY3" fmla="*/ 4664075 h 4921250"/>
                            <a:gd name="connsiteX4" fmla="*/ 1594479 w 6344640"/>
                            <a:gd name="connsiteY4" fmla="*/ 4921250 h 4921250"/>
                            <a:gd name="connsiteX5" fmla="*/ 1337305 w 6344640"/>
                            <a:gd name="connsiteY5" fmla="*/ 4921250 h 4921250"/>
                            <a:gd name="connsiteX6" fmla="*/ 1338885 w 6344640"/>
                            <a:gd name="connsiteY6" fmla="*/ 4657424 h 4921250"/>
                            <a:gd name="connsiteX7" fmla="*/ 1589116 w 6344640"/>
                            <a:gd name="connsiteY7" fmla="*/ 4654550 h 4921250"/>
                            <a:gd name="connsiteX8" fmla="*/ 1589117 w 6344640"/>
                            <a:gd name="connsiteY8" fmla="*/ 3152775 h 4921250"/>
                            <a:gd name="connsiteX9" fmla="*/ 2362811 w 6344640"/>
                            <a:gd name="connsiteY9" fmla="*/ 3149600 h 4921250"/>
                            <a:gd name="connsiteX10" fmla="*/ 2362824 w 6344640"/>
                            <a:gd name="connsiteY10" fmla="*/ 2320925 h 4921250"/>
                            <a:gd name="connsiteX11" fmla="*/ 9572 w 6344640"/>
                            <a:gd name="connsiteY11" fmla="*/ 2324643 h 4921250"/>
                            <a:gd name="connsiteX12" fmla="*/ 0 w 6344640"/>
                            <a:gd name="connsiteY12" fmla="*/ 0 h 4921250"/>
                            <a:gd name="connsiteX0" fmla="*/ 0 w 6341465"/>
                            <a:gd name="connsiteY0" fmla="*/ 0 h 4921250"/>
                            <a:gd name="connsiteX1" fmla="*/ 6341465 w 6341465"/>
                            <a:gd name="connsiteY1" fmla="*/ 128270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9525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341465" h="4921250">
                              <a:moveTo>
                                <a:pt x="0" y="0"/>
                              </a:moveTo>
                              <a:lnTo>
                                <a:pt x="6338290" y="0"/>
                              </a:lnTo>
                              <a:cubicBezTo>
                                <a:pt x="6339348" y="1551418"/>
                                <a:pt x="6340407" y="3112360"/>
                                <a:pt x="6341465" y="4663778"/>
                              </a:cubicBezTo>
                              <a:lnTo>
                                <a:pt x="1591304" y="4664075"/>
                              </a:lnTo>
                              <a:lnTo>
                                <a:pt x="1591304" y="4921250"/>
                              </a:lnTo>
                              <a:lnTo>
                                <a:pt x="1334130" y="4921250"/>
                              </a:lnTo>
                              <a:cubicBezTo>
                                <a:pt x="1332540" y="4832250"/>
                                <a:pt x="1337300" y="4746424"/>
                                <a:pt x="1335710" y="4657424"/>
                              </a:cubicBezTo>
                              <a:lnTo>
                                <a:pt x="1585941" y="4654550"/>
                              </a:lnTo>
                              <a:cubicBezTo>
                                <a:pt x="1585941" y="4314825"/>
                                <a:pt x="1585942" y="3492500"/>
                                <a:pt x="1585942" y="3152775"/>
                              </a:cubicBezTo>
                              <a:lnTo>
                                <a:pt x="2359636" y="3149600"/>
                              </a:lnTo>
                              <a:cubicBezTo>
                                <a:pt x="2360699" y="2874433"/>
                                <a:pt x="2358586" y="2596092"/>
                                <a:pt x="2359649" y="2320925"/>
                              </a:cubicBezTo>
                              <a:lnTo>
                                <a:pt x="6397" y="2324643"/>
                              </a:lnTo>
                              <a:cubicBezTo>
                                <a:pt x="5308" y="1771195"/>
                                <a:pt x="1089" y="553448"/>
                                <a:pt x="0" y="0"/>
                              </a:cubicBezTo>
                              <a:close/>
                            </a:path>
                          </a:pathLst>
                        </a:custGeom>
                        <a:blipFill dpi="0" rotWithShape="1">
                          <a:blip r:embed="rId113">
                            <a:extLst>
                              <a:ext uri="{28A0092B-C50C-407E-A947-70E740481C1C}">
                                <a14:useLocalDpi xmlns:a14="http://schemas.microsoft.com/office/drawing/2010/main" val="0"/>
                              </a:ext>
                            </a:extLst>
                          </a:blip>
                          <a:srcRect/>
                          <a:stretch>
                            <a:fillRect l="-5248" t="-6617" r="-23652" b="-4001"/>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28D4F" w14:textId="77777777" w:rsidR="00373B08" w:rsidRDefault="00373B08" w:rsidP="00E5501E">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D9C0A0" id="_x0000_s1029" alt="Quotation marks in chat symbols hanging on the strings" style="width:450.7pt;height:349.8pt;visibility:visible;mso-wrap-style:square;mso-left-percent:-10001;mso-top-percent:-10001;mso-position-horizontal:absolute;mso-position-horizontal-relative:char;mso-position-vertical:absolute;mso-position-vertical-relative:line;mso-left-percent:-10001;mso-top-percent:-10001;v-text-anchor:middle" coordsize="6341465,492125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7QBAUGhvdG9zaG9wIDMuMAA4QklNBAQAAAAAACMcAlAABk1hc2tvdBwC&#10;bgATR2V0dHkgSW1hZ2VzL01hc2tvdAD/2wBDAAIBAQEBAQIBAQECAgICAgQDAgICAgUEBAMEBgUG&#10;BgYFBgYGBwkIBgcJBwYGCAsICQoKCgoKBggLDAsKDAkKCgr/2wBDAQICAgICAgUDAwUKBwYHCgoK&#10;CgoKCgoKCgoKCgoKCgoKCgoKCgoKCgoKCgoKCgoKCgoKCgoKCgoKCgoKCgoKCgr/wAARCAFTAf0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" adj="-11796480,,5400" path="m,l6338290,v1058,1551418,2117,3112360,3175,4663778l1591304,4664075r,257175l1334130,4921250v-1590,-89000,3170,-174826,1580,-263826l1585941,4654550v,-339725,1,-1162050,1,-1501775l2359636,3149600v1063,-275167,-1050,-553508,13,-828675l6397,2324643c5308,1771195,1089,553448,,xe" stroked="f" strokeweight="2pt">
                <v:fill r:id="rId114" o:title="Quotation marks in chat symbols hanging on the strings" recolor="t" rotate="t" type="frame"/>
                <v:stroke joinstyle="miter"/>
                <v:formulas/>
                <v:path arrowok="t" o:connecttype="custom" o:connectlocs="0,0;5721134,0;5724000,4209981;1436360,4210249;1436360,4442400;1204226,4442400;1205653,4204245;1431519,4201651;1431520,2846002;2129880,2843136;2129891,2095093;5774,2098449;0,0" o:connectangles="0,0,0,0,0,0,0,0,0,0,0,0,0" textboxrect="0,0,6341465,4921250"/>
                <o:lock v:ext="edit" aspectratio="t"/>
                <v:textbox>
                  <w:txbxContent>
                    <w:p w14:paraId="56828D4F" w14:textId="77777777" w:rsidR="00373B08" w:rsidRDefault="00373B08" w:rsidP="00E5501E">
                      <w:pPr>
                        <w:jc w:val="center"/>
                      </w:pPr>
                      <w:r>
                        <w:softHyphen/>
                      </w:r>
                    </w:p>
                  </w:txbxContent>
                </v:textbox>
                <w10:anchorlock/>
              </v:shape>
            </w:pict>
          </mc:Fallback>
        </mc:AlternateContent>
      </w:r>
      <w:r w:rsidRPr="00B2780C">
        <w:t xml:space="preserve"> </w:t>
      </w:r>
      <w:r w:rsidRPr="00B2780C">
        <w:br w:type="page"/>
      </w:r>
    </w:p>
    <w:p w14:paraId="7B2DA288" w14:textId="58C761D3" w:rsidR="002A38F7" w:rsidRPr="00B2780C" w:rsidRDefault="002A38F7" w:rsidP="00E5501E">
      <w:pPr>
        <w:pStyle w:val="Heading1"/>
      </w:pPr>
      <w:bookmarkStart w:id="92" w:name="_Toc46131875"/>
      <w:bookmarkStart w:id="93" w:name="_Toc47344152"/>
      <w:r w:rsidRPr="00B2780C">
        <w:lastRenderedPageBreak/>
        <w:t>Overview</w:t>
      </w:r>
      <w:bookmarkEnd w:id="92"/>
      <w:bookmarkEnd w:id="93"/>
    </w:p>
    <w:p w14:paraId="02827BAD" w14:textId="5657C346" w:rsidR="002A38F7" w:rsidRDefault="002A38F7" w:rsidP="002A38F7">
      <w:r w:rsidRPr="002A38F7">
        <w:t>This topic will develop your understanding and s</w:t>
      </w:r>
      <w:r>
        <w:t>kills in data modelling.</w:t>
      </w:r>
      <w:r w:rsidR="0077507F">
        <w:t xml:space="preserve"> </w:t>
      </w:r>
      <w:r>
        <w:t>Data m</w:t>
      </w:r>
      <w:r w:rsidRPr="002A38F7">
        <w:t>odelling is critical to your development as a programmer or analyst</w:t>
      </w:r>
      <w:r w:rsidR="00A35201">
        <w:t xml:space="preserve"> </w:t>
      </w:r>
      <w:r w:rsidRPr="002A38F7">
        <w:t>because you may often be required to develop the data model for the system being built.</w:t>
      </w:r>
      <w:r w:rsidR="0077507F">
        <w:t xml:space="preserve"> </w:t>
      </w:r>
      <w:r w:rsidRPr="002A38F7">
        <w:t>This is especially true if you work in a small to medium</w:t>
      </w:r>
      <w:r>
        <w:t>-sized enterprise.</w:t>
      </w:r>
    </w:p>
    <w:p w14:paraId="1981E8F8" w14:textId="77777777" w:rsidR="006F02EA" w:rsidRDefault="002A38F7" w:rsidP="002A38F7">
      <w:r w:rsidRPr="002A38F7">
        <w:t xml:space="preserve">You will learn about </w:t>
      </w:r>
      <w:r w:rsidR="006F02EA">
        <w:t>the following:</w:t>
      </w:r>
    </w:p>
    <w:p w14:paraId="7E42EF2D" w14:textId="2DE405DD" w:rsidR="002A38F7" w:rsidRDefault="006F02EA" w:rsidP="006F02EA">
      <w:pPr>
        <w:pStyle w:val="ListBullet"/>
      </w:pPr>
      <w:r>
        <w:t>T</w:t>
      </w:r>
      <w:r w:rsidR="002A38F7" w:rsidRPr="002A38F7">
        <w:t>he terminology used in data modelling, how to interpret the business rules and information requirements of an organisation so th</w:t>
      </w:r>
      <w:r w:rsidR="002A38F7">
        <w:t>at you can build a data model.</w:t>
      </w:r>
    </w:p>
    <w:p w14:paraId="5BFE2BC3" w14:textId="1642BA94" w:rsidR="002A38F7" w:rsidRDefault="006F02EA" w:rsidP="006F02EA">
      <w:pPr>
        <w:pStyle w:val="ListBullet"/>
      </w:pPr>
      <w:r>
        <w:t>T</w:t>
      </w:r>
      <w:r w:rsidR="002A38F7" w:rsidRPr="002A38F7">
        <w:t>he different types of model that are most commonly used, such as the Entity Relationship Diagram</w:t>
      </w:r>
      <w:r>
        <w:t xml:space="preserve"> (ERD)</w:t>
      </w:r>
      <w:r w:rsidR="002A38F7" w:rsidRPr="002A38F7">
        <w:t xml:space="preserve">, and the various symbols used in </w:t>
      </w:r>
      <w:r w:rsidR="000414C3">
        <w:t>ERDs</w:t>
      </w:r>
      <w:r w:rsidR="002A38F7">
        <w:t xml:space="preserve"> and their meaning.</w:t>
      </w:r>
    </w:p>
    <w:p w14:paraId="23F4FC64" w14:textId="2C4310F3" w:rsidR="002A38F7" w:rsidRDefault="006F02EA" w:rsidP="006F02EA">
      <w:pPr>
        <w:pStyle w:val="ListBullet"/>
      </w:pPr>
      <w:r>
        <w:t>A</w:t>
      </w:r>
      <w:r w:rsidR="002A38F7" w:rsidRPr="002A38F7">
        <w:t xml:space="preserve">n understanding of how </w:t>
      </w:r>
      <w:r w:rsidR="00EE2D63">
        <w:t>effective</w:t>
      </w:r>
      <w:r w:rsidR="002A38F7" w:rsidRPr="002A38F7">
        <w:t xml:space="preserve"> table structures can be achieved by applying the rules, principles a</w:t>
      </w:r>
      <w:r>
        <w:t>nd processes of n</w:t>
      </w:r>
      <w:r w:rsidR="002A38F7">
        <w:t>ormalisation.</w:t>
      </w:r>
    </w:p>
    <w:p w14:paraId="179FE0E6" w14:textId="6961AF01" w:rsidR="002A38F7" w:rsidRDefault="00EE2D63" w:rsidP="006F02EA">
      <w:pPr>
        <w:pStyle w:val="ListBullet"/>
      </w:pPr>
      <w:r>
        <w:t>T</w:t>
      </w:r>
      <w:r w:rsidR="002A38F7" w:rsidRPr="002A38F7">
        <w:t>he sequence of steps you should take to develop your model, what entities and attributes are and how to analyse the different types of relationships betwe</w:t>
      </w:r>
      <w:r w:rsidR="002A38F7">
        <w:t>en the entities in your model.</w:t>
      </w:r>
    </w:p>
    <w:p w14:paraId="50C1ED19" w14:textId="3AB1B166" w:rsidR="002F7A13" w:rsidRDefault="006F02EA" w:rsidP="006F02EA">
      <w:pPr>
        <w:pStyle w:val="ListBullet"/>
      </w:pPr>
      <w:r>
        <w:t>T</w:t>
      </w:r>
      <w:r w:rsidR="002A38F7" w:rsidRPr="002A38F7">
        <w:t>he fun</w:t>
      </w:r>
      <w:r w:rsidR="002A38F7">
        <w:t>c</w:t>
      </w:r>
      <w:r w:rsidR="002A38F7" w:rsidRPr="002A38F7">
        <w:t>tions and features of different data types that are used in databases and how to develop a data dictionary for your data model.</w:t>
      </w:r>
    </w:p>
    <w:p w14:paraId="0642A429" w14:textId="4DEF5D50" w:rsidR="002A38F7" w:rsidRDefault="002A38F7" w:rsidP="006F02EA">
      <w:pPr>
        <w:pStyle w:val="ListBullet"/>
      </w:pPr>
      <w:r w:rsidRPr="002A38F7">
        <w:t>You will use modelling software to develop and implement your data model and learn about the different types of keys that are</w:t>
      </w:r>
      <w:r>
        <w:t xml:space="preserve"> used in relational databases.</w:t>
      </w:r>
    </w:p>
    <w:p w14:paraId="6EA94ED4" w14:textId="114107F7" w:rsidR="002A38F7" w:rsidRDefault="006F02EA" w:rsidP="006F02EA">
      <w:pPr>
        <w:pStyle w:val="ListBullet"/>
      </w:pPr>
      <w:r>
        <w:t xml:space="preserve">The </w:t>
      </w:r>
      <w:r w:rsidR="002A38F7">
        <w:t>use of t</w:t>
      </w:r>
      <w:r w:rsidR="002A38F7" w:rsidRPr="002A38F7">
        <w:t>imestamps, type h</w:t>
      </w:r>
      <w:r w:rsidR="002A38F7">
        <w:t>ie</w:t>
      </w:r>
      <w:r w:rsidR="002A38F7" w:rsidRPr="002A38F7">
        <w:t>rarchies and structured data types, and the purpose of user</w:t>
      </w:r>
      <w:r w:rsidR="002A38F7">
        <w:t>-</w:t>
      </w:r>
      <w:r w:rsidR="002A38F7" w:rsidRPr="002A38F7">
        <w:t>defined functions.</w:t>
      </w:r>
    </w:p>
    <w:p w14:paraId="06DB5A7D" w14:textId="2E87A458" w:rsidR="006F02EA" w:rsidRDefault="006F02EA" w:rsidP="006F02EA">
      <w:r w:rsidRPr="002A38F7">
        <w:t>In developing your model you will apply appropriate naming conventions and understand the importance and use of database identifiers and how they impact the usability of the databa</w:t>
      </w:r>
      <w:r>
        <w:t>s</w:t>
      </w:r>
      <w:r w:rsidRPr="002A38F7">
        <w:t>e.</w:t>
      </w:r>
    </w:p>
    <w:p w14:paraId="469DB4EE" w14:textId="7E58F64B" w:rsidR="002A38F7" w:rsidRPr="007D39B2" w:rsidRDefault="002A38F7" w:rsidP="002A38F7">
      <w:r w:rsidRPr="007D39B2">
        <w:t>It is impor</w:t>
      </w:r>
      <w:r w:rsidR="006F02EA" w:rsidRPr="007D39B2">
        <w:t>tan</w:t>
      </w:r>
      <w:r w:rsidRPr="007D39B2">
        <w:t>t that you carefully read and understand the material in this topic and that you use modelling software (such as SQL Power Architect) to develop the model for the Courier Company Governance System that is described in this topic.</w:t>
      </w:r>
    </w:p>
    <w:p w14:paraId="0DEDD98A" w14:textId="77777777" w:rsidR="002A38F7" w:rsidRDefault="002A38F7" w:rsidP="002A38F7">
      <w:r w:rsidRPr="007D39B2">
        <w:t xml:space="preserve"> Complete each of the practice activities in this topic paying particular attention to the video tutorials and the completion of the data modelling practice activity for the Little Athletics organisation.</w:t>
      </w:r>
    </w:p>
    <w:p w14:paraId="5BCF82A2" w14:textId="77777777" w:rsidR="002A38F7" w:rsidRDefault="002A38F7">
      <w:pPr>
        <w:keepLines w:val="0"/>
        <w:spacing w:before="0"/>
      </w:pPr>
      <w:r>
        <w:br w:type="page"/>
      </w:r>
    </w:p>
    <w:p w14:paraId="182A382A" w14:textId="02EA6013" w:rsidR="002A38F7" w:rsidRDefault="00C42414" w:rsidP="00343907">
      <w:pPr>
        <w:pStyle w:val="Heading1"/>
      </w:pPr>
      <w:bookmarkStart w:id="94" w:name="_Toc46131876"/>
      <w:bookmarkStart w:id="95" w:name="_Toc47344153"/>
      <w:r>
        <w:lastRenderedPageBreak/>
        <w:t>What is d</w:t>
      </w:r>
      <w:r w:rsidR="00343907">
        <w:t>ata m</w:t>
      </w:r>
      <w:r w:rsidR="00343907" w:rsidRPr="00343907">
        <w:t>odelling</w:t>
      </w:r>
      <w:bookmarkEnd w:id="94"/>
      <w:r>
        <w:t>?</w:t>
      </w:r>
      <w:bookmarkEnd w:id="95"/>
    </w:p>
    <w:p w14:paraId="53418802" w14:textId="7751CDAC" w:rsidR="00343907" w:rsidRDefault="00343907" w:rsidP="00E5501E">
      <w:r w:rsidRPr="00343907">
        <w:t>Data modelling is the practice used to transition from real</w:t>
      </w:r>
      <w:r>
        <w:t>-</w:t>
      </w:r>
      <w:r w:rsidRPr="00343907">
        <w:t>world processes and objects to their implementation as a database on a computer system.</w:t>
      </w:r>
      <w:r w:rsidR="0077507F">
        <w:t xml:space="preserve"> </w:t>
      </w:r>
      <w:r w:rsidRPr="00343907">
        <w:t>Databases must be designed to meet the very specific operations of an organisation, however the database designers, application programmers and end</w:t>
      </w:r>
      <w:r>
        <w:t>-</w:t>
      </w:r>
      <w:r w:rsidRPr="00343907">
        <w:t xml:space="preserve">users </w:t>
      </w:r>
      <w:r w:rsidR="003E46CA">
        <w:t xml:space="preserve">may </w:t>
      </w:r>
      <w:r w:rsidRPr="00343907">
        <w:t>all have a very different understanding of the data.</w:t>
      </w:r>
      <w:r w:rsidR="0077507F">
        <w:t xml:space="preserve"> </w:t>
      </w:r>
      <w:r w:rsidRPr="00343907">
        <w:t xml:space="preserve">This can result in designs that don’t reflect the actual operations of an organisation and can fail to meet the information requirements of the users </w:t>
      </w:r>
      <w:r w:rsidR="009177C5">
        <w:t>as well as</w:t>
      </w:r>
      <w:r w:rsidRPr="00343907">
        <w:t xml:space="preserve"> fail to safeguard the integ</w:t>
      </w:r>
      <w:r>
        <w:t>rity requirements of the data.</w:t>
      </w:r>
    </w:p>
    <w:p w14:paraId="26B9540A" w14:textId="506250A6" w:rsidR="002A38F7" w:rsidRDefault="00343907" w:rsidP="00E5501E">
      <w:r w:rsidRPr="00343907">
        <w:t>Database designers, therefore, strive to obtain a clear and precise description and understanding of the data and its use by the organisation.</w:t>
      </w:r>
      <w:r w:rsidR="0077507F">
        <w:t xml:space="preserve"> </w:t>
      </w:r>
      <w:r w:rsidRPr="00343907">
        <w:t xml:space="preserve">Data modelling condenses the complexities of the organisation’s processes, business rules and data down to a level of abstraction </w:t>
      </w:r>
      <w:r w:rsidR="000614AF">
        <w:t>that</w:t>
      </w:r>
      <w:r w:rsidR="00C5038F">
        <w:t>:</w:t>
      </w:r>
      <w:r w:rsidRPr="00343907">
        <w:t xml:space="preserve"> identifies the entities</w:t>
      </w:r>
      <w:r w:rsidR="00C5038F">
        <w:t>;</w:t>
      </w:r>
      <w:r w:rsidRPr="00343907">
        <w:t xml:space="preserve"> and models the relationships between those entities.</w:t>
      </w:r>
      <w:r w:rsidR="0077507F">
        <w:t xml:space="preserve"> </w:t>
      </w:r>
      <w:r w:rsidR="00B3663D">
        <w:t xml:space="preserve">The data model is a </w:t>
      </w:r>
      <w:r w:rsidRPr="00343907">
        <w:t xml:space="preserve">logical model of the database, since it depicts the things for which data </w:t>
      </w:r>
      <w:r w:rsidR="00FF6A08">
        <w:t>is</w:t>
      </w:r>
      <w:r w:rsidRPr="00343907">
        <w:t xml:space="preserve"> being stored and how those things are related to each other.</w:t>
      </w:r>
      <w:r w:rsidR="0077507F">
        <w:t xml:space="preserve"> </w:t>
      </w:r>
      <w:r w:rsidRPr="00343907">
        <w:t>The data model can be used to confirm with the users that the database will meet their needs and to communicate to the database developers the logical structure of the database that is to be implemented.</w:t>
      </w:r>
    </w:p>
    <w:p w14:paraId="40EF6380" w14:textId="77777777" w:rsidR="00757C29" w:rsidRPr="00B2780C" w:rsidRDefault="00757C29" w:rsidP="00E5501E">
      <w:pPr>
        <w:pStyle w:val="HeadingDecorative"/>
      </w:pPr>
      <w:r w:rsidRPr="00B2780C">
        <w:tab/>
      </w:r>
      <w:r w:rsidRPr="00B2780C">
        <w:rPr>
          <w:noProof/>
        </w:rPr>
        <w:drawing>
          <wp:inline distT="0" distB="0" distL="0" distR="0" wp14:anchorId="2D9B72CD" wp14:editId="3F8FF605">
            <wp:extent cx="360000" cy="360000"/>
            <wp:effectExtent l="0" t="0" r="2540" b="2540"/>
            <wp:docPr id="36"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49662E08" w14:textId="346B600D" w:rsidR="006013AC" w:rsidRDefault="006013AC" w:rsidP="00E5501E">
      <w:pPr>
        <w:pStyle w:val="Heading2"/>
        <w:rPr>
          <w:noProof w:val="0"/>
        </w:rPr>
      </w:pPr>
      <w:bookmarkStart w:id="96" w:name="_Toc46131877"/>
      <w:bookmarkStart w:id="97" w:name="_Toc47344154"/>
      <w:r>
        <w:rPr>
          <w:noProof w:val="0"/>
        </w:rPr>
        <w:t>Videos: Understanding data</w:t>
      </w:r>
      <w:bookmarkEnd w:id="97"/>
    </w:p>
    <w:p w14:paraId="16509F14" w14:textId="0236C79C" w:rsidR="006013AC" w:rsidRDefault="006013AC" w:rsidP="006013AC">
      <w:pPr>
        <w:rPr>
          <w:lang w:eastAsia="en-AU"/>
        </w:rPr>
      </w:pPr>
      <w:r>
        <w:rPr>
          <w:lang w:eastAsia="en-AU"/>
        </w:rPr>
        <w:t>Watch the videos in the following chapter from the LinkedIn Learning course</w:t>
      </w:r>
      <w:r w:rsidR="00532BA3">
        <w:rPr>
          <w:lang w:eastAsia="en-AU"/>
        </w:rPr>
        <w:t xml:space="preserve"> Learning Data Analytics</w:t>
      </w:r>
      <w:r w:rsidR="00AD0073">
        <w:rPr>
          <w:lang w:eastAsia="en-AU"/>
        </w:rPr>
        <w:t xml:space="preserve"> to learn how to identify</w:t>
      </w:r>
      <w:r w:rsidR="00DE2794">
        <w:rPr>
          <w:lang w:eastAsia="en-AU"/>
        </w:rPr>
        <w:t xml:space="preserve"> data and the different types of data:</w:t>
      </w:r>
    </w:p>
    <w:p w14:paraId="4E8D4CDF" w14:textId="28D96B27" w:rsidR="00532BA3" w:rsidRPr="006013AC" w:rsidRDefault="006D3652" w:rsidP="00A94638">
      <w:pPr>
        <w:pStyle w:val="ListBullet"/>
      </w:pPr>
      <w:hyperlink r:id="rId115" w:history="1">
        <w:r w:rsidR="005565EB" w:rsidRPr="005565EB">
          <w:rPr>
            <w:rStyle w:val="Hyperlink"/>
          </w:rPr>
          <w:t>2. Fundamentals of Data Understanding</w:t>
        </w:r>
      </w:hyperlink>
      <w:r w:rsidR="005565EB">
        <w:t xml:space="preserve"> </w:t>
      </w:r>
      <w:r w:rsidR="00532BA3">
        <w:t xml:space="preserve">(LinkedIn Learning </w:t>
      </w:r>
      <w:r w:rsidR="00A94638">
        <w:t>14:19 mins).</w:t>
      </w:r>
    </w:p>
    <w:p w14:paraId="3AC8EABC" w14:textId="2446C0FB" w:rsidR="00757C29" w:rsidRDefault="00757C29" w:rsidP="00E5501E">
      <w:pPr>
        <w:pStyle w:val="Heading2"/>
        <w:rPr>
          <w:noProof w:val="0"/>
        </w:rPr>
      </w:pPr>
      <w:bookmarkStart w:id="98" w:name="_Toc47344155"/>
      <w:r w:rsidRPr="00B2780C">
        <w:rPr>
          <w:noProof w:val="0"/>
        </w:rPr>
        <w:t>Video</w:t>
      </w:r>
      <w:r w:rsidR="00D60C18">
        <w:rPr>
          <w:noProof w:val="0"/>
        </w:rPr>
        <w:t>s</w:t>
      </w:r>
      <w:r w:rsidRPr="00B2780C">
        <w:rPr>
          <w:noProof w:val="0"/>
        </w:rPr>
        <w:t xml:space="preserve">: </w:t>
      </w:r>
      <w:r>
        <w:rPr>
          <w:noProof w:val="0"/>
        </w:rPr>
        <w:t>Data modelling</w:t>
      </w:r>
      <w:bookmarkEnd w:id="96"/>
      <w:bookmarkEnd w:id="98"/>
    </w:p>
    <w:p w14:paraId="0ED6F1CD" w14:textId="200B2CC5" w:rsidR="003B4568" w:rsidRPr="003B4568" w:rsidRDefault="003B4568" w:rsidP="003B4568">
      <w:pPr>
        <w:rPr>
          <w:lang w:eastAsia="en-AU"/>
        </w:rPr>
      </w:pPr>
      <w:r>
        <w:rPr>
          <w:lang w:eastAsia="en-AU"/>
        </w:rPr>
        <w:t xml:space="preserve">Watch the following videos to </w:t>
      </w:r>
      <w:r w:rsidR="005005AB">
        <w:rPr>
          <w:lang w:eastAsia="en-AU"/>
        </w:rPr>
        <w:t xml:space="preserve">learn more about data modelling. The LinkedIn Learning video gives a short overview, while the YouTube video </w:t>
      </w:r>
      <w:r w:rsidR="00846EC9">
        <w:rPr>
          <w:lang w:eastAsia="en-AU"/>
        </w:rPr>
        <w:t>goes into more depth about normalisation and creating an entity relationship diagram.</w:t>
      </w:r>
    </w:p>
    <w:p w14:paraId="3D41FBD3" w14:textId="37F0876B" w:rsidR="00D60C18" w:rsidRDefault="006D3652" w:rsidP="00AD0073">
      <w:pPr>
        <w:pStyle w:val="ListBullet"/>
      </w:pPr>
      <w:hyperlink r:id="rId116" w:history="1">
        <w:r w:rsidR="00D60C18" w:rsidRPr="00757C29">
          <w:rPr>
            <w:rStyle w:val="Hyperlink"/>
          </w:rPr>
          <w:t>Introduction to data modelling</w:t>
        </w:r>
      </w:hyperlink>
      <w:r w:rsidR="00D60C18">
        <w:t xml:space="preserve"> (</w:t>
      </w:r>
      <w:r w:rsidR="00AD0073">
        <w:t xml:space="preserve">LinkedIn Learning </w:t>
      </w:r>
      <w:r w:rsidR="00D60C18">
        <w:t>02:12</w:t>
      </w:r>
      <w:r w:rsidR="00AD0073">
        <w:t xml:space="preserve"> mins</w:t>
      </w:r>
      <w:r w:rsidR="00D60C18">
        <w:t>).</w:t>
      </w:r>
    </w:p>
    <w:p w14:paraId="46E750A7" w14:textId="2187DBF4" w:rsidR="00251A5A" w:rsidRPr="00251A5A" w:rsidRDefault="006D3652" w:rsidP="00F777DD">
      <w:pPr>
        <w:keepNext/>
        <w:rPr>
          <w:lang w:eastAsia="en-AU"/>
        </w:rPr>
      </w:pPr>
      <w:hyperlink r:id="rId117" w:history="1">
        <w:r w:rsidR="00251A5A" w:rsidRPr="00D60C18">
          <w:rPr>
            <w:rStyle w:val="Hyperlink"/>
          </w:rPr>
          <w:t>Data modelling – an introduction</w:t>
        </w:r>
      </w:hyperlink>
      <w:r w:rsidR="00251A5A">
        <w:t xml:space="preserve"> (YouTube 55:21 mins)</w:t>
      </w:r>
      <w:r w:rsidR="00846EC9">
        <w:t>.</w:t>
      </w:r>
    </w:p>
    <w:p w14:paraId="1CC16B41" w14:textId="6B0C5140" w:rsidR="00757C29" w:rsidRPr="00B2780C" w:rsidRDefault="00757C29" w:rsidP="00E5501E">
      <w:r>
        <w:rPr>
          <w:noProof/>
          <w:lang w:eastAsia="en-AU"/>
        </w:rPr>
        <w:drawing>
          <wp:inline distT="0" distB="0" distL="0" distR="0" wp14:anchorId="5295E3DC" wp14:editId="06DA2570">
            <wp:extent cx="2921479" cy="2191109"/>
            <wp:effectExtent l="0" t="0" r="0" b="0"/>
            <wp:docPr id="1588167061" name="Video 37">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37"/>
                    <pic:cNvPicPr/>
                  </pic:nvPicPr>
                  <pic:blipFill>
                    <a:blip r:embed="rId11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R_rOJPiEXc&quot; frameborder=&quot;0&quot; type=&quot;text/html&quot; width=&quot;816&quot; height=&quot;480&quot; /&gt;" h="480" w="816"/>
                        </a:ext>
                      </a:extLst>
                    </a:blip>
                    <a:stretch>
                      <a:fillRect/>
                    </a:stretch>
                  </pic:blipFill>
                  <pic:spPr>
                    <a:xfrm>
                      <a:off x="0" y="0"/>
                      <a:ext cx="2921479" cy="2191109"/>
                    </a:xfrm>
                    <a:prstGeom prst="rect">
                      <a:avLst/>
                    </a:prstGeom>
                  </pic:spPr>
                </pic:pic>
              </a:graphicData>
            </a:graphic>
          </wp:inline>
        </w:drawing>
      </w:r>
    </w:p>
    <w:p w14:paraId="433C5D47" w14:textId="78CD6F91" w:rsidR="00757C29" w:rsidRPr="00B2780C" w:rsidRDefault="00757C29" w:rsidP="00F552E5">
      <w:pPr>
        <w:pStyle w:val="Caption"/>
        <w:keepNext w:val="0"/>
      </w:pPr>
      <w:r w:rsidRPr="00757C29">
        <w:t>https://youtu.be/tR_rOJPiEXc</w:t>
      </w:r>
    </w:p>
    <w:p w14:paraId="47733408" w14:textId="0EFAB98D" w:rsidR="00757C29" w:rsidRDefault="00747820" w:rsidP="0069404C">
      <w:pPr>
        <w:pStyle w:val="Heading2"/>
      </w:pPr>
      <w:bookmarkStart w:id="99" w:name="_Toc46131879"/>
      <w:bookmarkStart w:id="100" w:name="_Toc47344156"/>
      <w:r w:rsidRPr="00747820">
        <w:t>Data modelling terminology</w:t>
      </w:r>
      <w:bookmarkEnd w:id="99"/>
      <w:bookmarkEnd w:id="100"/>
    </w:p>
    <w:p w14:paraId="18F00643" w14:textId="2FCA37D5" w:rsidR="00747820" w:rsidRDefault="00747820" w:rsidP="00747820">
      <w:pPr>
        <w:pStyle w:val="Caption"/>
      </w:pPr>
      <w:r>
        <w:t xml:space="preserve">Table </w:t>
      </w:r>
      <w:fldSimple w:instr=" SEQ Table \* ARABIC ">
        <w:r w:rsidR="00494303">
          <w:rPr>
            <w:noProof/>
          </w:rPr>
          <w:t>3</w:t>
        </w:r>
      </w:fldSimple>
      <w:r w:rsidR="00B3663D">
        <w:rPr>
          <w:noProof/>
        </w:rPr>
        <w:t xml:space="preserve"> Terminology explanations</w:t>
      </w:r>
    </w:p>
    <w:tbl>
      <w:tblPr>
        <w:tblStyle w:val="TableGrid"/>
        <w:tblW w:w="0" w:type="auto"/>
        <w:tblLook w:val="04A0" w:firstRow="1" w:lastRow="0" w:firstColumn="1" w:lastColumn="0" w:noHBand="0" w:noVBand="1"/>
      </w:tblPr>
      <w:tblGrid>
        <w:gridCol w:w="1696"/>
        <w:gridCol w:w="7320"/>
      </w:tblGrid>
      <w:tr w:rsidR="00747820" w14:paraId="09415E66" w14:textId="77777777" w:rsidTr="00747820">
        <w:trPr>
          <w:cnfStyle w:val="100000000000" w:firstRow="1" w:lastRow="0" w:firstColumn="0" w:lastColumn="0" w:oddVBand="0" w:evenVBand="0" w:oddHBand="0" w:evenHBand="0" w:firstRowFirstColumn="0" w:firstRowLastColumn="0" w:lastRowFirstColumn="0" w:lastRowLastColumn="0"/>
        </w:trPr>
        <w:tc>
          <w:tcPr>
            <w:tcW w:w="1696" w:type="dxa"/>
          </w:tcPr>
          <w:p w14:paraId="70982B69" w14:textId="20576166" w:rsidR="00747820" w:rsidRDefault="00747820" w:rsidP="00747820">
            <w:r>
              <w:t>Terminology</w:t>
            </w:r>
          </w:p>
        </w:tc>
        <w:tc>
          <w:tcPr>
            <w:tcW w:w="7320" w:type="dxa"/>
          </w:tcPr>
          <w:p w14:paraId="18C64492" w14:textId="164872DB" w:rsidR="00747820" w:rsidRDefault="00747820" w:rsidP="00747820">
            <w:r>
              <w:t>Explanation</w:t>
            </w:r>
          </w:p>
        </w:tc>
      </w:tr>
      <w:tr w:rsidR="00747820" w14:paraId="3CF24163" w14:textId="77777777" w:rsidTr="00747820">
        <w:tc>
          <w:tcPr>
            <w:tcW w:w="1696" w:type="dxa"/>
          </w:tcPr>
          <w:p w14:paraId="2BCF1BDD" w14:textId="4CBBEB67" w:rsidR="00747820" w:rsidRPr="006D1A69" w:rsidRDefault="00747820" w:rsidP="00747820">
            <w:pPr>
              <w:rPr>
                <w:b/>
                <w:bCs/>
              </w:rPr>
            </w:pPr>
            <w:r w:rsidRPr="006D1A69">
              <w:rPr>
                <w:b/>
                <w:bCs/>
              </w:rPr>
              <w:t>Entity</w:t>
            </w:r>
          </w:p>
        </w:tc>
        <w:tc>
          <w:tcPr>
            <w:tcW w:w="7320" w:type="dxa"/>
          </w:tcPr>
          <w:p w14:paraId="436CB897" w14:textId="742AD805" w:rsidR="00747820" w:rsidRDefault="00747820" w:rsidP="00FF3565">
            <w:pPr>
              <w:spacing w:line="276" w:lineRule="auto"/>
              <w:rPr>
                <w:lang w:eastAsia="en-AU"/>
              </w:rPr>
            </w:pPr>
            <w:r w:rsidRPr="00747820">
              <w:rPr>
                <w:lang w:eastAsia="en-AU"/>
              </w:rPr>
              <w:t>During analysis</w:t>
            </w:r>
            <w:r w:rsidR="0096166C">
              <w:rPr>
                <w:lang w:eastAsia="en-AU"/>
              </w:rPr>
              <w:t>,</w:t>
            </w:r>
            <w:r w:rsidRPr="00747820">
              <w:rPr>
                <w:lang w:eastAsia="en-AU"/>
              </w:rPr>
              <w:t xml:space="preserve"> an </w:t>
            </w:r>
            <w:r w:rsidR="00B3663D">
              <w:rPr>
                <w:lang w:eastAsia="en-AU"/>
              </w:rPr>
              <w:t>e</w:t>
            </w:r>
            <w:r w:rsidRPr="00747820">
              <w:rPr>
                <w:lang w:eastAsia="en-AU"/>
              </w:rPr>
              <w:t>ntity is something (a person, place, thing, event, or transaction, etc.) for which you want to store data in the database.</w:t>
            </w:r>
            <w:r w:rsidR="0077507F">
              <w:rPr>
                <w:lang w:eastAsia="en-AU"/>
              </w:rPr>
              <w:t xml:space="preserve"> </w:t>
            </w:r>
            <w:r w:rsidRPr="00747820">
              <w:rPr>
                <w:lang w:eastAsia="en-AU"/>
              </w:rPr>
              <w:t>When the database is implemented (created) the entities become tables.</w:t>
            </w:r>
            <w:r w:rsidR="0077507F">
              <w:rPr>
                <w:lang w:eastAsia="en-AU"/>
              </w:rPr>
              <w:t xml:space="preserve"> </w:t>
            </w:r>
            <w:r w:rsidRPr="00747820">
              <w:rPr>
                <w:lang w:eastAsia="en-AU"/>
              </w:rPr>
              <w:t>Entities can be either concrete or abstracted.</w:t>
            </w:r>
            <w:r w:rsidR="0077507F">
              <w:rPr>
                <w:lang w:eastAsia="en-AU"/>
              </w:rPr>
              <w:t xml:space="preserve"> </w:t>
            </w:r>
            <w:r w:rsidRPr="00747820">
              <w:rPr>
                <w:lang w:eastAsia="en-AU"/>
              </w:rPr>
              <w:t>For e</w:t>
            </w:r>
            <w:r w:rsidR="00B3663D">
              <w:rPr>
                <w:lang w:eastAsia="en-AU"/>
              </w:rPr>
              <w:t>xample, in a banking system, a c</w:t>
            </w:r>
            <w:r w:rsidRPr="00747820">
              <w:rPr>
                <w:lang w:eastAsia="en-AU"/>
              </w:rPr>
              <w:t>ustomer (concrete) is something you want to store data about.</w:t>
            </w:r>
            <w:r w:rsidR="0077507F">
              <w:rPr>
                <w:lang w:eastAsia="en-AU"/>
              </w:rPr>
              <w:t xml:space="preserve"> </w:t>
            </w:r>
            <w:r w:rsidRPr="00747820">
              <w:rPr>
                <w:lang w:eastAsia="en-AU"/>
              </w:rPr>
              <w:t>A transaction, like a funds transfer (abstracted), is also something you would want to store data about.</w:t>
            </w:r>
            <w:r w:rsidR="0077507F">
              <w:rPr>
                <w:lang w:eastAsia="en-AU"/>
              </w:rPr>
              <w:t xml:space="preserve"> </w:t>
            </w:r>
            <w:r w:rsidR="00B3663D">
              <w:rPr>
                <w:lang w:eastAsia="en-AU"/>
              </w:rPr>
              <w:t xml:space="preserve">The term </w:t>
            </w:r>
            <w:r w:rsidRPr="00747820">
              <w:rPr>
                <w:lang w:eastAsia="en-AU"/>
              </w:rPr>
              <w:t>entity is used in data modelling because it encompasses both the concrete and the abstracted things that you might want to store data about.</w:t>
            </w:r>
            <w:r w:rsidR="0077507F">
              <w:rPr>
                <w:lang w:eastAsia="en-AU"/>
              </w:rPr>
              <w:t xml:space="preserve"> </w:t>
            </w:r>
            <w:r w:rsidR="00B3663D">
              <w:rPr>
                <w:lang w:eastAsia="en-AU"/>
              </w:rPr>
              <w:t xml:space="preserve">As a </w:t>
            </w:r>
            <w:r w:rsidRPr="00747820">
              <w:rPr>
                <w:lang w:eastAsia="en-AU"/>
              </w:rPr>
              <w:t>rule</w:t>
            </w:r>
            <w:r w:rsidR="00A02EB4">
              <w:rPr>
                <w:lang w:eastAsia="en-AU"/>
              </w:rPr>
              <w:t xml:space="preserve"> </w:t>
            </w:r>
            <w:r w:rsidRPr="00747820">
              <w:rPr>
                <w:lang w:eastAsia="en-AU"/>
              </w:rPr>
              <w:t>of</w:t>
            </w:r>
            <w:r w:rsidR="00A02EB4">
              <w:rPr>
                <w:lang w:eastAsia="en-AU"/>
              </w:rPr>
              <w:t xml:space="preserve"> </w:t>
            </w:r>
            <w:r w:rsidRPr="00747820">
              <w:rPr>
                <w:lang w:eastAsia="en-AU"/>
              </w:rPr>
              <w:t>thumb</w:t>
            </w:r>
            <w:r w:rsidR="00A02EB4">
              <w:rPr>
                <w:lang w:eastAsia="en-AU"/>
              </w:rPr>
              <w:t>.</w:t>
            </w:r>
            <w:r w:rsidRPr="00747820">
              <w:rPr>
                <w:lang w:eastAsia="en-AU"/>
              </w:rPr>
              <w:t xml:space="preserve"> you can define something </w:t>
            </w:r>
            <w:r w:rsidR="000C06EB">
              <w:rPr>
                <w:lang w:eastAsia="en-AU"/>
              </w:rPr>
              <w:t>like</w:t>
            </w:r>
            <w:r w:rsidRPr="00747820">
              <w:rPr>
                <w:lang w:eastAsia="en-AU"/>
              </w:rPr>
              <w:t xml:space="preserve"> a</w:t>
            </w:r>
            <w:r w:rsidR="00B3663D">
              <w:rPr>
                <w:lang w:eastAsia="en-AU"/>
              </w:rPr>
              <w:t xml:space="preserve">n entity for </w:t>
            </w:r>
            <w:r w:rsidR="00F66F4E">
              <w:rPr>
                <w:lang w:eastAsia="en-AU"/>
              </w:rPr>
              <w:t>y</w:t>
            </w:r>
            <w:r w:rsidR="00B3663D">
              <w:rPr>
                <w:lang w:eastAsia="en-AU"/>
              </w:rPr>
              <w:t xml:space="preserve">our data model if there is more than one of it and </w:t>
            </w:r>
            <w:r w:rsidRPr="00747820">
              <w:rPr>
                <w:lang w:eastAsia="en-AU"/>
              </w:rPr>
              <w:t xml:space="preserve">it has attributes </w:t>
            </w:r>
            <w:r w:rsidR="006D1A69">
              <w:rPr>
                <w:lang w:eastAsia="en-AU"/>
              </w:rPr>
              <w:t>that</w:t>
            </w:r>
            <w:r w:rsidRPr="00747820">
              <w:rPr>
                <w:lang w:eastAsia="en-AU"/>
              </w:rPr>
              <w:t xml:space="preserve"> you want to store in your database.</w:t>
            </w:r>
          </w:p>
        </w:tc>
      </w:tr>
      <w:tr w:rsidR="00747820" w14:paraId="5E5D8A3C" w14:textId="77777777" w:rsidTr="00747820">
        <w:tc>
          <w:tcPr>
            <w:tcW w:w="1696" w:type="dxa"/>
          </w:tcPr>
          <w:p w14:paraId="34C34636" w14:textId="2D0EF3AF" w:rsidR="00747820" w:rsidRPr="006D1A69" w:rsidRDefault="00747820" w:rsidP="00747820">
            <w:pPr>
              <w:rPr>
                <w:b/>
                <w:bCs/>
              </w:rPr>
            </w:pPr>
            <w:r w:rsidRPr="006D1A69">
              <w:rPr>
                <w:b/>
                <w:bCs/>
              </w:rPr>
              <w:t>Attribute</w:t>
            </w:r>
          </w:p>
        </w:tc>
        <w:tc>
          <w:tcPr>
            <w:tcW w:w="7320" w:type="dxa"/>
          </w:tcPr>
          <w:p w14:paraId="426957E3" w14:textId="4CC114B6" w:rsidR="00747820" w:rsidRDefault="00747820" w:rsidP="00FF3565">
            <w:pPr>
              <w:spacing w:line="276" w:lineRule="auto"/>
              <w:rPr>
                <w:lang w:eastAsia="en-AU"/>
              </w:rPr>
            </w:pPr>
            <w:r w:rsidRPr="00747820">
              <w:rPr>
                <w:lang w:eastAsia="en-AU"/>
              </w:rPr>
              <w:t>During the analysis stage</w:t>
            </w:r>
            <w:r w:rsidR="006D1A69">
              <w:rPr>
                <w:lang w:eastAsia="en-AU"/>
              </w:rPr>
              <w:t>,</w:t>
            </w:r>
            <w:r w:rsidRPr="00747820">
              <w:rPr>
                <w:lang w:eastAsia="en-AU"/>
              </w:rPr>
              <w:t xml:space="preserve"> an attribute is a property or characteristic of an entity.</w:t>
            </w:r>
            <w:r w:rsidR="0077507F">
              <w:rPr>
                <w:lang w:eastAsia="en-AU"/>
              </w:rPr>
              <w:t xml:space="preserve"> </w:t>
            </w:r>
            <w:r w:rsidRPr="00747820">
              <w:rPr>
                <w:lang w:eastAsia="en-AU"/>
              </w:rPr>
              <w:t>When the database is implemented (created) the attributes become columns in a table.</w:t>
            </w:r>
            <w:r w:rsidR="0077507F">
              <w:rPr>
                <w:lang w:eastAsia="en-AU"/>
              </w:rPr>
              <w:t xml:space="preserve"> </w:t>
            </w:r>
            <w:r w:rsidRPr="00747820">
              <w:rPr>
                <w:lang w:eastAsia="en-AU"/>
              </w:rPr>
              <w:t>For example, two attributes of a customer would be their first name and last name.</w:t>
            </w:r>
            <w:r w:rsidR="0077507F">
              <w:rPr>
                <w:lang w:eastAsia="en-AU"/>
              </w:rPr>
              <w:t xml:space="preserve"> </w:t>
            </w:r>
            <w:r w:rsidRPr="00747820">
              <w:rPr>
                <w:lang w:eastAsia="en-AU"/>
              </w:rPr>
              <w:t>Two attributes of a funds transfer would be the transfer date and the transfer amount.</w:t>
            </w:r>
            <w:r w:rsidR="0077507F">
              <w:rPr>
                <w:lang w:eastAsia="en-AU"/>
              </w:rPr>
              <w:t xml:space="preserve"> </w:t>
            </w:r>
            <w:r w:rsidR="00B3663D">
              <w:rPr>
                <w:lang w:eastAsia="en-AU"/>
              </w:rPr>
              <w:t>Non-prime a</w:t>
            </w:r>
            <w:r w:rsidRPr="00747820">
              <w:rPr>
                <w:lang w:eastAsia="en-AU"/>
              </w:rPr>
              <w:t>ttributes are attrib</w:t>
            </w:r>
            <w:r w:rsidR="00B3663D">
              <w:rPr>
                <w:lang w:eastAsia="en-AU"/>
              </w:rPr>
              <w:t xml:space="preserve">utes </w:t>
            </w:r>
            <w:r w:rsidR="00F96752">
              <w:rPr>
                <w:lang w:eastAsia="en-AU"/>
              </w:rPr>
              <w:t>that</w:t>
            </w:r>
            <w:r w:rsidR="00B3663D">
              <w:rPr>
                <w:lang w:eastAsia="en-AU"/>
              </w:rPr>
              <w:t xml:space="preserve"> are not part of the primary k</w:t>
            </w:r>
            <w:r w:rsidRPr="00747820">
              <w:rPr>
                <w:lang w:eastAsia="en-AU"/>
              </w:rPr>
              <w:t>ey of a table.</w:t>
            </w:r>
          </w:p>
        </w:tc>
      </w:tr>
      <w:tr w:rsidR="00747820" w14:paraId="62FC5567" w14:textId="77777777" w:rsidTr="00747820">
        <w:tc>
          <w:tcPr>
            <w:tcW w:w="1696" w:type="dxa"/>
          </w:tcPr>
          <w:p w14:paraId="373421E3" w14:textId="2109B87C" w:rsidR="00747820" w:rsidRPr="006D1A69" w:rsidRDefault="00747820" w:rsidP="00747820">
            <w:pPr>
              <w:rPr>
                <w:b/>
                <w:bCs/>
              </w:rPr>
            </w:pPr>
            <w:r w:rsidRPr="006D1A69">
              <w:rPr>
                <w:b/>
                <w:bCs/>
              </w:rPr>
              <w:lastRenderedPageBreak/>
              <w:t>Relationship</w:t>
            </w:r>
          </w:p>
        </w:tc>
        <w:tc>
          <w:tcPr>
            <w:tcW w:w="7320" w:type="dxa"/>
          </w:tcPr>
          <w:p w14:paraId="6604D8C1" w14:textId="7DC4084E" w:rsidR="00747820" w:rsidRPr="00747820" w:rsidRDefault="00747820" w:rsidP="00FF3565">
            <w:pPr>
              <w:spacing w:line="276" w:lineRule="auto"/>
              <w:rPr>
                <w:lang w:eastAsia="en-AU"/>
              </w:rPr>
            </w:pPr>
            <w:r w:rsidRPr="00747820">
              <w:rPr>
                <w:lang w:eastAsia="en-AU"/>
              </w:rPr>
              <w:t>A relationship describes how entities are connected with each other.</w:t>
            </w:r>
            <w:r w:rsidR="0077507F">
              <w:rPr>
                <w:lang w:eastAsia="en-AU"/>
              </w:rPr>
              <w:t xml:space="preserve"> </w:t>
            </w:r>
            <w:r w:rsidRPr="00747820">
              <w:rPr>
                <w:lang w:eastAsia="en-AU"/>
              </w:rPr>
              <w:t>For example, a customer could conduct fund transfers, so a relationship exists between customer and fund transfer and could be described as follows: a customer can make many fund transfers and a fund transfer is for only one customer.</w:t>
            </w:r>
            <w:r w:rsidR="0077507F">
              <w:rPr>
                <w:lang w:eastAsia="en-AU"/>
              </w:rPr>
              <w:t xml:space="preserve"> </w:t>
            </w:r>
            <w:r w:rsidRPr="00747820">
              <w:rPr>
                <w:lang w:eastAsia="en-AU"/>
              </w:rPr>
              <w:t>In data modelling this type of relationship is defined as one-to-many (1:M).</w:t>
            </w:r>
            <w:r w:rsidR="0077507F">
              <w:rPr>
                <w:lang w:eastAsia="en-AU"/>
              </w:rPr>
              <w:t xml:space="preserve"> </w:t>
            </w:r>
            <w:r w:rsidRPr="00747820">
              <w:rPr>
                <w:lang w:eastAsia="en-AU"/>
              </w:rPr>
              <w:t>In the relational data model there are three types of relationship: one-to-one (1:1), one-to-many (1:M) and many-to-many (M:N) (M:N is the standard notation, however, (M:M) is also acceptable and quite commonly used).</w:t>
            </w:r>
          </w:p>
        </w:tc>
      </w:tr>
      <w:tr w:rsidR="00747820" w14:paraId="568748D5" w14:textId="77777777" w:rsidTr="00747820">
        <w:tc>
          <w:tcPr>
            <w:tcW w:w="1696" w:type="dxa"/>
          </w:tcPr>
          <w:p w14:paraId="5D4C504C" w14:textId="770CBD13" w:rsidR="00747820" w:rsidRPr="006D1A69" w:rsidRDefault="00747820" w:rsidP="00747820">
            <w:pPr>
              <w:rPr>
                <w:b/>
                <w:bCs/>
              </w:rPr>
            </w:pPr>
            <w:r w:rsidRPr="006D1A69">
              <w:rPr>
                <w:b/>
                <w:bCs/>
              </w:rPr>
              <w:t>One-to-one relationship</w:t>
            </w:r>
          </w:p>
        </w:tc>
        <w:tc>
          <w:tcPr>
            <w:tcW w:w="7320" w:type="dxa"/>
          </w:tcPr>
          <w:p w14:paraId="53B15E9B" w14:textId="669DF0D7" w:rsidR="00747820" w:rsidRPr="00747820" w:rsidRDefault="00747820" w:rsidP="00FF3565">
            <w:pPr>
              <w:spacing w:line="276" w:lineRule="auto"/>
              <w:rPr>
                <w:lang w:eastAsia="en-AU"/>
              </w:rPr>
            </w:pPr>
            <w:r w:rsidRPr="00747820">
              <w:rPr>
                <w:lang w:eastAsia="en-AU"/>
              </w:rPr>
              <w:t xml:space="preserve">New employees must provide the </w:t>
            </w:r>
            <w:r w:rsidR="00F11279">
              <w:rPr>
                <w:lang w:eastAsia="en-AU"/>
              </w:rPr>
              <w:t>Human Resources</w:t>
            </w:r>
            <w:r w:rsidR="001B7C06">
              <w:rPr>
                <w:lang w:eastAsia="en-AU"/>
              </w:rPr>
              <w:t xml:space="preserve"> (HR)</w:t>
            </w:r>
            <w:r w:rsidRPr="00747820">
              <w:rPr>
                <w:lang w:eastAsia="en-AU"/>
              </w:rPr>
              <w:t xml:space="preserve"> department with details of just one bank account into which their weekly pay is deposited and each account must belong to only one employee. So, a bank account belongs to one employee and an employee’s pay goes into only one bank account.</w:t>
            </w:r>
            <w:r w:rsidR="0077507F">
              <w:rPr>
                <w:lang w:eastAsia="en-AU"/>
              </w:rPr>
              <w:t xml:space="preserve"> </w:t>
            </w:r>
            <w:r w:rsidRPr="00747820">
              <w:rPr>
                <w:lang w:eastAsia="en-AU"/>
              </w:rPr>
              <w:t xml:space="preserve">So, the relationship </w:t>
            </w:r>
            <w:r w:rsidR="00530AEE">
              <w:rPr>
                <w:lang w:eastAsia="en-AU"/>
              </w:rPr>
              <w:t>‘</w:t>
            </w:r>
            <w:r w:rsidRPr="00FF3565">
              <w:rPr>
                <w:lang w:eastAsia="en-AU"/>
              </w:rPr>
              <w:t>EMPLOYEE’s pay goes into BANK ACCOUNT</w:t>
            </w:r>
            <w:r w:rsidR="00530AEE" w:rsidRPr="00FF3565">
              <w:rPr>
                <w:lang w:eastAsia="en-AU"/>
              </w:rPr>
              <w:t>’</w:t>
            </w:r>
            <w:r w:rsidRPr="00747820">
              <w:rPr>
                <w:lang w:eastAsia="en-AU"/>
              </w:rPr>
              <w:t xml:space="preserve"> is considered 1:1.</w:t>
            </w:r>
          </w:p>
        </w:tc>
      </w:tr>
      <w:tr w:rsidR="00747820" w14:paraId="65EE0714" w14:textId="77777777" w:rsidTr="00747820">
        <w:tc>
          <w:tcPr>
            <w:tcW w:w="1696" w:type="dxa"/>
          </w:tcPr>
          <w:p w14:paraId="26CF4A95" w14:textId="786D2433" w:rsidR="00747820" w:rsidRPr="006D1A69" w:rsidRDefault="00747820" w:rsidP="00747820">
            <w:pPr>
              <w:rPr>
                <w:b/>
                <w:bCs/>
              </w:rPr>
            </w:pPr>
            <w:r w:rsidRPr="006D1A69">
              <w:rPr>
                <w:b/>
                <w:bCs/>
              </w:rPr>
              <w:t>One-to-many relationship</w:t>
            </w:r>
          </w:p>
        </w:tc>
        <w:tc>
          <w:tcPr>
            <w:tcW w:w="7320" w:type="dxa"/>
          </w:tcPr>
          <w:p w14:paraId="796D01E1" w14:textId="42BD6774" w:rsidR="00747820" w:rsidRPr="00747820" w:rsidRDefault="00747820" w:rsidP="00FF3565">
            <w:pPr>
              <w:spacing w:line="276" w:lineRule="auto"/>
              <w:rPr>
                <w:lang w:eastAsia="en-AU"/>
              </w:rPr>
            </w:pPr>
            <w:r w:rsidRPr="00747820">
              <w:rPr>
                <w:lang w:eastAsia="en-AU"/>
              </w:rPr>
              <w:t xml:space="preserve">New employees are assigned a job role </w:t>
            </w:r>
            <w:r w:rsidR="00B6549B">
              <w:rPr>
                <w:lang w:eastAsia="en-AU"/>
              </w:rPr>
              <w:t xml:space="preserve">(or job title) </w:t>
            </w:r>
            <w:r w:rsidRPr="00747820">
              <w:rPr>
                <w:lang w:eastAsia="en-AU"/>
              </w:rPr>
              <w:t>by the HR department.</w:t>
            </w:r>
            <w:r w:rsidR="0077507F">
              <w:rPr>
                <w:lang w:eastAsia="en-AU"/>
              </w:rPr>
              <w:t xml:space="preserve"> </w:t>
            </w:r>
            <w:r w:rsidRPr="00747820">
              <w:rPr>
                <w:lang w:eastAsia="en-AU"/>
              </w:rPr>
              <w:t xml:space="preserve">Each employee is required to perform only one job role, however each job role </w:t>
            </w:r>
            <w:r w:rsidR="00B6549B">
              <w:rPr>
                <w:lang w:eastAsia="en-AU"/>
              </w:rPr>
              <w:t>may have</w:t>
            </w:r>
            <w:r w:rsidRPr="00747820">
              <w:rPr>
                <w:lang w:eastAsia="en-AU"/>
              </w:rPr>
              <w:t xml:space="preserve"> many employees that are assigned that </w:t>
            </w:r>
            <w:r w:rsidR="00C75E59">
              <w:rPr>
                <w:lang w:eastAsia="en-AU"/>
              </w:rPr>
              <w:t xml:space="preserve">same </w:t>
            </w:r>
            <w:r w:rsidRPr="00747820">
              <w:rPr>
                <w:lang w:eastAsia="en-AU"/>
              </w:rPr>
              <w:t>job role.</w:t>
            </w:r>
            <w:r w:rsidR="0077507F">
              <w:rPr>
                <w:lang w:eastAsia="en-AU"/>
              </w:rPr>
              <w:t xml:space="preserve"> </w:t>
            </w:r>
            <w:r w:rsidRPr="00747820">
              <w:rPr>
                <w:lang w:eastAsia="en-AU"/>
              </w:rPr>
              <w:t xml:space="preserve">So, the relationship </w:t>
            </w:r>
            <w:r w:rsidR="00530AEE">
              <w:rPr>
                <w:lang w:eastAsia="en-AU"/>
              </w:rPr>
              <w:t>‘</w:t>
            </w:r>
            <w:r w:rsidRPr="00FF3565">
              <w:rPr>
                <w:lang w:eastAsia="en-AU"/>
              </w:rPr>
              <w:t>EMPLOYEE is assigned a JOB ROLE</w:t>
            </w:r>
            <w:r w:rsidR="00530AEE" w:rsidRPr="00FF3565">
              <w:rPr>
                <w:lang w:eastAsia="en-AU"/>
              </w:rPr>
              <w:t>’</w:t>
            </w:r>
            <w:r w:rsidRPr="00747820">
              <w:rPr>
                <w:lang w:eastAsia="en-AU"/>
              </w:rPr>
              <w:t xml:space="preserve"> is considered 1:M.</w:t>
            </w:r>
          </w:p>
        </w:tc>
      </w:tr>
      <w:tr w:rsidR="00747820" w14:paraId="009DB18E" w14:textId="77777777" w:rsidTr="00747820">
        <w:tc>
          <w:tcPr>
            <w:tcW w:w="1696" w:type="dxa"/>
          </w:tcPr>
          <w:p w14:paraId="369E9587" w14:textId="6F4858DF" w:rsidR="00747820" w:rsidRPr="006D1A69" w:rsidRDefault="00747820" w:rsidP="00747820">
            <w:pPr>
              <w:rPr>
                <w:b/>
                <w:bCs/>
              </w:rPr>
            </w:pPr>
            <w:r w:rsidRPr="006D1A69">
              <w:rPr>
                <w:b/>
                <w:bCs/>
              </w:rPr>
              <w:t>Many-to-many relationship</w:t>
            </w:r>
          </w:p>
        </w:tc>
        <w:tc>
          <w:tcPr>
            <w:tcW w:w="7320" w:type="dxa"/>
          </w:tcPr>
          <w:p w14:paraId="7CDB356E" w14:textId="015323A8" w:rsidR="00747820" w:rsidRDefault="00747820" w:rsidP="00FF3565">
            <w:pPr>
              <w:spacing w:line="276" w:lineRule="auto"/>
              <w:rPr>
                <w:lang w:eastAsia="en-AU"/>
              </w:rPr>
            </w:pPr>
            <w:r w:rsidRPr="00747820">
              <w:rPr>
                <w:lang w:eastAsia="en-AU"/>
              </w:rPr>
              <w:t>An Employee can be assigned to multiple projects and each project could have several employees assigned to it.</w:t>
            </w:r>
            <w:r w:rsidR="0077507F">
              <w:rPr>
                <w:lang w:eastAsia="en-AU"/>
              </w:rPr>
              <w:t xml:space="preserve"> </w:t>
            </w:r>
            <w:r w:rsidRPr="00747820">
              <w:rPr>
                <w:lang w:eastAsia="en-AU"/>
              </w:rPr>
              <w:t xml:space="preserve">So, the relationship </w:t>
            </w:r>
            <w:r w:rsidR="00530AEE">
              <w:rPr>
                <w:lang w:eastAsia="en-AU"/>
              </w:rPr>
              <w:t>‘</w:t>
            </w:r>
            <w:r w:rsidRPr="00FF3565">
              <w:rPr>
                <w:lang w:eastAsia="en-AU"/>
              </w:rPr>
              <w:t>EMPLOYEE is assigned to PROJECT</w:t>
            </w:r>
            <w:r w:rsidR="00540D5F">
              <w:rPr>
                <w:lang w:eastAsia="en-AU"/>
              </w:rPr>
              <w:t>’</w:t>
            </w:r>
            <w:r w:rsidRPr="00747820">
              <w:rPr>
                <w:lang w:eastAsia="en-AU"/>
              </w:rPr>
              <w:t xml:space="preserve"> is considered M:N.</w:t>
            </w:r>
          </w:p>
        </w:tc>
      </w:tr>
      <w:tr w:rsidR="00747820" w14:paraId="56530313" w14:textId="77777777" w:rsidTr="00747820">
        <w:tc>
          <w:tcPr>
            <w:tcW w:w="1696" w:type="dxa"/>
          </w:tcPr>
          <w:p w14:paraId="2F6A44B6" w14:textId="5AB3D253" w:rsidR="00747820" w:rsidRPr="006D1A69" w:rsidRDefault="00747820" w:rsidP="00747820">
            <w:pPr>
              <w:rPr>
                <w:b/>
                <w:bCs/>
              </w:rPr>
            </w:pPr>
            <w:r w:rsidRPr="006D1A69">
              <w:rPr>
                <w:b/>
                <w:bCs/>
              </w:rPr>
              <w:t>Connectivity</w:t>
            </w:r>
          </w:p>
        </w:tc>
        <w:tc>
          <w:tcPr>
            <w:tcW w:w="7320" w:type="dxa"/>
          </w:tcPr>
          <w:p w14:paraId="1ADAC8B8" w14:textId="1C604902" w:rsidR="00747820" w:rsidRDefault="00747820" w:rsidP="00FF3565">
            <w:pPr>
              <w:spacing w:line="276" w:lineRule="auto"/>
              <w:rPr>
                <w:lang w:eastAsia="en-AU"/>
              </w:rPr>
            </w:pPr>
            <w:r w:rsidRPr="00747820">
              <w:rPr>
                <w:lang w:eastAsia="en-AU"/>
              </w:rPr>
              <w:t>When considering the type of relationship that exists between entities, i.e. 1:1, 1:M, or M:N, you are interested in how many of one entity is related to the other entity and vice versa.</w:t>
            </w:r>
            <w:r w:rsidR="0077507F">
              <w:rPr>
                <w:lang w:eastAsia="en-AU"/>
              </w:rPr>
              <w:t xml:space="preserve"> </w:t>
            </w:r>
            <w:r w:rsidRPr="00747820">
              <w:rPr>
                <w:lang w:eastAsia="en-AU"/>
              </w:rPr>
              <w:t>This is referred to as the connectivity and expressed as one of the three types of relationship</w:t>
            </w:r>
            <w:r w:rsidR="00540D5F">
              <w:rPr>
                <w:lang w:eastAsia="en-AU"/>
              </w:rPr>
              <w:t>:</w:t>
            </w:r>
            <w:r w:rsidRPr="00747820">
              <w:rPr>
                <w:lang w:eastAsia="en-AU"/>
              </w:rPr>
              <w:t xml:space="preserve"> 1:1, 1:M, or M:N.</w:t>
            </w:r>
          </w:p>
        </w:tc>
      </w:tr>
      <w:tr w:rsidR="00747820" w14:paraId="1D4BC3EE" w14:textId="77777777" w:rsidTr="00747820">
        <w:tc>
          <w:tcPr>
            <w:tcW w:w="1696" w:type="dxa"/>
          </w:tcPr>
          <w:p w14:paraId="6C783F51" w14:textId="7E0C8F33" w:rsidR="00747820" w:rsidRPr="006D1A69" w:rsidRDefault="00747820" w:rsidP="00747820">
            <w:pPr>
              <w:rPr>
                <w:b/>
                <w:bCs/>
              </w:rPr>
            </w:pPr>
            <w:r w:rsidRPr="006D1A69">
              <w:rPr>
                <w:b/>
                <w:bCs/>
              </w:rPr>
              <w:lastRenderedPageBreak/>
              <w:t>Cardinality</w:t>
            </w:r>
          </w:p>
        </w:tc>
        <w:tc>
          <w:tcPr>
            <w:tcW w:w="7320" w:type="dxa"/>
          </w:tcPr>
          <w:p w14:paraId="6D9956EA" w14:textId="5C99F7B1" w:rsidR="00747820" w:rsidRDefault="00540D5F" w:rsidP="00FF3565">
            <w:pPr>
              <w:spacing w:line="276" w:lineRule="auto"/>
              <w:rPr>
                <w:lang w:eastAsia="en-AU"/>
              </w:rPr>
            </w:pPr>
            <w:r>
              <w:rPr>
                <w:lang w:eastAsia="en-AU"/>
              </w:rPr>
              <w:t>This i</w:t>
            </w:r>
            <w:r w:rsidR="00747820">
              <w:rPr>
                <w:lang w:eastAsia="en-AU"/>
              </w:rPr>
              <w:t>s an indication of the minimum and maximum number of instances of one entity related to one instance of the other entity</w:t>
            </w:r>
            <w:r w:rsidR="009D4131">
              <w:rPr>
                <w:lang w:eastAsia="en-AU"/>
              </w:rPr>
              <w:t>. It</w:t>
            </w:r>
            <w:r w:rsidR="00747820">
              <w:rPr>
                <w:lang w:eastAsia="en-AU"/>
              </w:rPr>
              <w:t xml:space="preserve"> can be expressed as one of the following:</w:t>
            </w:r>
          </w:p>
          <w:p w14:paraId="2EA844DF" w14:textId="5B23F986" w:rsidR="00747820" w:rsidRDefault="00747820" w:rsidP="00FF3565">
            <w:pPr>
              <w:pStyle w:val="ListBullet"/>
              <w:spacing w:line="276" w:lineRule="auto"/>
            </w:pPr>
            <w:r>
              <w:t>(0,1)—min of 0 and max of 1</w:t>
            </w:r>
          </w:p>
          <w:p w14:paraId="0866EE37" w14:textId="3F5E3A66" w:rsidR="00747820" w:rsidRDefault="00747820" w:rsidP="00FF3565">
            <w:pPr>
              <w:pStyle w:val="ListBullet"/>
              <w:spacing w:line="276" w:lineRule="auto"/>
            </w:pPr>
            <w:r>
              <w:t>(1,1)—min of 1 and max of 1</w:t>
            </w:r>
          </w:p>
          <w:p w14:paraId="6FCD673B" w14:textId="6E49D960" w:rsidR="00747820" w:rsidRDefault="00747820" w:rsidP="00FF3565">
            <w:pPr>
              <w:pStyle w:val="ListBullet"/>
              <w:spacing w:line="276" w:lineRule="auto"/>
            </w:pPr>
            <w:r>
              <w:t>(0,M)—min of 0 and max of M</w:t>
            </w:r>
          </w:p>
          <w:p w14:paraId="35FE2591" w14:textId="68F877EF" w:rsidR="00747820" w:rsidRDefault="00747820" w:rsidP="00FF3565">
            <w:pPr>
              <w:pStyle w:val="ListBullet"/>
              <w:spacing w:line="276" w:lineRule="auto"/>
            </w:pPr>
            <w:r>
              <w:t>(1,M)—min of 1 and max of M</w:t>
            </w:r>
          </w:p>
          <w:p w14:paraId="71F3EB23" w14:textId="45AE6F39" w:rsidR="00747820" w:rsidRDefault="00747820" w:rsidP="00FF3565">
            <w:pPr>
              <w:pStyle w:val="ListBullet"/>
              <w:spacing w:line="276" w:lineRule="auto"/>
            </w:pPr>
            <w:r>
              <w:t>(0,6)—min of 0 and max of 6 (or any other value defined by the business rules)</w:t>
            </w:r>
          </w:p>
          <w:p w14:paraId="5C21F1F2" w14:textId="7C44A4E7" w:rsidR="00747820" w:rsidRDefault="00747820" w:rsidP="00FF3565">
            <w:pPr>
              <w:pStyle w:val="ListBullet"/>
              <w:spacing w:line="276" w:lineRule="auto"/>
            </w:pPr>
            <w:r>
              <w:t>(1,6)—min of 1 and max of 6 (or any other value defined by the business rules).</w:t>
            </w:r>
          </w:p>
        </w:tc>
      </w:tr>
      <w:tr w:rsidR="00747820" w14:paraId="785C557C" w14:textId="77777777" w:rsidTr="00747820">
        <w:tc>
          <w:tcPr>
            <w:tcW w:w="1696" w:type="dxa"/>
          </w:tcPr>
          <w:p w14:paraId="1B0243D5" w14:textId="5387092C" w:rsidR="00747820" w:rsidRPr="006D1A69" w:rsidRDefault="00747820" w:rsidP="00747820">
            <w:pPr>
              <w:rPr>
                <w:b/>
                <w:bCs/>
              </w:rPr>
            </w:pPr>
            <w:r w:rsidRPr="006D1A69">
              <w:rPr>
                <w:b/>
                <w:bCs/>
              </w:rPr>
              <w:t>Optionality</w:t>
            </w:r>
          </w:p>
        </w:tc>
        <w:tc>
          <w:tcPr>
            <w:tcW w:w="7320" w:type="dxa"/>
          </w:tcPr>
          <w:p w14:paraId="40F0FE66" w14:textId="2949A8A1" w:rsidR="00747820" w:rsidRDefault="00747820" w:rsidP="00FF3565">
            <w:pPr>
              <w:spacing w:line="276" w:lineRule="auto"/>
              <w:rPr>
                <w:lang w:eastAsia="en-AU"/>
              </w:rPr>
            </w:pPr>
            <w:r w:rsidRPr="00747820">
              <w:rPr>
                <w:lang w:eastAsia="en-AU"/>
              </w:rPr>
              <w:t>Optionality is closely associated to cardinality and describes whether an entity’s relationship participation is mandatory or optional.</w:t>
            </w:r>
            <w:r w:rsidR="0077507F">
              <w:rPr>
                <w:lang w:eastAsia="en-AU"/>
              </w:rPr>
              <w:t xml:space="preserve"> </w:t>
            </w:r>
            <w:r w:rsidRPr="00747820">
              <w:rPr>
                <w:lang w:eastAsia="en-AU"/>
              </w:rPr>
              <w:t>Optionality is usually indicated in both the Chen and the Crow’s</w:t>
            </w:r>
            <w:r w:rsidR="00F16D23">
              <w:rPr>
                <w:lang w:eastAsia="en-AU"/>
              </w:rPr>
              <w:t xml:space="preserve"> Foot model by a small </w:t>
            </w:r>
            <w:r w:rsidR="003357F3">
              <w:rPr>
                <w:lang w:eastAsia="en-AU"/>
              </w:rPr>
              <w:t>‘</w:t>
            </w:r>
            <w:r w:rsidR="00F16D23">
              <w:rPr>
                <w:lang w:eastAsia="en-AU"/>
              </w:rPr>
              <w:t>O</w:t>
            </w:r>
            <w:r w:rsidR="003357F3">
              <w:rPr>
                <w:lang w:eastAsia="en-AU"/>
              </w:rPr>
              <w:t>’</w:t>
            </w:r>
            <w:r w:rsidR="00F16D23">
              <w:rPr>
                <w:lang w:eastAsia="en-AU"/>
              </w:rPr>
              <w:t xml:space="preserve"> adjacent to the optional entity (y</w:t>
            </w:r>
            <w:r w:rsidRPr="00747820">
              <w:rPr>
                <w:lang w:eastAsia="en-AU"/>
              </w:rPr>
              <w:t>ou will learn about the Chen and Crow’s Foot models later on).</w:t>
            </w:r>
          </w:p>
        </w:tc>
      </w:tr>
      <w:tr w:rsidR="00747820" w14:paraId="6019F5FE" w14:textId="77777777" w:rsidTr="00747820">
        <w:tc>
          <w:tcPr>
            <w:tcW w:w="1696" w:type="dxa"/>
          </w:tcPr>
          <w:p w14:paraId="39CFFD52" w14:textId="125AF81F" w:rsidR="00747820" w:rsidRPr="006D1A69" w:rsidRDefault="00747820" w:rsidP="00747820">
            <w:pPr>
              <w:rPr>
                <w:b/>
                <w:bCs/>
              </w:rPr>
            </w:pPr>
            <w:r w:rsidRPr="006D1A69">
              <w:rPr>
                <w:b/>
                <w:bCs/>
              </w:rPr>
              <w:t>Primary key</w:t>
            </w:r>
          </w:p>
        </w:tc>
        <w:tc>
          <w:tcPr>
            <w:tcW w:w="7320" w:type="dxa"/>
          </w:tcPr>
          <w:p w14:paraId="7B35F58C" w14:textId="072C34E3" w:rsidR="00747820" w:rsidRDefault="00747820" w:rsidP="00FF3565">
            <w:pPr>
              <w:spacing w:line="276" w:lineRule="auto"/>
              <w:rPr>
                <w:lang w:eastAsia="en-AU"/>
              </w:rPr>
            </w:pPr>
            <w:r w:rsidRPr="00747820">
              <w:rPr>
                <w:lang w:eastAsia="en-AU"/>
              </w:rPr>
              <w:t xml:space="preserve">Generally speaking, a primary key is an attribute </w:t>
            </w:r>
            <w:r w:rsidR="007D6475">
              <w:rPr>
                <w:lang w:eastAsia="en-AU"/>
              </w:rPr>
              <w:t>(</w:t>
            </w:r>
            <w:r w:rsidRPr="00747820">
              <w:rPr>
                <w:lang w:eastAsia="en-AU"/>
              </w:rPr>
              <w:t>or set of attributes</w:t>
            </w:r>
            <w:r w:rsidR="007D6475">
              <w:rPr>
                <w:lang w:eastAsia="en-AU"/>
              </w:rPr>
              <w:t>)</w:t>
            </w:r>
            <w:r w:rsidRPr="00747820">
              <w:rPr>
                <w:lang w:eastAsia="en-AU"/>
              </w:rPr>
              <w:t xml:space="preserve"> </w:t>
            </w:r>
            <w:r w:rsidR="00053AD5">
              <w:rPr>
                <w:lang w:eastAsia="en-AU"/>
              </w:rPr>
              <w:t>that</w:t>
            </w:r>
            <w:r w:rsidRPr="00747820">
              <w:rPr>
                <w:lang w:eastAsia="en-AU"/>
              </w:rPr>
              <w:t xml:space="preserve"> contain a value unique to the entity to which it belongs.</w:t>
            </w:r>
            <w:r w:rsidR="0077507F">
              <w:rPr>
                <w:lang w:eastAsia="en-AU"/>
              </w:rPr>
              <w:t xml:space="preserve"> </w:t>
            </w:r>
            <w:r w:rsidRPr="00747820">
              <w:rPr>
                <w:lang w:eastAsia="en-AU"/>
              </w:rPr>
              <w:t>A primary key uniquely identifies any given row in a table.</w:t>
            </w:r>
            <w:r w:rsidR="0077507F">
              <w:rPr>
                <w:lang w:eastAsia="en-AU"/>
              </w:rPr>
              <w:t xml:space="preserve"> </w:t>
            </w:r>
            <w:r w:rsidRPr="00747820">
              <w:rPr>
                <w:lang w:eastAsia="en-AU"/>
              </w:rPr>
              <w:t>Each instance of the entity must have the primary key attribute and its value cannot be null.</w:t>
            </w:r>
            <w:r w:rsidR="0077507F">
              <w:rPr>
                <w:lang w:eastAsia="en-AU"/>
              </w:rPr>
              <w:t xml:space="preserve"> </w:t>
            </w:r>
            <w:r w:rsidRPr="00747820">
              <w:rPr>
                <w:lang w:eastAsia="en-AU"/>
              </w:rPr>
              <w:t>Each entity must have a primary key.</w:t>
            </w:r>
            <w:r w:rsidR="0077507F">
              <w:rPr>
                <w:lang w:eastAsia="en-AU"/>
              </w:rPr>
              <w:t xml:space="preserve"> </w:t>
            </w:r>
            <w:r w:rsidRPr="00747820">
              <w:rPr>
                <w:lang w:eastAsia="en-AU"/>
              </w:rPr>
              <w:t xml:space="preserve">Each entity can only have one primary key, </w:t>
            </w:r>
            <w:r w:rsidR="00023C86">
              <w:rPr>
                <w:lang w:eastAsia="en-AU"/>
              </w:rPr>
              <w:t>al</w:t>
            </w:r>
            <w:r w:rsidRPr="00747820">
              <w:rPr>
                <w:lang w:eastAsia="en-AU"/>
              </w:rPr>
              <w:t>though that key can be comprised of multiple attributes.</w:t>
            </w:r>
          </w:p>
        </w:tc>
      </w:tr>
      <w:tr w:rsidR="00747820" w14:paraId="10AA10A5" w14:textId="77777777" w:rsidTr="00747820">
        <w:tc>
          <w:tcPr>
            <w:tcW w:w="1696" w:type="dxa"/>
          </w:tcPr>
          <w:p w14:paraId="094B0EF9" w14:textId="5CE9426E" w:rsidR="00747820" w:rsidRPr="006D1A69" w:rsidRDefault="00747820" w:rsidP="00747820">
            <w:pPr>
              <w:rPr>
                <w:b/>
                <w:bCs/>
              </w:rPr>
            </w:pPr>
            <w:r w:rsidRPr="006D1A69">
              <w:rPr>
                <w:b/>
                <w:bCs/>
              </w:rPr>
              <w:t>Foreign key</w:t>
            </w:r>
          </w:p>
        </w:tc>
        <w:tc>
          <w:tcPr>
            <w:tcW w:w="7320" w:type="dxa"/>
          </w:tcPr>
          <w:p w14:paraId="1F8A1DE8" w14:textId="1DD87FFD" w:rsidR="00747820" w:rsidRDefault="00747820" w:rsidP="00FF3565">
            <w:pPr>
              <w:spacing w:line="276" w:lineRule="auto"/>
              <w:rPr>
                <w:lang w:eastAsia="en-AU"/>
              </w:rPr>
            </w:pPr>
            <w:r w:rsidRPr="00747820">
              <w:rPr>
                <w:lang w:eastAsia="en-AU"/>
              </w:rPr>
              <w:t>A foreign key is an attribute that references the primary key of a related entity.</w:t>
            </w:r>
            <w:r w:rsidR="0077507F">
              <w:rPr>
                <w:lang w:eastAsia="en-AU"/>
              </w:rPr>
              <w:t xml:space="preserve"> </w:t>
            </w:r>
            <w:r w:rsidRPr="00747820">
              <w:rPr>
                <w:lang w:eastAsia="en-AU"/>
              </w:rPr>
              <w:t xml:space="preserve">The value of the foreign key must </w:t>
            </w:r>
            <w:r w:rsidR="00F47BD3">
              <w:rPr>
                <w:lang w:eastAsia="en-AU"/>
              </w:rPr>
              <w:t xml:space="preserve">either </w:t>
            </w:r>
            <w:r w:rsidRPr="00747820">
              <w:rPr>
                <w:lang w:eastAsia="en-AU"/>
              </w:rPr>
              <w:t>match one of the values of the primary key of the related entity or be null.</w:t>
            </w:r>
          </w:p>
        </w:tc>
      </w:tr>
      <w:tr w:rsidR="00747820" w14:paraId="3841B10D" w14:textId="77777777" w:rsidTr="00747820">
        <w:tc>
          <w:tcPr>
            <w:tcW w:w="1696" w:type="dxa"/>
          </w:tcPr>
          <w:p w14:paraId="13D6D85B" w14:textId="2896FB08" w:rsidR="00747820" w:rsidRPr="006D1A69" w:rsidRDefault="00747820" w:rsidP="00747820">
            <w:pPr>
              <w:rPr>
                <w:b/>
                <w:bCs/>
              </w:rPr>
            </w:pPr>
            <w:r w:rsidRPr="006D1A69">
              <w:rPr>
                <w:b/>
                <w:bCs/>
              </w:rPr>
              <w:t>Alternate key</w:t>
            </w:r>
          </w:p>
        </w:tc>
        <w:tc>
          <w:tcPr>
            <w:tcW w:w="7320" w:type="dxa"/>
          </w:tcPr>
          <w:p w14:paraId="3436E025" w14:textId="0E72D2E2" w:rsidR="00747820" w:rsidRDefault="00747820" w:rsidP="00FF3565">
            <w:pPr>
              <w:spacing w:line="276" w:lineRule="auto"/>
              <w:rPr>
                <w:lang w:eastAsia="en-AU"/>
              </w:rPr>
            </w:pPr>
            <w:r w:rsidRPr="00747820">
              <w:rPr>
                <w:lang w:eastAsia="en-AU"/>
              </w:rPr>
              <w:t>An alternate key is an attribute (or set of attributes) that could have been used as the primary key but was not.</w:t>
            </w:r>
            <w:r w:rsidR="0077507F">
              <w:rPr>
                <w:lang w:eastAsia="en-AU"/>
              </w:rPr>
              <w:t xml:space="preserve"> </w:t>
            </w:r>
            <w:r w:rsidRPr="00747820">
              <w:rPr>
                <w:lang w:eastAsia="en-AU"/>
              </w:rPr>
              <w:t>An alternate key is like a primary key in that its value must be unique and it cannot be null.</w:t>
            </w:r>
            <w:r w:rsidR="0077507F">
              <w:rPr>
                <w:lang w:eastAsia="en-AU"/>
              </w:rPr>
              <w:t xml:space="preserve"> </w:t>
            </w:r>
            <w:r w:rsidRPr="00747820">
              <w:rPr>
                <w:lang w:eastAsia="en-AU"/>
              </w:rPr>
              <w:t>Alternate keys are applied to a table in the database in the form of a unique index defined on the column(s) that make up the alternate key.</w:t>
            </w:r>
          </w:p>
        </w:tc>
      </w:tr>
      <w:tr w:rsidR="00747820" w14:paraId="758DE6B2" w14:textId="77777777" w:rsidTr="00747820">
        <w:tc>
          <w:tcPr>
            <w:tcW w:w="1696" w:type="dxa"/>
          </w:tcPr>
          <w:p w14:paraId="262D64E0" w14:textId="5ED7399E" w:rsidR="00747820" w:rsidRPr="006D1A69" w:rsidRDefault="00747820" w:rsidP="00747820">
            <w:pPr>
              <w:rPr>
                <w:b/>
                <w:bCs/>
              </w:rPr>
            </w:pPr>
            <w:r w:rsidRPr="006D1A69">
              <w:rPr>
                <w:b/>
                <w:bCs/>
              </w:rPr>
              <w:lastRenderedPageBreak/>
              <w:t>Composite entity</w:t>
            </w:r>
          </w:p>
        </w:tc>
        <w:tc>
          <w:tcPr>
            <w:tcW w:w="7320" w:type="dxa"/>
          </w:tcPr>
          <w:p w14:paraId="3683B39A" w14:textId="2A928738" w:rsidR="00747820" w:rsidRDefault="00D11875" w:rsidP="00FF3565">
            <w:pPr>
              <w:spacing w:line="276" w:lineRule="auto"/>
              <w:rPr>
                <w:lang w:eastAsia="en-AU"/>
              </w:rPr>
            </w:pPr>
            <w:r>
              <w:rPr>
                <w:lang w:eastAsia="en-AU"/>
              </w:rPr>
              <w:t>As previously discussed,</w:t>
            </w:r>
            <w:r w:rsidR="00747820" w:rsidRPr="00747820">
              <w:rPr>
                <w:lang w:eastAsia="en-AU"/>
              </w:rPr>
              <w:t xml:space="preserve"> there are three types of relationships, one of which is the many-to-many (M:N) relationship</w:t>
            </w:r>
            <w:r>
              <w:rPr>
                <w:lang w:eastAsia="en-AU"/>
              </w:rPr>
              <w:t>. However</w:t>
            </w:r>
            <w:r w:rsidR="00747820" w:rsidRPr="00747820">
              <w:rPr>
                <w:lang w:eastAsia="en-AU"/>
              </w:rPr>
              <w:t xml:space="preserve"> in the relational data model you cannot implement a M:N relationship without first converting it to two 1:M relationships.</w:t>
            </w:r>
            <w:r w:rsidR="00546CB4">
              <w:rPr>
                <w:lang w:eastAsia="en-AU"/>
              </w:rPr>
              <w:t xml:space="preserve"> </w:t>
            </w:r>
            <w:r w:rsidR="00747820" w:rsidRPr="00747820">
              <w:rPr>
                <w:lang w:eastAsia="en-AU"/>
              </w:rPr>
              <w:t>This conversion is achieved by introducing a composite entity (also know</w:t>
            </w:r>
            <w:r w:rsidR="000C06EB">
              <w:rPr>
                <w:lang w:eastAsia="en-AU"/>
              </w:rPr>
              <w:t>n</w:t>
            </w:r>
            <w:r w:rsidR="00747820" w:rsidRPr="00747820">
              <w:rPr>
                <w:lang w:eastAsia="en-AU"/>
              </w:rPr>
              <w:t xml:space="preserve"> as a bridging entity or an associative entity)</w:t>
            </w:r>
            <w:r w:rsidR="00D5144A">
              <w:rPr>
                <w:lang w:eastAsia="en-AU"/>
              </w:rPr>
              <w:t>, which is</w:t>
            </w:r>
            <w:r w:rsidR="00747820" w:rsidRPr="00747820">
              <w:rPr>
                <w:lang w:eastAsia="en-AU"/>
              </w:rPr>
              <w:t xml:space="preserve"> used to implement </w:t>
            </w:r>
            <w:r w:rsidR="007C0B2B">
              <w:rPr>
                <w:lang w:eastAsia="en-AU"/>
              </w:rPr>
              <w:t xml:space="preserve">a </w:t>
            </w:r>
            <w:r w:rsidR="00747820" w:rsidRPr="00747820">
              <w:rPr>
                <w:lang w:eastAsia="en-AU"/>
              </w:rPr>
              <w:t>M:N relationship.</w:t>
            </w:r>
          </w:p>
        </w:tc>
      </w:tr>
      <w:tr w:rsidR="00747820" w14:paraId="6DECEC03" w14:textId="77777777" w:rsidTr="00747820">
        <w:tc>
          <w:tcPr>
            <w:tcW w:w="1696" w:type="dxa"/>
          </w:tcPr>
          <w:p w14:paraId="370D14D5" w14:textId="27038062" w:rsidR="00747820" w:rsidRPr="006D1A69" w:rsidRDefault="00747820" w:rsidP="00747820">
            <w:pPr>
              <w:rPr>
                <w:b/>
                <w:bCs/>
              </w:rPr>
            </w:pPr>
            <w:r w:rsidRPr="006D1A69">
              <w:rPr>
                <w:b/>
                <w:bCs/>
              </w:rPr>
              <w:t>Composite primary key</w:t>
            </w:r>
          </w:p>
        </w:tc>
        <w:tc>
          <w:tcPr>
            <w:tcW w:w="7320" w:type="dxa"/>
          </w:tcPr>
          <w:p w14:paraId="0BE511EA" w14:textId="2EED3FE2" w:rsidR="00747820" w:rsidRDefault="00747820" w:rsidP="00FF3565">
            <w:pPr>
              <w:spacing w:line="276" w:lineRule="auto"/>
              <w:rPr>
                <w:lang w:eastAsia="en-AU"/>
              </w:rPr>
            </w:pPr>
            <w:r w:rsidRPr="00747820">
              <w:rPr>
                <w:lang w:eastAsia="en-AU"/>
              </w:rPr>
              <w:t>A composite primary key is a primary key comprising more than one attribute.</w:t>
            </w:r>
            <w:r w:rsidR="0077507F">
              <w:rPr>
                <w:lang w:eastAsia="en-AU"/>
              </w:rPr>
              <w:t xml:space="preserve"> </w:t>
            </w:r>
            <w:r w:rsidRPr="00747820">
              <w:rPr>
                <w:lang w:eastAsia="en-AU"/>
              </w:rPr>
              <w:t xml:space="preserve">Composite primary keys will often be </w:t>
            </w:r>
            <w:r w:rsidR="007C0B2B">
              <w:rPr>
                <w:lang w:eastAsia="en-AU"/>
              </w:rPr>
              <w:t>used</w:t>
            </w:r>
            <w:r w:rsidRPr="00747820">
              <w:rPr>
                <w:lang w:eastAsia="en-AU"/>
              </w:rPr>
              <w:t xml:space="preserve"> in composite entities.</w:t>
            </w:r>
          </w:p>
        </w:tc>
      </w:tr>
      <w:tr w:rsidR="00747820" w14:paraId="3DF97AAE" w14:textId="77777777" w:rsidTr="00747820">
        <w:tc>
          <w:tcPr>
            <w:tcW w:w="1696" w:type="dxa"/>
          </w:tcPr>
          <w:p w14:paraId="070C4195" w14:textId="6041351C" w:rsidR="00747820" w:rsidRPr="006D1A69" w:rsidRDefault="00747820" w:rsidP="00747820">
            <w:pPr>
              <w:rPr>
                <w:b/>
                <w:bCs/>
              </w:rPr>
            </w:pPr>
            <w:r w:rsidRPr="006D1A69">
              <w:rPr>
                <w:b/>
                <w:bCs/>
              </w:rPr>
              <w:t>Redundancy</w:t>
            </w:r>
          </w:p>
        </w:tc>
        <w:tc>
          <w:tcPr>
            <w:tcW w:w="7320" w:type="dxa"/>
          </w:tcPr>
          <w:p w14:paraId="4CFFCF83" w14:textId="77777777" w:rsidR="00454D01" w:rsidRDefault="00747820" w:rsidP="00FF3565">
            <w:pPr>
              <w:spacing w:line="276" w:lineRule="auto"/>
              <w:rPr>
                <w:lang w:eastAsia="en-AU"/>
              </w:rPr>
            </w:pPr>
            <w:r>
              <w:rPr>
                <w:lang w:eastAsia="en-AU"/>
              </w:rPr>
              <w:t>There are two types of redundancy</w:t>
            </w:r>
            <w:r w:rsidR="006A30D0">
              <w:rPr>
                <w:lang w:eastAsia="en-AU"/>
              </w:rPr>
              <w:t>,</w:t>
            </w:r>
            <w:r>
              <w:rPr>
                <w:lang w:eastAsia="en-AU"/>
              </w:rPr>
              <w:t xml:space="preserve"> controlled and uncontrolled.</w:t>
            </w:r>
            <w:r w:rsidR="0077507F">
              <w:rPr>
                <w:lang w:eastAsia="en-AU"/>
              </w:rPr>
              <w:t xml:space="preserve"> </w:t>
            </w:r>
            <w:r>
              <w:rPr>
                <w:lang w:eastAsia="en-AU"/>
              </w:rPr>
              <w:t>Uncontrolled redundancy is the unnecessary and uncontrolled duplication of data</w:t>
            </w:r>
            <w:r w:rsidR="00F268A1">
              <w:rPr>
                <w:lang w:eastAsia="en-AU"/>
              </w:rPr>
              <w:t>, t</w:t>
            </w:r>
            <w:r>
              <w:rPr>
                <w:lang w:eastAsia="en-AU"/>
              </w:rPr>
              <w:t xml:space="preserve">hat is, when the same data </w:t>
            </w:r>
            <w:r w:rsidR="006A30D0">
              <w:rPr>
                <w:lang w:eastAsia="en-AU"/>
              </w:rPr>
              <w:t>is</w:t>
            </w:r>
            <w:r>
              <w:rPr>
                <w:lang w:eastAsia="en-AU"/>
              </w:rPr>
              <w:t xml:space="preserve"> stored unnecessarily in different places.</w:t>
            </w:r>
            <w:r w:rsidR="0077507F">
              <w:rPr>
                <w:lang w:eastAsia="en-AU"/>
              </w:rPr>
              <w:t xml:space="preserve"> </w:t>
            </w:r>
            <w:r>
              <w:rPr>
                <w:lang w:eastAsia="en-AU"/>
              </w:rPr>
              <w:t>This could take the form of duplication of</w:t>
            </w:r>
            <w:r w:rsidR="00454D01">
              <w:rPr>
                <w:lang w:eastAsia="en-AU"/>
              </w:rPr>
              <w:t>:</w:t>
            </w:r>
          </w:p>
          <w:p w14:paraId="30F0A94D" w14:textId="2F461D35" w:rsidR="00454D01" w:rsidRDefault="00747820" w:rsidP="00454D01">
            <w:pPr>
              <w:pStyle w:val="ListBullet"/>
            </w:pPr>
            <w:r>
              <w:t>values within a multivalued column</w:t>
            </w:r>
          </w:p>
          <w:p w14:paraId="414B928E" w14:textId="31E0C97A" w:rsidR="00454D01" w:rsidRDefault="00747820" w:rsidP="00454D01">
            <w:pPr>
              <w:pStyle w:val="ListBullet"/>
            </w:pPr>
            <w:r>
              <w:t>columns of data within a table</w:t>
            </w:r>
          </w:p>
          <w:p w14:paraId="04D662C8" w14:textId="705C48DE" w:rsidR="00454D01" w:rsidRDefault="00747820" w:rsidP="00454D01">
            <w:pPr>
              <w:pStyle w:val="ListBullet"/>
            </w:pPr>
            <w:r>
              <w:t>rows (records) of data</w:t>
            </w:r>
          </w:p>
          <w:p w14:paraId="0048B235" w14:textId="6F632885" w:rsidR="00454D01" w:rsidRDefault="00747820" w:rsidP="00454D01">
            <w:pPr>
              <w:pStyle w:val="ListBullet"/>
            </w:pPr>
            <w:r>
              <w:t>tables of data.</w:t>
            </w:r>
          </w:p>
          <w:p w14:paraId="0849B8B0" w14:textId="65881DDC" w:rsidR="00747820" w:rsidRDefault="00747820" w:rsidP="00D7419F">
            <w:pPr>
              <w:spacing w:line="276" w:lineRule="auto"/>
              <w:rPr>
                <w:lang w:eastAsia="en-AU"/>
              </w:rPr>
            </w:pPr>
            <w:r>
              <w:rPr>
                <w:lang w:eastAsia="en-AU"/>
              </w:rPr>
              <w:t>Avoiding redundancy is the primary goal of data integrity.</w:t>
            </w:r>
            <w:r w:rsidR="0077507F">
              <w:rPr>
                <w:lang w:eastAsia="en-AU"/>
              </w:rPr>
              <w:t xml:space="preserve"> </w:t>
            </w:r>
            <w:r>
              <w:rPr>
                <w:lang w:eastAsia="en-AU"/>
              </w:rPr>
              <w:t>Redundancy leads to data anomalies</w:t>
            </w:r>
            <w:r w:rsidR="00D7419F">
              <w:rPr>
                <w:lang w:eastAsia="en-AU"/>
              </w:rPr>
              <w:t>,</w:t>
            </w:r>
            <w:r>
              <w:rPr>
                <w:lang w:eastAsia="en-AU"/>
              </w:rPr>
              <w:t xml:space="preserve"> which can affect the integrity of the information extracted from the database because of the inconsistencies that may exist.</w:t>
            </w:r>
          </w:p>
          <w:p w14:paraId="7C3CA7AC" w14:textId="3E71843C" w:rsidR="00747820" w:rsidRPr="00747820" w:rsidRDefault="00747820" w:rsidP="00FF3565">
            <w:pPr>
              <w:spacing w:line="276" w:lineRule="auto"/>
              <w:rPr>
                <w:lang w:eastAsia="en-AU"/>
              </w:rPr>
            </w:pPr>
            <w:r>
              <w:rPr>
                <w:lang w:eastAsia="en-AU"/>
              </w:rPr>
              <w:t>Controlled redundancy is the necessary and controlled duplication of data that occurs in the values stored in Foreign Key attributes.</w:t>
            </w:r>
            <w:r w:rsidR="0077507F">
              <w:rPr>
                <w:lang w:eastAsia="en-AU"/>
              </w:rPr>
              <w:t xml:space="preserve"> </w:t>
            </w:r>
            <w:r>
              <w:rPr>
                <w:lang w:eastAsia="en-AU"/>
              </w:rPr>
              <w:t>When you implement a 1:M relationship, the foreign key always goes in the many table.</w:t>
            </w:r>
            <w:r w:rsidR="0077507F">
              <w:rPr>
                <w:lang w:eastAsia="en-AU"/>
              </w:rPr>
              <w:t xml:space="preserve"> </w:t>
            </w:r>
            <w:r>
              <w:rPr>
                <w:lang w:eastAsia="en-AU"/>
              </w:rPr>
              <w:t>So, the foreign key may contain multiple values that reference the same primary key on the one side of the relationship.</w:t>
            </w:r>
            <w:r w:rsidR="0077507F">
              <w:rPr>
                <w:lang w:eastAsia="en-AU"/>
              </w:rPr>
              <w:t xml:space="preserve"> </w:t>
            </w:r>
            <w:r>
              <w:rPr>
                <w:lang w:eastAsia="en-AU"/>
              </w:rPr>
              <w:t>This is controlled redundancy.</w:t>
            </w:r>
          </w:p>
        </w:tc>
      </w:tr>
      <w:tr w:rsidR="00747820" w14:paraId="0CA44FB2" w14:textId="77777777" w:rsidTr="00747820">
        <w:tc>
          <w:tcPr>
            <w:tcW w:w="1696" w:type="dxa"/>
          </w:tcPr>
          <w:p w14:paraId="5804784F" w14:textId="4FDAD3B3" w:rsidR="00747820" w:rsidRPr="006D1A69" w:rsidRDefault="00747820" w:rsidP="00747820">
            <w:pPr>
              <w:rPr>
                <w:b/>
                <w:bCs/>
              </w:rPr>
            </w:pPr>
            <w:r w:rsidRPr="006D1A69">
              <w:rPr>
                <w:b/>
                <w:bCs/>
              </w:rPr>
              <w:lastRenderedPageBreak/>
              <w:t>Strong or identifying relationships</w:t>
            </w:r>
          </w:p>
        </w:tc>
        <w:tc>
          <w:tcPr>
            <w:tcW w:w="7320" w:type="dxa"/>
          </w:tcPr>
          <w:p w14:paraId="3E8843F8" w14:textId="3F0F2A5D" w:rsidR="00747820" w:rsidRDefault="004B1318" w:rsidP="00FF3565">
            <w:pPr>
              <w:spacing w:line="276" w:lineRule="auto"/>
              <w:rPr>
                <w:lang w:eastAsia="en-AU"/>
              </w:rPr>
            </w:pPr>
            <w:r>
              <w:rPr>
                <w:lang w:eastAsia="en-AU"/>
              </w:rPr>
              <w:t>A relationship is said to be a strong or i</w:t>
            </w:r>
            <w:r w:rsidR="00747820" w:rsidRPr="00747820">
              <w:rPr>
                <w:lang w:eastAsia="en-AU"/>
              </w:rPr>
              <w:t>dentifying relationship when the foreign key that implements the re</w:t>
            </w:r>
            <w:r>
              <w:rPr>
                <w:lang w:eastAsia="en-AU"/>
              </w:rPr>
              <w:t>lationship is also part of the primary k</w:t>
            </w:r>
            <w:r w:rsidR="00747820" w:rsidRPr="00747820">
              <w:rPr>
                <w:lang w:eastAsia="en-AU"/>
              </w:rPr>
              <w:t>ey of the table.</w:t>
            </w:r>
            <w:r w:rsidR="0077507F">
              <w:rPr>
                <w:lang w:eastAsia="en-AU"/>
              </w:rPr>
              <w:t xml:space="preserve"> </w:t>
            </w:r>
            <w:r w:rsidR="00747820" w:rsidRPr="00747820">
              <w:rPr>
                <w:lang w:eastAsia="en-AU"/>
              </w:rPr>
              <w:t>Remember that the foreign key always goes in the table on the ‘many’ side of the relationship.</w:t>
            </w:r>
            <w:r w:rsidR="0077507F">
              <w:rPr>
                <w:lang w:eastAsia="en-AU"/>
              </w:rPr>
              <w:t xml:space="preserve"> </w:t>
            </w:r>
            <w:r w:rsidR="00747820" w:rsidRPr="00747820">
              <w:rPr>
                <w:lang w:eastAsia="en-AU"/>
              </w:rPr>
              <w:t>Strong relationships are denoted by a solid relationship line joining the two tables.</w:t>
            </w:r>
            <w:r w:rsidR="0077507F">
              <w:rPr>
                <w:lang w:eastAsia="en-AU"/>
              </w:rPr>
              <w:t xml:space="preserve"> </w:t>
            </w:r>
            <w:r w:rsidR="00747820" w:rsidRPr="00747820">
              <w:rPr>
                <w:lang w:eastAsia="en-AU"/>
              </w:rPr>
              <w:t>A strong identifying relationshi</w:t>
            </w:r>
            <w:r>
              <w:rPr>
                <w:lang w:eastAsia="en-AU"/>
              </w:rPr>
              <w:t xml:space="preserve">p means that the entity on the </w:t>
            </w:r>
            <w:r w:rsidR="00747820" w:rsidRPr="00747820">
              <w:rPr>
                <w:lang w:eastAsia="en-AU"/>
              </w:rPr>
              <w:t>many side</w:t>
            </w:r>
            <w:r>
              <w:rPr>
                <w:lang w:eastAsia="en-AU"/>
              </w:rPr>
              <w:t>s</w:t>
            </w:r>
            <w:r w:rsidR="00747820" w:rsidRPr="00747820">
              <w:rPr>
                <w:lang w:eastAsia="en-AU"/>
              </w:rPr>
              <w:t xml:space="preserve"> of the relationsh</w:t>
            </w:r>
            <w:r>
              <w:rPr>
                <w:lang w:eastAsia="en-AU"/>
              </w:rPr>
              <w:t xml:space="preserve">ip is </w:t>
            </w:r>
            <w:r w:rsidR="00747820" w:rsidRPr="00747820">
              <w:rPr>
                <w:lang w:eastAsia="en-AU"/>
              </w:rPr>
              <w:t>existence dependent (it’s a weak entity).</w:t>
            </w:r>
            <w:r w:rsidR="0077507F">
              <w:rPr>
                <w:lang w:eastAsia="en-AU"/>
              </w:rPr>
              <w:t xml:space="preserve"> </w:t>
            </w:r>
            <w:r w:rsidR="00747820" w:rsidRPr="00747820">
              <w:rPr>
                <w:lang w:eastAsia="en-AU"/>
              </w:rPr>
              <w:t>i.e. it cannot exist w</w:t>
            </w:r>
            <w:r>
              <w:rPr>
                <w:lang w:eastAsia="en-AU"/>
              </w:rPr>
              <w:t xml:space="preserve">ithout a related record on the </w:t>
            </w:r>
            <w:r w:rsidR="00CA4921">
              <w:rPr>
                <w:lang w:eastAsia="en-AU"/>
              </w:rPr>
              <w:t>‘</w:t>
            </w:r>
            <w:r w:rsidR="00747820" w:rsidRPr="00747820">
              <w:rPr>
                <w:lang w:eastAsia="en-AU"/>
              </w:rPr>
              <w:t>one</w:t>
            </w:r>
            <w:r w:rsidR="00CA4921">
              <w:rPr>
                <w:lang w:eastAsia="en-AU"/>
              </w:rPr>
              <w:t>’</w:t>
            </w:r>
            <w:r w:rsidR="00747820" w:rsidRPr="00747820">
              <w:rPr>
                <w:lang w:eastAsia="en-AU"/>
              </w:rPr>
              <w:t xml:space="preserve"> side of the relationship.</w:t>
            </w:r>
          </w:p>
        </w:tc>
      </w:tr>
      <w:tr w:rsidR="00747820" w14:paraId="1BE4BB07" w14:textId="77777777" w:rsidTr="00747820">
        <w:tc>
          <w:tcPr>
            <w:tcW w:w="1696" w:type="dxa"/>
          </w:tcPr>
          <w:p w14:paraId="3161922E" w14:textId="69D0C861" w:rsidR="00747820" w:rsidRPr="006D1A69" w:rsidRDefault="00747820" w:rsidP="00747820">
            <w:pPr>
              <w:rPr>
                <w:b/>
                <w:bCs/>
              </w:rPr>
            </w:pPr>
            <w:r w:rsidRPr="006D1A69">
              <w:rPr>
                <w:b/>
                <w:bCs/>
              </w:rPr>
              <w:t>Weak or non-identifying relationships</w:t>
            </w:r>
          </w:p>
        </w:tc>
        <w:tc>
          <w:tcPr>
            <w:tcW w:w="7320" w:type="dxa"/>
          </w:tcPr>
          <w:p w14:paraId="0731C87B" w14:textId="1E28264A" w:rsidR="00747820" w:rsidRPr="00747820" w:rsidRDefault="004B1318" w:rsidP="00FF3565">
            <w:pPr>
              <w:spacing w:line="276" w:lineRule="auto"/>
              <w:rPr>
                <w:lang w:eastAsia="en-AU"/>
              </w:rPr>
            </w:pPr>
            <w:r>
              <w:rPr>
                <w:lang w:eastAsia="en-AU"/>
              </w:rPr>
              <w:t>A relationship is said to be weak or n</w:t>
            </w:r>
            <w:r w:rsidR="00747820" w:rsidRPr="00747820">
              <w:rPr>
                <w:lang w:eastAsia="en-AU"/>
              </w:rPr>
              <w:t>on-identifying when the foreign key that implements the r</w:t>
            </w:r>
            <w:r>
              <w:rPr>
                <w:lang w:eastAsia="en-AU"/>
              </w:rPr>
              <w:t>elationship is not part of the primary k</w:t>
            </w:r>
            <w:r w:rsidR="00747820" w:rsidRPr="00747820">
              <w:rPr>
                <w:lang w:eastAsia="en-AU"/>
              </w:rPr>
              <w:t>ey of the table.</w:t>
            </w:r>
            <w:r w:rsidR="0077507F">
              <w:rPr>
                <w:lang w:eastAsia="en-AU"/>
              </w:rPr>
              <w:t xml:space="preserve"> </w:t>
            </w:r>
            <w:r w:rsidR="00747820" w:rsidRPr="00747820">
              <w:rPr>
                <w:lang w:eastAsia="en-AU"/>
              </w:rPr>
              <w:t>Weak relationships are denoted by a dashed relationship line joining the two tables.</w:t>
            </w:r>
            <w:r w:rsidR="0077507F">
              <w:rPr>
                <w:lang w:eastAsia="en-AU"/>
              </w:rPr>
              <w:t xml:space="preserve"> </w:t>
            </w:r>
            <w:r w:rsidR="00747820" w:rsidRPr="00747820">
              <w:rPr>
                <w:lang w:eastAsia="en-AU"/>
              </w:rPr>
              <w:t>A weak non-identifying relationshi</w:t>
            </w:r>
            <w:r>
              <w:rPr>
                <w:lang w:eastAsia="en-AU"/>
              </w:rPr>
              <w:t xml:space="preserve">p means that the entity on the </w:t>
            </w:r>
            <w:r w:rsidR="00747820" w:rsidRPr="00747820">
              <w:rPr>
                <w:lang w:eastAsia="en-AU"/>
              </w:rPr>
              <w:t xml:space="preserve">many side of the relationship </w:t>
            </w:r>
            <w:r>
              <w:rPr>
                <w:lang w:eastAsia="en-AU"/>
              </w:rPr>
              <w:t xml:space="preserve">is not </w:t>
            </w:r>
            <w:r w:rsidR="00747820" w:rsidRPr="00747820">
              <w:rPr>
                <w:lang w:eastAsia="en-AU"/>
              </w:rPr>
              <w:t>existence dependent (it’s a strong entity).</w:t>
            </w:r>
            <w:r w:rsidR="0077507F">
              <w:rPr>
                <w:lang w:eastAsia="en-AU"/>
              </w:rPr>
              <w:t xml:space="preserve"> </w:t>
            </w:r>
            <w:r w:rsidR="00747820" w:rsidRPr="00747820">
              <w:rPr>
                <w:lang w:eastAsia="en-AU"/>
              </w:rPr>
              <w:t>i.e. it can exist without a related record on the ‘one’ side of the relationship.</w:t>
            </w:r>
          </w:p>
        </w:tc>
      </w:tr>
    </w:tbl>
    <w:p w14:paraId="35465BCD" w14:textId="77777777" w:rsidR="00900B97" w:rsidRDefault="00900B97" w:rsidP="00900B97">
      <w:pPr>
        <w:pStyle w:val="Heading1"/>
      </w:pPr>
      <w:bookmarkStart w:id="101" w:name="_Toc46131926"/>
      <w:bookmarkStart w:id="102" w:name="_Toc47344157"/>
      <w:r w:rsidRPr="00DE1335">
        <w:t>Relational database keys</w:t>
      </w:r>
      <w:bookmarkEnd w:id="101"/>
      <w:bookmarkEnd w:id="102"/>
    </w:p>
    <w:p w14:paraId="673C8C1B" w14:textId="77777777" w:rsidR="00900B97" w:rsidRDefault="00900B97" w:rsidP="00900B97">
      <w:pPr>
        <w:pStyle w:val="ListBullet"/>
        <w:numPr>
          <w:ilvl w:val="0"/>
          <w:numId w:val="0"/>
        </w:numPr>
      </w:pPr>
      <w:r>
        <w:t xml:space="preserve">A key in a database is a way of identifying or accessing a row or record in a table. </w:t>
      </w:r>
      <w:r w:rsidRPr="00DE1335">
        <w:t>The following table describes the functions and features of</w:t>
      </w:r>
      <w:r>
        <w:t xml:space="preserve"> the different</w:t>
      </w:r>
      <w:r w:rsidRPr="00DE1335">
        <w:t xml:space="preserve"> </w:t>
      </w:r>
      <w:r>
        <w:t xml:space="preserve">types of database </w:t>
      </w:r>
      <w:r w:rsidRPr="00DE1335">
        <w:t>keys.</w:t>
      </w:r>
    </w:p>
    <w:p w14:paraId="18D7D056" w14:textId="555E15E0" w:rsidR="00900B97" w:rsidRDefault="00900B97" w:rsidP="00900B97">
      <w:pPr>
        <w:pStyle w:val="Caption"/>
      </w:pPr>
      <w:r>
        <w:t xml:space="preserve">Table </w:t>
      </w:r>
      <w:fldSimple w:instr=" SEQ Table \* ARABIC ">
        <w:r w:rsidR="00494303">
          <w:rPr>
            <w:noProof/>
          </w:rPr>
          <w:t>4</w:t>
        </w:r>
      </w:fldSimple>
      <w:r>
        <w:rPr>
          <w:noProof/>
        </w:rPr>
        <w:t xml:space="preserve"> Definition of key types</w:t>
      </w:r>
    </w:p>
    <w:tbl>
      <w:tblPr>
        <w:tblStyle w:val="TableGrid"/>
        <w:tblW w:w="9209" w:type="dxa"/>
        <w:tblLook w:val="04A0" w:firstRow="1" w:lastRow="0" w:firstColumn="1" w:lastColumn="0" w:noHBand="0" w:noVBand="1"/>
      </w:tblPr>
      <w:tblGrid>
        <w:gridCol w:w="1791"/>
        <w:gridCol w:w="3874"/>
        <w:gridCol w:w="3544"/>
      </w:tblGrid>
      <w:tr w:rsidR="00900B97" w:rsidRPr="00DE1335" w14:paraId="6248158B" w14:textId="77777777" w:rsidTr="002A4085">
        <w:trPr>
          <w:cnfStyle w:val="100000000000" w:firstRow="1" w:lastRow="0" w:firstColumn="0" w:lastColumn="0" w:oddVBand="0" w:evenVBand="0" w:oddHBand="0" w:evenHBand="0" w:firstRowFirstColumn="0" w:firstRowLastColumn="0" w:lastRowFirstColumn="0" w:lastRowLastColumn="0"/>
        </w:trPr>
        <w:tc>
          <w:tcPr>
            <w:tcW w:w="1791" w:type="dxa"/>
          </w:tcPr>
          <w:p w14:paraId="2A6035A1" w14:textId="77777777" w:rsidR="00900B97" w:rsidRPr="00DE1335" w:rsidRDefault="00900B97" w:rsidP="002A4085">
            <w:r w:rsidRPr="00DE1335">
              <w:t>Key Type</w:t>
            </w:r>
          </w:p>
        </w:tc>
        <w:tc>
          <w:tcPr>
            <w:tcW w:w="3874" w:type="dxa"/>
          </w:tcPr>
          <w:p w14:paraId="47F638C8" w14:textId="77777777" w:rsidR="00900B97" w:rsidRPr="00DE1335" w:rsidRDefault="00900B97" w:rsidP="002A4085">
            <w:r w:rsidRPr="00DE1335">
              <w:t>Definition</w:t>
            </w:r>
          </w:p>
        </w:tc>
        <w:tc>
          <w:tcPr>
            <w:tcW w:w="3544" w:type="dxa"/>
          </w:tcPr>
          <w:p w14:paraId="4BED1B96" w14:textId="77777777" w:rsidR="00900B97" w:rsidRPr="00DE1335" w:rsidRDefault="00900B97" w:rsidP="002A4085">
            <w:r>
              <w:t>Function and f</w:t>
            </w:r>
            <w:r w:rsidRPr="00DE1335">
              <w:t>eatures</w:t>
            </w:r>
          </w:p>
        </w:tc>
      </w:tr>
      <w:tr w:rsidR="00900B97" w:rsidRPr="00DE1335" w14:paraId="2CF5A531" w14:textId="77777777" w:rsidTr="002A4085">
        <w:tc>
          <w:tcPr>
            <w:tcW w:w="1791" w:type="dxa"/>
          </w:tcPr>
          <w:p w14:paraId="026F5D5A" w14:textId="77777777" w:rsidR="00900B97" w:rsidRPr="00EE69AF" w:rsidRDefault="00900B97" w:rsidP="002A4085">
            <w:pPr>
              <w:rPr>
                <w:b/>
                <w:bCs/>
              </w:rPr>
            </w:pPr>
            <w:r w:rsidRPr="00EE69AF">
              <w:rPr>
                <w:b/>
                <w:bCs/>
              </w:rPr>
              <w:t>Super key</w:t>
            </w:r>
          </w:p>
        </w:tc>
        <w:tc>
          <w:tcPr>
            <w:tcW w:w="3874" w:type="dxa"/>
          </w:tcPr>
          <w:p w14:paraId="055CEFBC" w14:textId="77777777" w:rsidR="00900B97" w:rsidRPr="00DE1335" w:rsidRDefault="00900B97" w:rsidP="002A4085">
            <w:r w:rsidRPr="00DE1335">
              <w:t>Is a table column, or a combination of columns (within the same table), that uniquely identifies each row in a table</w:t>
            </w:r>
            <w:r>
              <w:t>.</w:t>
            </w:r>
          </w:p>
        </w:tc>
        <w:tc>
          <w:tcPr>
            <w:tcW w:w="3544" w:type="dxa"/>
          </w:tcPr>
          <w:p w14:paraId="5965AEF4" w14:textId="77777777" w:rsidR="00900B97" w:rsidRPr="00DE1335" w:rsidRDefault="00900B97" w:rsidP="002A4085">
            <w:r w:rsidRPr="00DE1335">
              <w:t>Defined at design time as t</w:t>
            </w:r>
            <w:r>
              <w:t>he initial step in selecting a primary k</w:t>
            </w:r>
            <w:r w:rsidRPr="00DE1335">
              <w:t>ey for a table.</w:t>
            </w:r>
            <w:r>
              <w:t xml:space="preserve"> </w:t>
            </w:r>
            <w:r w:rsidRPr="00DE1335">
              <w:t>Not implemented in the database.</w:t>
            </w:r>
          </w:p>
        </w:tc>
      </w:tr>
      <w:tr w:rsidR="00900B97" w:rsidRPr="00DE1335" w14:paraId="4CD2175D" w14:textId="77777777" w:rsidTr="002A4085">
        <w:tc>
          <w:tcPr>
            <w:tcW w:w="1791" w:type="dxa"/>
          </w:tcPr>
          <w:p w14:paraId="66CF1C32" w14:textId="77777777" w:rsidR="00900B97" w:rsidRPr="00EE69AF" w:rsidRDefault="00900B97" w:rsidP="002A4085">
            <w:pPr>
              <w:rPr>
                <w:b/>
                <w:bCs/>
              </w:rPr>
            </w:pPr>
            <w:r w:rsidRPr="00EE69AF">
              <w:rPr>
                <w:b/>
                <w:bCs/>
              </w:rPr>
              <w:lastRenderedPageBreak/>
              <w:t>Candidate key</w:t>
            </w:r>
          </w:p>
        </w:tc>
        <w:tc>
          <w:tcPr>
            <w:tcW w:w="3874" w:type="dxa"/>
          </w:tcPr>
          <w:p w14:paraId="32798A60" w14:textId="77777777" w:rsidR="00900B97" w:rsidRPr="00DE1335" w:rsidRDefault="00900B97" w:rsidP="002A4085">
            <w:r>
              <w:t>Is a minimal super k</w:t>
            </w:r>
            <w:r w:rsidRPr="00DE1335">
              <w:t>ey.</w:t>
            </w:r>
            <w:r>
              <w:t xml:space="preserve"> </w:t>
            </w:r>
            <w:r w:rsidRPr="00DE1335">
              <w:t>That is, it can</w:t>
            </w:r>
            <w:r>
              <w:t>’</w:t>
            </w:r>
            <w:r w:rsidRPr="00DE1335">
              <w:t>t be furt</w:t>
            </w:r>
            <w:r>
              <w:t>her reduced to produce another super k</w:t>
            </w:r>
            <w:r w:rsidRPr="00DE1335">
              <w:t xml:space="preserve">ey. </w:t>
            </w:r>
          </w:p>
        </w:tc>
        <w:tc>
          <w:tcPr>
            <w:tcW w:w="3544" w:type="dxa"/>
          </w:tcPr>
          <w:p w14:paraId="7BBE410A" w14:textId="77777777" w:rsidR="00900B97" w:rsidRPr="00DE1335" w:rsidRDefault="00900B97" w:rsidP="002A4085">
            <w:r w:rsidRPr="00DE1335">
              <w:t>Defined at design time as the secon</w:t>
            </w:r>
            <w:r>
              <w:t>d step in identifying possible p</w:t>
            </w:r>
            <w:r w:rsidRPr="00DE1335">
              <w:t xml:space="preserve">rimary </w:t>
            </w:r>
            <w:r>
              <w:t>k</w:t>
            </w:r>
            <w:r w:rsidRPr="00DE1335">
              <w:t>eys for a table.</w:t>
            </w:r>
            <w:r>
              <w:t xml:space="preserve"> </w:t>
            </w:r>
            <w:r w:rsidRPr="00DE1335">
              <w:t xml:space="preserve">Some entities may have more than one unique attribute </w:t>
            </w:r>
            <w:r>
              <w:t>that could be the primary key. These attributes are c</w:t>
            </w:r>
            <w:r w:rsidRPr="00DE1335">
              <w:t>an</w:t>
            </w:r>
            <w:r>
              <w:t>didate k</w:t>
            </w:r>
            <w:r w:rsidRPr="00DE1335">
              <w:t>eys until a choice is made.</w:t>
            </w:r>
          </w:p>
        </w:tc>
      </w:tr>
      <w:tr w:rsidR="00900B97" w:rsidRPr="00DE1335" w14:paraId="19F329E1" w14:textId="77777777" w:rsidTr="002A4085">
        <w:tc>
          <w:tcPr>
            <w:tcW w:w="1791" w:type="dxa"/>
          </w:tcPr>
          <w:p w14:paraId="32D73901" w14:textId="77777777" w:rsidR="00900B97" w:rsidRPr="00EE69AF" w:rsidRDefault="00900B97" w:rsidP="002A4085">
            <w:pPr>
              <w:rPr>
                <w:b/>
                <w:bCs/>
              </w:rPr>
            </w:pPr>
            <w:r w:rsidRPr="00EE69AF">
              <w:rPr>
                <w:b/>
                <w:bCs/>
              </w:rPr>
              <w:t>Primary key</w:t>
            </w:r>
          </w:p>
        </w:tc>
        <w:tc>
          <w:tcPr>
            <w:tcW w:w="3874" w:type="dxa"/>
          </w:tcPr>
          <w:p w14:paraId="05B2BCA0" w14:textId="77777777" w:rsidR="00900B97" w:rsidRPr="00DE1335" w:rsidRDefault="00900B97" w:rsidP="002A4085">
            <w:r>
              <w:t>Is a candidate k</w:t>
            </w:r>
            <w:r w:rsidRPr="00DE1335">
              <w:t>ey that has been chosen by the database designer to uniquely identify all other column values in any given row of a table.</w:t>
            </w:r>
          </w:p>
        </w:tc>
        <w:tc>
          <w:tcPr>
            <w:tcW w:w="3544" w:type="dxa"/>
          </w:tcPr>
          <w:p w14:paraId="34FAF0C3" w14:textId="77777777" w:rsidR="00900B97" w:rsidRPr="00DE1335" w:rsidRDefault="00900B97" w:rsidP="002A4085">
            <w:r w:rsidRPr="00DE1335">
              <w:t>Uniquely identifie</w:t>
            </w:r>
            <w:r>
              <w:t>s each row of a table and can’</w:t>
            </w:r>
            <w:r w:rsidRPr="00DE1335">
              <w:t>t contain null val</w:t>
            </w:r>
            <w:r>
              <w:t>ues. Each table must have a p</w:t>
            </w:r>
            <w:r w:rsidRPr="00DE1335">
              <w:t xml:space="preserve">rimary </w:t>
            </w:r>
            <w:r>
              <w:t>k</w:t>
            </w:r>
            <w:r w:rsidRPr="00DE1335">
              <w:t>ey to ensure entity integrity and to enhance data access performance.</w:t>
            </w:r>
          </w:p>
        </w:tc>
      </w:tr>
      <w:tr w:rsidR="00900B97" w:rsidRPr="00DE1335" w14:paraId="1A8B499E" w14:textId="77777777" w:rsidTr="002A4085">
        <w:tc>
          <w:tcPr>
            <w:tcW w:w="1791" w:type="dxa"/>
          </w:tcPr>
          <w:p w14:paraId="209A69B1" w14:textId="77777777" w:rsidR="00900B97" w:rsidRPr="00EE69AF" w:rsidRDefault="00900B97" w:rsidP="002A4085">
            <w:pPr>
              <w:rPr>
                <w:b/>
                <w:bCs/>
              </w:rPr>
            </w:pPr>
            <w:r w:rsidRPr="00EE69AF">
              <w:rPr>
                <w:b/>
                <w:bCs/>
              </w:rPr>
              <w:t>Composite key</w:t>
            </w:r>
          </w:p>
        </w:tc>
        <w:tc>
          <w:tcPr>
            <w:tcW w:w="3874" w:type="dxa"/>
          </w:tcPr>
          <w:p w14:paraId="5ED573AE" w14:textId="77777777" w:rsidR="00900B97" w:rsidRPr="00DE1335" w:rsidRDefault="00900B97" w:rsidP="002A4085">
            <w:r w:rsidRPr="00DE1335">
              <w:t xml:space="preserve">Is a key made up of more than one column and is used as the </w:t>
            </w:r>
            <w:r>
              <w:t>primary k</w:t>
            </w:r>
            <w:r w:rsidRPr="00DE1335">
              <w:t>ey in composite entities (or bridging entities) or in existence</w:t>
            </w:r>
            <w:r>
              <w:t>-</w:t>
            </w:r>
            <w:r w:rsidRPr="00DE1335">
              <w:t xml:space="preserve">dependant entities where the relationship with the parent entity is a strong identifying relationship. </w:t>
            </w:r>
          </w:p>
        </w:tc>
        <w:tc>
          <w:tcPr>
            <w:tcW w:w="3544" w:type="dxa"/>
          </w:tcPr>
          <w:p w14:paraId="3DC3C5E2" w14:textId="77777777" w:rsidR="00900B97" w:rsidRPr="00DE1335" w:rsidRDefault="00900B97" w:rsidP="002A4085">
            <w:r w:rsidRPr="00DE1335">
              <w:t>Uniquely identifie</w:t>
            </w:r>
            <w:r>
              <w:t>s each row of a table and can’</w:t>
            </w:r>
            <w:r w:rsidRPr="00DE1335">
              <w:t>t contain null values.</w:t>
            </w:r>
            <w:r>
              <w:t xml:space="preserve"> </w:t>
            </w:r>
            <w:r w:rsidRPr="00DE1335">
              <w:t>Is comprised of more than one column.</w:t>
            </w:r>
          </w:p>
        </w:tc>
      </w:tr>
      <w:tr w:rsidR="00900B97" w:rsidRPr="00DE1335" w14:paraId="40B12484" w14:textId="77777777" w:rsidTr="002A4085">
        <w:tc>
          <w:tcPr>
            <w:tcW w:w="1791" w:type="dxa"/>
          </w:tcPr>
          <w:p w14:paraId="6C93F60E" w14:textId="77777777" w:rsidR="00900B97" w:rsidRPr="00EE69AF" w:rsidRDefault="00900B97" w:rsidP="002A4085">
            <w:pPr>
              <w:rPr>
                <w:b/>
                <w:bCs/>
              </w:rPr>
            </w:pPr>
            <w:r w:rsidRPr="00EE69AF">
              <w:rPr>
                <w:b/>
                <w:bCs/>
              </w:rPr>
              <w:t>Alternate key</w:t>
            </w:r>
          </w:p>
        </w:tc>
        <w:tc>
          <w:tcPr>
            <w:tcW w:w="3874" w:type="dxa"/>
          </w:tcPr>
          <w:p w14:paraId="0353781E" w14:textId="77777777" w:rsidR="00900B97" w:rsidRPr="00DE1335" w:rsidRDefault="00900B97" w:rsidP="002A4085">
            <w:r>
              <w:t>Is a candidate k</w:t>
            </w:r>
            <w:r w:rsidRPr="00DE1335">
              <w:t xml:space="preserve">ey that was </w:t>
            </w:r>
            <w:r w:rsidRPr="00DE1335">
              <w:rPr>
                <w:i/>
              </w:rPr>
              <w:t>not</w:t>
            </w:r>
            <w:r w:rsidRPr="00DE1335">
              <w:t xml:space="preserve"> chosen by t</w:t>
            </w:r>
            <w:r>
              <w:t>he database designer to be the primary k</w:t>
            </w:r>
            <w:r w:rsidRPr="00DE1335">
              <w:t xml:space="preserve">ey but which can have a </w:t>
            </w:r>
            <w:r>
              <w:t>unique i</w:t>
            </w:r>
            <w:r w:rsidRPr="00DE1335">
              <w:t>ndex (non-clustered) applied to it.</w:t>
            </w:r>
            <w:r>
              <w:t xml:space="preserve"> </w:t>
            </w:r>
          </w:p>
        </w:tc>
        <w:tc>
          <w:tcPr>
            <w:tcW w:w="3544" w:type="dxa"/>
          </w:tcPr>
          <w:p w14:paraId="3433C248" w14:textId="77777777" w:rsidR="00900B97" w:rsidRPr="00DE1335" w:rsidRDefault="00900B97" w:rsidP="002A4085">
            <w:r w:rsidRPr="00DE1335">
              <w:t>Some entities have more than one attribute that uniquely identifies them.</w:t>
            </w:r>
            <w:r>
              <w:t xml:space="preserve"> </w:t>
            </w:r>
            <w:r w:rsidRPr="00DE1335">
              <w:t xml:space="preserve">For example, a COMPANY entity may have an </w:t>
            </w:r>
            <w:r w:rsidRPr="00DE1335">
              <w:rPr>
                <w:i/>
              </w:rPr>
              <w:t>Australian Business Number (ABN)</w:t>
            </w:r>
            <w:r w:rsidRPr="00DE1335">
              <w:t xml:space="preserve"> and a </w:t>
            </w:r>
            <w:r w:rsidRPr="00DE1335">
              <w:rPr>
                <w:i/>
              </w:rPr>
              <w:t>Company Name</w:t>
            </w:r>
            <w:r w:rsidRPr="00DE1335">
              <w:t xml:space="preserve"> that </w:t>
            </w:r>
            <w:r>
              <w:t>is</w:t>
            </w:r>
            <w:r w:rsidRPr="00DE1335">
              <w:t xml:space="preserve"> both unique.</w:t>
            </w:r>
            <w:r>
              <w:t xml:space="preserve"> </w:t>
            </w:r>
            <w:r w:rsidRPr="00DE1335">
              <w:t>One would be chosen as the primary key, the other would be chosen as an alternate key.</w:t>
            </w:r>
          </w:p>
        </w:tc>
      </w:tr>
      <w:tr w:rsidR="00900B97" w:rsidRPr="00DE1335" w14:paraId="108CC43D" w14:textId="77777777" w:rsidTr="002A4085">
        <w:tc>
          <w:tcPr>
            <w:tcW w:w="1791" w:type="dxa"/>
          </w:tcPr>
          <w:p w14:paraId="66D2BD0F" w14:textId="77777777" w:rsidR="00900B97" w:rsidRPr="00EE69AF" w:rsidRDefault="00900B97" w:rsidP="002A4085">
            <w:pPr>
              <w:rPr>
                <w:b/>
                <w:bCs/>
              </w:rPr>
            </w:pPr>
            <w:r w:rsidRPr="00EE69AF">
              <w:rPr>
                <w:b/>
                <w:bCs/>
              </w:rPr>
              <w:t>Secondary key</w:t>
            </w:r>
          </w:p>
        </w:tc>
        <w:tc>
          <w:tcPr>
            <w:tcW w:w="3874" w:type="dxa"/>
          </w:tcPr>
          <w:p w14:paraId="3DABD1E0" w14:textId="77777777" w:rsidR="00900B97" w:rsidRPr="00DE1335" w:rsidRDefault="00900B97" w:rsidP="002A4085">
            <w:r w:rsidRPr="00DE1335">
              <w:t>Is a column, or combination of columns</w:t>
            </w:r>
            <w:r>
              <w:t>,</w:t>
            </w:r>
            <w:r w:rsidRPr="00DE1335">
              <w:t xml:space="preserve"> which is </w:t>
            </w:r>
            <w:r w:rsidRPr="00DE1335">
              <w:rPr>
                <w:i/>
              </w:rPr>
              <w:t>likely</w:t>
            </w:r>
            <w:r w:rsidRPr="00DE1335">
              <w:t xml:space="preserve"> to return a match when used to search a table.</w:t>
            </w:r>
          </w:p>
        </w:tc>
        <w:tc>
          <w:tcPr>
            <w:tcW w:w="3544" w:type="dxa"/>
          </w:tcPr>
          <w:p w14:paraId="039F47A9" w14:textId="77777777" w:rsidR="00900B97" w:rsidRPr="00DE1335" w:rsidRDefault="00900B97" w:rsidP="002A4085">
            <w:r w:rsidRPr="00DE1335">
              <w:t>Is used for retrieval purposes only and is not guaranteed to be unique and might be null.</w:t>
            </w:r>
          </w:p>
        </w:tc>
      </w:tr>
      <w:tr w:rsidR="00900B97" w:rsidRPr="00DE1335" w14:paraId="28C3589B" w14:textId="77777777" w:rsidTr="002A4085">
        <w:tc>
          <w:tcPr>
            <w:tcW w:w="1791" w:type="dxa"/>
          </w:tcPr>
          <w:p w14:paraId="0351013A" w14:textId="77777777" w:rsidR="00900B97" w:rsidRPr="00EE69AF" w:rsidRDefault="00900B97" w:rsidP="002A4085">
            <w:pPr>
              <w:rPr>
                <w:b/>
                <w:bCs/>
              </w:rPr>
            </w:pPr>
            <w:r w:rsidRPr="00EE69AF">
              <w:rPr>
                <w:b/>
                <w:bCs/>
              </w:rPr>
              <w:lastRenderedPageBreak/>
              <w:t>Foreign key</w:t>
            </w:r>
          </w:p>
        </w:tc>
        <w:tc>
          <w:tcPr>
            <w:tcW w:w="3874" w:type="dxa"/>
          </w:tcPr>
          <w:p w14:paraId="55A8AFDD" w14:textId="77777777" w:rsidR="00900B97" w:rsidRPr="00DE1335" w:rsidRDefault="00900B97" w:rsidP="002A4085">
            <w:r w:rsidRPr="00DE1335">
              <w:t>A column or combination of columns in one table whose values eith</w:t>
            </w:r>
            <w:r>
              <w:t>er reference the values in the primary k</w:t>
            </w:r>
            <w:r w:rsidRPr="00DE1335">
              <w:t>ey of another table or are null (enforcing referential integrity).</w:t>
            </w:r>
          </w:p>
        </w:tc>
        <w:tc>
          <w:tcPr>
            <w:tcW w:w="3544" w:type="dxa"/>
          </w:tcPr>
          <w:p w14:paraId="436F880E" w14:textId="77777777" w:rsidR="00900B97" w:rsidRPr="00DE1335" w:rsidRDefault="00900B97" w:rsidP="002A4085">
            <w:r w:rsidRPr="00DE1335">
              <w:t>Foreign keys are used to implement relationships between tables.</w:t>
            </w:r>
            <w:r>
              <w:t xml:space="preserve"> </w:t>
            </w:r>
            <w:r w:rsidRPr="00DE1335">
              <w:t>The foreign key will always be in the table that is on the many side of a one-to-many relationship.</w:t>
            </w:r>
            <w:r>
              <w:t xml:space="preserve"> </w:t>
            </w:r>
          </w:p>
        </w:tc>
      </w:tr>
      <w:tr w:rsidR="00900B97" w:rsidRPr="00DE1335" w14:paraId="400CD0BF" w14:textId="77777777" w:rsidTr="002A4085">
        <w:tc>
          <w:tcPr>
            <w:tcW w:w="1791" w:type="dxa"/>
          </w:tcPr>
          <w:p w14:paraId="692AEBC7" w14:textId="77777777" w:rsidR="00900B97" w:rsidRPr="00EE69AF" w:rsidRDefault="00900B97" w:rsidP="002A4085">
            <w:pPr>
              <w:rPr>
                <w:b/>
                <w:bCs/>
              </w:rPr>
            </w:pPr>
            <w:r w:rsidRPr="00EE69AF">
              <w:rPr>
                <w:b/>
                <w:bCs/>
              </w:rPr>
              <w:t>Surrogate key</w:t>
            </w:r>
          </w:p>
        </w:tc>
        <w:tc>
          <w:tcPr>
            <w:tcW w:w="3874" w:type="dxa"/>
          </w:tcPr>
          <w:p w14:paraId="2EA41759" w14:textId="77777777" w:rsidR="00900B97" w:rsidRPr="00DE1335" w:rsidRDefault="00900B97" w:rsidP="002A4085">
            <w:r>
              <w:t>Is a primary k</w:t>
            </w:r>
            <w:r w:rsidRPr="00DE1335">
              <w:t xml:space="preserve">ey whose values are ‘automatically’ generated by the </w:t>
            </w:r>
            <w:r>
              <w:t>RDBMS</w:t>
            </w:r>
            <w:r w:rsidRPr="00DE1335">
              <w:t xml:space="preserve"> each time a new record is inserted to the table.</w:t>
            </w:r>
          </w:p>
        </w:tc>
        <w:tc>
          <w:tcPr>
            <w:tcW w:w="3544" w:type="dxa"/>
          </w:tcPr>
          <w:p w14:paraId="682073F1" w14:textId="77777777" w:rsidR="00900B97" w:rsidRPr="00DE1335" w:rsidRDefault="00900B97" w:rsidP="002A4085">
            <w:r>
              <w:t>Surrogate k</w:t>
            </w:r>
            <w:r w:rsidRPr="00DE1335">
              <w:t xml:space="preserve">eys are used where the entity does not have a </w:t>
            </w:r>
            <w:r w:rsidRPr="00DE1335">
              <w:rPr>
                <w:i/>
              </w:rPr>
              <w:t>natural</w:t>
            </w:r>
            <w:r>
              <w:t xml:space="preserve"> primary k</w:t>
            </w:r>
            <w:r w:rsidRPr="00DE1335">
              <w:t xml:space="preserve">ey. i.e. an attribute </w:t>
            </w:r>
            <w:r>
              <w:t>that</w:t>
            </w:r>
            <w:r w:rsidRPr="00DE1335">
              <w:t xml:space="preserve"> is unique and which all instances of the entity possess.</w:t>
            </w:r>
          </w:p>
        </w:tc>
      </w:tr>
      <w:tr w:rsidR="00900B97" w:rsidRPr="00DE1335" w14:paraId="41C417BE" w14:textId="77777777" w:rsidTr="002A4085">
        <w:tc>
          <w:tcPr>
            <w:tcW w:w="1791" w:type="dxa"/>
          </w:tcPr>
          <w:p w14:paraId="46B11451" w14:textId="77777777" w:rsidR="00900B97" w:rsidRPr="00EE69AF" w:rsidRDefault="00900B97" w:rsidP="002A4085">
            <w:pPr>
              <w:rPr>
                <w:b/>
                <w:bCs/>
              </w:rPr>
            </w:pPr>
            <w:r w:rsidRPr="00EE69AF">
              <w:rPr>
                <w:b/>
                <w:bCs/>
              </w:rPr>
              <w:t>Clustered index</w:t>
            </w:r>
          </w:p>
        </w:tc>
        <w:tc>
          <w:tcPr>
            <w:tcW w:w="3874" w:type="dxa"/>
          </w:tcPr>
          <w:p w14:paraId="1265349B" w14:textId="77777777" w:rsidR="00900B97" w:rsidRPr="00DE1335" w:rsidRDefault="00900B97" w:rsidP="002A4085">
            <w:r w:rsidRPr="00DE1335">
              <w:t xml:space="preserve">An index in which the rows of the data pages of the index are physically stored </w:t>
            </w:r>
            <w:r w:rsidRPr="009C74E7">
              <w:t>in order</w:t>
            </w:r>
            <w:r w:rsidRPr="00DE1335">
              <w:rPr>
                <w:i/>
              </w:rPr>
              <w:t>.</w:t>
            </w:r>
            <w:r>
              <w:t xml:space="preserve"> </w:t>
            </w:r>
            <w:r w:rsidRPr="00DE1335">
              <w:t>Each table can have only one clustered index because there can only be one set of ‘ordered’ data.</w:t>
            </w:r>
            <w:r>
              <w:t xml:space="preserve"> </w:t>
            </w:r>
            <w:r w:rsidRPr="00DE1335">
              <w:t>The order is based on the key values, so the structure of the index is integral to the data pages.</w:t>
            </w:r>
          </w:p>
        </w:tc>
        <w:tc>
          <w:tcPr>
            <w:tcW w:w="3544" w:type="dxa"/>
          </w:tcPr>
          <w:p w14:paraId="4F9FD53B" w14:textId="77777777" w:rsidR="00900B97" w:rsidRPr="00DE1335" w:rsidRDefault="00900B97" w:rsidP="002A4085">
            <w:r w:rsidRPr="00DE1335">
              <w:t>Used to improve data searching and retrieval performance.</w:t>
            </w:r>
            <w:r>
              <w:t xml:space="preserve"> </w:t>
            </w:r>
            <w:r w:rsidRPr="00DE1335">
              <w:t>Clustered indexes are organised in a similar manner to a phone book.</w:t>
            </w:r>
            <w:r>
              <w:t xml:space="preserve"> </w:t>
            </w:r>
            <w:r w:rsidRPr="00DE1335">
              <w:t xml:space="preserve">In a phone book the index is defined on the surname and the surnames are in order through the book (note: in </w:t>
            </w:r>
            <w:r>
              <w:t>RDBMS</w:t>
            </w:r>
            <w:r w:rsidRPr="00DE1335">
              <w:t xml:space="preserve"> </w:t>
            </w:r>
            <w:r w:rsidRPr="009C74E7">
              <w:t>surnames should not</w:t>
            </w:r>
            <w:r>
              <w:t xml:space="preserve"> be used as the primary k</w:t>
            </w:r>
            <w:r w:rsidRPr="00DE1335">
              <w:t>ey).</w:t>
            </w:r>
            <w:r>
              <w:t xml:space="preserve"> By default, primary k</w:t>
            </w:r>
            <w:r w:rsidRPr="00DE1335">
              <w:t>eys have a clustered index created on them b</w:t>
            </w:r>
            <w:r>
              <w:t>y the RDBMS (though this can be user determined</w:t>
            </w:r>
            <w:r w:rsidRPr="00DE1335">
              <w:t>).</w:t>
            </w:r>
          </w:p>
        </w:tc>
      </w:tr>
      <w:tr w:rsidR="00900B97" w:rsidRPr="00DE1335" w14:paraId="145ECDC9" w14:textId="77777777" w:rsidTr="002A4085">
        <w:tc>
          <w:tcPr>
            <w:tcW w:w="1791" w:type="dxa"/>
          </w:tcPr>
          <w:p w14:paraId="1ACFAFAA" w14:textId="77777777" w:rsidR="00900B97" w:rsidRPr="003B44B8" w:rsidRDefault="00900B97" w:rsidP="002A4085">
            <w:pPr>
              <w:rPr>
                <w:b/>
                <w:bCs/>
              </w:rPr>
            </w:pPr>
            <w:r w:rsidRPr="003B44B8">
              <w:rPr>
                <w:b/>
                <w:bCs/>
              </w:rPr>
              <w:t>Non-clustered index</w:t>
            </w:r>
          </w:p>
        </w:tc>
        <w:tc>
          <w:tcPr>
            <w:tcW w:w="3874" w:type="dxa"/>
          </w:tcPr>
          <w:p w14:paraId="2C92C5DB" w14:textId="77777777" w:rsidR="00900B97" w:rsidRPr="00DE1335" w:rsidRDefault="00900B97" w:rsidP="002A4085">
            <w:r w:rsidRPr="00DE1335">
              <w:t xml:space="preserve">An index whose structure is physically separated from the data pages and in which the data pages may be </w:t>
            </w:r>
            <w:r w:rsidRPr="009C74E7">
              <w:t>out of order</w:t>
            </w:r>
            <w:r w:rsidRPr="00DE1335">
              <w:rPr>
                <w:i/>
              </w:rPr>
              <w:t>.</w:t>
            </w:r>
            <w:r w:rsidRPr="00DE1335">
              <w:t xml:space="preserve"> The key of a non-clustered index uses ‘row-pointers’ to locate the desired data page.</w:t>
            </w:r>
          </w:p>
        </w:tc>
        <w:tc>
          <w:tcPr>
            <w:tcW w:w="3544" w:type="dxa"/>
          </w:tcPr>
          <w:p w14:paraId="15BD25C6" w14:textId="77777777" w:rsidR="00900B97" w:rsidRPr="00DE1335" w:rsidRDefault="00900B97" w:rsidP="002A4085">
            <w:r w:rsidRPr="00DE1335">
              <w:t>Used to improve data searching and retrieval.</w:t>
            </w:r>
            <w:r>
              <w:t xml:space="preserve"> </w:t>
            </w:r>
            <w:r w:rsidRPr="00DE1335">
              <w:t>Non-clustered indexes are organised in a similar manner to a textbook.</w:t>
            </w:r>
            <w:r>
              <w:t xml:space="preserve"> </w:t>
            </w:r>
            <w:r w:rsidRPr="00DE1335">
              <w:t xml:space="preserve">The index at the rear of the book is a structure </w:t>
            </w:r>
            <w:r>
              <w:t>that</w:t>
            </w:r>
            <w:r w:rsidRPr="00DE1335">
              <w:t xml:space="preserve"> is physically separated from the data pages, </w:t>
            </w:r>
            <w:r>
              <w:t>however</w:t>
            </w:r>
            <w:r w:rsidRPr="00DE1335">
              <w:t xml:space="preserve"> each key of the index has a pointer (page number) </w:t>
            </w:r>
            <w:r>
              <w:t>that</w:t>
            </w:r>
            <w:r w:rsidRPr="00DE1335">
              <w:t xml:space="preserve"> indicates the page on which the data resides.</w:t>
            </w:r>
            <w:r>
              <w:t xml:space="preserve"> </w:t>
            </w:r>
            <w:r w:rsidRPr="00DE1335">
              <w:t>The index key itself is ordered but the data in the pages are out of order.</w:t>
            </w:r>
          </w:p>
        </w:tc>
      </w:tr>
    </w:tbl>
    <w:p w14:paraId="14095BFC" w14:textId="77777777" w:rsidR="00900B97" w:rsidRDefault="00900B97" w:rsidP="00900B97">
      <w:r w:rsidRPr="00F86FBC">
        <w:lastRenderedPageBreak/>
        <w:t>Indexes can have both a positive and negative impact on database performance.</w:t>
      </w:r>
      <w:r>
        <w:t xml:space="preserve"> </w:t>
      </w:r>
      <w:r w:rsidRPr="00F86FBC">
        <w:t>When an index is defined on a table, the database must re-build the index each time records are either inserted</w:t>
      </w:r>
      <w:r>
        <w:t xml:space="preserve"> or</w:t>
      </w:r>
      <w:r w:rsidRPr="00F86FBC">
        <w:t xml:space="preserve"> deleted, or if the indexed columns are updated</w:t>
      </w:r>
      <w:r>
        <w:t>.</w:t>
      </w:r>
      <w:r w:rsidRPr="00F86FBC">
        <w:t xml:space="preserve"> </w:t>
      </w:r>
      <w:r>
        <w:t xml:space="preserve">This </w:t>
      </w:r>
      <w:r w:rsidRPr="00F86FBC">
        <w:t>r</w:t>
      </w:r>
      <w:r>
        <w:t>esults in a performance hit.</w:t>
      </w:r>
    </w:p>
    <w:p w14:paraId="461A7C5B" w14:textId="77777777" w:rsidR="00900B97" w:rsidRDefault="00900B97" w:rsidP="00900B97">
      <w:r w:rsidRPr="00F86FBC">
        <w:t>Indexes are beneficial on large tables (with lots of rows) where the data is relatively static (few inserts, updates or deletes) and which are searched often.</w:t>
      </w:r>
      <w:r>
        <w:t xml:space="preserve"> </w:t>
      </w:r>
      <w:r w:rsidRPr="00F86FBC">
        <w:t>Indexing should optimise the read performance of the table with benefits that outweigh the write performance of the table.</w:t>
      </w:r>
    </w:p>
    <w:p w14:paraId="0121968A" w14:textId="77777777" w:rsidR="00900B97" w:rsidRPr="00B2780C" w:rsidRDefault="00900B97" w:rsidP="00900B97">
      <w:pPr>
        <w:pStyle w:val="HeadingDecorative"/>
      </w:pPr>
      <w:r w:rsidRPr="00B2780C">
        <w:tab/>
      </w:r>
      <w:r w:rsidRPr="00B2780C">
        <w:rPr>
          <w:noProof/>
        </w:rPr>
        <w:drawing>
          <wp:inline distT="0" distB="0" distL="0" distR="0" wp14:anchorId="5BFDA729" wp14:editId="2D02BAAB">
            <wp:extent cx="360000" cy="360000"/>
            <wp:effectExtent l="0" t="0" r="2540" b="2540"/>
            <wp:docPr id="64"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0098D9B2" w14:textId="77777777" w:rsidR="00900B97" w:rsidRPr="00B2780C" w:rsidRDefault="00900B97" w:rsidP="00900B97">
      <w:pPr>
        <w:pStyle w:val="Heading2"/>
        <w:rPr>
          <w:noProof w:val="0"/>
        </w:rPr>
      </w:pPr>
      <w:bookmarkStart w:id="103" w:name="_Toc46131927"/>
      <w:bookmarkStart w:id="104" w:name="_Toc47344158"/>
      <w:r w:rsidRPr="00B2780C">
        <w:rPr>
          <w:noProof w:val="0"/>
        </w:rPr>
        <w:t xml:space="preserve">Video: </w:t>
      </w:r>
      <w:r>
        <w:rPr>
          <w:noProof w:val="0"/>
        </w:rPr>
        <w:t>DBMS k</w:t>
      </w:r>
      <w:r w:rsidRPr="00727579">
        <w:rPr>
          <w:noProof w:val="0"/>
        </w:rPr>
        <w:t>eys</w:t>
      </w:r>
      <w:bookmarkEnd w:id="103"/>
      <w:bookmarkEnd w:id="104"/>
    </w:p>
    <w:p w14:paraId="02E41F91" w14:textId="77777777" w:rsidR="00900B97" w:rsidRDefault="00900B97" w:rsidP="00900B97">
      <w:r>
        <w:t>Watch t</w:t>
      </w:r>
      <w:r w:rsidRPr="00727579">
        <w:t xml:space="preserve">his video </w:t>
      </w:r>
      <w:r>
        <w:t>to learn more about the different types of DBMS k</w:t>
      </w:r>
      <w:r w:rsidRPr="00727579">
        <w:t>eys</w:t>
      </w:r>
      <w:r>
        <w:t>.</w:t>
      </w:r>
    </w:p>
    <w:p w14:paraId="049BA880" w14:textId="157A09BF" w:rsidR="00900B97" w:rsidRPr="00B2780C" w:rsidRDefault="006D3652" w:rsidP="00900B97">
      <w:hyperlink r:id="rId120" w:history="1">
        <w:r w:rsidR="00900B97" w:rsidRPr="00BB5D6D">
          <w:rPr>
            <w:rStyle w:val="Hyperlink"/>
          </w:rPr>
          <w:t>Concept of Keys in DBMS - Super, Primary, Candidate, Foreign Key, etc.</w:t>
        </w:r>
      </w:hyperlink>
      <w:r w:rsidR="00900B97">
        <w:t xml:space="preserve"> (YouTube 09:15 mins).</w:t>
      </w:r>
    </w:p>
    <w:p w14:paraId="629BDEC8" w14:textId="77777777" w:rsidR="00900B97" w:rsidRPr="00B2780C" w:rsidRDefault="00900B97" w:rsidP="00900B97">
      <w:pPr>
        <w:spacing w:after="0"/>
      </w:pPr>
      <w:r>
        <w:rPr>
          <w:noProof/>
          <w:lang w:eastAsia="en-AU"/>
        </w:rPr>
        <w:drawing>
          <wp:inline distT="0" distB="0" distL="0" distR="0" wp14:anchorId="5CC005BD" wp14:editId="4DA918C6">
            <wp:extent cx="2847150" cy="2135362"/>
            <wp:effectExtent l="0" t="0" r="0" b="0"/>
            <wp:docPr id="1985636361" name="Video 68">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68"/>
                    <pic:cNvPicPr/>
                  </pic:nvPicPr>
                  <pic:blipFill>
                    <a:blip r:embed="rId12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3yJZH8_bsc&quot; frameborder=&quot;0&quot; type=&quot;text/html&quot; width=&quot;816&quot; height=&quot;480&quot; /&gt;" h="480" w="816"/>
                        </a:ext>
                      </a:extLst>
                    </a:blip>
                    <a:stretch>
                      <a:fillRect/>
                    </a:stretch>
                  </pic:blipFill>
                  <pic:spPr>
                    <a:xfrm>
                      <a:off x="0" y="0"/>
                      <a:ext cx="2847150" cy="2135362"/>
                    </a:xfrm>
                    <a:prstGeom prst="rect">
                      <a:avLst/>
                    </a:prstGeom>
                  </pic:spPr>
                </pic:pic>
              </a:graphicData>
            </a:graphic>
          </wp:inline>
        </w:drawing>
      </w:r>
    </w:p>
    <w:p w14:paraId="10BE8CD0" w14:textId="77777777" w:rsidR="00900B97" w:rsidRPr="00B2780C" w:rsidRDefault="00900B97" w:rsidP="00900B97">
      <w:pPr>
        <w:pStyle w:val="Caption"/>
        <w:keepNext w:val="0"/>
      </w:pPr>
      <w:r w:rsidRPr="00727579">
        <w:t>https://youtu.be/p3yJZH8_bsc</w:t>
      </w:r>
    </w:p>
    <w:p w14:paraId="792CCAC5" w14:textId="77777777" w:rsidR="00900B97" w:rsidRPr="00B2780C" w:rsidRDefault="00900B97" w:rsidP="00900B97">
      <w:pPr>
        <w:pStyle w:val="Heading2"/>
        <w:rPr>
          <w:noProof w:val="0"/>
        </w:rPr>
      </w:pPr>
      <w:bookmarkStart w:id="105" w:name="_Toc46131928"/>
      <w:bookmarkStart w:id="106" w:name="_Toc47344159"/>
      <w:r w:rsidRPr="00B2780C">
        <w:rPr>
          <w:noProof w:val="0"/>
        </w:rPr>
        <w:t xml:space="preserve">Video: </w:t>
      </w:r>
      <w:r w:rsidRPr="002B1956">
        <w:rPr>
          <w:noProof w:val="0"/>
        </w:rPr>
        <w:t xml:space="preserve">Clustered </w:t>
      </w:r>
      <w:r>
        <w:rPr>
          <w:noProof w:val="0"/>
        </w:rPr>
        <w:t>vs. non-clustered index structures</w:t>
      </w:r>
      <w:bookmarkEnd w:id="105"/>
      <w:bookmarkEnd w:id="106"/>
    </w:p>
    <w:p w14:paraId="466BE525" w14:textId="77777777" w:rsidR="00900B97" w:rsidRDefault="00900B97" w:rsidP="00900B97">
      <w:r>
        <w:t xml:space="preserve">Watch this video to learn about </w:t>
      </w:r>
      <w:r w:rsidRPr="002B1956">
        <w:t>the similarities and differences of clustered and non</w:t>
      </w:r>
      <w:r>
        <w:t>-</w:t>
      </w:r>
      <w:r w:rsidRPr="002B1956">
        <w:t>clustered ind</w:t>
      </w:r>
      <w:r>
        <w:t>exes.</w:t>
      </w:r>
    </w:p>
    <w:p w14:paraId="3442A6C4" w14:textId="05D48FED" w:rsidR="00900B97" w:rsidRPr="00B2780C" w:rsidRDefault="006D3652" w:rsidP="00F777DD">
      <w:pPr>
        <w:keepNext/>
      </w:pPr>
      <w:hyperlink r:id="rId123" w:history="1">
        <w:r w:rsidR="00900B97" w:rsidRPr="007F57C4">
          <w:rPr>
            <w:rStyle w:val="Hyperlink"/>
          </w:rPr>
          <w:t>Clustered vs. non-clustered index structures in SQL server</w:t>
        </w:r>
      </w:hyperlink>
      <w:r w:rsidR="00900B97">
        <w:t xml:space="preserve"> (YouTube 08:03 mins).</w:t>
      </w:r>
    </w:p>
    <w:p w14:paraId="7C047D60" w14:textId="77777777" w:rsidR="00900B97" w:rsidRPr="00B2780C" w:rsidRDefault="00900B97" w:rsidP="00900B97">
      <w:pPr>
        <w:spacing w:after="0"/>
      </w:pPr>
      <w:r>
        <w:rPr>
          <w:noProof/>
          <w:lang w:eastAsia="en-AU"/>
        </w:rPr>
        <w:drawing>
          <wp:inline distT="0" distB="0" distL="0" distR="0" wp14:anchorId="6B283A18" wp14:editId="0149A694">
            <wp:extent cx="2846542" cy="2134907"/>
            <wp:effectExtent l="0" t="0" r="0" b="0"/>
            <wp:docPr id="616661176" name="Video 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69"/>
                    <pic:cNvPicPr/>
                  </pic:nvPicPr>
                  <pic:blipFill>
                    <a:blip r:embed="rId12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ITcOiLSfVJQ&quot; frameborder=&quot;0&quot; type=&quot;text/html&quot; width=&quot;816&quot; height=&quot;480&quot; /&gt;" h="480" w="816"/>
                        </a:ext>
                      </a:extLst>
                    </a:blip>
                    <a:stretch>
                      <a:fillRect/>
                    </a:stretch>
                  </pic:blipFill>
                  <pic:spPr>
                    <a:xfrm>
                      <a:off x="0" y="0"/>
                      <a:ext cx="2846542" cy="2134907"/>
                    </a:xfrm>
                    <a:prstGeom prst="rect">
                      <a:avLst/>
                    </a:prstGeom>
                  </pic:spPr>
                </pic:pic>
              </a:graphicData>
            </a:graphic>
          </wp:inline>
        </w:drawing>
      </w:r>
    </w:p>
    <w:p w14:paraId="534AB35A" w14:textId="77777777" w:rsidR="00900B97" w:rsidRDefault="00900B97" w:rsidP="00900B97">
      <w:pPr>
        <w:pStyle w:val="Caption"/>
        <w:keepNext w:val="0"/>
      </w:pPr>
      <w:r w:rsidRPr="002B1956">
        <w:t>https://youtu.be/ITcOiLSfVJQ</w:t>
      </w:r>
    </w:p>
    <w:p w14:paraId="73CF57B0" w14:textId="0D1FF7B0" w:rsidR="00900B97" w:rsidRDefault="00900B97" w:rsidP="00900B97">
      <w:pPr>
        <w:pStyle w:val="Heading3"/>
      </w:pPr>
      <w:bookmarkStart w:id="107" w:name="_Toc46131929"/>
      <w:r>
        <w:t>Timestamps</w:t>
      </w:r>
      <w:bookmarkEnd w:id="107"/>
      <w:r w:rsidR="00BE55B8">
        <w:t xml:space="preserve"> in keys</w:t>
      </w:r>
    </w:p>
    <w:p w14:paraId="7463EC87" w14:textId="77777777" w:rsidR="00900B97" w:rsidRDefault="00900B97" w:rsidP="00900B97">
      <w:r>
        <w:t>In most systems, the TIMESTAMP data type is used primarily for concurrency control. Concurrency control is the process of monitoring and controlling the simultaneous operations performed on a database to ensure that the operations do not conflict with each other. Concurrent operations are those operations that are overlapping.</w:t>
      </w:r>
    </w:p>
    <w:p w14:paraId="3875DEF8" w14:textId="61DD4D9E" w:rsidR="00900B97" w:rsidRDefault="00900B97" w:rsidP="00900B97">
      <w:r>
        <w:t xml:space="preserve">For read operations, multiple, concurrent reads can be performed without any problem. However, for write operations, if a record is being written-to (updated) by more than one user, then there’s a concurrency control requirement and a timestamp </w:t>
      </w:r>
      <w:r w:rsidR="006D3652">
        <w:t>can be</w:t>
      </w:r>
      <w:r>
        <w:t xml:space="preserve"> used to maintain control of the various ‘versions’ of the row being edited.</w:t>
      </w:r>
    </w:p>
    <w:p w14:paraId="1CF7A78A" w14:textId="77777777" w:rsidR="00900B97" w:rsidRDefault="00900B97" w:rsidP="00900B97">
      <w:r>
        <w:t>The timestamp itself is a unique identifier, which is system generated, using the system clock to generate its value. However, it is not really a time that can be associated with a clock, but rather a unique binary number that indicates the row version, or the order in which the transactions (or operations) were performed on the row. Each time the row is modified, the timestamp value is modified.</w:t>
      </w:r>
    </w:p>
    <w:p w14:paraId="63E30BA2" w14:textId="6A760027" w:rsidR="00900B97" w:rsidRDefault="00900B97" w:rsidP="00900B97">
      <w:r>
        <w:t>For this reason, a timestamp is not a good column data type to use as part of a key. Any foreign keys that reference a primary key with a timestamp column would also have to be updated each time a row in the parent table is modified. The primary key’s index would also have to be updated when a timestamped primary key table has one of its rows modified.</w:t>
      </w:r>
    </w:p>
    <w:p w14:paraId="0051C65E" w14:textId="4D983B5B" w:rsidR="006D3652" w:rsidRDefault="006D3652" w:rsidP="00900B97">
      <w:r>
        <w:t xml:space="preserve">Timestamp values, as opposed to timestamp data types, could be written and used as static values if a unique value is required as part of a key </w:t>
      </w:r>
      <w:r w:rsidR="005E6076">
        <w:t xml:space="preserve">(primary or composite) </w:t>
      </w:r>
      <w:r>
        <w:t>and, for some reason, an autonumber field is not available or suitable. However bear in mind that this method is also not without its faults. If two users are inserting data at the same time (a slim but possible chance) then the same timestamp may still be generated, so additional</w:t>
      </w:r>
      <w:r w:rsidR="00FF50E6">
        <w:t xml:space="preserve"> unique</w:t>
      </w:r>
      <w:r>
        <w:t xml:space="preserve"> data would be required to use this as a key value.</w:t>
      </w:r>
    </w:p>
    <w:p w14:paraId="64681174" w14:textId="77777777" w:rsidR="00FA6A96" w:rsidRDefault="00FA6A96" w:rsidP="00FA6A96">
      <w:pPr>
        <w:pStyle w:val="Heading1"/>
      </w:pPr>
      <w:bookmarkStart w:id="108" w:name="_Toc47344160"/>
      <w:r w:rsidRPr="00FA6A96">
        <w:lastRenderedPageBreak/>
        <w:t>Business rules</w:t>
      </w:r>
      <w:bookmarkEnd w:id="108"/>
    </w:p>
    <w:p w14:paraId="20403C61" w14:textId="09C1A1C7" w:rsidR="00514426" w:rsidRDefault="00747820" w:rsidP="00747820">
      <w:pPr>
        <w:rPr>
          <w:lang w:eastAsia="en-AU"/>
        </w:rPr>
      </w:pPr>
      <w:r>
        <w:rPr>
          <w:lang w:eastAsia="en-AU"/>
        </w:rPr>
        <w:t>When database designers conduct an analysis of an organisation in an attempt to develop a data model, they will first try to identify the entities for which data is required, the attributes of the entities and the nature of the relationships that exist between the entities.</w:t>
      </w:r>
      <w:r w:rsidR="0077507F">
        <w:rPr>
          <w:lang w:eastAsia="en-AU"/>
        </w:rPr>
        <w:t xml:space="preserve"> </w:t>
      </w:r>
      <w:r>
        <w:rPr>
          <w:lang w:eastAsia="en-AU"/>
        </w:rPr>
        <w:t>Their analysis will help them understand the nature of the organisation’s data and how and when that data is used.</w:t>
      </w:r>
      <w:r w:rsidR="0077507F">
        <w:rPr>
          <w:lang w:eastAsia="en-AU"/>
        </w:rPr>
        <w:t xml:space="preserve"> </w:t>
      </w:r>
      <w:r>
        <w:rPr>
          <w:lang w:eastAsia="en-AU"/>
        </w:rPr>
        <w:t>However, this is insufficient to provide the analyst with a thorough understanding of how the organisation conducts its business (or operations).</w:t>
      </w:r>
      <w:r w:rsidR="0077507F">
        <w:rPr>
          <w:lang w:eastAsia="en-AU"/>
        </w:rPr>
        <w:t xml:space="preserve"> </w:t>
      </w:r>
      <w:r>
        <w:rPr>
          <w:lang w:eastAsia="en-AU"/>
        </w:rPr>
        <w:t>Database designers must also understand the business rules of the organisation.</w:t>
      </w:r>
      <w:r w:rsidR="0077507F">
        <w:rPr>
          <w:lang w:eastAsia="en-AU"/>
        </w:rPr>
        <w:t xml:space="preserve"> </w:t>
      </w:r>
    </w:p>
    <w:p w14:paraId="12614C6E" w14:textId="13B19F7D" w:rsidR="00747820" w:rsidRDefault="00747820" w:rsidP="00747820">
      <w:pPr>
        <w:rPr>
          <w:lang w:eastAsia="en-AU"/>
        </w:rPr>
      </w:pPr>
      <w:r>
        <w:rPr>
          <w:lang w:eastAsia="en-AU"/>
        </w:rPr>
        <w:t>The term bus</w:t>
      </w:r>
      <w:r w:rsidR="004B1318">
        <w:rPr>
          <w:lang w:eastAsia="en-AU"/>
        </w:rPr>
        <w:t>iness rules relate not only to business</w:t>
      </w:r>
      <w:r>
        <w:rPr>
          <w:lang w:eastAsia="en-AU"/>
        </w:rPr>
        <w:t xml:space="preserve"> organisations, but also</w:t>
      </w:r>
      <w:r w:rsidR="004B1318">
        <w:rPr>
          <w:lang w:eastAsia="en-AU"/>
        </w:rPr>
        <w:t xml:space="preserve"> to</w:t>
      </w:r>
      <w:r>
        <w:rPr>
          <w:lang w:eastAsia="en-AU"/>
        </w:rPr>
        <w:t xml:space="preserve"> educational institutions, government departments, charity organisations, hospitals or any type of organisation that requires the use of a database.</w:t>
      </w:r>
    </w:p>
    <w:p w14:paraId="4F5A55C3" w14:textId="77777777" w:rsidR="00F454C0" w:rsidRDefault="00747820" w:rsidP="00747820">
      <w:pPr>
        <w:rPr>
          <w:lang w:eastAsia="en-AU"/>
        </w:rPr>
      </w:pPr>
      <w:r>
        <w:rPr>
          <w:lang w:eastAsia="en-AU"/>
        </w:rPr>
        <w:t>A business rule is a statement that describes an organisational policy, procedure, or principle.</w:t>
      </w:r>
      <w:r w:rsidR="0077507F">
        <w:rPr>
          <w:lang w:eastAsia="en-AU"/>
        </w:rPr>
        <w:t xml:space="preserve"> </w:t>
      </w:r>
      <w:r>
        <w:rPr>
          <w:lang w:eastAsia="en-AU"/>
        </w:rPr>
        <w:t>Business rules must be clear, brief, exact, and unambiguous.</w:t>
      </w:r>
      <w:r w:rsidR="0077507F">
        <w:rPr>
          <w:lang w:eastAsia="en-AU"/>
        </w:rPr>
        <w:t xml:space="preserve"> </w:t>
      </w:r>
      <w:r>
        <w:rPr>
          <w:lang w:eastAsia="en-AU"/>
        </w:rPr>
        <w:t>The business rules must be documented, they must be current and they must reflect the actual operations of the organisation.</w:t>
      </w:r>
      <w:r w:rsidR="0077507F">
        <w:rPr>
          <w:lang w:eastAsia="en-AU"/>
        </w:rPr>
        <w:t xml:space="preserve"> </w:t>
      </w:r>
    </w:p>
    <w:p w14:paraId="239AD6EF" w14:textId="063458C8" w:rsidR="00F454C0" w:rsidRDefault="00747820" w:rsidP="00747820">
      <w:pPr>
        <w:rPr>
          <w:lang w:eastAsia="en-AU"/>
        </w:rPr>
      </w:pPr>
      <w:r>
        <w:rPr>
          <w:lang w:eastAsia="en-AU"/>
        </w:rPr>
        <w:t>The business rules also help define the scope of the database design by defining exactly which operations of the organisation’s business should be implemented in the database.</w:t>
      </w:r>
      <w:r w:rsidR="0077507F">
        <w:rPr>
          <w:lang w:eastAsia="en-AU"/>
        </w:rPr>
        <w:t xml:space="preserve"> </w:t>
      </w:r>
      <w:r>
        <w:rPr>
          <w:lang w:eastAsia="en-AU"/>
        </w:rPr>
        <w:t>The database model will reflect exactly how the organisation conducts its business and hence will reflect precisely the business rules of the organisation.</w:t>
      </w:r>
    </w:p>
    <w:p w14:paraId="00CE05F9" w14:textId="46D604C2" w:rsidR="00747820" w:rsidRDefault="00747820" w:rsidP="00747820">
      <w:pPr>
        <w:rPr>
          <w:lang w:eastAsia="en-AU"/>
        </w:rPr>
      </w:pPr>
      <w:r>
        <w:rPr>
          <w:lang w:eastAsia="en-AU"/>
        </w:rPr>
        <w:t xml:space="preserve">Consider the following example of the business rules for </w:t>
      </w:r>
      <w:r w:rsidR="00793E7F">
        <w:rPr>
          <w:lang w:eastAsia="en-AU"/>
        </w:rPr>
        <w:t>a</w:t>
      </w:r>
      <w:r w:rsidR="004B1318">
        <w:rPr>
          <w:lang w:eastAsia="en-AU"/>
        </w:rPr>
        <w:t xml:space="preserve"> </w:t>
      </w:r>
      <w:r w:rsidR="002F75BA">
        <w:rPr>
          <w:lang w:eastAsia="en-AU"/>
        </w:rPr>
        <w:t>Courier Company Governance System</w:t>
      </w:r>
      <w:r>
        <w:rPr>
          <w:lang w:eastAsia="en-AU"/>
        </w:rPr>
        <w:t>.</w:t>
      </w:r>
    </w:p>
    <w:p w14:paraId="063861AE" w14:textId="1DDAF1A7" w:rsidR="00267466" w:rsidRPr="00267466" w:rsidRDefault="00267466" w:rsidP="00267466">
      <w:pPr>
        <w:pStyle w:val="InputBoxSml"/>
        <w:framePr w:wrap="around"/>
        <w:rPr>
          <w:b/>
        </w:rPr>
      </w:pPr>
      <w:bookmarkStart w:id="109" w:name="busrules"/>
      <w:bookmarkEnd w:id="109"/>
      <w:r>
        <w:rPr>
          <w:b/>
        </w:rPr>
        <w:lastRenderedPageBreak/>
        <w:t>Business rules —</w:t>
      </w:r>
      <w:r w:rsidR="004B1318">
        <w:rPr>
          <w:b/>
        </w:rPr>
        <w:t>c</w:t>
      </w:r>
      <w:r w:rsidRPr="00267466">
        <w:rPr>
          <w:b/>
        </w:rPr>
        <w:t>ourier company governance</w:t>
      </w:r>
    </w:p>
    <w:p w14:paraId="3C0805C9" w14:textId="2D372AB7" w:rsidR="00267466" w:rsidRDefault="00267466" w:rsidP="00267466">
      <w:pPr>
        <w:pStyle w:val="InputBoxSml"/>
        <w:framePr w:wrap="around"/>
      </w:pPr>
      <w:r>
        <w:t xml:space="preserve">The </w:t>
      </w:r>
      <w:r w:rsidR="004B1318">
        <w:t>l</w:t>
      </w:r>
      <w:r>
        <w:t xml:space="preserve">ocal </w:t>
      </w:r>
      <w:r w:rsidR="004B1318">
        <w:t xml:space="preserve">government authority </w:t>
      </w:r>
      <w:r w:rsidR="00154448">
        <w:t>(LGA)</w:t>
      </w:r>
      <w:r w:rsidR="00572A4E">
        <w:t xml:space="preserve"> </w:t>
      </w:r>
      <w:r>
        <w:t>of a large city requires a database to manage information about the city’s courier companies, the drivers they employ and the vehicles each company owns.</w:t>
      </w:r>
      <w:r w:rsidR="0077507F">
        <w:t xml:space="preserve"> </w:t>
      </w:r>
      <w:r w:rsidR="004B1318">
        <w:t>The a</w:t>
      </w:r>
      <w:r>
        <w:t xml:space="preserve">uthority is responsible for the governance of </w:t>
      </w:r>
      <w:r w:rsidR="004B1318">
        <w:t xml:space="preserve">the </w:t>
      </w:r>
      <w:r>
        <w:t>courier driver’s vehicle accreditations and company vehicle ownership.</w:t>
      </w:r>
    </w:p>
    <w:p w14:paraId="1AD2C4FE" w14:textId="0EC09528" w:rsidR="00267466" w:rsidRDefault="00267466" w:rsidP="00267466">
      <w:pPr>
        <w:pStyle w:val="InputBoxSml"/>
        <w:framePr w:wrap="around"/>
      </w:pPr>
      <w:r>
        <w:t xml:space="preserve">There are several courier companies operating within the jurisdiction of the </w:t>
      </w:r>
      <w:r w:rsidR="00572A4E">
        <w:t>LGA</w:t>
      </w:r>
      <w:r>
        <w:t>.</w:t>
      </w:r>
      <w:r w:rsidR="0077507F">
        <w:t xml:space="preserve"> </w:t>
      </w:r>
      <w:r w:rsidR="00572A4E">
        <w:t>The LGA needs to know the Australian Business Number (ABN), company name and head office phone number f</w:t>
      </w:r>
      <w:r>
        <w:t xml:space="preserve">or each </w:t>
      </w:r>
      <w:r w:rsidR="00572A4E">
        <w:t>courier company</w:t>
      </w:r>
      <w:r>
        <w:t>. No two companies have the same name.</w:t>
      </w:r>
    </w:p>
    <w:p w14:paraId="22DBF701" w14:textId="69855421" w:rsidR="00267466" w:rsidRDefault="00267466" w:rsidP="00267466">
      <w:pPr>
        <w:pStyle w:val="InputBoxSml"/>
        <w:framePr w:wrap="around"/>
      </w:pPr>
      <w:r>
        <w:t>Several types of vehicle are owned by the courier companies</w:t>
      </w:r>
      <w:r w:rsidR="00037077">
        <w:t>. The LGA needs to know</w:t>
      </w:r>
      <w:r>
        <w:t xml:space="preserve"> </w:t>
      </w:r>
      <w:r w:rsidR="00037077">
        <w:t xml:space="preserve">the fuel type, fuel capacity, and the vehicle's range </w:t>
      </w:r>
      <w:r>
        <w:t>for each type of vehicle.</w:t>
      </w:r>
      <w:r w:rsidR="0077507F">
        <w:t xml:space="preserve"> </w:t>
      </w:r>
      <w:r>
        <w:t>In addition, drivers must be accredited to drive any of the types of vehicle and this must be recorded in the system.</w:t>
      </w:r>
      <w:r w:rsidR="0077507F">
        <w:t xml:space="preserve"> </w:t>
      </w:r>
      <w:r>
        <w:t>Driver accreditations expire after six months and the drivers must be re-accredited by completing vehicle-specific training before they’re permitted to drive</w:t>
      </w:r>
      <w:r w:rsidR="003B2009">
        <w:t xml:space="preserve"> again</w:t>
      </w:r>
      <w:r>
        <w:t>.</w:t>
      </w:r>
    </w:p>
    <w:p w14:paraId="6B9F93B6" w14:textId="51C58DEA" w:rsidR="00267466" w:rsidRDefault="00267466" w:rsidP="00267466">
      <w:pPr>
        <w:pStyle w:val="InputBoxSml"/>
        <w:framePr w:wrap="around"/>
      </w:pPr>
      <w:r>
        <w:t xml:space="preserve">Each driver works for only one </w:t>
      </w:r>
      <w:r w:rsidR="000F49DB">
        <w:t>courier company</w:t>
      </w:r>
      <w:r>
        <w:t>.</w:t>
      </w:r>
      <w:r w:rsidR="0077507F">
        <w:t xml:space="preserve"> </w:t>
      </w:r>
      <w:r>
        <w:t>Smaller companies may have only one driver (owner operated) but the larger companies employ many drivers.</w:t>
      </w:r>
    </w:p>
    <w:p w14:paraId="63F2AFB7" w14:textId="4745626E" w:rsidR="00267466" w:rsidRDefault="007B0FCB" w:rsidP="00267466">
      <w:pPr>
        <w:pStyle w:val="InputBoxSml"/>
        <w:framePr w:wrap="around"/>
      </w:pPr>
      <w:r>
        <w:t xml:space="preserve">The information to be stored for each driver includes </w:t>
      </w:r>
      <w:r w:rsidR="00267466">
        <w:t>their full name</w:t>
      </w:r>
      <w:r w:rsidR="00DB7819">
        <w:t xml:space="preserve">, </w:t>
      </w:r>
      <w:r w:rsidR="00267466">
        <w:t>phone number</w:t>
      </w:r>
      <w:r w:rsidR="00DB7819">
        <w:t>,</w:t>
      </w:r>
      <w:r w:rsidR="00267466">
        <w:t xml:space="preserve"> driver’s licence number and the types of vehicles they’re accredited to drive.</w:t>
      </w:r>
      <w:r w:rsidR="0077507F">
        <w:t xml:space="preserve"> </w:t>
      </w:r>
      <w:r w:rsidR="00267466">
        <w:t>Most drivers are accredited to drive more than one type of vehicle.</w:t>
      </w:r>
    </w:p>
    <w:p w14:paraId="704BF065" w14:textId="473A0749" w:rsidR="00267466" w:rsidRDefault="00267466" w:rsidP="00267466">
      <w:pPr>
        <w:pStyle w:val="InputBoxSml"/>
        <w:framePr w:wrap="around"/>
      </w:pPr>
      <w:r>
        <w:t xml:space="preserve">The </w:t>
      </w:r>
      <w:r w:rsidR="00DB7819">
        <w:t>LGA</w:t>
      </w:r>
      <w:r w:rsidR="000F49DB">
        <w:t xml:space="preserve"> </w:t>
      </w:r>
      <w:r>
        <w:t>must also be able to produce reports listing the following details of each vehicle owned by the courier companies:</w:t>
      </w:r>
    </w:p>
    <w:p w14:paraId="2C5248A1" w14:textId="5CB747EA" w:rsidR="00267466" w:rsidRDefault="004B1318" w:rsidP="00267466">
      <w:pPr>
        <w:pStyle w:val="InputBoxSml"/>
        <w:framePr w:wrap="around"/>
      </w:pPr>
      <w:r>
        <w:t>•</w:t>
      </w:r>
      <w:r w:rsidR="00C5191D">
        <w:t xml:space="preserve"> </w:t>
      </w:r>
      <w:r w:rsidR="00267466">
        <w:t>Vehicle registration number</w:t>
      </w:r>
    </w:p>
    <w:p w14:paraId="6BB91EBA" w14:textId="048D1E61" w:rsidR="00267466" w:rsidRDefault="004B1318" w:rsidP="00267466">
      <w:pPr>
        <w:pStyle w:val="InputBoxSml"/>
        <w:framePr w:wrap="around"/>
      </w:pPr>
      <w:r>
        <w:t xml:space="preserve">• </w:t>
      </w:r>
      <w:r w:rsidR="00267466">
        <w:t>Vehicle type</w:t>
      </w:r>
    </w:p>
    <w:p w14:paraId="37DCC865" w14:textId="5C28471E" w:rsidR="00267466" w:rsidRDefault="004B1318" w:rsidP="00267466">
      <w:pPr>
        <w:pStyle w:val="InputBoxSml"/>
        <w:framePr w:wrap="around"/>
      </w:pPr>
      <w:r>
        <w:t xml:space="preserve">• </w:t>
      </w:r>
      <w:r w:rsidR="00267466">
        <w:t xml:space="preserve">Owning </w:t>
      </w:r>
      <w:r w:rsidR="00C5191D">
        <w:t xml:space="preserve">courier company </w:t>
      </w:r>
      <w:r w:rsidR="00267466">
        <w:t>(each vehicle is owned by only one company)</w:t>
      </w:r>
    </w:p>
    <w:p w14:paraId="2C00AA3A" w14:textId="164007F0" w:rsidR="00267466" w:rsidRDefault="004B1318" w:rsidP="00267466">
      <w:pPr>
        <w:pStyle w:val="InputBoxSml"/>
        <w:framePr w:wrap="around"/>
      </w:pPr>
      <w:r>
        <w:t xml:space="preserve">• </w:t>
      </w:r>
      <w:r w:rsidR="00267466">
        <w:t xml:space="preserve">Date of </w:t>
      </w:r>
      <w:r w:rsidR="00C5191D">
        <w:t>m</w:t>
      </w:r>
      <w:r w:rsidR="00267466">
        <w:t>anufacture</w:t>
      </w:r>
    </w:p>
    <w:p w14:paraId="2F236537" w14:textId="2AC894B5" w:rsidR="00747820" w:rsidRDefault="004B1318" w:rsidP="00267466">
      <w:pPr>
        <w:pStyle w:val="InputBoxSml"/>
        <w:framePr w:wrap="around"/>
      </w:pPr>
      <w:r>
        <w:t xml:space="preserve">• </w:t>
      </w:r>
      <w:r w:rsidR="00267466">
        <w:t xml:space="preserve">Date of </w:t>
      </w:r>
      <w:r w:rsidR="00C5191D">
        <w:t>last maintenance</w:t>
      </w:r>
      <w:r>
        <w:t>.</w:t>
      </w:r>
    </w:p>
    <w:p w14:paraId="0288DB87" w14:textId="77777777" w:rsidR="00A43A49" w:rsidRDefault="00A43A49" w:rsidP="00A43A49">
      <w:pPr>
        <w:pStyle w:val="HeadingDecorative"/>
      </w:pPr>
      <w:bookmarkStart w:id="110" w:name="_Toc46131882"/>
      <w:r w:rsidRPr="00B2780C">
        <w:tab/>
      </w:r>
      <w:r w:rsidRPr="00B2780C">
        <w:rPr>
          <w:noProof/>
        </w:rPr>
        <w:drawing>
          <wp:inline distT="0" distB="0" distL="0" distR="0" wp14:anchorId="47A1F111" wp14:editId="2AA9E814">
            <wp:extent cx="360000" cy="360000"/>
            <wp:effectExtent l="0" t="0" r="2540" b="2540"/>
            <wp:docPr id="1834394312"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575A8B61" w14:textId="7670CBA9" w:rsidR="00A43A49" w:rsidRDefault="00A43A49" w:rsidP="00A43A49">
      <w:pPr>
        <w:pStyle w:val="Heading2"/>
      </w:pPr>
      <w:bookmarkStart w:id="111" w:name="_Toc47344161"/>
      <w:r>
        <w:t xml:space="preserve">Video: </w:t>
      </w:r>
      <w:r w:rsidR="00C96139">
        <w:t>Business rules</w:t>
      </w:r>
      <w:bookmarkEnd w:id="111"/>
    </w:p>
    <w:p w14:paraId="311B61EF" w14:textId="037DB9D5" w:rsidR="00A43A49" w:rsidRDefault="00BA6E35" w:rsidP="00BA6E35">
      <w:r>
        <w:t>Watch this video from LinkedIn Learning to understand the importance of following business rules:</w:t>
      </w:r>
    </w:p>
    <w:p w14:paraId="094EDD00" w14:textId="46A218AA" w:rsidR="00BA6E35" w:rsidRDefault="006D3652" w:rsidP="00B67D52">
      <w:pPr>
        <w:pStyle w:val="ListBullet"/>
      </w:pPr>
      <w:hyperlink r:id="rId126" w:history="1">
        <w:r w:rsidR="00BA6E35" w:rsidRPr="00B67D52">
          <w:rPr>
            <w:rStyle w:val="Hyperlink"/>
          </w:rPr>
          <w:t>Understanding busin</w:t>
        </w:r>
        <w:r w:rsidR="00B67D52" w:rsidRPr="00B67D52">
          <w:rPr>
            <w:rStyle w:val="Hyperlink"/>
          </w:rPr>
          <w:t>ess rules</w:t>
        </w:r>
      </w:hyperlink>
      <w:r w:rsidR="00B67D52">
        <w:t xml:space="preserve"> (LinkedIn Learning 01:29 mins)</w:t>
      </w:r>
    </w:p>
    <w:p w14:paraId="77895D65" w14:textId="77777777" w:rsidR="00BC1058" w:rsidRDefault="00BC1058" w:rsidP="00BC1058">
      <w:pPr>
        <w:pStyle w:val="Heading1"/>
      </w:pPr>
      <w:bookmarkStart w:id="112" w:name="_Toc47344162"/>
      <w:r>
        <w:lastRenderedPageBreak/>
        <w:t>Naming database objects</w:t>
      </w:r>
      <w:bookmarkEnd w:id="112"/>
    </w:p>
    <w:p w14:paraId="6BD0D82F" w14:textId="77777777" w:rsidR="00BC1058" w:rsidRDefault="00BC1058" w:rsidP="00BC1058">
      <w:pPr>
        <w:pStyle w:val="Heading2"/>
      </w:pPr>
      <w:bookmarkStart w:id="113" w:name="_Toc46131922"/>
      <w:bookmarkStart w:id="114" w:name="_Toc47344163"/>
      <w:r>
        <w:t>Database identifiers</w:t>
      </w:r>
      <w:bookmarkEnd w:id="113"/>
      <w:bookmarkEnd w:id="114"/>
    </w:p>
    <w:p w14:paraId="460283E0" w14:textId="77777777" w:rsidR="00BC1058" w:rsidRDefault="00BC1058" w:rsidP="00BC1058">
      <w:r>
        <w:t>Identifiers are names given to database objects. Database objects include servers, databases, tables, columns, constraints (primary and foreign key constraints), indexes, triggers, stored procedures, functions (both user-defined and system functions), rules, views and user-defined types.</w:t>
      </w:r>
    </w:p>
    <w:p w14:paraId="698A0B81" w14:textId="77777777" w:rsidR="00BC1058" w:rsidRDefault="00BC1058" w:rsidP="00BC1058">
      <w:r>
        <w:t>Identifiers form part of the metadata used by the RDBMS to manage the data.</w:t>
      </w:r>
    </w:p>
    <w:p w14:paraId="6FE8399D" w14:textId="77777777" w:rsidR="00BC1058" w:rsidRDefault="00BC1058" w:rsidP="00BC1058">
      <w:r>
        <w:t>Most database objects require an identifier. However, identifiers are optional for some objects (such as constraints) since the RDBMS will generate an identifier if one is not specified.</w:t>
      </w:r>
    </w:p>
    <w:p w14:paraId="3AF72F80" w14:textId="77777777" w:rsidR="00BC1058" w:rsidRDefault="00BC1058" w:rsidP="00BC1058">
      <w:r>
        <w:t>There are generally two types of identifiers, regular and delimited.</w:t>
      </w:r>
    </w:p>
    <w:p w14:paraId="37E617E5" w14:textId="77777777" w:rsidR="00BC1058" w:rsidRDefault="00BC1058" w:rsidP="00BC1058">
      <w:r w:rsidRPr="007B631A">
        <w:rPr>
          <w:b/>
          <w:bCs/>
        </w:rPr>
        <w:t>Regular identifiers</w:t>
      </w:r>
      <w:r>
        <w:t xml:space="preserve"> in RDBMS are similar to identifiers used in programming languages such as C, C++, C#, Java, etc. in that they must follow the naming rules specified by the particular environment.</w:t>
      </w:r>
    </w:p>
    <w:p w14:paraId="112F703B" w14:textId="77777777" w:rsidR="00BC1058" w:rsidRDefault="00BC1058" w:rsidP="00BC1058">
      <w:r w:rsidRPr="007B631A">
        <w:rPr>
          <w:b/>
          <w:bCs/>
        </w:rPr>
        <w:t>Delimited identifiers</w:t>
      </w:r>
      <w:r>
        <w:t xml:space="preserve"> are identifiers that do not comply with the environment’s naming rules and must be delimited using delimiters such as double quotes “ “, square brackets [ ], or back-ticks ` ` (to name but a few common delimiters) by surrounding the identifier with the delimiting character.</w:t>
      </w:r>
    </w:p>
    <w:p w14:paraId="63F13836" w14:textId="77777777" w:rsidR="00BC1058" w:rsidRDefault="00BC1058" w:rsidP="00BC1058">
      <w:r>
        <w:t>Identifiers will, more often than not, be used in system and error messages to indicate the name of the object of interest or the name of the object that is causing an error. Consequently, developers should use identifier names that are meaningful to both the database environment and the business environment for which the database is used, to improve the usability of the database.</w:t>
      </w:r>
    </w:p>
    <w:p w14:paraId="380652F9" w14:textId="77777777" w:rsidR="00BC1058" w:rsidRDefault="00BC1058" w:rsidP="00BC1058">
      <w:pPr>
        <w:pStyle w:val="Heading2"/>
      </w:pPr>
      <w:bookmarkStart w:id="115" w:name="_Toc46131923"/>
      <w:bookmarkStart w:id="116" w:name="_Toc47344164"/>
      <w:r>
        <w:t>Naming conventions</w:t>
      </w:r>
      <w:bookmarkEnd w:id="115"/>
      <w:bookmarkEnd w:id="116"/>
    </w:p>
    <w:p w14:paraId="65A9EEC0" w14:textId="77777777" w:rsidR="00BC1058" w:rsidRDefault="00BC1058" w:rsidP="00BC1058">
      <w:r>
        <w:t>Conventions are an informal standard applied to some aspect of common interaction between people. In data modelling and database design, database developers and programmers have agreed on certain naming conventions, in the hope that adhering to the conventions will make communication and understanding easier. The purpose of naming conventions is to:</w:t>
      </w:r>
    </w:p>
    <w:p w14:paraId="433922DA" w14:textId="77777777" w:rsidR="00BC1058" w:rsidRDefault="00BC1058" w:rsidP="00BC1058">
      <w:pPr>
        <w:pStyle w:val="ListBullet"/>
      </w:pPr>
      <w:r>
        <w:t>imply additional useful information by the regular use of a naming convention and the name used</w:t>
      </w:r>
    </w:p>
    <w:p w14:paraId="01FADCA4" w14:textId="77777777" w:rsidR="00BC1058" w:rsidRDefault="00BC1058" w:rsidP="00BC1058">
      <w:pPr>
        <w:pStyle w:val="ListBullet"/>
      </w:pPr>
      <w:r>
        <w:lastRenderedPageBreak/>
        <w:t>include information about how different database objects may be connected to each other</w:t>
      </w:r>
    </w:p>
    <w:p w14:paraId="0FEF3215" w14:textId="77777777" w:rsidR="00BC1058" w:rsidRDefault="00BC1058" w:rsidP="00BC1058">
      <w:pPr>
        <w:pStyle w:val="ListBullet"/>
      </w:pPr>
      <w:r>
        <w:t>ensure uniqueness of names to avoid name clashes</w:t>
      </w:r>
    </w:p>
    <w:p w14:paraId="66611370" w14:textId="77777777" w:rsidR="00BC1058" w:rsidRDefault="00BC1058" w:rsidP="00BC1058">
      <w:pPr>
        <w:pStyle w:val="ListBullet"/>
      </w:pPr>
      <w:r>
        <w:t>allow distinction between user-defined names of objects and system-defined identifiers and keywords</w:t>
      </w:r>
    </w:p>
    <w:p w14:paraId="3533AF4B" w14:textId="77777777" w:rsidR="00BC1058" w:rsidRDefault="00BC1058" w:rsidP="00BC1058">
      <w:pPr>
        <w:pStyle w:val="ListBullet"/>
      </w:pPr>
      <w:r>
        <w:t>assist in error checking and debugging by providing names that imply the ‘source’ of the error.</w:t>
      </w:r>
    </w:p>
    <w:p w14:paraId="1AD8908A" w14:textId="77777777" w:rsidR="00BC1058" w:rsidRDefault="00BC1058" w:rsidP="00BC1058">
      <w:r>
        <w:t>More often than not, the data structures and data that support an information system will out-live the applications that access that data. The relational data model has been around for a long time because it does what it does exceptionally well. It is not uncommon for information systems, over time, to have their data-accessing applications re-written and replaced, while the data structures and data remain intact and are re-used with a new front-end.</w:t>
      </w:r>
    </w:p>
    <w:p w14:paraId="012DABC5" w14:textId="77777777" w:rsidR="00BC1058" w:rsidRDefault="00BC1058" w:rsidP="00BC1058">
      <w:r>
        <w:t>So, the naming conventions used should account for the longevity of the database and consider that the names actually represent a contract between the database environment and the accessing software applications. Therefore they are not easily changed once they’ve been decided on.</w:t>
      </w:r>
    </w:p>
    <w:p w14:paraId="5023496E" w14:textId="77777777" w:rsidR="00BC1058" w:rsidRDefault="00BC1058" w:rsidP="00BC1058">
      <w:pPr>
        <w:pStyle w:val="Heading3"/>
      </w:pPr>
      <w:bookmarkStart w:id="117" w:name="_Toc46131924"/>
      <w:r>
        <w:t xml:space="preserve">Table and entity </w:t>
      </w:r>
      <w:r w:rsidRPr="00870911">
        <w:t>names</w:t>
      </w:r>
      <w:r>
        <w:t xml:space="preserve"> in the singular</w:t>
      </w:r>
      <w:bookmarkEnd w:id="117"/>
    </w:p>
    <w:p w14:paraId="74C4E8E2" w14:textId="77777777" w:rsidR="00BC1058" w:rsidRDefault="00BC1058" w:rsidP="00BC1058">
      <w:r>
        <w:t>Tables should always be named using the singular name, not the plural.</w:t>
      </w:r>
    </w:p>
    <w:p w14:paraId="41272F4C" w14:textId="77777777" w:rsidR="00BC1058" w:rsidRDefault="00BC1058" w:rsidP="00BC1058">
      <w:r>
        <w:t>Each table represents an entity. For example, in a database with a CUSTOMER table, by convention, the CUSTOMER table represents an entity set and that it is a collection of customers. That is, each record in the table represents a single CUSTOMER.</w:t>
      </w:r>
    </w:p>
    <w:p w14:paraId="174E4091" w14:textId="77777777" w:rsidR="00BC1058" w:rsidRDefault="00BC1058" w:rsidP="00BC1058">
      <w:pPr>
        <w:pStyle w:val="Heading3"/>
      </w:pPr>
      <w:bookmarkStart w:id="118" w:name="_Toc46131925"/>
      <w:r>
        <w:t>Column names in the singular</w:t>
      </w:r>
      <w:bookmarkEnd w:id="118"/>
    </w:p>
    <w:p w14:paraId="300FB8DE" w14:textId="77777777" w:rsidR="00BC1058" w:rsidRDefault="00BC1058" w:rsidP="00BC1058">
      <w:r>
        <w:t>Similarly, columns represent a single value. In fact, one of the cardinal sins of database modelling is a ‘multi-valued’ attribute. Each column should store the data value of a single attribute of the entity.</w:t>
      </w:r>
    </w:p>
    <w:p w14:paraId="6633ED58" w14:textId="77777777" w:rsidR="00BC1058" w:rsidRDefault="00BC1058" w:rsidP="00BC1058">
      <w:r>
        <w:t>Examples of multi-valued attributes include the full name or address. Full name can be decomposed to the attributes first_name, middle_initial and last_name, while address could be decomposed to street_number, street_name, suburb, post_code, state. Decomposing multi-valued attributes has an important effect on how efficiently you can search the table.</w:t>
      </w:r>
    </w:p>
    <w:p w14:paraId="71253ADB" w14:textId="77777777" w:rsidR="00BC1058" w:rsidRDefault="00BC1058" w:rsidP="00BC1058">
      <w:pPr>
        <w:pStyle w:val="ListBullet"/>
        <w:numPr>
          <w:ilvl w:val="0"/>
          <w:numId w:val="0"/>
        </w:numPr>
      </w:pPr>
      <w:r>
        <w:t>The following are general naming conventions that should be adhered to:</w:t>
      </w:r>
    </w:p>
    <w:p w14:paraId="3C4FE75C" w14:textId="77777777" w:rsidR="00BC1058" w:rsidRPr="00DE1335" w:rsidRDefault="00BC1058" w:rsidP="00BC1058">
      <w:pPr>
        <w:pStyle w:val="ListBullet"/>
      </w:pPr>
      <w:r>
        <w:t>U</w:t>
      </w:r>
      <w:r w:rsidRPr="00DE1335">
        <w:t xml:space="preserve">se schema names for </w:t>
      </w:r>
      <w:r>
        <w:t xml:space="preserve">a </w:t>
      </w:r>
      <w:r w:rsidRPr="00DE1335">
        <w:t xml:space="preserve">table’s prefix, e.g. </w:t>
      </w:r>
      <w:r w:rsidRPr="00DE1335">
        <w:rPr>
          <w:i/>
        </w:rPr>
        <w:t>Schemaname.table_name</w:t>
      </w:r>
    </w:p>
    <w:p w14:paraId="606B7B61" w14:textId="77777777" w:rsidR="00BC1058" w:rsidRPr="00DE1335" w:rsidRDefault="00BC1058" w:rsidP="00BC1058">
      <w:pPr>
        <w:pStyle w:val="ListBullet"/>
      </w:pPr>
      <w:r>
        <w:t>P</w:t>
      </w:r>
      <w:r w:rsidRPr="00DE1335">
        <w:t xml:space="preserve">rimary key suffixed with _id, e.g. </w:t>
      </w:r>
      <w:r w:rsidRPr="00DE1335">
        <w:rPr>
          <w:i/>
        </w:rPr>
        <w:t>Customer_id</w:t>
      </w:r>
    </w:p>
    <w:p w14:paraId="1669129B" w14:textId="77777777" w:rsidR="00BC1058" w:rsidRPr="00DE1335" w:rsidRDefault="00BC1058" w:rsidP="00BC1058">
      <w:pPr>
        <w:pStyle w:val="ListBullet"/>
      </w:pPr>
      <w:r>
        <w:lastRenderedPageBreak/>
        <w:t>F</w:t>
      </w:r>
      <w:r w:rsidRPr="00DE1335">
        <w:t xml:space="preserve">oreign key suffixed with _ref, e.g. </w:t>
      </w:r>
      <w:r w:rsidRPr="00DE1335">
        <w:rPr>
          <w:i/>
        </w:rPr>
        <w:t>Customer_ref</w:t>
      </w:r>
    </w:p>
    <w:p w14:paraId="57FB7A08" w14:textId="77777777" w:rsidR="00BC1058" w:rsidRPr="00DE1335" w:rsidRDefault="00BC1058" w:rsidP="00BC1058">
      <w:pPr>
        <w:pStyle w:val="ListBullet"/>
      </w:pPr>
      <w:r>
        <w:t>N</w:t>
      </w:r>
      <w:r w:rsidRPr="00DE1335">
        <w:t>o spaces or dashes ‘-‘ in database object names (identifiers), i.e. Schemas, ta</w:t>
      </w:r>
      <w:r>
        <w:t>bles, columns, constraints, etc.</w:t>
      </w:r>
    </w:p>
    <w:p w14:paraId="658567CF" w14:textId="77777777" w:rsidR="00BC1058" w:rsidRPr="00DE1335" w:rsidRDefault="00BC1058" w:rsidP="00BC1058">
      <w:pPr>
        <w:pStyle w:val="ListBullet"/>
      </w:pPr>
      <w:r>
        <w:t>C</w:t>
      </w:r>
      <w:r w:rsidRPr="00DE1335">
        <w:t>onstraint obj</w:t>
      </w:r>
      <w:r>
        <w:t>ect names:</w:t>
      </w:r>
    </w:p>
    <w:p w14:paraId="49EC6769" w14:textId="77777777" w:rsidR="00BC1058" w:rsidRPr="00DE1335" w:rsidRDefault="00BC1058" w:rsidP="00BC1058">
      <w:pPr>
        <w:pStyle w:val="ListBullet"/>
        <w:numPr>
          <w:ilvl w:val="1"/>
          <w:numId w:val="3"/>
        </w:numPr>
      </w:pPr>
      <w:r>
        <w:t>p</w:t>
      </w:r>
      <w:r w:rsidRPr="00DE1335">
        <w:t>rimary Key – tableName_pk</w:t>
      </w:r>
    </w:p>
    <w:p w14:paraId="0D48009D" w14:textId="77777777" w:rsidR="00BC1058" w:rsidRPr="00DE1335" w:rsidRDefault="00BC1058" w:rsidP="00BC1058">
      <w:pPr>
        <w:pStyle w:val="ListBullet"/>
        <w:numPr>
          <w:ilvl w:val="1"/>
          <w:numId w:val="3"/>
        </w:numPr>
      </w:pPr>
      <w:r>
        <w:t>f</w:t>
      </w:r>
      <w:r w:rsidRPr="00DE1335">
        <w:t>oreign Key – child_tableName_parent_tableName_fk</w:t>
      </w:r>
    </w:p>
    <w:p w14:paraId="1E4C35DE" w14:textId="77777777" w:rsidR="00BC1058" w:rsidRDefault="00BC1058" w:rsidP="00BC1058">
      <w:pPr>
        <w:pStyle w:val="ListBullet"/>
      </w:pPr>
      <w:r w:rsidRPr="00DE1335">
        <w:t>SQL keywords and other system identifiers should all be UPPERCASE</w:t>
      </w:r>
      <w:r>
        <w:t>.</w:t>
      </w:r>
    </w:p>
    <w:p w14:paraId="035D5132" w14:textId="44CE157E" w:rsidR="00747820" w:rsidRDefault="00C520C2" w:rsidP="00936BE5">
      <w:pPr>
        <w:pStyle w:val="Heading1"/>
      </w:pPr>
      <w:bookmarkStart w:id="119" w:name="_Toc47344165"/>
      <w:r>
        <w:t>D</w:t>
      </w:r>
      <w:r w:rsidR="00267466" w:rsidRPr="00267466">
        <w:t>ata modelling techniques</w:t>
      </w:r>
      <w:bookmarkEnd w:id="110"/>
      <w:bookmarkEnd w:id="119"/>
    </w:p>
    <w:p w14:paraId="08D090F2" w14:textId="5645564C" w:rsidR="00267466" w:rsidRDefault="00267466" w:rsidP="00267466">
      <w:pPr>
        <w:rPr>
          <w:lang w:eastAsia="en-AU"/>
        </w:rPr>
      </w:pPr>
      <w:r w:rsidRPr="00267466">
        <w:rPr>
          <w:lang w:eastAsia="en-AU"/>
        </w:rPr>
        <w:t xml:space="preserve">Builders use blueprints or </w:t>
      </w:r>
      <w:r w:rsidR="000E5309" w:rsidRPr="00267466">
        <w:rPr>
          <w:lang w:eastAsia="en-AU"/>
        </w:rPr>
        <w:t>plans</w:t>
      </w:r>
      <w:r w:rsidR="00832E72">
        <w:rPr>
          <w:lang w:eastAsia="en-AU"/>
        </w:rPr>
        <w:t>, which</w:t>
      </w:r>
      <w:r w:rsidR="000E5309">
        <w:rPr>
          <w:lang w:eastAsia="en-AU"/>
        </w:rPr>
        <w:t xml:space="preserve"> have been prepared by architects and e</w:t>
      </w:r>
      <w:r w:rsidRPr="00267466">
        <w:rPr>
          <w:lang w:eastAsia="en-AU"/>
        </w:rPr>
        <w:t>ngineers, to model the structur</w:t>
      </w:r>
      <w:r w:rsidR="000E5309">
        <w:rPr>
          <w:lang w:eastAsia="en-AU"/>
        </w:rPr>
        <w:t>es that they’re going to build.</w:t>
      </w:r>
      <w:r w:rsidRPr="00267466">
        <w:rPr>
          <w:lang w:eastAsia="en-AU"/>
        </w:rPr>
        <w:t xml:space="preserve"> Fortunately for us, there is no ambiguity about the information that is communicated to the builder through the plans, simply because the designers and the builder agree on the meaning of the abstracted symbols that are used</w:t>
      </w:r>
      <w:r>
        <w:rPr>
          <w:lang w:eastAsia="en-AU"/>
        </w:rPr>
        <w:t xml:space="preserve"> on the plans.</w:t>
      </w:r>
    </w:p>
    <w:p w14:paraId="0DDA53C1" w14:textId="101CF497" w:rsidR="00267466" w:rsidRDefault="00267466" w:rsidP="00267466">
      <w:pPr>
        <w:rPr>
          <w:lang w:eastAsia="en-AU"/>
        </w:rPr>
      </w:pPr>
      <w:r w:rsidRPr="00267466">
        <w:rPr>
          <w:lang w:eastAsia="en-AU"/>
        </w:rPr>
        <w:t>Similarly, data models use abstracted symbols to represent the various aspects of the structure of the database to be built. There are many data modelling techniques used to design databases</w:t>
      </w:r>
      <w:r w:rsidR="006027AB">
        <w:rPr>
          <w:lang w:eastAsia="en-AU"/>
        </w:rPr>
        <w:t>, t</w:t>
      </w:r>
      <w:r w:rsidRPr="00267466">
        <w:rPr>
          <w:lang w:eastAsia="en-AU"/>
        </w:rPr>
        <w:t xml:space="preserve">he most common </w:t>
      </w:r>
      <w:r w:rsidR="006027AB">
        <w:rPr>
          <w:lang w:eastAsia="en-AU"/>
        </w:rPr>
        <w:t>being</w:t>
      </w:r>
      <w:r w:rsidRPr="00267466">
        <w:rPr>
          <w:lang w:eastAsia="en-AU"/>
        </w:rPr>
        <w:t xml:space="preserve"> Data Flow Diagrams (DFD) and Entity Relationship Diagrams (ERD).</w:t>
      </w:r>
    </w:p>
    <w:p w14:paraId="63285A3F" w14:textId="3CCF2564" w:rsidR="00267466" w:rsidRDefault="00267466" w:rsidP="00936BE5">
      <w:pPr>
        <w:pStyle w:val="Heading2"/>
      </w:pPr>
      <w:bookmarkStart w:id="120" w:name="_Toc46131883"/>
      <w:bookmarkStart w:id="121" w:name="_Toc47344166"/>
      <w:r>
        <w:t>Data flow diagrams</w:t>
      </w:r>
      <w:bookmarkEnd w:id="120"/>
      <w:bookmarkEnd w:id="121"/>
    </w:p>
    <w:p w14:paraId="3471AE04" w14:textId="3B1F52CD" w:rsidR="00267466" w:rsidRDefault="00267466" w:rsidP="00267466">
      <w:pPr>
        <w:rPr>
          <w:lang w:eastAsia="en-AU"/>
        </w:rPr>
      </w:pPr>
      <w:r>
        <w:rPr>
          <w:lang w:eastAsia="en-AU"/>
        </w:rPr>
        <w:t>Data flow diagrams are used during the analysis stage of system development.</w:t>
      </w:r>
      <w:r w:rsidR="0077507F">
        <w:rPr>
          <w:lang w:eastAsia="en-AU"/>
        </w:rPr>
        <w:t xml:space="preserve"> </w:t>
      </w:r>
      <w:r>
        <w:rPr>
          <w:lang w:eastAsia="en-AU"/>
        </w:rPr>
        <w:t>Data flow diagrams contribute to the development of the logical representation of the data model by providing information about the availability of data at any particular point during the processing of the data.</w:t>
      </w:r>
    </w:p>
    <w:p w14:paraId="3FD52706" w14:textId="77777777" w:rsidR="00267466" w:rsidRDefault="00267466" w:rsidP="00267466">
      <w:pPr>
        <w:keepNext/>
      </w:pPr>
      <w:r>
        <w:rPr>
          <w:noProof/>
          <w:lang w:eastAsia="en-AU"/>
        </w:rPr>
        <w:lastRenderedPageBreak/>
        <w:drawing>
          <wp:inline distT="0" distB="0" distL="0" distR="0" wp14:anchorId="3FA47538" wp14:editId="2F91A61C">
            <wp:extent cx="5374941" cy="4259580"/>
            <wp:effectExtent l="0" t="0" r="0" b="7620"/>
            <wp:docPr id="1339595638" name="Picture 38" descr="Dataflow diagram using a customer/employee process with inputs and outputs of tasks, invoices, supplies and proposals. Showing the inter relationship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27">
                      <a:extLst>
                        <a:ext uri="{28A0092B-C50C-407E-A947-70E740481C1C}">
                          <a14:useLocalDpi xmlns:a14="http://schemas.microsoft.com/office/drawing/2010/main" val="0"/>
                        </a:ext>
                      </a:extLst>
                    </a:blip>
                    <a:stretch>
                      <a:fillRect/>
                    </a:stretch>
                  </pic:blipFill>
                  <pic:spPr>
                    <a:xfrm>
                      <a:off x="0" y="0"/>
                      <a:ext cx="5383694" cy="4266517"/>
                    </a:xfrm>
                    <a:prstGeom prst="rect">
                      <a:avLst/>
                    </a:prstGeom>
                  </pic:spPr>
                </pic:pic>
              </a:graphicData>
            </a:graphic>
          </wp:inline>
        </w:drawing>
      </w:r>
    </w:p>
    <w:p w14:paraId="582C8307" w14:textId="3D912485" w:rsidR="00267466" w:rsidRDefault="00267466" w:rsidP="00C520C2">
      <w:pPr>
        <w:pStyle w:val="Caption"/>
        <w:keepNext w:val="0"/>
      </w:pPr>
      <w:bookmarkStart w:id="122" w:name="_Ref27735413"/>
      <w:r>
        <w:t xml:space="preserve">Figure </w:t>
      </w:r>
      <w:fldSimple w:instr=" SEQ Figure \* ARABIC ">
        <w:r w:rsidR="00494303">
          <w:rPr>
            <w:noProof/>
          </w:rPr>
          <w:t>2</w:t>
        </w:r>
      </w:fldSimple>
      <w:r>
        <w:t xml:space="preserve"> Example of a data flow diagram</w:t>
      </w:r>
      <w:bookmarkEnd w:id="122"/>
    </w:p>
    <w:p w14:paraId="6E4782BE" w14:textId="6349F761" w:rsidR="002A38F7" w:rsidRDefault="00267466" w:rsidP="00936BE5">
      <w:pPr>
        <w:pStyle w:val="Heading2"/>
      </w:pPr>
      <w:bookmarkStart w:id="123" w:name="_Toc46131884"/>
      <w:bookmarkStart w:id="124" w:name="_Toc47344167"/>
      <w:r w:rsidRPr="00267466">
        <w:t>Entity Relationship Diagrams (ERD</w:t>
      </w:r>
      <w:r w:rsidR="003F7CF7">
        <w:t>s</w:t>
      </w:r>
      <w:r w:rsidRPr="00267466">
        <w:t>)</w:t>
      </w:r>
      <w:bookmarkEnd w:id="123"/>
      <w:bookmarkEnd w:id="124"/>
    </w:p>
    <w:p w14:paraId="637F15F4" w14:textId="45BF9F2A" w:rsidR="00F116BF" w:rsidRDefault="00F116BF" w:rsidP="00F116BF">
      <w:pPr>
        <w:keepLines w:val="0"/>
        <w:tabs>
          <w:tab w:val="left" w:pos="1358"/>
        </w:tabs>
        <w:spacing w:before="0"/>
      </w:pPr>
      <w:r w:rsidRPr="00267466">
        <w:t>ERD</w:t>
      </w:r>
      <w:r w:rsidR="003F7CF7">
        <w:t>s</w:t>
      </w:r>
      <w:r w:rsidRPr="00267466">
        <w:t xml:space="preserve"> are used extensively to model databases.</w:t>
      </w:r>
      <w:r>
        <w:t xml:space="preserve"> </w:t>
      </w:r>
      <w:r w:rsidRPr="00267466">
        <w:t>The two types of ERDs that are in use today are the Chen model and the Crow’s Foot model.</w:t>
      </w:r>
    </w:p>
    <w:p w14:paraId="4E6AD0A7" w14:textId="26184CDB" w:rsidR="000F3FB9" w:rsidRDefault="000F3FB9" w:rsidP="00F116BF">
      <w:pPr>
        <w:keepLines w:val="0"/>
        <w:tabs>
          <w:tab w:val="left" w:pos="1358"/>
        </w:tabs>
        <w:spacing w:before="0"/>
      </w:pPr>
      <w:r>
        <w:t>S</w:t>
      </w:r>
      <w:r w:rsidRPr="00267466">
        <w:t xml:space="preserve">ince an entity relationship diagram is a data model, the terms ERD and data model, or model, </w:t>
      </w:r>
      <w:r w:rsidR="00466C78">
        <w:t xml:space="preserve">can be used </w:t>
      </w:r>
      <w:r w:rsidRPr="00267466">
        <w:t>interchangeably</w:t>
      </w:r>
      <w:r w:rsidR="00466C78">
        <w:t>.</w:t>
      </w:r>
    </w:p>
    <w:p w14:paraId="2E53A84C" w14:textId="3001F7D1" w:rsidR="009936CC" w:rsidRDefault="00267466" w:rsidP="00936BE5">
      <w:pPr>
        <w:pStyle w:val="Heading3"/>
      </w:pPr>
      <w:r w:rsidRPr="00267466">
        <w:t>Chen ERD</w:t>
      </w:r>
    </w:p>
    <w:p w14:paraId="3628B723" w14:textId="7BAD94D5" w:rsidR="00267466" w:rsidRDefault="00267466" w:rsidP="00267466">
      <w:pPr>
        <w:keepLines w:val="0"/>
        <w:tabs>
          <w:tab w:val="left" w:pos="1358"/>
        </w:tabs>
        <w:spacing w:before="0"/>
      </w:pPr>
      <w:r w:rsidRPr="00267466">
        <w:t xml:space="preserve">In the early days of the relational data paradigm, the Chen </w:t>
      </w:r>
      <w:r w:rsidR="003F7CF7">
        <w:t>ERD</w:t>
      </w:r>
      <w:r w:rsidR="00A04AC7">
        <w:t>,</w:t>
      </w:r>
      <w:r w:rsidRPr="00267466">
        <w:t xml:space="preserve"> developed by Peter Chen in 1976, was used to model the logical stru</w:t>
      </w:r>
      <w:r>
        <w:t>cture of relational databases.</w:t>
      </w:r>
    </w:p>
    <w:p w14:paraId="568CD7EE" w14:textId="569986D7" w:rsidR="00267466" w:rsidRDefault="00267466" w:rsidP="00267466">
      <w:pPr>
        <w:keepLines w:val="0"/>
        <w:tabs>
          <w:tab w:val="left" w:pos="1358"/>
        </w:tabs>
        <w:spacing w:before="0"/>
      </w:pPr>
      <w:r w:rsidRPr="00267466">
        <w:t>The Chen model depicts entities as rectangles, relationships as diamonds and attributes as ovals.</w:t>
      </w:r>
    </w:p>
    <w:p w14:paraId="20AA0D97" w14:textId="77777777" w:rsidR="00267466" w:rsidRDefault="00267466" w:rsidP="00267466">
      <w:pPr>
        <w:keepNext/>
        <w:keepLines w:val="0"/>
        <w:spacing w:before="0"/>
      </w:pPr>
      <w:r w:rsidRPr="0086559A">
        <w:rPr>
          <w:noProof/>
          <w:lang w:eastAsia="en-AU"/>
        </w:rPr>
        <w:lastRenderedPageBreak/>
        <w:drawing>
          <wp:inline distT="0" distB="0" distL="0" distR="0" wp14:anchorId="6FB02279" wp14:editId="24F44624">
            <wp:extent cx="5590079" cy="3579962"/>
            <wp:effectExtent l="0" t="0" r="0" b="1905"/>
            <wp:docPr id="233" name="Picture 233" descr="Showing the relationships in a courier company of the drivers, vehicles and vehicle types and their associated attribu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4db436a8-f229-4b28-9f7b-2db2fe69ff19/pages/0_0?a=1785&amp;x=60&amp;y=-27&amp;w=1320&amp;h=867&amp;store=1&amp;accept=image%2F*&amp;auth=LCA%20f3fafdddccc1c6f68f1597c2acd14981152c63c6-ts%3D1574040929"/>
                    <pic:cNvPicPr>
                      <a:picLocks noChangeAspect="1" noChangeArrowheads="1"/>
                    </pic:cNvPicPr>
                  </pic:nvPicPr>
                  <pic:blipFill rotWithShape="1">
                    <a:blip r:embed="rId128">
                      <a:extLst>
                        <a:ext uri="{28A0092B-C50C-407E-A947-70E740481C1C}">
                          <a14:useLocalDpi xmlns:a14="http://schemas.microsoft.com/office/drawing/2010/main" val="0"/>
                        </a:ext>
                      </a:extLst>
                    </a:blip>
                    <a:srcRect l="6733" t="6177" r="5826" b="8579"/>
                    <a:stretch/>
                  </pic:blipFill>
                  <pic:spPr bwMode="auto">
                    <a:xfrm>
                      <a:off x="0" y="0"/>
                      <a:ext cx="5606433" cy="3590435"/>
                    </a:xfrm>
                    <a:prstGeom prst="rect">
                      <a:avLst/>
                    </a:prstGeom>
                    <a:noFill/>
                    <a:ln>
                      <a:noFill/>
                    </a:ln>
                    <a:extLst>
                      <a:ext uri="{53640926-AAD7-44D8-BBD7-CCE9431645EC}">
                        <a14:shadowObscured xmlns:a14="http://schemas.microsoft.com/office/drawing/2010/main"/>
                      </a:ext>
                    </a:extLst>
                  </pic:spPr>
                </pic:pic>
              </a:graphicData>
            </a:graphic>
          </wp:inline>
        </w:drawing>
      </w:r>
    </w:p>
    <w:p w14:paraId="53F9B800" w14:textId="09540932" w:rsidR="00267466" w:rsidRDefault="00267466" w:rsidP="00267466">
      <w:pPr>
        <w:pStyle w:val="Caption"/>
      </w:pPr>
      <w:bookmarkStart w:id="125" w:name="_Ref27735823"/>
      <w:r>
        <w:t xml:space="preserve">Figure </w:t>
      </w:r>
      <w:fldSimple w:instr=" SEQ Figure \* ARABIC ">
        <w:r w:rsidR="00494303">
          <w:rPr>
            <w:noProof/>
          </w:rPr>
          <w:t>3</w:t>
        </w:r>
      </w:fldSimple>
      <w:r>
        <w:t xml:space="preserve"> </w:t>
      </w:r>
      <w:r w:rsidRPr="005F33EF">
        <w:t xml:space="preserve">Example of a Chen ERD </w:t>
      </w:r>
      <w:r w:rsidR="00EC47EE">
        <w:t>that</w:t>
      </w:r>
      <w:r w:rsidRPr="005F33EF">
        <w:t xml:space="preserve"> includes the attributes</w:t>
      </w:r>
      <w:bookmarkEnd w:id="125"/>
    </w:p>
    <w:p w14:paraId="4B63BDD7" w14:textId="60B56BF9" w:rsidR="00341362" w:rsidRDefault="00341362" w:rsidP="00D67B39">
      <w:pPr>
        <w:keepLines w:val="0"/>
        <w:spacing w:before="0"/>
      </w:pPr>
      <w:r w:rsidRPr="00341362">
        <w:t>Though the Chen model stipulates the use of ovals to represent attributes, it is quite common to omit the attributes from the model and focus the design process on identifying the entities, the relationships that exist between the entities and the connectivity of the relationships (i.</w:t>
      </w:r>
      <w:r>
        <w:t>e. the types of relationship).</w:t>
      </w:r>
    </w:p>
    <w:p w14:paraId="0FAF267A" w14:textId="2681DA1E" w:rsidR="00E84C02" w:rsidRDefault="00341362" w:rsidP="00E84C02">
      <w:pPr>
        <w:keepLines w:val="0"/>
        <w:spacing w:before="0"/>
      </w:pPr>
      <w:r w:rsidRPr="00341362">
        <w:t xml:space="preserve">More recently, the Crow’s Foot </w:t>
      </w:r>
      <w:r w:rsidR="00EC47EE">
        <w:t>ERD</w:t>
      </w:r>
      <w:r w:rsidRPr="00341362">
        <w:t xml:space="preserve"> has been used to portray more specific detail about where the attributes of the model reside, i.e. which entities the attributes belong to.</w:t>
      </w:r>
      <w:r w:rsidR="0077507F">
        <w:t xml:space="preserve"> </w:t>
      </w:r>
      <w:r w:rsidR="00E84C02" w:rsidRPr="00341362">
        <w:t>This is a common practice which aims to reduce the complexity of the model by excluding the attributes from the diagram, only to be added at a later date when the model is further developed, usually using a Crow’s Foot diagram.</w:t>
      </w:r>
    </w:p>
    <w:p w14:paraId="4677C05C" w14:textId="2F943026" w:rsidR="00341362" w:rsidRDefault="00341362" w:rsidP="00D67B39">
      <w:pPr>
        <w:keepLines w:val="0"/>
        <w:spacing w:before="0"/>
      </w:pPr>
      <w:r w:rsidRPr="00341362">
        <w:t>The following example demonstrates the use of a Chen ERD without the attributes include</w:t>
      </w:r>
      <w:r>
        <w:t>d in the model.</w:t>
      </w:r>
    </w:p>
    <w:p w14:paraId="0AFB023F" w14:textId="77777777" w:rsidR="00341362" w:rsidRDefault="00341362" w:rsidP="00341362">
      <w:pPr>
        <w:keepNext/>
        <w:keepLines w:val="0"/>
        <w:spacing w:before="0"/>
      </w:pPr>
      <w:r>
        <w:rPr>
          <w:noProof/>
          <w:lang w:eastAsia="en-AU"/>
        </w:rPr>
        <w:lastRenderedPageBreak/>
        <w:drawing>
          <wp:inline distT="0" distB="0" distL="0" distR="0" wp14:anchorId="03CB7956" wp14:editId="78464A24">
            <wp:extent cx="5606680" cy="3881887"/>
            <wp:effectExtent l="0" t="0" r="0" b="4445"/>
            <wp:docPr id="241589733" name="Picture 39" descr="Showing the relationships in a courier company of the drivers, vehicles and vehicle types at a high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29">
                      <a:extLst>
                        <a:ext uri="{28A0092B-C50C-407E-A947-70E740481C1C}">
                          <a14:useLocalDpi xmlns:a14="http://schemas.microsoft.com/office/drawing/2010/main" val="0"/>
                        </a:ext>
                      </a:extLst>
                    </a:blip>
                    <a:stretch>
                      <a:fillRect/>
                    </a:stretch>
                  </pic:blipFill>
                  <pic:spPr>
                    <a:xfrm>
                      <a:off x="0" y="0"/>
                      <a:ext cx="5606680" cy="3881887"/>
                    </a:xfrm>
                    <a:prstGeom prst="rect">
                      <a:avLst/>
                    </a:prstGeom>
                  </pic:spPr>
                </pic:pic>
              </a:graphicData>
            </a:graphic>
          </wp:inline>
        </w:drawing>
      </w:r>
    </w:p>
    <w:p w14:paraId="34C3B360" w14:textId="0C510820" w:rsidR="00267466" w:rsidRDefault="00341362" w:rsidP="00341362">
      <w:pPr>
        <w:pStyle w:val="Caption"/>
      </w:pPr>
      <w:bookmarkStart w:id="126" w:name="_Ref27735958"/>
      <w:r>
        <w:t xml:space="preserve">Figure </w:t>
      </w:r>
      <w:fldSimple w:instr=" SEQ Figure \* ARABIC ">
        <w:r w:rsidR="00494303">
          <w:rPr>
            <w:noProof/>
          </w:rPr>
          <w:t>4</w:t>
        </w:r>
      </w:fldSimple>
      <w:r>
        <w:t xml:space="preserve"> </w:t>
      </w:r>
      <w:r w:rsidRPr="00B539D0">
        <w:t>Example of a Chen ERD without the attributes</w:t>
      </w:r>
      <w:bookmarkEnd w:id="126"/>
    </w:p>
    <w:p w14:paraId="31917E29" w14:textId="77777777" w:rsidR="0056576B" w:rsidRDefault="0056576B" w:rsidP="00936BE5">
      <w:pPr>
        <w:pStyle w:val="Heading3"/>
      </w:pPr>
      <w:r>
        <w:t>Crow’s Foot ERD</w:t>
      </w:r>
    </w:p>
    <w:p w14:paraId="541489EB" w14:textId="1BB1648E" w:rsidR="00341362" w:rsidRDefault="0056576B" w:rsidP="0056576B">
      <w:pPr>
        <w:keepLines w:val="0"/>
        <w:spacing w:before="0"/>
      </w:pPr>
      <w:r>
        <w:t xml:space="preserve">The Crow’s Foot ERD is a model that was first introduced by Gordon Everest in </w:t>
      </w:r>
      <w:r w:rsidR="004B6F71">
        <w:t>the</w:t>
      </w:r>
      <w:r>
        <w:t xml:space="preserve"> article ‘</w:t>
      </w:r>
      <w:hyperlink r:id="rId130" w:history="1">
        <w:r>
          <w:rPr>
            <w:rStyle w:val="Hyperlink"/>
          </w:rPr>
          <w:t>Basic Data Structure Models Explained With a Common Example</w:t>
        </w:r>
      </w:hyperlink>
      <w:r>
        <w:t>’ in 1976.</w:t>
      </w:r>
      <w:r w:rsidR="0077507F">
        <w:t xml:space="preserve"> </w:t>
      </w:r>
      <w:r>
        <w:t>The Crow’s Foot ERD represents entities as boxes containing the attributes</w:t>
      </w:r>
      <w:r w:rsidR="00693BA7">
        <w:t xml:space="preserve">, </w:t>
      </w:r>
      <w:r>
        <w:t>indicating which attributes are the Primary Keys and which are the Foreign Keys.</w:t>
      </w:r>
      <w:r w:rsidR="0077507F">
        <w:t xml:space="preserve"> </w:t>
      </w:r>
      <w:r>
        <w:t xml:space="preserve">Relationships are indicated by a connecting line </w:t>
      </w:r>
      <w:r w:rsidR="001656FB">
        <w:t>that</w:t>
      </w:r>
      <w:r>
        <w:t xml:space="preserve"> has, at the many end</w:t>
      </w:r>
      <w:r w:rsidR="005F61DC">
        <w:t>s, what looks like a crow’s f</w:t>
      </w:r>
      <w:r>
        <w:t>oot.</w:t>
      </w:r>
    </w:p>
    <w:p w14:paraId="015371E5" w14:textId="77777777" w:rsidR="0056576B" w:rsidRDefault="0056576B" w:rsidP="0056576B">
      <w:pPr>
        <w:keepNext/>
        <w:keepLines w:val="0"/>
        <w:spacing w:before="0"/>
      </w:pPr>
      <w:r>
        <w:rPr>
          <w:noProof/>
          <w:lang w:eastAsia="en-AU"/>
        </w:rPr>
        <w:drawing>
          <wp:inline distT="0" distB="0" distL="0" distR="0" wp14:anchorId="6E200841" wp14:editId="16B6E9EA">
            <wp:extent cx="1095555" cy="586596"/>
            <wp:effectExtent l="0" t="0" r="0" b="4445"/>
            <wp:docPr id="40" name="Picture 40" descr="Connecting line diagram ending with three prongs in the represented shape of a crows f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a:extLst>
                        <a:ext uri="{28A0092B-C50C-407E-A947-70E740481C1C}">
                          <a14:useLocalDpi xmlns:a14="http://schemas.microsoft.com/office/drawing/2010/main" val="0"/>
                        </a:ext>
                      </a:extLst>
                    </a:blip>
                    <a:srcRect l="-9142" r="-9142"/>
                    <a:stretch/>
                  </pic:blipFill>
                  <pic:spPr bwMode="auto">
                    <a:xfrm>
                      <a:off x="0" y="0"/>
                      <a:ext cx="1095555" cy="586596"/>
                    </a:xfrm>
                    <a:prstGeom prst="rect">
                      <a:avLst/>
                    </a:prstGeom>
                    <a:noFill/>
                    <a:ln>
                      <a:noFill/>
                    </a:ln>
                    <a:extLst>
                      <a:ext uri="{53640926-AAD7-44D8-BBD7-CCE9431645EC}">
                        <a14:shadowObscured xmlns:a14="http://schemas.microsoft.com/office/drawing/2010/main"/>
                      </a:ext>
                    </a:extLst>
                  </pic:spPr>
                </pic:pic>
              </a:graphicData>
            </a:graphic>
          </wp:inline>
        </w:drawing>
      </w:r>
    </w:p>
    <w:p w14:paraId="0F2D06CE" w14:textId="1B8B3640" w:rsidR="0056576B" w:rsidRDefault="0056576B" w:rsidP="0056576B">
      <w:pPr>
        <w:pStyle w:val="Caption"/>
      </w:pPr>
      <w:bookmarkStart w:id="127" w:name="_Ref27736423"/>
      <w:r>
        <w:t xml:space="preserve">Figure </w:t>
      </w:r>
      <w:fldSimple w:instr=" SEQ Figure \* ARABIC ">
        <w:r w:rsidR="00494303">
          <w:rPr>
            <w:noProof/>
          </w:rPr>
          <w:t>5</w:t>
        </w:r>
      </w:fldSimple>
      <w:r>
        <w:t xml:space="preserve"> Crow's foot example</w:t>
      </w:r>
      <w:bookmarkEnd w:id="127"/>
    </w:p>
    <w:p w14:paraId="61CE2525" w14:textId="053F1FA1" w:rsidR="0056576B" w:rsidRDefault="00C51E74" w:rsidP="0056576B">
      <w:pPr>
        <w:keepLines w:val="0"/>
        <w:spacing w:before="0"/>
      </w:pPr>
      <w:r w:rsidRPr="00C51E74">
        <w:t>The Crow’s Foot ERD is the more contemporary model and is used more widely to model relational databases.</w:t>
      </w:r>
      <w:r w:rsidR="0077507F">
        <w:t xml:space="preserve"> </w:t>
      </w:r>
      <w:r w:rsidRPr="00C51E74">
        <w:t>Though the Chen model is often used to develop the ‘first draft’ of the model, where the emphasis is on identifying the entities and their relationships, the concern for the location of the attributes can be dealt with in the second draft</w:t>
      </w:r>
      <w:r w:rsidR="001656FB">
        <w:t>,</w:t>
      </w:r>
      <w:r w:rsidRPr="00C51E74">
        <w:t xml:space="preserve"> which is usually where a Crow’s Foot model is used.</w:t>
      </w:r>
    </w:p>
    <w:p w14:paraId="4BB91B93" w14:textId="77777777" w:rsidR="00C51E74" w:rsidRDefault="00C51E74" w:rsidP="00C51E74">
      <w:pPr>
        <w:keepNext/>
        <w:keepLines w:val="0"/>
        <w:spacing w:before="0"/>
      </w:pPr>
      <w:r>
        <w:rPr>
          <w:noProof/>
          <w:lang w:eastAsia="en-AU"/>
        </w:rPr>
        <w:lastRenderedPageBreak/>
        <w:drawing>
          <wp:inline distT="0" distB="0" distL="0" distR="0" wp14:anchorId="7D953BC6" wp14:editId="009D7E77">
            <wp:extent cx="4777740" cy="2940333"/>
            <wp:effectExtent l="0" t="0" r="3810" b="0"/>
            <wp:docPr id="1621268933" name="Picture 41" descr="Showing the relationships in a courier company of the drivers, vehicles and vehicle types and their associated attributes. Also in this example the cardinality is shown for each relationship between the displayed 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2">
                      <a:extLst>
                        <a:ext uri="{28A0092B-C50C-407E-A947-70E740481C1C}">
                          <a14:useLocalDpi xmlns:a14="http://schemas.microsoft.com/office/drawing/2010/main" val="0"/>
                        </a:ext>
                      </a:extLst>
                    </a:blip>
                    <a:stretch>
                      <a:fillRect/>
                    </a:stretch>
                  </pic:blipFill>
                  <pic:spPr>
                    <a:xfrm>
                      <a:off x="0" y="0"/>
                      <a:ext cx="4785014" cy="2944809"/>
                    </a:xfrm>
                    <a:prstGeom prst="rect">
                      <a:avLst/>
                    </a:prstGeom>
                  </pic:spPr>
                </pic:pic>
              </a:graphicData>
            </a:graphic>
          </wp:inline>
        </w:drawing>
      </w:r>
    </w:p>
    <w:p w14:paraId="0625CF56" w14:textId="11B449A2" w:rsidR="005F61DC" w:rsidRPr="00B205F3" w:rsidRDefault="00C51E74" w:rsidP="005F61DC">
      <w:pPr>
        <w:pStyle w:val="Caption"/>
      </w:pPr>
      <w:bookmarkStart w:id="128" w:name="_Ref29454341"/>
      <w:bookmarkStart w:id="129" w:name="_Ref27736587"/>
      <w:r>
        <w:t xml:space="preserve">Figure </w:t>
      </w:r>
      <w:fldSimple w:instr=" SEQ Figure \* ARABIC ">
        <w:r w:rsidR="00494303">
          <w:rPr>
            <w:noProof/>
          </w:rPr>
          <w:t>6</w:t>
        </w:r>
      </w:fldSimple>
      <w:bookmarkEnd w:id="128"/>
      <w:r>
        <w:t xml:space="preserve"> </w:t>
      </w:r>
      <w:r w:rsidRPr="00C74090">
        <w:t>Example of a Crow’s Foot ERD indicating the meaning of the cardinality symbols used</w:t>
      </w:r>
      <w:bookmarkEnd w:id="129"/>
    </w:p>
    <w:p w14:paraId="0A23B338" w14:textId="5B5828C0" w:rsidR="005F61DC" w:rsidRDefault="005F61DC" w:rsidP="005F61DC">
      <w:pPr>
        <w:pStyle w:val="HeadingDecorative"/>
      </w:pPr>
      <w:r w:rsidRPr="00B2780C">
        <w:tab/>
      </w:r>
      <w:r w:rsidRPr="00B2780C">
        <w:rPr>
          <w:noProof/>
        </w:rPr>
        <w:drawing>
          <wp:inline distT="0" distB="0" distL="0" distR="0" wp14:anchorId="6C62FEB9" wp14:editId="2CD2F06D">
            <wp:extent cx="360000" cy="360000"/>
            <wp:effectExtent l="0" t="0" r="2540" b="2540"/>
            <wp:docPr id="224"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6E7B1E83" w14:textId="1B72AC6D" w:rsidR="005F61DC" w:rsidRDefault="005F61DC" w:rsidP="005F61DC">
      <w:pPr>
        <w:pStyle w:val="Heading2"/>
      </w:pPr>
      <w:bookmarkStart w:id="130" w:name="_Toc46131885"/>
      <w:bookmarkStart w:id="131" w:name="_Toc47344168"/>
      <w:r>
        <w:t xml:space="preserve">Video: </w:t>
      </w:r>
      <w:r w:rsidR="00B205F3" w:rsidRPr="00B205F3">
        <w:t>D</w:t>
      </w:r>
      <w:r>
        <w:t>ata Flow Diagram</w:t>
      </w:r>
      <w:bookmarkEnd w:id="130"/>
      <w:r w:rsidR="00194EAF">
        <w:t>s</w:t>
      </w:r>
      <w:bookmarkEnd w:id="131"/>
    </w:p>
    <w:p w14:paraId="45055165" w14:textId="5405567C" w:rsidR="005F61DC" w:rsidRDefault="003F22B0" w:rsidP="005F61DC">
      <w:pPr>
        <w:rPr>
          <w:lang w:eastAsia="en-AU"/>
        </w:rPr>
      </w:pPr>
      <w:r>
        <w:rPr>
          <w:lang w:eastAsia="en-AU"/>
        </w:rPr>
        <w:t>Watch t</w:t>
      </w:r>
      <w:r w:rsidR="005F61DC" w:rsidRPr="005F61DC">
        <w:rPr>
          <w:lang w:eastAsia="en-AU"/>
        </w:rPr>
        <w:t xml:space="preserve">his video </w:t>
      </w:r>
      <w:r w:rsidR="009F50CE">
        <w:rPr>
          <w:lang w:eastAsia="en-AU"/>
        </w:rPr>
        <w:t xml:space="preserve">to learn more </w:t>
      </w:r>
      <w:r w:rsidR="005F61DC">
        <w:rPr>
          <w:lang w:eastAsia="en-AU"/>
        </w:rPr>
        <w:t>about DFD</w:t>
      </w:r>
      <w:r w:rsidR="009F50CE">
        <w:rPr>
          <w:lang w:eastAsia="en-AU"/>
        </w:rPr>
        <w:t xml:space="preserve">s </w:t>
      </w:r>
      <w:r w:rsidR="001C68AA">
        <w:rPr>
          <w:lang w:eastAsia="en-AU"/>
        </w:rPr>
        <w:t>and symbols</w:t>
      </w:r>
      <w:r w:rsidR="009F50CE">
        <w:rPr>
          <w:lang w:eastAsia="en-AU"/>
        </w:rPr>
        <w:t>.</w:t>
      </w:r>
    </w:p>
    <w:p w14:paraId="2353A616" w14:textId="4C79943B" w:rsidR="002962DA" w:rsidRPr="005F61DC" w:rsidRDefault="006D3652" w:rsidP="005F61DC">
      <w:pPr>
        <w:rPr>
          <w:lang w:eastAsia="en-AU"/>
        </w:rPr>
      </w:pPr>
      <w:hyperlink r:id="rId133" w:history="1">
        <w:r w:rsidR="002962DA" w:rsidRPr="00194EAF">
          <w:rPr>
            <w:rStyle w:val="Hyperlink"/>
            <w:lang w:eastAsia="en-AU"/>
          </w:rPr>
          <w:t>Data Flow Diagrams - What is DFD? Data Flow Diagram Symbols and More</w:t>
        </w:r>
      </w:hyperlink>
      <w:r w:rsidR="001C68AA">
        <w:rPr>
          <w:lang w:eastAsia="en-AU"/>
        </w:rPr>
        <w:t xml:space="preserve"> (YouTube 04:13).</w:t>
      </w:r>
    </w:p>
    <w:p w14:paraId="131A509B" w14:textId="3666DC8B" w:rsidR="005F61DC" w:rsidRDefault="00194EAF" w:rsidP="00B205F3">
      <w:r>
        <w:rPr>
          <w:noProof/>
        </w:rPr>
        <w:drawing>
          <wp:inline distT="0" distB="0" distL="0" distR="0" wp14:anchorId="23278A87" wp14:editId="4348E00F">
            <wp:extent cx="3962400" cy="2971800"/>
            <wp:effectExtent l="0" t="0" r="0" b="0"/>
            <wp:docPr id="1834394308" name="Video 1834394308" descr="Data Flow Diagrams - What is DFD? Data Flow Diagram Symbols and Mor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4308" name="Video 1834394308" descr="Data Flow Diagrams - What is DFD? Data Flow Diagram Symbols and More">
                      <a:hlinkClick r:id="rId134"/>
                    </pic:cNvPr>
                    <pic:cNvPicPr/>
                  </pic:nvPicPr>
                  <pic:blipFill>
                    <a:blip r:embed="rId135">
                      <a:extLst>
                        <a:ext uri="{C809E66F-F1BF-436E-b5F7-EEA9579F0CBA}">
                          <wp15:webVideoPr xmlns:wp15="http://schemas.microsoft.com/office/word/2012/wordprocessingDrawing" embeddedHtml="&lt;iframe width=&quot;480&quot; height=&quot;270&quot; src=&quot;https://www.youtube.com/embed/6VGTvgaJllM?feature=oembed&quot; frameborder=&quot;0&quot; allow=&quot;accelerometer; autoplay; encrypted-media; gyroscope; picture-in-picture&quot; allowfullscreen=&quot;&quot;&gt;&lt;/iframe&gt;" h="270" w="480"/>
                        </a:ext>
                      </a:extLst>
                    </a:blip>
                    <a:stretch>
                      <a:fillRect/>
                    </a:stretch>
                  </pic:blipFill>
                  <pic:spPr>
                    <a:xfrm>
                      <a:off x="0" y="0"/>
                      <a:ext cx="3962777" cy="2972083"/>
                    </a:xfrm>
                    <a:prstGeom prst="rect">
                      <a:avLst/>
                    </a:prstGeom>
                  </pic:spPr>
                </pic:pic>
              </a:graphicData>
            </a:graphic>
          </wp:inline>
        </w:drawing>
      </w:r>
    </w:p>
    <w:p w14:paraId="0EB5E161" w14:textId="353059F6" w:rsidR="00194EAF" w:rsidRPr="00194EAF" w:rsidRDefault="00194EAF" w:rsidP="00194EAF">
      <w:r w:rsidRPr="00194EAF">
        <w:rPr>
          <w:color w:val="747679" w:themeColor="accent4"/>
          <w:sz w:val="16"/>
          <w:szCs w:val="16"/>
        </w:rPr>
        <w:t>https://www.youtube.com/watch?v=6VGTvgaJllM</w:t>
      </w:r>
    </w:p>
    <w:p w14:paraId="4A7EC4D4" w14:textId="4C528B6C" w:rsidR="00B205F3" w:rsidRDefault="005F61DC" w:rsidP="005F61DC">
      <w:pPr>
        <w:pStyle w:val="Heading2"/>
      </w:pPr>
      <w:bookmarkStart w:id="132" w:name="_Toc46131886"/>
      <w:bookmarkStart w:id="133" w:name="_Toc47344169"/>
      <w:r>
        <w:lastRenderedPageBreak/>
        <w:t>Video: ERD</w:t>
      </w:r>
      <w:bookmarkEnd w:id="132"/>
      <w:r w:rsidR="005771B4">
        <w:t>s</w:t>
      </w:r>
      <w:bookmarkEnd w:id="133"/>
    </w:p>
    <w:p w14:paraId="23BB0239" w14:textId="2EF5B908" w:rsidR="00CA0C42" w:rsidRDefault="00414FD7" w:rsidP="00B205F3">
      <w:r>
        <w:t>Watch these videos to l</w:t>
      </w:r>
      <w:r w:rsidR="005F61DC" w:rsidRPr="005F61DC">
        <w:t xml:space="preserve">earn </w:t>
      </w:r>
      <w:r w:rsidR="005771B4">
        <w:t>more about ERDs</w:t>
      </w:r>
      <w:r w:rsidR="00D3575D">
        <w:t xml:space="preserve"> and how to create them using Lucid</w:t>
      </w:r>
      <w:r w:rsidR="00F66309">
        <w:t>c</w:t>
      </w:r>
      <w:r w:rsidR="00D3575D">
        <w:t>hart.</w:t>
      </w:r>
    </w:p>
    <w:p w14:paraId="362E2AA9" w14:textId="6F38871A" w:rsidR="00CA0C42" w:rsidRDefault="006D3652" w:rsidP="00B205F3">
      <w:hyperlink r:id="rId136" w:history="1">
        <w:r w:rsidR="00CA0C42" w:rsidRPr="00CA0C42">
          <w:rPr>
            <w:rStyle w:val="Hyperlink"/>
          </w:rPr>
          <w:t>Entity Relationship Diagram (ERD) Tutorial - Part 1</w:t>
        </w:r>
      </w:hyperlink>
      <w:r w:rsidR="00CA0C42">
        <w:t xml:space="preserve"> (YouTube 06:57 mins)</w:t>
      </w:r>
    </w:p>
    <w:p w14:paraId="73437385" w14:textId="6A0F4E64" w:rsidR="005F61DC" w:rsidRDefault="005F61DC" w:rsidP="00B205F3">
      <w:r>
        <w:rPr>
          <w:noProof/>
          <w:lang w:eastAsia="en-AU"/>
        </w:rPr>
        <w:drawing>
          <wp:inline distT="0" distB="0" distL="0" distR="0" wp14:anchorId="683F3BD3" wp14:editId="4B5D9CF1">
            <wp:extent cx="2929467" cy="2197100"/>
            <wp:effectExtent l="0" t="0" r="4445" b="0"/>
            <wp:docPr id="225175114" name="Video 225">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25"/>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pdhBUYk7Kk&quot; frameborder=&quot;0&quot; type=&quot;text/html&quot; width=&quot;816&quot; height=&quot;480&quot; /&gt;" h="480" w="816"/>
                        </a:ext>
                      </a:extLst>
                    </a:blip>
                    <a:stretch>
                      <a:fillRect/>
                    </a:stretch>
                  </pic:blipFill>
                  <pic:spPr>
                    <a:xfrm>
                      <a:off x="0" y="0"/>
                      <a:ext cx="2929467" cy="2197100"/>
                    </a:xfrm>
                    <a:prstGeom prst="rect">
                      <a:avLst/>
                    </a:prstGeom>
                  </pic:spPr>
                </pic:pic>
              </a:graphicData>
            </a:graphic>
          </wp:inline>
        </w:drawing>
      </w:r>
    </w:p>
    <w:p w14:paraId="7F0F4610" w14:textId="66A3F152" w:rsidR="005F61DC" w:rsidRDefault="006D3652" w:rsidP="005F61DC">
      <w:pPr>
        <w:pStyle w:val="Caption"/>
      </w:pPr>
      <w:hyperlink r:id="rId139" w:history="1">
        <w:r w:rsidR="00A92DB5" w:rsidRPr="00D12487">
          <w:rPr>
            <w:rStyle w:val="Hyperlink"/>
          </w:rPr>
          <w:t>https://youtu.be/QpdhBUYk7Kk</w:t>
        </w:r>
      </w:hyperlink>
    </w:p>
    <w:p w14:paraId="673333E6" w14:textId="3A6DC0D0" w:rsidR="00A92DB5" w:rsidRPr="00A92DB5" w:rsidRDefault="006D3652" w:rsidP="00A92DB5">
      <w:hyperlink r:id="rId140" w:history="1">
        <w:r w:rsidR="00F66309" w:rsidRPr="00F66309">
          <w:rPr>
            <w:rStyle w:val="Hyperlink"/>
          </w:rPr>
          <w:t>E</w:t>
        </w:r>
        <w:r w:rsidR="00A92DB5" w:rsidRPr="00F66309">
          <w:rPr>
            <w:rStyle w:val="Hyperlink"/>
          </w:rPr>
          <w:t>ntity Relationship Diagram (ERD) Tutorial - Part 2</w:t>
        </w:r>
      </w:hyperlink>
      <w:r w:rsidR="00A92DB5">
        <w:t xml:space="preserve"> (YouTube 13:50 mins)</w:t>
      </w:r>
    </w:p>
    <w:p w14:paraId="0217355B" w14:textId="7E1BF798" w:rsidR="005F61DC" w:rsidRDefault="005F61DC" w:rsidP="00B205F3">
      <w:r>
        <w:rPr>
          <w:noProof/>
          <w:lang w:eastAsia="en-AU"/>
        </w:rPr>
        <w:drawing>
          <wp:inline distT="0" distB="0" distL="0" distR="0" wp14:anchorId="11F68AD1" wp14:editId="6A0614EF">
            <wp:extent cx="2904067" cy="2178050"/>
            <wp:effectExtent l="0" t="0" r="0" b="0"/>
            <wp:docPr id="344439135" name="Video 226">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26"/>
                    <pic:cNvPicPr/>
                  </pic:nvPicPr>
                  <pic:blipFill>
                    <a:blip r:embed="rId14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CuY5ADwn24&quot; frameborder=&quot;0&quot; type=&quot;text/html&quot; width=&quot;816&quot; height=&quot;480&quot; /&gt;" h="480" w="816"/>
                        </a:ext>
                      </a:extLst>
                    </a:blip>
                    <a:stretch>
                      <a:fillRect/>
                    </a:stretch>
                  </pic:blipFill>
                  <pic:spPr>
                    <a:xfrm>
                      <a:off x="0" y="0"/>
                      <a:ext cx="2904067" cy="2178050"/>
                    </a:xfrm>
                    <a:prstGeom prst="rect">
                      <a:avLst/>
                    </a:prstGeom>
                  </pic:spPr>
                </pic:pic>
              </a:graphicData>
            </a:graphic>
          </wp:inline>
        </w:drawing>
      </w:r>
    </w:p>
    <w:p w14:paraId="2F778951" w14:textId="67E2CF9D" w:rsidR="005F61DC" w:rsidRDefault="005F61DC" w:rsidP="005F61DC">
      <w:pPr>
        <w:pStyle w:val="Caption"/>
      </w:pPr>
      <w:r w:rsidRPr="005F61DC">
        <w:t>https://youtu.be/-CuY5ADwn24</w:t>
      </w:r>
    </w:p>
    <w:p w14:paraId="11CEFBBF" w14:textId="77777777" w:rsidR="000E5309" w:rsidRPr="00B2780C" w:rsidRDefault="000E5309" w:rsidP="00477F10">
      <w:pPr>
        <w:pStyle w:val="HeadingDecorative"/>
      </w:pPr>
      <w:r w:rsidRPr="00B2780C">
        <w:tab/>
      </w:r>
      <w:r w:rsidRPr="00B2780C">
        <w:rPr>
          <w:noProof/>
        </w:rPr>
        <w:drawing>
          <wp:inline distT="0" distB="0" distL="0" distR="0" wp14:anchorId="3B4D0805" wp14:editId="15397452">
            <wp:extent cx="360000" cy="360000"/>
            <wp:effectExtent l="0" t="0" r="2540" b="2540"/>
            <wp:docPr id="228"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C9C7A72" w14:textId="130D3A7A" w:rsidR="000E5309" w:rsidRPr="00B2780C" w:rsidRDefault="000E5309" w:rsidP="00477F10">
      <w:pPr>
        <w:pStyle w:val="Heading2"/>
        <w:rPr>
          <w:noProof w:val="0"/>
        </w:rPr>
      </w:pPr>
      <w:bookmarkStart w:id="134" w:name="_Toc46131887"/>
      <w:bookmarkStart w:id="135" w:name="_Toc47344170"/>
      <w:r w:rsidRPr="00B2780C">
        <w:rPr>
          <w:noProof w:val="0"/>
        </w:rPr>
        <w:t xml:space="preserve">Activity </w:t>
      </w:r>
      <w:r>
        <w:rPr>
          <w:noProof w:val="0"/>
        </w:rPr>
        <w:t>3.1</w:t>
      </w:r>
      <w:r w:rsidRPr="00B2780C">
        <w:rPr>
          <w:noProof w:val="0"/>
        </w:rPr>
        <w:t xml:space="preserve">: </w:t>
      </w:r>
      <w:r>
        <w:rPr>
          <w:noProof w:val="0"/>
        </w:rPr>
        <w:t>Create an ERD</w:t>
      </w:r>
      <w:bookmarkEnd w:id="134"/>
      <w:bookmarkEnd w:id="135"/>
    </w:p>
    <w:p w14:paraId="2A1239C3" w14:textId="69333954" w:rsidR="000E5309" w:rsidRPr="00B2780C" w:rsidRDefault="000E5309" w:rsidP="00477F10">
      <w:r w:rsidRPr="000E5309">
        <w:t xml:space="preserve">Using the </w:t>
      </w:r>
      <w:hyperlink r:id="rId143" w:history="1">
        <w:r w:rsidRPr="000E5309">
          <w:rPr>
            <w:rStyle w:val="Hyperlink"/>
          </w:rPr>
          <w:t>LucidChart</w:t>
        </w:r>
      </w:hyperlink>
      <w:r w:rsidRPr="000E5309">
        <w:t xml:space="preserve"> </w:t>
      </w:r>
      <w:r w:rsidR="00043E77">
        <w:t>diagramming software on the web</w:t>
      </w:r>
      <w:r w:rsidRPr="000E5309">
        <w:t xml:space="preserve">, reproduce the Crow’s Foot ERD in </w:t>
      </w:r>
      <w:r>
        <w:fldChar w:fldCharType="begin"/>
      </w:r>
      <w:r>
        <w:instrText xml:space="preserve"> REF _Ref27736587 \h </w:instrText>
      </w:r>
      <w:r>
        <w:fldChar w:fldCharType="separate"/>
      </w:r>
      <w:r w:rsidR="00494303">
        <w:t xml:space="preserve">Figure </w:t>
      </w:r>
      <w:r w:rsidR="00494303">
        <w:rPr>
          <w:noProof/>
        </w:rPr>
        <w:t>6</w:t>
      </w:r>
      <w:r w:rsidR="00494303">
        <w:t xml:space="preserve"> </w:t>
      </w:r>
      <w:r w:rsidR="00494303" w:rsidRPr="00C74090">
        <w:t>Example of a Crow’s Foot ERD indicating the meaning of the cardinality symbols used</w:t>
      </w:r>
      <w:r>
        <w:fldChar w:fldCharType="end"/>
      </w:r>
      <w:r w:rsidR="00060AE8">
        <w:t>.</w:t>
      </w:r>
      <w:r>
        <w:t xml:space="preserve"> E</w:t>
      </w:r>
      <w:r w:rsidRPr="000E5309">
        <w:t>xclude the items indicated in red.</w:t>
      </w:r>
    </w:p>
    <w:p w14:paraId="41F44546" w14:textId="3C2CF5AF" w:rsidR="00043E77" w:rsidRDefault="00043E77" w:rsidP="00E77A31">
      <w:pPr>
        <w:pStyle w:val="Heading1"/>
      </w:pPr>
      <w:bookmarkStart w:id="136" w:name="_Toc46131888"/>
      <w:bookmarkStart w:id="137" w:name="_Toc47344171"/>
      <w:r>
        <w:lastRenderedPageBreak/>
        <w:t>Normalisation</w:t>
      </w:r>
      <w:bookmarkEnd w:id="136"/>
      <w:bookmarkEnd w:id="137"/>
    </w:p>
    <w:p w14:paraId="53126412" w14:textId="0525DDCF" w:rsidR="00043E77" w:rsidRDefault="00043E77" w:rsidP="00043E77">
      <w:r>
        <w:t>Normalisation is the process of developing good table structures in order to control data redundancies and avoid the creation of anomalies in the data.</w:t>
      </w:r>
      <w:r w:rsidR="0077507F">
        <w:t xml:space="preserve"> </w:t>
      </w:r>
      <w:r>
        <w:t xml:space="preserve">Normalised databases are much less complicated and much easier to use </w:t>
      </w:r>
      <w:r w:rsidR="00DE0F7A">
        <w:t>than de-normalised data structures</w:t>
      </w:r>
      <w:r w:rsidR="005A74E6">
        <w:t>. They also</w:t>
      </w:r>
      <w:r>
        <w:t xml:space="preserve"> more accurately reflect the business rules and operations of the organisation.</w:t>
      </w:r>
    </w:p>
    <w:p w14:paraId="0395F7FC" w14:textId="6535BB8D" w:rsidR="00043E77" w:rsidRDefault="00043E77" w:rsidP="00043E77">
      <w:r>
        <w:t>The aim of normalisation is to ensure that each table in the database is designed to conform to the following principles:</w:t>
      </w:r>
    </w:p>
    <w:p w14:paraId="2B57322D" w14:textId="2FDCA87C" w:rsidR="00043E77" w:rsidRDefault="00043E77" w:rsidP="00253539">
      <w:pPr>
        <w:pStyle w:val="ListBullet"/>
      </w:pPr>
      <w:r>
        <w:t xml:space="preserve">Each table is representative of one </w:t>
      </w:r>
      <w:r w:rsidR="00253539">
        <w:t>‘</w:t>
      </w:r>
      <w:r>
        <w:t>thing’. For example, the DRIVER table should contain only data specific to drivers.</w:t>
      </w:r>
      <w:r w:rsidR="0077507F">
        <w:t xml:space="preserve"> </w:t>
      </w:r>
      <w:r>
        <w:t>The VEHICLE table should contain only data specific to vehicles.</w:t>
      </w:r>
    </w:p>
    <w:p w14:paraId="4B2CA198" w14:textId="46C64FDA" w:rsidR="00043E77" w:rsidRDefault="00043E77" w:rsidP="00253539">
      <w:pPr>
        <w:pStyle w:val="ListBullet"/>
      </w:pPr>
      <w:r>
        <w:t>Data should not be duplicated unnecessarily.</w:t>
      </w:r>
      <w:r w:rsidR="0077507F">
        <w:t xml:space="preserve"> </w:t>
      </w:r>
      <w:r>
        <w:t xml:space="preserve">That is, </w:t>
      </w:r>
      <w:r w:rsidR="00771FB3">
        <w:t>each</w:t>
      </w:r>
      <w:r>
        <w:t xml:space="preserve"> data item should be stored in only one location.</w:t>
      </w:r>
      <w:r w:rsidR="0077507F">
        <w:t xml:space="preserve"> </w:t>
      </w:r>
      <w:r>
        <w:t>This ensures that if the data must be updated (or deleted) it can confidently be located in one location only.</w:t>
      </w:r>
    </w:p>
    <w:p w14:paraId="0A40155F" w14:textId="11EC66BE" w:rsidR="00043E77" w:rsidRDefault="00043E77" w:rsidP="00253539">
      <w:pPr>
        <w:pStyle w:val="ListBullet"/>
      </w:pPr>
      <w:r>
        <w:t>The determination (finding) of each non-prime attribute of a table is a</w:t>
      </w:r>
      <w:r w:rsidR="000F49DB">
        <w:t>chieved through the use of the primary k</w:t>
      </w:r>
      <w:r>
        <w:t>ey</w:t>
      </w:r>
      <w:r w:rsidR="004F7CC4">
        <w:t xml:space="preserve"> only</w:t>
      </w:r>
      <w:r>
        <w:t xml:space="preserve">. </w:t>
      </w:r>
      <w:r w:rsidR="00C534E5">
        <w:t>This refers to</w:t>
      </w:r>
      <w:r w:rsidR="00736553">
        <w:t xml:space="preserve"> using</w:t>
      </w:r>
      <w:r w:rsidR="00C534E5">
        <w:t xml:space="preserve"> t</w:t>
      </w:r>
      <w:r>
        <w:t xml:space="preserve">he entire </w:t>
      </w:r>
      <w:r w:rsidR="000F49DB">
        <w:t>primary key (where a composite primary k</w:t>
      </w:r>
      <w:r>
        <w:t>ey is in use) and no other att</w:t>
      </w:r>
      <w:r w:rsidR="000F49DB">
        <w:t>ributes</w:t>
      </w:r>
      <w:r>
        <w:t>.</w:t>
      </w:r>
    </w:p>
    <w:p w14:paraId="1A237B66" w14:textId="36AF81B8" w:rsidR="00B205F3" w:rsidRPr="00B2780C" w:rsidRDefault="00043E77" w:rsidP="00253539">
      <w:pPr>
        <w:pStyle w:val="ListBullet"/>
      </w:pPr>
      <w:r>
        <w:t xml:space="preserve">That there are no insert, update, or delete anomalies in all tables in the database </w:t>
      </w:r>
      <w:r w:rsidR="00EA215C">
        <w:t>that</w:t>
      </w:r>
      <w:r>
        <w:t xml:space="preserve"> will compromise the consistency and integrity of the data.</w:t>
      </w:r>
    </w:p>
    <w:p w14:paraId="01474898" w14:textId="4FACF183" w:rsidR="00043E77" w:rsidRDefault="00E77A31" w:rsidP="00E77A31">
      <w:pPr>
        <w:pStyle w:val="Heading2"/>
      </w:pPr>
      <w:bookmarkStart w:id="138" w:name="_Toc46131889"/>
      <w:bookmarkStart w:id="139" w:name="_Toc47344172"/>
      <w:r>
        <w:t>F</w:t>
      </w:r>
      <w:r w:rsidR="00A229ED">
        <w:t>unctional dependence and determination</w:t>
      </w:r>
      <w:bookmarkEnd w:id="138"/>
      <w:bookmarkEnd w:id="139"/>
    </w:p>
    <w:p w14:paraId="5E41BFD6" w14:textId="5E176F7E" w:rsidR="00B205F3" w:rsidRPr="00B2780C" w:rsidRDefault="00A229ED" w:rsidP="00A229ED">
      <w:r>
        <w:t>The rules of n</w:t>
      </w:r>
      <w:r w:rsidR="00043E77">
        <w:t xml:space="preserve">ormalisation rely on the concepts </w:t>
      </w:r>
      <w:r>
        <w:t>of functional dependence and determinatio</w:t>
      </w:r>
      <w:r w:rsidR="00043E77">
        <w:t>n.</w:t>
      </w:r>
      <w:r w:rsidR="0077507F">
        <w:t xml:space="preserve"> </w:t>
      </w:r>
      <w:r w:rsidR="00935EED">
        <w:t>T</w:t>
      </w:r>
      <w:r w:rsidR="000F49DB">
        <w:t xml:space="preserve">he functional dependence </w:t>
      </w:r>
      <w:r w:rsidR="00762B00">
        <w:t>‘</w:t>
      </w:r>
      <w:r w:rsidR="00043E77">
        <w:t xml:space="preserve">A determines B’ </w:t>
      </w:r>
      <w:r w:rsidR="00935EED">
        <w:t xml:space="preserve">is represented </w:t>
      </w:r>
      <w:r w:rsidR="00043E77">
        <w:t>as A → B.</w:t>
      </w:r>
    </w:p>
    <w:p w14:paraId="58DC046B" w14:textId="7CAF97A9" w:rsidR="00C51E74" w:rsidRDefault="00043E77" w:rsidP="0056576B">
      <w:pPr>
        <w:keepLines w:val="0"/>
        <w:spacing w:before="0"/>
      </w:pPr>
      <w:r w:rsidRPr="00043E77">
        <w:t xml:space="preserve">The following definitions can be </w:t>
      </w:r>
      <w:r>
        <w:t>used to describe these concepts.</w:t>
      </w:r>
    </w:p>
    <w:p w14:paraId="1610CE0D" w14:textId="7C378911" w:rsidR="00043E77" w:rsidRDefault="00043E77" w:rsidP="00043E77">
      <w:pPr>
        <w:pStyle w:val="Caption"/>
      </w:pPr>
      <w:r>
        <w:lastRenderedPageBreak/>
        <w:t xml:space="preserve">Table </w:t>
      </w:r>
      <w:fldSimple w:instr=" SEQ Table \* ARABIC ">
        <w:r w:rsidR="00494303">
          <w:rPr>
            <w:noProof/>
          </w:rPr>
          <w:t>5</w:t>
        </w:r>
      </w:fldSimple>
      <w:r>
        <w:t xml:space="preserve"> </w:t>
      </w:r>
      <w:r w:rsidR="00935EED">
        <w:t>Functional dependence concepts</w:t>
      </w:r>
    </w:p>
    <w:tbl>
      <w:tblPr>
        <w:tblStyle w:val="TableGrid"/>
        <w:tblW w:w="0" w:type="auto"/>
        <w:tblLook w:val="04A0" w:firstRow="1" w:lastRow="0" w:firstColumn="1" w:lastColumn="0" w:noHBand="0" w:noVBand="1"/>
      </w:tblPr>
      <w:tblGrid>
        <w:gridCol w:w="2405"/>
        <w:gridCol w:w="6611"/>
      </w:tblGrid>
      <w:tr w:rsidR="00043E77" w:rsidRPr="00043E77" w14:paraId="328CE7A7" w14:textId="77777777" w:rsidTr="00043E77">
        <w:trPr>
          <w:cnfStyle w:val="100000000000" w:firstRow="1" w:lastRow="0" w:firstColumn="0" w:lastColumn="0" w:oddVBand="0" w:evenVBand="0" w:oddHBand="0" w:evenHBand="0" w:firstRowFirstColumn="0" w:firstRowLastColumn="0" w:lastRowFirstColumn="0" w:lastRowLastColumn="0"/>
          <w:trHeight w:val="454"/>
        </w:trPr>
        <w:tc>
          <w:tcPr>
            <w:tcW w:w="2405" w:type="dxa"/>
          </w:tcPr>
          <w:p w14:paraId="1CDE05CB" w14:textId="77777777" w:rsidR="00043E77" w:rsidRPr="00043E77" w:rsidRDefault="00043E77" w:rsidP="00043E77">
            <w:pPr>
              <w:rPr>
                <w:lang w:eastAsia="en-AU"/>
              </w:rPr>
            </w:pPr>
            <w:r w:rsidRPr="00043E77">
              <w:rPr>
                <w:lang w:eastAsia="en-AU"/>
              </w:rPr>
              <w:t>Concept</w:t>
            </w:r>
          </w:p>
        </w:tc>
        <w:tc>
          <w:tcPr>
            <w:tcW w:w="6611" w:type="dxa"/>
          </w:tcPr>
          <w:p w14:paraId="0C910581" w14:textId="77777777" w:rsidR="00043E77" w:rsidRPr="00043E77" w:rsidRDefault="00043E77" w:rsidP="00043E77">
            <w:pPr>
              <w:rPr>
                <w:lang w:eastAsia="en-AU"/>
              </w:rPr>
            </w:pPr>
            <w:r w:rsidRPr="00043E77">
              <w:rPr>
                <w:lang w:eastAsia="en-AU"/>
              </w:rPr>
              <w:t>Description</w:t>
            </w:r>
          </w:p>
        </w:tc>
      </w:tr>
      <w:tr w:rsidR="00043E77" w:rsidRPr="00043E77" w14:paraId="095E4908" w14:textId="77777777" w:rsidTr="00043E77">
        <w:trPr>
          <w:trHeight w:val="454"/>
        </w:trPr>
        <w:tc>
          <w:tcPr>
            <w:tcW w:w="2405" w:type="dxa"/>
          </w:tcPr>
          <w:p w14:paraId="629FB793" w14:textId="58F1F8CC" w:rsidR="00043E77" w:rsidRPr="0090114E" w:rsidRDefault="0090114E" w:rsidP="00043E77">
            <w:pPr>
              <w:rPr>
                <w:b/>
                <w:bCs/>
                <w:lang w:eastAsia="en-AU"/>
              </w:rPr>
            </w:pPr>
            <w:r w:rsidRPr="0090114E">
              <w:rPr>
                <w:b/>
                <w:bCs/>
                <w:lang w:eastAsia="en-AU"/>
              </w:rPr>
              <w:t>Functional dependence</w:t>
            </w:r>
          </w:p>
        </w:tc>
        <w:tc>
          <w:tcPr>
            <w:tcW w:w="6611" w:type="dxa"/>
          </w:tcPr>
          <w:p w14:paraId="58785AEF" w14:textId="69088324" w:rsidR="00043E77" w:rsidRDefault="00043E77" w:rsidP="00E77A31">
            <w:pPr>
              <w:spacing w:line="276" w:lineRule="auto"/>
              <w:rPr>
                <w:lang w:eastAsia="en-AU"/>
              </w:rPr>
            </w:pPr>
            <w:r w:rsidRPr="00043E77">
              <w:rPr>
                <w:lang w:eastAsia="en-AU"/>
              </w:rPr>
              <w:t xml:space="preserve">Attribute </w:t>
            </w:r>
            <w:r w:rsidRPr="00043E77">
              <w:rPr>
                <w:i/>
                <w:lang w:eastAsia="en-AU"/>
              </w:rPr>
              <w:t>A</w:t>
            </w:r>
            <w:r w:rsidRPr="00043E77">
              <w:rPr>
                <w:lang w:eastAsia="en-AU"/>
              </w:rPr>
              <w:t xml:space="preserve"> </w:t>
            </w:r>
            <w:r w:rsidRPr="00043E77">
              <w:t>determines</w:t>
            </w:r>
            <w:r w:rsidRPr="00043E77">
              <w:rPr>
                <w:lang w:eastAsia="en-AU"/>
              </w:rPr>
              <w:t xml:space="preserve"> Attribute </w:t>
            </w:r>
            <w:r w:rsidRPr="00043E77">
              <w:rPr>
                <w:i/>
                <w:lang w:eastAsia="en-AU"/>
              </w:rPr>
              <w:t>B</w:t>
            </w:r>
            <w:r w:rsidRPr="00043E77">
              <w:rPr>
                <w:lang w:eastAsia="en-AU"/>
              </w:rPr>
              <w:t>.</w:t>
            </w:r>
            <w:r w:rsidR="0077507F">
              <w:rPr>
                <w:lang w:eastAsia="en-AU"/>
              </w:rPr>
              <w:t xml:space="preserve"> </w:t>
            </w:r>
            <w:r w:rsidRPr="00043E77">
              <w:rPr>
                <w:lang w:eastAsia="en-AU"/>
              </w:rPr>
              <w:t xml:space="preserve">i.e. If Attribute </w:t>
            </w:r>
            <w:r w:rsidRPr="00043E77">
              <w:rPr>
                <w:i/>
                <w:lang w:eastAsia="en-AU"/>
              </w:rPr>
              <w:t>A</w:t>
            </w:r>
            <w:r w:rsidRPr="00043E77">
              <w:rPr>
                <w:lang w:eastAsia="en-AU"/>
              </w:rPr>
              <w:t xml:space="preserve"> will always return a single value for Attribute </w:t>
            </w:r>
            <w:r w:rsidRPr="00043E77">
              <w:rPr>
                <w:i/>
                <w:lang w:eastAsia="en-AU"/>
              </w:rPr>
              <w:t>B</w:t>
            </w:r>
            <w:r w:rsidRPr="00043E77">
              <w:rPr>
                <w:lang w:eastAsia="en-AU"/>
              </w:rPr>
              <w:t xml:space="preserve"> whenever the value of Attribute </w:t>
            </w:r>
            <w:r w:rsidRPr="00043E77">
              <w:rPr>
                <w:i/>
                <w:lang w:eastAsia="en-AU"/>
              </w:rPr>
              <w:t>A</w:t>
            </w:r>
            <w:r w:rsidRPr="00043E77">
              <w:rPr>
                <w:lang w:eastAsia="en-AU"/>
              </w:rPr>
              <w:t xml:space="preserve"> is used to search the table, then you can say that Attribute </w:t>
            </w:r>
            <w:r w:rsidRPr="00043E77">
              <w:rPr>
                <w:i/>
                <w:lang w:eastAsia="en-AU"/>
              </w:rPr>
              <w:t>A</w:t>
            </w:r>
            <w:r w:rsidRPr="00043E77">
              <w:rPr>
                <w:lang w:eastAsia="en-AU"/>
              </w:rPr>
              <w:t xml:space="preserve"> determines Attribute </w:t>
            </w:r>
            <w:r w:rsidRPr="00043E77">
              <w:rPr>
                <w:i/>
                <w:lang w:eastAsia="en-AU"/>
              </w:rPr>
              <w:t>B</w:t>
            </w:r>
            <w:r w:rsidR="00842068">
              <w:rPr>
                <w:i/>
                <w:lang w:eastAsia="en-AU"/>
              </w:rPr>
              <w:t xml:space="preserve"> </w:t>
            </w:r>
            <w:r w:rsidR="00842068" w:rsidRPr="00842068">
              <w:rPr>
                <w:iCs/>
                <w:lang w:eastAsia="en-AU"/>
              </w:rPr>
              <w:t>or</w:t>
            </w:r>
            <w:r w:rsidR="00542C39">
              <w:rPr>
                <w:lang w:eastAsia="en-AU"/>
              </w:rPr>
              <w:t xml:space="preserve"> </w:t>
            </w:r>
            <w:r w:rsidRPr="00043E77">
              <w:rPr>
                <w:lang w:eastAsia="en-AU"/>
              </w:rPr>
              <w:t xml:space="preserve">A </w:t>
            </w:r>
            <w:r w:rsidRPr="00043E77">
              <w:rPr>
                <w:rFonts w:cs="Calibri"/>
                <w:lang w:eastAsia="en-AU"/>
              </w:rPr>
              <w:t>→</w:t>
            </w:r>
            <w:r w:rsidRPr="00043E77">
              <w:rPr>
                <w:lang w:eastAsia="en-AU"/>
              </w:rPr>
              <w:t xml:space="preserve"> B</w:t>
            </w:r>
            <w:r w:rsidR="00542C39">
              <w:rPr>
                <w:lang w:eastAsia="en-AU"/>
              </w:rPr>
              <w:t>.</w:t>
            </w:r>
          </w:p>
          <w:p w14:paraId="1EDF6916" w14:textId="6C5D22BF" w:rsidR="00043E77" w:rsidRDefault="00043E77" w:rsidP="00E77A31">
            <w:pPr>
              <w:spacing w:line="276" w:lineRule="auto"/>
              <w:rPr>
                <w:rFonts w:cs="Calibri"/>
                <w:lang w:eastAsia="en-AU"/>
              </w:rPr>
            </w:pPr>
            <w:r w:rsidRPr="00542C39">
              <w:rPr>
                <w:lang w:eastAsia="en-AU"/>
              </w:rPr>
              <w:t xml:space="preserve">For </w:t>
            </w:r>
            <w:r w:rsidRPr="00542C39">
              <w:t>example</w:t>
            </w:r>
            <w:r w:rsidRPr="00542C39">
              <w:rPr>
                <w:lang w:eastAsia="en-AU"/>
              </w:rPr>
              <w:t xml:space="preserve"> in the DRIVER table </w:t>
            </w:r>
            <w:r w:rsidR="00542C39" w:rsidRPr="00542C39">
              <w:rPr>
                <w:lang w:eastAsia="en-AU"/>
              </w:rPr>
              <w:t xml:space="preserve">in </w:t>
            </w:r>
            <w:r w:rsidR="00542C39" w:rsidRPr="00542C39">
              <w:rPr>
                <w:lang w:eastAsia="en-AU"/>
              </w:rPr>
              <w:fldChar w:fldCharType="begin"/>
            </w:r>
            <w:r w:rsidR="00542C39" w:rsidRPr="00542C39">
              <w:rPr>
                <w:lang w:eastAsia="en-AU"/>
              </w:rPr>
              <w:instrText xml:space="preserve"> REF _Ref29454341 \h </w:instrText>
            </w:r>
            <w:r w:rsidR="00542C39">
              <w:rPr>
                <w:lang w:eastAsia="en-AU"/>
              </w:rPr>
              <w:instrText xml:space="preserve"> \* MERGEFORMAT </w:instrText>
            </w:r>
            <w:r w:rsidR="00542C39" w:rsidRPr="00542C39">
              <w:rPr>
                <w:lang w:eastAsia="en-AU"/>
              </w:rPr>
            </w:r>
            <w:r w:rsidR="00542C39" w:rsidRPr="00542C39">
              <w:rPr>
                <w:lang w:eastAsia="en-AU"/>
              </w:rPr>
              <w:fldChar w:fldCharType="separate"/>
            </w:r>
            <w:r w:rsidR="00494303">
              <w:t xml:space="preserve">Figure </w:t>
            </w:r>
            <w:r w:rsidR="00494303">
              <w:rPr>
                <w:noProof/>
              </w:rPr>
              <w:t>6</w:t>
            </w:r>
            <w:r w:rsidR="00542C39" w:rsidRPr="00542C39">
              <w:rPr>
                <w:lang w:eastAsia="en-AU"/>
              </w:rPr>
              <w:fldChar w:fldCharType="end"/>
            </w:r>
            <w:r w:rsidR="00542C39">
              <w:rPr>
                <w:lang w:eastAsia="en-AU"/>
              </w:rPr>
              <w:t xml:space="preserve">, </w:t>
            </w:r>
            <w:r w:rsidRPr="00542C39">
              <w:rPr>
                <w:i/>
                <w:lang w:eastAsia="en-AU"/>
              </w:rPr>
              <w:t>Licence_No</w:t>
            </w:r>
            <w:r w:rsidRPr="00542C39">
              <w:rPr>
                <w:lang w:eastAsia="en-AU"/>
              </w:rPr>
              <w:t xml:space="preserve"> </w:t>
            </w:r>
            <w:r w:rsidRPr="00542C39">
              <w:rPr>
                <w:rFonts w:cs="Calibri"/>
                <w:lang w:eastAsia="en-AU"/>
              </w:rPr>
              <w:t xml:space="preserve">→ </w:t>
            </w:r>
            <w:r w:rsidRPr="00542C39">
              <w:rPr>
                <w:rFonts w:cs="Calibri"/>
                <w:i/>
                <w:lang w:eastAsia="en-AU"/>
              </w:rPr>
              <w:t>LastName</w:t>
            </w:r>
            <w:r w:rsidRPr="00542C39">
              <w:rPr>
                <w:rFonts w:cs="Calibri"/>
                <w:lang w:eastAsia="en-AU"/>
              </w:rPr>
              <w:t xml:space="preserve"> i.e. </w:t>
            </w:r>
            <w:r w:rsidRPr="00542C39">
              <w:rPr>
                <w:rFonts w:cs="Calibri"/>
                <w:i/>
                <w:lang w:eastAsia="en-AU"/>
              </w:rPr>
              <w:t>Licence_No</w:t>
            </w:r>
            <w:r w:rsidRPr="00542C39">
              <w:rPr>
                <w:rFonts w:cs="Calibri"/>
                <w:lang w:eastAsia="en-AU"/>
              </w:rPr>
              <w:t xml:space="preserve"> can be used to determine </w:t>
            </w:r>
            <w:r w:rsidRPr="00542C39">
              <w:rPr>
                <w:rFonts w:cs="Calibri"/>
                <w:i/>
                <w:lang w:eastAsia="en-AU"/>
              </w:rPr>
              <w:t>LastName</w:t>
            </w:r>
            <w:r w:rsidRPr="00542C39">
              <w:rPr>
                <w:rFonts w:cs="Calibri"/>
                <w:lang w:eastAsia="en-AU"/>
              </w:rPr>
              <w:t>.</w:t>
            </w:r>
          </w:p>
          <w:p w14:paraId="24526E4D" w14:textId="43056DB6" w:rsidR="00043E77" w:rsidRPr="00043E77" w:rsidRDefault="00043E77" w:rsidP="00E77A31">
            <w:pPr>
              <w:spacing w:line="276" w:lineRule="auto"/>
              <w:rPr>
                <w:rFonts w:cs="Calibri"/>
                <w:lang w:eastAsia="en-AU"/>
              </w:rPr>
            </w:pPr>
            <w:r w:rsidRPr="00043E77">
              <w:rPr>
                <w:rFonts w:cs="Calibri"/>
                <w:lang w:eastAsia="en-AU"/>
              </w:rPr>
              <w:t xml:space="preserve">Attribute </w:t>
            </w:r>
            <w:r w:rsidRPr="00043E77">
              <w:rPr>
                <w:rFonts w:cs="Calibri"/>
                <w:i/>
                <w:lang w:eastAsia="en-AU"/>
              </w:rPr>
              <w:t xml:space="preserve">A </w:t>
            </w:r>
            <w:r w:rsidRPr="00043E77">
              <w:rPr>
                <w:rFonts w:cs="Calibri"/>
                <w:lang w:eastAsia="en-AU"/>
              </w:rPr>
              <w:t xml:space="preserve">is </w:t>
            </w:r>
            <w:r w:rsidRPr="00E77A31">
              <w:t>known</w:t>
            </w:r>
            <w:r w:rsidRPr="00043E77">
              <w:rPr>
                <w:rFonts w:cs="Calibri"/>
                <w:lang w:eastAsia="en-AU"/>
              </w:rPr>
              <w:t xml:space="preserve"> as the </w:t>
            </w:r>
            <w:r w:rsidRPr="00043E77">
              <w:rPr>
                <w:rFonts w:cs="Calibri"/>
                <w:i/>
                <w:lang w:eastAsia="en-AU"/>
              </w:rPr>
              <w:t>determinant</w:t>
            </w:r>
            <w:r w:rsidRPr="00043E77">
              <w:rPr>
                <w:rFonts w:cs="Calibri"/>
                <w:lang w:eastAsia="en-AU"/>
              </w:rPr>
              <w:t xml:space="preserve"> attribute</w:t>
            </w:r>
            <w:r>
              <w:rPr>
                <w:rFonts w:cs="Calibri"/>
                <w:lang w:eastAsia="en-AU"/>
              </w:rPr>
              <w:t xml:space="preserve"> </w:t>
            </w:r>
            <w:r w:rsidRPr="00043E77">
              <w:rPr>
                <w:rFonts w:cs="Calibri"/>
                <w:lang w:eastAsia="en-AU"/>
              </w:rPr>
              <w:t>and</w:t>
            </w:r>
            <w:r>
              <w:rPr>
                <w:rFonts w:cs="Calibri"/>
                <w:lang w:eastAsia="en-AU"/>
              </w:rPr>
              <w:t xml:space="preserve"> </w:t>
            </w:r>
            <w:r w:rsidRPr="00043E77">
              <w:rPr>
                <w:rFonts w:cs="Calibri"/>
                <w:lang w:eastAsia="en-AU"/>
              </w:rPr>
              <w:t xml:space="preserve">Attribute </w:t>
            </w:r>
            <w:r w:rsidRPr="00043E77">
              <w:rPr>
                <w:rFonts w:cs="Calibri"/>
                <w:i/>
                <w:lang w:eastAsia="en-AU"/>
              </w:rPr>
              <w:t xml:space="preserve">B </w:t>
            </w:r>
            <w:r w:rsidRPr="00043E77">
              <w:rPr>
                <w:rFonts w:cs="Calibri"/>
                <w:lang w:eastAsia="en-AU"/>
              </w:rPr>
              <w:t xml:space="preserve">is known as the </w:t>
            </w:r>
            <w:r w:rsidRPr="00043E77">
              <w:rPr>
                <w:rFonts w:cs="Calibri"/>
                <w:i/>
                <w:lang w:eastAsia="en-AU"/>
              </w:rPr>
              <w:t>dependent</w:t>
            </w:r>
            <w:r w:rsidRPr="00043E77">
              <w:rPr>
                <w:rFonts w:cs="Calibri"/>
                <w:lang w:eastAsia="en-AU"/>
              </w:rPr>
              <w:t xml:space="preserve"> attribute.</w:t>
            </w:r>
            <w:r w:rsidR="00542C39">
              <w:rPr>
                <w:rFonts w:cs="Calibri"/>
                <w:lang w:eastAsia="en-AU"/>
              </w:rPr>
              <w:t xml:space="preserve"> In this example </w:t>
            </w:r>
            <w:r w:rsidR="00542C39" w:rsidRPr="00542C39">
              <w:rPr>
                <w:i/>
                <w:lang w:eastAsia="en-AU"/>
              </w:rPr>
              <w:t>Licence_No</w:t>
            </w:r>
            <w:r w:rsidR="00542C39">
              <w:rPr>
                <w:i/>
                <w:lang w:eastAsia="en-AU"/>
              </w:rPr>
              <w:t xml:space="preserve"> </w:t>
            </w:r>
            <w:r w:rsidR="00542C39" w:rsidRPr="00542C39">
              <w:rPr>
                <w:lang w:eastAsia="en-AU"/>
              </w:rPr>
              <w:t>is the</w:t>
            </w:r>
            <w:r w:rsidR="00542C39">
              <w:rPr>
                <w:i/>
                <w:lang w:eastAsia="en-AU"/>
              </w:rPr>
              <w:t xml:space="preserve"> </w:t>
            </w:r>
            <w:r w:rsidR="00542C39" w:rsidRPr="00043E77">
              <w:rPr>
                <w:rFonts w:cs="Calibri"/>
                <w:i/>
                <w:lang w:eastAsia="en-AU"/>
              </w:rPr>
              <w:t>determinant</w:t>
            </w:r>
            <w:r w:rsidR="00542C39" w:rsidRPr="00043E77">
              <w:rPr>
                <w:rFonts w:cs="Calibri"/>
                <w:lang w:eastAsia="en-AU"/>
              </w:rPr>
              <w:t xml:space="preserve"> attribute</w:t>
            </w:r>
            <w:r w:rsidR="00542C39">
              <w:rPr>
                <w:rFonts w:cs="Calibri"/>
                <w:lang w:eastAsia="en-AU"/>
              </w:rPr>
              <w:t xml:space="preserve"> and </w:t>
            </w:r>
            <w:r w:rsidR="00542C39" w:rsidRPr="00542C39">
              <w:rPr>
                <w:rFonts w:cs="Calibri"/>
                <w:i/>
                <w:lang w:eastAsia="en-AU"/>
              </w:rPr>
              <w:t>LastName</w:t>
            </w:r>
            <w:r w:rsidR="00542C39">
              <w:rPr>
                <w:rFonts w:cs="Calibri"/>
                <w:i/>
                <w:lang w:eastAsia="en-AU"/>
              </w:rPr>
              <w:t xml:space="preserve"> </w:t>
            </w:r>
            <w:r w:rsidR="00542C39">
              <w:rPr>
                <w:rFonts w:cs="Calibri"/>
                <w:lang w:eastAsia="en-AU"/>
              </w:rPr>
              <w:t xml:space="preserve">is the </w:t>
            </w:r>
            <w:r w:rsidR="00542C39" w:rsidRPr="00043E77">
              <w:rPr>
                <w:rFonts w:cs="Calibri"/>
                <w:i/>
                <w:lang w:eastAsia="en-AU"/>
              </w:rPr>
              <w:t>dependent</w:t>
            </w:r>
            <w:r w:rsidR="00542C39" w:rsidRPr="00043E77">
              <w:rPr>
                <w:rFonts w:cs="Calibri"/>
                <w:lang w:eastAsia="en-AU"/>
              </w:rPr>
              <w:t xml:space="preserve"> attribute.</w:t>
            </w:r>
          </w:p>
        </w:tc>
      </w:tr>
      <w:tr w:rsidR="00043E77" w:rsidRPr="00043E77" w14:paraId="1ED94F3F" w14:textId="77777777" w:rsidTr="00043E77">
        <w:trPr>
          <w:trHeight w:val="454"/>
        </w:trPr>
        <w:tc>
          <w:tcPr>
            <w:tcW w:w="2405" w:type="dxa"/>
          </w:tcPr>
          <w:p w14:paraId="01246F35" w14:textId="1934CE5B" w:rsidR="00043E77" w:rsidRPr="0090114E" w:rsidRDefault="0090114E" w:rsidP="00043E77">
            <w:pPr>
              <w:rPr>
                <w:b/>
                <w:bCs/>
                <w:lang w:eastAsia="en-AU"/>
              </w:rPr>
            </w:pPr>
            <w:r w:rsidRPr="0090114E">
              <w:rPr>
                <w:b/>
                <w:bCs/>
                <w:lang w:eastAsia="en-AU"/>
              </w:rPr>
              <w:t>Full functional dependence</w:t>
            </w:r>
            <w:r w:rsidR="00043E77" w:rsidRPr="0090114E">
              <w:rPr>
                <w:b/>
                <w:bCs/>
                <w:lang w:eastAsia="en-AU"/>
              </w:rPr>
              <w:t xml:space="preserve"> </w:t>
            </w:r>
            <w:r w:rsidRPr="0090114E">
              <w:rPr>
                <w:b/>
                <w:bCs/>
                <w:lang w:eastAsia="en-AU"/>
              </w:rPr>
              <w:t>(composite keys)</w:t>
            </w:r>
          </w:p>
        </w:tc>
        <w:tc>
          <w:tcPr>
            <w:tcW w:w="6611" w:type="dxa"/>
          </w:tcPr>
          <w:p w14:paraId="6DCAF9AD" w14:textId="778FEF1F" w:rsidR="00043E77" w:rsidRPr="00043E77" w:rsidRDefault="00043E77" w:rsidP="00E77A31">
            <w:pPr>
              <w:spacing w:line="276" w:lineRule="auto"/>
              <w:rPr>
                <w:lang w:eastAsia="en-AU"/>
              </w:rPr>
            </w:pPr>
            <w:r w:rsidRPr="00043E77">
              <w:rPr>
                <w:lang w:eastAsia="en-AU"/>
              </w:rPr>
              <w:t xml:space="preserve">If all attributes of the composite key </w:t>
            </w:r>
            <w:r w:rsidRPr="00043E77">
              <w:rPr>
                <w:i/>
                <w:lang w:eastAsia="en-AU"/>
              </w:rPr>
              <w:t>AB</w:t>
            </w:r>
            <w:r w:rsidRPr="00043E77">
              <w:rPr>
                <w:lang w:eastAsia="en-AU"/>
              </w:rPr>
              <w:t xml:space="preserve"> determine attribute </w:t>
            </w:r>
            <w:r w:rsidRPr="00043E77">
              <w:rPr>
                <w:i/>
                <w:lang w:eastAsia="en-AU"/>
              </w:rPr>
              <w:t>C</w:t>
            </w:r>
            <w:r w:rsidR="006D5BEF">
              <w:rPr>
                <w:i/>
                <w:lang w:eastAsia="en-AU"/>
              </w:rPr>
              <w:t>,</w:t>
            </w:r>
            <w:r w:rsidRPr="00043E77">
              <w:rPr>
                <w:lang w:eastAsia="en-AU"/>
              </w:rPr>
              <w:t xml:space="preserve"> then attribute </w:t>
            </w:r>
            <w:r w:rsidRPr="00043E77">
              <w:rPr>
                <w:i/>
                <w:lang w:eastAsia="en-AU"/>
              </w:rPr>
              <w:t xml:space="preserve">C </w:t>
            </w:r>
            <w:r w:rsidRPr="00043E77">
              <w:rPr>
                <w:lang w:eastAsia="en-AU"/>
              </w:rPr>
              <w:t xml:space="preserve">is said to be fully functionally dependent on </w:t>
            </w:r>
            <w:r w:rsidRPr="00043E77">
              <w:rPr>
                <w:i/>
                <w:lang w:eastAsia="en-AU"/>
              </w:rPr>
              <w:t>AB.</w:t>
            </w:r>
            <w:r w:rsidR="0077507F">
              <w:rPr>
                <w:i/>
                <w:lang w:eastAsia="en-AU"/>
              </w:rPr>
              <w:t xml:space="preserve"> </w:t>
            </w:r>
            <w:r w:rsidRPr="00043E77">
              <w:rPr>
                <w:lang w:eastAsia="en-AU"/>
              </w:rPr>
              <w:t xml:space="preserve">i.e. </w:t>
            </w:r>
            <w:r w:rsidRPr="00043E77">
              <w:rPr>
                <w:i/>
                <w:lang w:eastAsia="en-AU"/>
              </w:rPr>
              <w:t xml:space="preserve">C </w:t>
            </w:r>
            <w:r w:rsidR="00542C39">
              <w:rPr>
                <w:lang w:eastAsia="en-AU"/>
              </w:rPr>
              <w:t>can’t</w:t>
            </w:r>
            <w:r w:rsidRPr="00043E77">
              <w:rPr>
                <w:lang w:eastAsia="en-AU"/>
              </w:rPr>
              <w:t xml:space="preserve"> be determined by </w:t>
            </w:r>
            <w:r w:rsidRPr="00542C39">
              <w:rPr>
                <w:b/>
                <w:lang w:eastAsia="en-AU"/>
              </w:rPr>
              <w:t>only part</w:t>
            </w:r>
            <w:r w:rsidRPr="00043E77">
              <w:rPr>
                <w:lang w:eastAsia="en-AU"/>
              </w:rPr>
              <w:t xml:space="preserve"> of the primary key </w:t>
            </w:r>
            <w:r w:rsidRPr="00043E77">
              <w:rPr>
                <w:i/>
                <w:lang w:eastAsia="en-AU"/>
              </w:rPr>
              <w:t>AB</w:t>
            </w:r>
            <w:r w:rsidR="00C54F99">
              <w:rPr>
                <w:i/>
                <w:lang w:eastAsia="en-AU"/>
              </w:rPr>
              <w:t xml:space="preserve"> </w:t>
            </w:r>
            <w:r w:rsidR="00C54F99" w:rsidRPr="00C54F99">
              <w:rPr>
                <w:iCs/>
                <w:lang w:eastAsia="en-AU"/>
              </w:rPr>
              <w:t>or</w:t>
            </w:r>
            <w:r w:rsidR="00542C39">
              <w:rPr>
                <w:lang w:eastAsia="en-AU"/>
              </w:rPr>
              <w:t xml:space="preserve"> </w:t>
            </w:r>
            <w:r w:rsidRPr="00043E77">
              <w:rPr>
                <w:lang w:eastAsia="en-AU"/>
              </w:rPr>
              <w:t xml:space="preserve">AB </w:t>
            </w:r>
            <w:r w:rsidRPr="00043E77">
              <w:rPr>
                <w:rFonts w:cs="Calibri"/>
                <w:lang w:eastAsia="en-AU"/>
              </w:rPr>
              <w:t>→</w:t>
            </w:r>
            <w:r w:rsidRPr="00043E77">
              <w:rPr>
                <w:lang w:eastAsia="en-AU"/>
              </w:rPr>
              <w:t xml:space="preserve"> C</w:t>
            </w:r>
            <w:r>
              <w:rPr>
                <w:lang w:eastAsia="en-AU"/>
              </w:rPr>
              <w:t>.</w:t>
            </w:r>
          </w:p>
        </w:tc>
      </w:tr>
    </w:tbl>
    <w:p w14:paraId="566F0CDA" w14:textId="77777777" w:rsidR="00A229ED" w:rsidRDefault="00A229ED" w:rsidP="00A229ED">
      <w:pPr>
        <w:rPr>
          <w:lang w:eastAsia="en-AU"/>
        </w:rPr>
      </w:pPr>
      <w:r>
        <w:rPr>
          <w:lang w:eastAsia="en-AU"/>
        </w:rPr>
        <w:t xml:space="preserve">The idea is, that if you used one attribute value to search a table for another attribute value, </w:t>
      </w:r>
      <w:r w:rsidRPr="00093529">
        <w:rPr>
          <w:b/>
          <w:i/>
          <w:lang w:eastAsia="en-AU"/>
        </w:rPr>
        <w:t>one and only one</w:t>
      </w:r>
      <w:r>
        <w:rPr>
          <w:lang w:eastAsia="en-AU"/>
        </w:rPr>
        <w:t xml:space="preserve"> value will be returned.</w:t>
      </w:r>
    </w:p>
    <w:p w14:paraId="6D95F519" w14:textId="520E8D83" w:rsidR="0058282A" w:rsidRDefault="0058282A" w:rsidP="00E77A31">
      <w:pPr>
        <w:pStyle w:val="Heading2"/>
      </w:pPr>
      <w:bookmarkStart w:id="140" w:name="_Toc46131891"/>
      <w:bookmarkStart w:id="141" w:name="_Toc47344173"/>
      <w:r>
        <w:t>Normalisation rules</w:t>
      </w:r>
      <w:bookmarkEnd w:id="140"/>
      <w:bookmarkEnd w:id="141"/>
    </w:p>
    <w:p w14:paraId="1357C85D" w14:textId="1DCE4C8D" w:rsidR="00D652D3" w:rsidRDefault="00D652D3" w:rsidP="00E77A31">
      <w:pPr>
        <w:pStyle w:val="Heading3"/>
      </w:pPr>
      <w:r w:rsidRPr="0058282A">
        <w:t>First Normal Form (1NF)</w:t>
      </w:r>
    </w:p>
    <w:p w14:paraId="1D62A50E" w14:textId="77777777" w:rsidR="00D51ABE" w:rsidRDefault="00D51ABE" w:rsidP="00D51ABE">
      <w:r w:rsidRPr="0058282A">
        <w:t>A table is in First Normal Form (1NF) if:</w:t>
      </w:r>
    </w:p>
    <w:p w14:paraId="6C62BB9C" w14:textId="01AE8BB9" w:rsidR="00D51ABE" w:rsidRDefault="00D51ABE" w:rsidP="00D51ABE">
      <w:pPr>
        <w:pStyle w:val="ListBullet"/>
      </w:pPr>
      <w:r>
        <w:t>All attributes that make up the primary key are defined</w:t>
      </w:r>
    </w:p>
    <w:p w14:paraId="22C45259" w14:textId="0F21F89A" w:rsidR="00D51ABE" w:rsidRDefault="00D51ABE" w:rsidP="00D51ABE">
      <w:pPr>
        <w:pStyle w:val="ListBullet"/>
      </w:pPr>
      <w:r>
        <w:t>Each field contains a single value</w:t>
      </w:r>
      <w:r w:rsidR="00A12F91">
        <w:t>, t</w:t>
      </w:r>
      <w:r>
        <w:t>hat is, at the intersection of each row and column there is only one value, not a set of values</w:t>
      </w:r>
    </w:p>
    <w:p w14:paraId="6097F1C7" w14:textId="7FA1EE06" w:rsidR="00D51ABE" w:rsidRDefault="00D51ABE" w:rsidP="00D51ABE">
      <w:pPr>
        <w:pStyle w:val="ListBullet"/>
      </w:pPr>
      <w:r>
        <w:t>There are no repeating groups</w:t>
      </w:r>
      <w:r w:rsidR="00A12F91">
        <w:t>, t</w:t>
      </w:r>
      <w:r>
        <w:t xml:space="preserve">hat is, columns representing the same domain of values are not repeated. For example, in an ORDER table you don’t want columns PRODUCT1, PRODUCT2, PRODUCT3, etc. </w:t>
      </w:r>
      <w:r w:rsidR="0064547B">
        <w:t>as t</w:t>
      </w:r>
      <w:r>
        <w:t>hese are repeating groups</w:t>
      </w:r>
    </w:p>
    <w:p w14:paraId="0E5B6CE1" w14:textId="451C2A5B" w:rsidR="00D51ABE" w:rsidRDefault="00D51ABE" w:rsidP="00D51ABE">
      <w:pPr>
        <w:pStyle w:val="ListBullet"/>
        <w:ind w:left="714" w:hanging="357"/>
      </w:pPr>
      <w:r>
        <w:t>Each attribute of the table can be determined (found) using the primary key.</w:t>
      </w:r>
    </w:p>
    <w:p w14:paraId="6491BA06" w14:textId="69E1AE09" w:rsidR="00D51ABE" w:rsidRDefault="00D51ABE" w:rsidP="00E77A31">
      <w:pPr>
        <w:pStyle w:val="Heading3"/>
      </w:pPr>
      <w:r w:rsidRPr="00D40F61">
        <w:lastRenderedPageBreak/>
        <w:t>Second Normal Form (2NF)</w:t>
      </w:r>
    </w:p>
    <w:p w14:paraId="3F5967EA" w14:textId="77777777" w:rsidR="00D51ABE" w:rsidRDefault="00D51ABE" w:rsidP="00D51ABE">
      <w:r w:rsidRPr="00D40F61">
        <w:t>A table is</w:t>
      </w:r>
      <w:r>
        <w:t xml:space="preserve"> in Second Normal Form (2NF) if:</w:t>
      </w:r>
    </w:p>
    <w:p w14:paraId="63F45D1D" w14:textId="22C25902" w:rsidR="00D51ABE" w:rsidRDefault="00D07303" w:rsidP="00D51ABE">
      <w:pPr>
        <w:pStyle w:val="ListBullet"/>
      </w:pPr>
      <w:r>
        <w:t>i</w:t>
      </w:r>
      <w:r w:rsidR="00D51ABE">
        <w:t>f it meets the requirements of First Normal Form (1NF)</w:t>
      </w:r>
    </w:p>
    <w:p w14:paraId="30A50AF6" w14:textId="77777777" w:rsidR="00D51ABE" w:rsidRDefault="00D51ABE" w:rsidP="00D51ABE">
      <w:pPr>
        <w:keepLines w:val="0"/>
        <w:spacing w:before="0"/>
      </w:pPr>
      <w:r>
        <w:t>and</w:t>
      </w:r>
    </w:p>
    <w:p w14:paraId="46A248A6" w14:textId="77777777" w:rsidR="00D51ABE" w:rsidRDefault="00D51ABE" w:rsidP="00D51ABE">
      <w:pPr>
        <w:pStyle w:val="ListBullet"/>
      </w:pPr>
      <w:r>
        <w:t>No attribute can be determined (found) by only part of the primary key. This is referred to as a partial dependency.</w:t>
      </w:r>
    </w:p>
    <w:p w14:paraId="11DE8C1B" w14:textId="3691A33C" w:rsidR="00D51ABE" w:rsidRDefault="00D51ABE" w:rsidP="00D51ABE">
      <w:r>
        <w:t xml:space="preserve">It is possible for a table to be in 2NF and still contain non-prime attributes </w:t>
      </w:r>
      <w:r w:rsidR="00D570E8">
        <w:t>that</w:t>
      </w:r>
      <w:r>
        <w:t xml:space="preserve"> determine other non-prime attributes. This is referred to as a transitive dependency.</w:t>
      </w:r>
    </w:p>
    <w:p w14:paraId="36D824D3" w14:textId="3BA43570" w:rsidR="00D51ABE" w:rsidRDefault="00D51ABE" w:rsidP="00E77A31">
      <w:pPr>
        <w:pStyle w:val="Heading3"/>
      </w:pPr>
      <w:r w:rsidRPr="00D40F61">
        <w:t>Third Normal Form (3NF)</w:t>
      </w:r>
    </w:p>
    <w:p w14:paraId="4F616948" w14:textId="77777777" w:rsidR="00D51ABE" w:rsidRDefault="00D51ABE" w:rsidP="00D51ABE">
      <w:r w:rsidRPr="00D40F61">
        <w:t>A table i</w:t>
      </w:r>
      <w:r>
        <w:t>s in Third Normal Form (3NF) if:</w:t>
      </w:r>
    </w:p>
    <w:p w14:paraId="6710C64C" w14:textId="77777777" w:rsidR="00D51ABE" w:rsidRDefault="00D51ABE" w:rsidP="00D51ABE">
      <w:pPr>
        <w:pStyle w:val="ListBullet"/>
      </w:pPr>
      <w:r>
        <w:t>If it meets the requirements of Second Normal Form (2NF)</w:t>
      </w:r>
    </w:p>
    <w:p w14:paraId="099434F8" w14:textId="77777777" w:rsidR="00D51ABE" w:rsidRDefault="00D51ABE" w:rsidP="00D51ABE">
      <w:pPr>
        <w:keepLines w:val="0"/>
        <w:spacing w:before="0"/>
      </w:pPr>
      <w:r>
        <w:t>and</w:t>
      </w:r>
    </w:p>
    <w:p w14:paraId="15C0BC07" w14:textId="77777777" w:rsidR="00D51ABE" w:rsidRDefault="00D51ABE" w:rsidP="00D51ABE">
      <w:pPr>
        <w:pStyle w:val="ListBullet"/>
      </w:pPr>
      <w:r>
        <w:t>No attribute can be determined (found) by any other non-prime attribute.</w:t>
      </w:r>
    </w:p>
    <w:p w14:paraId="25A2D67E" w14:textId="5A656D2E" w:rsidR="00D51ABE" w:rsidRDefault="00D51ABE" w:rsidP="00D51ABE">
      <w:r>
        <w:t xml:space="preserve">For most business-related transactional databases, 3NF is sufficient. However, there may be occasions where higher levels of normalisation will be required. </w:t>
      </w:r>
      <w:r w:rsidR="00C7378F">
        <w:t>These are</w:t>
      </w:r>
      <w:r>
        <w:t xml:space="preserve"> Boyce-Codd Normal Form and Fourth Normal Form (4NF).</w:t>
      </w:r>
    </w:p>
    <w:p w14:paraId="4971E472" w14:textId="2E7F4435" w:rsidR="00D51ABE" w:rsidRDefault="00D51ABE" w:rsidP="00E77A31">
      <w:pPr>
        <w:pStyle w:val="Heading3"/>
      </w:pPr>
      <w:r>
        <w:t>Boyce-Codd Normal Form (BCNF)</w:t>
      </w:r>
    </w:p>
    <w:p w14:paraId="78260065" w14:textId="6A47451F" w:rsidR="00D51ABE" w:rsidRDefault="00D51ABE" w:rsidP="00D51ABE">
      <w:r>
        <w:t xml:space="preserve">Boyce-Codd Normal Form is a special case of 3NF. It applies only if the table has more than one candidate key, i.e. more than one column that could have been selected to be the Primary Key. In the COURIER_COMPANY table of the Courier Company governance system in </w:t>
      </w:r>
      <w:r>
        <w:fldChar w:fldCharType="begin"/>
      </w:r>
      <w:r>
        <w:instrText xml:space="preserve"> REF _Ref27736587 \h </w:instrText>
      </w:r>
      <w:r>
        <w:fldChar w:fldCharType="separate"/>
      </w:r>
      <w:r w:rsidR="00494303">
        <w:t xml:space="preserve">Figure </w:t>
      </w:r>
      <w:r w:rsidR="00494303">
        <w:rPr>
          <w:noProof/>
        </w:rPr>
        <w:t>6</w:t>
      </w:r>
      <w:r w:rsidR="00494303">
        <w:t xml:space="preserve"> </w:t>
      </w:r>
      <w:r w:rsidR="00494303" w:rsidRPr="00C74090">
        <w:t>Example of a Crow’s Foot ERD indicating the meaning of the cardinality symbols used</w:t>
      </w:r>
      <w:r>
        <w:fldChar w:fldCharType="end"/>
      </w:r>
      <w:r>
        <w:t>, there are two candidate keys, the ABN</w:t>
      </w:r>
      <w:r w:rsidR="00BC6A05">
        <w:t>,</w:t>
      </w:r>
      <w:r>
        <w:t xml:space="preserve"> which is unique to each company</w:t>
      </w:r>
      <w:r w:rsidR="00BC6A05">
        <w:t>,</w:t>
      </w:r>
      <w:r>
        <w:t xml:space="preserve"> and the company name</w:t>
      </w:r>
      <w:r w:rsidR="00873799">
        <w:t>,</w:t>
      </w:r>
      <w:r>
        <w:t xml:space="preserve"> which is also unique to each company.</w:t>
      </w:r>
    </w:p>
    <w:p w14:paraId="64EA0F09" w14:textId="77777777" w:rsidR="00D51ABE" w:rsidRDefault="00D51ABE" w:rsidP="00D51ABE">
      <w:r>
        <w:t>A table is in Boyce-Codd Normal Form (BCNF) if:</w:t>
      </w:r>
    </w:p>
    <w:p w14:paraId="024FBF4A" w14:textId="77777777" w:rsidR="00D51ABE" w:rsidRDefault="00D51ABE" w:rsidP="00D51ABE">
      <w:pPr>
        <w:pStyle w:val="ListBullet"/>
      </w:pPr>
      <w:r>
        <w:t>Every determinant in the table is a candidate key.</w:t>
      </w:r>
    </w:p>
    <w:p w14:paraId="63686DC8" w14:textId="2B4FA020" w:rsidR="00D51ABE" w:rsidRDefault="00D51ABE" w:rsidP="00D51ABE">
      <w:r>
        <w:t>That is, every attribute that could be used to determine the singular value of any other attribute must be a candidate key.</w:t>
      </w:r>
    </w:p>
    <w:p w14:paraId="28BEB548" w14:textId="0695B463" w:rsidR="00D51ABE" w:rsidRDefault="00D51ABE" w:rsidP="00E77A31">
      <w:pPr>
        <w:pStyle w:val="Heading3"/>
      </w:pPr>
      <w:r w:rsidRPr="00743063">
        <w:t>Fourth Normal Form</w:t>
      </w:r>
      <w:r>
        <w:t xml:space="preserve"> (4NF)</w:t>
      </w:r>
    </w:p>
    <w:p w14:paraId="545A1324" w14:textId="77777777" w:rsidR="00D51ABE" w:rsidRDefault="00D51ABE" w:rsidP="00D51ABE">
      <w:r w:rsidRPr="00743063">
        <w:t>A table is</w:t>
      </w:r>
      <w:r>
        <w:t xml:space="preserve"> in Fourth Normal Form (4NF) if:</w:t>
      </w:r>
    </w:p>
    <w:p w14:paraId="1E9D1FDA" w14:textId="77777777" w:rsidR="00D51ABE" w:rsidRDefault="00D51ABE" w:rsidP="00D51ABE">
      <w:pPr>
        <w:pStyle w:val="ListBullet"/>
      </w:pPr>
      <w:r>
        <w:lastRenderedPageBreak/>
        <w:t>It is in 3NF</w:t>
      </w:r>
    </w:p>
    <w:p w14:paraId="0CDBA486" w14:textId="77777777" w:rsidR="00D51ABE" w:rsidRDefault="00D51ABE" w:rsidP="00D51ABE">
      <w:r>
        <w:t>and</w:t>
      </w:r>
    </w:p>
    <w:p w14:paraId="3835DF81" w14:textId="6143503D" w:rsidR="00D51ABE" w:rsidRPr="00D652D3" w:rsidRDefault="00D51ABE" w:rsidP="00D51ABE">
      <w:pPr>
        <w:pStyle w:val="ListBullet"/>
      </w:pPr>
      <w:r>
        <w:t>it has no multivalued dependencies.</w:t>
      </w:r>
    </w:p>
    <w:p w14:paraId="2FA4520B" w14:textId="7B461CD5" w:rsidR="00743063" w:rsidRPr="00BB51E9" w:rsidRDefault="00743063" w:rsidP="00E77A31">
      <w:pPr>
        <w:pStyle w:val="Heading2"/>
      </w:pPr>
      <w:bookmarkStart w:id="142" w:name="_Toc27651932"/>
      <w:bookmarkStart w:id="143" w:name="_Toc46131892"/>
      <w:bookmarkStart w:id="144" w:name="_Toc47344174"/>
      <w:r>
        <w:t>Normalisation processes</w:t>
      </w:r>
      <w:bookmarkEnd w:id="142"/>
      <w:bookmarkEnd w:id="143"/>
      <w:bookmarkEnd w:id="144"/>
    </w:p>
    <w:p w14:paraId="59C05C5E" w14:textId="37E13F46" w:rsidR="00743063" w:rsidRDefault="00743063" w:rsidP="00E77A31">
      <w:pPr>
        <w:pStyle w:val="Heading3"/>
      </w:pPr>
      <w:r>
        <w:t>Achieving 1NF</w:t>
      </w:r>
    </w:p>
    <w:p w14:paraId="43A46B20" w14:textId="7AEF1B24" w:rsidR="00743063" w:rsidRDefault="00743063" w:rsidP="00743063">
      <w:pPr>
        <w:keepLines w:val="0"/>
        <w:spacing w:before="0"/>
      </w:pPr>
      <w:r w:rsidRPr="00743063">
        <w:rPr>
          <w:b/>
        </w:rPr>
        <w:t>Step 1</w:t>
      </w:r>
      <w:r>
        <w:t xml:space="preserve">: Eliminate </w:t>
      </w:r>
      <w:r w:rsidR="00500C84">
        <w:t>all repeating groups</w:t>
      </w:r>
      <w:r w:rsidR="00A95E34">
        <w:t>.</w:t>
      </w:r>
    </w:p>
    <w:p w14:paraId="15AE7076" w14:textId="57453985" w:rsidR="00743063" w:rsidRDefault="00743063" w:rsidP="00743063">
      <w:pPr>
        <w:keepLines w:val="0"/>
        <w:spacing w:before="0"/>
      </w:pPr>
      <w:r>
        <w:t>This can be achieved by determining that each entity will represent a single distinct ‘thing’ for which you want to store data and that each entity will become a table.</w:t>
      </w:r>
      <w:r w:rsidR="0077507F">
        <w:t xml:space="preserve"> </w:t>
      </w:r>
      <w:r>
        <w:t>Be sure you don’t confuse entities with attributes.</w:t>
      </w:r>
    </w:p>
    <w:p w14:paraId="601D1D6E" w14:textId="15BC7C09" w:rsidR="00743063" w:rsidRDefault="00743063" w:rsidP="00743063">
      <w:pPr>
        <w:keepLines w:val="0"/>
        <w:spacing w:before="0"/>
      </w:pPr>
      <w:r w:rsidRPr="00743063">
        <w:rPr>
          <w:b/>
        </w:rPr>
        <w:t>Step 2</w:t>
      </w:r>
      <w:r>
        <w:t xml:space="preserve">: Identify </w:t>
      </w:r>
      <w:r w:rsidR="00500C84">
        <w:t>the primary keys</w:t>
      </w:r>
      <w:r w:rsidR="00A95E34">
        <w:t>.</w:t>
      </w:r>
    </w:p>
    <w:p w14:paraId="57FEF880" w14:textId="77777777" w:rsidR="00743063" w:rsidRDefault="00743063" w:rsidP="00743063">
      <w:pPr>
        <w:keepLines w:val="0"/>
        <w:spacing w:before="0"/>
      </w:pPr>
      <w:r>
        <w:t>Determine which attribute(s) uniquely identify each instance of the entity.</w:t>
      </w:r>
    </w:p>
    <w:p w14:paraId="6B9023C9" w14:textId="41F124EC" w:rsidR="00743063" w:rsidRDefault="00743063" w:rsidP="00743063">
      <w:pPr>
        <w:keepLines w:val="0"/>
        <w:spacing w:before="0"/>
      </w:pPr>
      <w:r w:rsidRPr="00743063">
        <w:rPr>
          <w:b/>
        </w:rPr>
        <w:t>Step 3</w:t>
      </w:r>
      <w:r>
        <w:t>: Identify all the dependencies</w:t>
      </w:r>
      <w:r w:rsidR="00A95E34">
        <w:t>.</w:t>
      </w:r>
    </w:p>
    <w:p w14:paraId="13B9B555" w14:textId="1DE2948C" w:rsidR="00743063" w:rsidRDefault="00743063" w:rsidP="00743063">
      <w:pPr>
        <w:keepLines w:val="0"/>
        <w:spacing w:before="0"/>
      </w:pPr>
      <w:r>
        <w:t xml:space="preserve">Identify the attributes </w:t>
      </w:r>
      <w:r w:rsidR="008365A8">
        <w:t>that</w:t>
      </w:r>
      <w:r>
        <w:t xml:space="preserve"> are dependent on other attributes.</w:t>
      </w:r>
      <w:r w:rsidR="0077507F">
        <w:t xml:space="preserve"> </w:t>
      </w:r>
      <w:r>
        <w:t xml:space="preserve">Paying particular attention to the attributes </w:t>
      </w:r>
      <w:r w:rsidR="008365A8">
        <w:t>that</w:t>
      </w:r>
      <w:r>
        <w:t xml:space="preserve"> are dependent on only part of the </w:t>
      </w:r>
      <w:r w:rsidR="00500C84">
        <w:t xml:space="preserve">primary key </w:t>
      </w:r>
      <w:r>
        <w:t xml:space="preserve">(partial dependencies), and those attributes </w:t>
      </w:r>
      <w:r w:rsidR="008365A8">
        <w:t>that</w:t>
      </w:r>
      <w:r>
        <w:t xml:space="preserve"> are dependent on other non-prime attributes (transitive dependencies).</w:t>
      </w:r>
    </w:p>
    <w:p w14:paraId="566E3327" w14:textId="4641013F" w:rsidR="00743063" w:rsidRDefault="00743063" w:rsidP="00E77A31">
      <w:pPr>
        <w:pStyle w:val="Heading3"/>
      </w:pPr>
      <w:r>
        <w:t>Achieving 2NF</w:t>
      </w:r>
    </w:p>
    <w:p w14:paraId="5CAD3EA0" w14:textId="36D8C166" w:rsidR="00743063" w:rsidRDefault="00743063" w:rsidP="00743063">
      <w:pPr>
        <w:keepLines w:val="0"/>
        <w:spacing w:before="0"/>
      </w:pPr>
      <w:r w:rsidRPr="00743063">
        <w:rPr>
          <w:b/>
        </w:rPr>
        <w:t>Step 1</w:t>
      </w:r>
      <w:r>
        <w:t xml:space="preserve">: Remove </w:t>
      </w:r>
      <w:r w:rsidR="00500C84">
        <w:t xml:space="preserve">any partial dependencies </w:t>
      </w:r>
      <w:r>
        <w:t>by making a new table.</w:t>
      </w:r>
    </w:p>
    <w:p w14:paraId="7D4869B2" w14:textId="1EB84D77" w:rsidR="00743063" w:rsidRDefault="00743063" w:rsidP="00743063">
      <w:pPr>
        <w:keepLines w:val="0"/>
        <w:spacing w:before="0"/>
      </w:pPr>
      <w:r>
        <w:t xml:space="preserve">Place each determinant in the new table as that table’s </w:t>
      </w:r>
      <w:r w:rsidR="00500C84">
        <w:t>primary key</w:t>
      </w:r>
      <w:r>
        <w:t>.</w:t>
      </w:r>
    </w:p>
    <w:p w14:paraId="5E0BCF3E" w14:textId="3C2F0469" w:rsidR="00743063" w:rsidRDefault="00743063" w:rsidP="00743063">
      <w:pPr>
        <w:keepLines w:val="0"/>
        <w:spacing w:before="0"/>
      </w:pPr>
      <w:r w:rsidRPr="00743063">
        <w:rPr>
          <w:b/>
        </w:rPr>
        <w:t>Step 2</w:t>
      </w:r>
      <w:r>
        <w:t>: Relocate each dependant attribute to the new table.</w:t>
      </w:r>
    </w:p>
    <w:p w14:paraId="061A67DA" w14:textId="665ED064" w:rsidR="00743063" w:rsidRDefault="00743063" w:rsidP="00743063">
      <w:pPr>
        <w:keepLines w:val="0"/>
        <w:spacing w:before="0"/>
      </w:pPr>
      <w:r>
        <w:t xml:space="preserve">Place each attribute that had been dependent on only part </w:t>
      </w:r>
      <w:r w:rsidR="00500C84">
        <w:t xml:space="preserve">of the primary key </w:t>
      </w:r>
      <w:r>
        <w:t>into the new table.</w:t>
      </w:r>
    </w:p>
    <w:p w14:paraId="3E0EC001" w14:textId="0C89DA5D" w:rsidR="00743063" w:rsidRDefault="00743063" w:rsidP="00E77A31">
      <w:pPr>
        <w:pStyle w:val="Heading3"/>
      </w:pPr>
      <w:r>
        <w:t>Achieving 3NF</w:t>
      </w:r>
    </w:p>
    <w:p w14:paraId="56E8CDD7" w14:textId="6EBC586F" w:rsidR="00743063" w:rsidRDefault="00743063" w:rsidP="00743063">
      <w:pPr>
        <w:keepLines w:val="0"/>
        <w:spacing w:before="0"/>
      </w:pPr>
      <w:r w:rsidRPr="00743063">
        <w:rPr>
          <w:b/>
        </w:rPr>
        <w:t>Step 1</w:t>
      </w:r>
      <w:r>
        <w:t xml:space="preserve">: Remove any </w:t>
      </w:r>
      <w:r w:rsidR="00500C84">
        <w:t xml:space="preserve">transitive dependencies by placing </w:t>
      </w:r>
      <w:r>
        <w:t>them in a new table.</w:t>
      </w:r>
    </w:p>
    <w:p w14:paraId="3C2D8507" w14:textId="5F6EF0C4" w:rsidR="00743063" w:rsidRDefault="00743063" w:rsidP="00743063">
      <w:pPr>
        <w:keepLines w:val="0"/>
        <w:spacing w:before="0"/>
      </w:pPr>
      <w:r>
        <w:t>Move the determinant non-prime attribute into the new table</w:t>
      </w:r>
      <w:r w:rsidR="00BB2012">
        <w:t>,</w:t>
      </w:r>
      <w:r>
        <w:t xml:space="preserve"> making it the </w:t>
      </w:r>
      <w:r w:rsidR="00BB2012">
        <w:t xml:space="preserve">primary key </w:t>
      </w:r>
      <w:r>
        <w:t>of the new table.</w:t>
      </w:r>
    </w:p>
    <w:p w14:paraId="395521CE" w14:textId="1F37BEED" w:rsidR="00743063" w:rsidRDefault="00743063" w:rsidP="00743063">
      <w:pPr>
        <w:keepLines w:val="0"/>
        <w:spacing w:before="0"/>
      </w:pPr>
      <w:r w:rsidRPr="00743063">
        <w:rPr>
          <w:b/>
        </w:rPr>
        <w:t>Step 2</w:t>
      </w:r>
      <w:r>
        <w:t>: Move the corresponding dependent attributes into the new table.</w:t>
      </w:r>
    </w:p>
    <w:p w14:paraId="11FEA186" w14:textId="6651A8E3" w:rsidR="00743063" w:rsidRDefault="00743063" w:rsidP="00E77A31">
      <w:pPr>
        <w:pStyle w:val="Heading3"/>
      </w:pPr>
      <w:r>
        <w:lastRenderedPageBreak/>
        <w:t>Achieving BCNF</w:t>
      </w:r>
    </w:p>
    <w:p w14:paraId="7087424E" w14:textId="24901746" w:rsidR="00743063" w:rsidRDefault="00743063" w:rsidP="00743063">
      <w:pPr>
        <w:keepLines w:val="0"/>
        <w:spacing w:before="0"/>
      </w:pPr>
      <w:r w:rsidRPr="00743063">
        <w:rPr>
          <w:b/>
        </w:rPr>
        <w:t>Step 1</w:t>
      </w:r>
      <w:r>
        <w:t xml:space="preserve">: Ensure that </w:t>
      </w:r>
      <w:r w:rsidR="00500C84">
        <w:t xml:space="preserve">any transitive dependencies that </w:t>
      </w:r>
      <w:r>
        <w:t xml:space="preserve">still exist involve a determinant that is a </w:t>
      </w:r>
      <w:r w:rsidR="00500C84">
        <w:t>candidate key</w:t>
      </w:r>
      <w:r>
        <w:t>.</w:t>
      </w:r>
      <w:r w:rsidR="0077507F">
        <w:t xml:space="preserve"> </w:t>
      </w:r>
      <w:r w:rsidR="00500C84">
        <w:t>If not, repeat step one</w:t>
      </w:r>
      <w:r>
        <w:t xml:space="preserve"> of Achieving 3NF above.</w:t>
      </w:r>
    </w:p>
    <w:p w14:paraId="1007A61F" w14:textId="50DEEB98" w:rsidR="00743063" w:rsidRDefault="00743063" w:rsidP="00E77A31">
      <w:pPr>
        <w:pStyle w:val="Heading3"/>
      </w:pPr>
      <w:r>
        <w:t>Achieving 4NF</w:t>
      </w:r>
    </w:p>
    <w:p w14:paraId="107CA970" w14:textId="4D58E5BD" w:rsidR="00743063" w:rsidRDefault="00743063" w:rsidP="00743063">
      <w:pPr>
        <w:keepLines w:val="0"/>
        <w:spacing w:before="0"/>
      </w:pPr>
      <w:r w:rsidRPr="00743063">
        <w:rPr>
          <w:b/>
        </w:rPr>
        <w:t>Step 1</w:t>
      </w:r>
      <w:r>
        <w:t xml:space="preserve">: Ensure that all attributes are dependent on the </w:t>
      </w:r>
      <w:r w:rsidR="00500C84">
        <w:t xml:space="preserve">primary key and </w:t>
      </w:r>
      <w:r>
        <w:t>independent of each other.</w:t>
      </w:r>
    </w:p>
    <w:p w14:paraId="2EDAE892" w14:textId="53349903" w:rsidR="00743063" w:rsidRDefault="00743063" w:rsidP="00743063">
      <w:pPr>
        <w:keepLines w:val="0"/>
        <w:spacing w:before="0"/>
      </w:pPr>
      <w:r w:rsidRPr="00743063">
        <w:rPr>
          <w:b/>
        </w:rPr>
        <w:t>Step 2</w:t>
      </w:r>
      <w:r>
        <w:t>: Ensure that tables do not contain any rows that have two or more multivalued facts about the entity that the table represents.</w:t>
      </w:r>
    </w:p>
    <w:p w14:paraId="039933FA" w14:textId="77777777" w:rsidR="00743063" w:rsidRPr="00B2780C" w:rsidRDefault="00743063" w:rsidP="00036F07">
      <w:pPr>
        <w:pStyle w:val="HeadingDecorative"/>
      </w:pPr>
      <w:r w:rsidRPr="00B2780C">
        <w:tab/>
      </w:r>
      <w:r w:rsidRPr="00B2780C">
        <w:rPr>
          <w:noProof/>
        </w:rPr>
        <w:drawing>
          <wp:inline distT="0" distB="0" distL="0" distR="0" wp14:anchorId="4E4804FE" wp14:editId="3BF454AC">
            <wp:extent cx="360000" cy="360000"/>
            <wp:effectExtent l="0" t="0" r="2540" b="2540"/>
            <wp:docPr id="230"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276BA11D" w14:textId="3D782DF2" w:rsidR="00743063" w:rsidRDefault="00743063" w:rsidP="00036F07">
      <w:pPr>
        <w:pStyle w:val="Heading2"/>
        <w:rPr>
          <w:noProof w:val="0"/>
        </w:rPr>
      </w:pPr>
      <w:bookmarkStart w:id="145" w:name="_Toc46131893"/>
      <w:bookmarkStart w:id="146" w:name="_Toc47344175"/>
      <w:r w:rsidRPr="00B2780C">
        <w:rPr>
          <w:noProof w:val="0"/>
        </w:rPr>
        <w:t xml:space="preserve">Video: </w:t>
      </w:r>
      <w:r>
        <w:rPr>
          <w:noProof w:val="0"/>
        </w:rPr>
        <w:t>Database normalisation—i</w:t>
      </w:r>
      <w:r w:rsidRPr="00743063">
        <w:rPr>
          <w:noProof w:val="0"/>
        </w:rPr>
        <w:t>ntroduction</w:t>
      </w:r>
      <w:bookmarkEnd w:id="145"/>
      <w:bookmarkEnd w:id="146"/>
    </w:p>
    <w:p w14:paraId="46877A46" w14:textId="1A7D1EBC" w:rsidR="007E6D34" w:rsidRPr="007E6D34" w:rsidRDefault="007E6D34" w:rsidP="007E6D34">
      <w:pPr>
        <w:rPr>
          <w:lang w:eastAsia="en-AU"/>
        </w:rPr>
      </w:pPr>
      <w:r>
        <w:rPr>
          <w:lang w:eastAsia="en-AU"/>
        </w:rPr>
        <w:t>Watch this series of videos on database normalisati</w:t>
      </w:r>
      <w:r w:rsidR="00DE5F73">
        <w:rPr>
          <w:lang w:eastAsia="en-AU"/>
        </w:rPr>
        <w:t>o</w:t>
      </w:r>
      <w:r>
        <w:rPr>
          <w:lang w:eastAsia="en-AU"/>
        </w:rPr>
        <w:t>n</w:t>
      </w:r>
      <w:r w:rsidR="00DE5F73">
        <w:rPr>
          <w:lang w:eastAsia="en-AU"/>
        </w:rPr>
        <w:t xml:space="preserve"> to further understand the concepts and </w:t>
      </w:r>
      <w:r w:rsidR="00A21D41">
        <w:rPr>
          <w:lang w:eastAsia="en-AU"/>
        </w:rPr>
        <w:t>the process of normalising a database.</w:t>
      </w:r>
    </w:p>
    <w:p w14:paraId="17BD1D6F" w14:textId="4B33956C" w:rsidR="003462CD" w:rsidRPr="00B2780C" w:rsidRDefault="006D3652" w:rsidP="00036F07">
      <w:hyperlink r:id="rId144" w:history="1">
        <w:r w:rsidR="003462CD" w:rsidRPr="003462CD">
          <w:rPr>
            <w:rStyle w:val="Hyperlink"/>
          </w:rPr>
          <w:t>Database normalisation—introduction</w:t>
        </w:r>
      </w:hyperlink>
      <w:r w:rsidR="003462CD">
        <w:t xml:space="preserve"> (YouTube 03:43 mins)</w:t>
      </w:r>
    </w:p>
    <w:p w14:paraId="7B5FEA0A" w14:textId="733AFF68" w:rsidR="00743063" w:rsidRPr="00B2780C" w:rsidRDefault="00743063" w:rsidP="00036F07">
      <w:r>
        <w:rPr>
          <w:noProof/>
          <w:lang w:eastAsia="en-AU"/>
        </w:rPr>
        <w:drawing>
          <wp:inline distT="0" distB="0" distL="0" distR="0" wp14:anchorId="39652E7F" wp14:editId="328A8875">
            <wp:extent cx="2904067" cy="2178050"/>
            <wp:effectExtent l="0" t="0" r="0" b="0"/>
            <wp:docPr id="602651201" name="Video 231">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31"/>
                    <pic:cNvPicPr/>
                  </pic:nvPicPr>
                  <pic:blipFill>
                    <a:blip r:embed="rId14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03oYWDLu0Q&quot; frameborder=&quot;0&quot; type=&quot;text/html&quot; width=&quot;816&quot; height=&quot;480&quot; /&gt;" h="480" w="816"/>
                        </a:ext>
                      </a:extLst>
                    </a:blip>
                    <a:stretch>
                      <a:fillRect/>
                    </a:stretch>
                  </pic:blipFill>
                  <pic:spPr>
                    <a:xfrm>
                      <a:off x="0" y="0"/>
                      <a:ext cx="2904067" cy="2178050"/>
                    </a:xfrm>
                    <a:prstGeom prst="rect">
                      <a:avLst/>
                    </a:prstGeom>
                  </pic:spPr>
                </pic:pic>
              </a:graphicData>
            </a:graphic>
          </wp:inline>
        </w:drawing>
      </w:r>
    </w:p>
    <w:p w14:paraId="29A27493" w14:textId="5B1FBD20" w:rsidR="00703400" w:rsidRDefault="00743063" w:rsidP="003462CD">
      <w:pPr>
        <w:pStyle w:val="Caption"/>
        <w:keepNext w:val="0"/>
      </w:pPr>
      <w:r w:rsidRPr="00743063">
        <w:t>https://youtu.be/y03oYWDLu0Q</w:t>
      </w:r>
    </w:p>
    <w:bookmarkStart w:id="147" w:name="_Toc46131894"/>
    <w:p w14:paraId="585EF774" w14:textId="14F81DF0" w:rsidR="00743063" w:rsidRDefault="003462CD" w:rsidP="00A04AC7">
      <w:pPr>
        <w:keepNext/>
        <w:keepLines w:val="0"/>
        <w:spacing w:before="0"/>
      </w:pPr>
      <w:r>
        <w:lastRenderedPageBreak/>
        <w:fldChar w:fldCharType="begin"/>
      </w:r>
      <w:r>
        <w:instrText xml:space="preserve"> HYPERLINK "https://youtu.be/jgUeOjImOOw" </w:instrText>
      </w:r>
      <w:r>
        <w:fldChar w:fldCharType="separate"/>
      </w:r>
      <w:r w:rsidR="00703400" w:rsidRPr="003462CD">
        <w:rPr>
          <w:rStyle w:val="Hyperlink"/>
        </w:rPr>
        <w:t>Databa</w:t>
      </w:r>
      <w:r w:rsidR="00500C84" w:rsidRPr="003462CD">
        <w:rPr>
          <w:rStyle w:val="Hyperlink"/>
        </w:rPr>
        <w:t>se normalisation—f</w:t>
      </w:r>
      <w:r w:rsidR="00703400" w:rsidRPr="003462CD">
        <w:rPr>
          <w:rStyle w:val="Hyperlink"/>
        </w:rPr>
        <w:t>irst normal form</w:t>
      </w:r>
      <w:bookmarkEnd w:id="147"/>
      <w:r>
        <w:fldChar w:fldCharType="end"/>
      </w:r>
      <w:r>
        <w:t xml:space="preserve"> (YouTube 07:26 mins)</w:t>
      </w:r>
    </w:p>
    <w:p w14:paraId="4544A33B" w14:textId="4A10A8D5" w:rsidR="00703400" w:rsidRDefault="00703400" w:rsidP="0058282A">
      <w:pPr>
        <w:keepLines w:val="0"/>
        <w:spacing w:before="0"/>
      </w:pPr>
      <w:r>
        <w:rPr>
          <w:noProof/>
          <w:lang w:eastAsia="en-AU"/>
        </w:rPr>
        <w:drawing>
          <wp:inline distT="0" distB="0" distL="0" distR="0" wp14:anchorId="7C29BE01" wp14:editId="4F334243">
            <wp:extent cx="2887133" cy="2165350"/>
            <wp:effectExtent l="0" t="0" r="8890" b="6350"/>
            <wp:docPr id="170883857" name="Video 232">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32"/>
                    <pic:cNvPicPr/>
                  </pic:nvPicPr>
                  <pic:blipFill>
                    <a:blip r:embed="rId14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gUeOjImOOw&quot; frameborder=&quot;0&quot; type=&quot;text/html&quot; width=&quot;816&quot; height=&quot;480&quot; /&gt;" h="480" w="816"/>
                        </a:ext>
                      </a:extLst>
                    </a:blip>
                    <a:stretch>
                      <a:fillRect/>
                    </a:stretch>
                  </pic:blipFill>
                  <pic:spPr>
                    <a:xfrm>
                      <a:off x="0" y="0"/>
                      <a:ext cx="2887133" cy="2165350"/>
                    </a:xfrm>
                    <a:prstGeom prst="rect">
                      <a:avLst/>
                    </a:prstGeom>
                  </pic:spPr>
                </pic:pic>
              </a:graphicData>
            </a:graphic>
          </wp:inline>
        </w:drawing>
      </w:r>
    </w:p>
    <w:p w14:paraId="5315F333" w14:textId="57D28178" w:rsidR="00703400" w:rsidRDefault="00703400" w:rsidP="003462CD">
      <w:pPr>
        <w:pStyle w:val="Caption"/>
        <w:keepNext w:val="0"/>
      </w:pPr>
      <w:r w:rsidRPr="00703400">
        <w:t>https://youtu.be/jgUeOjImOOw</w:t>
      </w:r>
    </w:p>
    <w:bookmarkStart w:id="148" w:name="_Toc46131895"/>
    <w:p w14:paraId="3BC8EE24" w14:textId="0DA14187" w:rsidR="00703400" w:rsidRDefault="003462CD" w:rsidP="003462CD">
      <w:pPr>
        <w:keepLines w:val="0"/>
        <w:spacing w:before="0"/>
      </w:pPr>
      <w:r>
        <w:fldChar w:fldCharType="begin"/>
      </w:r>
      <w:r>
        <w:instrText xml:space="preserve"> HYPERLINK "https://youtu.be/9L10Q1nAfyg" </w:instrText>
      </w:r>
      <w:r>
        <w:fldChar w:fldCharType="separate"/>
      </w:r>
      <w:r w:rsidR="00500C84" w:rsidRPr="003462CD">
        <w:rPr>
          <w:rStyle w:val="Hyperlink"/>
        </w:rPr>
        <w:t>Database normalisation—s</w:t>
      </w:r>
      <w:r w:rsidR="00703400" w:rsidRPr="003462CD">
        <w:rPr>
          <w:rStyle w:val="Hyperlink"/>
        </w:rPr>
        <w:t>econd normal form</w:t>
      </w:r>
      <w:bookmarkEnd w:id="148"/>
      <w:r>
        <w:fldChar w:fldCharType="end"/>
      </w:r>
      <w:r>
        <w:t xml:space="preserve"> (YouTube 09:20 mins)</w:t>
      </w:r>
    </w:p>
    <w:p w14:paraId="63B3B549" w14:textId="6EE4703F" w:rsidR="00703400" w:rsidRDefault="00703400" w:rsidP="0058282A">
      <w:pPr>
        <w:keepLines w:val="0"/>
        <w:spacing w:before="0"/>
      </w:pPr>
      <w:r>
        <w:rPr>
          <w:noProof/>
          <w:lang w:eastAsia="en-AU"/>
        </w:rPr>
        <w:drawing>
          <wp:inline distT="0" distB="0" distL="0" distR="0" wp14:anchorId="4CB31F97" wp14:editId="6F7E7480">
            <wp:extent cx="2908300" cy="2181225"/>
            <wp:effectExtent l="0" t="0" r="6350" b="9525"/>
            <wp:docPr id="1102825662" name="Video 23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34"/>
                    <pic:cNvPicPr/>
                  </pic:nvPicPr>
                  <pic:blipFill>
                    <a:blip r:embed="rId15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9L10Q1nAfyg&quot; frameborder=&quot;0&quot; type=&quot;text/html&quot; width=&quot;816&quot; height=&quot;480&quot; /&gt;" h="480" w="816"/>
                        </a:ext>
                      </a:extLst>
                    </a:blip>
                    <a:stretch>
                      <a:fillRect/>
                    </a:stretch>
                  </pic:blipFill>
                  <pic:spPr>
                    <a:xfrm>
                      <a:off x="0" y="0"/>
                      <a:ext cx="2908300" cy="2181225"/>
                    </a:xfrm>
                    <a:prstGeom prst="rect">
                      <a:avLst/>
                    </a:prstGeom>
                  </pic:spPr>
                </pic:pic>
              </a:graphicData>
            </a:graphic>
          </wp:inline>
        </w:drawing>
      </w:r>
    </w:p>
    <w:p w14:paraId="48E9B0FE" w14:textId="4B5905D3" w:rsidR="00703400" w:rsidRDefault="00703400" w:rsidP="005E418E">
      <w:pPr>
        <w:pStyle w:val="Caption"/>
        <w:keepNext w:val="0"/>
      </w:pPr>
      <w:r w:rsidRPr="00703400">
        <w:t>https://youtu.be/9L10Q1nAfyg</w:t>
      </w:r>
    </w:p>
    <w:bookmarkStart w:id="149" w:name="_Toc46131896"/>
    <w:p w14:paraId="6144E4F4" w14:textId="7E5B9A80" w:rsidR="00703400" w:rsidRDefault="003462CD" w:rsidP="003462CD">
      <w:pPr>
        <w:keepLines w:val="0"/>
        <w:spacing w:before="0"/>
      </w:pPr>
      <w:r>
        <w:fldChar w:fldCharType="begin"/>
      </w:r>
      <w:r>
        <w:instrText xml:space="preserve"> HYPERLINK "https://youtu.be/_K7fcFQowy8" </w:instrText>
      </w:r>
      <w:r>
        <w:fldChar w:fldCharType="separate"/>
      </w:r>
      <w:r w:rsidR="00500C84" w:rsidRPr="003462CD">
        <w:rPr>
          <w:rStyle w:val="Hyperlink"/>
        </w:rPr>
        <w:t>Database normalisation—t</w:t>
      </w:r>
      <w:r w:rsidR="00703400" w:rsidRPr="003462CD">
        <w:rPr>
          <w:rStyle w:val="Hyperlink"/>
        </w:rPr>
        <w:t>hird normal form</w:t>
      </w:r>
      <w:bookmarkEnd w:id="149"/>
      <w:r>
        <w:fldChar w:fldCharType="end"/>
      </w:r>
      <w:r>
        <w:t xml:space="preserve"> (YouTube 08:29 mins)</w:t>
      </w:r>
    </w:p>
    <w:p w14:paraId="12F86DEE" w14:textId="20B85CA7" w:rsidR="00703400" w:rsidRDefault="00703400" w:rsidP="0058282A">
      <w:pPr>
        <w:keepLines w:val="0"/>
        <w:spacing w:before="0"/>
      </w:pPr>
      <w:r>
        <w:rPr>
          <w:noProof/>
          <w:lang w:eastAsia="en-AU"/>
        </w:rPr>
        <w:drawing>
          <wp:inline distT="0" distB="0" distL="0" distR="0" wp14:anchorId="4AD878E4" wp14:editId="617B6678">
            <wp:extent cx="2908300" cy="1938867"/>
            <wp:effectExtent l="0" t="0" r="6350" b="4445"/>
            <wp:docPr id="1203822847" name="Video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36"/>
                    <pic:cNvPicPr/>
                  </pic:nvPicPr>
                  <pic:blipFill>
                    <a:blip r:embed="rId15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_K7fcFQowy8&quot; frameborder=&quot;0&quot; allow=&quot;accelerometer; autoplay; encrypted-media; gyroscope; picture-in-picture&quot; allowfullscreen&gt;&lt;/iframe&gt;" h="315" w="560"/>
                        </a:ext>
                      </a:extLst>
                    </a:blip>
                    <a:stretch>
                      <a:fillRect/>
                    </a:stretch>
                  </pic:blipFill>
                  <pic:spPr>
                    <a:xfrm>
                      <a:off x="0" y="0"/>
                      <a:ext cx="2908300" cy="1938867"/>
                    </a:xfrm>
                    <a:prstGeom prst="rect">
                      <a:avLst/>
                    </a:prstGeom>
                  </pic:spPr>
                </pic:pic>
              </a:graphicData>
            </a:graphic>
          </wp:inline>
        </w:drawing>
      </w:r>
    </w:p>
    <w:p w14:paraId="5BC73F3E" w14:textId="11256965" w:rsidR="00703400" w:rsidRDefault="002117BB" w:rsidP="005E418E">
      <w:pPr>
        <w:pStyle w:val="Caption"/>
        <w:keepNext w:val="0"/>
      </w:pPr>
      <w:r w:rsidRPr="002117BB">
        <w:t>https://youtu.be/_K7fcFQowy8</w:t>
      </w:r>
    </w:p>
    <w:p w14:paraId="6E0D2A35" w14:textId="77777777" w:rsidR="002117BB" w:rsidRPr="00CF00F5" w:rsidRDefault="002117BB" w:rsidP="002117BB">
      <w:pPr>
        <w:pStyle w:val="Heading1"/>
      </w:pPr>
      <w:bookmarkStart w:id="150" w:name="_Toc47344176"/>
      <w:r>
        <w:lastRenderedPageBreak/>
        <w:t>D</w:t>
      </w:r>
      <w:r w:rsidRPr="00CF00F5">
        <w:t>ata types</w:t>
      </w:r>
      <w:bookmarkEnd w:id="150"/>
    </w:p>
    <w:p w14:paraId="7F8812E9" w14:textId="77777777" w:rsidR="002117BB" w:rsidRDefault="002117BB" w:rsidP="002117BB">
      <w:pPr>
        <w:keepLines w:val="0"/>
        <w:spacing w:before="0"/>
      </w:pPr>
      <w:r>
        <w:t xml:space="preserve">Computers are fundamentally a collection of digital switches that can be either on = 1 or off = 0. Hence the use of the binary numbering system to represent values in computer systems. Computer memory stores binary values (as collections of bits, or binary digits, 0 or 1). Storing whole numbers can be done using their binary equivalent, but when you want to store characters other than numbers you assign the character a numeric value, which can be represented as a binary value. </w:t>
      </w:r>
    </w:p>
    <w:p w14:paraId="224A5E98" w14:textId="77777777" w:rsidR="002117BB" w:rsidRDefault="002117BB" w:rsidP="002117BB">
      <w:pPr>
        <w:keepLines w:val="0"/>
        <w:spacing w:before="0"/>
      </w:pPr>
      <w:r>
        <w:t>For example, the decimal value assigned to the uppercase letter A is 65, which can be represented as the binary value 01000001 (this one byte; 8 bits to a byte). In the real world, numbers can be infinitely large or the difference between two numbers can be infinitely small. Computers however, have a finite amount of memory for storing values. Both the upper limit of the largest number that can be represented and the lower limit of the smallest number that can be represented are finite.</w:t>
      </w:r>
    </w:p>
    <w:p w14:paraId="1A1BC111" w14:textId="77777777" w:rsidR="002117BB" w:rsidRDefault="002117BB" w:rsidP="002117BB">
      <w:pPr>
        <w:keepLines w:val="0"/>
        <w:spacing w:before="0"/>
      </w:pPr>
      <w:r>
        <w:t>Also, it is sometimes enough to store a reasonable approximation of a value. For example, storing your weight as 85.6 kg is good enough. You don’t need to store your weight to any higher precision than that for most practical purposes. So why do you have to define the data types of the things you want to store in your computer system?</w:t>
      </w:r>
    </w:p>
    <w:p w14:paraId="35CA6678" w14:textId="77777777" w:rsidR="002117BB" w:rsidRDefault="002117BB" w:rsidP="002117BB">
      <w:pPr>
        <w:keepLines w:val="0"/>
        <w:spacing w:before="0"/>
      </w:pPr>
      <w:r>
        <w:t>First, the system must know how much memory to set aside for the storage of data. For example in Microsoft SQL Server, the data type int (integer) can store whole numbers in the range -2,147,483,648 through to +2,147,483, 647 and uses 4 bytes of memory.</w:t>
      </w:r>
    </w:p>
    <w:p w14:paraId="30C9D366" w14:textId="77777777" w:rsidR="002117BB" w:rsidRDefault="002117BB" w:rsidP="002117BB">
      <w:pPr>
        <w:keepLines w:val="0"/>
        <w:spacing w:before="0"/>
      </w:pPr>
      <w:r>
        <w:t xml:space="preserve">Secondly, the system must know which operations are permitted on the data. For example, it doesn’t make sense for us to subtract 1 from the word ‘elephant’. i.e. elephant </w:t>
      </w:r>
      <w:r>
        <w:rPr>
          <w:rFonts w:cs="Calibri"/>
        </w:rPr>
        <w:t>−</w:t>
      </w:r>
      <w:r>
        <w:t xml:space="preserve"> 1 = error. So the data type chosen for any particular attribute should reflect the possible operations that you anticipate performing on that attribute. </w:t>
      </w:r>
    </w:p>
    <w:p w14:paraId="49BFC6AC" w14:textId="77777777" w:rsidR="002117BB" w:rsidRDefault="002117BB" w:rsidP="002117BB">
      <w:pPr>
        <w:keepLines w:val="0"/>
        <w:spacing w:before="0"/>
      </w:pPr>
      <w:r>
        <w:t xml:space="preserve">Thirdly, data types determine the range of possible values that can be stored, </w:t>
      </w:r>
      <w:r w:rsidRPr="00B30FA0">
        <w:t>as mentioned earlier for the int data type</w:t>
      </w:r>
      <w:r>
        <w:t xml:space="preserve">. So your choice of data type for any particular </w:t>
      </w:r>
      <w:r w:rsidRPr="00CD51A9">
        <w:t>attribute (column</w:t>
      </w:r>
      <w:r>
        <w:t xml:space="preserve">) should be determined by the range of possible values you want to store. </w:t>
      </w:r>
    </w:p>
    <w:p w14:paraId="5D358D6C" w14:textId="77777777" w:rsidR="002117BB" w:rsidRDefault="002117BB" w:rsidP="002117BB">
      <w:pPr>
        <w:keepLines w:val="0"/>
        <w:spacing w:before="0"/>
      </w:pPr>
      <w:r>
        <w:t>Finally, data types determine the precision of the values that can be stored.</w:t>
      </w:r>
    </w:p>
    <w:p w14:paraId="6A7F5960" w14:textId="77777777" w:rsidR="002117BB" w:rsidRDefault="002117BB" w:rsidP="002117BB">
      <w:pPr>
        <w:keepLines w:val="0"/>
        <w:spacing w:before="0"/>
      </w:pPr>
      <w:r>
        <w:t>So, your choice of data type for any particular attribute will be based on those factors.</w:t>
      </w:r>
    </w:p>
    <w:p w14:paraId="32949C5B" w14:textId="77777777" w:rsidR="002117BB" w:rsidRDefault="002117BB" w:rsidP="002117BB">
      <w:pPr>
        <w:keepLines w:val="0"/>
        <w:spacing w:before="0"/>
      </w:pPr>
      <w:r>
        <w:t>The following table describes some of the</w:t>
      </w:r>
      <w:r w:rsidRPr="008F452F">
        <w:t xml:space="preserve"> features and usage of SQL Data Types</w:t>
      </w:r>
      <w:r>
        <w:t>. Note that not all data types are listed here and not all platforms support the data types listed here. Your data type usage will be specific to the platform that you’re developing for.</w:t>
      </w:r>
    </w:p>
    <w:p w14:paraId="0A3F18CB" w14:textId="5388CF02" w:rsidR="002117BB" w:rsidRDefault="002117BB" w:rsidP="002117BB">
      <w:pPr>
        <w:pStyle w:val="Caption"/>
      </w:pPr>
      <w:r>
        <w:lastRenderedPageBreak/>
        <w:t xml:space="preserve">Table </w:t>
      </w:r>
      <w:fldSimple w:instr=" SEQ Table \* ARABIC ">
        <w:r w:rsidR="00494303">
          <w:rPr>
            <w:noProof/>
          </w:rPr>
          <w:t>6</w:t>
        </w:r>
      </w:fldSimple>
      <w:r>
        <w:rPr>
          <w:noProof/>
        </w:rPr>
        <w:t xml:space="preserve"> Features and functions of data types</w:t>
      </w:r>
    </w:p>
    <w:tbl>
      <w:tblPr>
        <w:tblStyle w:val="TableGrid"/>
        <w:tblW w:w="0" w:type="auto"/>
        <w:tblLook w:val="04A0" w:firstRow="1" w:lastRow="0" w:firstColumn="1" w:lastColumn="0" w:noHBand="0" w:noVBand="1"/>
      </w:tblPr>
      <w:tblGrid>
        <w:gridCol w:w="1642"/>
        <w:gridCol w:w="2377"/>
        <w:gridCol w:w="4997"/>
      </w:tblGrid>
      <w:tr w:rsidR="002117BB" w14:paraId="76045C22" w14:textId="77777777" w:rsidTr="002A4085">
        <w:trPr>
          <w:cnfStyle w:val="100000000000" w:firstRow="1" w:lastRow="0" w:firstColumn="0" w:lastColumn="0" w:oddVBand="0" w:evenVBand="0" w:oddHBand="0" w:evenHBand="0" w:firstRowFirstColumn="0" w:firstRowLastColumn="0" w:lastRowFirstColumn="0" w:lastRowLastColumn="0"/>
          <w:trHeight w:val="20"/>
        </w:trPr>
        <w:tc>
          <w:tcPr>
            <w:tcW w:w="1377" w:type="dxa"/>
          </w:tcPr>
          <w:p w14:paraId="31A6CD08" w14:textId="77777777" w:rsidR="002117BB" w:rsidRDefault="002117BB" w:rsidP="002A4085">
            <w:pPr>
              <w:rPr>
                <w:lang w:eastAsia="en-AU"/>
              </w:rPr>
            </w:pPr>
            <w:r>
              <w:rPr>
                <w:lang w:eastAsia="en-AU"/>
              </w:rPr>
              <w:t>Category</w:t>
            </w:r>
          </w:p>
        </w:tc>
        <w:tc>
          <w:tcPr>
            <w:tcW w:w="2017" w:type="dxa"/>
          </w:tcPr>
          <w:p w14:paraId="671488F7" w14:textId="77777777" w:rsidR="002117BB" w:rsidRDefault="002117BB" w:rsidP="002A4085">
            <w:pPr>
              <w:rPr>
                <w:lang w:eastAsia="en-AU"/>
              </w:rPr>
            </w:pPr>
            <w:r>
              <w:rPr>
                <w:lang w:eastAsia="en-AU"/>
              </w:rPr>
              <w:t>Data type</w:t>
            </w:r>
          </w:p>
        </w:tc>
        <w:tc>
          <w:tcPr>
            <w:tcW w:w="5622" w:type="dxa"/>
          </w:tcPr>
          <w:p w14:paraId="19D75C80" w14:textId="77777777" w:rsidR="002117BB" w:rsidRDefault="002117BB" w:rsidP="002A4085">
            <w:pPr>
              <w:rPr>
                <w:lang w:eastAsia="en-AU"/>
              </w:rPr>
            </w:pPr>
            <w:r>
              <w:rPr>
                <w:lang w:eastAsia="en-AU"/>
              </w:rPr>
              <w:t>Features</w:t>
            </w:r>
          </w:p>
        </w:tc>
      </w:tr>
      <w:tr w:rsidR="002117BB" w14:paraId="347CF86E" w14:textId="77777777" w:rsidTr="002A4085">
        <w:trPr>
          <w:trHeight w:val="370"/>
        </w:trPr>
        <w:tc>
          <w:tcPr>
            <w:tcW w:w="1377" w:type="dxa"/>
            <w:vMerge w:val="restart"/>
          </w:tcPr>
          <w:p w14:paraId="204F890D" w14:textId="77777777" w:rsidR="002117BB" w:rsidRPr="00F467A0" w:rsidRDefault="002117BB" w:rsidP="002A4085">
            <w:pPr>
              <w:rPr>
                <w:b/>
                <w:bCs/>
                <w:lang w:eastAsia="en-AU"/>
              </w:rPr>
            </w:pPr>
            <w:r w:rsidRPr="00F467A0">
              <w:rPr>
                <w:b/>
                <w:bCs/>
                <w:lang w:eastAsia="en-AU"/>
              </w:rPr>
              <w:t>Numeric</w:t>
            </w:r>
          </w:p>
        </w:tc>
        <w:tc>
          <w:tcPr>
            <w:tcW w:w="2017" w:type="dxa"/>
          </w:tcPr>
          <w:p w14:paraId="26498593"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BIT</w:t>
            </w:r>
          </w:p>
        </w:tc>
        <w:tc>
          <w:tcPr>
            <w:tcW w:w="5622" w:type="dxa"/>
          </w:tcPr>
          <w:p w14:paraId="6D9627AD" w14:textId="77777777" w:rsidR="002117BB" w:rsidRPr="00A313A9" w:rsidRDefault="002117BB" w:rsidP="002A4085">
            <w:pPr>
              <w:rPr>
                <w:lang w:eastAsia="en-AU"/>
              </w:rPr>
            </w:pPr>
            <w:r>
              <w:rPr>
                <w:lang w:eastAsia="en-AU"/>
              </w:rPr>
              <w:t xml:space="preserve"> Ranges from </w:t>
            </w:r>
            <w:r w:rsidRPr="00A313A9">
              <w:rPr>
                <w:lang w:eastAsia="en-AU"/>
              </w:rPr>
              <w:t>0</w:t>
            </w:r>
            <w:r>
              <w:rPr>
                <w:lang w:eastAsia="en-AU"/>
              </w:rPr>
              <w:t xml:space="preserve"> to 1</w:t>
            </w:r>
          </w:p>
        </w:tc>
      </w:tr>
      <w:tr w:rsidR="002117BB" w14:paraId="256B76CD" w14:textId="77777777" w:rsidTr="002A4085">
        <w:trPr>
          <w:trHeight w:val="57"/>
        </w:trPr>
        <w:tc>
          <w:tcPr>
            <w:tcW w:w="1377" w:type="dxa"/>
            <w:vMerge/>
          </w:tcPr>
          <w:p w14:paraId="3953730C" w14:textId="77777777" w:rsidR="002117BB" w:rsidRPr="00F467A0" w:rsidRDefault="002117BB" w:rsidP="002A4085">
            <w:pPr>
              <w:rPr>
                <w:b/>
                <w:bCs/>
                <w:lang w:eastAsia="en-AU"/>
              </w:rPr>
            </w:pPr>
          </w:p>
        </w:tc>
        <w:tc>
          <w:tcPr>
            <w:tcW w:w="2017" w:type="dxa"/>
          </w:tcPr>
          <w:p w14:paraId="51715A17"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TINYINT</w:t>
            </w:r>
          </w:p>
        </w:tc>
        <w:tc>
          <w:tcPr>
            <w:tcW w:w="5622" w:type="dxa"/>
          </w:tcPr>
          <w:p w14:paraId="049A102E" w14:textId="77777777" w:rsidR="002117BB" w:rsidRPr="00A313A9" w:rsidRDefault="002117BB" w:rsidP="002A4085">
            <w:pPr>
              <w:rPr>
                <w:lang w:eastAsia="en-AU"/>
              </w:rPr>
            </w:pPr>
            <w:r>
              <w:rPr>
                <w:lang w:eastAsia="en-AU"/>
              </w:rPr>
              <w:t xml:space="preserve">Ranges from </w:t>
            </w:r>
            <w:r w:rsidRPr="00A313A9">
              <w:rPr>
                <w:lang w:eastAsia="en-AU"/>
              </w:rPr>
              <w:t>0</w:t>
            </w:r>
            <w:r>
              <w:rPr>
                <w:lang w:eastAsia="en-AU"/>
              </w:rPr>
              <w:t xml:space="preserve"> to 255</w:t>
            </w:r>
          </w:p>
        </w:tc>
      </w:tr>
      <w:tr w:rsidR="002117BB" w14:paraId="0E73BAD8" w14:textId="77777777" w:rsidTr="002A4085">
        <w:trPr>
          <w:trHeight w:val="57"/>
        </w:trPr>
        <w:tc>
          <w:tcPr>
            <w:tcW w:w="1377" w:type="dxa"/>
            <w:vMerge/>
          </w:tcPr>
          <w:p w14:paraId="26B951E5" w14:textId="77777777" w:rsidR="002117BB" w:rsidRPr="00F467A0" w:rsidRDefault="002117BB" w:rsidP="002A4085">
            <w:pPr>
              <w:rPr>
                <w:b/>
                <w:bCs/>
                <w:lang w:eastAsia="en-AU"/>
              </w:rPr>
            </w:pPr>
          </w:p>
        </w:tc>
        <w:tc>
          <w:tcPr>
            <w:tcW w:w="2017" w:type="dxa"/>
          </w:tcPr>
          <w:p w14:paraId="2E87733E"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SMALLINT</w:t>
            </w:r>
          </w:p>
        </w:tc>
        <w:tc>
          <w:tcPr>
            <w:tcW w:w="5622" w:type="dxa"/>
          </w:tcPr>
          <w:p w14:paraId="1D5CDC14" w14:textId="77777777" w:rsidR="002117BB" w:rsidRPr="00A313A9" w:rsidRDefault="002117BB" w:rsidP="002A4085">
            <w:pPr>
              <w:rPr>
                <w:lang w:eastAsia="en-AU"/>
              </w:rPr>
            </w:pPr>
            <w:r>
              <w:rPr>
                <w:lang w:eastAsia="en-AU"/>
              </w:rPr>
              <w:t xml:space="preserve">Ranges from </w:t>
            </w:r>
            <w:r w:rsidRPr="00A313A9">
              <w:rPr>
                <w:lang w:eastAsia="en-AU"/>
              </w:rPr>
              <w:t>-32,768</w:t>
            </w:r>
            <w:r>
              <w:rPr>
                <w:lang w:eastAsia="en-AU"/>
              </w:rPr>
              <w:t xml:space="preserve"> to </w:t>
            </w:r>
            <w:r w:rsidRPr="00A313A9">
              <w:rPr>
                <w:lang w:eastAsia="en-AU"/>
              </w:rPr>
              <w:t>32,767</w:t>
            </w:r>
          </w:p>
        </w:tc>
      </w:tr>
      <w:tr w:rsidR="002117BB" w14:paraId="2DF2D531" w14:textId="77777777" w:rsidTr="002A4085">
        <w:trPr>
          <w:trHeight w:val="57"/>
        </w:trPr>
        <w:tc>
          <w:tcPr>
            <w:tcW w:w="1377" w:type="dxa"/>
            <w:vMerge/>
          </w:tcPr>
          <w:p w14:paraId="08D3A034" w14:textId="77777777" w:rsidR="002117BB" w:rsidRPr="00F467A0" w:rsidRDefault="002117BB" w:rsidP="002A4085">
            <w:pPr>
              <w:rPr>
                <w:b/>
                <w:bCs/>
                <w:lang w:eastAsia="en-AU"/>
              </w:rPr>
            </w:pPr>
          </w:p>
        </w:tc>
        <w:tc>
          <w:tcPr>
            <w:tcW w:w="2017" w:type="dxa"/>
          </w:tcPr>
          <w:p w14:paraId="39B5930E"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INT</w:t>
            </w:r>
          </w:p>
        </w:tc>
        <w:tc>
          <w:tcPr>
            <w:tcW w:w="5622" w:type="dxa"/>
          </w:tcPr>
          <w:p w14:paraId="05D7415A" w14:textId="77777777" w:rsidR="002117BB" w:rsidRPr="00A313A9" w:rsidRDefault="002117BB" w:rsidP="002A4085">
            <w:pPr>
              <w:rPr>
                <w:lang w:eastAsia="en-AU"/>
              </w:rPr>
            </w:pPr>
            <w:r>
              <w:rPr>
                <w:lang w:eastAsia="en-AU"/>
              </w:rPr>
              <w:t xml:space="preserve">Ranges from </w:t>
            </w:r>
            <w:r w:rsidRPr="00A313A9">
              <w:rPr>
                <w:lang w:eastAsia="en-AU"/>
              </w:rPr>
              <w:t>-2,147,483,648</w:t>
            </w:r>
            <w:r>
              <w:rPr>
                <w:lang w:eastAsia="en-AU"/>
              </w:rPr>
              <w:t xml:space="preserve"> to </w:t>
            </w:r>
            <w:r w:rsidRPr="00A313A9">
              <w:rPr>
                <w:lang w:eastAsia="en-AU"/>
              </w:rPr>
              <w:t>2,147,483,648</w:t>
            </w:r>
          </w:p>
        </w:tc>
      </w:tr>
      <w:tr w:rsidR="002117BB" w14:paraId="74D48819" w14:textId="77777777" w:rsidTr="002A4085">
        <w:trPr>
          <w:trHeight w:val="57"/>
        </w:trPr>
        <w:tc>
          <w:tcPr>
            <w:tcW w:w="1377" w:type="dxa"/>
            <w:vMerge/>
          </w:tcPr>
          <w:p w14:paraId="57E974D1" w14:textId="77777777" w:rsidR="002117BB" w:rsidRPr="00F467A0" w:rsidRDefault="002117BB" w:rsidP="002A4085">
            <w:pPr>
              <w:rPr>
                <w:b/>
                <w:bCs/>
                <w:lang w:eastAsia="en-AU"/>
              </w:rPr>
            </w:pPr>
          </w:p>
        </w:tc>
        <w:tc>
          <w:tcPr>
            <w:tcW w:w="2017" w:type="dxa"/>
          </w:tcPr>
          <w:p w14:paraId="323362B9"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BIGINT</w:t>
            </w:r>
          </w:p>
        </w:tc>
        <w:tc>
          <w:tcPr>
            <w:tcW w:w="5622" w:type="dxa"/>
          </w:tcPr>
          <w:p w14:paraId="785F2327" w14:textId="77777777" w:rsidR="002117BB" w:rsidRPr="00A313A9" w:rsidRDefault="002117BB" w:rsidP="002A4085">
            <w:pPr>
              <w:rPr>
                <w:lang w:eastAsia="en-AU"/>
              </w:rPr>
            </w:pPr>
            <w:r>
              <w:rPr>
                <w:lang w:eastAsia="en-AU"/>
              </w:rPr>
              <w:t xml:space="preserve">Ranges from </w:t>
            </w:r>
            <w:r w:rsidRPr="00A313A9">
              <w:rPr>
                <w:lang w:eastAsia="en-AU"/>
              </w:rPr>
              <w:t>-9,223,372,036,854,775,808</w:t>
            </w:r>
            <w:r>
              <w:rPr>
                <w:lang w:eastAsia="en-AU"/>
              </w:rPr>
              <w:t xml:space="preserve"> to </w:t>
            </w:r>
            <w:r w:rsidRPr="00A313A9">
              <w:rPr>
                <w:lang w:eastAsia="en-AU"/>
              </w:rPr>
              <w:t>9,223,372,036,854,775,807</w:t>
            </w:r>
          </w:p>
        </w:tc>
      </w:tr>
      <w:tr w:rsidR="002117BB" w14:paraId="7CDA03C2" w14:textId="77777777" w:rsidTr="002A4085">
        <w:trPr>
          <w:trHeight w:val="57"/>
        </w:trPr>
        <w:tc>
          <w:tcPr>
            <w:tcW w:w="1377" w:type="dxa"/>
            <w:vMerge/>
          </w:tcPr>
          <w:p w14:paraId="18762DE1" w14:textId="77777777" w:rsidR="002117BB" w:rsidRPr="00F467A0" w:rsidRDefault="002117BB" w:rsidP="002A4085">
            <w:pPr>
              <w:rPr>
                <w:b/>
                <w:bCs/>
                <w:lang w:eastAsia="en-AU"/>
              </w:rPr>
            </w:pPr>
          </w:p>
        </w:tc>
        <w:tc>
          <w:tcPr>
            <w:tcW w:w="2017" w:type="dxa"/>
          </w:tcPr>
          <w:p w14:paraId="08CAE1E4"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DECIMAL</w:t>
            </w:r>
          </w:p>
        </w:tc>
        <w:tc>
          <w:tcPr>
            <w:tcW w:w="5622" w:type="dxa"/>
          </w:tcPr>
          <w:p w14:paraId="6A489070" w14:textId="77777777" w:rsidR="002117BB" w:rsidRPr="00A313A9" w:rsidRDefault="002117BB" w:rsidP="002A4085">
            <w:pPr>
              <w:rPr>
                <w:lang w:eastAsia="en-AU"/>
              </w:rPr>
            </w:pPr>
            <w:r>
              <w:rPr>
                <w:lang w:eastAsia="en-AU"/>
              </w:rPr>
              <w:t xml:space="preserve">Ranges from </w:t>
            </w:r>
            <w:r w:rsidRPr="00A313A9">
              <w:rPr>
                <w:lang w:eastAsia="en-AU"/>
              </w:rPr>
              <w:t>-10^38 +1</w:t>
            </w:r>
            <w:r>
              <w:rPr>
                <w:lang w:eastAsia="en-AU"/>
              </w:rPr>
              <w:t xml:space="preserve"> to </w:t>
            </w:r>
            <w:r w:rsidRPr="00A313A9">
              <w:rPr>
                <w:lang w:eastAsia="en-AU"/>
              </w:rPr>
              <w:t>10^38 -1</w:t>
            </w:r>
          </w:p>
        </w:tc>
      </w:tr>
      <w:tr w:rsidR="002117BB" w14:paraId="6FB91EEE" w14:textId="77777777" w:rsidTr="002A4085">
        <w:trPr>
          <w:trHeight w:val="57"/>
        </w:trPr>
        <w:tc>
          <w:tcPr>
            <w:tcW w:w="1377" w:type="dxa"/>
            <w:vMerge/>
          </w:tcPr>
          <w:p w14:paraId="52CF18F8" w14:textId="77777777" w:rsidR="002117BB" w:rsidRPr="00F467A0" w:rsidRDefault="002117BB" w:rsidP="002A4085">
            <w:pPr>
              <w:rPr>
                <w:b/>
                <w:bCs/>
                <w:lang w:eastAsia="en-AU"/>
              </w:rPr>
            </w:pPr>
          </w:p>
        </w:tc>
        <w:tc>
          <w:tcPr>
            <w:tcW w:w="2017" w:type="dxa"/>
          </w:tcPr>
          <w:p w14:paraId="6DFDC6B8"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NUMERIC</w:t>
            </w:r>
          </w:p>
        </w:tc>
        <w:tc>
          <w:tcPr>
            <w:tcW w:w="5622" w:type="dxa"/>
          </w:tcPr>
          <w:p w14:paraId="3BBD7EE0" w14:textId="77777777" w:rsidR="002117BB" w:rsidRPr="00A313A9" w:rsidRDefault="002117BB" w:rsidP="002A4085">
            <w:pPr>
              <w:rPr>
                <w:lang w:eastAsia="en-AU"/>
              </w:rPr>
            </w:pPr>
            <w:r>
              <w:rPr>
                <w:lang w:eastAsia="en-AU"/>
              </w:rPr>
              <w:t xml:space="preserve">Ranges from </w:t>
            </w:r>
            <w:r w:rsidRPr="00A313A9">
              <w:rPr>
                <w:lang w:eastAsia="en-AU"/>
              </w:rPr>
              <w:t>-10^38 +1</w:t>
            </w:r>
            <w:r>
              <w:rPr>
                <w:lang w:eastAsia="en-AU"/>
              </w:rPr>
              <w:t xml:space="preserve"> to </w:t>
            </w:r>
            <w:r w:rsidRPr="00A313A9">
              <w:rPr>
                <w:lang w:eastAsia="en-AU"/>
              </w:rPr>
              <w:t>10^38 -1</w:t>
            </w:r>
          </w:p>
        </w:tc>
      </w:tr>
      <w:tr w:rsidR="002117BB" w14:paraId="4EF22B7F" w14:textId="77777777" w:rsidTr="002A4085">
        <w:trPr>
          <w:trHeight w:val="57"/>
        </w:trPr>
        <w:tc>
          <w:tcPr>
            <w:tcW w:w="1377" w:type="dxa"/>
            <w:vMerge/>
          </w:tcPr>
          <w:p w14:paraId="2BE47C36" w14:textId="77777777" w:rsidR="002117BB" w:rsidRPr="00F467A0" w:rsidRDefault="002117BB" w:rsidP="002A4085">
            <w:pPr>
              <w:rPr>
                <w:b/>
                <w:bCs/>
                <w:lang w:eastAsia="en-AU"/>
              </w:rPr>
            </w:pPr>
          </w:p>
        </w:tc>
        <w:tc>
          <w:tcPr>
            <w:tcW w:w="2017" w:type="dxa"/>
          </w:tcPr>
          <w:p w14:paraId="777DDEE2"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FLOAT</w:t>
            </w:r>
          </w:p>
        </w:tc>
        <w:tc>
          <w:tcPr>
            <w:tcW w:w="5622" w:type="dxa"/>
          </w:tcPr>
          <w:p w14:paraId="32DC77F1" w14:textId="77777777" w:rsidR="002117BB" w:rsidRPr="00A313A9" w:rsidRDefault="002117BB" w:rsidP="002A4085">
            <w:pPr>
              <w:rPr>
                <w:lang w:eastAsia="en-AU"/>
              </w:rPr>
            </w:pPr>
            <w:r>
              <w:rPr>
                <w:lang w:eastAsia="en-AU"/>
              </w:rPr>
              <w:t xml:space="preserve">Ranges from </w:t>
            </w:r>
            <w:r w:rsidRPr="00A313A9">
              <w:rPr>
                <w:lang w:eastAsia="en-AU"/>
              </w:rPr>
              <w:t>-1.79E + 308</w:t>
            </w:r>
            <w:r>
              <w:rPr>
                <w:lang w:eastAsia="en-AU"/>
              </w:rPr>
              <w:t xml:space="preserve"> to </w:t>
            </w:r>
            <w:r w:rsidRPr="00A313A9">
              <w:rPr>
                <w:lang w:eastAsia="en-AU"/>
              </w:rPr>
              <w:t>1.79E + 308</w:t>
            </w:r>
          </w:p>
        </w:tc>
      </w:tr>
      <w:tr w:rsidR="002117BB" w14:paraId="03084865" w14:textId="77777777" w:rsidTr="002A4085">
        <w:trPr>
          <w:trHeight w:val="57"/>
        </w:trPr>
        <w:tc>
          <w:tcPr>
            <w:tcW w:w="1377" w:type="dxa"/>
            <w:vMerge/>
          </w:tcPr>
          <w:p w14:paraId="3B7B83E6" w14:textId="77777777" w:rsidR="002117BB" w:rsidRPr="00F467A0" w:rsidRDefault="002117BB" w:rsidP="002A4085">
            <w:pPr>
              <w:rPr>
                <w:b/>
                <w:bCs/>
                <w:lang w:eastAsia="en-AU"/>
              </w:rPr>
            </w:pPr>
          </w:p>
        </w:tc>
        <w:tc>
          <w:tcPr>
            <w:tcW w:w="2017" w:type="dxa"/>
          </w:tcPr>
          <w:p w14:paraId="0C7FE374"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REAL</w:t>
            </w:r>
          </w:p>
        </w:tc>
        <w:tc>
          <w:tcPr>
            <w:tcW w:w="5622" w:type="dxa"/>
          </w:tcPr>
          <w:p w14:paraId="214584E7" w14:textId="77777777" w:rsidR="002117BB" w:rsidRPr="00A313A9" w:rsidRDefault="002117BB" w:rsidP="002A4085">
            <w:pPr>
              <w:rPr>
                <w:lang w:eastAsia="en-AU"/>
              </w:rPr>
            </w:pPr>
            <w:r>
              <w:rPr>
                <w:lang w:eastAsia="en-AU"/>
              </w:rPr>
              <w:t xml:space="preserve">Ranges from </w:t>
            </w:r>
            <w:r w:rsidRPr="00A313A9">
              <w:rPr>
                <w:lang w:eastAsia="en-AU"/>
              </w:rPr>
              <w:t>-3.40E + 38</w:t>
            </w:r>
            <w:r>
              <w:rPr>
                <w:lang w:eastAsia="en-AU"/>
              </w:rPr>
              <w:t xml:space="preserve"> to </w:t>
            </w:r>
            <w:r w:rsidRPr="00A313A9">
              <w:rPr>
                <w:lang w:eastAsia="en-AU"/>
              </w:rPr>
              <w:t>3.40E + 38</w:t>
            </w:r>
          </w:p>
        </w:tc>
      </w:tr>
      <w:tr w:rsidR="002117BB" w14:paraId="51B4B836" w14:textId="77777777" w:rsidTr="002A4085">
        <w:trPr>
          <w:trHeight w:val="57"/>
        </w:trPr>
        <w:tc>
          <w:tcPr>
            <w:tcW w:w="1377" w:type="dxa"/>
            <w:vMerge/>
          </w:tcPr>
          <w:p w14:paraId="6FCE0030" w14:textId="77777777" w:rsidR="002117BB" w:rsidRPr="00F467A0" w:rsidRDefault="002117BB" w:rsidP="002A4085">
            <w:pPr>
              <w:rPr>
                <w:b/>
                <w:bCs/>
                <w:lang w:eastAsia="en-AU"/>
              </w:rPr>
            </w:pPr>
          </w:p>
        </w:tc>
        <w:tc>
          <w:tcPr>
            <w:tcW w:w="2017" w:type="dxa"/>
          </w:tcPr>
          <w:p w14:paraId="4CEA25CE"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MONEY</w:t>
            </w:r>
          </w:p>
        </w:tc>
        <w:tc>
          <w:tcPr>
            <w:tcW w:w="5622" w:type="dxa"/>
          </w:tcPr>
          <w:p w14:paraId="4DB91DB0" w14:textId="77777777" w:rsidR="002117BB" w:rsidRPr="00A313A9" w:rsidRDefault="002117BB" w:rsidP="002A4085">
            <w:pPr>
              <w:rPr>
                <w:lang w:eastAsia="en-AU"/>
              </w:rPr>
            </w:pPr>
            <w:r>
              <w:rPr>
                <w:lang w:eastAsia="en-AU"/>
              </w:rPr>
              <w:t xml:space="preserve">Ranges from </w:t>
            </w:r>
            <w:r w:rsidRPr="00A313A9">
              <w:rPr>
                <w:lang w:eastAsia="en-AU"/>
              </w:rPr>
              <w:t>-922,337,203,685,477.5808</w:t>
            </w:r>
            <w:r>
              <w:rPr>
                <w:lang w:eastAsia="en-AU"/>
              </w:rPr>
              <w:t xml:space="preserve"> to </w:t>
            </w:r>
            <w:r w:rsidRPr="000968A6">
              <w:rPr>
                <w:lang w:eastAsia="en-AU"/>
              </w:rPr>
              <w:t>922,337,203,685,477.5807</w:t>
            </w:r>
          </w:p>
        </w:tc>
      </w:tr>
      <w:tr w:rsidR="002117BB" w14:paraId="4D0EC522" w14:textId="77777777" w:rsidTr="002A4085">
        <w:trPr>
          <w:trHeight w:val="57"/>
        </w:trPr>
        <w:tc>
          <w:tcPr>
            <w:tcW w:w="1377" w:type="dxa"/>
            <w:vMerge/>
          </w:tcPr>
          <w:p w14:paraId="1D0BD034" w14:textId="77777777" w:rsidR="002117BB" w:rsidRPr="00F467A0" w:rsidRDefault="002117BB" w:rsidP="002A4085">
            <w:pPr>
              <w:rPr>
                <w:b/>
                <w:bCs/>
                <w:lang w:eastAsia="en-AU"/>
              </w:rPr>
            </w:pPr>
          </w:p>
        </w:tc>
        <w:tc>
          <w:tcPr>
            <w:tcW w:w="2017" w:type="dxa"/>
          </w:tcPr>
          <w:p w14:paraId="693F1389"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SMALLMONEY</w:t>
            </w:r>
          </w:p>
        </w:tc>
        <w:tc>
          <w:tcPr>
            <w:tcW w:w="5622" w:type="dxa"/>
          </w:tcPr>
          <w:p w14:paraId="33DD54E6" w14:textId="77777777" w:rsidR="002117BB" w:rsidRPr="00A313A9" w:rsidRDefault="002117BB" w:rsidP="002A4085">
            <w:pPr>
              <w:rPr>
                <w:lang w:eastAsia="en-AU"/>
              </w:rPr>
            </w:pPr>
            <w:r>
              <w:rPr>
                <w:lang w:eastAsia="en-AU"/>
              </w:rPr>
              <w:t xml:space="preserve">Ranges from </w:t>
            </w:r>
            <w:r w:rsidRPr="000968A6">
              <w:rPr>
                <w:lang w:eastAsia="en-AU"/>
              </w:rPr>
              <w:t>- 214,748.3648</w:t>
            </w:r>
            <w:r>
              <w:rPr>
                <w:lang w:eastAsia="en-AU"/>
              </w:rPr>
              <w:t xml:space="preserve"> to </w:t>
            </w:r>
            <w:r w:rsidRPr="000968A6">
              <w:rPr>
                <w:lang w:eastAsia="en-AU"/>
              </w:rPr>
              <w:t>214,748.3647</w:t>
            </w:r>
          </w:p>
        </w:tc>
      </w:tr>
      <w:tr w:rsidR="002117BB" w14:paraId="3A159A29" w14:textId="77777777" w:rsidTr="002A4085">
        <w:trPr>
          <w:trHeight w:val="57"/>
        </w:trPr>
        <w:tc>
          <w:tcPr>
            <w:tcW w:w="1377" w:type="dxa"/>
            <w:vMerge w:val="restart"/>
          </w:tcPr>
          <w:p w14:paraId="4AAD916D" w14:textId="77777777" w:rsidR="002117BB" w:rsidRPr="00F467A0" w:rsidRDefault="002117BB" w:rsidP="002A4085">
            <w:pPr>
              <w:rPr>
                <w:b/>
                <w:bCs/>
                <w:lang w:eastAsia="en-AU"/>
              </w:rPr>
            </w:pPr>
            <w:r w:rsidRPr="00F467A0">
              <w:rPr>
                <w:b/>
                <w:bCs/>
                <w:lang w:eastAsia="en-AU"/>
              </w:rPr>
              <w:t>Date/Time</w:t>
            </w:r>
          </w:p>
        </w:tc>
        <w:tc>
          <w:tcPr>
            <w:tcW w:w="2017" w:type="dxa"/>
          </w:tcPr>
          <w:p w14:paraId="7FB0E7E6"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DATE</w:t>
            </w:r>
          </w:p>
        </w:tc>
        <w:tc>
          <w:tcPr>
            <w:tcW w:w="5622" w:type="dxa"/>
          </w:tcPr>
          <w:p w14:paraId="40BD5293" w14:textId="77777777" w:rsidR="002117BB" w:rsidRPr="00A313A9" w:rsidRDefault="002117BB" w:rsidP="002A4085">
            <w:pPr>
              <w:rPr>
                <w:lang w:eastAsia="en-AU"/>
              </w:rPr>
            </w:pPr>
            <w:r>
              <w:rPr>
                <w:lang w:eastAsia="en-AU"/>
              </w:rPr>
              <w:t>D</w:t>
            </w:r>
            <w:r w:rsidRPr="000968A6">
              <w:rPr>
                <w:lang w:eastAsia="en-AU"/>
              </w:rPr>
              <w:t>ate in the format YYYY-MM-DD</w:t>
            </w:r>
            <w:r>
              <w:rPr>
                <w:lang w:eastAsia="en-AU"/>
              </w:rPr>
              <w:t xml:space="preserve"> </w:t>
            </w:r>
            <w:r w:rsidRPr="000968A6">
              <w:rPr>
                <w:lang w:eastAsia="en-AU"/>
              </w:rPr>
              <w:t>0001-01-01 through 9999-12-31</w:t>
            </w:r>
          </w:p>
        </w:tc>
      </w:tr>
      <w:tr w:rsidR="002117BB" w14:paraId="336B3E2F" w14:textId="77777777" w:rsidTr="002A4085">
        <w:trPr>
          <w:trHeight w:val="57"/>
        </w:trPr>
        <w:tc>
          <w:tcPr>
            <w:tcW w:w="1377" w:type="dxa"/>
            <w:vMerge/>
          </w:tcPr>
          <w:p w14:paraId="69C7D8AE" w14:textId="77777777" w:rsidR="002117BB" w:rsidRPr="00F467A0" w:rsidRDefault="002117BB" w:rsidP="002A4085">
            <w:pPr>
              <w:rPr>
                <w:b/>
                <w:bCs/>
                <w:lang w:eastAsia="en-AU"/>
              </w:rPr>
            </w:pPr>
          </w:p>
        </w:tc>
        <w:tc>
          <w:tcPr>
            <w:tcW w:w="2017" w:type="dxa"/>
          </w:tcPr>
          <w:p w14:paraId="32D0777C"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TIME</w:t>
            </w:r>
          </w:p>
        </w:tc>
        <w:tc>
          <w:tcPr>
            <w:tcW w:w="5622" w:type="dxa"/>
          </w:tcPr>
          <w:p w14:paraId="02849596" w14:textId="77777777" w:rsidR="002117BB" w:rsidRPr="00A313A9" w:rsidRDefault="002117BB" w:rsidP="002A4085">
            <w:pPr>
              <w:rPr>
                <w:lang w:eastAsia="en-AU"/>
              </w:rPr>
            </w:pPr>
            <w:r w:rsidRPr="000968A6">
              <w:rPr>
                <w:lang w:eastAsia="en-AU"/>
              </w:rPr>
              <w:t>Stores date in the format YYYY-MM-DD</w:t>
            </w:r>
          </w:p>
        </w:tc>
      </w:tr>
      <w:tr w:rsidR="002117BB" w14:paraId="546A18F2" w14:textId="77777777" w:rsidTr="002A4085">
        <w:trPr>
          <w:trHeight w:val="57"/>
        </w:trPr>
        <w:tc>
          <w:tcPr>
            <w:tcW w:w="1377" w:type="dxa"/>
            <w:vMerge/>
          </w:tcPr>
          <w:p w14:paraId="343D6EBD" w14:textId="77777777" w:rsidR="002117BB" w:rsidRPr="00F467A0" w:rsidRDefault="002117BB" w:rsidP="002A4085">
            <w:pPr>
              <w:rPr>
                <w:b/>
                <w:bCs/>
                <w:lang w:eastAsia="en-AU"/>
              </w:rPr>
            </w:pPr>
          </w:p>
        </w:tc>
        <w:tc>
          <w:tcPr>
            <w:tcW w:w="2017" w:type="dxa"/>
          </w:tcPr>
          <w:p w14:paraId="33CE1517"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DATETIME</w:t>
            </w:r>
          </w:p>
        </w:tc>
        <w:tc>
          <w:tcPr>
            <w:tcW w:w="5622" w:type="dxa"/>
          </w:tcPr>
          <w:p w14:paraId="040BD153" w14:textId="77777777" w:rsidR="002117BB" w:rsidRPr="00A313A9" w:rsidRDefault="002117BB" w:rsidP="002A4085">
            <w:pPr>
              <w:rPr>
                <w:lang w:eastAsia="en-AU"/>
              </w:rPr>
            </w:pPr>
            <w:r w:rsidRPr="000968A6">
              <w:rPr>
                <w:lang w:eastAsia="en-AU"/>
              </w:rPr>
              <w:t>Stores date and time information in the format YYYY-MM-DD HH:MI:SS</w:t>
            </w:r>
          </w:p>
        </w:tc>
      </w:tr>
      <w:tr w:rsidR="002117BB" w14:paraId="13FA0B1A" w14:textId="77777777" w:rsidTr="002A4085">
        <w:trPr>
          <w:trHeight w:val="57"/>
        </w:trPr>
        <w:tc>
          <w:tcPr>
            <w:tcW w:w="1377" w:type="dxa"/>
            <w:vMerge/>
          </w:tcPr>
          <w:p w14:paraId="054BD3CF" w14:textId="77777777" w:rsidR="002117BB" w:rsidRPr="00F467A0" w:rsidRDefault="002117BB" w:rsidP="002A4085">
            <w:pPr>
              <w:rPr>
                <w:b/>
                <w:bCs/>
                <w:lang w:eastAsia="en-AU"/>
              </w:rPr>
            </w:pPr>
          </w:p>
        </w:tc>
        <w:tc>
          <w:tcPr>
            <w:tcW w:w="2017" w:type="dxa"/>
          </w:tcPr>
          <w:p w14:paraId="49096226"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TIMESTAMP</w:t>
            </w:r>
          </w:p>
        </w:tc>
        <w:tc>
          <w:tcPr>
            <w:tcW w:w="5622" w:type="dxa"/>
          </w:tcPr>
          <w:p w14:paraId="08071D41" w14:textId="77777777" w:rsidR="002117BB" w:rsidRPr="00A313A9" w:rsidRDefault="002117BB" w:rsidP="002A4085">
            <w:pPr>
              <w:rPr>
                <w:lang w:eastAsia="en-AU"/>
              </w:rPr>
            </w:pPr>
            <w:r w:rsidRPr="00EA510E">
              <w:rPr>
                <w:lang w:eastAsia="en-AU"/>
              </w:rPr>
              <w:t>Stores number of seconds passed since the Unix epoch (‘1970-01-01 00:00:00’ UTC)</w:t>
            </w:r>
          </w:p>
        </w:tc>
      </w:tr>
      <w:tr w:rsidR="002117BB" w14:paraId="5A07B53C" w14:textId="77777777" w:rsidTr="002A4085">
        <w:trPr>
          <w:trHeight w:val="57"/>
        </w:trPr>
        <w:tc>
          <w:tcPr>
            <w:tcW w:w="1377" w:type="dxa"/>
            <w:vMerge/>
          </w:tcPr>
          <w:p w14:paraId="7A8898AB" w14:textId="77777777" w:rsidR="002117BB" w:rsidRPr="00F467A0" w:rsidRDefault="002117BB" w:rsidP="002A4085">
            <w:pPr>
              <w:rPr>
                <w:b/>
                <w:bCs/>
                <w:lang w:eastAsia="en-AU"/>
              </w:rPr>
            </w:pPr>
          </w:p>
        </w:tc>
        <w:tc>
          <w:tcPr>
            <w:tcW w:w="2017" w:type="dxa"/>
          </w:tcPr>
          <w:p w14:paraId="6555C91C"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YEAR</w:t>
            </w:r>
          </w:p>
        </w:tc>
        <w:tc>
          <w:tcPr>
            <w:tcW w:w="5622" w:type="dxa"/>
          </w:tcPr>
          <w:p w14:paraId="27113414" w14:textId="77777777" w:rsidR="002117BB" w:rsidRPr="00A313A9" w:rsidRDefault="002117BB" w:rsidP="002A4085">
            <w:pPr>
              <w:rPr>
                <w:lang w:eastAsia="en-AU"/>
              </w:rPr>
            </w:pPr>
            <w:r>
              <w:rPr>
                <w:lang w:eastAsia="en-AU"/>
              </w:rPr>
              <w:t>Year stored</w:t>
            </w:r>
            <w:r w:rsidRPr="008F4409">
              <w:rPr>
                <w:lang w:eastAsia="en-AU"/>
              </w:rPr>
              <w:t xml:space="preserve"> in 2 digit or 4 digit format. Range 1901 to 2155 in 4-digit format. Range 70 to 69, representing 1970 to 2069</w:t>
            </w:r>
            <w:r>
              <w:rPr>
                <w:lang w:eastAsia="en-AU"/>
              </w:rPr>
              <w:t xml:space="preserve"> in 2-digit format</w:t>
            </w:r>
          </w:p>
        </w:tc>
      </w:tr>
      <w:tr w:rsidR="002117BB" w14:paraId="3EA338FF" w14:textId="77777777" w:rsidTr="002A4085">
        <w:trPr>
          <w:trHeight w:val="57"/>
        </w:trPr>
        <w:tc>
          <w:tcPr>
            <w:tcW w:w="1377" w:type="dxa"/>
            <w:vMerge w:val="restart"/>
          </w:tcPr>
          <w:p w14:paraId="74C0B40F" w14:textId="77777777" w:rsidR="002117BB" w:rsidRPr="00F467A0" w:rsidRDefault="002117BB" w:rsidP="002A4085">
            <w:pPr>
              <w:rPr>
                <w:b/>
                <w:bCs/>
                <w:lang w:eastAsia="en-AU"/>
              </w:rPr>
            </w:pPr>
            <w:r w:rsidRPr="00F467A0">
              <w:rPr>
                <w:b/>
                <w:bCs/>
                <w:lang w:eastAsia="en-AU"/>
              </w:rPr>
              <w:t>Character</w:t>
            </w:r>
          </w:p>
        </w:tc>
        <w:tc>
          <w:tcPr>
            <w:tcW w:w="2017" w:type="dxa"/>
          </w:tcPr>
          <w:p w14:paraId="1FC8878E"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CHAR(</w:t>
            </w:r>
            <w:r w:rsidRPr="001169FF">
              <w:rPr>
                <w:rFonts w:ascii="Courier New" w:hAnsi="Courier New" w:cs="Courier New"/>
                <w:i/>
                <w:lang w:eastAsia="en-AU"/>
              </w:rPr>
              <w:t>size</w:t>
            </w:r>
            <w:r w:rsidRPr="001169FF">
              <w:rPr>
                <w:rFonts w:ascii="Courier New" w:hAnsi="Courier New" w:cs="Courier New"/>
                <w:lang w:eastAsia="en-AU"/>
              </w:rPr>
              <w:t>)</w:t>
            </w:r>
          </w:p>
        </w:tc>
        <w:tc>
          <w:tcPr>
            <w:tcW w:w="5622" w:type="dxa"/>
          </w:tcPr>
          <w:p w14:paraId="6B051FD6" w14:textId="77777777" w:rsidR="002117BB" w:rsidRPr="00A313A9" w:rsidRDefault="002117BB" w:rsidP="002A4085">
            <w:pPr>
              <w:rPr>
                <w:lang w:eastAsia="en-AU"/>
              </w:rPr>
            </w:pPr>
            <w:r w:rsidRPr="008F4409">
              <w:rPr>
                <w:lang w:eastAsia="en-AU"/>
              </w:rPr>
              <w:t>Fixed length with maximum length of 8,000 characters</w:t>
            </w:r>
          </w:p>
        </w:tc>
      </w:tr>
      <w:tr w:rsidR="002117BB" w14:paraId="2058DA0A" w14:textId="77777777" w:rsidTr="002A4085">
        <w:trPr>
          <w:trHeight w:val="57"/>
        </w:trPr>
        <w:tc>
          <w:tcPr>
            <w:tcW w:w="1377" w:type="dxa"/>
            <w:vMerge/>
          </w:tcPr>
          <w:p w14:paraId="16CE69FA" w14:textId="77777777" w:rsidR="002117BB" w:rsidRPr="00F467A0" w:rsidRDefault="002117BB" w:rsidP="002A4085">
            <w:pPr>
              <w:rPr>
                <w:b/>
                <w:bCs/>
                <w:lang w:eastAsia="en-AU"/>
              </w:rPr>
            </w:pPr>
          </w:p>
        </w:tc>
        <w:tc>
          <w:tcPr>
            <w:tcW w:w="2017" w:type="dxa"/>
          </w:tcPr>
          <w:p w14:paraId="07C45F69"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VARCHAR(</w:t>
            </w:r>
            <w:r w:rsidRPr="001169FF">
              <w:rPr>
                <w:rFonts w:ascii="Courier New" w:hAnsi="Courier New" w:cs="Courier New"/>
                <w:i/>
                <w:lang w:eastAsia="en-AU"/>
              </w:rPr>
              <w:t>size</w:t>
            </w:r>
            <w:r w:rsidRPr="001169FF">
              <w:rPr>
                <w:rFonts w:ascii="Courier New" w:hAnsi="Courier New" w:cs="Courier New"/>
                <w:lang w:eastAsia="en-AU"/>
              </w:rPr>
              <w:t>)</w:t>
            </w:r>
          </w:p>
        </w:tc>
        <w:tc>
          <w:tcPr>
            <w:tcW w:w="5622" w:type="dxa"/>
          </w:tcPr>
          <w:p w14:paraId="138CEC7B" w14:textId="77777777" w:rsidR="002117BB" w:rsidRPr="00A313A9" w:rsidRDefault="002117BB" w:rsidP="002A4085">
            <w:pPr>
              <w:rPr>
                <w:lang w:eastAsia="en-AU"/>
              </w:rPr>
            </w:pPr>
            <w:r>
              <w:rPr>
                <w:lang w:eastAsia="en-AU"/>
              </w:rPr>
              <w:t>Variable-length character data</w:t>
            </w:r>
            <w:r w:rsidRPr="008F4409">
              <w:rPr>
                <w:lang w:eastAsia="en-AU"/>
              </w:rPr>
              <w:t xml:space="preserve"> with maximum length of 8,000 characters</w:t>
            </w:r>
          </w:p>
        </w:tc>
      </w:tr>
      <w:tr w:rsidR="002117BB" w14:paraId="0F55E7E1" w14:textId="77777777" w:rsidTr="002A4085">
        <w:trPr>
          <w:trHeight w:val="57"/>
        </w:trPr>
        <w:tc>
          <w:tcPr>
            <w:tcW w:w="1377" w:type="dxa"/>
            <w:vMerge/>
          </w:tcPr>
          <w:p w14:paraId="0BB183AF" w14:textId="77777777" w:rsidR="002117BB" w:rsidRPr="00F467A0" w:rsidRDefault="002117BB" w:rsidP="002A4085">
            <w:pPr>
              <w:rPr>
                <w:b/>
                <w:bCs/>
                <w:lang w:eastAsia="en-AU"/>
              </w:rPr>
            </w:pPr>
          </w:p>
        </w:tc>
        <w:tc>
          <w:tcPr>
            <w:tcW w:w="2017" w:type="dxa"/>
          </w:tcPr>
          <w:p w14:paraId="34158014"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VARCHAR(MAX)</w:t>
            </w:r>
          </w:p>
        </w:tc>
        <w:tc>
          <w:tcPr>
            <w:tcW w:w="5622" w:type="dxa"/>
          </w:tcPr>
          <w:p w14:paraId="37DF5F40" w14:textId="77777777" w:rsidR="002117BB" w:rsidRPr="00A313A9" w:rsidRDefault="002117BB" w:rsidP="002A4085">
            <w:pPr>
              <w:rPr>
                <w:lang w:eastAsia="en-AU"/>
              </w:rPr>
            </w:pPr>
            <w:r>
              <w:rPr>
                <w:lang w:eastAsia="en-AU"/>
              </w:rPr>
              <w:t xml:space="preserve">Variable-length character data </w:t>
            </w:r>
            <w:r w:rsidRPr="005E5EAB">
              <w:rPr>
                <w:lang w:eastAsia="en-AU"/>
              </w:rPr>
              <w:t>with provided max characters</w:t>
            </w:r>
            <w:r>
              <w:rPr>
                <w:lang w:eastAsia="en-AU"/>
              </w:rPr>
              <w:t xml:space="preserve"> (up to 2GB)</w:t>
            </w:r>
          </w:p>
        </w:tc>
      </w:tr>
      <w:tr w:rsidR="002117BB" w14:paraId="38B27512" w14:textId="77777777" w:rsidTr="002A4085">
        <w:trPr>
          <w:trHeight w:val="57"/>
        </w:trPr>
        <w:tc>
          <w:tcPr>
            <w:tcW w:w="1377" w:type="dxa"/>
            <w:vMerge/>
          </w:tcPr>
          <w:p w14:paraId="6DAD5D1B" w14:textId="77777777" w:rsidR="002117BB" w:rsidRPr="00F467A0" w:rsidRDefault="002117BB" w:rsidP="002A4085">
            <w:pPr>
              <w:rPr>
                <w:b/>
                <w:bCs/>
                <w:lang w:eastAsia="en-AU"/>
              </w:rPr>
            </w:pPr>
          </w:p>
        </w:tc>
        <w:tc>
          <w:tcPr>
            <w:tcW w:w="2017" w:type="dxa"/>
          </w:tcPr>
          <w:p w14:paraId="2ED9C1C1"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TEXT</w:t>
            </w:r>
          </w:p>
        </w:tc>
        <w:tc>
          <w:tcPr>
            <w:tcW w:w="5622" w:type="dxa"/>
          </w:tcPr>
          <w:p w14:paraId="72EAE725" w14:textId="77777777" w:rsidR="002117BB" w:rsidRPr="00A313A9" w:rsidRDefault="002117BB" w:rsidP="002A4085">
            <w:pPr>
              <w:rPr>
                <w:lang w:eastAsia="en-AU"/>
              </w:rPr>
            </w:pPr>
            <w:r>
              <w:rPr>
                <w:lang w:eastAsia="en-AU"/>
              </w:rPr>
              <w:t>Variable length character data with maximum length of 2,147,483,647</w:t>
            </w:r>
          </w:p>
        </w:tc>
      </w:tr>
      <w:tr w:rsidR="002117BB" w14:paraId="524A8410" w14:textId="77777777" w:rsidTr="002A4085">
        <w:trPr>
          <w:trHeight w:val="57"/>
        </w:trPr>
        <w:tc>
          <w:tcPr>
            <w:tcW w:w="1377" w:type="dxa"/>
            <w:vMerge w:val="restart"/>
          </w:tcPr>
          <w:p w14:paraId="31420C7B" w14:textId="77777777" w:rsidR="002117BB" w:rsidRPr="00F467A0" w:rsidRDefault="002117BB" w:rsidP="002A4085">
            <w:pPr>
              <w:rPr>
                <w:b/>
                <w:bCs/>
                <w:lang w:eastAsia="en-AU"/>
              </w:rPr>
            </w:pPr>
            <w:r w:rsidRPr="00F467A0">
              <w:rPr>
                <w:b/>
                <w:bCs/>
                <w:lang w:eastAsia="en-AU"/>
              </w:rPr>
              <w:t>Unicode Character</w:t>
            </w:r>
          </w:p>
        </w:tc>
        <w:tc>
          <w:tcPr>
            <w:tcW w:w="2017" w:type="dxa"/>
          </w:tcPr>
          <w:p w14:paraId="4DE59576"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NCHAR(</w:t>
            </w:r>
            <w:r w:rsidRPr="001169FF">
              <w:rPr>
                <w:rFonts w:ascii="Courier New" w:hAnsi="Courier New" w:cs="Courier New"/>
                <w:i/>
                <w:lang w:eastAsia="en-AU"/>
              </w:rPr>
              <w:t>size</w:t>
            </w:r>
            <w:r w:rsidRPr="001169FF">
              <w:rPr>
                <w:rFonts w:ascii="Courier New" w:hAnsi="Courier New" w:cs="Courier New"/>
                <w:lang w:eastAsia="en-AU"/>
              </w:rPr>
              <w:t>)</w:t>
            </w:r>
          </w:p>
        </w:tc>
        <w:tc>
          <w:tcPr>
            <w:tcW w:w="5622" w:type="dxa"/>
          </w:tcPr>
          <w:p w14:paraId="7BA3B458" w14:textId="77777777" w:rsidR="002117BB" w:rsidRPr="00A313A9" w:rsidRDefault="002117BB" w:rsidP="002A4085">
            <w:pPr>
              <w:rPr>
                <w:lang w:eastAsia="en-AU"/>
              </w:rPr>
            </w:pPr>
            <w:r w:rsidRPr="005E5EAB">
              <w:rPr>
                <w:lang w:eastAsia="en-AU"/>
              </w:rPr>
              <w:t>Fixed</w:t>
            </w:r>
            <w:r>
              <w:rPr>
                <w:lang w:eastAsia="en-AU"/>
              </w:rPr>
              <w:t>-</w:t>
            </w:r>
            <w:r w:rsidRPr="005E5EAB">
              <w:rPr>
                <w:lang w:eastAsia="en-AU"/>
              </w:rPr>
              <w:t xml:space="preserve">length </w:t>
            </w:r>
            <w:r>
              <w:rPr>
                <w:lang w:eastAsia="en-AU"/>
              </w:rPr>
              <w:t xml:space="preserve">Unicode characters </w:t>
            </w:r>
            <w:r w:rsidRPr="005E5EAB">
              <w:rPr>
                <w:lang w:eastAsia="en-AU"/>
              </w:rPr>
              <w:t>with maximum length of 4,000 characters</w:t>
            </w:r>
          </w:p>
        </w:tc>
      </w:tr>
      <w:tr w:rsidR="002117BB" w14:paraId="7B401A48" w14:textId="77777777" w:rsidTr="002A4085">
        <w:trPr>
          <w:trHeight w:val="57"/>
        </w:trPr>
        <w:tc>
          <w:tcPr>
            <w:tcW w:w="1377" w:type="dxa"/>
            <w:vMerge/>
          </w:tcPr>
          <w:p w14:paraId="0FB92977" w14:textId="77777777" w:rsidR="002117BB" w:rsidRPr="00F467A0" w:rsidRDefault="002117BB" w:rsidP="002A4085">
            <w:pPr>
              <w:rPr>
                <w:b/>
                <w:bCs/>
                <w:lang w:eastAsia="en-AU"/>
              </w:rPr>
            </w:pPr>
          </w:p>
        </w:tc>
        <w:tc>
          <w:tcPr>
            <w:tcW w:w="2017" w:type="dxa"/>
          </w:tcPr>
          <w:p w14:paraId="4D7870ED"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NVARCHAR(</w:t>
            </w:r>
            <w:r w:rsidRPr="001169FF">
              <w:rPr>
                <w:rFonts w:ascii="Courier New" w:hAnsi="Courier New" w:cs="Courier New"/>
                <w:i/>
                <w:lang w:eastAsia="en-AU"/>
              </w:rPr>
              <w:t>size</w:t>
            </w:r>
            <w:r w:rsidRPr="001169FF">
              <w:rPr>
                <w:rFonts w:ascii="Courier New" w:hAnsi="Courier New" w:cs="Courier New"/>
                <w:lang w:eastAsia="en-AU"/>
              </w:rPr>
              <w:t>)</w:t>
            </w:r>
          </w:p>
        </w:tc>
        <w:tc>
          <w:tcPr>
            <w:tcW w:w="5622" w:type="dxa"/>
          </w:tcPr>
          <w:p w14:paraId="209124DE" w14:textId="77777777" w:rsidR="002117BB" w:rsidRPr="00A313A9" w:rsidRDefault="002117BB" w:rsidP="002A4085">
            <w:pPr>
              <w:rPr>
                <w:lang w:eastAsia="en-AU"/>
              </w:rPr>
            </w:pPr>
            <w:r>
              <w:rPr>
                <w:lang w:eastAsia="en-AU"/>
              </w:rPr>
              <w:t>Variable length character data with a maximum length of 4,000 characters</w:t>
            </w:r>
          </w:p>
        </w:tc>
      </w:tr>
      <w:tr w:rsidR="002117BB" w14:paraId="6B847F9A" w14:textId="77777777" w:rsidTr="002A4085">
        <w:trPr>
          <w:trHeight w:val="57"/>
        </w:trPr>
        <w:tc>
          <w:tcPr>
            <w:tcW w:w="1377" w:type="dxa"/>
            <w:vMerge/>
          </w:tcPr>
          <w:p w14:paraId="653D40DA" w14:textId="77777777" w:rsidR="002117BB" w:rsidRPr="00F467A0" w:rsidRDefault="002117BB" w:rsidP="002A4085">
            <w:pPr>
              <w:rPr>
                <w:b/>
                <w:bCs/>
                <w:lang w:eastAsia="en-AU"/>
              </w:rPr>
            </w:pPr>
          </w:p>
        </w:tc>
        <w:tc>
          <w:tcPr>
            <w:tcW w:w="2017" w:type="dxa"/>
          </w:tcPr>
          <w:p w14:paraId="79EDDF68"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NVARCHAR(MAX)</w:t>
            </w:r>
          </w:p>
        </w:tc>
        <w:tc>
          <w:tcPr>
            <w:tcW w:w="5622" w:type="dxa"/>
          </w:tcPr>
          <w:p w14:paraId="35A08E6B" w14:textId="77777777" w:rsidR="002117BB" w:rsidRPr="00A313A9" w:rsidRDefault="002117BB" w:rsidP="002A4085">
            <w:pPr>
              <w:rPr>
                <w:lang w:eastAsia="en-AU"/>
              </w:rPr>
            </w:pPr>
            <w:r>
              <w:rPr>
                <w:lang w:eastAsia="en-AU"/>
              </w:rPr>
              <w:t>Variable-length Unicode character data with a maximum length up to 2GB</w:t>
            </w:r>
          </w:p>
        </w:tc>
      </w:tr>
      <w:tr w:rsidR="002117BB" w14:paraId="74264F03" w14:textId="77777777" w:rsidTr="002A4085">
        <w:trPr>
          <w:trHeight w:val="57"/>
        </w:trPr>
        <w:tc>
          <w:tcPr>
            <w:tcW w:w="1377" w:type="dxa"/>
            <w:vMerge/>
          </w:tcPr>
          <w:p w14:paraId="552023E4" w14:textId="77777777" w:rsidR="002117BB" w:rsidRPr="00F467A0" w:rsidRDefault="002117BB" w:rsidP="002A4085">
            <w:pPr>
              <w:rPr>
                <w:b/>
                <w:bCs/>
                <w:lang w:eastAsia="en-AU"/>
              </w:rPr>
            </w:pPr>
          </w:p>
        </w:tc>
        <w:tc>
          <w:tcPr>
            <w:tcW w:w="2017" w:type="dxa"/>
          </w:tcPr>
          <w:p w14:paraId="4D0DBFDD"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NTEXT</w:t>
            </w:r>
          </w:p>
        </w:tc>
        <w:tc>
          <w:tcPr>
            <w:tcW w:w="5622" w:type="dxa"/>
          </w:tcPr>
          <w:p w14:paraId="2386598E" w14:textId="77777777" w:rsidR="002117BB" w:rsidRPr="00A313A9" w:rsidRDefault="002117BB" w:rsidP="002A4085">
            <w:pPr>
              <w:rPr>
                <w:lang w:eastAsia="en-AU"/>
              </w:rPr>
            </w:pPr>
            <w:r w:rsidRPr="002F28DE">
              <w:rPr>
                <w:lang w:eastAsia="en-AU"/>
              </w:rPr>
              <w:t xml:space="preserve">Variable-length Unicode </w:t>
            </w:r>
            <w:r>
              <w:rPr>
                <w:lang w:eastAsia="en-AU"/>
              </w:rPr>
              <w:t xml:space="preserve">character </w:t>
            </w:r>
            <w:r w:rsidRPr="002F28DE">
              <w:rPr>
                <w:lang w:eastAsia="en-AU"/>
              </w:rPr>
              <w:t>data with a maximum string length of 2^30 - 1 (1,073,741,823) bytes.</w:t>
            </w:r>
          </w:p>
        </w:tc>
      </w:tr>
      <w:tr w:rsidR="002117BB" w14:paraId="0B093478" w14:textId="77777777" w:rsidTr="002A4085">
        <w:trPr>
          <w:trHeight w:val="57"/>
        </w:trPr>
        <w:tc>
          <w:tcPr>
            <w:tcW w:w="1377" w:type="dxa"/>
            <w:vMerge w:val="restart"/>
          </w:tcPr>
          <w:p w14:paraId="7CB2094B" w14:textId="77777777" w:rsidR="002117BB" w:rsidRPr="00F467A0" w:rsidRDefault="002117BB" w:rsidP="002A4085">
            <w:pPr>
              <w:rPr>
                <w:b/>
                <w:bCs/>
                <w:lang w:eastAsia="en-AU"/>
              </w:rPr>
            </w:pPr>
            <w:r w:rsidRPr="00F467A0">
              <w:rPr>
                <w:b/>
                <w:bCs/>
                <w:lang w:eastAsia="en-AU"/>
              </w:rPr>
              <w:t>Binary</w:t>
            </w:r>
          </w:p>
        </w:tc>
        <w:tc>
          <w:tcPr>
            <w:tcW w:w="2017" w:type="dxa"/>
          </w:tcPr>
          <w:p w14:paraId="551B6EF7"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BINARY(</w:t>
            </w:r>
            <w:r w:rsidRPr="001169FF">
              <w:rPr>
                <w:rFonts w:ascii="Courier New" w:hAnsi="Courier New" w:cs="Courier New"/>
                <w:i/>
                <w:lang w:eastAsia="en-AU"/>
              </w:rPr>
              <w:t>size</w:t>
            </w:r>
            <w:r w:rsidRPr="001169FF">
              <w:rPr>
                <w:rFonts w:ascii="Courier New" w:hAnsi="Courier New" w:cs="Courier New"/>
                <w:lang w:eastAsia="en-AU"/>
              </w:rPr>
              <w:t>)</w:t>
            </w:r>
          </w:p>
        </w:tc>
        <w:tc>
          <w:tcPr>
            <w:tcW w:w="5622" w:type="dxa"/>
          </w:tcPr>
          <w:p w14:paraId="187CE927" w14:textId="77777777" w:rsidR="002117BB" w:rsidRPr="00A313A9" w:rsidRDefault="002117BB" w:rsidP="002A4085">
            <w:pPr>
              <w:rPr>
                <w:lang w:eastAsia="en-AU"/>
              </w:rPr>
            </w:pPr>
            <w:r w:rsidRPr="007D5E36">
              <w:rPr>
                <w:lang w:eastAsia="en-AU"/>
              </w:rPr>
              <w:t>Fixed</w:t>
            </w:r>
            <w:r>
              <w:rPr>
                <w:lang w:eastAsia="en-AU"/>
              </w:rPr>
              <w:t>-</w:t>
            </w:r>
            <w:r w:rsidRPr="007D5E36">
              <w:rPr>
                <w:lang w:eastAsia="en-AU"/>
              </w:rPr>
              <w:t xml:space="preserve">length </w:t>
            </w:r>
            <w:r>
              <w:rPr>
                <w:lang w:eastAsia="en-AU"/>
              </w:rPr>
              <w:t xml:space="preserve">binary data </w:t>
            </w:r>
            <w:r w:rsidRPr="007D5E36">
              <w:rPr>
                <w:lang w:eastAsia="en-AU"/>
              </w:rPr>
              <w:t>with maximum length of 8,000 bytes</w:t>
            </w:r>
          </w:p>
        </w:tc>
      </w:tr>
      <w:tr w:rsidR="002117BB" w14:paraId="0692503A" w14:textId="77777777" w:rsidTr="002A4085">
        <w:trPr>
          <w:trHeight w:val="57"/>
        </w:trPr>
        <w:tc>
          <w:tcPr>
            <w:tcW w:w="1377" w:type="dxa"/>
            <w:vMerge/>
          </w:tcPr>
          <w:p w14:paraId="7B2E9504" w14:textId="77777777" w:rsidR="002117BB" w:rsidRPr="00F467A0" w:rsidRDefault="002117BB" w:rsidP="002A4085">
            <w:pPr>
              <w:rPr>
                <w:b/>
                <w:bCs/>
                <w:lang w:eastAsia="en-AU"/>
              </w:rPr>
            </w:pPr>
          </w:p>
        </w:tc>
        <w:tc>
          <w:tcPr>
            <w:tcW w:w="2017" w:type="dxa"/>
          </w:tcPr>
          <w:p w14:paraId="4517A7D9"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VARBINARY(</w:t>
            </w:r>
            <w:r w:rsidRPr="001169FF">
              <w:rPr>
                <w:rFonts w:ascii="Courier New" w:hAnsi="Courier New" w:cs="Courier New"/>
                <w:i/>
                <w:lang w:eastAsia="en-AU"/>
              </w:rPr>
              <w:t>size</w:t>
            </w:r>
            <w:r w:rsidRPr="001169FF">
              <w:rPr>
                <w:rFonts w:ascii="Courier New" w:hAnsi="Courier New" w:cs="Courier New"/>
                <w:lang w:eastAsia="en-AU"/>
              </w:rPr>
              <w:t>)</w:t>
            </w:r>
          </w:p>
        </w:tc>
        <w:tc>
          <w:tcPr>
            <w:tcW w:w="5622" w:type="dxa"/>
          </w:tcPr>
          <w:p w14:paraId="378F112A" w14:textId="77777777" w:rsidR="002117BB" w:rsidRPr="00A313A9" w:rsidRDefault="002117BB" w:rsidP="002A4085">
            <w:pPr>
              <w:rPr>
                <w:lang w:eastAsia="en-AU"/>
              </w:rPr>
            </w:pPr>
            <w:r w:rsidRPr="007D5E36">
              <w:rPr>
                <w:lang w:eastAsia="en-AU"/>
              </w:rPr>
              <w:t>Variable</w:t>
            </w:r>
            <w:r>
              <w:rPr>
                <w:lang w:eastAsia="en-AU"/>
              </w:rPr>
              <w:t>-</w:t>
            </w:r>
            <w:r w:rsidRPr="007D5E36">
              <w:rPr>
                <w:lang w:eastAsia="en-AU"/>
              </w:rPr>
              <w:t xml:space="preserve">length </w:t>
            </w:r>
            <w:r>
              <w:rPr>
                <w:lang w:eastAsia="en-AU"/>
              </w:rPr>
              <w:t>binary data</w:t>
            </w:r>
            <w:r w:rsidRPr="007D5E36">
              <w:rPr>
                <w:lang w:eastAsia="en-AU"/>
              </w:rPr>
              <w:t xml:space="preserve"> with maximum length of 8,000 bytes</w:t>
            </w:r>
          </w:p>
        </w:tc>
      </w:tr>
      <w:tr w:rsidR="002117BB" w14:paraId="5EBC5BF5" w14:textId="77777777" w:rsidTr="002A4085">
        <w:trPr>
          <w:trHeight w:val="57"/>
        </w:trPr>
        <w:tc>
          <w:tcPr>
            <w:tcW w:w="1377" w:type="dxa"/>
            <w:vMerge/>
          </w:tcPr>
          <w:p w14:paraId="361C7DFD" w14:textId="77777777" w:rsidR="002117BB" w:rsidRPr="00F467A0" w:rsidRDefault="002117BB" w:rsidP="002A4085">
            <w:pPr>
              <w:rPr>
                <w:b/>
                <w:bCs/>
                <w:lang w:eastAsia="en-AU"/>
              </w:rPr>
            </w:pPr>
          </w:p>
        </w:tc>
        <w:tc>
          <w:tcPr>
            <w:tcW w:w="2017" w:type="dxa"/>
          </w:tcPr>
          <w:p w14:paraId="7E1A203C"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VARBINARY(MAX)</w:t>
            </w:r>
          </w:p>
        </w:tc>
        <w:tc>
          <w:tcPr>
            <w:tcW w:w="5622" w:type="dxa"/>
          </w:tcPr>
          <w:p w14:paraId="4B538905" w14:textId="77777777" w:rsidR="002117BB" w:rsidRPr="00A313A9" w:rsidRDefault="002117BB" w:rsidP="002A4085">
            <w:pPr>
              <w:rPr>
                <w:lang w:eastAsia="en-AU"/>
              </w:rPr>
            </w:pPr>
            <w:r w:rsidRPr="007D5E36">
              <w:rPr>
                <w:lang w:eastAsia="en-AU"/>
              </w:rPr>
              <w:t>Variable</w:t>
            </w:r>
            <w:r>
              <w:rPr>
                <w:lang w:eastAsia="en-AU"/>
              </w:rPr>
              <w:t>-</w:t>
            </w:r>
            <w:r w:rsidRPr="007D5E36">
              <w:rPr>
                <w:lang w:eastAsia="en-AU"/>
              </w:rPr>
              <w:t xml:space="preserve">length </w:t>
            </w:r>
            <w:r>
              <w:rPr>
                <w:lang w:eastAsia="en-AU"/>
              </w:rPr>
              <w:t>binary data</w:t>
            </w:r>
            <w:r w:rsidRPr="007D5E36">
              <w:rPr>
                <w:lang w:eastAsia="en-AU"/>
              </w:rPr>
              <w:t xml:space="preserve"> with provided max bytes</w:t>
            </w:r>
            <w:r>
              <w:rPr>
                <w:lang w:eastAsia="en-AU"/>
              </w:rPr>
              <w:t xml:space="preserve"> (2^31-1 bytes)</w:t>
            </w:r>
          </w:p>
        </w:tc>
      </w:tr>
      <w:tr w:rsidR="002117BB" w14:paraId="3C97C471" w14:textId="77777777" w:rsidTr="002A4085">
        <w:trPr>
          <w:trHeight w:val="57"/>
        </w:trPr>
        <w:tc>
          <w:tcPr>
            <w:tcW w:w="1377" w:type="dxa"/>
            <w:vMerge/>
          </w:tcPr>
          <w:p w14:paraId="7B20A95B" w14:textId="77777777" w:rsidR="002117BB" w:rsidRPr="00F467A0" w:rsidRDefault="002117BB" w:rsidP="002A4085">
            <w:pPr>
              <w:rPr>
                <w:b/>
                <w:bCs/>
                <w:lang w:eastAsia="en-AU"/>
              </w:rPr>
            </w:pPr>
          </w:p>
        </w:tc>
        <w:tc>
          <w:tcPr>
            <w:tcW w:w="2017" w:type="dxa"/>
          </w:tcPr>
          <w:p w14:paraId="2F0E02B8"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IMAGE</w:t>
            </w:r>
          </w:p>
        </w:tc>
        <w:tc>
          <w:tcPr>
            <w:tcW w:w="5622" w:type="dxa"/>
          </w:tcPr>
          <w:p w14:paraId="478B0DA8" w14:textId="77777777" w:rsidR="002117BB" w:rsidRPr="00A313A9" w:rsidRDefault="002117BB" w:rsidP="002A4085">
            <w:pPr>
              <w:rPr>
                <w:lang w:eastAsia="en-AU"/>
              </w:rPr>
            </w:pPr>
            <w:r w:rsidRPr="0047575F">
              <w:rPr>
                <w:lang w:eastAsia="en-AU"/>
              </w:rPr>
              <w:t>Variable</w:t>
            </w:r>
            <w:r>
              <w:rPr>
                <w:lang w:eastAsia="en-AU"/>
              </w:rPr>
              <w:t>-</w:t>
            </w:r>
            <w:r w:rsidRPr="0047575F">
              <w:rPr>
                <w:lang w:eastAsia="en-AU"/>
              </w:rPr>
              <w:t xml:space="preserve">length </w:t>
            </w:r>
            <w:r>
              <w:rPr>
                <w:lang w:eastAsia="en-AU"/>
              </w:rPr>
              <w:t xml:space="preserve">binary data </w:t>
            </w:r>
            <w:r w:rsidRPr="0047575F">
              <w:rPr>
                <w:lang w:eastAsia="en-AU"/>
              </w:rPr>
              <w:t>wit</w:t>
            </w:r>
            <w:r>
              <w:rPr>
                <w:lang w:eastAsia="en-AU"/>
              </w:rPr>
              <w:t>h maximum size of 2GB</w:t>
            </w:r>
          </w:p>
        </w:tc>
      </w:tr>
      <w:tr w:rsidR="002117BB" w14:paraId="0E1DFE45" w14:textId="77777777" w:rsidTr="002A4085">
        <w:trPr>
          <w:trHeight w:val="57"/>
        </w:trPr>
        <w:tc>
          <w:tcPr>
            <w:tcW w:w="1377" w:type="dxa"/>
            <w:vMerge w:val="restart"/>
          </w:tcPr>
          <w:p w14:paraId="2557F7CC" w14:textId="77777777" w:rsidR="002117BB" w:rsidRPr="00F467A0" w:rsidRDefault="002117BB" w:rsidP="002A4085">
            <w:pPr>
              <w:rPr>
                <w:b/>
                <w:bCs/>
                <w:lang w:eastAsia="en-AU"/>
              </w:rPr>
            </w:pPr>
            <w:r w:rsidRPr="00F467A0">
              <w:rPr>
                <w:b/>
                <w:bCs/>
                <w:lang w:eastAsia="en-AU"/>
              </w:rPr>
              <w:t>Miscellaneous</w:t>
            </w:r>
          </w:p>
        </w:tc>
        <w:tc>
          <w:tcPr>
            <w:tcW w:w="2017" w:type="dxa"/>
          </w:tcPr>
          <w:p w14:paraId="3ACA114B"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CLOB</w:t>
            </w:r>
          </w:p>
        </w:tc>
        <w:tc>
          <w:tcPr>
            <w:tcW w:w="5622" w:type="dxa"/>
          </w:tcPr>
          <w:p w14:paraId="75064F52" w14:textId="77777777" w:rsidR="002117BB" w:rsidRPr="00A313A9" w:rsidRDefault="002117BB" w:rsidP="002A4085">
            <w:pPr>
              <w:rPr>
                <w:lang w:eastAsia="en-AU"/>
              </w:rPr>
            </w:pPr>
            <w:r>
              <w:rPr>
                <w:lang w:eastAsia="en-AU"/>
              </w:rPr>
              <w:t>Up to 2GB of character large objects</w:t>
            </w:r>
          </w:p>
        </w:tc>
      </w:tr>
      <w:tr w:rsidR="002117BB" w14:paraId="17085957" w14:textId="77777777" w:rsidTr="002A4085">
        <w:trPr>
          <w:trHeight w:val="57"/>
        </w:trPr>
        <w:tc>
          <w:tcPr>
            <w:tcW w:w="1377" w:type="dxa"/>
            <w:vMerge/>
          </w:tcPr>
          <w:p w14:paraId="2FB04BC0" w14:textId="77777777" w:rsidR="002117BB" w:rsidRPr="00A313A9" w:rsidRDefault="002117BB" w:rsidP="002A4085">
            <w:pPr>
              <w:spacing w:before="0" w:after="0"/>
              <w:rPr>
                <w:sz w:val="20"/>
                <w:szCs w:val="20"/>
                <w:lang w:eastAsia="en-AU"/>
              </w:rPr>
            </w:pPr>
          </w:p>
        </w:tc>
        <w:tc>
          <w:tcPr>
            <w:tcW w:w="2017" w:type="dxa"/>
          </w:tcPr>
          <w:p w14:paraId="1956BE73"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BLOB</w:t>
            </w:r>
          </w:p>
        </w:tc>
        <w:tc>
          <w:tcPr>
            <w:tcW w:w="5622" w:type="dxa"/>
          </w:tcPr>
          <w:p w14:paraId="2FD4F002" w14:textId="77777777" w:rsidR="002117BB" w:rsidRPr="00A313A9" w:rsidRDefault="002117BB" w:rsidP="002A4085">
            <w:pPr>
              <w:rPr>
                <w:lang w:eastAsia="en-AU"/>
              </w:rPr>
            </w:pPr>
            <w:r>
              <w:rPr>
                <w:lang w:eastAsia="en-AU"/>
              </w:rPr>
              <w:t>Binary Large Objects, usually variable-length binary data from 0 through to 2GB (2^31-1)</w:t>
            </w:r>
          </w:p>
        </w:tc>
      </w:tr>
      <w:tr w:rsidR="002117BB" w14:paraId="70D672CD" w14:textId="77777777" w:rsidTr="002A4085">
        <w:trPr>
          <w:trHeight w:val="57"/>
        </w:trPr>
        <w:tc>
          <w:tcPr>
            <w:tcW w:w="1377" w:type="dxa"/>
            <w:vMerge/>
          </w:tcPr>
          <w:p w14:paraId="36582590" w14:textId="77777777" w:rsidR="002117BB" w:rsidRPr="00A313A9" w:rsidRDefault="002117BB" w:rsidP="002A4085">
            <w:pPr>
              <w:spacing w:before="0" w:after="0"/>
              <w:rPr>
                <w:sz w:val="20"/>
                <w:szCs w:val="20"/>
                <w:lang w:eastAsia="en-AU"/>
              </w:rPr>
            </w:pPr>
          </w:p>
        </w:tc>
        <w:tc>
          <w:tcPr>
            <w:tcW w:w="2017" w:type="dxa"/>
          </w:tcPr>
          <w:p w14:paraId="6EA5DFAC"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XML</w:t>
            </w:r>
          </w:p>
        </w:tc>
        <w:tc>
          <w:tcPr>
            <w:tcW w:w="5622" w:type="dxa"/>
          </w:tcPr>
          <w:p w14:paraId="6C82CBEF" w14:textId="77777777" w:rsidR="002117BB" w:rsidRPr="00A313A9" w:rsidRDefault="002117BB" w:rsidP="002A4085">
            <w:pPr>
              <w:rPr>
                <w:lang w:eastAsia="en-AU"/>
              </w:rPr>
            </w:pPr>
            <w:r>
              <w:rPr>
                <w:lang w:eastAsia="en-AU"/>
              </w:rPr>
              <w:t>For storing XML data</w:t>
            </w:r>
          </w:p>
        </w:tc>
      </w:tr>
      <w:tr w:rsidR="002117BB" w14:paraId="1860358C" w14:textId="77777777" w:rsidTr="002A4085">
        <w:trPr>
          <w:trHeight w:val="57"/>
        </w:trPr>
        <w:tc>
          <w:tcPr>
            <w:tcW w:w="1377" w:type="dxa"/>
            <w:vMerge/>
          </w:tcPr>
          <w:p w14:paraId="6DFF20B9" w14:textId="77777777" w:rsidR="002117BB" w:rsidRPr="00A313A9" w:rsidRDefault="002117BB" w:rsidP="002A4085">
            <w:pPr>
              <w:spacing w:before="0" w:after="0"/>
              <w:rPr>
                <w:sz w:val="20"/>
                <w:szCs w:val="20"/>
                <w:lang w:eastAsia="en-AU"/>
              </w:rPr>
            </w:pPr>
          </w:p>
        </w:tc>
        <w:tc>
          <w:tcPr>
            <w:tcW w:w="2017" w:type="dxa"/>
          </w:tcPr>
          <w:p w14:paraId="6F975BF4" w14:textId="77777777" w:rsidR="002117BB" w:rsidRPr="001169FF" w:rsidRDefault="002117BB" w:rsidP="002A4085">
            <w:pPr>
              <w:spacing w:before="0" w:after="0"/>
              <w:rPr>
                <w:rFonts w:ascii="Courier New" w:hAnsi="Courier New" w:cs="Courier New"/>
                <w:lang w:eastAsia="en-AU"/>
              </w:rPr>
            </w:pPr>
            <w:r w:rsidRPr="001169FF">
              <w:rPr>
                <w:rFonts w:ascii="Courier New" w:hAnsi="Courier New" w:cs="Courier New"/>
                <w:lang w:eastAsia="en-AU"/>
              </w:rPr>
              <w:t>JSON</w:t>
            </w:r>
          </w:p>
        </w:tc>
        <w:tc>
          <w:tcPr>
            <w:tcW w:w="5622" w:type="dxa"/>
          </w:tcPr>
          <w:p w14:paraId="1CAF9E7F" w14:textId="77777777" w:rsidR="002117BB" w:rsidRPr="00A313A9" w:rsidRDefault="002117BB" w:rsidP="002A4085">
            <w:pPr>
              <w:rPr>
                <w:lang w:eastAsia="en-AU"/>
              </w:rPr>
            </w:pPr>
            <w:r>
              <w:rPr>
                <w:lang w:eastAsia="en-AU"/>
              </w:rPr>
              <w:t>For storing JSON data</w:t>
            </w:r>
          </w:p>
        </w:tc>
      </w:tr>
    </w:tbl>
    <w:p w14:paraId="3DF2F34F" w14:textId="77777777" w:rsidR="002117BB" w:rsidRDefault="002117BB" w:rsidP="002117BB">
      <w:pPr>
        <w:keepLines w:val="0"/>
        <w:spacing w:before="0"/>
      </w:pPr>
    </w:p>
    <w:p w14:paraId="2C6CE110" w14:textId="77777777" w:rsidR="002117BB" w:rsidRDefault="002117BB" w:rsidP="002117BB">
      <w:pPr>
        <w:pStyle w:val="Notebox"/>
        <w:framePr w:wrap="around"/>
      </w:pPr>
      <w:r w:rsidRPr="001E4AC4">
        <w:rPr>
          <w:b/>
          <w:bCs/>
        </w:rPr>
        <w:t>Note:</w:t>
      </w:r>
      <w:r w:rsidRPr="00BD3664">
        <w:t xml:space="preserve"> Where size is not specified, most database platforms will default to a size of 1.</w:t>
      </w:r>
      <w:r>
        <w:t xml:space="preserve"> </w:t>
      </w:r>
      <w:r w:rsidRPr="00BD3664">
        <w:t>Whe</w:t>
      </w:r>
      <w:r>
        <w:t>re the data type is defined as v</w:t>
      </w:r>
      <w:r w:rsidRPr="00BD3664">
        <w:t>ariable</w:t>
      </w:r>
      <w:r>
        <w:t>,</w:t>
      </w:r>
      <w:r w:rsidRPr="00BD3664">
        <w:t xml:space="preserve"> such as VARCHAR(size) and NVARCHAR(size)</w:t>
      </w:r>
      <w:r>
        <w:t>,</w:t>
      </w:r>
      <w:r w:rsidRPr="00BD3664">
        <w:t xml:space="preserve"> any values entered that exceed the specified size will be truncated.</w:t>
      </w:r>
      <w:r>
        <w:t xml:space="preserve"> </w:t>
      </w:r>
      <w:r w:rsidRPr="00BD3664">
        <w:t>i.e. if you define a column as VARCHAR(10) and you ins</w:t>
      </w:r>
      <w:r>
        <w:t>ert the value ‘</w:t>
      </w:r>
      <w:r w:rsidRPr="000B5334">
        <w:rPr>
          <w:i/>
        </w:rPr>
        <w:t>this is more than 10 characters</w:t>
      </w:r>
      <w:r>
        <w:rPr>
          <w:i/>
        </w:rPr>
        <w:t xml:space="preserve">’ </w:t>
      </w:r>
      <w:r w:rsidRPr="00BD3664">
        <w:t xml:space="preserve">the data will be truncated (chopped off) and only the first 10 characters will be inserted, </w:t>
      </w:r>
      <w:r>
        <w:t>‘</w:t>
      </w:r>
      <w:r w:rsidRPr="00CA61B2">
        <w:rPr>
          <w:i/>
          <w:iCs/>
        </w:rPr>
        <w:t>this is mo</w:t>
      </w:r>
      <w:r>
        <w:rPr>
          <w:i/>
          <w:iCs/>
        </w:rPr>
        <w:t>’</w:t>
      </w:r>
      <w:r w:rsidRPr="00BD3664">
        <w:t xml:space="preserve"> (inclusive of the space</w:t>
      </w:r>
      <w:r>
        <w:t>s).</w:t>
      </w:r>
    </w:p>
    <w:p w14:paraId="6802E19A" w14:textId="77777777" w:rsidR="002117BB" w:rsidRDefault="002117BB" w:rsidP="002117BB">
      <w:pPr>
        <w:pStyle w:val="Notebox"/>
        <w:framePr w:wrap="around"/>
      </w:pPr>
      <w:r w:rsidRPr="00BD3664">
        <w:t>So, variable</w:t>
      </w:r>
      <w:r>
        <w:t>-</w:t>
      </w:r>
      <w:r w:rsidRPr="00BD3664">
        <w:t>length does NOT mean that the column will grow to accommodate larger values.</w:t>
      </w:r>
      <w:r>
        <w:t xml:space="preserve"> </w:t>
      </w:r>
      <w:r w:rsidRPr="00BD3664">
        <w:t>In fact, variable</w:t>
      </w:r>
      <w:r>
        <w:t>-</w:t>
      </w:r>
      <w:r w:rsidRPr="00BD3664">
        <w:t xml:space="preserve">length indicates that the column will shrink if you enter fewer characters than the specified size, removing any trailing spaces which </w:t>
      </w:r>
      <w:r>
        <w:t>c</w:t>
      </w:r>
      <w:r w:rsidRPr="00BD3664">
        <w:t xml:space="preserve">ould cause </w:t>
      </w:r>
      <w:r>
        <w:t>problems</w:t>
      </w:r>
      <w:r w:rsidRPr="00BD3664">
        <w:t xml:space="preserve"> if they end up in </w:t>
      </w:r>
      <w:r>
        <w:t>the</w:t>
      </w:r>
      <w:r w:rsidRPr="00BD3664">
        <w:t xml:space="preserve"> database.</w:t>
      </w:r>
    </w:p>
    <w:p w14:paraId="59C00A95" w14:textId="77777777" w:rsidR="00195C01" w:rsidRPr="00B2780C" w:rsidRDefault="00195C01" w:rsidP="00195C01">
      <w:pPr>
        <w:pStyle w:val="HeadingDecorative"/>
      </w:pPr>
      <w:r w:rsidRPr="00B2780C">
        <w:tab/>
      </w:r>
      <w:r w:rsidRPr="00B2780C">
        <w:rPr>
          <w:noProof/>
        </w:rPr>
        <w:drawing>
          <wp:inline distT="0" distB="0" distL="0" distR="0" wp14:anchorId="3EDE4B17" wp14:editId="70F38E30">
            <wp:extent cx="360000" cy="360000"/>
            <wp:effectExtent l="0" t="0" r="2540" b="2540"/>
            <wp:docPr id="229"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762E852" w14:textId="77777777" w:rsidR="00195C01" w:rsidRDefault="00195C01" w:rsidP="00195C01">
      <w:pPr>
        <w:pStyle w:val="Heading2"/>
        <w:rPr>
          <w:noProof w:val="0"/>
        </w:rPr>
      </w:pPr>
      <w:bookmarkStart w:id="151" w:name="_Toc46131906"/>
      <w:bookmarkStart w:id="152" w:name="_Toc47344177"/>
      <w:r w:rsidRPr="00B2780C">
        <w:rPr>
          <w:noProof w:val="0"/>
        </w:rPr>
        <w:t xml:space="preserve">Video: </w:t>
      </w:r>
      <w:r w:rsidRPr="00A74CCE">
        <w:rPr>
          <w:noProof w:val="0"/>
        </w:rPr>
        <w:t>Table columns and data types</w:t>
      </w:r>
      <w:bookmarkEnd w:id="151"/>
      <w:bookmarkEnd w:id="152"/>
    </w:p>
    <w:p w14:paraId="687764BC" w14:textId="310D0C77" w:rsidR="00195C01" w:rsidRDefault="00195C01" w:rsidP="00195C01">
      <w:pPr>
        <w:keepLines w:val="0"/>
        <w:spacing w:before="0"/>
      </w:pPr>
      <w:r>
        <w:t>View this video on table columns and data types to understand how you choose the data types that should be used for each column</w:t>
      </w:r>
      <w:r w:rsidR="00F777DD">
        <w:t>.</w:t>
      </w:r>
    </w:p>
    <w:p w14:paraId="7DE8A6AD" w14:textId="03844AEE" w:rsidR="00F777DD" w:rsidRDefault="00F777DD" w:rsidP="00F777DD">
      <w:pPr>
        <w:keepNext/>
        <w:keepLines w:val="0"/>
        <w:spacing w:before="0"/>
      </w:pPr>
      <w:hyperlink r:id="rId152" w:history="1">
        <w:r w:rsidRPr="00F777DD">
          <w:rPr>
            <w:rStyle w:val="Hyperlink"/>
          </w:rPr>
          <w:t>Tutorial 2. Table Columns and Data Types</w:t>
        </w:r>
      </w:hyperlink>
      <w:r>
        <w:t xml:space="preserve"> (YouTube 03:09 mins).</w:t>
      </w:r>
    </w:p>
    <w:p w14:paraId="47605D0F" w14:textId="77777777" w:rsidR="00195C01" w:rsidRPr="00B2780C" w:rsidRDefault="00195C01" w:rsidP="00195C01">
      <w:r>
        <w:rPr>
          <w:noProof/>
          <w:lang w:eastAsia="en-AU"/>
        </w:rPr>
        <w:drawing>
          <wp:inline distT="0" distB="0" distL="0" distR="0" wp14:anchorId="4AA2C9AA" wp14:editId="621F4CE8">
            <wp:extent cx="2937933" cy="2203450"/>
            <wp:effectExtent l="0" t="0" r="0" b="6350"/>
            <wp:docPr id="2131412235" name="Video 235">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35"/>
                    <pic:cNvPicPr/>
                  </pic:nvPicPr>
                  <pic:blipFill>
                    <a:blip r:embed="rId15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pi2GLJgJzI&quot; frameborder=&quot;0&quot; type=&quot;text/html&quot; width=&quot;816&quot; height=&quot;480&quot; /&gt;" h="480" w="816"/>
                        </a:ext>
                      </a:extLst>
                    </a:blip>
                    <a:stretch>
                      <a:fillRect/>
                    </a:stretch>
                  </pic:blipFill>
                  <pic:spPr>
                    <a:xfrm>
                      <a:off x="0" y="0"/>
                      <a:ext cx="2937933" cy="2203450"/>
                    </a:xfrm>
                    <a:prstGeom prst="rect">
                      <a:avLst/>
                    </a:prstGeom>
                  </pic:spPr>
                </pic:pic>
              </a:graphicData>
            </a:graphic>
          </wp:inline>
        </w:drawing>
      </w:r>
    </w:p>
    <w:p w14:paraId="56DEDD58" w14:textId="707DE703" w:rsidR="00195C01" w:rsidRDefault="00422403" w:rsidP="00195C01">
      <w:pPr>
        <w:pStyle w:val="Caption"/>
        <w:keepNext w:val="0"/>
      </w:pPr>
      <w:r w:rsidRPr="00422403">
        <w:t>https://youtu.be/Zpi2GLJgJzI</w:t>
      </w:r>
    </w:p>
    <w:p w14:paraId="434AC8AF" w14:textId="77777777" w:rsidR="00422403" w:rsidRDefault="00422403" w:rsidP="00422403">
      <w:pPr>
        <w:pStyle w:val="Heading2"/>
      </w:pPr>
      <w:bookmarkStart w:id="153" w:name="_Toc46131932"/>
      <w:bookmarkStart w:id="154" w:name="_Toc47344178"/>
      <w:r>
        <w:t>Data type</w:t>
      </w:r>
      <w:bookmarkEnd w:id="153"/>
      <w:r>
        <w:t xml:space="preserve"> hierarchies</w:t>
      </w:r>
      <w:bookmarkEnd w:id="154"/>
    </w:p>
    <w:p w14:paraId="2701C96D" w14:textId="77777777" w:rsidR="00422403" w:rsidRDefault="00422403" w:rsidP="00422403">
      <w:r>
        <w:t>The relational data model has survived for as long as it has because of its flexibility and its profound utility. When it was conceived, it was developed to also support the implementation of relationships between entities that are hierarchical. For example, hierarchical data structures that are commonly stored in relational databases include:</w:t>
      </w:r>
    </w:p>
    <w:p w14:paraId="0A992B00" w14:textId="77777777" w:rsidR="00422403" w:rsidRDefault="00422403" w:rsidP="00422403">
      <w:pPr>
        <w:pStyle w:val="ListBullet"/>
      </w:pPr>
      <w:r>
        <w:t>organisational hierarchies</w:t>
      </w:r>
    </w:p>
    <w:p w14:paraId="31134EA8" w14:textId="77777777" w:rsidR="00422403" w:rsidRDefault="00422403" w:rsidP="00422403">
      <w:pPr>
        <w:pStyle w:val="ListBullet"/>
      </w:pPr>
      <w:r>
        <w:t>filing systems</w:t>
      </w:r>
    </w:p>
    <w:p w14:paraId="4CBD4A96" w14:textId="77777777" w:rsidR="00422403" w:rsidRDefault="00422403" w:rsidP="00422403">
      <w:pPr>
        <w:pStyle w:val="ListBullet"/>
      </w:pPr>
      <w:r>
        <w:t>project tasks that are divided into sub-tasks</w:t>
      </w:r>
    </w:p>
    <w:p w14:paraId="14E3483E" w14:textId="77777777" w:rsidR="00422403" w:rsidRDefault="00422403" w:rsidP="00422403">
      <w:pPr>
        <w:pStyle w:val="ListBullet"/>
      </w:pPr>
      <w:r>
        <w:t>taxonomies of animals, such as mammals</w:t>
      </w:r>
    </w:p>
    <w:p w14:paraId="6E572DA4" w14:textId="77777777" w:rsidR="00422403" w:rsidRDefault="00422403" w:rsidP="00422403">
      <w:pPr>
        <w:pStyle w:val="ListBullet"/>
      </w:pPr>
      <w:r>
        <w:t>the navigational links between the pages of a web site.</w:t>
      </w:r>
    </w:p>
    <w:p w14:paraId="217ED27C" w14:textId="77777777" w:rsidR="00422403" w:rsidRDefault="00422403" w:rsidP="00422403">
      <w:r>
        <w:t>In cases where such hierarchical relationships exist, the relationships can be either one-to-one or one-to-many. In either case the relationship is an identifying relationship in which the child entities are existence dependent on the parent entity. That is to say, the child entity can’t exist without the existence of the parent.</w:t>
      </w:r>
    </w:p>
    <w:p w14:paraId="195D93B9" w14:textId="77777777" w:rsidR="00422403" w:rsidRDefault="00422403" w:rsidP="00422403">
      <w:r>
        <w:t>Consider the following business rules describing the hierarchical structure of employees within an organisation:</w:t>
      </w:r>
    </w:p>
    <w:p w14:paraId="35F8EE49" w14:textId="77777777" w:rsidR="00422403" w:rsidRDefault="00422403" w:rsidP="00422403">
      <w:pPr>
        <w:pStyle w:val="InputBoxSml"/>
        <w:framePr w:wrap="around"/>
      </w:pPr>
      <w:r w:rsidRPr="0017505D">
        <w:lastRenderedPageBreak/>
        <w:t xml:space="preserve">Everyone </w:t>
      </w:r>
      <w:r>
        <w:t>who</w:t>
      </w:r>
      <w:r w:rsidRPr="0017505D">
        <w:t xml:space="preserve"> works for the organisation is considered an employee.</w:t>
      </w:r>
      <w:r>
        <w:t xml:space="preserve"> </w:t>
      </w:r>
      <w:r w:rsidRPr="0017505D">
        <w:t>All employees have their pay paid into one bank account</w:t>
      </w:r>
      <w:r>
        <w:t>. This includes</w:t>
      </w:r>
      <w:r w:rsidRPr="0017505D">
        <w:t xml:space="preserve"> the Chief Executive Officer (CEO) who is paid a salary</w:t>
      </w:r>
      <w:r>
        <w:t>,</w:t>
      </w:r>
      <w:r w:rsidRPr="0017505D">
        <w:t xml:space="preserve"> while other departmental staff are paid by the hour</w:t>
      </w:r>
      <w:r>
        <w:t>,</w:t>
      </w:r>
      <w:r w:rsidRPr="0017505D">
        <w:t xml:space="preserve"> according to </w:t>
      </w:r>
      <w:r>
        <w:t>their job type.</w:t>
      </w:r>
    </w:p>
    <w:p w14:paraId="29DA2456" w14:textId="77777777" w:rsidR="00422403" w:rsidRDefault="00422403" w:rsidP="00422403">
      <w:pPr>
        <w:pStyle w:val="InputBoxSml"/>
        <w:framePr w:wrap="around"/>
      </w:pPr>
      <w:r w:rsidRPr="0017505D">
        <w:t>The system must also record the CEO’s period of tenure (start date and end date).</w:t>
      </w:r>
      <w:r>
        <w:t xml:space="preserve"> </w:t>
      </w:r>
      <w:r w:rsidRPr="0017505D">
        <w:t>The organisation has several departments including, but not limited to, sales, human resources, operations and security, with each department having only one manager.</w:t>
      </w:r>
      <w:r>
        <w:t xml:space="preserve"> </w:t>
      </w:r>
      <w:r w:rsidRPr="0017505D">
        <w:t xml:space="preserve">All department managers report to the </w:t>
      </w:r>
      <w:r>
        <w:t>Chief Executive Officer (CEO).</w:t>
      </w:r>
    </w:p>
    <w:p w14:paraId="30B0CB76" w14:textId="77777777" w:rsidR="00422403" w:rsidRDefault="00422403" w:rsidP="00422403">
      <w:pPr>
        <w:pStyle w:val="InputBoxSml"/>
        <w:framePr w:wrap="around"/>
      </w:pPr>
      <w:r w:rsidRPr="0017505D">
        <w:t>The manager of each department is also paid a salary and is responsible for the management of only one department.</w:t>
      </w:r>
      <w:r>
        <w:t xml:space="preserve"> </w:t>
      </w:r>
      <w:r w:rsidRPr="0017505D">
        <w:t>Each department staff member (excluding the CEO) works in only one department</w:t>
      </w:r>
      <w:r>
        <w:t>,</w:t>
      </w:r>
      <w:r w:rsidRPr="0017505D">
        <w:t xml:space="preserve"> </w:t>
      </w:r>
      <w:r>
        <w:t>al</w:t>
      </w:r>
      <w:r w:rsidRPr="0017505D">
        <w:t xml:space="preserve">though each department could have several staff </w:t>
      </w:r>
      <w:r>
        <w:t xml:space="preserve">members </w:t>
      </w:r>
      <w:r w:rsidRPr="0017505D">
        <w:t>working for it.</w:t>
      </w:r>
    </w:p>
    <w:p w14:paraId="097A4E01" w14:textId="77777777" w:rsidR="00422403" w:rsidRDefault="00422403" w:rsidP="00422403">
      <w:pPr>
        <w:keepNext/>
        <w:keepLines w:val="0"/>
        <w:spacing w:before="0"/>
      </w:pPr>
      <w:r>
        <w:rPr>
          <w:noProof/>
          <w:lang w:eastAsia="en-AU"/>
        </w:rPr>
        <w:drawing>
          <wp:inline distT="0" distB="0" distL="0" distR="0" wp14:anchorId="4C345232" wp14:editId="0E4228C0">
            <wp:extent cx="5486400" cy="3200400"/>
            <wp:effectExtent l="38100" t="0" r="57150" b="0"/>
            <wp:docPr id="77" name="Diagram 77" descr="Smartart graphic."/>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340F3190" w14:textId="4B9171AE" w:rsidR="00422403" w:rsidRDefault="00422403" w:rsidP="00422403">
      <w:pPr>
        <w:pStyle w:val="Caption"/>
      </w:pPr>
      <w:bookmarkStart w:id="155" w:name="_Ref29482419"/>
      <w:r>
        <w:t xml:space="preserve">Figure </w:t>
      </w:r>
      <w:fldSimple w:instr=" SEQ Figure \* ARABIC ">
        <w:r w:rsidR="00494303">
          <w:rPr>
            <w:noProof/>
          </w:rPr>
          <w:t>7</w:t>
        </w:r>
      </w:fldSimple>
      <w:r>
        <w:t xml:space="preserve"> Organisation chart</w:t>
      </w:r>
      <w:bookmarkEnd w:id="155"/>
    </w:p>
    <w:p w14:paraId="45ED39CE" w14:textId="77777777" w:rsidR="00422403" w:rsidRDefault="00422403" w:rsidP="00422403">
      <w:pPr>
        <w:keepLines w:val="0"/>
        <w:spacing w:before="0"/>
      </w:pPr>
      <w:r>
        <w:t xml:space="preserve">In this scenario, the </w:t>
      </w:r>
      <w:r w:rsidRPr="00F728AC">
        <w:rPr>
          <w:b/>
          <w:bCs/>
        </w:rPr>
        <w:t>super-type</w:t>
      </w:r>
      <w:r>
        <w:t xml:space="preserve"> entity is the EMPLOYEE since everyone is an employee. The three </w:t>
      </w:r>
      <w:r w:rsidRPr="00DF75E5">
        <w:rPr>
          <w:b/>
          <w:bCs/>
        </w:rPr>
        <w:t>sub-types</w:t>
      </w:r>
      <w:r>
        <w:t xml:space="preserve"> are the chief executive officer (CEO), department manager and staff. In this case the EMPLOYEE entity is also the </w:t>
      </w:r>
      <w:r w:rsidRPr="00DF75E5">
        <w:rPr>
          <w:b/>
          <w:bCs/>
        </w:rPr>
        <w:t>root-type</w:t>
      </w:r>
      <w:r>
        <w:t xml:space="preserve"> because each of the sub-types is an EMPLOYEE.</w:t>
      </w:r>
    </w:p>
    <w:p w14:paraId="38CF5B2B" w14:textId="77777777" w:rsidR="00422403" w:rsidRDefault="00422403" w:rsidP="00422403">
      <w:pPr>
        <w:pStyle w:val="ListBullet"/>
        <w:numPr>
          <w:ilvl w:val="0"/>
          <w:numId w:val="0"/>
        </w:numPr>
        <w:ind w:left="714" w:hanging="357"/>
      </w:pPr>
      <w:r>
        <w:rPr>
          <w:noProof/>
        </w:rPr>
        <w:lastRenderedPageBreak/>
        <w:drawing>
          <wp:inline distT="0" distB="0" distL="0" distR="0" wp14:anchorId="1B220666" wp14:editId="035C36D3">
            <wp:extent cx="4593945" cy="2574950"/>
            <wp:effectExtent l="0" t="0" r="0" b="15875"/>
            <wp:docPr id="76" name="Diagram 76" descr="Smartart graphic. "/>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05E95778" w14:textId="14E9A4B2" w:rsidR="00422403" w:rsidRDefault="00422403" w:rsidP="00422403">
      <w:pPr>
        <w:pStyle w:val="Caption"/>
      </w:pPr>
      <w:bookmarkStart w:id="156" w:name="_Ref28684226"/>
      <w:bookmarkStart w:id="157" w:name="_Ref29482513"/>
      <w:r>
        <w:t xml:space="preserve">Figure </w:t>
      </w:r>
      <w:fldSimple w:instr=" SEQ Figure \* ARABIC ">
        <w:r w:rsidR="00494303">
          <w:rPr>
            <w:noProof/>
          </w:rPr>
          <w:t>8</w:t>
        </w:r>
      </w:fldSimple>
      <w:r>
        <w:t xml:space="preserve"> The </w:t>
      </w:r>
      <w:bookmarkEnd w:id="156"/>
      <w:r>
        <w:t>super type/sub type relationship</w:t>
      </w:r>
      <w:bookmarkEnd w:id="157"/>
    </w:p>
    <w:p w14:paraId="63CD37B6" w14:textId="77777777" w:rsidR="00422403" w:rsidRDefault="00422403" w:rsidP="00422403">
      <w:pPr>
        <w:keepLines w:val="0"/>
        <w:spacing w:before="0"/>
      </w:pPr>
      <w:r>
        <w:t xml:space="preserve">The relationships between the super-type (EMPLOYEE) and each of the sub-types (CEO, department manager and staff) is one-to-one. Each of the sub-types has distinct attributes that don’t apply to all instances of the super-type (EMPLOYEE). As an example, the CEO has a salary as well as a tenure start and end date. </w:t>
      </w:r>
    </w:p>
    <w:p w14:paraId="52DF25E5" w14:textId="77777777" w:rsidR="00422403" w:rsidRDefault="00422403" w:rsidP="00422403">
      <w:pPr>
        <w:keepLines w:val="0"/>
        <w:spacing w:before="0"/>
      </w:pPr>
      <w:r>
        <w:t>The department managers have a salary and a department for which they are responsible. The department staff have a job-type and an hourly rate based on that job-type. So, the general rule for implementing one-to-one relationships is as follows:</w:t>
      </w:r>
    </w:p>
    <w:p w14:paraId="55BDA7CB" w14:textId="77777777" w:rsidR="00422403" w:rsidRPr="008878DA" w:rsidRDefault="00422403" w:rsidP="00422403">
      <w:pPr>
        <w:keepLines w:val="0"/>
        <w:spacing w:before="0"/>
        <w:rPr>
          <w:i/>
          <w:iCs/>
        </w:rPr>
      </w:pPr>
      <w:r w:rsidRPr="008878DA">
        <w:rPr>
          <w:i/>
          <w:iCs/>
        </w:rPr>
        <w:t>Where two entities are related in a one-to-one relationship</w:t>
      </w:r>
      <w:r>
        <w:rPr>
          <w:i/>
          <w:iCs/>
        </w:rPr>
        <w:t>,</w:t>
      </w:r>
      <w:r w:rsidRPr="008878DA">
        <w:rPr>
          <w:i/>
          <w:iCs/>
        </w:rPr>
        <w:t xml:space="preserve"> the entities should be combined into a single entity, except where both:</w:t>
      </w:r>
    </w:p>
    <w:p w14:paraId="67DAFC46" w14:textId="77777777" w:rsidR="00422403" w:rsidRPr="008878DA" w:rsidRDefault="00422403" w:rsidP="00422403">
      <w:pPr>
        <w:pStyle w:val="ListBullet"/>
        <w:rPr>
          <w:i/>
          <w:iCs/>
        </w:rPr>
      </w:pPr>
      <w:r w:rsidRPr="008878DA">
        <w:rPr>
          <w:i/>
          <w:iCs/>
        </w:rPr>
        <w:t>the relationship is a super-type/sub-type relationship</w:t>
      </w:r>
    </w:p>
    <w:p w14:paraId="570CE7FD" w14:textId="77777777" w:rsidR="00422403" w:rsidRPr="008878DA" w:rsidRDefault="00422403" w:rsidP="00422403">
      <w:pPr>
        <w:pStyle w:val="ListBullet"/>
        <w:rPr>
          <w:i/>
          <w:iCs/>
        </w:rPr>
      </w:pPr>
      <w:r w:rsidRPr="008878DA">
        <w:rPr>
          <w:i/>
          <w:iCs/>
        </w:rPr>
        <w:t>the sub-types have additional attributes that the super-type does not have.</w:t>
      </w:r>
    </w:p>
    <w:p w14:paraId="252CB798" w14:textId="77777777" w:rsidR="00422403" w:rsidRDefault="00422403" w:rsidP="00422403">
      <w:pPr>
        <w:keepLines w:val="0"/>
        <w:spacing w:before="0"/>
      </w:pPr>
      <w:r>
        <w:t>C</w:t>
      </w:r>
      <w:r w:rsidRPr="00B67248">
        <w:t xml:space="preserve">onsider </w:t>
      </w:r>
      <w:r>
        <w:t>the business rule in this scenario, ‘</w:t>
      </w:r>
      <w:r w:rsidRPr="006F3576">
        <w:rPr>
          <w:i/>
        </w:rPr>
        <w:t>all employees have their pay paid into one bank account</w:t>
      </w:r>
      <w:r>
        <w:t xml:space="preserve">’; </w:t>
      </w:r>
      <w:r w:rsidRPr="00B67248">
        <w:t>it can be reasonably assumed that each bank account belongs to only one employee.</w:t>
      </w:r>
      <w:r>
        <w:t xml:space="preserve"> </w:t>
      </w:r>
      <w:r w:rsidRPr="00B67248">
        <w:t xml:space="preserve">So the relationship between employee and </w:t>
      </w:r>
      <w:r>
        <w:t xml:space="preserve">their bank </w:t>
      </w:r>
      <w:r w:rsidRPr="00B67248">
        <w:t>account is also one-to-one.</w:t>
      </w:r>
      <w:r>
        <w:t xml:space="preserve"> </w:t>
      </w:r>
      <w:r w:rsidRPr="00B67248">
        <w:t>However, it is NOT a super-type/sub-type relationship because emp</w:t>
      </w:r>
      <w:r>
        <w:t>l</w:t>
      </w:r>
      <w:r w:rsidRPr="00B67248">
        <w:t xml:space="preserve">oyees are </w:t>
      </w:r>
      <w:r>
        <w:t xml:space="preserve">not bank </w:t>
      </w:r>
      <w:r w:rsidRPr="00B67248">
        <w:t>acco</w:t>
      </w:r>
      <w:r>
        <w:t>unts and vice-versa.</w:t>
      </w:r>
    </w:p>
    <w:p w14:paraId="3F8BFE29" w14:textId="77777777" w:rsidR="00422403" w:rsidRDefault="00422403" w:rsidP="00422403">
      <w:pPr>
        <w:keepLines w:val="0"/>
        <w:spacing w:before="0"/>
      </w:pPr>
      <w:r w:rsidRPr="00B67248">
        <w:t>Consequently the employ</w:t>
      </w:r>
      <w:r>
        <w:t>ee’s bank account details (BSB number, account number</w:t>
      </w:r>
      <w:r w:rsidRPr="00B67248">
        <w:t xml:space="preserve"> and account name) can be combined into the EMPLOYEE entity</w:t>
      </w:r>
      <w:r>
        <w:t>.</w:t>
      </w:r>
    </w:p>
    <w:p w14:paraId="78A250B8" w14:textId="77777777" w:rsidR="00422403" w:rsidRDefault="00422403" w:rsidP="00422403">
      <w:pPr>
        <w:keepLines w:val="0"/>
        <w:spacing w:before="0"/>
      </w:pPr>
      <w:r w:rsidRPr="00B67248">
        <w:t xml:space="preserve">Here’s the relational data model for the implementation of </w:t>
      </w:r>
      <w:r>
        <w:t>this scenario:</w:t>
      </w:r>
    </w:p>
    <w:p w14:paraId="05FF9D48" w14:textId="77777777" w:rsidR="00422403" w:rsidRDefault="00422403" w:rsidP="00422403">
      <w:pPr>
        <w:keepNext/>
        <w:keepLines w:val="0"/>
        <w:spacing w:before="0"/>
      </w:pPr>
      <w:r>
        <w:rPr>
          <w:noProof/>
          <w:lang w:eastAsia="en-AU"/>
        </w:rPr>
        <w:lastRenderedPageBreak/>
        <w:drawing>
          <wp:inline distT="0" distB="0" distL="0" distR="0" wp14:anchorId="03AFDFDF" wp14:editId="0D2C2FBA">
            <wp:extent cx="5578476" cy="3694430"/>
            <wp:effectExtent l="0" t="0" r="3175" b="1270"/>
            <wp:docPr id="337238278" name="Picture 227" descr="The ERD depicting the enities and relationship as previously discus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65">
                      <a:extLst>
                        <a:ext uri="{28A0092B-C50C-407E-A947-70E740481C1C}">
                          <a14:useLocalDpi xmlns:a14="http://schemas.microsoft.com/office/drawing/2010/main" val="0"/>
                        </a:ext>
                      </a:extLst>
                    </a:blip>
                    <a:stretch>
                      <a:fillRect/>
                    </a:stretch>
                  </pic:blipFill>
                  <pic:spPr>
                    <a:xfrm>
                      <a:off x="0" y="0"/>
                      <a:ext cx="5578476" cy="3694430"/>
                    </a:xfrm>
                    <a:prstGeom prst="rect">
                      <a:avLst/>
                    </a:prstGeom>
                  </pic:spPr>
                </pic:pic>
              </a:graphicData>
            </a:graphic>
          </wp:inline>
        </w:drawing>
      </w:r>
    </w:p>
    <w:p w14:paraId="3A417F24" w14:textId="74BDBCB5" w:rsidR="00422403" w:rsidRDefault="00422403" w:rsidP="00422403">
      <w:pPr>
        <w:pStyle w:val="Caption"/>
      </w:pPr>
      <w:bookmarkStart w:id="158" w:name="_Ref28684630"/>
      <w:r>
        <w:t xml:space="preserve">Figure </w:t>
      </w:r>
      <w:fldSimple w:instr=" SEQ Figure \* ARABIC ">
        <w:r w:rsidR="00494303">
          <w:rPr>
            <w:noProof/>
          </w:rPr>
          <w:t>9</w:t>
        </w:r>
      </w:fldSimple>
      <w:r>
        <w:t xml:space="preserve"> </w:t>
      </w:r>
      <w:r w:rsidRPr="008F1596">
        <w:t xml:space="preserve">The Crow’s Foot ERD implementing the </w:t>
      </w:r>
      <w:r>
        <w:t xml:space="preserve">organisation-employee </w:t>
      </w:r>
      <w:r w:rsidRPr="008F1596">
        <w:t>hierarchy</w:t>
      </w:r>
      <w:bookmarkEnd w:id="158"/>
    </w:p>
    <w:p w14:paraId="7DB75374" w14:textId="77777777" w:rsidR="00422403" w:rsidRDefault="00422403" w:rsidP="00422403">
      <w:pPr>
        <w:pStyle w:val="Heading2"/>
      </w:pPr>
      <w:bookmarkStart w:id="159" w:name="_Toc46131933"/>
      <w:bookmarkStart w:id="160" w:name="_Toc47344179"/>
      <w:r>
        <w:t>Structured data types</w:t>
      </w:r>
      <w:bookmarkEnd w:id="159"/>
      <w:bookmarkEnd w:id="160"/>
    </w:p>
    <w:p w14:paraId="7D097F00" w14:textId="77777777" w:rsidR="00422403" w:rsidRDefault="00422403" w:rsidP="00422403">
      <w:pPr>
        <w:keepLines w:val="0"/>
        <w:spacing w:before="0"/>
      </w:pPr>
      <w:r>
        <w:t>Where columns in a database are known to have the same domain of possible values, you can create a structured data type for those columns, which combines the underlying native datatypes of each column into a new, single User-Defined Type (UDT).</w:t>
      </w:r>
    </w:p>
    <w:p w14:paraId="705A188F" w14:textId="63505909" w:rsidR="00422403" w:rsidRDefault="00422403" w:rsidP="00422403">
      <w:pPr>
        <w:keepLines w:val="0"/>
        <w:spacing w:before="0"/>
      </w:pPr>
      <w:r>
        <w:t xml:space="preserve">A UDT can be based on a single predefined system data type or it can be a structured type that is comprised of a list of attribute definitions using multiple predefined system types. For example, in the EMPLOYEE table in </w:t>
      </w:r>
      <w:r>
        <w:fldChar w:fldCharType="begin"/>
      </w:r>
      <w:r>
        <w:instrText xml:space="preserve"> REF _Ref28684630 \h </w:instrText>
      </w:r>
      <w:r>
        <w:fldChar w:fldCharType="separate"/>
      </w:r>
      <w:r w:rsidR="00494303">
        <w:t xml:space="preserve">Figure </w:t>
      </w:r>
      <w:r w:rsidR="00494303">
        <w:rPr>
          <w:noProof/>
        </w:rPr>
        <w:t>9</w:t>
      </w:r>
      <w:r w:rsidR="00494303">
        <w:t xml:space="preserve"> </w:t>
      </w:r>
      <w:r w:rsidR="00494303" w:rsidRPr="008F1596">
        <w:t xml:space="preserve">The Crow’s Foot ERD implementing the </w:t>
      </w:r>
      <w:r w:rsidR="00494303">
        <w:t xml:space="preserve">organisation-employee </w:t>
      </w:r>
      <w:r w:rsidR="00494303" w:rsidRPr="008F1596">
        <w:t>hierarchy</w:t>
      </w:r>
      <w:r>
        <w:fldChar w:fldCharType="end"/>
      </w:r>
      <w:r>
        <w:t>, you could combine the three columns for the bank account details into a single user-defined type.</w:t>
      </w:r>
    </w:p>
    <w:p w14:paraId="4B6D2600" w14:textId="77777777" w:rsidR="00422403" w:rsidRDefault="00422403" w:rsidP="00422403">
      <w:pPr>
        <w:keepLines w:val="0"/>
        <w:spacing w:before="0"/>
      </w:pPr>
      <w:r w:rsidRPr="00E60C79">
        <w:t>The following example could be implemented on IBM’s DB2 platform, however it should be noted that not all platforms allow mul</w:t>
      </w:r>
      <w:r>
        <w:t>ti-attribute user-defined types.</w:t>
      </w:r>
    </w:p>
    <w:p w14:paraId="3557B82D" w14:textId="77777777" w:rsidR="00422403" w:rsidRPr="00E60C79" w:rsidRDefault="00422403" w:rsidP="00422403">
      <w:pPr>
        <w:rPr>
          <w:rFonts w:ascii="Courier New" w:hAnsi="Courier New" w:cs="Courier New"/>
          <w:sz w:val="22"/>
          <w:szCs w:val="22"/>
        </w:rPr>
      </w:pPr>
      <w:r w:rsidRPr="00E60C79">
        <w:rPr>
          <w:rFonts w:ascii="Courier New" w:hAnsi="Courier New" w:cs="Courier New"/>
          <w:color w:val="000000"/>
          <w:sz w:val="22"/>
          <w:szCs w:val="22"/>
        </w:rPr>
        <w:t xml:space="preserve">CREATE TYPE </w:t>
      </w:r>
      <w:r w:rsidRPr="00E60C79">
        <w:rPr>
          <w:rFonts w:ascii="Courier New" w:hAnsi="Courier New" w:cs="Courier New"/>
          <w:b/>
          <w:bCs/>
          <w:color w:val="0C7CBA"/>
          <w:sz w:val="22"/>
          <w:szCs w:val="22"/>
        </w:rPr>
        <w:t>BANKACCDETAIL_udt</w:t>
      </w:r>
      <w:r w:rsidRPr="00E60C79">
        <w:rPr>
          <w:rFonts w:ascii="Courier New" w:hAnsi="Courier New" w:cs="Courier New"/>
          <w:color w:val="000000"/>
          <w:sz w:val="22"/>
          <w:szCs w:val="22"/>
        </w:rPr>
        <w:t xml:space="preserve"> AS (BankBSB_No CHAR(6), BankAcc_No VARCHAR(20), BankAccName VARCHAR(250))</w:t>
      </w:r>
    </w:p>
    <w:p w14:paraId="01415897" w14:textId="77777777" w:rsidR="00422403" w:rsidRDefault="00422403" w:rsidP="00422403">
      <w:pPr>
        <w:keepLines w:val="0"/>
        <w:spacing w:before="0"/>
      </w:pPr>
      <w:r w:rsidRPr="00E60C79">
        <w:t xml:space="preserve">Having defined the type, it can then be used as the type for a column </w:t>
      </w:r>
      <w:r>
        <w:t>when creating the table as follows:</w:t>
      </w:r>
    </w:p>
    <w:p w14:paraId="42F03BD9" w14:textId="77777777" w:rsidR="00422403" w:rsidRPr="00E60C79" w:rsidRDefault="00422403" w:rsidP="00422403">
      <w:pPr>
        <w:rPr>
          <w:rFonts w:ascii="Courier New" w:hAnsi="Courier New" w:cs="Courier New"/>
          <w:sz w:val="22"/>
          <w:szCs w:val="22"/>
        </w:rPr>
      </w:pPr>
      <w:r w:rsidRPr="00E60C79">
        <w:rPr>
          <w:rFonts w:ascii="Courier New" w:hAnsi="Courier New" w:cs="Courier New"/>
          <w:color w:val="000000"/>
          <w:sz w:val="22"/>
          <w:szCs w:val="22"/>
        </w:rPr>
        <w:t xml:space="preserve">CREATE TABLE employee (Emp_Id INTEGER PRIMARY KEY, FirstName VARCHAR(30), Surname VARCHAR(50), Street VARCHAR(50), Suburb VARCHAR(50), PostCode CHAR(4), BankAccDetail </w:t>
      </w:r>
      <w:r w:rsidRPr="00E60C79">
        <w:rPr>
          <w:rFonts w:ascii="Courier New" w:hAnsi="Courier New" w:cs="Courier New"/>
          <w:b/>
          <w:bCs/>
          <w:color w:val="0C7CBA"/>
          <w:sz w:val="22"/>
          <w:szCs w:val="22"/>
        </w:rPr>
        <w:t>BANKACCDETAIL_udt</w:t>
      </w:r>
      <w:r w:rsidRPr="00E60C79">
        <w:rPr>
          <w:rFonts w:ascii="Courier New" w:hAnsi="Courier New" w:cs="Courier New"/>
          <w:color w:val="000000"/>
          <w:sz w:val="22"/>
          <w:szCs w:val="22"/>
        </w:rPr>
        <w:t xml:space="preserve"> )</w:t>
      </w:r>
    </w:p>
    <w:p w14:paraId="1534C702" w14:textId="77777777" w:rsidR="00422403" w:rsidRDefault="00422403" w:rsidP="00422403">
      <w:pPr>
        <w:keepNext/>
        <w:keepLines w:val="0"/>
        <w:spacing w:before="0"/>
      </w:pPr>
      <w:r>
        <w:rPr>
          <w:noProof/>
          <w:lang w:eastAsia="en-AU"/>
        </w:rPr>
        <w:lastRenderedPageBreak/>
        <w:drawing>
          <wp:inline distT="0" distB="0" distL="0" distR="0" wp14:anchorId="732FB182" wp14:editId="07B9B840">
            <wp:extent cx="6083727" cy="2280213"/>
            <wp:effectExtent l="0" t="0" r="0" b="6350"/>
            <wp:docPr id="1166469570" name="Picture 56" descr="A ERD showing the user defined types as explained in the previous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66">
                      <a:extLst>
                        <a:ext uri="{28A0092B-C50C-407E-A947-70E740481C1C}">
                          <a14:useLocalDpi xmlns:a14="http://schemas.microsoft.com/office/drawing/2010/main" val="0"/>
                        </a:ext>
                      </a:extLst>
                    </a:blip>
                    <a:stretch>
                      <a:fillRect/>
                    </a:stretch>
                  </pic:blipFill>
                  <pic:spPr>
                    <a:xfrm>
                      <a:off x="0" y="0"/>
                      <a:ext cx="6083727" cy="2280213"/>
                    </a:xfrm>
                    <a:prstGeom prst="rect">
                      <a:avLst/>
                    </a:prstGeom>
                  </pic:spPr>
                </pic:pic>
              </a:graphicData>
            </a:graphic>
          </wp:inline>
        </w:drawing>
      </w:r>
    </w:p>
    <w:p w14:paraId="24C34822" w14:textId="3575FF60" w:rsidR="00422403" w:rsidRDefault="00422403" w:rsidP="00422403">
      <w:pPr>
        <w:pStyle w:val="Caption"/>
      </w:pPr>
      <w:bookmarkStart w:id="161" w:name="_Ref28684978"/>
      <w:r>
        <w:t xml:space="preserve">Figure </w:t>
      </w:r>
      <w:fldSimple w:instr=" SEQ Figure \* ARABIC ">
        <w:r w:rsidR="00494303">
          <w:rPr>
            <w:noProof/>
          </w:rPr>
          <w:t>10</w:t>
        </w:r>
      </w:fldSimple>
      <w:r>
        <w:t xml:space="preserve"> </w:t>
      </w:r>
      <w:r w:rsidRPr="00577B68">
        <w:t>Example of the use of a user</w:t>
      </w:r>
      <w:r>
        <w:t>-</w:t>
      </w:r>
      <w:r w:rsidRPr="00577B68">
        <w:t>defined data type</w:t>
      </w:r>
      <w:bookmarkEnd w:id="161"/>
    </w:p>
    <w:p w14:paraId="72B300DD" w14:textId="77777777" w:rsidR="00422403" w:rsidRDefault="00422403" w:rsidP="00422403">
      <w:pPr>
        <w:keepLines w:val="0"/>
        <w:spacing w:before="0"/>
      </w:pPr>
      <w:r>
        <w:t>Structured types or UDTs are always based on the underlying predefined system-supplied data types, which makes their relationships hierarchical. The underlying system-supplied data types are the root-types, with the next UDT in the hierarchy being the super-type and subsequent inheriting UDT being the sub-types.</w:t>
      </w:r>
    </w:p>
    <w:p w14:paraId="5835072F" w14:textId="77777777" w:rsidR="00422403" w:rsidRDefault="00422403" w:rsidP="00422403">
      <w:pPr>
        <w:keepLines w:val="0"/>
        <w:spacing w:before="0"/>
      </w:pPr>
      <w:r>
        <w:t>UDTs can be used to define the type for a column, as described above, the type for an entire table (or view), or to define an attribute of another structured type. Once set up, user-defined types are as easy to use as the DBMS predefined types. However they are a lot harder to set up than the example above, the details of which are beyond the scope of this course.</w:t>
      </w:r>
    </w:p>
    <w:p w14:paraId="05617B4E" w14:textId="77777777" w:rsidR="00422403" w:rsidRDefault="00422403" w:rsidP="0081508D">
      <w:pPr>
        <w:pStyle w:val="Heading2"/>
      </w:pPr>
      <w:bookmarkStart w:id="162" w:name="_Toc46131934"/>
      <w:bookmarkStart w:id="163" w:name="_Toc47344180"/>
      <w:r>
        <w:t>Reference types</w:t>
      </w:r>
      <w:bookmarkEnd w:id="162"/>
      <w:bookmarkEnd w:id="163"/>
    </w:p>
    <w:p w14:paraId="07C42207" w14:textId="77777777" w:rsidR="00422403" w:rsidRDefault="00422403" w:rsidP="00422403">
      <w:pPr>
        <w:keepLines w:val="0"/>
        <w:spacing w:before="0"/>
      </w:pPr>
      <w:r>
        <w:t>In SQL a reference type is a scalar type that acts as a pointer to a row of a base table that is a typed table. To put it more simply, a reference type is a pointer to a UDT’s value.</w:t>
      </w:r>
    </w:p>
    <w:p w14:paraId="0A5A0CFC" w14:textId="3AA1164F" w:rsidR="00422403" w:rsidRPr="0081508D" w:rsidRDefault="00422403" w:rsidP="0081508D">
      <w:pPr>
        <w:pStyle w:val="Heading2"/>
      </w:pPr>
      <w:bookmarkStart w:id="164" w:name="_Toc46131935"/>
      <w:bookmarkStart w:id="165" w:name="_Toc47344181"/>
      <w:r w:rsidRPr="0081508D">
        <w:t>User-</w:t>
      </w:r>
      <w:r w:rsidRPr="0081508D">
        <w:rPr>
          <w:rStyle w:val="Heading3Char"/>
          <w:b/>
          <w:color w:val="464748" w:themeColor="accent2"/>
          <w:sz w:val="36"/>
          <w:szCs w:val="36"/>
        </w:rPr>
        <w:t>defined function</w:t>
      </w:r>
      <w:bookmarkEnd w:id="164"/>
      <w:r w:rsidR="0081508D">
        <w:rPr>
          <w:rStyle w:val="Heading3Char"/>
          <w:b/>
          <w:color w:val="464748" w:themeColor="accent2"/>
          <w:sz w:val="36"/>
          <w:szCs w:val="36"/>
        </w:rPr>
        <w:t>s</w:t>
      </w:r>
      <w:bookmarkEnd w:id="165"/>
    </w:p>
    <w:p w14:paraId="3BB0D9FE" w14:textId="77777777" w:rsidR="00422403" w:rsidRDefault="00422403" w:rsidP="00422403">
      <w:pPr>
        <w:keepLines w:val="0"/>
        <w:spacing w:before="0"/>
      </w:pPr>
      <w:r>
        <w:t>In the context of the use of structured data types and UDTs in SQL, user-defined functions serve to implement ‘methods’ in the structured data type. So you can use a user-defined function as part of the definition of a structured data type. This will process some (or all) of the values contained in the basic attributes of the structured data type to derive a new value. The derived value is the return value of the user-defined function, often referred to as a derived attribute.</w:t>
      </w:r>
    </w:p>
    <w:p w14:paraId="0AA7B2D4" w14:textId="77777777" w:rsidR="00422403" w:rsidRPr="00B2780C" w:rsidRDefault="00422403" w:rsidP="00422403">
      <w:pPr>
        <w:pStyle w:val="HeadingDecorative"/>
      </w:pPr>
      <w:r w:rsidRPr="00B2780C">
        <w:lastRenderedPageBreak/>
        <w:tab/>
      </w:r>
      <w:r w:rsidRPr="00B2780C">
        <w:rPr>
          <w:noProof/>
        </w:rPr>
        <w:drawing>
          <wp:inline distT="0" distB="0" distL="0" distR="0" wp14:anchorId="7ADE11A4" wp14:editId="3457A8BB">
            <wp:extent cx="360000" cy="360000"/>
            <wp:effectExtent l="0" t="0" r="2540" b="2540"/>
            <wp:docPr id="70" name="Graphic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on_Reading_Mauve-AAA.svg"/>
                    <pic:cNvPicPr/>
                  </pic:nvPicPr>
                  <pic:blipFill>
                    <a:blip r:embed="rId24">
                      <a:extLst>
                        <a:ext uri="{96DAC541-7B7A-43D3-8B79-37D633B846F1}">
                          <asvg:svgBlip xmlns:asvg="http://schemas.microsoft.com/office/drawing/2016/SVG/main" r:embed="rId25"/>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Resources</w:t>
      </w:r>
    </w:p>
    <w:p w14:paraId="5E84226A" w14:textId="77777777" w:rsidR="00422403" w:rsidRPr="00B2780C" w:rsidRDefault="00422403" w:rsidP="00422403">
      <w:pPr>
        <w:pStyle w:val="Heading2"/>
        <w:rPr>
          <w:noProof w:val="0"/>
        </w:rPr>
      </w:pPr>
      <w:bookmarkStart w:id="166" w:name="_Toc11228378"/>
      <w:bookmarkStart w:id="167" w:name="_Toc46131936"/>
      <w:bookmarkStart w:id="168" w:name="_Toc47344182"/>
      <w:r w:rsidRPr="00B2780C">
        <w:rPr>
          <w:noProof w:val="0"/>
        </w:rPr>
        <w:t>Additional resources</w:t>
      </w:r>
      <w:bookmarkEnd w:id="166"/>
      <w:bookmarkEnd w:id="167"/>
      <w:bookmarkEnd w:id="168"/>
    </w:p>
    <w:p w14:paraId="0E292D94" w14:textId="77777777" w:rsidR="00422403" w:rsidRPr="000F092E" w:rsidRDefault="00422403" w:rsidP="00422403">
      <w:pPr>
        <w:pStyle w:val="Body"/>
        <w:rPr>
          <w:b/>
        </w:rPr>
      </w:pPr>
      <w:r w:rsidRPr="000F092E">
        <w:t>Review the following readings for a more detailed understanding of user</w:t>
      </w:r>
      <w:r>
        <w:t>-</w:t>
      </w:r>
      <w:r w:rsidRPr="000F092E">
        <w:t>defined types, reference types, user</w:t>
      </w:r>
      <w:r>
        <w:t>-</w:t>
      </w:r>
      <w:r w:rsidRPr="000F092E">
        <w:t>defined functions and type hierarc</w:t>
      </w:r>
      <w:r>
        <w:t>hies:</w:t>
      </w:r>
    </w:p>
    <w:p w14:paraId="5CC63DE9" w14:textId="0AD2CF75" w:rsidR="00422403" w:rsidRPr="000F092E" w:rsidRDefault="006D3652" w:rsidP="00422403">
      <w:pPr>
        <w:pStyle w:val="ListBullet"/>
      </w:pPr>
      <w:hyperlink r:id="rId167" w:history="1">
        <w:r w:rsidR="00422403">
          <w:rPr>
            <w:rStyle w:val="Hyperlink"/>
          </w:rPr>
          <w:t>Chapter 27 - User-defined types</w:t>
        </w:r>
      </w:hyperlink>
    </w:p>
    <w:p w14:paraId="3C4207DC" w14:textId="546D7D37" w:rsidR="00422403" w:rsidRPr="00D97C68" w:rsidRDefault="006D3652" w:rsidP="00422403">
      <w:pPr>
        <w:pStyle w:val="ListBullet"/>
        <w:rPr>
          <w:rStyle w:val="Hyperlink"/>
          <w:color w:val="auto"/>
          <w:u w:val="none"/>
        </w:rPr>
      </w:pPr>
      <w:hyperlink r:id="rId168" w:history="1">
        <w:r w:rsidR="00422403">
          <w:rPr>
            <w:rStyle w:val="Hyperlink"/>
          </w:rPr>
          <w:t>Chapter 12 - Reference types</w:t>
        </w:r>
      </w:hyperlink>
      <w:r w:rsidR="00422403">
        <w:rPr>
          <w:rStyle w:val="Hyperlink"/>
        </w:rPr>
        <w:t>.</w:t>
      </w:r>
    </w:p>
    <w:p w14:paraId="473DA989" w14:textId="77777777" w:rsidR="00D97C68" w:rsidRPr="00B2780C" w:rsidRDefault="00D97C68" w:rsidP="00D97C68">
      <w:pPr>
        <w:pStyle w:val="HeadingDecorative"/>
      </w:pPr>
      <w:r w:rsidRPr="00B2780C">
        <w:tab/>
      </w:r>
      <w:r w:rsidRPr="00B2780C">
        <w:rPr>
          <w:noProof/>
        </w:rPr>
        <w:drawing>
          <wp:inline distT="0" distB="0" distL="0" distR="0" wp14:anchorId="4FC258D3" wp14:editId="6DD68518">
            <wp:extent cx="360000" cy="360000"/>
            <wp:effectExtent l="0" t="0" r="2540" b="2540"/>
            <wp:docPr id="1834394316"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239DCA35" w14:textId="77777777" w:rsidR="00D97C68" w:rsidRPr="00B2780C" w:rsidRDefault="00D97C68" w:rsidP="00D97C68">
      <w:pPr>
        <w:pStyle w:val="Heading2"/>
        <w:rPr>
          <w:noProof w:val="0"/>
        </w:rPr>
      </w:pPr>
      <w:bookmarkStart w:id="169" w:name="_Toc46131918"/>
      <w:bookmarkStart w:id="170" w:name="_Toc47344183"/>
      <w:r w:rsidRPr="00B2780C">
        <w:rPr>
          <w:noProof w:val="0"/>
        </w:rPr>
        <w:t xml:space="preserve">Video: </w:t>
      </w:r>
      <w:r>
        <w:rPr>
          <w:noProof w:val="0"/>
        </w:rPr>
        <w:t xml:space="preserve">Logical database design and </w:t>
      </w:r>
      <w:bookmarkEnd w:id="169"/>
      <w:r>
        <w:rPr>
          <w:noProof w:val="0"/>
        </w:rPr>
        <w:t>ERDs</w:t>
      </w:r>
      <w:bookmarkEnd w:id="170"/>
    </w:p>
    <w:p w14:paraId="77631A22" w14:textId="77777777" w:rsidR="00D97C68" w:rsidRDefault="00D97C68" w:rsidP="00D97C68">
      <w:r>
        <w:t>Watch t</w:t>
      </w:r>
      <w:r w:rsidRPr="00516885">
        <w:t xml:space="preserve">his video </w:t>
      </w:r>
      <w:r>
        <w:t>to learn more about</w:t>
      </w:r>
      <w:r w:rsidRPr="00516885">
        <w:t xml:space="preserve"> </w:t>
      </w:r>
      <w:r>
        <w:t xml:space="preserve">the process of </w:t>
      </w:r>
      <w:r w:rsidRPr="00516885">
        <w:t xml:space="preserve">logical database design and </w:t>
      </w:r>
      <w:r>
        <w:t>ERDs.</w:t>
      </w:r>
    </w:p>
    <w:p w14:paraId="2FEE841D" w14:textId="07698C4A" w:rsidR="00D97C68" w:rsidRPr="00B2780C" w:rsidRDefault="006D3652" w:rsidP="00D97C68">
      <w:hyperlink r:id="rId169" w:history="1">
        <w:r w:rsidR="00D97C68" w:rsidRPr="00465B56">
          <w:rPr>
            <w:rStyle w:val="Hyperlink"/>
          </w:rPr>
          <w:t>Logical database design and E-R diagrams</w:t>
        </w:r>
      </w:hyperlink>
      <w:r w:rsidR="00D97C68">
        <w:t xml:space="preserve"> (YouTube 32:22 mins).</w:t>
      </w:r>
    </w:p>
    <w:p w14:paraId="6C4F0674" w14:textId="77777777" w:rsidR="00D97C68" w:rsidRPr="00B2780C" w:rsidRDefault="00D97C68" w:rsidP="00D97C68">
      <w:pPr>
        <w:spacing w:after="0"/>
      </w:pPr>
      <w:r>
        <w:rPr>
          <w:noProof/>
          <w:lang w:eastAsia="en-AU"/>
        </w:rPr>
        <w:drawing>
          <wp:inline distT="0" distB="0" distL="0" distR="0" wp14:anchorId="59BCDFE1" wp14:editId="3DE5A5D0">
            <wp:extent cx="2827769" cy="2120826"/>
            <wp:effectExtent l="0" t="0" r="0" b="0"/>
            <wp:docPr id="1549836956" name="Video 60">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60"/>
                    <pic:cNvPicPr/>
                  </pic:nvPicPr>
                  <pic:blipFill>
                    <a:blip r:embed="rId17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BgXb66Ckz0&quot; frameborder=&quot;0&quot; type=&quot;text/html&quot; width=&quot;816&quot; height=&quot;480&quot; /&gt;" h="480" w="816"/>
                        </a:ext>
                      </a:extLst>
                    </a:blip>
                    <a:stretch>
                      <a:fillRect/>
                    </a:stretch>
                  </pic:blipFill>
                  <pic:spPr>
                    <a:xfrm>
                      <a:off x="0" y="0"/>
                      <a:ext cx="2827769" cy="2120826"/>
                    </a:xfrm>
                    <a:prstGeom prst="rect">
                      <a:avLst/>
                    </a:prstGeom>
                  </pic:spPr>
                </pic:pic>
              </a:graphicData>
            </a:graphic>
          </wp:inline>
        </w:drawing>
      </w:r>
    </w:p>
    <w:p w14:paraId="2EB779A4" w14:textId="77777777" w:rsidR="00D97C68" w:rsidRPr="00B2780C" w:rsidRDefault="00D97C68" w:rsidP="00D97C68">
      <w:pPr>
        <w:pStyle w:val="Caption"/>
        <w:keepNext w:val="0"/>
      </w:pPr>
      <w:r w:rsidRPr="00516885">
        <w:t>https://youtu.be/ZBgXb66Ckz0</w:t>
      </w:r>
    </w:p>
    <w:p w14:paraId="402E31EA" w14:textId="77777777" w:rsidR="00D97C68" w:rsidRDefault="00D97C68" w:rsidP="00D97C68">
      <w:pPr>
        <w:pStyle w:val="Body"/>
      </w:pPr>
    </w:p>
    <w:p w14:paraId="13F8CC51" w14:textId="77777777" w:rsidR="00D76978" w:rsidRPr="00B2780C" w:rsidRDefault="00D76978" w:rsidP="00036F07">
      <w:pPr>
        <w:pStyle w:val="HeadingDecorative"/>
      </w:pPr>
      <w:r w:rsidRPr="00B2780C">
        <w:lastRenderedPageBreak/>
        <w:tab/>
      </w:r>
      <w:r w:rsidRPr="00B2780C">
        <w:rPr>
          <w:noProof/>
        </w:rPr>
        <w:drawing>
          <wp:inline distT="0" distB="0" distL="0" distR="0" wp14:anchorId="67E12FAB" wp14:editId="44EE8E75">
            <wp:extent cx="360000" cy="360000"/>
            <wp:effectExtent l="0" t="0" r="2540" b="2540"/>
            <wp:docPr id="238"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AC30230" w14:textId="7712E4A5" w:rsidR="00D76978" w:rsidRPr="00B2780C" w:rsidRDefault="00D76978" w:rsidP="00036F07">
      <w:pPr>
        <w:pStyle w:val="Heading2"/>
        <w:rPr>
          <w:noProof w:val="0"/>
        </w:rPr>
      </w:pPr>
      <w:bookmarkStart w:id="171" w:name="_Toc46131897"/>
      <w:bookmarkStart w:id="172" w:name="_Toc47344184"/>
      <w:r w:rsidRPr="00B2780C">
        <w:rPr>
          <w:noProof w:val="0"/>
        </w:rPr>
        <w:t xml:space="preserve">Activity </w:t>
      </w:r>
      <w:r>
        <w:rPr>
          <w:noProof w:val="0"/>
        </w:rPr>
        <w:t>3.2</w:t>
      </w:r>
      <w:r w:rsidRPr="00B2780C">
        <w:rPr>
          <w:noProof w:val="0"/>
        </w:rPr>
        <w:t xml:space="preserve">: </w:t>
      </w:r>
      <w:r w:rsidR="006926AC">
        <w:rPr>
          <w:noProof w:val="0"/>
        </w:rPr>
        <w:t xml:space="preserve">Model a </w:t>
      </w:r>
      <w:r w:rsidRPr="00D76978">
        <w:rPr>
          <w:noProof w:val="0"/>
        </w:rPr>
        <w:t>database</w:t>
      </w:r>
      <w:bookmarkEnd w:id="171"/>
      <w:bookmarkEnd w:id="172"/>
    </w:p>
    <w:p w14:paraId="3637BF35" w14:textId="747DEE32" w:rsidR="00D76978" w:rsidRPr="00B2780C" w:rsidRDefault="00D76978" w:rsidP="00036F07">
      <w:r>
        <w:t>In this activity, you will be developing the design of the data model.</w:t>
      </w:r>
    </w:p>
    <w:p w14:paraId="458D1ED9" w14:textId="6E2300F5" w:rsidR="00D76978" w:rsidRPr="00015EA4" w:rsidRDefault="00D76978" w:rsidP="00362AB6">
      <w:pPr>
        <w:pStyle w:val="Heading3"/>
      </w:pPr>
      <w:bookmarkStart w:id="173" w:name="_Toc46131898"/>
      <w:r w:rsidRPr="00015EA4">
        <w:t>Step 1: Define the business rules</w:t>
      </w:r>
      <w:bookmarkEnd w:id="173"/>
    </w:p>
    <w:p w14:paraId="6BD62146" w14:textId="6592BEDF" w:rsidR="00703400" w:rsidRDefault="005C3C79" w:rsidP="00D76978">
      <w:pPr>
        <w:keepLines w:val="0"/>
        <w:spacing w:before="0"/>
      </w:pPr>
      <w:r>
        <w:t>R</w:t>
      </w:r>
      <w:r w:rsidR="00D76978">
        <w:t xml:space="preserve">eview </w:t>
      </w:r>
      <w:r w:rsidR="0005621B">
        <w:t xml:space="preserve">the </w:t>
      </w:r>
      <w:hyperlink w:anchor="busrules" w:history="1">
        <w:r w:rsidR="0005621B" w:rsidRPr="00CC3E85">
          <w:rPr>
            <w:rStyle w:val="Hyperlink"/>
          </w:rPr>
          <w:t>courier company governance business rules</w:t>
        </w:r>
      </w:hyperlink>
      <w:r w:rsidR="0005621B">
        <w:t xml:space="preserve"> defined on page </w:t>
      </w:r>
      <w:r w:rsidR="0005621B">
        <w:fldChar w:fldCharType="begin"/>
      </w:r>
      <w:r w:rsidR="0005621B">
        <w:instrText xml:space="preserve"> PAGEREF busrules \h </w:instrText>
      </w:r>
      <w:r w:rsidR="0005621B">
        <w:fldChar w:fldCharType="separate"/>
      </w:r>
      <w:r w:rsidR="00494303">
        <w:rPr>
          <w:noProof/>
        </w:rPr>
        <w:t>52</w:t>
      </w:r>
      <w:r w:rsidR="0005621B">
        <w:fldChar w:fldCharType="end"/>
      </w:r>
      <w:r w:rsidR="00D76978">
        <w:t xml:space="preserve"> to determine their impact on the data model for the database.</w:t>
      </w:r>
    </w:p>
    <w:p w14:paraId="6B74B9ED" w14:textId="2B821A88" w:rsidR="00D76978" w:rsidRPr="00015EA4" w:rsidRDefault="00D76978" w:rsidP="00362AB6">
      <w:pPr>
        <w:pStyle w:val="Heading3"/>
      </w:pPr>
      <w:bookmarkStart w:id="174" w:name="_Toc46131899"/>
      <w:r w:rsidRPr="00015EA4">
        <w:t>Step 2: Identify the entities required for the model</w:t>
      </w:r>
      <w:bookmarkEnd w:id="174"/>
    </w:p>
    <w:p w14:paraId="7B801FB9" w14:textId="7D4DF044" w:rsidR="00537D45" w:rsidRDefault="00D76978" w:rsidP="00D76978">
      <w:pPr>
        <w:keepLines w:val="0"/>
        <w:spacing w:before="0"/>
      </w:pPr>
      <w:r>
        <w:t>In this step you will analyse the business rules and identify the entities</w:t>
      </w:r>
      <w:r w:rsidR="000871DC">
        <w:t xml:space="preserve"> (</w:t>
      </w:r>
      <w:r>
        <w:t>the things you want to store data for</w:t>
      </w:r>
      <w:r w:rsidR="000871DC">
        <w:t>)</w:t>
      </w:r>
      <w:r>
        <w:t>.</w:t>
      </w:r>
      <w:r w:rsidR="0077507F">
        <w:t xml:space="preserve"> </w:t>
      </w:r>
      <w:r>
        <w:t xml:space="preserve">In this </w:t>
      </w:r>
      <w:r w:rsidR="000871DC">
        <w:t>step,</w:t>
      </w:r>
      <w:r w:rsidR="00537D45">
        <w:t xml:space="preserve"> </w:t>
      </w:r>
      <w:r>
        <w:t>ignore the attributes of the entities.</w:t>
      </w:r>
    </w:p>
    <w:p w14:paraId="780D99D4" w14:textId="0F7AF7C6" w:rsidR="00D76978" w:rsidRDefault="00D76978" w:rsidP="00D76978">
      <w:pPr>
        <w:keepLines w:val="0"/>
        <w:spacing w:before="0"/>
      </w:pPr>
      <w:r>
        <w:t>Use the following rules as a guide to identifying the entities:</w:t>
      </w:r>
    </w:p>
    <w:p w14:paraId="3CD34709" w14:textId="71251B96" w:rsidR="00D76978" w:rsidRDefault="00D76978" w:rsidP="00C216B8">
      <w:pPr>
        <w:pStyle w:val="ListNumber"/>
        <w:numPr>
          <w:ilvl w:val="0"/>
          <w:numId w:val="7"/>
        </w:numPr>
      </w:pPr>
      <w:r>
        <w:t>An entity will be something of which there is usually more than one instance.</w:t>
      </w:r>
      <w:r w:rsidR="0077507F">
        <w:t xml:space="preserve"> </w:t>
      </w:r>
      <w:r>
        <w:t>For example there are many courier companies.</w:t>
      </w:r>
    </w:p>
    <w:p w14:paraId="10590934" w14:textId="1E4656C4" w:rsidR="00D76978" w:rsidRDefault="00D76978" w:rsidP="00C216B8">
      <w:pPr>
        <w:pStyle w:val="ListNumber"/>
        <w:numPr>
          <w:ilvl w:val="0"/>
          <w:numId w:val="7"/>
        </w:numPr>
      </w:pPr>
      <w:r>
        <w:t xml:space="preserve">An entity will have attributes (data) </w:t>
      </w:r>
      <w:r w:rsidR="00931FFF">
        <w:t>that</w:t>
      </w:r>
      <w:r>
        <w:t xml:space="preserve"> you will need to use.</w:t>
      </w:r>
      <w:r w:rsidR="0077507F">
        <w:t xml:space="preserve"> </w:t>
      </w:r>
      <w:r>
        <w:t xml:space="preserve">For </w:t>
      </w:r>
      <w:r w:rsidR="00931FFF">
        <w:t xml:space="preserve">example, for </w:t>
      </w:r>
      <w:r>
        <w:t>the courier company you must know its ABN, company name, and phone number.</w:t>
      </w:r>
    </w:p>
    <w:p w14:paraId="2B75E0A0" w14:textId="69A3A28F" w:rsidR="00262BCA" w:rsidRDefault="00264DF4" w:rsidP="00D76978">
      <w:pPr>
        <w:keepLines w:val="0"/>
        <w:spacing w:before="0"/>
      </w:pPr>
      <w:r>
        <w:t>Before continuing, w</w:t>
      </w:r>
      <w:r w:rsidR="00262BCA">
        <w:t>hat four entities have you identified?</w:t>
      </w:r>
    </w:p>
    <w:p w14:paraId="6F65DA5D" w14:textId="77777777" w:rsidR="00262BCA" w:rsidRDefault="00262BCA" w:rsidP="00262BCA">
      <w:pPr>
        <w:pStyle w:val="InputBoxSml"/>
        <w:framePr w:wrap="around"/>
      </w:pPr>
    </w:p>
    <w:p w14:paraId="06C2EFF4" w14:textId="77777777" w:rsidR="000A7E69" w:rsidRDefault="000A7E69" w:rsidP="00D76978">
      <w:pPr>
        <w:keepLines w:val="0"/>
        <w:spacing w:before="0"/>
      </w:pPr>
    </w:p>
    <w:p w14:paraId="120912C3" w14:textId="117A631D" w:rsidR="00D76978" w:rsidRDefault="00D76978" w:rsidP="00D76978">
      <w:pPr>
        <w:pStyle w:val="Notebox"/>
        <w:framePr w:wrap="around"/>
      </w:pPr>
      <w:r w:rsidRPr="00D76978">
        <w:lastRenderedPageBreak/>
        <w:t>Note: An important not</w:t>
      </w:r>
      <w:r w:rsidR="00542C39">
        <w:t xml:space="preserve">e about </w:t>
      </w:r>
      <w:r w:rsidR="00542C39" w:rsidRPr="00542C39">
        <w:rPr>
          <w:b/>
        </w:rPr>
        <w:t>types</w:t>
      </w:r>
      <w:r w:rsidRPr="00D76978">
        <w:t xml:space="preserve"> of </w:t>
      </w:r>
      <w:r w:rsidR="00542C39">
        <w:t>things.</w:t>
      </w:r>
      <w:r w:rsidR="0077507F">
        <w:t xml:space="preserve"> </w:t>
      </w:r>
      <w:r w:rsidR="00542C39">
        <w:t>The world is full of t</w:t>
      </w:r>
      <w:r w:rsidRPr="00D76978">
        <w:t>ypes of things</w:t>
      </w:r>
      <w:r w:rsidR="00010A70">
        <w:t>, such as t</w:t>
      </w:r>
      <w:r w:rsidRPr="00D76978">
        <w:t xml:space="preserve">ypes of cars, aeroplanes, students, animals, </w:t>
      </w:r>
      <w:r w:rsidR="00542C39">
        <w:t>books, etc.</w:t>
      </w:r>
      <w:r w:rsidR="0077507F">
        <w:t xml:space="preserve"> </w:t>
      </w:r>
      <w:r w:rsidR="00542C39">
        <w:t>T</w:t>
      </w:r>
      <w:r w:rsidRPr="00D76978">
        <w:t xml:space="preserve">ypes are a fundamental mechanism for categorising the world as </w:t>
      </w:r>
      <w:r w:rsidR="00BB6905">
        <w:t>you</w:t>
      </w:r>
      <w:r w:rsidR="000D0E38">
        <w:t xml:space="preserve"> </w:t>
      </w:r>
      <w:r w:rsidRPr="00D76978">
        <w:t>know it.</w:t>
      </w:r>
      <w:r w:rsidR="0077507F">
        <w:t xml:space="preserve"> </w:t>
      </w:r>
      <w:r w:rsidRPr="00D76978">
        <w:t>In relational database modelling</w:t>
      </w:r>
      <w:r w:rsidR="004415C3">
        <w:t>,</w:t>
      </w:r>
      <w:r w:rsidRPr="00D76978">
        <w:t xml:space="preserve"> you will </w:t>
      </w:r>
      <w:r w:rsidR="00542C39">
        <w:t xml:space="preserve">often need to store data about </w:t>
      </w:r>
      <w:r w:rsidR="00542C39" w:rsidRPr="00542C39">
        <w:rPr>
          <w:b/>
        </w:rPr>
        <w:t>t</w:t>
      </w:r>
      <w:r w:rsidRPr="00542C39">
        <w:rPr>
          <w:b/>
        </w:rPr>
        <w:t xml:space="preserve">ypes </w:t>
      </w:r>
      <w:r w:rsidRPr="00D76978">
        <w:t xml:space="preserve">of things in contrast to storing data about </w:t>
      </w:r>
      <w:r w:rsidRPr="00542C39">
        <w:rPr>
          <w:b/>
        </w:rPr>
        <w:t>instances</w:t>
      </w:r>
      <w:r w:rsidRPr="00D76978">
        <w:t xml:space="preserve"> of things (though you will usually want to do this as well). This is because</w:t>
      </w:r>
      <w:r w:rsidR="00542C39">
        <w:t xml:space="preserve"> the data that relates to one t</w:t>
      </w:r>
      <w:r w:rsidRPr="00D76978">
        <w:t>ype will be shared by al</w:t>
      </w:r>
      <w:r w:rsidR="00542C39">
        <w:t>l instances of that t</w:t>
      </w:r>
      <w:r w:rsidRPr="00D76978">
        <w:t>ype</w:t>
      </w:r>
      <w:r w:rsidR="00542C39">
        <w:t>. S</w:t>
      </w:r>
      <w:r w:rsidRPr="00D76978">
        <w:t>o to avoid uncontrolled redundancy</w:t>
      </w:r>
      <w:r w:rsidR="004415C3">
        <w:t>,</w:t>
      </w:r>
      <w:r w:rsidRPr="00D76978">
        <w:t xml:space="preserve"> you store a single rec</w:t>
      </w:r>
      <w:r w:rsidR="00542C39">
        <w:t xml:space="preserve">ord of the shared data in the </w:t>
      </w:r>
      <w:r w:rsidR="00542C39" w:rsidRPr="00542C39">
        <w:rPr>
          <w:b/>
        </w:rPr>
        <w:t>type</w:t>
      </w:r>
      <w:r w:rsidRPr="00D76978">
        <w:t xml:space="preserve"> table and reference that re</w:t>
      </w:r>
      <w:r w:rsidR="00542C39">
        <w:t xml:space="preserve">cord from a foreign key in the </w:t>
      </w:r>
      <w:r w:rsidR="00542C39" w:rsidRPr="00542C39">
        <w:rPr>
          <w:b/>
        </w:rPr>
        <w:t>i</w:t>
      </w:r>
      <w:r w:rsidRPr="00542C39">
        <w:rPr>
          <w:b/>
        </w:rPr>
        <w:t xml:space="preserve">nstance </w:t>
      </w:r>
      <w:r w:rsidRPr="00D76978">
        <w:t>t</w:t>
      </w:r>
      <w:r w:rsidR="00542C39">
        <w:t>able.</w:t>
      </w:r>
      <w:r w:rsidR="0077507F">
        <w:t xml:space="preserve"> </w:t>
      </w:r>
      <w:r w:rsidR="00542C39">
        <w:t>For example, the Vehicle T</w:t>
      </w:r>
      <w:r w:rsidRPr="00D76978">
        <w:t>ype entity will have the attrib</w:t>
      </w:r>
      <w:r w:rsidR="00542C39">
        <w:t xml:space="preserve">utes </w:t>
      </w:r>
      <w:r w:rsidR="00542C39" w:rsidRPr="00542C39">
        <w:rPr>
          <w:i/>
        </w:rPr>
        <w:t>Description</w:t>
      </w:r>
      <w:r w:rsidR="00542C39">
        <w:t xml:space="preserve">, </w:t>
      </w:r>
      <w:r w:rsidR="00542C39" w:rsidRPr="00542C39">
        <w:rPr>
          <w:i/>
        </w:rPr>
        <w:t>Accreditation Required</w:t>
      </w:r>
      <w:r w:rsidR="00542C39">
        <w:t xml:space="preserve">, </w:t>
      </w:r>
      <w:r w:rsidRPr="00542C39">
        <w:rPr>
          <w:i/>
        </w:rPr>
        <w:t>Fuel Type</w:t>
      </w:r>
      <w:r w:rsidR="00542C39">
        <w:t xml:space="preserve">, </w:t>
      </w:r>
      <w:r w:rsidRPr="00542C39">
        <w:rPr>
          <w:i/>
        </w:rPr>
        <w:t>Fuel Capacity</w:t>
      </w:r>
      <w:r w:rsidR="00542C39">
        <w:t xml:space="preserve"> and </w:t>
      </w:r>
      <w:r w:rsidRPr="00542C39">
        <w:rPr>
          <w:i/>
        </w:rPr>
        <w:t>Range</w:t>
      </w:r>
      <w:r w:rsidRPr="00D76978">
        <w:t xml:space="preserve">. The values for these attributes will be the same for all instances of that </w:t>
      </w:r>
      <w:r w:rsidRPr="00542C39">
        <w:rPr>
          <w:i/>
        </w:rPr>
        <w:t>Vehicle Type</w:t>
      </w:r>
      <w:r w:rsidRPr="00D76978">
        <w:t>.</w:t>
      </w:r>
    </w:p>
    <w:p w14:paraId="4E1C1741" w14:textId="7BE746E7" w:rsidR="000050C7" w:rsidRDefault="00D76978" w:rsidP="00F82F26">
      <w:pPr>
        <w:pStyle w:val="Heading3"/>
      </w:pPr>
      <w:bookmarkStart w:id="175" w:name="_Toc46131900"/>
      <w:r w:rsidRPr="00015EA4">
        <w:t xml:space="preserve">Step 3: </w:t>
      </w:r>
      <w:r w:rsidR="00F82F26">
        <w:t>First draft ERD</w:t>
      </w:r>
      <w:bookmarkEnd w:id="175"/>
    </w:p>
    <w:p w14:paraId="372F831E" w14:textId="2C236274" w:rsidR="001365A1" w:rsidRDefault="001365A1" w:rsidP="001365A1">
      <w:pPr>
        <w:keepLines w:val="0"/>
        <w:spacing w:before="0"/>
      </w:pPr>
      <w:r>
        <w:t>The entities you should have identified in previous step are:</w:t>
      </w:r>
    </w:p>
    <w:p w14:paraId="34C5D98F" w14:textId="77777777" w:rsidR="001365A1" w:rsidRDefault="001365A1" w:rsidP="001365A1">
      <w:pPr>
        <w:pStyle w:val="ListBullet"/>
      </w:pPr>
      <w:r>
        <w:t>Courier company</w:t>
      </w:r>
    </w:p>
    <w:p w14:paraId="25381D9D" w14:textId="77777777" w:rsidR="001365A1" w:rsidRDefault="001365A1" w:rsidP="001365A1">
      <w:pPr>
        <w:pStyle w:val="ListBullet"/>
      </w:pPr>
      <w:r>
        <w:t>Vehicle</w:t>
      </w:r>
    </w:p>
    <w:p w14:paraId="74D4E1A1" w14:textId="77777777" w:rsidR="001365A1" w:rsidRDefault="001365A1" w:rsidP="001365A1">
      <w:pPr>
        <w:pStyle w:val="ListBullet"/>
      </w:pPr>
      <w:r>
        <w:t>Vehicle type</w:t>
      </w:r>
    </w:p>
    <w:p w14:paraId="25E0D646" w14:textId="77777777" w:rsidR="001365A1" w:rsidRDefault="001365A1" w:rsidP="001365A1">
      <w:pPr>
        <w:pStyle w:val="ListBullet"/>
        <w:spacing w:after="360"/>
      </w:pPr>
      <w:r>
        <w:t>Driver.</w:t>
      </w:r>
    </w:p>
    <w:p w14:paraId="1BB4FC77" w14:textId="2476A12F" w:rsidR="00F82F26" w:rsidRDefault="00D76978" w:rsidP="000050C7">
      <w:pPr>
        <w:pStyle w:val="Body"/>
      </w:pPr>
      <w:r w:rsidRPr="00015EA4">
        <w:t>Begin the development of a first draft model using the Chen notation and determine</w:t>
      </w:r>
      <w:r w:rsidR="00F82F26">
        <w:t>:</w:t>
      </w:r>
    </w:p>
    <w:p w14:paraId="1EC2C28D" w14:textId="77777777" w:rsidR="00F82F26" w:rsidRDefault="00D76978" w:rsidP="00F82F26">
      <w:pPr>
        <w:pStyle w:val="ListBullet"/>
      </w:pPr>
      <w:r w:rsidRPr="00015EA4">
        <w:t>which ent</w:t>
      </w:r>
      <w:r w:rsidR="00F82F26">
        <w:t>ities are related to each other</w:t>
      </w:r>
    </w:p>
    <w:p w14:paraId="456B6503" w14:textId="1479C68D" w:rsidR="00D76978" w:rsidRPr="00015EA4" w:rsidRDefault="00D76978" w:rsidP="00F82F26">
      <w:pPr>
        <w:pStyle w:val="ListBullet"/>
      </w:pPr>
      <w:r w:rsidRPr="00015EA4">
        <w:t>the connectivity and cardinality of the relationships.</w:t>
      </w:r>
    </w:p>
    <w:p w14:paraId="14E5C92C" w14:textId="20F26937" w:rsidR="001B1686" w:rsidRDefault="00D76978" w:rsidP="00D76978">
      <w:pPr>
        <w:keepLines w:val="0"/>
      </w:pPr>
      <w:r w:rsidRPr="00F01AC4">
        <w:t>From the following business rule</w:t>
      </w:r>
      <w:r w:rsidR="001B1686">
        <w:t>s</w:t>
      </w:r>
      <w:r w:rsidR="00993116">
        <w:t xml:space="preserve"> y</w:t>
      </w:r>
      <w:r w:rsidR="00993116" w:rsidRPr="00F01AC4">
        <w:t>ou can determine that driver and courier company are related</w:t>
      </w:r>
      <w:r w:rsidR="001B1686">
        <w:t>:</w:t>
      </w:r>
    </w:p>
    <w:p w14:paraId="78786AC0" w14:textId="3D30730A" w:rsidR="001B1686" w:rsidRPr="00F438FE" w:rsidRDefault="00993116" w:rsidP="00F866AE">
      <w:pPr>
        <w:pStyle w:val="ListBullet"/>
      </w:pPr>
      <w:r w:rsidRPr="00F438FE">
        <w:t>E</w:t>
      </w:r>
      <w:r w:rsidR="00D76978" w:rsidRPr="00F438FE">
        <w:t xml:space="preserve">ach driver works </w:t>
      </w:r>
      <w:r w:rsidR="001B1686" w:rsidRPr="00F438FE">
        <w:t>for only one courier company</w:t>
      </w:r>
      <w:r w:rsidRPr="00F438FE">
        <w:t>.</w:t>
      </w:r>
    </w:p>
    <w:p w14:paraId="5418C4C5" w14:textId="18B6BAC0" w:rsidR="001B1686" w:rsidRPr="00F438FE" w:rsidRDefault="00993116" w:rsidP="00F866AE">
      <w:pPr>
        <w:pStyle w:val="ListBullet"/>
      </w:pPr>
      <w:r w:rsidRPr="00F438FE">
        <w:t>S</w:t>
      </w:r>
      <w:r w:rsidR="00D76978" w:rsidRPr="00F438FE">
        <w:t>maller companies may have only one driver (owner operated) but the larger companies employ many drivers</w:t>
      </w:r>
      <w:r w:rsidRPr="00F438FE">
        <w:t>.</w:t>
      </w:r>
    </w:p>
    <w:p w14:paraId="72611A06" w14:textId="1230474D" w:rsidR="00F438FE" w:rsidRDefault="00D76978" w:rsidP="000050C7">
      <w:pPr>
        <w:keepLines w:val="0"/>
        <w:spacing w:before="0"/>
      </w:pPr>
      <w:r>
        <w:t xml:space="preserve">When you analyse this relationship you can determine that </w:t>
      </w:r>
      <w:r w:rsidR="00530AEE">
        <w:t>‘</w:t>
      </w:r>
      <w:r w:rsidR="00016A61" w:rsidRPr="00993116">
        <w:rPr>
          <w:i/>
        </w:rPr>
        <w:t>a driver works for only one courier company</w:t>
      </w:r>
      <w:r w:rsidR="00016A61">
        <w:t>’ and ‘</w:t>
      </w:r>
      <w:r w:rsidR="00016A61" w:rsidRPr="00993116">
        <w:rPr>
          <w:i/>
        </w:rPr>
        <w:t>a courier company may employ many drivers</w:t>
      </w:r>
      <w:r w:rsidR="00016A61">
        <w:t>’</w:t>
      </w:r>
      <w:r>
        <w:t>.</w:t>
      </w:r>
      <w:r w:rsidR="0077507F">
        <w:t xml:space="preserve"> </w:t>
      </w:r>
      <w:r>
        <w:t>Furth</w:t>
      </w:r>
      <w:r w:rsidR="00500C84">
        <w:t>ermore, you can determine that ‘</w:t>
      </w:r>
      <w:r w:rsidRPr="00E92595">
        <w:rPr>
          <w:i/>
          <w:iCs/>
        </w:rPr>
        <w:t xml:space="preserve">a driver works for a minimum of one and a maximum of one </w:t>
      </w:r>
      <w:r w:rsidR="00016A61" w:rsidRPr="00E92595">
        <w:rPr>
          <w:i/>
          <w:iCs/>
        </w:rPr>
        <w:t>courier company</w:t>
      </w:r>
      <w:r w:rsidR="00500C84">
        <w:t>’ and that ‘</w:t>
      </w:r>
      <w:r w:rsidRPr="00E92595">
        <w:rPr>
          <w:i/>
          <w:iCs/>
        </w:rPr>
        <w:t xml:space="preserve">a courier company employs a minimum of one and a maximum of many </w:t>
      </w:r>
      <w:r w:rsidR="00016A61" w:rsidRPr="00E92595">
        <w:rPr>
          <w:i/>
          <w:iCs/>
        </w:rPr>
        <w:t>d</w:t>
      </w:r>
      <w:r w:rsidRPr="00E92595">
        <w:rPr>
          <w:i/>
          <w:iCs/>
        </w:rPr>
        <w:t>rivers</w:t>
      </w:r>
      <w:r w:rsidR="00500C84">
        <w:t>’</w:t>
      </w:r>
      <w:r>
        <w:t>.</w:t>
      </w:r>
    </w:p>
    <w:p w14:paraId="166002FB" w14:textId="70BBDED9" w:rsidR="00D76978" w:rsidRDefault="00D76978" w:rsidP="000050C7">
      <w:pPr>
        <w:keepLines w:val="0"/>
        <w:spacing w:before="0"/>
      </w:pPr>
      <w:r>
        <w:t xml:space="preserve">So the relationship is mandatory and </w:t>
      </w:r>
      <w:r w:rsidR="00F66F4E">
        <w:t>y</w:t>
      </w:r>
      <w:r>
        <w:t>our model will reflect this as follows</w:t>
      </w:r>
      <w:r w:rsidR="008776F5">
        <w:t>:</w:t>
      </w:r>
    </w:p>
    <w:p w14:paraId="297F8456" w14:textId="77777777" w:rsidR="00D76978" w:rsidRDefault="00D76978" w:rsidP="00D76978">
      <w:pPr>
        <w:keepNext/>
        <w:keepLines w:val="0"/>
        <w:spacing w:before="0"/>
      </w:pPr>
      <w:r>
        <w:rPr>
          <w:noProof/>
          <w:lang w:eastAsia="en-AU"/>
        </w:rPr>
        <w:lastRenderedPageBreak/>
        <w:drawing>
          <wp:inline distT="0" distB="0" distL="0" distR="0" wp14:anchorId="6A04D672" wp14:editId="21126B19">
            <wp:extent cx="3554095" cy="359410"/>
            <wp:effectExtent l="0" t="0" r="8255" b="2540"/>
            <wp:docPr id="1500126770" name="Picture 239" descr="One courier company can have many drivers working for them. A one to man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72">
                      <a:extLst>
                        <a:ext uri="{28A0092B-C50C-407E-A947-70E740481C1C}">
                          <a14:useLocalDpi xmlns:a14="http://schemas.microsoft.com/office/drawing/2010/main" val="0"/>
                        </a:ext>
                      </a:extLst>
                    </a:blip>
                    <a:stretch>
                      <a:fillRect/>
                    </a:stretch>
                  </pic:blipFill>
                  <pic:spPr>
                    <a:xfrm>
                      <a:off x="0" y="0"/>
                      <a:ext cx="3554095" cy="359410"/>
                    </a:xfrm>
                    <a:prstGeom prst="rect">
                      <a:avLst/>
                    </a:prstGeom>
                  </pic:spPr>
                </pic:pic>
              </a:graphicData>
            </a:graphic>
          </wp:inline>
        </w:drawing>
      </w:r>
    </w:p>
    <w:p w14:paraId="55B68ABC" w14:textId="78F8949A" w:rsidR="00D76978" w:rsidRDefault="00D76978" w:rsidP="00F438FE">
      <w:pPr>
        <w:pStyle w:val="Caption"/>
        <w:keepNext w:val="0"/>
      </w:pPr>
      <w:bookmarkStart w:id="176" w:name="_Ref28595520"/>
      <w:r>
        <w:t xml:space="preserve">Figure </w:t>
      </w:r>
      <w:fldSimple w:instr=" SEQ Figure \* ARABIC ">
        <w:r w:rsidR="00494303">
          <w:rPr>
            <w:noProof/>
          </w:rPr>
          <w:t>11</w:t>
        </w:r>
      </w:fldSimple>
      <w:r>
        <w:t xml:space="preserve"> The 1:M relationship between driver and courier c</w:t>
      </w:r>
      <w:r w:rsidRPr="00D76978">
        <w:t>ompany</w:t>
      </w:r>
      <w:r>
        <w:t>.</w:t>
      </w:r>
      <w:bookmarkEnd w:id="176"/>
    </w:p>
    <w:p w14:paraId="5CB7B9D7" w14:textId="364DA53F" w:rsidR="00830397" w:rsidRDefault="00830397" w:rsidP="00830397">
      <w:pPr>
        <w:keepLines w:val="0"/>
        <w:spacing w:before="0"/>
      </w:pPr>
      <w:r>
        <w:t>From the following business rules</w:t>
      </w:r>
      <w:r w:rsidR="007835A1" w:rsidRPr="007835A1">
        <w:t xml:space="preserve"> </w:t>
      </w:r>
      <w:r w:rsidR="007835A1">
        <w:t xml:space="preserve">you can determine that </w:t>
      </w:r>
      <w:r w:rsidR="00954AB0">
        <w:t xml:space="preserve">a </w:t>
      </w:r>
      <w:r w:rsidR="007835A1">
        <w:t>courier company and vehicle are related</w:t>
      </w:r>
      <w:r>
        <w:t>:</w:t>
      </w:r>
    </w:p>
    <w:p w14:paraId="216D0947" w14:textId="0497E9CE" w:rsidR="00830397" w:rsidRPr="002A5E8D" w:rsidRDefault="007835A1" w:rsidP="00830397">
      <w:pPr>
        <w:pStyle w:val="ListBullet"/>
      </w:pPr>
      <w:r w:rsidRPr="002A5E8D">
        <w:t>S</w:t>
      </w:r>
      <w:r w:rsidR="00830397" w:rsidRPr="002A5E8D">
        <w:t>everal types of vehicle</w:t>
      </w:r>
      <w:r w:rsidR="00032249" w:rsidRPr="002A5E8D">
        <w:t>s</w:t>
      </w:r>
      <w:r w:rsidR="00830397" w:rsidRPr="002A5E8D">
        <w:t xml:space="preserve"> are owned by courier companies</w:t>
      </w:r>
      <w:r w:rsidR="00111318" w:rsidRPr="002A5E8D">
        <w:t>.</w:t>
      </w:r>
    </w:p>
    <w:p w14:paraId="6F09B7B1" w14:textId="4D875090" w:rsidR="00830397" w:rsidRPr="002A5E8D" w:rsidRDefault="003452C3" w:rsidP="00830397">
      <w:pPr>
        <w:pStyle w:val="ListBullet"/>
      </w:pPr>
      <w:r w:rsidRPr="002A5E8D">
        <w:t>E</w:t>
      </w:r>
      <w:r w:rsidR="00830397" w:rsidRPr="002A5E8D">
        <w:t>ach vehic</w:t>
      </w:r>
      <w:r w:rsidRPr="002A5E8D">
        <w:t>le is owned by only one company</w:t>
      </w:r>
      <w:r w:rsidR="00830397" w:rsidRPr="002A5E8D">
        <w:t>.</w:t>
      </w:r>
    </w:p>
    <w:p w14:paraId="4CB33728" w14:textId="75FE09FD" w:rsidR="00D76978" w:rsidRDefault="00830397" w:rsidP="00830397">
      <w:pPr>
        <w:keepLines w:val="0"/>
        <w:spacing w:before="0"/>
      </w:pPr>
      <w:r>
        <w:t>When you analyse this relationship you can determine that ‘</w:t>
      </w:r>
      <w:r w:rsidRPr="00500C84">
        <w:rPr>
          <w:i/>
        </w:rPr>
        <w:t>a courier company can own many vehicles’</w:t>
      </w:r>
      <w:r>
        <w:t xml:space="preserve"> and ‘</w:t>
      </w:r>
      <w:r w:rsidRPr="00500C84">
        <w:rPr>
          <w:i/>
        </w:rPr>
        <w:t>a vehicle is owned by one courier company’</w:t>
      </w:r>
      <w:r w:rsidR="00354064">
        <w:t>.</w:t>
      </w:r>
      <w:r>
        <w:t xml:space="preserve"> Furth</w:t>
      </w:r>
      <w:r w:rsidR="00500C84">
        <w:t>ermore, you can determine that ‘</w:t>
      </w:r>
      <w:r w:rsidRPr="00500C84">
        <w:rPr>
          <w:i/>
        </w:rPr>
        <w:t xml:space="preserve">a </w:t>
      </w:r>
      <w:r w:rsidR="00032249" w:rsidRPr="00500C84">
        <w:rPr>
          <w:i/>
        </w:rPr>
        <w:t>courier company can own a minimum of one and a maximum of many vehicles</w:t>
      </w:r>
      <w:r w:rsidR="00032249">
        <w:rPr>
          <w:i/>
        </w:rPr>
        <w:t>’</w:t>
      </w:r>
      <w:r w:rsidR="00032249">
        <w:t xml:space="preserve"> and that ‘</w:t>
      </w:r>
      <w:r w:rsidR="00032249" w:rsidRPr="00500C84">
        <w:rPr>
          <w:i/>
        </w:rPr>
        <w:t xml:space="preserve">a vehicle is </w:t>
      </w:r>
      <w:r w:rsidRPr="00500C84">
        <w:rPr>
          <w:i/>
        </w:rPr>
        <w:t xml:space="preserve">owned by a minimum of one and a maximum of </w:t>
      </w:r>
      <w:r w:rsidR="008776F5" w:rsidRPr="00500C84">
        <w:rPr>
          <w:i/>
        </w:rPr>
        <w:t>one courier company’</w:t>
      </w:r>
      <w:r>
        <w:t>.</w:t>
      </w:r>
      <w:r w:rsidR="0077507F">
        <w:t xml:space="preserve"> </w:t>
      </w:r>
      <w:r>
        <w:t xml:space="preserve">So the relationship is mandatory and </w:t>
      </w:r>
      <w:r w:rsidR="00F66F4E">
        <w:t>y</w:t>
      </w:r>
      <w:r>
        <w:t>our model will reflect this as follows</w:t>
      </w:r>
      <w:r w:rsidR="008776F5">
        <w:t>:</w:t>
      </w:r>
    </w:p>
    <w:p w14:paraId="022B96C2" w14:textId="77777777" w:rsidR="00830397" w:rsidRDefault="00830397" w:rsidP="00830397">
      <w:pPr>
        <w:keepNext/>
        <w:keepLines w:val="0"/>
        <w:spacing w:before="0"/>
      </w:pPr>
      <w:r>
        <w:rPr>
          <w:noProof/>
          <w:lang w:eastAsia="en-AU"/>
        </w:rPr>
        <w:drawing>
          <wp:inline distT="0" distB="0" distL="0" distR="0" wp14:anchorId="2213D10E" wp14:editId="36229E4F">
            <wp:extent cx="3584575" cy="2426335"/>
            <wp:effectExtent l="0" t="0" r="0" b="0"/>
            <wp:docPr id="1708975701" name="Picture 240" descr="Building on the previous ERD. One courier company can own many vehicles. Also a one to man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pic:nvPicPr>
                  <pic:blipFill>
                    <a:blip r:embed="rId173">
                      <a:extLst>
                        <a:ext uri="{28A0092B-C50C-407E-A947-70E740481C1C}">
                          <a14:useLocalDpi xmlns:a14="http://schemas.microsoft.com/office/drawing/2010/main" val="0"/>
                        </a:ext>
                      </a:extLst>
                    </a:blip>
                    <a:stretch>
                      <a:fillRect/>
                    </a:stretch>
                  </pic:blipFill>
                  <pic:spPr>
                    <a:xfrm>
                      <a:off x="0" y="0"/>
                      <a:ext cx="3584575" cy="2426335"/>
                    </a:xfrm>
                    <a:prstGeom prst="rect">
                      <a:avLst/>
                    </a:prstGeom>
                  </pic:spPr>
                </pic:pic>
              </a:graphicData>
            </a:graphic>
          </wp:inline>
        </w:drawing>
      </w:r>
    </w:p>
    <w:p w14:paraId="4EF51ACC" w14:textId="2EFC26CE" w:rsidR="00830397" w:rsidRDefault="00830397" w:rsidP="00830397">
      <w:pPr>
        <w:pStyle w:val="Caption"/>
      </w:pPr>
      <w:bookmarkStart w:id="177" w:name="_Ref28595847"/>
      <w:r>
        <w:t xml:space="preserve">Figure </w:t>
      </w:r>
      <w:fldSimple w:instr=" SEQ Figure \* ARABIC ">
        <w:r w:rsidR="00494303">
          <w:rPr>
            <w:noProof/>
          </w:rPr>
          <w:t>12</w:t>
        </w:r>
      </w:fldSimple>
      <w:r>
        <w:t xml:space="preserve"> </w:t>
      </w:r>
      <w:r w:rsidRPr="00CB1C24">
        <w:t xml:space="preserve">The </w:t>
      </w:r>
      <w:r w:rsidR="00354064" w:rsidRPr="00CB1C24">
        <w:t xml:space="preserve">vehicle entity has now </w:t>
      </w:r>
      <w:r w:rsidRPr="00CB1C24">
        <w:t>been added to the model</w:t>
      </w:r>
      <w:bookmarkEnd w:id="177"/>
    </w:p>
    <w:p w14:paraId="3818E7B2" w14:textId="6800D7B7" w:rsidR="00354064" w:rsidRPr="002A5E8D" w:rsidRDefault="00354064" w:rsidP="00354064">
      <w:pPr>
        <w:keepLines w:val="0"/>
        <w:spacing w:before="0"/>
      </w:pPr>
      <w:r>
        <w:t>From the following business rule</w:t>
      </w:r>
      <w:r w:rsidR="0024692C" w:rsidRPr="0024692C">
        <w:t xml:space="preserve"> </w:t>
      </w:r>
      <w:r w:rsidR="0024692C">
        <w:t xml:space="preserve">you can determine that vehicle and vehicle type are </w:t>
      </w:r>
      <w:r w:rsidR="0024692C" w:rsidRPr="002A5E8D">
        <w:t>related</w:t>
      </w:r>
      <w:r w:rsidRPr="002A5E8D">
        <w:t>:</w:t>
      </w:r>
    </w:p>
    <w:p w14:paraId="38689EB7" w14:textId="22F7466A" w:rsidR="0024692C" w:rsidRPr="002A5E8D" w:rsidRDefault="0024692C" w:rsidP="0024692C">
      <w:pPr>
        <w:pStyle w:val="ListBullet"/>
      </w:pPr>
      <w:r w:rsidRPr="002A5E8D">
        <w:t>Several types of vehicle</w:t>
      </w:r>
      <w:r w:rsidR="00B16A5C" w:rsidRPr="002A5E8D">
        <w:t>s</w:t>
      </w:r>
      <w:r w:rsidRPr="002A5E8D">
        <w:t xml:space="preserve"> are owned by the courier companies and for each type of vehicle the fuel type, fuel capacity, and the vehicle’s range are required.</w:t>
      </w:r>
    </w:p>
    <w:p w14:paraId="23D87C9F" w14:textId="362D55FC" w:rsidR="0024692C" w:rsidRDefault="00354064" w:rsidP="0024692C">
      <w:pPr>
        <w:pStyle w:val="Body"/>
      </w:pPr>
      <w:r>
        <w:t>When you analyse this relationship you can determine that ‘</w:t>
      </w:r>
      <w:r w:rsidRPr="00500C84">
        <w:rPr>
          <w:i/>
        </w:rPr>
        <w:t>a vehicle is a minimum of one and a maximum of one vehicle types</w:t>
      </w:r>
      <w:r>
        <w:t xml:space="preserve">’ and </w:t>
      </w:r>
      <w:r w:rsidRPr="00500C84">
        <w:rPr>
          <w:i/>
        </w:rPr>
        <w:t>‘a vehicle type can have a minimum of zero and a maximum of many vehicles that are of that type’</w:t>
      </w:r>
      <w:r>
        <w:t>.</w:t>
      </w:r>
    </w:p>
    <w:p w14:paraId="13CA5E11" w14:textId="0DFB0628" w:rsidR="00D76978" w:rsidRDefault="00500C84" w:rsidP="0024692C">
      <w:pPr>
        <w:pStyle w:val="Body"/>
      </w:pPr>
      <w:r>
        <w:t>In this case the assoc</w:t>
      </w:r>
      <w:r w:rsidR="00354064">
        <w:t>iation of vehicle to vehicle type is optional, because you might not have an instance of a particular vehicle type owned by any of the courier companies.</w:t>
      </w:r>
      <w:r w:rsidR="0077507F">
        <w:t xml:space="preserve"> </w:t>
      </w:r>
      <w:r w:rsidR="000D0E38">
        <w:t>Your</w:t>
      </w:r>
      <w:r w:rsidR="00354064">
        <w:t xml:space="preserve"> model will r</w:t>
      </w:r>
      <w:r w:rsidR="000D0E38">
        <w:t>eflect</w:t>
      </w:r>
      <w:r w:rsidR="00354064">
        <w:t xml:space="preserve"> this as follows</w:t>
      </w:r>
      <w:r w:rsidR="00AE4923">
        <w:t>:</w:t>
      </w:r>
    </w:p>
    <w:p w14:paraId="2180F92A" w14:textId="1347CDBF" w:rsidR="00354064" w:rsidRDefault="00354064" w:rsidP="00354064">
      <w:pPr>
        <w:keepNext/>
        <w:keepLines w:val="0"/>
        <w:spacing w:before="0"/>
      </w:pPr>
      <w:r>
        <w:rPr>
          <w:noProof/>
          <w:lang w:eastAsia="en-AU"/>
        </w:rPr>
        <w:lastRenderedPageBreak/>
        <w:drawing>
          <wp:inline distT="0" distB="0" distL="0" distR="0" wp14:anchorId="70C1A051" wp14:editId="5029B473">
            <wp:extent cx="2908309" cy="2118360"/>
            <wp:effectExtent l="0" t="0" r="6350" b="0"/>
            <wp:docPr id="876175139" name="Picture 241" descr="Building on the previous ERD. A vehicle can only be one type. A one to on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174">
                      <a:extLst>
                        <a:ext uri="{28A0092B-C50C-407E-A947-70E740481C1C}">
                          <a14:useLocalDpi xmlns:a14="http://schemas.microsoft.com/office/drawing/2010/main" val="0"/>
                        </a:ext>
                      </a:extLst>
                    </a:blip>
                    <a:stretch>
                      <a:fillRect/>
                    </a:stretch>
                  </pic:blipFill>
                  <pic:spPr>
                    <a:xfrm>
                      <a:off x="0" y="0"/>
                      <a:ext cx="2918130" cy="2125513"/>
                    </a:xfrm>
                    <a:prstGeom prst="rect">
                      <a:avLst/>
                    </a:prstGeom>
                  </pic:spPr>
                </pic:pic>
              </a:graphicData>
            </a:graphic>
          </wp:inline>
        </w:drawing>
      </w:r>
    </w:p>
    <w:p w14:paraId="15EF4956" w14:textId="5999545A" w:rsidR="00830397" w:rsidRDefault="00354064" w:rsidP="00354064">
      <w:pPr>
        <w:pStyle w:val="Caption"/>
      </w:pPr>
      <w:bookmarkStart w:id="178" w:name="_Ref28596161"/>
      <w:r>
        <w:t xml:space="preserve">Figure </w:t>
      </w:r>
      <w:fldSimple w:instr=" SEQ Figure \* ARABIC ">
        <w:r w:rsidR="00494303">
          <w:rPr>
            <w:noProof/>
          </w:rPr>
          <w:t>13</w:t>
        </w:r>
      </w:fldSimple>
      <w:r>
        <w:t xml:space="preserve"> </w:t>
      </w:r>
      <w:r w:rsidRPr="00A56527">
        <w:t xml:space="preserve">The vehicle type entity </w:t>
      </w:r>
      <w:r>
        <w:t>has now been added to the model</w:t>
      </w:r>
      <w:bookmarkEnd w:id="178"/>
    </w:p>
    <w:p w14:paraId="1A6E44C8" w14:textId="44482646" w:rsidR="006E0D0E" w:rsidRDefault="006E0D0E" w:rsidP="006E0D0E">
      <w:pPr>
        <w:keepLines w:val="0"/>
        <w:spacing w:before="0"/>
      </w:pPr>
      <w:r w:rsidRPr="006E0D0E">
        <w:t>Fr</w:t>
      </w:r>
      <w:r>
        <w:t>om the following business rules</w:t>
      </w:r>
      <w:r w:rsidR="00350E43" w:rsidRPr="00350E43">
        <w:t xml:space="preserve"> </w:t>
      </w:r>
      <w:r w:rsidR="00350E43">
        <w:t>yo</w:t>
      </w:r>
      <w:r w:rsidR="00350E43" w:rsidRPr="006E0D0E">
        <w:t>u can determine that driver and vehicle type are related</w:t>
      </w:r>
      <w:r>
        <w:t>:</w:t>
      </w:r>
    </w:p>
    <w:p w14:paraId="299F60BF" w14:textId="3FB0545C" w:rsidR="006E0D0E" w:rsidRPr="00E930AB" w:rsidRDefault="00350E43" w:rsidP="006E0D0E">
      <w:pPr>
        <w:pStyle w:val="ListBullet"/>
      </w:pPr>
      <w:r w:rsidRPr="00E930AB">
        <w:t>D</w:t>
      </w:r>
      <w:r w:rsidR="006E0D0E" w:rsidRPr="00E930AB">
        <w:t>rivers must be accredited to drive any of the types of vehicle and this must be recorded in the system</w:t>
      </w:r>
      <w:r w:rsidRPr="00E930AB">
        <w:t>.</w:t>
      </w:r>
    </w:p>
    <w:p w14:paraId="2754494E" w14:textId="77777777" w:rsidR="00E930AB" w:rsidRPr="00E930AB" w:rsidRDefault="00E930AB" w:rsidP="006E0D0E">
      <w:pPr>
        <w:pStyle w:val="ListBullet"/>
      </w:pPr>
      <w:r w:rsidRPr="00E930AB">
        <w:t xml:space="preserve">The information to be stored for each driver includes their full name, phone number, driver’s licence number and the types of vehicles they’re accredited to drive. </w:t>
      </w:r>
    </w:p>
    <w:p w14:paraId="2CE0A185" w14:textId="5EC7855E" w:rsidR="00354064" w:rsidRPr="00E930AB" w:rsidRDefault="000D57D3" w:rsidP="006E0D0E">
      <w:pPr>
        <w:pStyle w:val="ListBullet"/>
      </w:pPr>
      <w:r w:rsidRPr="00E930AB">
        <w:t>M</w:t>
      </w:r>
      <w:r w:rsidR="006E0D0E" w:rsidRPr="00E930AB">
        <w:t>ost drivers are accredited to drive more than one type of vehicle.</w:t>
      </w:r>
    </w:p>
    <w:p w14:paraId="164C0E7E" w14:textId="77777777" w:rsidR="000D57D3" w:rsidRDefault="006E0D0E">
      <w:pPr>
        <w:keepLines w:val="0"/>
        <w:spacing w:before="0"/>
      </w:pPr>
      <w:r w:rsidRPr="006E0D0E">
        <w:t>When you analyse this relat</w:t>
      </w:r>
      <w:r>
        <w:t>ionship you can determine that ‘</w:t>
      </w:r>
      <w:r w:rsidRPr="00500C84">
        <w:rPr>
          <w:i/>
        </w:rPr>
        <w:t>a</w:t>
      </w:r>
      <w:r w:rsidRPr="006E0D0E">
        <w:t xml:space="preserve"> </w:t>
      </w:r>
      <w:r w:rsidRPr="00500C84">
        <w:rPr>
          <w:i/>
        </w:rPr>
        <w:t>driver may be accredited to drive many vehicle types</w:t>
      </w:r>
      <w:r>
        <w:t>’</w:t>
      </w:r>
      <w:r w:rsidRPr="006E0D0E">
        <w:t xml:space="preserve"> and </w:t>
      </w:r>
      <w:r>
        <w:t>‘</w:t>
      </w:r>
      <w:r w:rsidRPr="00500C84">
        <w:rPr>
          <w:i/>
        </w:rPr>
        <w:t>a vehicle type can have many drivers that are accredited to drive that type</w:t>
      </w:r>
      <w:r>
        <w:t>’</w:t>
      </w:r>
      <w:r w:rsidR="000D57D3">
        <w:t>.</w:t>
      </w:r>
    </w:p>
    <w:p w14:paraId="3F2A53C4" w14:textId="4E2FAEA7" w:rsidR="006E0D0E" w:rsidRDefault="006E0D0E">
      <w:pPr>
        <w:keepLines w:val="0"/>
        <w:spacing w:before="0"/>
      </w:pPr>
      <w:r w:rsidRPr="006E0D0E">
        <w:t>So you have established that a many-to-many (M:N) relationship exists between vehicl</w:t>
      </w:r>
      <w:r>
        <w:t>e type and driver.</w:t>
      </w:r>
    </w:p>
    <w:p w14:paraId="3B3A2217" w14:textId="66265649" w:rsidR="00354064" w:rsidRDefault="006E0D0E">
      <w:pPr>
        <w:keepLines w:val="0"/>
        <w:spacing w:before="0"/>
      </w:pPr>
      <w:r w:rsidRPr="006E0D0E">
        <w:t>Initially, you will model the relationship between driver and vehicle type as M:N</w:t>
      </w:r>
      <w:r w:rsidR="0048529B">
        <w:t xml:space="preserve"> </w:t>
      </w:r>
      <w:r w:rsidRPr="006E0D0E">
        <w:t>as follows</w:t>
      </w:r>
      <w:r w:rsidR="00C33024">
        <w:t>:</w:t>
      </w:r>
    </w:p>
    <w:p w14:paraId="35BD4009" w14:textId="77777777" w:rsidR="006E0D0E" w:rsidRDefault="006E0D0E" w:rsidP="006E0D0E">
      <w:pPr>
        <w:keepNext/>
        <w:keepLines w:val="0"/>
        <w:spacing w:before="0"/>
      </w:pPr>
      <w:r>
        <w:rPr>
          <w:noProof/>
          <w:lang w:eastAsia="en-AU"/>
        </w:rPr>
        <w:drawing>
          <wp:inline distT="0" distB="0" distL="0" distR="0" wp14:anchorId="78939038" wp14:editId="233CFA73">
            <wp:extent cx="3348990" cy="2441625"/>
            <wp:effectExtent l="0" t="0" r="3810" b="0"/>
            <wp:docPr id="1573321470" name="Picture 242" descr="Building on the previous ERD. A driver can drive many vehicles types and a vehicle type can have many drivers. This is a many to many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175">
                      <a:extLst>
                        <a:ext uri="{28A0092B-C50C-407E-A947-70E740481C1C}">
                          <a14:useLocalDpi xmlns:a14="http://schemas.microsoft.com/office/drawing/2010/main" val="0"/>
                        </a:ext>
                      </a:extLst>
                    </a:blip>
                    <a:stretch>
                      <a:fillRect/>
                    </a:stretch>
                  </pic:blipFill>
                  <pic:spPr>
                    <a:xfrm>
                      <a:off x="0" y="0"/>
                      <a:ext cx="3351115" cy="2443174"/>
                    </a:xfrm>
                    <a:prstGeom prst="rect">
                      <a:avLst/>
                    </a:prstGeom>
                  </pic:spPr>
                </pic:pic>
              </a:graphicData>
            </a:graphic>
          </wp:inline>
        </w:drawing>
      </w:r>
    </w:p>
    <w:p w14:paraId="512206CC" w14:textId="15A238E8" w:rsidR="006E0D0E" w:rsidRDefault="006E0D0E" w:rsidP="00B17CEC">
      <w:pPr>
        <w:pStyle w:val="Caption"/>
        <w:keepNext w:val="0"/>
      </w:pPr>
      <w:bookmarkStart w:id="179" w:name="_Ref28596543"/>
      <w:r>
        <w:t xml:space="preserve">Figure </w:t>
      </w:r>
      <w:fldSimple w:instr=" SEQ Figure \* ARABIC ">
        <w:r w:rsidR="00494303">
          <w:rPr>
            <w:noProof/>
          </w:rPr>
          <w:t>14</w:t>
        </w:r>
      </w:fldSimple>
      <w:r>
        <w:t xml:space="preserve"> </w:t>
      </w:r>
      <w:r w:rsidRPr="00121F5C">
        <w:t>Driver and vehicle type identified as being in a</w:t>
      </w:r>
      <w:r w:rsidR="000D0E38">
        <w:t>n</w:t>
      </w:r>
      <w:r w:rsidRPr="00121F5C">
        <w:t xml:space="preserve"> M:N relationship</w:t>
      </w:r>
      <w:bookmarkEnd w:id="179"/>
    </w:p>
    <w:p w14:paraId="23FD9CB3" w14:textId="71FF456F" w:rsidR="003E5615" w:rsidRDefault="004674C6">
      <w:pPr>
        <w:keepLines w:val="0"/>
        <w:spacing w:before="0"/>
      </w:pPr>
      <w:r>
        <w:lastRenderedPageBreak/>
        <w:t>H</w:t>
      </w:r>
      <w:r w:rsidRPr="006E0D0E">
        <w:t xml:space="preserve">owever </w:t>
      </w:r>
      <w:r>
        <w:t xml:space="preserve">to </w:t>
      </w:r>
      <w:r w:rsidRPr="006E0D0E">
        <w:t>implement a M:N relationship</w:t>
      </w:r>
      <w:r>
        <w:t>,</w:t>
      </w:r>
      <w:r w:rsidRPr="006E0D0E">
        <w:t xml:space="preserve"> you will have to convert the relationship to two one-to-many (1:M) relationships by </w:t>
      </w:r>
      <w:r>
        <w:t>utilising</w:t>
      </w:r>
      <w:r w:rsidRPr="006E0D0E">
        <w:t xml:space="preserve"> a composite entity</w:t>
      </w:r>
      <w:r w:rsidR="00C65DE4">
        <w:t>.</w:t>
      </w:r>
      <w:r w:rsidR="0077507F">
        <w:t xml:space="preserve"> </w:t>
      </w:r>
      <w:r w:rsidR="006F3971">
        <w:t xml:space="preserve">In this case, the </w:t>
      </w:r>
      <w:r w:rsidR="003E5615" w:rsidRPr="006F3971">
        <w:rPr>
          <w:b/>
        </w:rPr>
        <w:t>is accredited</w:t>
      </w:r>
      <w:r w:rsidR="003E5615" w:rsidRPr="003E5615">
        <w:t xml:space="preserve"> relationship will becom</w:t>
      </w:r>
      <w:r w:rsidR="003E5615">
        <w:t>e a</w:t>
      </w:r>
      <w:r w:rsidR="00DF1A2B">
        <w:t xml:space="preserve"> separate</w:t>
      </w:r>
      <w:r w:rsidR="003E5615">
        <w:t xml:space="preserve"> entity</w:t>
      </w:r>
      <w:r w:rsidR="00DF1A2B">
        <w:t xml:space="preserve">, </w:t>
      </w:r>
      <w:r w:rsidR="003E5615">
        <w:t>name</w:t>
      </w:r>
      <w:r w:rsidR="00C57D3C">
        <w:t>d</w:t>
      </w:r>
      <w:r w:rsidR="003E5615">
        <w:t xml:space="preserve"> ‘</w:t>
      </w:r>
      <w:r w:rsidR="0038252B" w:rsidRPr="0038252B">
        <w:rPr>
          <w:i/>
        </w:rPr>
        <w:t>a</w:t>
      </w:r>
      <w:r w:rsidR="003E5615" w:rsidRPr="0038252B">
        <w:rPr>
          <w:i/>
        </w:rPr>
        <w:t>ccreditation</w:t>
      </w:r>
      <w:r w:rsidR="003E5615">
        <w:t>’</w:t>
      </w:r>
      <w:r w:rsidR="00DF1A2B">
        <w:t>.</w:t>
      </w:r>
      <w:r w:rsidR="008F29E0">
        <w:t xml:space="preserve"> </w:t>
      </w:r>
      <w:r w:rsidR="00015721">
        <w:t>This</w:t>
      </w:r>
      <w:r w:rsidR="003E5615" w:rsidRPr="003E5615">
        <w:t xml:space="preserve"> will become the </w:t>
      </w:r>
      <w:r w:rsidR="0038252B" w:rsidRPr="0038252B">
        <w:rPr>
          <w:b/>
        </w:rPr>
        <w:t>many</w:t>
      </w:r>
      <w:r w:rsidR="003E5615" w:rsidRPr="0038252B">
        <w:rPr>
          <w:b/>
        </w:rPr>
        <w:t xml:space="preserve"> </w:t>
      </w:r>
      <w:r w:rsidR="003E5615" w:rsidRPr="003E5615">
        <w:t>entity in both relationships either side o</w:t>
      </w:r>
      <w:r w:rsidR="003E5615">
        <w:t>f it.</w:t>
      </w:r>
    </w:p>
    <w:p w14:paraId="33D512AD" w14:textId="1CEE3A8B" w:rsidR="006E0D0E" w:rsidRDefault="003E5615">
      <w:pPr>
        <w:keepLines w:val="0"/>
        <w:spacing w:before="0"/>
      </w:pPr>
      <w:r w:rsidRPr="003E5615">
        <w:t>This method is used to implement all many-to-many relationship</w:t>
      </w:r>
      <w:r w:rsidR="00AF23CB">
        <w:t>.</w:t>
      </w:r>
      <w:r w:rsidR="0077507F">
        <w:t xml:space="preserve"> </w:t>
      </w:r>
      <w:r w:rsidRPr="003E5615">
        <w:t>Now, le</w:t>
      </w:r>
      <w:r>
        <w:t xml:space="preserve">t’s implement that in </w:t>
      </w:r>
      <w:r w:rsidR="0084031B">
        <w:t>your</w:t>
      </w:r>
      <w:r>
        <w:t xml:space="preserve"> model</w:t>
      </w:r>
      <w:r w:rsidR="00AF23CB">
        <w:t>:</w:t>
      </w:r>
    </w:p>
    <w:p w14:paraId="516591CC" w14:textId="77777777" w:rsidR="003E5615" w:rsidRDefault="003E5615" w:rsidP="003E5615">
      <w:pPr>
        <w:keepNext/>
        <w:keepLines w:val="0"/>
        <w:spacing w:before="0"/>
      </w:pPr>
      <w:r>
        <w:rPr>
          <w:noProof/>
          <w:lang w:eastAsia="en-AU"/>
        </w:rPr>
        <w:drawing>
          <wp:inline distT="0" distB="0" distL="0" distR="0" wp14:anchorId="39F0E3A3" wp14:editId="44F5B508">
            <wp:extent cx="3009769" cy="2186940"/>
            <wp:effectExtent l="0" t="0" r="635" b="3810"/>
            <wp:docPr id="965703633" name="Picture 243" descr="Building on the previous ERD. The is accredited relationship is now converted to the accreditation enity. So a driver can hold many accreditations but one accreditation only belongs to one driver. A vehicle type is for many accredited drivers but one accreditation only belongs to one vehic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pic:nvPicPr>
                  <pic:blipFill>
                    <a:blip r:embed="rId176">
                      <a:extLst>
                        <a:ext uri="{28A0092B-C50C-407E-A947-70E740481C1C}">
                          <a14:useLocalDpi xmlns:a14="http://schemas.microsoft.com/office/drawing/2010/main" val="0"/>
                        </a:ext>
                      </a:extLst>
                    </a:blip>
                    <a:stretch>
                      <a:fillRect/>
                    </a:stretch>
                  </pic:blipFill>
                  <pic:spPr>
                    <a:xfrm>
                      <a:off x="0" y="0"/>
                      <a:ext cx="3018505" cy="2193288"/>
                    </a:xfrm>
                    <a:prstGeom prst="rect">
                      <a:avLst/>
                    </a:prstGeom>
                  </pic:spPr>
                </pic:pic>
              </a:graphicData>
            </a:graphic>
          </wp:inline>
        </w:drawing>
      </w:r>
    </w:p>
    <w:p w14:paraId="6DDC450C" w14:textId="60A0C556" w:rsidR="003E5615" w:rsidRDefault="003E5615" w:rsidP="00B17CEC">
      <w:pPr>
        <w:pStyle w:val="Caption"/>
        <w:keepNext w:val="0"/>
      </w:pPr>
      <w:bookmarkStart w:id="180" w:name="_Ref28596885"/>
      <w:r>
        <w:t xml:space="preserve">Figure </w:t>
      </w:r>
      <w:fldSimple w:instr=" SEQ Figure \* ARABIC ">
        <w:r w:rsidR="00494303">
          <w:rPr>
            <w:noProof/>
          </w:rPr>
          <w:t>15</w:t>
        </w:r>
      </w:fldSimple>
      <w:r>
        <w:t xml:space="preserve"> </w:t>
      </w:r>
      <w:r w:rsidRPr="004B6931">
        <w:t>Implementation of the composite entity (ACCREDITATION) converting the M:N relati</w:t>
      </w:r>
      <w:r>
        <w:t>onship to two 1:M relationships</w:t>
      </w:r>
      <w:bookmarkEnd w:id="180"/>
    </w:p>
    <w:p w14:paraId="163E5208" w14:textId="77777777" w:rsidR="003D6A4F" w:rsidRDefault="00DF58D3" w:rsidP="00DF58D3">
      <w:pPr>
        <w:keepLines w:val="0"/>
        <w:spacing w:before="0"/>
        <w:rPr>
          <w:i/>
        </w:rPr>
      </w:pPr>
      <w:r>
        <w:t>Y</w:t>
      </w:r>
      <w:r w:rsidRPr="00DF58D3">
        <w:t xml:space="preserve">ou can now assess the cardinality of the relationship between driver, accreditation and vehicle type as follows; </w:t>
      </w:r>
      <w:r w:rsidR="0084031B">
        <w:t>‘</w:t>
      </w:r>
      <w:r w:rsidRPr="00DF58D3">
        <w:rPr>
          <w:i/>
        </w:rPr>
        <w:t xml:space="preserve">a driver can have a minimum of </w:t>
      </w:r>
      <w:r w:rsidRPr="00DF58D3">
        <w:rPr>
          <w:b/>
          <w:i/>
        </w:rPr>
        <w:t>one</w:t>
      </w:r>
      <w:r w:rsidRPr="00DF58D3">
        <w:rPr>
          <w:i/>
        </w:rPr>
        <w:t xml:space="preserve"> and a maximum of </w:t>
      </w:r>
      <w:r w:rsidRPr="00DF58D3">
        <w:rPr>
          <w:b/>
          <w:i/>
        </w:rPr>
        <w:t>many</w:t>
      </w:r>
      <w:r w:rsidR="0084031B">
        <w:rPr>
          <w:i/>
        </w:rPr>
        <w:t xml:space="preserve"> accreditations’</w:t>
      </w:r>
      <w:r w:rsidRPr="00DF58D3">
        <w:rPr>
          <w:i/>
        </w:rPr>
        <w:t xml:space="preserve"> </w:t>
      </w:r>
      <w:r w:rsidRPr="00DF58D3">
        <w:t xml:space="preserve">and </w:t>
      </w:r>
      <w:r w:rsidR="0084031B">
        <w:rPr>
          <w:i/>
        </w:rPr>
        <w:t>‘</w:t>
      </w:r>
      <w:r w:rsidRPr="00DF58D3">
        <w:rPr>
          <w:i/>
        </w:rPr>
        <w:t xml:space="preserve">an accreditation is for a minimum of </w:t>
      </w:r>
      <w:r w:rsidRPr="00DF58D3">
        <w:rPr>
          <w:b/>
          <w:i/>
        </w:rPr>
        <w:t>one</w:t>
      </w:r>
      <w:r w:rsidRPr="00DF58D3">
        <w:rPr>
          <w:i/>
        </w:rPr>
        <w:t xml:space="preserve"> and a maximum of </w:t>
      </w:r>
      <w:r w:rsidRPr="00DF58D3">
        <w:rPr>
          <w:b/>
          <w:i/>
        </w:rPr>
        <w:t>one</w:t>
      </w:r>
      <w:r>
        <w:rPr>
          <w:i/>
        </w:rPr>
        <w:t xml:space="preserve"> driver’</w:t>
      </w:r>
      <w:r w:rsidRPr="00DF58D3">
        <w:rPr>
          <w:i/>
        </w:rPr>
        <w:t>.</w:t>
      </w:r>
      <w:r w:rsidR="0077507F">
        <w:rPr>
          <w:i/>
        </w:rPr>
        <w:t xml:space="preserve"> </w:t>
      </w:r>
    </w:p>
    <w:p w14:paraId="5F4FA49D" w14:textId="202DC07D" w:rsidR="00517CDE" w:rsidRDefault="00DF58D3" w:rsidP="00DF58D3">
      <w:pPr>
        <w:keepLines w:val="0"/>
        <w:spacing w:before="0"/>
      </w:pPr>
      <w:r w:rsidRPr="00052415">
        <w:rPr>
          <w:iCs/>
        </w:rPr>
        <w:t>On the othe</w:t>
      </w:r>
      <w:r w:rsidR="0084031B" w:rsidRPr="00052415">
        <w:rPr>
          <w:iCs/>
        </w:rPr>
        <w:t>r side you have</w:t>
      </w:r>
      <w:r w:rsidR="0084031B">
        <w:rPr>
          <w:i/>
        </w:rPr>
        <w:t xml:space="preserve"> ‘</w:t>
      </w:r>
      <w:r w:rsidRPr="00DF58D3">
        <w:rPr>
          <w:i/>
        </w:rPr>
        <w:t xml:space="preserve">an accreditation is for a minimum of </w:t>
      </w:r>
      <w:r w:rsidRPr="00DF58D3">
        <w:rPr>
          <w:b/>
          <w:i/>
        </w:rPr>
        <w:t>one</w:t>
      </w:r>
      <w:r w:rsidRPr="00DF58D3">
        <w:rPr>
          <w:i/>
        </w:rPr>
        <w:t xml:space="preserve"> and a maximum of </w:t>
      </w:r>
      <w:r w:rsidRPr="00DF58D3">
        <w:rPr>
          <w:b/>
          <w:i/>
        </w:rPr>
        <w:t>one</w:t>
      </w:r>
      <w:r w:rsidRPr="00DF58D3">
        <w:rPr>
          <w:i/>
        </w:rPr>
        <w:t xml:space="preserve"> vehicle types</w:t>
      </w:r>
      <w:r>
        <w:rPr>
          <w:i/>
        </w:rPr>
        <w:t>’</w:t>
      </w:r>
      <w:r w:rsidRPr="00DF58D3">
        <w:rPr>
          <w:i/>
        </w:rPr>
        <w:t xml:space="preserve"> </w:t>
      </w:r>
      <w:r w:rsidRPr="00DF58D3">
        <w:t xml:space="preserve">and </w:t>
      </w:r>
      <w:r>
        <w:t>‘</w:t>
      </w:r>
      <w:r w:rsidRPr="00DF58D3">
        <w:rPr>
          <w:i/>
        </w:rPr>
        <w:t xml:space="preserve">a vehicle type can have a minimum of </w:t>
      </w:r>
      <w:r w:rsidRPr="00DF58D3">
        <w:rPr>
          <w:b/>
          <w:i/>
        </w:rPr>
        <w:t>zero</w:t>
      </w:r>
      <w:r w:rsidRPr="00DF58D3">
        <w:rPr>
          <w:i/>
        </w:rPr>
        <w:t xml:space="preserve"> and a maximum of </w:t>
      </w:r>
      <w:r w:rsidRPr="00DF58D3">
        <w:rPr>
          <w:b/>
          <w:i/>
        </w:rPr>
        <w:t>many</w:t>
      </w:r>
      <w:r>
        <w:rPr>
          <w:i/>
        </w:rPr>
        <w:t xml:space="preserve"> accredited drivers’</w:t>
      </w:r>
      <w:r w:rsidRPr="00DF58D3">
        <w:rPr>
          <w:i/>
        </w:rPr>
        <w:t>.</w:t>
      </w:r>
      <w:r w:rsidR="0077507F">
        <w:rPr>
          <w:i/>
        </w:rPr>
        <w:t xml:space="preserve"> </w:t>
      </w:r>
      <w:r>
        <w:t>So a</w:t>
      </w:r>
      <w:r w:rsidRPr="00DF58D3">
        <w:t>ccreditation is optional to vehicle type. This means that there may not be an accredited driver in the database for a particular vehicle type.</w:t>
      </w:r>
      <w:r w:rsidR="0077507F">
        <w:t xml:space="preserve"> </w:t>
      </w:r>
    </w:p>
    <w:p w14:paraId="49A514E5" w14:textId="4B21BBAF" w:rsidR="00DF58D3" w:rsidRPr="00DF58D3" w:rsidRDefault="00DF58D3" w:rsidP="00DF58D3">
      <w:pPr>
        <w:keepLines w:val="0"/>
        <w:spacing w:before="0"/>
      </w:pPr>
      <w:r w:rsidRPr="00DF58D3">
        <w:t>That completes the first draft of the Chen ERD for the courier company governance database.</w:t>
      </w:r>
      <w:r w:rsidR="0077507F">
        <w:t xml:space="preserve"> </w:t>
      </w:r>
      <w:r w:rsidR="0084031B">
        <w:t>Your</w:t>
      </w:r>
      <w:r>
        <w:t xml:space="preserve"> model now looks as follows</w:t>
      </w:r>
      <w:r w:rsidR="0055101D">
        <w:t>:</w:t>
      </w:r>
    </w:p>
    <w:p w14:paraId="616C5361" w14:textId="77777777" w:rsidR="00DF58D3" w:rsidRDefault="00DF58D3" w:rsidP="00DF58D3">
      <w:pPr>
        <w:keepNext/>
        <w:keepLines w:val="0"/>
        <w:spacing w:before="0"/>
      </w:pPr>
      <w:r>
        <w:rPr>
          <w:noProof/>
          <w:lang w:eastAsia="en-AU"/>
        </w:rPr>
        <w:drawing>
          <wp:inline distT="0" distB="0" distL="0" distR="0" wp14:anchorId="599903EA" wp14:editId="3E4E942D">
            <wp:extent cx="2781968" cy="2034540"/>
            <wp:effectExtent l="0" t="0" r="0" b="3810"/>
            <wp:docPr id="244" name="Picture 244" descr="Building on the previous ERD. The relationship between the accreditation and vehicle type has changed. An accreditation is for only one vehicle type and a vehicle type can have none or many accredited dri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uments.lucidchart.com/documents/d7c3be47-3d8d-48f9-87b8-36e0f7612f85/pages/0_0?a=1717&amp;x=363&amp;y=693&amp;w=741&amp;h=585&amp;store=1&amp;accept=image%2F*&amp;auth=LCA%2043f7e1d985056b9ab63200418d8e1293fd980f3b-ts%3D1574040078"/>
                    <pic:cNvPicPr>
                      <a:picLocks noChangeAspect="1" noChangeArrowheads="1"/>
                    </pic:cNvPicPr>
                  </pic:nvPicPr>
                  <pic:blipFill rotWithShape="1">
                    <a:blip r:embed="rId177">
                      <a:extLst>
                        <a:ext uri="{28A0092B-C50C-407E-A947-70E740481C1C}">
                          <a14:useLocalDpi xmlns:a14="http://schemas.microsoft.com/office/drawing/2010/main" val="0"/>
                        </a:ext>
                      </a:extLst>
                    </a:blip>
                    <a:srcRect l="6842" t="9504" r="6512" b="10108"/>
                    <a:stretch/>
                  </pic:blipFill>
                  <pic:spPr bwMode="auto">
                    <a:xfrm>
                      <a:off x="0" y="0"/>
                      <a:ext cx="2809012" cy="2054318"/>
                    </a:xfrm>
                    <a:prstGeom prst="rect">
                      <a:avLst/>
                    </a:prstGeom>
                    <a:noFill/>
                    <a:ln>
                      <a:noFill/>
                    </a:ln>
                    <a:extLst>
                      <a:ext uri="{53640926-AAD7-44D8-BBD7-CCE9431645EC}">
                        <a14:shadowObscured xmlns:a14="http://schemas.microsoft.com/office/drawing/2010/main"/>
                      </a:ext>
                    </a:extLst>
                  </pic:spPr>
                </pic:pic>
              </a:graphicData>
            </a:graphic>
          </wp:inline>
        </w:drawing>
      </w:r>
    </w:p>
    <w:p w14:paraId="30380A08" w14:textId="7BF63092" w:rsidR="00DF58D3" w:rsidRDefault="00DF58D3" w:rsidP="00EE2A91">
      <w:pPr>
        <w:pStyle w:val="Caption"/>
        <w:keepNext w:val="0"/>
      </w:pPr>
      <w:bookmarkStart w:id="181" w:name="_Ref28598192"/>
      <w:r>
        <w:t xml:space="preserve">Figure </w:t>
      </w:r>
      <w:fldSimple w:instr=" SEQ Figure \* ARABIC ">
        <w:r w:rsidR="00494303">
          <w:rPr>
            <w:noProof/>
          </w:rPr>
          <w:t>16</w:t>
        </w:r>
      </w:fldSimple>
      <w:r>
        <w:t xml:space="preserve"> </w:t>
      </w:r>
      <w:r w:rsidRPr="00636896">
        <w:t>The cardinality and optionality of the relationships either side o</w:t>
      </w:r>
      <w:r>
        <w:t>f ACCREDITATION entity complete</w:t>
      </w:r>
      <w:bookmarkEnd w:id="181"/>
    </w:p>
    <w:p w14:paraId="178521D2" w14:textId="439F2C22" w:rsidR="00C97B40" w:rsidRDefault="00C97B40" w:rsidP="00D21FE7">
      <w:pPr>
        <w:pStyle w:val="Heading3"/>
      </w:pPr>
      <w:bookmarkStart w:id="182" w:name="_Toc46131901"/>
      <w:r>
        <w:lastRenderedPageBreak/>
        <w:t>Step 4</w:t>
      </w:r>
      <w:r w:rsidR="00AA2FE7" w:rsidRPr="00015EA4">
        <w:t xml:space="preserve">: </w:t>
      </w:r>
      <w:r>
        <w:t>Second draft ERD</w:t>
      </w:r>
      <w:bookmarkEnd w:id="182"/>
    </w:p>
    <w:p w14:paraId="1649FEE7" w14:textId="7314DFF6" w:rsidR="00AA2FE7" w:rsidRPr="00015EA4" w:rsidRDefault="00AA2FE7" w:rsidP="00C97B40">
      <w:pPr>
        <w:pStyle w:val="Body"/>
      </w:pPr>
      <w:r w:rsidRPr="00015EA4">
        <w:t>Begin the development of the second draft of th</w:t>
      </w:r>
      <w:r w:rsidR="00D21FE7">
        <w:t>e model using a Crow’s Foot ERD</w:t>
      </w:r>
      <w:r w:rsidR="00C97B40">
        <w:t>.</w:t>
      </w:r>
    </w:p>
    <w:p w14:paraId="674AFAB3" w14:textId="08179DF7" w:rsidR="00AA2FE7" w:rsidRDefault="00AA2FE7" w:rsidP="00AA2FE7">
      <w:pPr>
        <w:keepLines w:val="0"/>
        <w:spacing w:before="0"/>
      </w:pPr>
      <w:r>
        <w:t>There are many CASE tools that you can use to develop the Crow’s Foot ERD.</w:t>
      </w:r>
      <w:r w:rsidR="0077507F">
        <w:t xml:space="preserve"> </w:t>
      </w:r>
      <w:hyperlink r:id="rId178" w:history="1">
        <w:r w:rsidRPr="00AA2FE7">
          <w:rPr>
            <w:rStyle w:val="Hyperlink"/>
          </w:rPr>
          <w:t>Vertabelo.com</w:t>
        </w:r>
      </w:hyperlink>
      <w:r>
        <w:t xml:space="preserve"> hosts a very good data modelling application </w:t>
      </w:r>
      <w:r w:rsidR="005A7FB3">
        <w:t>that</w:t>
      </w:r>
      <w:r>
        <w:t xml:space="preserve"> you can try.</w:t>
      </w:r>
      <w:r w:rsidR="0077507F">
        <w:t xml:space="preserve"> </w:t>
      </w:r>
      <w:r>
        <w:t xml:space="preserve">For this step however, you will use a tool named </w:t>
      </w:r>
      <w:hyperlink r:id="rId179" w:history="1">
        <w:r w:rsidRPr="00AA2FE7">
          <w:rPr>
            <w:rStyle w:val="Hyperlink"/>
          </w:rPr>
          <w:t>SQL Power Architect</w:t>
        </w:r>
      </w:hyperlink>
      <w:r>
        <w:t>.</w:t>
      </w:r>
    </w:p>
    <w:p w14:paraId="424A83A7" w14:textId="77777777" w:rsidR="00FC28DD" w:rsidRPr="00B2780C" w:rsidRDefault="00FC28DD" w:rsidP="00FC28DD">
      <w:pPr>
        <w:pStyle w:val="HeadingDecorative"/>
      </w:pPr>
      <w:r w:rsidRPr="00B2780C">
        <w:tab/>
      </w:r>
      <w:r w:rsidRPr="00B2780C">
        <w:rPr>
          <w:noProof/>
        </w:rPr>
        <w:drawing>
          <wp:inline distT="0" distB="0" distL="0" distR="0" wp14:anchorId="643D9DAE" wp14:editId="2AD7094F">
            <wp:extent cx="360000" cy="360000"/>
            <wp:effectExtent l="0" t="0" r="2540" b="2540"/>
            <wp:docPr id="1834394309"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FA97D6D" w14:textId="033C98C5" w:rsidR="00FC28DD" w:rsidRDefault="00FC28DD" w:rsidP="00FC28DD">
      <w:pPr>
        <w:pStyle w:val="Heading2"/>
        <w:rPr>
          <w:noProof w:val="0"/>
        </w:rPr>
      </w:pPr>
      <w:bookmarkStart w:id="183" w:name="_Toc47344185"/>
      <w:r w:rsidRPr="00B2780C">
        <w:rPr>
          <w:noProof w:val="0"/>
        </w:rPr>
        <w:t xml:space="preserve">Video: </w:t>
      </w:r>
      <w:r w:rsidR="0007206E">
        <w:t>SQL Power Architect</w:t>
      </w:r>
      <w:bookmarkEnd w:id="183"/>
    </w:p>
    <w:p w14:paraId="2FC4912D" w14:textId="56118429" w:rsidR="00AA2FE7" w:rsidRDefault="00AA2FE7" w:rsidP="00AA2FE7">
      <w:pPr>
        <w:keepLines w:val="0"/>
        <w:spacing w:before="0"/>
      </w:pPr>
      <w:r>
        <w:t>There are several tutorials on YouTube that describe the use of SQL Power Architect.</w:t>
      </w:r>
      <w:r w:rsidR="0077507F">
        <w:t xml:space="preserve"> </w:t>
      </w:r>
      <w:r>
        <w:t>Here are a few to help you get started.</w:t>
      </w:r>
    </w:p>
    <w:p w14:paraId="2E33C552" w14:textId="77777777" w:rsidR="00373B08" w:rsidRPr="00FC28DD" w:rsidRDefault="00373B08" w:rsidP="00373B08">
      <w:pPr>
        <w:pStyle w:val="ListBullet"/>
      </w:pPr>
      <w:r w:rsidRPr="00FC28DD">
        <w:t>Tutorial on data modelling in SQL Power Architect:</w:t>
      </w:r>
    </w:p>
    <w:p w14:paraId="1325977C" w14:textId="77777777" w:rsidR="00373B08" w:rsidRDefault="00373B08" w:rsidP="00373B08">
      <w:pPr>
        <w:pStyle w:val="ListBullet"/>
        <w:numPr>
          <w:ilvl w:val="1"/>
          <w:numId w:val="3"/>
        </w:numPr>
      </w:pPr>
      <w:hyperlink r:id="rId180" w:history="1">
        <w:r>
          <w:rPr>
            <w:rStyle w:val="Hyperlink"/>
          </w:rPr>
          <w:t>Part 1—Installation</w:t>
        </w:r>
      </w:hyperlink>
      <w:r>
        <w:rPr>
          <w:rStyle w:val="Hyperlink"/>
        </w:rPr>
        <w:t xml:space="preserve"> </w:t>
      </w:r>
      <w:r w:rsidRPr="0078656E">
        <w:t>(YouTube 05:16 mins)</w:t>
      </w:r>
    </w:p>
    <w:p w14:paraId="2AFB52E0" w14:textId="4A683E29" w:rsidR="00373B08" w:rsidRDefault="00373B08" w:rsidP="00AA2FE7">
      <w:pPr>
        <w:keepLines w:val="0"/>
        <w:spacing w:before="0"/>
      </w:pPr>
      <w:r>
        <w:rPr>
          <w:noProof/>
        </w:rPr>
        <w:drawing>
          <wp:inline distT="0" distB="0" distL="0" distR="0" wp14:anchorId="3F4AD30F" wp14:editId="5B9170B2">
            <wp:extent cx="4572000" cy="3429000"/>
            <wp:effectExtent l="0" t="0" r="0" b="0"/>
            <wp:docPr id="27" name="Video 27" descr="Tutorial Data Modeling in SQL Power Architect - part 1 - Installation">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deo 27" descr="Tutorial Data Modeling in SQL Power Architect - part 1 - Installation">
                      <a:hlinkClick r:id="rId181"/>
                    </pic:cNvPr>
                    <pic:cNvPicPr/>
                  </pic:nvPicPr>
                  <pic:blipFill>
                    <a:blip r:embed="rId182">
                      <a:extLst>
                        <a:ext uri="{C809E66F-F1BF-436E-b5F7-EEA9579F0CBA}">
                          <wp15:webVideoPr xmlns:wp15="http://schemas.microsoft.com/office/word/2012/wordprocessingDrawing" embeddedHtml="&lt;iframe width=&quot;459&quot; height=&quot;344&quot; src=&quot;https://www.youtube.com/embed/O9JB1pUmzts?feature=oembed&quot; frameborder=&quot;0&quot; allow=&quot;accelerometer; autoplay; encrypted-media; gyroscope; picture-in-picture&quot; allowfullscreen=&quot;&quot;&gt;&lt;/iframe&gt;" h="344" w="459"/>
                        </a:ext>
                      </a:extLst>
                    </a:blip>
                    <a:stretch>
                      <a:fillRect/>
                    </a:stretch>
                  </pic:blipFill>
                  <pic:spPr>
                    <a:xfrm>
                      <a:off x="0" y="0"/>
                      <a:ext cx="4572000" cy="3429000"/>
                    </a:xfrm>
                    <a:prstGeom prst="rect">
                      <a:avLst/>
                    </a:prstGeom>
                  </pic:spPr>
                </pic:pic>
              </a:graphicData>
            </a:graphic>
          </wp:inline>
        </w:drawing>
      </w:r>
    </w:p>
    <w:p w14:paraId="1C259A3E" w14:textId="734F7B9E" w:rsidR="00373B08" w:rsidRDefault="00373B08" w:rsidP="00373B08">
      <w:pPr>
        <w:pStyle w:val="Caption"/>
        <w:keepNext w:val="0"/>
      </w:pPr>
      <w:r w:rsidRPr="00373B08">
        <w:t>https://www.youtube.com/watch?v=O9JB1pUmzts</w:t>
      </w:r>
    </w:p>
    <w:p w14:paraId="1B205A77" w14:textId="5FEEC186" w:rsidR="00AA2FE7" w:rsidRDefault="006D3652" w:rsidP="00373B08">
      <w:pPr>
        <w:pStyle w:val="ListBullet"/>
        <w:keepNext/>
        <w:numPr>
          <w:ilvl w:val="1"/>
          <w:numId w:val="3"/>
        </w:numPr>
        <w:ind w:left="1434" w:hanging="357"/>
      </w:pPr>
      <w:hyperlink r:id="rId183" w:history="1">
        <w:r w:rsidR="00AA2FE7">
          <w:rPr>
            <w:rStyle w:val="Hyperlink"/>
          </w:rPr>
          <w:t>Part 2—Creating a physical model</w:t>
        </w:r>
      </w:hyperlink>
      <w:r w:rsidR="00471C61">
        <w:rPr>
          <w:rStyle w:val="Hyperlink"/>
        </w:rPr>
        <w:t xml:space="preserve"> </w:t>
      </w:r>
      <w:r w:rsidR="00D276F2" w:rsidRPr="00D276F2">
        <w:t>(YouTube 09:00 mins)</w:t>
      </w:r>
    </w:p>
    <w:p w14:paraId="0CEA54D2" w14:textId="46A22538" w:rsidR="00373B08" w:rsidRDefault="00373B08" w:rsidP="00373B08">
      <w:r>
        <w:rPr>
          <w:noProof/>
        </w:rPr>
        <w:drawing>
          <wp:inline distT="0" distB="0" distL="0" distR="0" wp14:anchorId="6619A07C" wp14:editId="34DABD6F">
            <wp:extent cx="4572000" cy="3429000"/>
            <wp:effectExtent l="0" t="0" r="0" b="0"/>
            <wp:docPr id="925315460" name="Video 925315460" descr="Tutorial Data Modeling in SQL Power Architect - part 2 - Creating physical model">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5460" name="Video 925315460" descr="Tutorial Data Modeling in SQL Power Architect - part 2 - Creating physical model">
                      <a:hlinkClick r:id="rId184"/>
                    </pic:cNvPr>
                    <pic:cNvPicPr/>
                  </pic:nvPicPr>
                  <pic:blipFill>
                    <a:blip r:embed="rId185">
                      <a:extLst>
                        <a:ext uri="{C809E66F-F1BF-436E-b5F7-EEA9579F0CBA}">
                          <wp15:webVideoPr xmlns:wp15="http://schemas.microsoft.com/office/word/2012/wordprocessingDrawing" embeddedHtml="&lt;iframe width=&quot;480&quot; height=&quot;270&quot; src=&quot;https://www.youtube.com/embed/JMY5BxcpCu8?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557AB5DA" w14:textId="4518CA0F" w:rsidR="00373B08" w:rsidRDefault="00373B08" w:rsidP="00373B08">
      <w:pPr>
        <w:pStyle w:val="Caption"/>
        <w:keepNext w:val="0"/>
      </w:pPr>
      <w:r w:rsidRPr="00373B08">
        <w:t>https://www.youtube.com/watch?v=JMY5BxcpCu8</w:t>
      </w:r>
    </w:p>
    <w:p w14:paraId="23023A19" w14:textId="6BBA1CAE" w:rsidR="00AA2FE7" w:rsidRDefault="006D3652" w:rsidP="00AA2FE7">
      <w:pPr>
        <w:pStyle w:val="ListBullet"/>
        <w:numPr>
          <w:ilvl w:val="1"/>
          <w:numId w:val="3"/>
        </w:numPr>
      </w:pPr>
      <w:hyperlink r:id="rId186" w:history="1">
        <w:r w:rsidR="00AA2FE7">
          <w:rPr>
            <w:rStyle w:val="Hyperlink"/>
          </w:rPr>
          <w:t>Part 3—Next steps in creating a physical model</w:t>
        </w:r>
      </w:hyperlink>
      <w:r w:rsidR="00D276F2">
        <w:rPr>
          <w:rStyle w:val="Hyperlink"/>
        </w:rPr>
        <w:t xml:space="preserve"> </w:t>
      </w:r>
      <w:r w:rsidR="00D276F2" w:rsidRPr="00840C32">
        <w:t>(YouTube</w:t>
      </w:r>
      <w:r w:rsidR="00840C32" w:rsidRPr="00840C32">
        <w:t xml:space="preserve"> 08:46 mins)</w:t>
      </w:r>
    </w:p>
    <w:p w14:paraId="7CB0FAA4" w14:textId="68A3F119" w:rsidR="00373B08" w:rsidRDefault="00373B08" w:rsidP="00373B08">
      <w:r>
        <w:rPr>
          <w:noProof/>
        </w:rPr>
        <w:drawing>
          <wp:inline distT="0" distB="0" distL="0" distR="0" wp14:anchorId="33654820" wp14:editId="23860CC0">
            <wp:extent cx="4572000" cy="3429000"/>
            <wp:effectExtent l="0" t="0" r="0" b="0"/>
            <wp:docPr id="925315461" name="Video 925315461" descr="Tutorial Data Modeling in SQL Power Architect - part 3 - next steps in creating physical model">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5461" name="Video 925315461" descr="Tutorial Data Modeling in SQL Power Architect - part 3 - next steps in creating physical model">
                      <a:hlinkClick r:id="rId187"/>
                    </pic:cNvPr>
                    <pic:cNvPicPr/>
                  </pic:nvPicPr>
                  <pic:blipFill>
                    <a:blip r:embed="rId188">
                      <a:extLst>
                        <a:ext uri="{C809E66F-F1BF-436E-b5F7-EEA9579F0CBA}">
                          <wp15:webVideoPr xmlns:wp15="http://schemas.microsoft.com/office/word/2012/wordprocessingDrawing" embeddedHtml="&lt;iframe width=&quot;480&quot; height=&quot;270&quot; src=&quot;https://www.youtube.com/embed/6bQAEdXhCJM?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746533A1" w14:textId="7E95AFEC" w:rsidR="00373B08" w:rsidRDefault="00373B08" w:rsidP="00373B08">
      <w:pPr>
        <w:pStyle w:val="Caption"/>
        <w:keepNext w:val="0"/>
      </w:pPr>
      <w:r w:rsidRPr="00373B08">
        <w:t>https://www.youtube.com/watch?v=6bQAEdXhCJM</w:t>
      </w:r>
    </w:p>
    <w:p w14:paraId="382CE81A" w14:textId="360C08F8" w:rsidR="004A506D" w:rsidRDefault="006D3652" w:rsidP="00373B08">
      <w:pPr>
        <w:pStyle w:val="ListBullet"/>
        <w:keepNext/>
        <w:ind w:left="714" w:hanging="357"/>
      </w:pPr>
      <w:hyperlink r:id="rId189" w:history="1">
        <w:r w:rsidR="00AA2FE7" w:rsidRPr="00AA2FE7">
          <w:rPr>
            <w:rStyle w:val="Hyperlink"/>
          </w:rPr>
          <w:t>Data modelling using SQL Power Architect (2 of 3)</w:t>
        </w:r>
      </w:hyperlink>
      <w:r w:rsidR="00840C32">
        <w:rPr>
          <w:rStyle w:val="Hyperlink"/>
        </w:rPr>
        <w:t xml:space="preserve"> </w:t>
      </w:r>
      <w:r w:rsidR="00840C32" w:rsidRPr="00EA07C6">
        <w:t xml:space="preserve">(YouTube </w:t>
      </w:r>
      <w:r w:rsidR="00EA07C6" w:rsidRPr="00EA07C6">
        <w:t>06:25 mins)</w:t>
      </w:r>
      <w:r w:rsidR="00EA07C6">
        <w:t>.</w:t>
      </w:r>
    </w:p>
    <w:p w14:paraId="27CED33D" w14:textId="1A257591" w:rsidR="00373B08" w:rsidRDefault="00373B08" w:rsidP="00373B08">
      <w:r>
        <w:rPr>
          <w:noProof/>
        </w:rPr>
        <w:drawing>
          <wp:inline distT="0" distB="0" distL="0" distR="0" wp14:anchorId="671252E4" wp14:editId="1B90B967">
            <wp:extent cx="4572000" cy="3429000"/>
            <wp:effectExtent l="0" t="0" r="0" b="0"/>
            <wp:docPr id="925315462" name="Video 925315462" descr="Data Modeling using SQL Power Architect (2 of 3)">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5462" name="Video 925315462" descr="Data Modeling using SQL Power Architect (2 of 3)">
                      <a:hlinkClick r:id="rId190"/>
                    </pic:cNvPr>
                    <pic:cNvPicPr/>
                  </pic:nvPicPr>
                  <pic:blipFill>
                    <a:blip r:embed="rId191">
                      <a:extLst>
                        <a:ext uri="{C809E66F-F1BF-436E-b5F7-EEA9579F0CBA}">
                          <wp15:webVideoPr xmlns:wp15="http://schemas.microsoft.com/office/word/2012/wordprocessingDrawing" embeddedHtml="&lt;iframe width=&quot;459&quot; height=&quot;344&quot; src=&quot;https://www.youtube.com/embed/hHBSMGr6yDg?feature=oembed&quot; frameborder=&quot;0&quot; allow=&quot;accelerometer; autoplay; encrypted-media; gyroscope; picture-in-picture&quot; allowfullscreen=&quot;&quot;&gt;&lt;/iframe&gt;" h="344" w="459"/>
                        </a:ext>
                      </a:extLst>
                    </a:blip>
                    <a:stretch>
                      <a:fillRect/>
                    </a:stretch>
                  </pic:blipFill>
                  <pic:spPr>
                    <a:xfrm>
                      <a:off x="0" y="0"/>
                      <a:ext cx="4572000" cy="3429000"/>
                    </a:xfrm>
                    <a:prstGeom prst="rect">
                      <a:avLst/>
                    </a:prstGeom>
                  </pic:spPr>
                </pic:pic>
              </a:graphicData>
            </a:graphic>
          </wp:inline>
        </w:drawing>
      </w:r>
    </w:p>
    <w:p w14:paraId="2A1C0AA7" w14:textId="40DF8BBD" w:rsidR="00373B08" w:rsidRDefault="00373B08" w:rsidP="00373B08">
      <w:pPr>
        <w:pStyle w:val="Caption"/>
      </w:pPr>
      <w:r w:rsidRPr="00373B08">
        <w:t>https://youtu.be/hHBSMGr6yDg</w:t>
      </w:r>
    </w:p>
    <w:p w14:paraId="032A3FDD" w14:textId="3C7FB135" w:rsidR="008131D5" w:rsidRDefault="008131D5" w:rsidP="0058282A">
      <w:pPr>
        <w:keepLines w:val="0"/>
        <w:spacing w:before="0"/>
      </w:pPr>
      <w:r w:rsidRPr="008131D5">
        <w:t xml:space="preserve">Add each of </w:t>
      </w:r>
      <w:r w:rsidR="00F66F4E">
        <w:t>the</w:t>
      </w:r>
      <w:r w:rsidRPr="008131D5">
        <w:t xml:space="preserve"> five entities to the Crow’s Foot Model.</w:t>
      </w:r>
      <w:r w:rsidR="0077507F">
        <w:t xml:space="preserve"> </w:t>
      </w:r>
      <w:r w:rsidRPr="008131D5">
        <w:t xml:space="preserve">At this point in </w:t>
      </w:r>
      <w:r w:rsidR="00F66F4E">
        <w:t>y</w:t>
      </w:r>
      <w:r w:rsidRPr="008131D5">
        <w:t xml:space="preserve">our development of the database, you have begun to define the physical model, so you will begin to refer to the entities as </w:t>
      </w:r>
      <w:r w:rsidRPr="008131D5">
        <w:rPr>
          <w:b/>
        </w:rPr>
        <w:t>TABLES</w:t>
      </w:r>
      <w:r w:rsidRPr="008131D5">
        <w:t xml:space="preserve"> and the attributes as </w:t>
      </w:r>
      <w:r w:rsidRPr="008131D5">
        <w:rPr>
          <w:b/>
        </w:rPr>
        <w:t>COLUMNS</w:t>
      </w:r>
      <w:r>
        <w:t>.</w:t>
      </w:r>
    </w:p>
    <w:p w14:paraId="4D083961" w14:textId="703334FF" w:rsidR="003E5615" w:rsidRDefault="008131D5" w:rsidP="0058282A">
      <w:pPr>
        <w:keepLines w:val="0"/>
        <w:spacing w:before="0"/>
      </w:pPr>
      <w:r w:rsidRPr="008131D5">
        <w:t xml:space="preserve">As you define each of </w:t>
      </w:r>
      <w:r w:rsidR="00F66F4E">
        <w:t>y</w:t>
      </w:r>
      <w:r w:rsidRPr="008131D5">
        <w:t xml:space="preserve">our tables you will add columns to the tables </w:t>
      </w:r>
      <w:r w:rsidR="0044366C">
        <w:t>and</w:t>
      </w:r>
      <w:r w:rsidRPr="008131D5">
        <w:t xml:space="preserve"> decide on the data types to be used for the columns.</w:t>
      </w:r>
      <w:r w:rsidR="0077507F">
        <w:t xml:space="preserve"> </w:t>
      </w:r>
      <w:r w:rsidRPr="008131D5">
        <w:t>With each of the tables added</w:t>
      </w:r>
      <w:r>
        <w:t xml:space="preserve"> </w:t>
      </w:r>
      <w:r w:rsidR="00F66F4E">
        <w:t>y</w:t>
      </w:r>
      <w:r>
        <w:t>our model now looks as follows</w:t>
      </w:r>
      <w:r w:rsidR="0044366C">
        <w:t>:</w:t>
      </w:r>
    </w:p>
    <w:p w14:paraId="50D5E755" w14:textId="77777777" w:rsidR="008131D5" w:rsidRDefault="008131D5" w:rsidP="008131D5">
      <w:pPr>
        <w:keepNext/>
        <w:keepLines w:val="0"/>
        <w:spacing w:before="0"/>
      </w:pPr>
      <w:r>
        <w:rPr>
          <w:noProof/>
          <w:lang w:eastAsia="en-AU"/>
        </w:rPr>
        <w:drawing>
          <wp:inline distT="0" distB="0" distL="0" distR="0" wp14:anchorId="5E558966" wp14:editId="2122074A">
            <wp:extent cx="2731770" cy="1978072"/>
            <wp:effectExtent l="0" t="0" r="0" b="3175"/>
            <wp:docPr id="1336365126" name="Picture 245" descr="Tables are driver, courier company, vehicle, vehicle type and accred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pic:nvPicPr>
                  <pic:blipFill>
                    <a:blip r:embed="rId192">
                      <a:extLst>
                        <a:ext uri="{28A0092B-C50C-407E-A947-70E740481C1C}">
                          <a14:useLocalDpi xmlns:a14="http://schemas.microsoft.com/office/drawing/2010/main" val="0"/>
                        </a:ext>
                      </a:extLst>
                    </a:blip>
                    <a:stretch>
                      <a:fillRect/>
                    </a:stretch>
                  </pic:blipFill>
                  <pic:spPr>
                    <a:xfrm>
                      <a:off x="0" y="0"/>
                      <a:ext cx="2746793" cy="1988950"/>
                    </a:xfrm>
                    <a:prstGeom prst="rect">
                      <a:avLst/>
                    </a:prstGeom>
                  </pic:spPr>
                </pic:pic>
              </a:graphicData>
            </a:graphic>
          </wp:inline>
        </w:drawing>
      </w:r>
    </w:p>
    <w:p w14:paraId="13CA2B2A" w14:textId="48F5B9BE" w:rsidR="008131D5" w:rsidRDefault="008131D5" w:rsidP="00EE2A91">
      <w:pPr>
        <w:pStyle w:val="Caption"/>
        <w:keepNext w:val="0"/>
      </w:pPr>
      <w:bookmarkStart w:id="184" w:name="_Ref28599700"/>
      <w:r>
        <w:t xml:space="preserve">Figure </w:t>
      </w:r>
      <w:fldSimple w:instr=" SEQ Figure \* ARABIC ">
        <w:r w:rsidR="00494303">
          <w:rPr>
            <w:noProof/>
          </w:rPr>
          <w:t>17</w:t>
        </w:r>
      </w:fldSimple>
      <w:r>
        <w:t xml:space="preserve"> </w:t>
      </w:r>
      <w:r w:rsidRPr="00AA720A">
        <w:t>Each of the tables added to the Crow’s Foot model (no columns or data types have been defined yet)</w:t>
      </w:r>
      <w:bookmarkEnd w:id="184"/>
    </w:p>
    <w:p w14:paraId="7D335671" w14:textId="625190D2" w:rsidR="00015EA4" w:rsidRPr="00015EA4" w:rsidRDefault="00C97B40" w:rsidP="00D21FE7">
      <w:pPr>
        <w:pStyle w:val="Heading3"/>
      </w:pPr>
      <w:bookmarkStart w:id="185" w:name="_Toc46131902"/>
      <w:r>
        <w:lastRenderedPageBreak/>
        <w:t>Step 5: Define the primary keys</w:t>
      </w:r>
      <w:bookmarkEnd w:id="185"/>
    </w:p>
    <w:p w14:paraId="6A683AB0" w14:textId="6B458E8B" w:rsidR="00150282" w:rsidRDefault="00015EA4" w:rsidP="00015EA4">
      <w:pPr>
        <w:keepLines w:val="0"/>
        <w:spacing w:before="0"/>
      </w:pPr>
      <w:r>
        <w:t>The composite entities will implement many-to-many relationships.</w:t>
      </w:r>
      <w:r w:rsidR="0077507F">
        <w:t xml:space="preserve"> </w:t>
      </w:r>
      <w:r>
        <w:t xml:space="preserve">Since all drivers in </w:t>
      </w:r>
      <w:r w:rsidR="00F66F4E">
        <w:t>y</w:t>
      </w:r>
      <w:r>
        <w:t>our system must have a driver’s licence</w:t>
      </w:r>
      <w:r w:rsidR="0084031B">
        <w:t xml:space="preserve"> and the driver’s licence is a </w:t>
      </w:r>
      <w:r>
        <w:t>natural attribute of Driver and the driver’s licence number is unique to each driver, it makes an excellent primary key</w:t>
      </w:r>
      <w:r w:rsidR="00150282">
        <w:t xml:space="preserve"> for the Driver table.</w:t>
      </w:r>
    </w:p>
    <w:p w14:paraId="0AE77F58" w14:textId="551BEE2D" w:rsidR="00AA2FE7" w:rsidRDefault="00015EA4" w:rsidP="00015EA4">
      <w:pPr>
        <w:keepLines w:val="0"/>
        <w:spacing w:before="0"/>
      </w:pPr>
      <w:r>
        <w:t>Newer driver’s licence numbers are eight numeric characters long, while older licence numbers are six alpha-numeric characters long.</w:t>
      </w:r>
      <w:r w:rsidR="0077507F">
        <w:t xml:space="preserve"> </w:t>
      </w:r>
      <w:r>
        <w:t>To accommodate this difference you will use a data type of NVARCHAR(8) for the driver’s licence.</w:t>
      </w:r>
    </w:p>
    <w:p w14:paraId="5ED8F4AC" w14:textId="77777777" w:rsidR="00150282" w:rsidRDefault="00150282" w:rsidP="00150282">
      <w:pPr>
        <w:keepNext/>
        <w:keepLines w:val="0"/>
        <w:spacing w:before="0"/>
      </w:pPr>
      <w:r>
        <w:rPr>
          <w:noProof/>
          <w:lang w:eastAsia="en-AU"/>
        </w:rPr>
        <w:drawing>
          <wp:inline distT="0" distB="0" distL="0" distR="0" wp14:anchorId="425B343E" wp14:editId="684707E1">
            <wp:extent cx="1685925" cy="514350"/>
            <wp:effectExtent l="0" t="0" r="9525" b="0"/>
            <wp:docPr id="2134091655" name="Picture 246" descr="Primary key is licence_no and date type is NVARCHA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93">
                      <a:extLst>
                        <a:ext uri="{28A0092B-C50C-407E-A947-70E740481C1C}">
                          <a14:useLocalDpi xmlns:a14="http://schemas.microsoft.com/office/drawing/2010/main" val="0"/>
                        </a:ext>
                      </a:extLst>
                    </a:blip>
                    <a:stretch>
                      <a:fillRect/>
                    </a:stretch>
                  </pic:blipFill>
                  <pic:spPr>
                    <a:xfrm>
                      <a:off x="0" y="0"/>
                      <a:ext cx="1685925" cy="514350"/>
                    </a:xfrm>
                    <a:prstGeom prst="rect">
                      <a:avLst/>
                    </a:prstGeom>
                  </pic:spPr>
                </pic:pic>
              </a:graphicData>
            </a:graphic>
          </wp:inline>
        </w:drawing>
      </w:r>
    </w:p>
    <w:p w14:paraId="1D27E9E0" w14:textId="47E039E2" w:rsidR="00AA2FE7" w:rsidRDefault="00150282" w:rsidP="00150282">
      <w:pPr>
        <w:pStyle w:val="Caption"/>
      </w:pPr>
      <w:bookmarkStart w:id="186" w:name="_Ref28599661"/>
      <w:r>
        <w:t xml:space="preserve">Figure </w:t>
      </w:r>
      <w:fldSimple w:instr=" SEQ Figure \* ARABIC ">
        <w:r w:rsidR="00494303">
          <w:rPr>
            <w:noProof/>
          </w:rPr>
          <w:t>18</w:t>
        </w:r>
      </w:fldSimple>
      <w:r>
        <w:t xml:space="preserve"> </w:t>
      </w:r>
      <w:r w:rsidRPr="003A4214">
        <w:t>The DRIVER table with primary key c</w:t>
      </w:r>
      <w:r>
        <w:t>olumn and its data type defined</w:t>
      </w:r>
      <w:bookmarkEnd w:id="186"/>
    </w:p>
    <w:p w14:paraId="10B2A3A6" w14:textId="6516586A" w:rsidR="00150282" w:rsidRDefault="00150282" w:rsidP="0058282A">
      <w:pPr>
        <w:keepLines w:val="0"/>
        <w:spacing w:before="0"/>
      </w:pPr>
      <w:r w:rsidRPr="00150282">
        <w:t xml:space="preserve">Similarly for the courier company table, the ABN is a unique, natural attribute </w:t>
      </w:r>
      <w:r w:rsidR="0001201C">
        <w:t>that</w:t>
      </w:r>
      <w:r w:rsidRPr="00150282">
        <w:t xml:space="preserve"> all courier companies must have</w:t>
      </w:r>
      <w:r w:rsidR="0001201C">
        <w:t xml:space="preserve"> s</w:t>
      </w:r>
      <w:r w:rsidRPr="00150282">
        <w:t>o you will use it for the primary key. An ABN is 11 numeric characters long, the first two digits designated by the Australia</w:t>
      </w:r>
      <w:r w:rsidR="00D21FE7">
        <w:t>n Tax Office (ATO) as checksum</w:t>
      </w:r>
      <w:r w:rsidRPr="00150282">
        <w:t xml:space="preserve"> digits. So, you may want to apply the ATO’s ABN generating/checking algorithm to the values stored in</w:t>
      </w:r>
      <w:r w:rsidR="0011699F">
        <w:t xml:space="preserve"> </w:t>
      </w:r>
      <w:r w:rsidR="00F66F4E">
        <w:t>y</w:t>
      </w:r>
      <w:r w:rsidR="0011699F">
        <w:t>our database.</w:t>
      </w:r>
      <w:r w:rsidR="0077507F">
        <w:t xml:space="preserve"> </w:t>
      </w:r>
      <w:r w:rsidR="0011699F">
        <w:t xml:space="preserve">You’ll use the </w:t>
      </w:r>
      <w:r w:rsidR="0011699F" w:rsidRPr="00150282">
        <w:t>BIGINT</w:t>
      </w:r>
      <w:r w:rsidRPr="00150282">
        <w:t xml:space="preserve"> data type.</w:t>
      </w:r>
    </w:p>
    <w:p w14:paraId="55F775D2" w14:textId="77777777" w:rsidR="00150282" w:rsidRDefault="00150282" w:rsidP="00150282">
      <w:pPr>
        <w:keepNext/>
        <w:keepLines w:val="0"/>
        <w:spacing w:before="0"/>
      </w:pPr>
      <w:r>
        <w:rPr>
          <w:noProof/>
          <w:lang w:eastAsia="en-AU"/>
        </w:rPr>
        <w:drawing>
          <wp:inline distT="0" distB="0" distL="0" distR="0" wp14:anchorId="7C60D8F8" wp14:editId="3ABDC754">
            <wp:extent cx="1054735" cy="487680"/>
            <wp:effectExtent l="0" t="0" r="0" b="7620"/>
            <wp:docPr id="514183359" name="Picture 247" descr="Primary key is ABN and the data type is big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94">
                      <a:extLst>
                        <a:ext uri="{28A0092B-C50C-407E-A947-70E740481C1C}">
                          <a14:useLocalDpi xmlns:a14="http://schemas.microsoft.com/office/drawing/2010/main" val="0"/>
                        </a:ext>
                      </a:extLst>
                    </a:blip>
                    <a:stretch>
                      <a:fillRect/>
                    </a:stretch>
                  </pic:blipFill>
                  <pic:spPr>
                    <a:xfrm>
                      <a:off x="0" y="0"/>
                      <a:ext cx="1054735" cy="487680"/>
                    </a:xfrm>
                    <a:prstGeom prst="rect">
                      <a:avLst/>
                    </a:prstGeom>
                  </pic:spPr>
                </pic:pic>
              </a:graphicData>
            </a:graphic>
          </wp:inline>
        </w:drawing>
      </w:r>
    </w:p>
    <w:p w14:paraId="30246194" w14:textId="76F81F0D" w:rsidR="00150282" w:rsidRDefault="00150282" w:rsidP="00EA07C6">
      <w:pPr>
        <w:pStyle w:val="Caption"/>
        <w:keepNext w:val="0"/>
      </w:pPr>
      <w:bookmarkStart w:id="187" w:name="_Ref28599879"/>
      <w:r>
        <w:t xml:space="preserve">Figure </w:t>
      </w:r>
      <w:fldSimple w:instr=" SEQ Figure \* ARABIC ">
        <w:r w:rsidR="00494303">
          <w:rPr>
            <w:noProof/>
          </w:rPr>
          <w:t>19</w:t>
        </w:r>
      </w:fldSimple>
      <w:r>
        <w:t xml:space="preserve"> </w:t>
      </w:r>
      <w:r w:rsidRPr="00F937DA">
        <w:t>The COURIER_COMPANY table with primary key c</w:t>
      </w:r>
      <w:r>
        <w:t>olumn and its data type defined</w:t>
      </w:r>
      <w:bookmarkEnd w:id="187"/>
    </w:p>
    <w:p w14:paraId="23AC8722" w14:textId="04AB4E88" w:rsidR="00150282" w:rsidRDefault="00634BD7" w:rsidP="0058282A">
      <w:pPr>
        <w:keepLines w:val="0"/>
        <w:spacing w:before="0"/>
      </w:pPr>
      <w:r>
        <w:t>For the v</w:t>
      </w:r>
      <w:r w:rsidRPr="00634BD7">
        <w:t>ehicle table you will use the vehicle registration number (number plate), since all vehicles must be registered and must have a registration number and that number is unique to each vehicle.</w:t>
      </w:r>
      <w:r w:rsidR="0077507F">
        <w:t xml:space="preserve"> </w:t>
      </w:r>
      <w:r w:rsidRPr="00634BD7">
        <w:t>Vehicle registration numbers are a</w:t>
      </w:r>
      <w:r>
        <w:t>lpha-numeric and can be either five or six</w:t>
      </w:r>
      <w:r w:rsidRPr="00634BD7">
        <w:t xml:space="preserve"> alphanumeric characters long.</w:t>
      </w:r>
      <w:r w:rsidR="0077507F">
        <w:t xml:space="preserve"> </w:t>
      </w:r>
      <w:r w:rsidRPr="00634BD7">
        <w:t>You will use NVARCHAR(6) for the data type</w:t>
      </w:r>
      <w:r>
        <w:t xml:space="preserve"> of the v</w:t>
      </w:r>
      <w:r w:rsidRPr="00634BD7">
        <w:t>ehicle table’s primary key.</w:t>
      </w:r>
    </w:p>
    <w:p w14:paraId="3635F20B" w14:textId="77777777" w:rsidR="001B7909" w:rsidRDefault="001B7909" w:rsidP="001B7909">
      <w:pPr>
        <w:keepNext/>
      </w:pPr>
      <w:r>
        <w:rPr>
          <w:noProof/>
          <w:lang w:eastAsia="en-AU"/>
        </w:rPr>
        <w:drawing>
          <wp:inline distT="0" distB="0" distL="0" distR="0" wp14:anchorId="52737ABC" wp14:editId="45A92065">
            <wp:extent cx="1876425" cy="485775"/>
            <wp:effectExtent l="0" t="0" r="9525" b="9525"/>
            <wp:docPr id="1758095530" name="Picture 74" descr="Primary key is registration_no and data type is NVARCHA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95">
                      <a:extLst>
                        <a:ext uri="{28A0092B-C50C-407E-A947-70E740481C1C}">
                          <a14:useLocalDpi xmlns:a14="http://schemas.microsoft.com/office/drawing/2010/main" val="0"/>
                        </a:ext>
                      </a:extLst>
                    </a:blip>
                    <a:stretch>
                      <a:fillRect/>
                    </a:stretch>
                  </pic:blipFill>
                  <pic:spPr>
                    <a:xfrm>
                      <a:off x="0" y="0"/>
                      <a:ext cx="1876425" cy="485775"/>
                    </a:xfrm>
                    <a:prstGeom prst="rect">
                      <a:avLst/>
                    </a:prstGeom>
                  </pic:spPr>
                </pic:pic>
              </a:graphicData>
            </a:graphic>
          </wp:inline>
        </w:drawing>
      </w:r>
    </w:p>
    <w:p w14:paraId="5591B903" w14:textId="257FBC44" w:rsidR="001B7909" w:rsidRDefault="001B7909" w:rsidP="001B7909">
      <w:pPr>
        <w:pStyle w:val="Caption"/>
        <w:rPr>
          <w:lang w:eastAsia="en-AU"/>
        </w:rPr>
      </w:pPr>
      <w:r>
        <w:t xml:space="preserve">Figure </w:t>
      </w:r>
      <w:fldSimple w:instr=" SEQ Figure \* ARABIC ">
        <w:r w:rsidR="00494303">
          <w:rPr>
            <w:noProof/>
          </w:rPr>
          <w:t>20</w:t>
        </w:r>
      </w:fldSimple>
      <w:r>
        <w:t xml:space="preserve"> </w:t>
      </w:r>
      <w:r w:rsidRPr="004939DA">
        <w:t>The VEHICLE table with Primary Key c</w:t>
      </w:r>
      <w:r>
        <w:t>olumn and its data type defined</w:t>
      </w:r>
    </w:p>
    <w:p w14:paraId="03F95120" w14:textId="7AEB7228" w:rsidR="001B7909" w:rsidRDefault="005845C2" w:rsidP="0058282A">
      <w:pPr>
        <w:keepLines w:val="0"/>
        <w:spacing w:before="0"/>
      </w:pPr>
      <w:r w:rsidRPr="005845C2">
        <w:t xml:space="preserve">For the </w:t>
      </w:r>
      <w:r w:rsidR="0014269E" w:rsidRPr="005845C2">
        <w:t xml:space="preserve">vehicle type </w:t>
      </w:r>
      <w:r w:rsidRPr="005845C2">
        <w:t>tabl</w:t>
      </w:r>
      <w:r>
        <w:t>e you will use a surrogate primary k</w:t>
      </w:r>
      <w:r w:rsidRPr="005845C2">
        <w:t>ey.</w:t>
      </w:r>
      <w:r w:rsidR="0077507F">
        <w:t xml:space="preserve"> </w:t>
      </w:r>
      <w:r w:rsidRPr="005845C2">
        <w:t xml:space="preserve">A surrogate primary key is a primary key </w:t>
      </w:r>
      <w:r w:rsidR="0014269E">
        <w:t>that</w:t>
      </w:r>
      <w:r w:rsidRPr="005845C2">
        <w:t xml:space="preserve"> is not a natural attribute of the entity, but rather is usually generated by the system (an auto-generated </w:t>
      </w:r>
      <w:r w:rsidR="00F55E68" w:rsidRPr="005845C2">
        <w:t>primary key</w:t>
      </w:r>
      <w:r w:rsidRPr="005845C2">
        <w:t>).</w:t>
      </w:r>
      <w:r w:rsidR="0077507F">
        <w:t xml:space="preserve"> </w:t>
      </w:r>
      <w:r w:rsidRPr="005845C2">
        <w:t xml:space="preserve">Surrogate </w:t>
      </w:r>
      <w:r w:rsidR="00F55E68" w:rsidRPr="005845C2">
        <w:t xml:space="preserve">primary keys </w:t>
      </w:r>
      <w:r w:rsidRPr="005845C2">
        <w:t>are usually integers.</w:t>
      </w:r>
    </w:p>
    <w:p w14:paraId="1251271C" w14:textId="77777777" w:rsidR="00634BD7" w:rsidRDefault="00634BD7" w:rsidP="00634BD7">
      <w:pPr>
        <w:keepNext/>
        <w:keepLines w:val="0"/>
        <w:spacing w:before="0"/>
      </w:pPr>
      <w:r>
        <w:rPr>
          <w:noProof/>
          <w:lang w:eastAsia="en-AU"/>
        </w:rPr>
        <w:lastRenderedPageBreak/>
        <w:drawing>
          <wp:inline distT="0" distB="0" distL="0" distR="0" wp14:anchorId="6F3FF45C" wp14:editId="4CAA9526">
            <wp:extent cx="1600200" cy="495300"/>
            <wp:effectExtent l="0" t="0" r="0" b="0"/>
            <wp:docPr id="2095663952" name="Picture 52" descr="Primary key is VEHICLETYPE_ID and data type is 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96">
                      <a:extLst>
                        <a:ext uri="{28A0092B-C50C-407E-A947-70E740481C1C}">
                          <a14:useLocalDpi xmlns:a14="http://schemas.microsoft.com/office/drawing/2010/main" val="0"/>
                        </a:ext>
                      </a:extLst>
                    </a:blip>
                    <a:stretch>
                      <a:fillRect/>
                    </a:stretch>
                  </pic:blipFill>
                  <pic:spPr>
                    <a:xfrm>
                      <a:off x="0" y="0"/>
                      <a:ext cx="1600200" cy="495300"/>
                    </a:xfrm>
                    <a:prstGeom prst="rect">
                      <a:avLst/>
                    </a:prstGeom>
                  </pic:spPr>
                </pic:pic>
              </a:graphicData>
            </a:graphic>
          </wp:inline>
        </w:drawing>
      </w:r>
    </w:p>
    <w:p w14:paraId="00AC8551" w14:textId="23EE16D7" w:rsidR="00634BD7" w:rsidRDefault="00634BD7" w:rsidP="00634BD7">
      <w:pPr>
        <w:pStyle w:val="Caption"/>
      </w:pPr>
      <w:bookmarkStart w:id="188" w:name="_Ref28600130"/>
      <w:r>
        <w:t xml:space="preserve">Figure </w:t>
      </w:r>
      <w:fldSimple w:instr=" SEQ Figure \* ARABIC ">
        <w:r w:rsidR="00494303">
          <w:rPr>
            <w:noProof/>
          </w:rPr>
          <w:t>21</w:t>
        </w:r>
      </w:fldSimple>
      <w:r>
        <w:t xml:space="preserve"> </w:t>
      </w:r>
      <w:r w:rsidRPr="00D11896">
        <w:t>The VEHICLE_TYPE table with surrogate primary key column defined as an Integer</w:t>
      </w:r>
      <w:bookmarkEnd w:id="188"/>
    </w:p>
    <w:p w14:paraId="45716C27" w14:textId="6C1E41AB" w:rsidR="00C435CE" w:rsidRPr="00C435CE" w:rsidRDefault="00D0440F" w:rsidP="00D0440F">
      <w:pPr>
        <w:pStyle w:val="Heading3"/>
      </w:pPr>
      <w:bookmarkStart w:id="189" w:name="_Toc46131903"/>
      <w:r>
        <w:t>Step 6</w:t>
      </w:r>
      <w:r w:rsidR="00C435CE" w:rsidRPr="00C435CE">
        <w:t>: Implement the relationships between the related entities</w:t>
      </w:r>
      <w:bookmarkEnd w:id="189"/>
    </w:p>
    <w:p w14:paraId="74CE04AB" w14:textId="27C3C61E" w:rsidR="00C435CE" w:rsidRDefault="00C435CE" w:rsidP="00C435CE">
      <w:pPr>
        <w:keepLines w:val="0"/>
        <w:spacing w:before="0"/>
      </w:pPr>
      <w:r>
        <w:t>Since you have defined the primary keys you can now implement the relationships between the related entities by defining the foreign keys on the many side of all 1:M relationships.</w:t>
      </w:r>
      <w:r w:rsidR="0077507F">
        <w:t xml:space="preserve"> </w:t>
      </w:r>
      <w:r>
        <w:t>Implement any 1:1 relationships by joining on primary key to primary key.</w:t>
      </w:r>
    </w:p>
    <w:p w14:paraId="709F082D" w14:textId="77777777" w:rsidR="00C435CE" w:rsidRDefault="00C435CE" w:rsidP="00C435CE">
      <w:pPr>
        <w:keepLines w:val="0"/>
        <w:spacing w:before="0"/>
      </w:pPr>
      <w:r>
        <w:t>You will begin with the relationship between the DRIVER table and the COURIER_COMPANY table.</w:t>
      </w:r>
    </w:p>
    <w:p w14:paraId="5852FFAB" w14:textId="42DA38D4" w:rsidR="00150282" w:rsidRDefault="0084031B" w:rsidP="00C435CE">
      <w:pPr>
        <w:keepLines w:val="0"/>
        <w:spacing w:before="0"/>
      </w:pPr>
      <w:r>
        <w:t>The DRIVER table is the many</w:t>
      </w:r>
      <w:r w:rsidR="00C435CE">
        <w:t xml:space="preserve"> table in the relationship, so it will have the foreign key in it. The relationship will be a weak (or non-identifying</w:t>
      </w:r>
      <w:r w:rsidR="00561CA7">
        <w:t>) relationship</w:t>
      </w:r>
      <w:r w:rsidR="00C435CE">
        <w:t xml:space="preserve"> because the foreign key that implements the relationship is not part of the DRIVER table’s primary key.</w:t>
      </w:r>
      <w:r>
        <w:t xml:space="preserve"> Your</w:t>
      </w:r>
      <w:r w:rsidR="00C435CE">
        <w:t xml:space="preserve"> model now looks like the following:</w:t>
      </w:r>
    </w:p>
    <w:p w14:paraId="7EF87612" w14:textId="5FB6159D" w:rsidR="00C435CE" w:rsidRDefault="00C435CE" w:rsidP="00C435CE">
      <w:pPr>
        <w:keepNext/>
        <w:keepLines w:val="0"/>
        <w:spacing w:before="0"/>
      </w:pPr>
      <w:r>
        <w:rPr>
          <w:noProof/>
          <w:lang w:eastAsia="en-AU"/>
        </w:rPr>
        <w:drawing>
          <wp:inline distT="0" distB="0" distL="0" distR="0" wp14:anchorId="32205CFD" wp14:editId="20BD93AB">
            <wp:extent cx="3514259" cy="1870710"/>
            <wp:effectExtent l="0" t="0" r="0" b="0"/>
            <wp:docPr id="737291245" name="Picture 53" descr="The ABN has been added as a foreign key to the driver table implementing the one to many relationship between the courier company and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97">
                      <a:extLst>
                        <a:ext uri="{28A0092B-C50C-407E-A947-70E740481C1C}">
                          <a14:useLocalDpi xmlns:a14="http://schemas.microsoft.com/office/drawing/2010/main" val="0"/>
                        </a:ext>
                      </a:extLst>
                    </a:blip>
                    <a:stretch>
                      <a:fillRect/>
                    </a:stretch>
                  </pic:blipFill>
                  <pic:spPr>
                    <a:xfrm>
                      <a:off x="0" y="0"/>
                      <a:ext cx="3532012" cy="1880160"/>
                    </a:xfrm>
                    <a:prstGeom prst="rect">
                      <a:avLst/>
                    </a:prstGeom>
                  </pic:spPr>
                </pic:pic>
              </a:graphicData>
            </a:graphic>
          </wp:inline>
        </w:drawing>
      </w:r>
    </w:p>
    <w:p w14:paraId="524187D5" w14:textId="4452A621" w:rsidR="00C435CE" w:rsidRDefault="00C435CE" w:rsidP="00CC3C74">
      <w:pPr>
        <w:pStyle w:val="Caption"/>
        <w:keepNext w:val="0"/>
      </w:pPr>
      <w:bookmarkStart w:id="190" w:name="_Ref28600347"/>
      <w:r>
        <w:t xml:space="preserve">Figure </w:t>
      </w:r>
      <w:fldSimple w:instr=" SEQ Figure \* ARABIC ">
        <w:r w:rsidR="00494303">
          <w:rPr>
            <w:noProof/>
          </w:rPr>
          <w:t>22</w:t>
        </w:r>
      </w:fldSimple>
      <w:r>
        <w:t xml:space="preserve"> </w:t>
      </w:r>
      <w:r w:rsidRPr="00AA630F">
        <w:t xml:space="preserve">The relationship between DRIVER </w:t>
      </w:r>
      <w:r>
        <w:t>and COURIER_COMPANY implemented</w:t>
      </w:r>
      <w:bookmarkEnd w:id="190"/>
    </w:p>
    <w:p w14:paraId="48977495" w14:textId="57C91DAA" w:rsidR="005B3B91" w:rsidRDefault="005B3B91" w:rsidP="0058282A">
      <w:pPr>
        <w:keepLines w:val="0"/>
        <w:spacing w:before="0"/>
      </w:pPr>
      <w:r w:rsidRPr="005B3B91">
        <w:t>Next you will implement the 1:M relationship between COURIER_COMPANY and VEHICLE.</w:t>
      </w:r>
      <w:r w:rsidR="0077507F">
        <w:t xml:space="preserve"> </w:t>
      </w:r>
      <w:r w:rsidRPr="005B3B91">
        <w:t>Again the relationship will be a weak (</w:t>
      </w:r>
      <w:r>
        <w:t>non-identifying) relationship.</w:t>
      </w:r>
    </w:p>
    <w:p w14:paraId="0C6AE067" w14:textId="2E1730FD" w:rsidR="005B3B91" w:rsidRDefault="005B3B91" w:rsidP="0058282A">
      <w:pPr>
        <w:keepLines w:val="0"/>
        <w:spacing w:before="0"/>
      </w:pPr>
      <w:r w:rsidRPr="005B3B91">
        <w:t xml:space="preserve">In SQL Power Architect when implementing a relationship, select the ‘new non-identifying’ relationship button (on the right side of the screen) and click the </w:t>
      </w:r>
      <w:r w:rsidR="0084031B">
        <w:t>‘</w:t>
      </w:r>
      <w:r w:rsidRPr="005B3B91">
        <w:t>one</w:t>
      </w:r>
      <w:r w:rsidR="0084031B">
        <w:t>’</w:t>
      </w:r>
      <w:r w:rsidRPr="005B3B91">
        <w:t xml:space="preserve"> table firs</w:t>
      </w:r>
      <w:r>
        <w:t>t and the ‘many’ table second.</w:t>
      </w:r>
    </w:p>
    <w:p w14:paraId="0CB4D847" w14:textId="6E94EFEF" w:rsidR="00634BD7" w:rsidRDefault="0084031B" w:rsidP="0058282A">
      <w:pPr>
        <w:keepLines w:val="0"/>
        <w:spacing w:before="0"/>
      </w:pPr>
      <w:r>
        <w:t>Your</w:t>
      </w:r>
      <w:r w:rsidR="005B3B91" w:rsidRPr="005B3B91">
        <w:t xml:space="preserve"> mod</w:t>
      </w:r>
      <w:r w:rsidR="005B3B91">
        <w:t>el now looks like the following.</w:t>
      </w:r>
    </w:p>
    <w:p w14:paraId="2C09CAB9" w14:textId="77777777" w:rsidR="005B3B91" w:rsidRDefault="005B3B91" w:rsidP="005B3B91">
      <w:pPr>
        <w:keepNext/>
        <w:keepLines w:val="0"/>
        <w:spacing w:before="0"/>
      </w:pPr>
      <w:r>
        <w:rPr>
          <w:noProof/>
          <w:lang w:eastAsia="en-AU"/>
        </w:rPr>
        <w:lastRenderedPageBreak/>
        <w:drawing>
          <wp:inline distT="0" distB="0" distL="0" distR="0" wp14:anchorId="6C73C0F9" wp14:editId="2491198B">
            <wp:extent cx="4772025" cy="2771775"/>
            <wp:effectExtent l="0" t="0" r="9525" b="9525"/>
            <wp:docPr id="760265260" name="Picture 55" descr="The ABN has been added as a foreign key to the vehicle table implementing the one to many relationship between the courier company and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98">
                      <a:extLst>
                        <a:ext uri="{28A0092B-C50C-407E-A947-70E740481C1C}">
                          <a14:useLocalDpi xmlns:a14="http://schemas.microsoft.com/office/drawing/2010/main" val="0"/>
                        </a:ext>
                      </a:extLst>
                    </a:blip>
                    <a:stretch>
                      <a:fillRect/>
                    </a:stretch>
                  </pic:blipFill>
                  <pic:spPr>
                    <a:xfrm>
                      <a:off x="0" y="0"/>
                      <a:ext cx="4772025" cy="2771775"/>
                    </a:xfrm>
                    <a:prstGeom prst="rect">
                      <a:avLst/>
                    </a:prstGeom>
                  </pic:spPr>
                </pic:pic>
              </a:graphicData>
            </a:graphic>
          </wp:inline>
        </w:drawing>
      </w:r>
    </w:p>
    <w:p w14:paraId="0EB2DB80" w14:textId="4D568A16" w:rsidR="005B3B91" w:rsidRDefault="005B3B91" w:rsidP="005B3B91">
      <w:pPr>
        <w:pStyle w:val="Caption"/>
      </w:pPr>
      <w:bookmarkStart w:id="191" w:name="_Ref28600519"/>
      <w:r>
        <w:t xml:space="preserve">Figure </w:t>
      </w:r>
      <w:fldSimple w:instr=" SEQ Figure \* ARABIC ">
        <w:r w:rsidR="00494303">
          <w:rPr>
            <w:noProof/>
          </w:rPr>
          <w:t>23</w:t>
        </w:r>
      </w:fldSimple>
      <w:r>
        <w:t xml:space="preserve"> </w:t>
      </w:r>
      <w:r w:rsidRPr="00372EB9">
        <w:t>The relationship between COURIER_COMPANY and VEHICLE implemented</w:t>
      </w:r>
      <w:bookmarkEnd w:id="191"/>
    </w:p>
    <w:p w14:paraId="57FD7492" w14:textId="17F797EF" w:rsidR="005B3B91" w:rsidRDefault="00827362" w:rsidP="0058282A">
      <w:pPr>
        <w:keepLines w:val="0"/>
        <w:spacing w:before="0"/>
      </w:pPr>
      <w:r w:rsidRPr="00827362">
        <w:t>Next, you will implement the 1:M relationship between VEHICLE and VEHICLE_TYPE.</w:t>
      </w:r>
      <w:r w:rsidR="0077507F">
        <w:t xml:space="preserve"> </w:t>
      </w:r>
      <w:r w:rsidRPr="00827362">
        <w:t>Again, this will be a weak relationship.</w:t>
      </w:r>
      <w:r w:rsidR="0077507F">
        <w:t xml:space="preserve"> </w:t>
      </w:r>
      <w:r w:rsidR="0084031B">
        <w:t>You</w:t>
      </w:r>
      <w:r w:rsidR="00AA6E94">
        <w:t>r</w:t>
      </w:r>
      <w:r w:rsidRPr="00827362">
        <w:t xml:space="preserve"> model now looks like the </w:t>
      </w:r>
      <w:r>
        <w:t>following</w:t>
      </w:r>
      <w:r w:rsidR="00AA6E94">
        <w:t>:</w:t>
      </w:r>
    </w:p>
    <w:p w14:paraId="55F9FDAF" w14:textId="77777777" w:rsidR="00827362" w:rsidRDefault="00827362" w:rsidP="00827362">
      <w:pPr>
        <w:keepNext/>
        <w:keepLines w:val="0"/>
        <w:spacing w:before="0"/>
      </w:pPr>
      <w:r>
        <w:rPr>
          <w:noProof/>
          <w:lang w:eastAsia="en-AU"/>
        </w:rPr>
        <w:drawing>
          <wp:inline distT="0" distB="0" distL="0" distR="0" wp14:anchorId="76B626D5" wp14:editId="278EFFF4">
            <wp:extent cx="4791076" cy="2876550"/>
            <wp:effectExtent l="0" t="0" r="9525" b="0"/>
            <wp:docPr id="1778811569" name="Picture 57" descr="The vehicletype_ID has been added as a foreign key to the vehicle table implementing the one to many relationship between the vehicle_type and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99">
                      <a:extLst>
                        <a:ext uri="{28A0092B-C50C-407E-A947-70E740481C1C}">
                          <a14:useLocalDpi xmlns:a14="http://schemas.microsoft.com/office/drawing/2010/main" val="0"/>
                        </a:ext>
                      </a:extLst>
                    </a:blip>
                    <a:stretch>
                      <a:fillRect/>
                    </a:stretch>
                  </pic:blipFill>
                  <pic:spPr>
                    <a:xfrm>
                      <a:off x="0" y="0"/>
                      <a:ext cx="4791076" cy="2876550"/>
                    </a:xfrm>
                    <a:prstGeom prst="rect">
                      <a:avLst/>
                    </a:prstGeom>
                  </pic:spPr>
                </pic:pic>
              </a:graphicData>
            </a:graphic>
          </wp:inline>
        </w:drawing>
      </w:r>
    </w:p>
    <w:p w14:paraId="72861463" w14:textId="5EB492DF" w:rsidR="00827362" w:rsidRDefault="00827362" w:rsidP="00CC3C74">
      <w:pPr>
        <w:pStyle w:val="Caption"/>
        <w:keepNext w:val="0"/>
      </w:pPr>
      <w:bookmarkStart w:id="192" w:name="_Ref28600639"/>
      <w:r>
        <w:t xml:space="preserve">Figure </w:t>
      </w:r>
      <w:fldSimple w:instr=" SEQ Figure \* ARABIC ">
        <w:r w:rsidR="00494303">
          <w:rPr>
            <w:noProof/>
          </w:rPr>
          <w:t>24</w:t>
        </w:r>
      </w:fldSimple>
      <w:r>
        <w:t xml:space="preserve"> </w:t>
      </w:r>
      <w:r w:rsidRPr="00796671">
        <w:t>The relationship between VEHICLE and VEHICLE_TYPE implemented</w:t>
      </w:r>
      <w:bookmarkEnd w:id="192"/>
    </w:p>
    <w:p w14:paraId="41C2457D" w14:textId="212CF3C7" w:rsidR="00210B9C" w:rsidRPr="00210B9C" w:rsidRDefault="00CD5EE2" w:rsidP="00CD5EE2">
      <w:pPr>
        <w:pStyle w:val="Heading3"/>
      </w:pPr>
      <w:bookmarkStart w:id="193" w:name="_Toc46131904"/>
      <w:r>
        <w:t>Step 7</w:t>
      </w:r>
      <w:r w:rsidR="00210B9C" w:rsidRPr="00210B9C">
        <w:t>: Implement the relationships to the composite e</w:t>
      </w:r>
      <w:r>
        <w:t>ntities</w:t>
      </w:r>
      <w:bookmarkEnd w:id="193"/>
    </w:p>
    <w:p w14:paraId="3E6AC523" w14:textId="5299AC19" w:rsidR="00210B9C" w:rsidRDefault="00210B9C" w:rsidP="00210B9C">
      <w:pPr>
        <w:keepLines w:val="0"/>
        <w:spacing w:before="0"/>
      </w:pPr>
      <w:r>
        <w:t>Finally it’s time to implement the two 1:M relationships to the bridging table ACCREDITATION (the composite entity).</w:t>
      </w:r>
      <w:r w:rsidR="0077507F">
        <w:t xml:space="preserve"> </w:t>
      </w:r>
      <w:r>
        <w:t>You will first implement the relationship between ACCREDITATION and VEHICLE_TYPE.</w:t>
      </w:r>
    </w:p>
    <w:p w14:paraId="2A84634A" w14:textId="77777777" w:rsidR="0004336E" w:rsidRPr="00B2780C" w:rsidRDefault="0004336E" w:rsidP="0004336E">
      <w:pPr>
        <w:pStyle w:val="HeadingDecorative"/>
      </w:pPr>
      <w:r w:rsidRPr="00B2780C">
        <w:lastRenderedPageBreak/>
        <w:tab/>
      </w:r>
      <w:r w:rsidRPr="00B2780C">
        <w:rPr>
          <w:noProof/>
        </w:rPr>
        <w:drawing>
          <wp:inline distT="0" distB="0" distL="0" distR="0" wp14:anchorId="292FAA62" wp14:editId="24A82D19">
            <wp:extent cx="360000" cy="360000"/>
            <wp:effectExtent l="0" t="0" r="2540" b="2540"/>
            <wp:docPr id="254"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3E1D9F0" w14:textId="77777777" w:rsidR="0004336E" w:rsidRPr="00B2780C" w:rsidRDefault="0004336E" w:rsidP="0004336E">
      <w:pPr>
        <w:pStyle w:val="Heading2"/>
        <w:rPr>
          <w:noProof w:val="0"/>
        </w:rPr>
      </w:pPr>
      <w:bookmarkStart w:id="194" w:name="_Toc46131909"/>
      <w:bookmarkStart w:id="195" w:name="_Toc47344186"/>
      <w:r w:rsidRPr="00B2780C">
        <w:rPr>
          <w:noProof w:val="0"/>
        </w:rPr>
        <w:t xml:space="preserve">Video: </w:t>
      </w:r>
      <w:r>
        <w:rPr>
          <w:noProof w:val="0"/>
        </w:rPr>
        <w:t>C</w:t>
      </w:r>
      <w:r w:rsidRPr="00577FD3">
        <w:rPr>
          <w:noProof w:val="0"/>
        </w:rPr>
        <w:t>onnecting bridge table</w:t>
      </w:r>
      <w:bookmarkEnd w:id="194"/>
      <w:r>
        <w:rPr>
          <w:noProof w:val="0"/>
        </w:rPr>
        <w:t>s</w:t>
      </w:r>
      <w:bookmarkEnd w:id="195"/>
    </w:p>
    <w:p w14:paraId="7A728DAC" w14:textId="77777777" w:rsidR="0004336E" w:rsidRDefault="0004336E" w:rsidP="0004336E">
      <w:r>
        <w:t>Watch this video to learn how to connect a bridge table to another bridge table.</w:t>
      </w:r>
    </w:p>
    <w:p w14:paraId="17B1F640" w14:textId="50734D5A" w:rsidR="0004336E" w:rsidRPr="00B2780C" w:rsidRDefault="006D3652" w:rsidP="0004336E">
      <w:hyperlink r:id="rId200" w:history="1">
        <w:r w:rsidR="0004336E" w:rsidRPr="00BE7D35">
          <w:rPr>
            <w:rStyle w:val="Hyperlink"/>
          </w:rPr>
          <w:t>ERD connecting a bridge table to another bridge table</w:t>
        </w:r>
      </w:hyperlink>
      <w:r w:rsidR="0004336E">
        <w:t xml:space="preserve"> (YouTube 04:40 mins).</w:t>
      </w:r>
    </w:p>
    <w:p w14:paraId="2140A4FB" w14:textId="77777777" w:rsidR="0004336E" w:rsidRPr="00B2780C" w:rsidRDefault="0004336E" w:rsidP="0004336E">
      <w:r>
        <w:rPr>
          <w:noProof/>
          <w:lang w:eastAsia="en-AU"/>
        </w:rPr>
        <w:drawing>
          <wp:inline distT="0" distB="0" distL="0" distR="0" wp14:anchorId="62D6D419" wp14:editId="6693AFE0">
            <wp:extent cx="2895600" cy="2171700"/>
            <wp:effectExtent l="0" t="0" r="0" b="0"/>
            <wp:docPr id="22832264" name="Video 255">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255"/>
                    <pic:cNvPicPr/>
                  </pic:nvPicPr>
                  <pic:blipFill>
                    <a:blip r:embed="rId20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uKd01Ouw_b8&quot; frameborder=&quot;0&quot; type=&quot;text/html&quot; width=&quot;816&quot; height=&quot;480&quot; /&gt;" h="480" w="816"/>
                        </a:ext>
                      </a:extLst>
                    </a:blip>
                    <a:stretch>
                      <a:fillRect/>
                    </a:stretch>
                  </pic:blipFill>
                  <pic:spPr>
                    <a:xfrm>
                      <a:off x="0" y="0"/>
                      <a:ext cx="2895600" cy="2171700"/>
                    </a:xfrm>
                    <a:prstGeom prst="rect">
                      <a:avLst/>
                    </a:prstGeom>
                  </pic:spPr>
                </pic:pic>
              </a:graphicData>
            </a:graphic>
          </wp:inline>
        </w:drawing>
      </w:r>
    </w:p>
    <w:p w14:paraId="4805FFB5" w14:textId="77777777" w:rsidR="0004336E" w:rsidRDefault="0004336E" w:rsidP="0004336E">
      <w:pPr>
        <w:pStyle w:val="Caption"/>
      </w:pPr>
      <w:r w:rsidRPr="00D97C68">
        <w:t>https://youtu.be/uKd01Ouw_b8</w:t>
      </w:r>
    </w:p>
    <w:p w14:paraId="468836AF" w14:textId="3C464E25" w:rsidR="00827362" w:rsidRDefault="00210B9C" w:rsidP="00210B9C">
      <w:pPr>
        <w:keepLines w:val="0"/>
        <w:spacing w:before="0"/>
      </w:pPr>
      <w:r>
        <w:t xml:space="preserve">In determining the </w:t>
      </w:r>
      <w:r w:rsidR="0084031B">
        <w:t xml:space="preserve">primary key </w:t>
      </w:r>
      <w:r>
        <w:t>of the bridging table you initially assign the two foreign keys of the tables being bridged as the bridging table’s primary key.</w:t>
      </w:r>
      <w:r w:rsidR="0077507F">
        <w:t xml:space="preserve"> </w:t>
      </w:r>
      <w:r>
        <w:t>This creates a composite primary key.</w:t>
      </w:r>
      <w:r w:rsidR="0077507F">
        <w:t xml:space="preserve"> </w:t>
      </w:r>
      <w:r>
        <w:t>This means that the relationships will be strong or identifying relationships.</w:t>
      </w:r>
      <w:r w:rsidR="0077507F">
        <w:t xml:space="preserve"> </w:t>
      </w:r>
      <w:r w:rsidR="0084031B">
        <w:t>Yo</w:t>
      </w:r>
      <w:r>
        <w:t>ur model now looks as follows</w:t>
      </w:r>
      <w:r w:rsidR="00DE5038">
        <w:t>:</w:t>
      </w:r>
    </w:p>
    <w:p w14:paraId="5A685574" w14:textId="77777777" w:rsidR="00210B9C" w:rsidRDefault="00210B9C" w:rsidP="00210B9C">
      <w:pPr>
        <w:keepNext/>
        <w:keepLines w:val="0"/>
        <w:spacing w:before="0"/>
      </w:pPr>
      <w:r>
        <w:rPr>
          <w:noProof/>
          <w:lang w:eastAsia="en-AU"/>
        </w:rPr>
        <w:drawing>
          <wp:inline distT="0" distB="0" distL="0" distR="0" wp14:anchorId="025228A6" wp14:editId="1131C8A6">
            <wp:extent cx="3497580" cy="2675073"/>
            <wp:effectExtent l="0" t="0" r="7620" b="0"/>
            <wp:docPr id="1834394314" name="Picture 58" descr="Vehicletype_ID has been added as a primary foreign key to the accreditation table identifying a one to many relationship between vehicle_type and accred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03">
                      <a:extLst>
                        <a:ext uri="{28A0092B-C50C-407E-A947-70E740481C1C}">
                          <a14:useLocalDpi xmlns:a14="http://schemas.microsoft.com/office/drawing/2010/main" val="0"/>
                        </a:ext>
                      </a:extLst>
                    </a:blip>
                    <a:stretch>
                      <a:fillRect/>
                    </a:stretch>
                  </pic:blipFill>
                  <pic:spPr>
                    <a:xfrm>
                      <a:off x="0" y="0"/>
                      <a:ext cx="3502857" cy="2679109"/>
                    </a:xfrm>
                    <a:prstGeom prst="rect">
                      <a:avLst/>
                    </a:prstGeom>
                  </pic:spPr>
                </pic:pic>
              </a:graphicData>
            </a:graphic>
          </wp:inline>
        </w:drawing>
      </w:r>
    </w:p>
    <w:p w14:paraId="2FB0045D" w14:textId="66E3712A" w:rsidR="00C435CE" w:rsidRDefault="00210B9C" w:rsidP="00CC3C74">
      <w:pPr>
        <w:pStyle w:val="Caption"/>
        <w:keepNext w:val="0"/>
      </w:pPr>
      <w:bookmarkStart w:id="196" w:name="_Ref28600867"/>
      <w:r>
        <w:t xml:space="preserve">Figure </w:t>
      </w:r>
      <w:fldSimple w:instr=" SEQ Figure \* ARABIC ">
        <w:r w:rsidR="00494303">
          <w:rPr>
            <w:noProof/>
          </w:rPr>
          <w:t>25</w:t>
        </w:r>
      </w:fldSimple>
      <w:r>
        <w:t xml:space="preserve"> </w:t>
      </w:r>
      <w:r w:rsidRPr="00254FB9">
        <w:t>The relationship between ACCREDITATI</w:t>
      </w:r>
      <w:r>
        <w:t>ON and VEHICLE_TYPE implemented</w:t>
      </w:r>
      <w:bookmarkEnd w:id="196"/>
    </w:p>
    <w:p w14:paraId="26A33FF8" w14:textId="26B68622" w:rsidR="00210B9C" w:rsidRDefault="005E3E6B" w:rsidP="0058282A">
      <w:pPr>
        <w:keepLines w:val="0"/>
        <w:spacing w:before="0"/>
      </w:pPr>
      <w:r w:rsidRPr="005E3E6B">
        <w:lastRenderedPageBreak/>
        <w:t>Next you can implement the relationship between DRIVER and ACCREDI</w:t>
      </w:r>
      <w:r w:rsidR="001A1310">
        <w:t>TA</w:t>
      </w:r>
      <w:r w:rsidRPr="005E3E6B">
        <w:t>TION and it too will be a strong, identifying relationship with the driver’s Licence_No foreign key being part of the ACCREDITATION table’s primary key.</w:t>
      </w:r>
      <w:r w:rsidR="0077507F">
        <w:t xml:space="preserve"> </w:t>
      </w:r>
      <w:r w:rsidR="001A1310">
        <w:t>Yo</w:t>
      </w:r>
      <w:r w:rsidRPr="005E3E6B">
        <w:t>ur mo</w:t>
      </w:r>
      <w:r>
        <w:t>del now looks as follows</w:t>
      </w:r>
      <w:r w:rsidR="001947BD">
        <w:t>:</w:t>
      </w:r>
    </w:p>
    <w:p w14:paraId="0F02F737" w14:textId="77777777" w:rsidR="005E3E6B" w:rsidRDefault="005E3E6B" w:rsidP="005E3E6B">
      <w:pPr>
        <w:keepNext/>
        <w:keepLines w:val="0"/>
        <w:spacing w:before="0"/>
      </w:pPr>
      <w:r>
        <w:rPr>
          <w:noProof/>
          <w:lang w:eastAsia="en-AU"/>
        </w:rPr>
        <w:drawing>
          <wp:inline distT="0" distB="0" distL="0" distR="0" wp14:anchorId="10AE233C" wp14:editId="047DF6E9">
            <wp:extent cx="3265388" cy="2484120"/>
            <wp:effectExtent l="0" t="0" r="0" b="0"/>
            <wp:docPr id="1111955398" name="Picture 248" descr="Licence_No has been added as a primary foreign key to the accreditation table identifying a one to many relationship between driver and accred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204">
                      <a:extLst>
                        <a:ext uri="{28A0092B-C50C-407E-A947-70E740481C1C}">
                          <a14:useLocalDpi xmlns:a14="http://schemas.microsoft.com/office/drawing/2010/main" val="0"/>
                        </a:ext>
                      </a:extLst>
                    </a:blip>
                    <a:stretch>
                      <a:fillRect/>
                    </a:stretch>
                  </pic:blipFill>
                  <pic:spPr>
                    <a:xfrm>
                      <a:off x="0" y="0"/>
                      <a:ext cx="3275293" cy="2491655"/>
                    </a:xfrm>
                    <a:prstGeom prst="rect">
                      <a:avLst/>
                    </a:prstGeom>
                  </pic:spPr>
                </pic:pic>
              </a:graphicData>
            </a:graphic>
          </wp:inline>
        </w:drawing>
      </w:r>
    </w:p>
    <w:p w14:paraId="061F867C" w14:textId="02059A7B" w:rsidR="005E3E6B" w:rsidRDefault="005E3E6B" w:rsidP="00CC3C74">
      <w:pPr>
        <w:pStyle w:val="Caption"/>
        <w:keepNext w:val="0"/>
      </w:pPr>
      <w:bookmarkStart w:id="197" w:name="_Ref28601060"/>
      <w:r>
        <w:t xml:space="preserve">Figure </w:t>
      </w:r>
      <w:fldSimple w:instr=" SEQ Figure \* ARABIC ">
        <w:r w:rsidR="00494303">
          <w:rPr>
            <w:noProof/>
          </w:rPr>
          <w:t>26</w:t>
        </w:r>
      </w:fldSimple>
      <w:r>
        <w:t xml:space="preserve"> </w:t>
      </w:r>
      <w:r w:rsidRPr="002361B4">
        <w:t>The relationship between DRIVER and ACCREDITATION implemented</w:t>
      </w:r>
      <w:bookmarkEnd w:id="197"/>
    </w:p>
    <w:p w14:paraId="5C8FB7CD" w14:textId="52D8D84E" w:rsidR="00A53D2C" w:rsidRDefault="00165113" w:rsidP="00A53D2C">
      <w:pPr>
        <w:pStyle w:val="Heading3"/>
      </w:pPr>
      <w:bookmarkStart w:id="198" w:name="_Toc46131905"/>
      <w:r w:rsidRPr="00165113">
        <w:t>Ste</w:t>
      </w:r>
      <w:r w:rsidR="00D9171D">
        <w:t xml:space="preserve">p </w:t>
      </w:r>
      <w:r w:rsidR="00A53D2C">
        <w:t>8</w:t>
      </w:r>
      <w:r w:rsidRPr="00165113">
        <w:t xml:space="preserve">: </w:t>
      </w:r>
      <w:r w:rsidR="00A53D2C">
        <w:t>Assign attributes</w:t>
      </w:r>
      <w:bookmarkEnd w:id="198"/>
    </w:p>
    <w:p w14:paraId="75448A96" w14:textId="51812FB7" w:rsidR="00165113" w:rsidRPr="00165113" w:rsidRDefault="00165113" w:rsidP="00165113">
      <w:pPr>
        <w:keepLines w:val="0"/>
        <w:spacing w:before="0"/>
        <w:rPr>
          <w:b/>
        </w:rPr>
      </w:pPr>
      <w:r w:rsidRPr="00A53D2C">
        <w:t>Identify all the other attributes of the entities and their data types and assign them as columns to their respective table in the Crow’s Foot ERD</w:t>
      </w:r>
      <w:r w:rsidRPr="00165113">
        <w:rPr>
          <w:b/>
        </w:rPr>
        <w:t>.</w:t>
      </w:r>
    </w:p>
    <w:p w14:paraId="563DD5C4" w14:textId="011E75AD" w:rsidR="00165113" w:rsidRDefault="00165113" w:rsidP="00165113">
      <w:pPr>
        <w:keepLines w:val="0"/>
        <w:spacing w:before="0"/>
      </w:pPr>
      <w:r>
        <w:t>At this point you can develop a data dictionary to assist in identifying and assigning the additional columns (attributes) required in the database.</w:t>
      </w:r>
      <w:r w:rsidR="0077507F">
        <w:t xml:space="preserve"> </w:t>
      </w:r>
      <w:r>
        <w:t xml:space="preserve">Knowing which tables </w:t>
      </w:r>
      <w:r w:rsidR="00F66F4E">
        <w:t>y</w:t>
      </w:r>
      <w:r>
        <w:t>our model requires, you can now proceed to identify the columns required by each of the tables and assign the columns to their respective tables.</w:t>
      </w:r>
    </w:p>
    <w:p w14:paraId="1A67D837" w14:textId="63BB7255" w:rsidR="00165113" w:rsidRDefault="00165113" w:rsidP="00165113">
      <w:pPr>
        <w:keepLines w:val="0"/>
        <w:spacing w:before="0"/>
      </w:pPr>
      <w:r>
        <w:t xml:space="preserve">A data dictionary will assist this process by allowing </w:t>
      </w:r>
      <w:r w:rsidR="00821D7A">
        <w:t>you</w:t>
      </w:r>
      <w:r>
        <w:t xml:space="preserve"> to articulate the names of the tables, the names of the columns of each table, the data types required for each column, the format of the data, the range of possible values, whether the column’s data is required or not (nullable), whether each column is a primary</w:t>
      </w:r>
      <w:r w:rsidR="000B5334">
        <w:t xml:space="preserve"> key, foreign key or alternate k</w:t>
      </w:r>
      <w:r>
        <w:t xml:space="preserve">ey, and the names of tables </w:t>
      </w:r>
      <w:r w:rsidR="00821D7A">
        <w:t>that</w:t>
      </w:r>
      <w:r>
        <w:t xml:space="preserve"> are referenced by the foreign keys.</w:t>
      </w:r>
    </w:p>
    <w:p w14:paraId="034FD381" w14:textId="54F78E08" w:rsidR="00280286" w:rsidRPr="00B2780C" w:rsidRDefault="00280286" w:rsidP="00280286">
      <w:pPr>
        <w:pStyle w:val="HeadingDecorative"/>
      </w:pPr>
      <w:r w:rsidRPr="00B2780C">
        <w:tab/>
      </w:r>
      <w:r w:rsidRPr="00B2780C">
        <w:rPr>
          <w:noProof/>
        </w:rPr>
        <w:drawing>
          <wp:inline distT="0" distB="0" distL="0" distR="0" wp14:anchorId="2DF5BC0C" wp14:editId="473BDCC5">
            <wp:extent cx="360000" cy="360000"/>
            <wp:effectExtent l="0" t="0" r="2540" b="2540"/>
            <wp:docPr id="1834394313"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2871B9E8" w14:textId="22B9CB83" w:rsidR="00280286" w:rsidRDefault="00280286" w:rsidP="00280286">
      <w:pPr>
        <w:pStyle w:val="Heading2"/>
        <w:rPr>
          <w:noProof w:val="0"/>
        </w:rPr>
      </w:pPr>
      <w:bookmarkStart w:id="199" w:name="_Toc47344187"/>
      <w:r w:rsidRPr="00B2780C">
        <w:rPr>
          <w:noProof w:val="0"/>
        </w:rPr>
        <w:t xml:space="preserve">Video: </w:t>
      </w:r>
      <w:r w:rsidR="00B042B9">
        <w:rPr>
          <w:noProof w:val="0"/>
        </w:rPr>
        <w:t>Data dictionaries</w:t>
      </w:r>
      <w:bookmarkEnd w:id="199"/>
    </w:p>
    <w:p w14:paraId="4CC12AC5" w14:textId="08E7FE15" w:rsidR="00B042B9" w:rsidRPr="00B042B9" w:rsidRDefault="00B042B9" w:rsidP="00B042B9">
      <w:pPr>
        <w:rPr>
          <w:lang w:eastAsia="en-AU"/>
        </w:rPr>
      </w:pPr>
      <w:r>
        <w:rPr>
          <w:lang w:eastAsia="en-AU"/>
        </w:rPr>
        <w:t>Watch the following video to learn more about data dictionaries</w:t>
      </w:r>
      <w:r w:rsidR="001C5379">
        <w:rPr>
          <w:lang w:eastAsia="en-AU"/>
        </w:rPr>
        <w:t>:</w:t>
      </w:r>
    </w:p>
    <w:p w14:paraId="291E1D1E" w14:textId="2C040BC5" w:rsidR="00280286" w:rsidRDefault="006D3652" w:rsidP="000B26EE">
      <w:pPr>
        <w:keepNext/>
        <w:keepLines w:val="0"/>
        <w:spacing w:before="0"/>
      </w:pPr>
      <w:hyperlink r:id="rId205" w:history="1">
        <w:r w:rsidR="00D8291D" w:rsidRPr="00B042B9">
          <w:rPr>
            <w:rStyle w:val="Hyperlink"/>
          </w:rPr>
          <w:t>5 Minute Metadata - What is a data dictionary?</w:t>
        </w:r>
      </w:hyperlink>
      <w:r w:rsidR="00D8291D">
        <w:t xml:space="preserve"> (YouTube 04:58 mins)</w:t>
      </w:r>
    </w:p>
    <w:p w14:paraId="60EE48A7" w14:textId="7277139C" w:rsidR="00D8291D" w:rsidRDefault="00D8291D" w:rsidP="00165113">
      <w:pPr>
        <w:keepLines w:val="0"/>
        <w:spacing w:before="0"/>
      </w:pPr>
      <w:r>
        <w:rPr>
          <w:noProof/>
        </w:rPr>
        <w:drawing>
          <wp:inline distT="0" distB="0" distL="0" distR="0" wp14:anchorId="090C1580" wp14:editId="7335CFF0">
            <wp:extent cx="4572000" cy="3429000"/>
            <wp:effectExtent l="0" t="0" r="0" b="0"/>
            <wp:docPr id="1834394315" name="Video 1834394315" descr="5 Minute Metadata - What is a data dictionary?">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4315" name="Video 1834394315" descr="5 Minute Metadata - What is a data dictionary?">
                      <a:hlinkClick r:id="rId206"/>
                    </pic:cNvPr>
                    <pic:cNvPicPr/>
                  </pic:nvPicPr>
                  <pic:blipFill>
                    <a:blip r:embed="rId207">
                      <a:extLst>
                        <a:ext uri="{C809E66F-F1BF-436E-b5F7-EEA9579F0CBA}">
                          <wp15:webVideoPr xmlns:wp15="http://schemas.microsoft.com/office/word/2012/wordprocessingDrawing" embeddedHtml="&lt;iframe width=&quot;480&quot; height=&quot;270&quot; src=&quot;https://www.youtube.com/embed/aOVN0v-HWcQ?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5D383763" w14:textId="33FF64F0" w:rsidR="00D8291D" w:rsidRDefault="00D8291D" w:rsidP="00D8291D">
      <w:pPr>
        <w:pStyle w:val="Caption"/>
      </w:pPr>
      <w:r w:rsidRPr="00D8291D">
        <w:t>https://www.youtube.com/watch?v=aOVN0v-HWcQ</w:t>
      </w:r>
    </w:p>
    <w:p w14:paraId="6CF0255C" w14:textId="77777777" w:rsidR="007151F6" w:rsidRDefault="001C5379" w:rsidP="00165113">
      <w:pPr>
        <w:keepLines w:val="0"/>
        <w:spacing w:before="0"/>
      </w:pPr>
      <w:r>
        <w:t>Before continuing,</w:t>
      </w:r>
      <w:r w:rsidR="00376B10">
        <w:t xml:space="preserve"> </w:t>
      </w:r>
      <w:r w:rsidR="007151F6">
        <w:t>identify the following:</w:t>
      </w:r>
    </w:p>
    <w:p w14:paraId="3532674F" w14:textId="77777777" w:rsidR="007151F6" w:rsidRDefault="007151F6" w:rsidP="00146C39">
      <w:pPr>
        <w:pStyle w:val="ListBullet"/>
      </w:pPr>
      <w:r>
        <w:t>A</w:t>
      </w:r>
      <w:r w:rsidR="00376B10">
        <w:t xml:space="preserve">dditional </w:t>
      </w:r>
      <w:r w:rsidR="003874AD">
        <w:t>columns (attributes)</w:t>
      </w:r>
    </w:p>
    <w:p w14:paraId="0F78EEB6" w14:textId="4311CB56" w:rsidR="001C5379" w:rsidRDefault="00146C39" w:rsidP="00146C39">
      <w:pPr>
        <w:pStyle w:val="ListBullet"/>
      </w:pPr>
      <w:r>
        <w:t>The</w:t>
      </w:r>
      <w:r w:rsidR="003874AD">
        <w:t xml:space="preserve"> table each column </w:t>
      </w:r>
      <w:r>
        <w:t xml:space="preserve">should </w:t>
      </w:r>
      <w:r w:rsidR="003874AD">
        <w:t>be assigned to</w:t>
      </w:r>
    </w:p>
    <w:p w14:paraId="7DB9B312" w14:textId="5A0CCC2B" w:rsidR="00146C39" w:rsidRDefault="00146C39" w:rsidP="004E12A0">
      <w:pPr>
        <w:pStyle w:val="ListBullet"/>
      </w:pPr>
      <w:r>
        <w:t>The data type for each column.</w:t>
      </w:r>
    </w:p>
    <w:p w14:paraId="20E183E9" w14:textId="77777777" w:rsidR="00146C39" w:rsidRDefault="00146C39" w:rsidP="00146C39">
      <w:pPr>
        <w:pStyle w:val="InputBoxMed"/>
        <w:framePr w:wrap="around"/>
      </w:pPr>
    </w:p>
    <w:p w14:paraId="5DC1E560" w14:textId="69E472A2" w:rsidR="00CF00F5" w:rsidRDefault="003B41C4" w:rsidP="00165113">
      <w:pPr>
        <w:keepLines w:val="0"/>
        <w:spacing w:before="0"/>
      </w:pPr>
      <w:r>
        <w:t>The following table</w:t>
      </w:r>
      <w:r w:rsidR="00165113">
        <w:t xml:space="preserve"> depicts the completed data dictionary for the </w:t>
      </w:r>
      <w:r>
        <w:t>courier company governance d</w:t>
      </w:r>
      <w:r w:rsidR="00165113">
        <w:t>atabase.</w:t>
      </w:r>
    </w:p>
    <w:p w14:paraId="11B131A6" w14:textId="77777777" w:rsidR="00D86804" w:rsidRDefault="00D86804" w:rsidP="00165113">
      <w:pPr>
        <w:keepLines w:val="0"/>
        <w:spacing w:before="0"/>
      </w:pPr>
    </w:p>
    <w:p w14:paraId="22C8CA24" w14:textId="178CDAC3" w:rsidR="00834F14" w:rsidRDefault="00834F14" w:rsidP="00165113">
      <w:pPr>
        <w:keepLines w:val="0"/>
        <w:spacing w:before="0"/>
        <w:sectPr w:rsidR="00834F14" w:rsidSect="003C6B37">
          <w:headerReference w:type="default" r:id="rId208"/>
          <w:pgSz w:w="11906" w:h="16838" w:code="9"/>
          <w:pgMar w:top="1440" w:right="1440" w:bottom="1440" w:left="1440" w:header="567" w:footer="483" w:gutter="0"/>
          <w:cols w:space="4253"/>
          <w:docGrid w:linePitch="360"/>
        </w:sectPr>
      </w:pPr>
    </w:p>
    <w:p w14:paraId="0DBCCA63" w14:textId="0F9122F1" w:rsidR="00D86804" w:rsidRDefault="00036F07" w:rsidP="00036F07">
      <w:pPr>
        <w:pStyle w:val="Heading2"/>
      </w:pPr>
      <w:bookmarkStart w:id="200" w:name="_Toc46131907"/>
      <w:bookmarkStart w:id="201" w:name="_Toc47344188"/>
      <w:r>
        <w:lastRenderedPageBreak/>
        <w:t>Courier company governance database—Data dictionary</w:t>
      </w:r>
      <w:bookmarkEnd w:id="200"/>
      <w:bookmarkEnd w:id="201"/>
    </w:p>
    <w:p w14:paraId="67C9A48F" w14:textId="7D780646" w:rsidR="00C82A2B" w:rsidRDefault="00C82A2B" w:rsidP="00C82A2B">
      <w:pPr>
        <w:pStyle w:val="Caption"/>
      </w:pPr>
      <w:r>
        <w:t xml:space="preserve">Table </w:t>
      </w:r>
      <w:fldSimple w:instr=" SEQ Table \* ARABIC ">
        <w:r w:rsidR="00494303">
          <w:rPr>
            <w:noProof/>
          </w:rPr>
          <w:t>7</w:t>
        </w:r>
      </w:fldSimple>
      <w:r w:rsidR="00987B7A">
        <w:rPr>
          <w:noProof/>
        </w:rPr>
        <w:t xml:space="preserve"> T</w:t>
      </w:r>
      <w:r w:rsidR="00987B7A">
        <w:rPr>
          <w:lang w:eastAsia="en-AU"/>
        </w:rPr>
        <w:t>he data dictionary for the courier company governance database</w:t>
      </w:r>
    </w:p>
    <w:tbl>
      <w:tblPr>
        <w:tblStyle w:val="TableGrid"/>
        <w:tblW w:w="5539" w:type="pct"/>
        <w:tblInd w:w="-714" w:type="dxa"/>
        <w:tblLayout w:type="fixed"/>
        <w:tblLook w:val="04A0" w:firstRow="1" w:lastRow="0" w:firstColumn="1" w:lastColumn="0" w:noHBand="0" w:noVBand="1"/>
      </w:tblPr>
      <w:tblGrid>
        <w:gridCol w:w="1843"/>
        <w:gridCol w:w="2127"/>
        <w:gridCol w:w="3119"/>
        <w:gridCol w:w="1418"/>
        <w:gridCol w:w="1842"/>
        <w:gridCol w:w="1558"/>
        <w:gridCol w:w="992"/>
        <w:gridCol w:w="711"/>
        <w:gridCol w:w="1842"/>
      </w:tblGrid>
      <w:tr w:rsidR="00572B51" w14:paraId="490312A4" w14:textId="77777777" w:rsidTr="00572B51">
        <w:trPr>
          <w:cnfStyle w:val="100000000000" w:firstRow="1" w:lastRow="0" w:firstColumn="0" w:lastColumn="0" w:oddVBand="0" w:evenVBand="0" w:oddHBand="0" w:evenHBand="0" w:firstRowFirstColumn="0" w:firstRowLastColumn="0" w:lastRowFirstColumn="0" w:lastRowLastColumn="0"/>
        </w:trPr>
        <w:tc>
          <w:tcPr>
            <w:tcW w:w="596" w:type="pct"/>
          </w:tcPr>
          <w:p w14:paraId="45FA5D9F" w14:textId="545DD346" w:rsidR="00036F07" w:rsidRPr="00572B51" w:rsidRDefault="00036F07" w:rsidP="00036F07">
            <w:pPr>
              <w:rPr>
                <w:sz w:val="20"/>
                <w:szCs w:val="20"/>
                <w:lang w:eastAsia="en-AU"/>
              </w:rPr>
            </w:pPr>
            <w:r w:rsidRPr="00572B51">
              <w:rPr>
                <w:sz w:val="20"/>
                <w:szCs w:val="20"/>
                <w:lang w:eastAsia="en-AU"/>
              </w:rPr>
              <w:t>Table name</w:t>
            </w:r>
          </w:p>
        </w:tc>
        <w:tc>
          <w:tcPr>
            <w:tcW w:w="688" w:type="pct"/>
          </w:tcPr>
          <w:p w14:paraId="30E670E8" w14:textId="57D69B48" w:rsidR="00036F07" w:rsidRPr="00572B51" w:rsidRDefault="00036F07" w:rsidP="00036F07">
            <w:pPr>
              <w:rPr>
                <w:sz w:val="20"/>
                <w:szCs w:val="20"/>
                <w:lang w:eastAsia="en-AU"/>
              </w:rPr>
            </w:pPr>
            <w:r w:rsidRPr="00572B51">
              <w:rPr>
                <w:sz w:val="20"/>
                <w:szCs w:val="20"/>
              </w:rPr>
              <w:t>Attribute name</w:t>
            </w:r>
          </w:p>
        </w:tc>
        <w:tc>
          <w:tcPr>
            <w:tcW w:w="1009" w:type="pct"/>
          </w:tcPr>
          <w:p w14:paraId="13864D73" w14:textId="0442B749" w:rsidR="00036F07" w:rsidRPr="00572B51" w:rsidRDefault="00036F07" w:rsidP="00036F07">
            <w:pPr>
              <w:rPr>
                <w:sz w:val="20"/>
                <w:szCs w:val="20"/>
                <w:lang w:eastAsia="en-AU"/>
              </w:rPr>
            </w:pPr>
            <w:r w:rsidRPr="00572B51">
              <w:rPr>
                <w:sz w:val="20"/>
                <w:szCs w:val="20"/>
              </w:rPr>
              <w:t>Contents</w:t>
            </w:r>
          </w:p>
        </w:tc>
        <w:tc>
          <w:tcPr>
            <w:tcW w:w="459" w:type="pct"/>
          </w:tcPr>
          <w:p w14:paraId="2255EE1A" w14:textId="14CEACF6" w:rsidR="00036F07" w:rsidRPr="00572B51" w:rsidRDefault="00036F07" w:rsidP="00036F07">
            <w:pPr>
              <w:rPr>
                <w:sz w:val="20"/>
                <w:szCs w:val="20"/>
                <w:lang w:eastAsia="en-AU"/>
              </w:rPr>
            </w:pPr>
            <w:r w:rsidRPr="00572B51">
              <w:rPr>
                <w:sz w:val="20"/>
                <w:szCs w:val="20"/>
              </w:rPr>
              <w:t>Data type</w:t>
            </w:r>
          </w:p>
        </w:tc>
        <w:tc>
          <w:tcPr>
            <w:tcW w:w="596" w:type="pct"/>
          </w:tcPr>
          <w:p w14:paraId="559C0D32" w14:textId="1961CE87" w:rsidR="00036F07" w:rsidRPr="00572B51" w:rsidRDefault="00036F07" w:rsidP="00036F07">
            <w:pPr>
              <w:rPr>
                <w:sz w:val="20"/>
                <w:szCs w:val="20"/>
                <w:lang w:eastAsia="en-AU"/>
              </w:rPr>
            </w:pPr>
            <w:r w:rsidRPr="00572B51">
              <w:rPr>
                <w:sz w:val="20"/>
                <w:szCs w:val="20"/>
              </w:rPr>
              <w:t>Format</w:t>
            </w:r>
          </w:p>
        </w:tc>
        <w:tc>
          <w:tcPr>
            <w:tcW w:w="504" w:type="pct"/>
          </w:tcPr>
          <w:p w14:paraId="5EB32861" w14:textId="3087FA41" w:rsidR="00036F07" w:rsidRPr="00572B51" w:rsidRDefault="00036F07" w:rsidP="00036F07">
            <w:pPr>
              <w:rPr>
                <w:sz w:val="20"/>
                <w:szCs w:val="20"/>
                <w:lang w:eastAsia="en-AU"/>
              </w:rPr>
            </w:pPr>
            <w:r w:rsidRPr="00572B51">
              <w:rPr>
                <w:sz w:val="20"/>
                <w:szCs w:val="20"/>
              </w:rPr>
              <w:t>Range</w:t>
            </w:r>
          </w:p>
        </w:tc>
        <w:tc>
          <w:tcPr>
            <w:tcW w:w="321" w:type="pct"/>
          </w:tcPr>
          <w:p w14:paraId="1A20FCB0" w14:textId="4ED6528C" w:rsidR="00036F07" w:rsidRPr="00572B51" w:rsidRDefault="00036F07" w:rsidP="00036F07">
            <w:pPr>
              <w:rPr>
                <w:sz w:val="20"/>
                <w:szCs w:val="20"/>
                <w:lang w:eastAsia="en-AU"/>
              </w:rPr>
            </w:pPr>
            <w:r w:rsidRPr="00572B51">
              <w:rPr>
                <w:sz w:val="20"/>
                <w:szCs w:val="20"/>
              </w:rPr>
              <w:t>Required</w:t>
            </w:r>
          </w:p>
        </w:tc>
        <w:tc>
          <w:tcPr>
            <w:tcW w:w="230" w:type="pct"/>
          </w:tcPr>
          <w:p w14:paraId="7E8AB18B" w14:textId="38992D67" w:rsidR="00036F07" w:rsidRPr="00572B51" w:rsidRDefault="00036F07" w:rsidP="00572B51">
            <w:pPr>
              <w:rPr>
                <w:sz w:val="20"/>
                <w:szCs w:val="20"/>
                <w:lang w:eastAsia="en-AU"/>
              </w:rPr>
            </w:pPr>
            <w:r w:rsidRPr="00572B51">
              <w:rPr>
                <w:sz w:val="20"/>
                <w:szCs w:val="20"/>
              </w:rPr>
              <w:t>FK or PK AK</w:t>
            </w:r>
          </w:p>
        </w:tc>
        <w:tc>
          <w:tcPr>
            <w:tcW w:w="596" w:type="pct"/>
          </w:tcPr>
          <w:p w14:paraId="29CA17E2" w14:textId="1CE0044E" w:rsidR="00036F07" w:rsidRPr="00572B51" w:rsidRDefault="00036F07" w:rsidP="00036F07">
            <w:pPr>
              <w:rPr>
                <w:sz w:val="20"/>
                <w:szCs w:val="20"/>
                <w:lang w:eastAsia="en-AU"/>
              </w:rPr>
            </w:pPr>
            <w:r w:rsidRPr="00572B51">
              <w:rPr>
                <w:sz w:val="20"/>
                <w:szCs w:val="20"/>
              </w:rPr>
              <w:t>FK Referenced table</w:t>
            </w:r>
          </w:p>
        </w:tc>
      </w:tr>
      <w:tr w:rsidR="00572B51" w14:paraId="232B6EA9" w14:textId="77777777" w:rsidTr="005565FF">
        <w:trPr>
          <w:cantSplit w:val="0"/>
        </w:trPr>
        <w:tc>
          <w:tcPr>
            <w:tcW w:w="596" w:type="pct"/>
          </w:tcPr>
          <w:p w14:paraId="15EEF9BE" w14:textId="554B4782"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w:t>
            </w:r>
          </w:p>
        </w:tc>
        <w:tc>
          <w:tcPr>
            <w:tcW w:w="688" w:type="pct"/>
          </w:tcPr>
          <w:p w14:paraId="0BEFB18A" w14:textId="5868011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Licence_No</w:t>
            </w:r>
          </w:p>
        </w:tc>
        <w:tc>
          <w:tcPr>
            <w:tcW w:w="1009" w:type="pct"/>
          </w:tcPr>
          <w:p w14:paraId="057AA180" w14:textId="28FDDE5E"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Driver's Licence Number</w:t>
            </w:r>
          </w:p>
        </w:tc>
        <w:tc>
          <w:tcPr>
            <w:tcW w:w="459" w:type="pct"/>
          </w:tcPr>
          <w:p w14:paraId="4C925EFA" w14:textId="2E4872E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NVARCHAR(8)</w:t>
            </w:r>
          </w:p>
        </w:tc>
        <w:tc>
          <w:tcPr>
            <w:tcW w:w="596" w:type="pct"/>
          </w:tcPr>
          <w:p w14:paraId="26526E7E" w14:textId="2C6D991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9999XX or 99999999</w:t>
            </w:r>
          </w:p>
        </w:tc>
        <w:tc>
          <w:tcPr>
            <w:tcW w:w="504" w:type="pct"/>
          </w:tcPr>
          <w:p w14:paraId="4365B12A" w14:textId="039784B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9999(A-Z)(A-Z)</w:t>
            </w:r>
          </w:p>
        </w:tc>
        <w:tc>
          <w:tcPr>
            <w:tcW w:w="321" w:type="pct"/>
          </w:tcPr>
          <w:p w14:paraId="2F4A667C" w14:textId="07641306" w:rsidR="00572B51" w:rsidRPr="00572B51" w:rsidRDefault="00572B51" w:rsidP="00572B51">
            <w:pPr>
              <w:spacing w:before="0" w:after="0"/>
              <w:jc w:val="center"/>
              <w:rPr>
                <w:rFonts w:asciiTheme="minorHAnsi" w:hAnsiTheme="minorHAnsi"/>
                <w:sz w:val="18"/>
                <w:szCs w:val="18"/>
                <w:lang w:eastAsia="en-AU"/>
              </w:rPr>
            </w:pPr>
            <w:r>
              <w:rPr>
                <w:rFonts w:asciiTheme="minorHAnsi" w:hAnsiTheme="minorHAnsi"/>
                <w:sz w:val="18"/>
                <w:szCs w:val="18"/>
                <w:lang w:eastAsia="en-AU"/>
              </w:rPr>
              <w:t>Y</w:t>
            </w:r>
          </w:p>
        </w:tc>
        <w:tc>
          <w:tcPr>
            <w:tcW w:w="230" w:type="pct"/>
            <w:vAlign w:val="center"/>
          </w:tcPr>
          <w:p w14:paraId="544A6ECC" w14:textId="66CA32A5"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w:t>
            </w:r>
          </w:p>
        </w:tc>
        <w:tc>
          <w:tcPr>
            <w:tcW w:w="596" w:type="pct"/>
          </w:tcPr>
          <w:p w14:paraId="46897A73" w14:textId="77777777" w:rsidR="00572B51" w:rsidRPr="00572B51" w:rsidRDefault="00572B51" w:rsidP="00572B51">
            <w:pPr>
              <w:spacing w:before="0" w:after="0"/>
              <w:rPr>
                <w:rFonts w:asciiTheme="minorHAnsi" w:hAnsiTheme="minorHAnsi"/>
                <w:sz w:val="18"/>
                <w:szCs w:val="18"/>
                <w:lang w:eastAsia="en-AU"/>
              </w:rPr>
            </w:pPr>
          </w:p>
        </w:tc>
      </w:tr>
      <w:tr w:rsidR="00572B51" w14:paraId="645FE99E" w14:textId="77777777" w:rsidTr="005565FF">
        <w:trPr>
          <w:cantSplit w:val="0"/>
        </w:trPr>
        <w:tc>
          <w:tcPr>
            <w:tcW w:w="596" w:type="pct"/>
          </w:tcPr>
          <w:p w14:paraId="02C21D80" w14:textId="77777777" w:rsidR="00572B51" w:rsidRPr="00572B51" w:rsidRDefault="00572B51" w:rsidP="00572B51">
            <w:pPr>
              <w:spacing w:before="0" w:after="0"/>
              <w:rPr>
                <w:rFonts w:asciiTheme="minorHAnsi" w:hAnsiTheme="minorHAnsi"/>
                <w:sz w:val="18"/>
                <w:szCs w:val="18"/>
              </w:rPr>
            </w:pPr>
          </w:p>
        </w:tc>
        <w:tc>
          <w:tcPr>
            <w:tcW w:w="688" w:type="pct"/>
          </w:tcPr>
          <w:p w14:paraId="6BF25A6A" w14:textId="7605D48E"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FirstName</w:t>
            </w:r>
          </w:p>
        </w:tc>
        <w:tc>
          <w:tcPr>
            <w:tcW w:w="1009" w:type="pct"/>
          </w:tcPr>
          <w:p w14:paraId="4B838713" w14:textId="58B84C0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Driver's first name</w:t>
            </w:r>
          </w:p>
        </w:tc>
        <w:tc>
          <w:tcPr>
            <w:tcW w:w="459" w:type="pct"/>
          </w:tcPr>
          <w:p w14:paraId="0FE1CA55" w14:textId="3148F5D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NVARCHAR(30)</w:t>
            </w:r>
          </w:p>
        </w:tc>
        <w:tc>
          <w:tcPr>
            <w:tcW w:w="596" w:type="pct"/>
          </w:tcPr>
          <w:p w14:paraId="641BDDF7" w14:textId="570B2DE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Xxxxxx</w:t>
            </w:r>
          </w:p>
        </w:tc>
        <w:tc>
          <w:tcPr>
            <w:tcW w:w="504" w:type="pct"/>
          </w:tcPr>
          <w:p w14:paraId="1C1F4AB0"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7781025F" w14:textId="466D0129" w:rsidR="00572B51" w:rsidRPr="00572B51" w:rsidRDefault="00572B51" w:rsidP="00572B51">
            <w:pPr>
              <w:spacing w:before="0" w:after="0"/>
              <w:jc w:val="center"/>
              <w:rPr>
                <w:rFonts w:asciiTheme="minorHAnsi" w:hAnsiTheme="minorHAnsi"/>
                <w:sz w:val="18"/>
                <w:szCs w:val="18"/>
                <w:lang w:eastAsia="en-AU"/>
              </w:rPr>
            </w:pPr>
            <w:r>
              <w:rPr>
                <w:rFonts w:asciiTheme="minorHAnsi" w:hAnsiTheme="minorHAnsi"/>
                <w:sz w:val="18"/>
                <w:szCs w:val="18"/>
                <w:lang w:eastAsia="en-AU"/>
              </w:rPr>
              <w:t>Y</w:t>
            </w:r>
          </w:p>
        </w:tc>
        <w:tc>
          <w:tcPr>
            <w:tcW w:w="230" w:type="pct"/>
            <w:vAlign w:val="center"/>
          </w:tcPr>
          <w:p w14:paraId="2B44FECF"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10F00E43" w14:textId="77777777" w:rsidR="00572B51" w:rsidRPr="00572B51" w:rsidRDefault="00572B51" w:rsidP="00572B51">
            <w:pPr>
              <w:spacing w:before="0" w:after="0"/>
              <w:rPr>
                <w:rFonts w:asciiTheme="minorHAnsi" w:hAnsiTheme="minorHAnsi"/>
                <w:sz w:val="18"/>
                <w:szCs w:val="18"/>
                <w:lang w:eastAsia="en-AU"/>
              </w:rPr>
            </w:pPr>
          </w:p>
        </w:tc>
      </w:tr>
      <w:tr w:rsidR="00572B51" w14:paraId="0A19CC12" w14:textId="77777777" w:rsidTr="005565FF">
        <w:trPr>
          <w:cantSplit w:val="0"/>
        </w:trPr>
        <w:tc>
          <w:tcPr>
            <w:tcW w:w="596" w:type="pct"/>
          </w:tcPr>
          <w:p w14:paraId="312B1FE6" w14:textId="77777777" w:rsidR="00572B51" w:rsidRPr="00572B51" w:rsidRDefault="00572B51" w:rsidP="00572B51">
            <w:pPr>
              <w:spacing w:before="0" w:after="0"/>
              <w:rPr>
                <w:rFonts w:asciiTheme="minorHAnsi" w:hAnsiTheme="minorHAnsi"/>
                <w:sz w:val="18"/>
                <w:szCs w:val="18"/>
              </w:rPr>
            </w:pPr>
          </w:p>
        </w:tc>
        <w:tc>
          <w:tcPr>
            <w:tcW w:w="688" w:type="pct"/>
          </w:tcPr>
          <w:p w14:paraId="5E738DF3" w14:textId="62EC4AE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LastName</w:t>
            </w:r>
          </w:p>
        </w:tc>
        <w:tc>
          <w:tcPr>
            <w:tcW w:w="1009" w:type="pct"/>
          </w:tcPr>
          <w:p w14:paraId="1219837D" w14:textId="1E039B2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Driver's last name</w:t>
            </w:r>
          </w:p>
        </w:tc>
        <w:tc>
          <w:tcPr>
            <w:tcW w:w="459" w:type="pct"/>
          </w:tcPr>
          <w:p w14:paraId="77D60E93" w14:textId="0B62EE7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NVARCHAR(30)</w:t>
            </w:r>
          </w:p>
        </w:tc>
        <w:tc>
          <w:tcPr>
            <w:tcW w:w="596" w:type="pct"/>
          </w:tcPr>
          <w:p w14:paraId="69FA1822" w14:textId="6D63553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Xxxxxx</w:t>
            </w:r>
          </w:p>
        </w:tc>
        <w:tc>
          <w:tcPr>
            <w:tcW w:w="504" w:type="pct"/>
          </w:tcPr>
          <w:p w14:paraId="3A7CBE92"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5EA7C84B" w14:textId="65C88859" w:rsidR="00572B51" w:rsidRPr="00572B51" w:rsidRDefault="00572B51" w:rsidP="00572B51">
            <w:pPr>
              <w:spacing w:before="0" w:after="0"/>
              <w:jc w:val="center"/>
              <w:rPr>
                <w:rFonts w:asciiTheme="minorHAnsi" w:hAnsiTheme="minorHAnsi"/>
                <w:sz w:val="18"/>
                <w:szCs w:val="18"/>
                <w:lang w:eastAsia="en-AU"/>
              </w:rPr>
            </w:pPr>
            <w:r>
              <w:rPr>
                <w:rFonts w:asciiTheme="minorHAnsi" w:hAnsiTheme="minorHAnsi"/>
                <w:sz w:val="18"/>
                <w:szCs w:val="18"/>
                <w:lang w:eastAsia="en-AU"/>
              </w:rPr>
              <w:t>Y</w:t>
            </w:r>
          </w:p>
        </w:tc>
        <w:tc>
          <w:tcPr>
            <w:tcW w:w="230" w:type="pct"/>
            <w:vAlign w:val="center"/>
          </w:tcPr>
          <w:p w14:paraId="65BBDC9B"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730B0DB5" w14:textId="77777777" w:rsidR="00572B51" w:rsidRPr="00572B51" w:rsidRDefault="00572B51" w:rsidP="00572B51">
            <w:pPr>
              <w:spacing w:before="0" w:after="0"/>
              <w:rPr>
                <w:rFonts w:asciiTheme="minorHAnsi" w:hAnsiTheme="minorHAnsi"/>
                <w:sz w:val="18"/>
                <w:szCs w:val="18"/>
                <w:lang w:eastAsia="en-AU"/>
              </w:rPr>
            </w:pPr>
          </w:p>
        </w:tc>
      </w:tr>
      <w:tr w:rsidR="00572B51" w14:paraId="21277C37" w14:textId="77777777" w:rsidTr="005565FF">
        <w:trPr>
          <w:cantSplit w:val="0"/>
        </w:trPr>
        <w:tc>
          <w:tcPr>
            <w:tcW w:w="596" w:type="pct"/>
          </w:tcPr>
          <w:p w14:paraId="37978379" w14:textId="77777777" w:rsidR="00572B51" w:rsidRPr="00572B51" w:rsidRDefault="00572B51" w:rsidP="00572B51">
            <w:pPr>
              <w:spacing w:before="0" w:after="0"/>
              <w:rPr>
                <w:rFonts w:asciiTheme="minorHAnsi" w:hAnsiTheme="minorHAnsi"/>
                <w:sz w:val="18"/>
                <w:szCs w:val="18"/>
              </w:rPr>
            </w:pPr>
          </w:p>
        </w:tc>
        <w:tc>
          <w:tcPr>
            <w:tcW w:w="688" w:type="pct"/>
          </w:tcPr>
          <w:p w14:paraId="4A9B7905" w14:textId="6854E9C7"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Phone</w:t>
            </w:r>
          </w:p>
        </w:tc>
        <w:tc>
          <w:tcPr>
            <w:tcW w:w="1009" w:type="pct"/>
          </w:tcPr>
          <w:p w14:paraId="497E9A45" w14:textId="1C99573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Driver's contact phone number</w:t>
            </w:r>
          </w:p>
        </w:tc>
        <w:tc>
          <w:tcPr>
            <w:tcW w:w="459" w:type="pct"/>
          </w:tcPr>
          <w:p w14:paraId="18F120A9" w14:textId="41B32C8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NCHAR(10)</w:t>
            </w:r>
          </w:p>
        </w:tc>
        <w:tc>
          <w:tcPr>
            <w:tcW w:w="596" w:type="pct"/>
          </w:tcPr>
          <w:p w14:paraId="757EB3D4" w14:textId="11C0DBB7"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9999999999</w:t>
            </w:r>
          </w:p>
        </w:tc>
        <w:tc>
          <w:tcPr>
            <w:tcW w:w="504" w:type="pct"/>
          </w:tcPr>
          <w:p w14:paraId="18C5D450"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786EC41F" w14:textId="77777777" w:rsidR="00572B51" w:rsidRPr="00572B51" w:rsidRDefault="00572B51" w:rsidP="00572B51">
            <w:pPr>
              <w:spacing w:before="0" w:after="0"/>
              <w:jc w:val="center"/>
              <w:rPr>
                <w:rFonts w:asciiTheme="minorHAnsi" w:hAnsiTheme="minorHAnsi"/>
                <w:sz w:val="18"/>
                <w:szCs w:val="18"/>
                <w:lang w:eastAsia="en-AU"/>
              </w:rPr>
            </w:pPr>
          </w:p>
        </w:tc>
        <w:tc>
          <w:tcPr>
            <w:tcW w:w="230" w:type="pct"/>
            <w:vAlign w:val="center"/>
          </w:tcPr>
          <w:p w14:paraId="4C66C8E8"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1E3638A3" w14:textId="77777777" w:rsidR="00572B51" w:rsidRPr="00572B51" w:rsidRDefault="00572B51" w:rsidP="00572B51">
            <w:pPr>
              <w:spacing w:before="0" w:after="0"/>
              <w:rPr>
                <w:rFonts w:asciiTheme="minorHAnsi" w:hAnsiTheme="minorHAnsi"/>
                <w:sz w:val="18"/>
                <w:szCs w:val="18"/>
                <w:lang w:eastAsia="en-AU"/>
              </w:rPr>
            </w:pPr>
          </w:p>
        </w:tc>
      </w:tr>
      <w:tr w:rsidR="00572B51" w14:paraId="4586F1A7" w14:textId="77777777" w:rsidTr="005565FF">
        <w:trPr>
          <w:cantSplit w:val="0"/>
        </w:trPr>
        <w:tc>
          <w:tcPr>
            <w:tcW w:w="596" w:type="pct"/>
          </w:tcPr>
          <w:p w14:paraId="1E78AE0A" w14:textId="77777777" w:rsidR="00572B51" w:rsidRPr="00572B51" w:rsidRDefault="00572B51" w:rsidP="00572B51">
            <w:pPr>
              <w:spacing w:before="0" w:after="0"/>
              <w:rPr>
                <w:rFonts w:asciiTheme="minorHAnsi" w:hAnsiTheme="minorHAnsi"/>
                <w:sz w:val="18"/>
                <w:szCs w:val="18"/>
              </w:rPr>
            </w:pPr>
          </w:p>
        </w:tc>
        <w:tc>
          <w:tcPr>
            <w:tcW w:w="688" w:type="pct"/>
          </w:tcPr>
          <w:p w14:paraId="16B96B36" w14:textId="2EB9C1B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EmployingCompanyABN</w:t>
            </w:r>
          </w:p>
        </w:tc>
        <w:tc>
          <w:tcPr>
            <w:tcW w:w="1009" w:type="pct"/>
          </w:tcPr>
          <w:p w14:paraId="6252A539" w14:textId="27485E5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Driver's employer's ABN</w:t>
            </w:r>
          </w:p>
        </w:tc>
        <w:tc>
          <w:tcPr>
            <w:tcW w:w="459" w:type="pct"/>
          </w:tcPr>
          <w:p w14:paraId="179954CD" w14:textId="1E5834E8"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BIGINT</w:t>
            </w:r>
          </w:p>
        </w:tc>
        <w:tc>
          <w:tcPr>
            <w:tcW w:w="596" w:type="pct"/>
          </w:tcPr>
          <w:p w14:paraId="7056EED2" w14:textId="38F2611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99 999 999 999</w:t>
            </w:r>
          </w:p>
        </w:tc>
        <w:tc>
          <w:tcPr>
            <w:tcW w:w="504" w:type="pct"/>
          </w:tcPr>
          <w:p w14:paraId="5214F0E3"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086A2563" w14:textId="280155C7" w:rsidR="00572B51" w:rsidRPr="00572B51" w:rsidRDefault="00572B51" w:rsidP="00572B51">
            <w:pPr>
              <w:spacing w:before="0" w:after="0"/>
              <w:jc w:val="center"/>
              <w:rPr>
                <w:rFonts w:asciiTheme="minorHAnsi" w:hAnsiTheme="minorHAnsi"/>
                <w:sz w:val="18"/>
                <w:szCs w:val="18"/>
                <w:lang w:eastAsia="en-AU"/>
              </w:rPr>
            </w:pPr>
            <w:r>
              <w:rPr>
                <w:rFonts w:asciiTheme="minorHAnsi" w:hAnsiTheme="minorHAnsi"/>
                <w:sz w:val="18"/>
                <w:szCs w:val="18"/>
                <w:lang w:eastAsia="en-AU"/>
              </w:rPr>
              <w:t>Y</w:t>
            </w:r>
          </w:p>
        </w:tc>
        <w:tc>
          <w:tcPr>
            <w:tcW w:w="230" w:type="pct"/>
            <w:vAlign w:val="center"/>
          </w:tcPr>
          <w:p w14:paraId="6B28F02C" w14:textId="458309F7"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FK</w:t>
            </w:r>
          </w:p>
        </w:tc>
        <w:tc>
          <w:tcPr>
            <w:tcW w:w="596" w:type="pct"/>
          </w:tcPr>
          <w:p w14:paraId="1C92C471" w14:textId="4F22306E"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COURIER_ COMPANY</w:t>
            </w:r>
          </w:p>
        </w:tc>
      </w:tr>
      <w:tr w:rsidR="00572B51" w14:paraId="21DCB621" w14:textId="77777777" w:rsidTr="005565FF">
        <w:trPr>
          <w:cantSplit w:val="0"/>
        </w:trPr>
        <w:tc>
          <w:tcPr>
            <w:tcW w:w="596" w:type="pct"/>
          </w:tcPr>
          <w:p w14:paraId="54411DEA" w14:textId="1DAF3B8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lang w:eastAsia="en-AU"/>
              </w:rPr>
              <w:t>COURIER_COMPANY</w:t>
            </w:r>
          </w:p>
        </w:tc>
        <w:tc>
          <w:tcPr>
            <w:tcW w:w="688" w:type="pct"/>
          </w:tcPr>
          <w:p w14:paraId="61256FA6" w14:textId="33CA3CC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ABN</w:t>
            </w:r>
          </w:p>
        </w:tc>
        <w:tc>
          <w:tcPr>
            <w:tcW w:w="1009" w:type="pct"/>
          </w:tcPr>
          <w:p w14:paraId="743924BE" w14:textId="7089D64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Courier Company's Australian Business Number</w:t>
            </w:r>
          </w:p>
        </w:tc>
        <w:tc>
          <w:tcPr>
            <w:tcW w:w="459" w:type="pct"/>
          </w:tcPr>
          <w:p w14:paraId="4F438D60" w14:textId="72EE995D"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BIGINT</w:t>
            </w:r>
          </w:p>
        </w:tc>
        <w:tc>
          <w:tcPr>
            <w:tcW w:w="596" w:type="pct"/>
          </w:tcPr>
          <w:p w14:paraId="6D937B8E" w14:textId="467E85E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99 999 999 999</w:t>
            </w:r>
          </w:p>
        </w:tc>
        <w:tc>
          <w:tcPr>
            <w:tcW w:w="504" w:type="pct"/>
          </w:tcPr>
          <w:p w14:paraId="4DF7F510"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3C815808" w14:textId="3DF3DBD2"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491AEFFD"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2975A8E2" w14:textId="3BDCB8ED" w:rsidR="00572B51" w:rsidRPr="00572B51" w:rsidRDefault="00572B51" w:rsidP="00572B51">
            <w:pPr>
              <w:spacing w:before="0" w:after="0"/>
              <w:rPr>
                <w:rFonts w:asciiTheme="minorHAnsi" w:hAnsiTheme="minorHAnsi"/>
                <w:sz w:val="18"/>
                <w:szCs w:val="18"/>
                <w:lang w:eastAsia="en-AU"/>
              </w:rPr>
            </w:pPr>
          </w:p>
        </w:tc>
      </w:tr>
      <w:tr w:rsidR="00572B51" w14:paraId="0B16D0E5" w14:textId="77777777" w:rsidTr="005565FF">
        <w:trPr>
          <w:cantSplit w:val="0"/>
        </w:trPr>
        <w:tc>
          <w:tcPr>
            <w:tcW w:w="596" w:type="pct"/>
          </w:tcPr>
          <w:p w14:paraId="15E37D02" w14:textId="5501A9D2" w:rsidR="00572B51" w:rsidRPr="00572B51" w:rsidRDefault="00572B51" w:rsidP="00572B51">
            <w:pPr>
              <w:spacing w:before="0" w:after="0"/>
              <w:rPr>
                <w:rFonts w:asciiTheme="minorHAnsi" w:hAnsiTheme="minorHAnsi"/>
                <w:sz w:val="18"/>
                <w:szCs w:val="18"/>
                <w:lang w:eastAsia="en-AU"/>
              </w:rPr>
            </w:pPr>
          </w:p>
        </w:tc>
        <w:tc>
          <w:tcPr>
            <w:tcW w:w="688" w:type="pct"/>
          </w:tcPr>
          <w:p w14:paraId="533F7F28" w14:textId="521EA45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CompanyName</w:t>
            </w:r>
          </w:p>
        </w:tc>
        <w:tc>
          <w:tcPr>
            <w:tcW w:w="1009" w:type="pct"/>
          </w:tcPr>
          <w:p w14:paraId="45FDFBAC" w14:textId="7C94A36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Courier Company's Name</w:t>
            </w:r>
          </w:p>
        </w:tc>
        <w:tc>
          <w:tcPr>
            <w:tcW w:w="459" w:type="pct"/>
          </w:tcPr>
          <w:p w14:paraId="3BACBCAB" w14:textId="6D4CBC6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NVARCHAR(50)</w:t>
            </w:r>
          </w:p>
        </w:tc>
        <w:tc>
          <w:tcPr>
            <w:tcW w:w="596" w:type="pct"/>
          </w:tcPr>
          <w:p w14:paraId="6CCEB506" w14:textId="33E447C8"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Xxxxxx</w:t>
            </w:r>
          </w:p>
        </w:tc>
        <w:tc>
          <w:tcPr>
            <w:tcW w:w="504" w:type="pct"/>
          </w:tcPr>
          <w:p w14:paraId="51039D44" w14:textId="57A29C72"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100-999</w:t>
            </w:r>
          </w:p>
        </w:tc>
        <w:tc>
          <w:tcPr>
            <w:tcW w:w="321" w:type="pct"/>
          </w:tcPr>
          <w:p w14:paraId="12B51DBC" w14:textId="4F44E147"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49427B94" w14:textId="2CE6243E"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AK</w:t>
            </w:r>
          </w:p>
        </w:tc>
        <w:tc>
          <w:tcPr>
            <w:tcW w:w="596" w:type="pct"/>
          </w:tcPr>
          <w:p w14:paraId="168BC525" w14:textId="403BE65F" w:rsidR="00572B51" w:rsidRPr="00572B51" w:rsidRDefault="00572B51" w:rsidP="00572B51">
            <w:pPr>
              <w:spacing w:before="0" w:after="0"/>
              <w:rPr>
                <w:rFonts w:asciiTheme="minorHAnsi" w:hAnsiTheme="minorHAnsi"/>
                <w:sz w:val="18"/>
                <w:szCs w:val="18"/>
                <w:lang w:eastAsia="en-AU"/>
              </w:rPr>
            </w:pPr>
          </w:p>
        </w:tc>
      </w:tr>
      <w:tr w:rsidR="00572B51" w14:paraId="6FECF2C2" w14:textId="77777777" w:rsidTr="005565FF">
        <w:trPr>
          <w:cantSplit w:val="0"/>
        </w:trPr>
        <w:tc>
          <w:tcPr>
            <w:tcW w:w="596" w:type="pct"/>
          </w:tcPr>
          <w:p w14:paraId="36D1CAB4" w14:textId="4F31B00E" w:rsidR="00572B51" w:rsidRPr="00572B51" w:rsidRDefault="00572B51" w:rsidP="00572B51">
            <w:pPr>
              <w:spacing w:before="0" w:after="0"/>
              <w:rPr>
                <w:rFonts w:asciiTheme="minorHAnsi" w:hAnsiTheme="minorHAnsi"/>
                <w:sz w:val="18"/>
                <w:szCs w:val="18"/>
                <w:lang w:eastAsia="en-AU"/>
              </w:rPr>
            </w:pPr>
          </w:p>
        </w:tc>
        <w:tc>
          <w:tcPr>
            <w:tcW w:w="688" w:type="pct"/>
          </w:tcPr>
          <w:p w14:paraId="295A20C7" w14:textId="6C6C971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CompanyName</w:t>
            </w:r>
          </w:p>
        </w:tc>
        <w:tc>
          <w:tcPr>
            <w:tcW w:w="1009" w:type="pct"/>
          </w:tcPr>
          <w:p w14:paraId="01A82D6A" w14:textId="1CECA905"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Courier Company's Name</w:t>
            </w:r>
          </w:p>
        </w:tc>
        <w:tc>
          <w:tcPr>
            <w:tcW w:w="459" w:type="pct"/>
          </w:tcPr>
          <w:p w14:paraId="2BE2FB0C" w14:textId="3E1CD4B2"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NVARCHAR(50)</w:t>
            </w:r>
          </w:p>
        </w:tc>
        <w:tc>
          <w:tcPr>
            <w:tcW w:w="596" w:type="pct"/>
          </w:tcPr>
          <w:p w14:paraId="3DC5D666" w14:textId="73188D1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Xxxxxx</w:t>
            </w:r>
          </w:p>
        </w:tc>
        <w:tc>
          <w:tcPr>
            <w:tcW w:w="504" w:type="pct"/>
          </w:tcPr>
          <w:p w14:paraId="69BEE0A1" w14:textId="0FEAE40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100-999</w:t>
            </w:r>
          </w:p>
        </w:tc>
        <w:tc>
          <w:tcPr>
            <w:tcW w:w="321" w:type="pct"/>
          </w:tcPr>
          <w:p w14:paraId="5ABC7347" w14:textId="20834067"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0A9F4F20" w14:textId="69A18F16"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AK</w:t>
            </w:r>
          </w:p>
        </w:tc>
        <w:tc>
          <w:tcPr>
            <w:tcW w:w="596" w:type="pct"/>
          </w:tcPr>
          <w:p w14:paraId="1CAB3A6C" w14:textId="76C06D65" w:rsidR="00572B51" w:rsidRPr="00572B51" w:rsidRDefault="00572B51" w:rsidP="00572B51">
            <w:pPr>
              <w:spacing w:before="0" w:after="0"/>
              <w:rPr>
                <w:rFonts w:asciiTheme="minorHAnsi" w:hAnsiTheme="minorHAnsi"/>
                <w:sz w:val="18"/>
                <w:szCs w:val="18"/>
                <w:lang w:eastAsia="en-AU"/>
              </w:rPr>
            </w:pPr>
          </w:p>
        </w:tc>
      </w:tr>
      <w:tr w:rsidR="00572B51" w14:paraId="7FC9DC5B" w14:textId="77777777" w:rsidTr="005565FF">
        <w:trPr>
          <w:cantSplit w:val="0"/>
        </w:trPr>
        <w:tc>
          <w:tcPr>
            <w:tcW w:w="596" w:type="pct"/>
          </w:tcPr>
          <w:p w14:paraId="2B43C32A" w14:textId="78BC9C2D"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lang w:eastAsia="en-AU"/>
              </w:rPr>
              <w:t>VEHICLE_TYPE</w:t>
            </w:r>
          </w:p>
        </w:tc>
        <w:tc>
          <w:tcPr>
            <w:tcW w:w="688" w:type="pct"/>
          </w:tcPr>
          <w:p w14:paraId="61A2FE6B" w14:textId="751DB09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VehicleType_ID</w:t>
            </w:r>
          </w:p>
        </w:tc>
        <w:tc>
          <w:tcPr>
            <w:tcW w:w="1009" w:type="pct"/>
          </w:tcPr>
          <w:p w14:paraId="450738BF" w14:textId="43B47E1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Type Identification Number</w:t>
            </w:r>
          </w:p>
        </w:tc>
        <w:tc>
          <w:tcPr>
            <w:tcW w:w="459" w:type="pct"/>
          </w:tcPr>
          <w:p w14:paraId="4118C41D" w14:textId="2683303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INTEGER</w:t>
            </w:r>
          </w:p>
        </w:tc>
        <w:tc>
          <w:tcPr>
            <w:tcW w:w="596" w:type="pct"/>
          </w:tcPr>
          <w:p w14:paraId="6E28665F" w14:textId="174C8B7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999999999</w:t>
            </w:r>
          </w:p>
        </w:tc>
        <w:tc>
          <w:tcPr>
            <w:tcW w:w="504" w:type="pct"/>
          </w:tcPr>
          <w:p w14:paraId="1EEC428D"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68C1CE66" w14:textId="664A8090"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6E17FB37" w14:textId="6E8E2C2A"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w:t>
            </w:r>
          </w:p>
        </w:tc>
        <w:tc>
          <w:tcPr>
            <w:tcW w:w="596" w:type="pct"/>
          </w:tcPr>
          <w:p w14:paraId="290D56DB" w14:textId="755C808D" w:rsidR="00572B51" w:rsidRPr="00572B51" w:rsidRDefault="00572B51" w:rsidP="00572B51">
            <w:pPr>
              <w:spacing w:before="0" w:after="0"/>
              <w:rPr>
                <w:rFonts w:asciiTheme="minorHAnsi" w:hAnsiTheme="minorHAnsi"/>
                <w:sz w:val="18"/>
                <w:szCs w:val="18"/>
                <w:lang w:eastAsia="en-AU"/>
              </w:rPr>
            </w:pPr>
          </w:p>
        </w:tc>
      </w:tr>
      <w:tr w:rsidR="00572B51" w14:paraId="0A3D51CD" w14:textId="77777777" w:rsidTr="005565FF">
        <w:trPr>
          <w:cantSplit w:val="0"/>
        </w:trPr>
        <w:tc>
          <w:tcPr>
            <w:tcW w:w="596" w:type="pct"/>
          </w:tcPr>
          <w:p w14:paraId="196D6058" w14:textId="68613C8B" w:rsidR="00572B51" w:rsidRPr="00572B51" w:rsidRDefault="00572B51" w:rsidP="00572B51">
            <w:pPr>
              <w:spacing w:before="0" w:after="0"/>
              <w:rPr>
                <w:rFonts w:asciiTheme="minorHAnsi" w:hAnsiTheme="minorHAnsi"/>
                <w:sz w:val="18"/>
                <w:szCs w:val="18"/>
                <w:lang w:eastAsia="en-AU"/>
              </w:rPr>
            </w:pPr>
          </w:p>
        </w:tc>
        <w:tc>
          <w:tcPr>
            <w:tcW w:w="688" w:type="pct"/>
          </w:tcPr>
          <w:p w14:paraId="1415D8A7" w14:textId="63F54758"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FuelType</w:t>
            </w:r>
          </w:p>
        </w:tc>
        <w:tc>
          <w:tcPr>
            <w:tcW w:w="1009" w:type="pct"/>
          </w:tcPr>
          <w:p w14:paraId="2525397D" w14:textId="53BED807"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Fuel Type</w:t>
            </w:r>
          </w:p>
        </w:tc>
        <w:tc>
          <w:tcPr>
            <w:tcW w:w="459" w:type="pct"/>
          </w:tcPr>
          <w:p w14:paraId="201B3A71" w14:textId="5B72754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NVARCHAR(30)</w:t>
            </w:r>
          </w:p>
        </w:tc>
        <w:tc>
          <w:tcPr>
            <w:tcW w:w="596" w:type="pct"/>
          </w:tcPr>
          <w:p w14:paraId="4F9DC635" w14:textId="510B3FB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Xxxxxx</w:t>
            </w:r>
          </w:p>
        </w:tc>
        <w:tc>
          <w:tcPr>
            <w:tcW w:w="504" w:type="pct"/>
          </w:tcPr>
          <w:p w14:paraId="72C9D231"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43919411" w14:textId="533309A6"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42EA2A2A"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2C606CDE" w14:textId="56A08D80" w:rsidR="00572B51" w:rsidRPr="00572B51" w:rsidRDefault="00572B51" w:rsidP="00572B51">
            <w:pPr>
              <w:spacing w:before="0" w:after="0"/>
              <w:rPr>
                <w:rFonts w:asciiTheme="minorHAnsi" w:hAnsiTheme="minorHAnsi"/>
                <w:sz w:val="18"/>
                <w:szCs w:val="18"/>
                <w:lang w:eastAsia="en-AU"/>
              </w:rPr>
            </w:pPr>
          </w:p>
        </w:tc>
      </w:tr>
      <w:tr w:rsidR="00572B51" w14:paraId="358ECF9B" w14:textId="77777777" w:rsidTr="005565FF">
        <w:trPr>
          <w:cantSplit w:val="0"/>
        </w:trPr>
        <w:tc>
          <w:tcPr>
            <w:tcW w:w="596" w:type="pct"/>
          </w:tcPr>
          <w:p w14:paraId="6646D213" w14:textId="675C2FBF" w:rsidR="00572B51" w:rsidRPr="00572B51" w:rsidRDefault="00572B51" w:rsidP="00572B51">
            <w:pPr>
              <w:spacing w:before="0" w:after="0"/>
              <w:rPr>
                <w:rFonts w:asciiTheme="minorHAnsi" w:hAnsiTheme="minorHAnsi"/>
                <w:sz w:val="18"/>
                <w:szCs w:val="18"/>
                <w:lang w:eastAsia="en-AU"/>
              </w:rPr>
            </w:pPr>
          </w:p>
        </w:tc>
        <w:tc>
          <w:tcPr>
            <w:tcW w:w="688" w:type="pct"/>
          </w:tcPr>
          <w:p w14:paraId="45F60090" w14:textId="4D23818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FuelCapacity</w:t>
            </w:r>
          </w:p>
        </w:tc>
        <w:tc>
          <w:tcPr>
            <w:tcW w:w="1009" w:type="pct"/>
          </w:tcPr>
          <w:p w14:paraId="0980701A" w14:textId="662E399E"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Fuel Capacity</w:t>
            </w:r>
          </w:p>
        </w:tc>
        <w:tc>
          <w:tcPr>
            <w:tcW w:w="459" w:type="pct"/>
          </w:tcPr>
          <w:p w14:paraId="1F595C7B" w14:textId="1665471B"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SMALLINT</w:t>
            </w:r>
          </w:p>
        </w:tc>
        <w:tc>
          <w:tcPr>
            <w:tcW w:w="596" w:type="pct"/>
          </w:tcPr>
          <w:p w14:paraId="423D95A7" w14:textId="46658F1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w:t>
            </w:r>
          </w:p>
        </w:tc>
        <w:tc>
          <w:tcPr>
            <w:tcW w:w="504" w:type="pct"/>
          </w:tcPr>
          <w:p w14:paraId="4FA2FFA2"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3B35CD22" w14:textId="68061060"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1A0B5EAE"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413BFE12" w14:textId="0CA314A8" w:rsidR="00572B51" w:rsidRPr="00572B51" w:rsidRDefault="00572B51" w:rsidP="00572B51">
            <w:pPr>
              <w:spacing w:before="0" w:after="0"/>
              <w:rPr>
                <w:rFonts w:asciiTheme="minorHAnsi" w:hAnsiTheme="minorHAnsi"/>
                <w:sz w:val="18"/>
                <w:szCs w:val="18"/>
                <w:lang w:eastAsia="en-AU"/>
              </w:rPr>
            </w:pPr>
          </w:p>
        </w:tc>
      </w:tr>
      <w:tr w:rsidR="00572B51" w14:paraId="6C554F02" w14:textId="77777777" w:rsidTr="005565FF">
        <w:trPr>
          <w:cantSplit w:val="0"/>
        </w:trPr>
        <w:tc>
          <w:tcPr>
            <w:tcW w:w="596" w:type="pct"/>
          </w:tcPr>
          <w:p w14:paraId="665150C5" w14:textId="19CA9AD8" w:rsidR="00572B51" w:rsidRPr="00572B51" w:rsidRDefault="00572B51" w:rsidP="00572B51">
            <w:pPr>
              <w:spacing w:before="0" w:after="0"/>
              <w:rPr>
                <w:rFonts w:asciiTheme="minorHAnsi" w:hAnsiTheme="minorHAnsi"/>
                <w:sz w:val="18"/>
                <w:szCs w:val="18"/>
                <w:lang w:eastAsia="en-AU"/>
              </w:rPr>
            </w:pPr>
          </w:p>
        </w:tc>
        <w:tc>
          <w:tcPr>
            <w:tcW w:w="688" w:type="pct"/>
          </w:tcPr>
          <w:p w14:paraId="589484D5" w14:textId="412EDBEA"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Range</w:t>
            </w:r>
          </w:p>
        </w:tc>
        <w:tc>
          <w:tcPr>
            <w:tcW w:w="1009" w:type="pct"/>
          </w:tcPr>
          <w:p w14:paraId="54B8D577" w14:textId="3DB77E3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Range on a full tank of fuel</w:t>
            </w:r>
          </w:p>
        </w:tc>
        <w:tc>
          <w:tcPr>
            <w:tcW w:w="459" w:type="pct"/>
          </w:tcPr>
          <w:p w14:paraId="51E21A42" w14:textId="4371040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SMALLINT</w:t>
            </w:r>
          </w:p>
        </w:tc>
        <w:tc>
          <w:tcPr>
            <w:tcW w:w="596" w:type="pct"/>
          </w:tcPr>
          <w:p w14:paraId="6A16429F" w14:textId="61B36AE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w:t>
            </w:r>
          </w:p>
        </w:tc>
        <w:tc>
          <w:tcPr>
            <w:tcW w:w="504" w:type="pct"/>
          </w:tcPr>
          <w:p w14:paraId="7306B622"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63863787" w14:textId="4BAF225E"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2F0D1594"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240198F2" w14:textId="569B2AED" w:rsidR="00572B51" w:rsidRPr="00572B51" w:rsidRDefault="00572B51" w:rsidP="00572B51">
            <w:pPr>
              <w:spacing w:before="0" w:after="0"/>
              <w:rPr>
                <w:rFonts w:asciiTheme="minorHAnsi" w:hAnsiTheme="minorHAnsi"/>
                <w:sz w:val="18"/>
                <w:szCs w:val="18"/>
                <w:lang w:eastAsia="en-AU"/>
              </w:rPr>
            </w:pPr>
          </w:p>
        </w:tc>
      </w:tr>
      <w:tr w:rsidR="00572B51" w14:paraId="35712DC5" w14:textId="77777777" w:rsidTr="005565FF">
        <w:trPr>
          <w:cantSplit w:val="0"/>
        </w:trPr>
        <w:tc>
          <w:tcPr>
            <w:tcW w:w="596" w:type="pct"/>
          </w:tcPr>
          <w:p w14:paraId="3AA01A3A" w14:textId="63412E54" w:rsidR="00572B51" w:rsidRPr="00572B51" w:rsidRDefault="00572B51" w:rsidP="00572B51">
            <w:pPr>
              <w:spacing w:before="0" w:after="0"/>
              <w:rPr>
                <w:rFonts w:asciiTheme="minorHAnsi" w:hAnsiTheme="minorHAnsi"/>
                <w:sz w:val="18"/>
                <w:szCs w:val="18"/>
                <w:lang w:eastAsia="en-AU"/>
              </w:rPr>
            </w:pPr>
          </w:p>
        </w:tc>
        <w:tc>
          <w:tcPr>
            <w:tcW w:w="688" w:type="pct"/>
          </w:tcPr>
          <w:p w14:paraId="2B1AE7DB" w14:textId="3B19509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Registration_No</w:t>
            </w:r>
          </w:p>
        </w:tc>
        <w:tc>
          <w:tcPr>
            <w:tcW w:w="1009" w:type="pct"/>
          </w:tcPr>
          <w:p w14:paraId="423D8CA8" w14:textId="5535E342"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Verhicles RMS Registration Number</w:t>
            </w:r>
          </w:p>
        </w:tc>
        <w:tc>
          <w:tcPr>
            <w:tcW w:w="459" w:type="pct"/>
          </w:tcPr>
          <w:p w14:paraId="4E49E98A" w14:textId="0F5C477A"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NVARCHAR(6)</w:t>
            </w:r>
          </w:p>
        </w:tc>
        <w:tc>
          <w:tcPr>
            <w:tcW w:w="596" w:type="pct"/>
          </w:tcPr>
          <w:p w14:paraId="04912B2D" w14:textId="622EC765"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 999</w:t>
            </w:r>
          </w:p>
        </w:tc>
        <w:tc>
          <w:tcPr>
            <w:tcW w:w="504" w:type="pct"/>
          </w:tcPr>
          <w:p w14:paraId="5032213B"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2E31C401" w14:textId="18C654C8"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46391F99" w14:textId="37A450BF"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w:t>
            </w:r>
          </w:p>
        </w:tc>
        <w:tc>
          <w:tcPr>
            <w:tcW w:w="596" w:type="pct"/>
          </w:tcPr>
          <w:p w14:paraId="187E0421" w14:textId="69BBC353" w:rsidR="00572B51" w:rsidRPr="00572B51" w:rsidRDefault="00572B51" w:rsidP="00572B51">
            <w:pPr>
              <w:spacing w:before="0" w:after="0"/>
              <w:rPr>
                <w:rFonts w:asciiTheme="minorHAnsi" w:hAnsiTheme="minorHAnsi"/>
                <w:sz w:val="18"/>
                <w:szCs w:val="18"/>
                <w:lang w:eastAsia="en-AU"/>
              </w:rPr>
            </w:pPr>
          </w:p>
        </w:tc>
      </w:tr>
      <w:tr w:rsidR="00572B51" w14:paraId="24858B58" w14:textId="77777777" w:rsidTr="005565FF">
        <w:trPr>
          <w:cantSplit w:val="0"/>
        </w:trPr>
        <w:tc>
          <w:tcPr>
            <w:tcW w:w="596" w:type="pct"/>
          </w:tcPr>
          <w:p w14:paraId="7E17963A" w14:textId="7FCCAAA7"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lang w:eastAsia="en-AU"/>
              </w:rPr>
              <w:t>VEHICLE</w:t>
            </w:r>
          </w:p>
        </w:tc>
        <w:tc>
          <w:tcPr>
            <w:tcW w:w="688" w:type="pct"/>
          </w:tcPr>
          <w:p w14:paraId="69EB22FB" w14:textId="35BA8E2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OwningCompanyABN</w:t>
            </w:r>
          </w:p>
        </w:tc>
        <w:tc>
          <w:tcPr>
            <w:tcW w:w="1009" w:type="pct"/>
          </w:tcPr>
          <w:p w14:paraId="7CA9F762" w14:textId="50ECFF35"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ABN of the Vehicle's Owning Courier Compy.</w:t>
            </w:r>
          </w:p>
        </w:tc>
        <w:tc>
          <w:tcPr>
            <w:tcW w:w="459" w:type="pct"/>
          </w:tcPr>
          <w:p w14:paraId="1F8462A4" w14:textId="2F076A33"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BIGINT</w:t>
            </w:r>
          </w:p>
        </w:tc>
        <w:tc>
          <w:tcPr>
            <w:tcW w:w="596" w:type="pct"/>
          </w:tcPr>
          <w:p w14:paraId="34C8E0C1" w14:textId="4A81E71D"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99 999 999 999</w:t>
            </w:r>
          </w:p>
        </w:tc>
        <w:tc>
          <w:tcPr>
            <w:tcW w:w="504" w:type="pct"/>
          </w:tcPr>
          <w:p w14:paraId="19632847"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0C0CEF4F" w14:textId="0BAF2DF6"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6745500F" w14:textId="748C3366"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FK</w:t>
            </w:r>
          </w:p>
        </w:tc>
        <w:tc>
          <w:tcPr>
            <w:tcW w:w="596" w:type="pct"/>
          </w:tcPr>
          <w:p w14:paraId="691D4FA6" w14:textId="1C4435B2"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COURIER_ COMPANY</w:t>
            </w:r>
          </w:p>
        </w:tc>
      </w:tr>
      <w:tr w:rsidR="00572B51" w14:paraId="6D4BC74E" w14:textId="77777777" w:rsidTr="005565FF">
        <w:trPr>
          <w:cantSplit w:val="0"/>
        </w:trPr>
        <w:tc>
          <w:tcPr>
            <w:tcW w:w="596" w:type="pct"/>
          </w:tcPr>
          <w:p w14:paraId="26D91790" w14:textId="478A35F1" w:rsidR="00572B51" w:rsidRPr="00572B51" w:rsidRDefault="00572B51" w:rsidP="00572B51">
            <w:pPr>
              <w:spacing w:before="0" w:after="0"/>
              <w:rPr>
                <w:rFonts w:asciiTheme="minorHAnsi" w:hAnsiTheme="minorHAnsi"/>
                <w:sz w:val="18"/>
                <w:szCs w:val="18"/>
                <w:lang w:eastAsia="en-AU"/>
              </w:rPr>
            </w:pPr>
          </w:p>
        </w:tc>
        <w:tc>
          <w:tcPr>
            <w:tcW w:w="688" w:type="pct"/>
          </w:tcPr>
          <w:p w14:paraId="7169C314" w14:textId="3905191B"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VehicleType_ID</w:t>
            </w:r>
          </w:p>
        </w:tc>
        <w:tc>
          <w:tcPr>
            <w:tcW w:w="1009" w:type="pct"/>
          </w:tcPr>
          <w:p w14:paraId="016DD952" w14:textId="13A0EA17"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Type Identification Number</w:t>
            </w:r>
          </w:p>
        </w:tc>
        <w:tc>
          <w:tcPr>
            <w:tcW w:w="459" w:type="pct"/>
          </w:tcPr>
          <w:p w14:paraId="6E36C66C" w14:textId="1F41408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INTEGER</w:t>
            </w:r>
          </w:p>
        </w:tc>
        <w:tc>
          <w:tcPr>
            <w:tcW w:w="596" w:type="pct"/>
          </w:tcPr>
          <w:p w14:paraId="466720CF" w14:textId="25567D6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999999999</w:t>
            </w:r>
          </w:p>
        </w:tc>
        <w:tc>
          <w:tcPr>
            <w:tcW w:w="504" w:type="pct"/>
          </w:tcPr>
          <w:p w14:paraId="7D628913"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4831A2FA" w14:textId="5A82FDC6"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33461B13" w14:textId="6A7FCDAC"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FK</w:t>
            </w:r>
          </w:p>
        </w:tc>
        <w:tc>
          <w:tcPr>
            <w:tcW w:w="596" w:type="pct"/>
          </w:tcPr>
          <w:p w14:paraId="238981F8" w14:textId="6DF7692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 TYPE</w:t>
            </w:r>
          </w:p>
        </w:tc>
      </w:tr>
      <w:tr w:rsidR="00572B51" w14:paraId="2E465605" w14:textId="77777777" w:rsidTr="005565FF">
        <w:trPr>
          <w:cantSplit w:val="0"/>
        </w:trPr>
        <w:tc>
          <w:tcPr>
            <w:tcW w:w="596" w:type="pct"/>
          </w:tcPr>
          <w:p w14:paraId="61B64346" w14:textId="3EF23C13" w:rsidR="00572B51" w:rsidRPr="00572B51" w:rsidRDefault="00572B51" w:rsidP="00572B51">
            <w:pPr>
              <w:spacing w:before="0" w:after="0"/>
              <w:rPr>
                <w:rFonts w:asciiTheme="minorHAnsi" w:hAnsiTheme="minorHAnsi"/>
                <w:sz w:val="18"/>
                <w:szCs w:val="18"/>
                <w:lang w:eastAsia="en-AU"/>
              </w:rPr>
            </w:pPr>
          </w:p>
        </w:tc>
        <w:tc>
          <w:tcPr>
            <w:tcW w:w="688" w:type="pct"/>
          </w:tcPr>
          <w:p w14:paraId="283FC2F3" w14:textId="2186975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DateOfManufacture</w:t>
            </w:r>
          </w:p>
        </w:tc>
        <w:tc>
          <w:tcPr>
            <w:tcW w:w="1009" w:type="pct"/>
          </w:tcPr>
          <w:p w14:paraId="3126BB0C" w14:textId="4368275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Build Date</w:t>
            </w:r>
          </w:p>
        </w:tc>
        <w:tc>
          <w:tcPr>
            <w:tcW w:w="459" w:type="pct"/>
          </w:tcPr>
          <w:p w14:paraId="35E27BE0" w14:textId="0DB911F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DATE</w:t>
            </w:r>
          </w:p>
        </w:tc>
        <w:tc>
          <w:tcPr>
            <w:tcW w:w="596" w:type="pct"/>
          </w:tcPr>
          <w:p w14:paraId="4CB702E9" w14:textId="0FF1F0EB"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w:t>
            </w:r>
          </w:p>
        </w:tc>
        <w:tc>
          <w:tcPr>
            <w:tcW w:w="504" w:type="pct"/>
          </w:tcPr>
          <w:p w14:paraId="23F789E0"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6A71190F" w14:textId="6E4E72BD"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0FDB479E"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6A5732D7" w14:textId="14BD5854" w:rsidR="00572B51" w:rsidRPr="00572B51" w:rsidRDefault="00572B51" w:rsidP="00572B51">
            <w:pPr>
              <w:spacing w:before="0" w:after="0"/>
              <w:rPr>
                <w:rFonts w:asciiTheme="minorHAnsi" w:hAnsiTheme="minorHAnsi"/>
                <w:sz w:val="18"/>
                <w:szCs w:val="18"/>
                <w:lang w:eastAsia="en-AU"/>
              </w:rPr>
            </w:pPr>
          </w:p>
        </w:tc>
      </w:tr>
      <w:tr w:rsidR="00572B51" w14:paraId="1CA73714" w14:textId="77777777" w:rsidTr="005565FF">
        <w:trPr>
          <w:cantSplit w:val="0"/>
        </w:trPr>
        <w:tc>
          <w:tcPr>
            <w:tcW w:w="596" w:type="pct"/>
          </w:tcPr>
          <w:p w14:paraId="3BAEADB8" w14:textId="510054AD" w:rsidR="00572B51" w:rsidRPr="00572B51" w:rsidRDefault="00572B51" w:rsidP="00572B51">
            <w:pPr>
              <w:spacing w:before="0" w:after="0"/>
              <w:rPr>
                <w:rFonts w:asciiTheme="minorHAnsi" w:hAnsiTheme="minorHAnsi"/>
                <w:sz w:val="18"/>
                <w:szCs w:val="18"/>
                <w:lang w:eastAsia="en-AU"/>
              </w:rPr>
            </w:pPr>
          </w:p>
        </w:tc>
        <w:tc>
          <w:tcPr>
            <w:tcW w:w="688" w:type="pct"/>
          </w:tcPr>
          <w:p w14:paraId="374B44DC" w14:textId="4FB41AD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DateOfLastMaintenance</w:t>
            </w:r>
          </w:p>
        </w:tc>
        <w:tc>
          <w:tcPr>
            <w:tcW w:w="1009" w:type="pct"/>
          </w:tcPr>
          <w:p w14:paraId="5D9D7DAB" w14:textId="4B76C88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last maintenance</w:t>
            </w:r>
          </w:p>
        </w:tc>
        <w:tc>
          <w:tcPr>
            <w:tcW w:w="459" w:type="pct"/>
          </w:tcPr>
          <w:p w14:paraId="7DEAE97A" w14:textId="26F6D64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DATE</w:t>
            </w:r>
          </w:p>
        </w:tc>
        <w:tc>
          <w:tcPr>
            <w:tcW w:w="596" w:type="pct"/>
          </w:tcPr>
          <w:p w14:paraId="380BDDCA" w14:textId="668649D6"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w:t>
            </w:r>
          </w:p>
        </w:tc>
        <w:tc>
          <w:tcPr>
            <w:tcW w:w="504" w:type="pct"/>
          </w:tcPr>
          <w:p w14:paraId="3A485A96"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04C7FBEC" w14:textId="7C0EA1E5" w:rsidR="00572B51" w:rsidRPr="00572B51" w:rsidRDefault="00572B51" w:rsidP="00572B51">
            <w:pPr>
              <w:spacing w:before="0" w:after="0"/>
              <w:jc w:val="center"/>
              <w:rPr>
                <w:rFonts w:asciiTheme="minorHAnsi" w:hAnsiTheme="minorHAnsi"/>
                <w:sz w:val="18"/>
                <w:szCs w:val="18"/>
                <w:lang w:eastAsia="en-AU"/>
              </w:rPr>
            </w:pPr>
          </w:p>
        </w:tc>
        <w:tc>
          <w:tcPr>
            <w:tcW w:w="230" w:type="pct"/>
            <w:vAlign w:val="center"/>
          </w:tcPr>
          <w:p w14:paraId="07182E88" w14:textId="77777777" w:rsidR="00572B51" w:rsidRPr="00572B51" w:rsidRDefault="00572B51" w:rsidP="005565FF">
            <w:pPr>
              <w:spacing w:before="0" w:after="0"/>
              <w:jc w:val="center"/>
              <w:rPr>
                <w:rFonts w:asciiTheme="minorHAnsi" w:hAnsiTheme="minorHAnsi"/>
                <w:sz w:val="18"/>
                <w:szCs w:val="18"/>
                <w:lang w:eastAsia="en-AU"/>
              </w:rPr>
            </w:pPr>
          </w:p>
        </w:tc>
        <w:tc>
          <w:tcPr>
            <w:tcW w:w="596" w:type="pct"/>
          </w:tcPr>
          <w:p w14:paraId="45BDC7CF" w14:textId="23D22C75" w:rsidR="00572B51" w:rsidRPr="00572B51" w:rsidRDefault="00572B51" w:rsidP="00572B51">
            <w:pPr>
              <w:spacing w:before="0" w:after="0"/>
              <w:rPr>
                <w:rFonts w:asciiTheme="minorHAnsi" w:hAnsiTheme="minorHAnsi"/>
                <w:sz w:val="18"/>
                <w:szCs w:val="18"/>
                <w:lang w:eastAsia="en-AU"/>
              </w:rPr>
            </w:pPr>
          </w:p>
        </w:tc>
      </w:tr>
      <w:tr w:rsidR="00572B51" w14:paraId="7F1DA9E4" w14:textId="77777777" w:rsidTr="005565FF">
        <w:trPr>
          <w:cantSplit w:val="0"/>
        </w:trPr>
        <w:tc>
          <w:tcPr>
            <w:tcW w:w="596" w:type="pct"/>
          </w:tcPr>
          <w:p w14:paraId="6D969F6F" w14:textId="54C1A48A" w:rsidR="00572B51" w:rsidRPr="00572B51" w:rsidRDefault="00572B51" w:rsidP="00572B51">
            <w:pPr>
              <w:spacing w:before="0" w:after="0"/>
              <w:rPr>
                <w:rFonts w:asciiTheme="minorHAnsi" w:hAnsiTheme="minorHAnsi"/>
                <w:sz w:val="18"/>
                <w:szCs w:val="18"/>
                <w:lang w:eastAsia="en-AU"/>
              </w:rPr>
            </w:pPr>
          </w:p>
        </w:tc>
        <w:tc>
          <w:tcPr>
            <w:tcW w:w="688" w:type="pct"/>
          </w:tcPr>
          <w:p w14:paraId="466F5D22" w14:textId="48CB88D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VehicleType_ID</w:t>
            </w:r>
          </w:p>
        </w:tc>
        <w:tc>
          <w:tcPr>
            <w:tcW w:w="1009" w:type="pct"/>
          </w:tcPr>
          <w:p w14:paraId="3954CC46" w14:textId="434E2BE6"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Type Identification Number</w:t>
            </w:r>
          </w:p>
        </w:tc>
        <w:tc>
          <w:tcPr>
            <w:tcW w:w="459" w:type="pct"/>
          </w:tcPr>
          <w:p w14:paraId="052D7AFE" w14:textId="28F6F77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INTEGER</w:t>
            </w:r>
          </w:p>
        </w:tc>
        <w:tc>
          <w:tcPr>
            <w:tcW w:w="596" w:type="pct"/>
          </w:tcPr>
          <w:p w14:paraId="3CD4026B" w14:textId="257F5835"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999999999</w:t>
            </w:r>
          </w:p>
        </w:tc>
        <w:tc>
          <w:tcPr>
            <w:tcW w:w="504" w:type="pct"/>
          </w:tcPr>
          <w:p w14:paraId="2C6D99CA"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03B1A8D6" w14:textId="2BBFE2D5"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51A6D409" w14:textId="241348A3"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 FK</w:t>
            </w:r>
          </w:p>
        </w:tc>
        <w:tc>
          <w:tcPr>
            <w:tcW w:w="596" w:type="pct"/>
          </w:tcPr>
          <w:p w14:paraId="08214340" w14:textId="2E3C276F"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 TYPE</w:t>
            </w:r>
          </w:p>
        </w:tc>
      </w:tr>
      <w:tr w:rsidR="00572B51" w14:paraId="74C44B7C" w14:textId="77777777" w:rsidTr="005565FF">
        <w:trPr>
          <w:cantSplit w:val="0"/>
        </w:trPr>
        <w:tc>
          <w:tcPr>
            <w:tcW w:w="596" w:type="pct"/>
          </w:tcPr>
          <w:p w14:paraId="323F61FF" w14:textId="56F91F8C"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lang w:eastAsia="en-AU"/>
              </w:rPr>
              <w:t>ACCREDITATION</w:t>
            </w:r>
          </w:p>
        </w:tc>
        <w:tc>
          <w:tcPr>
            <w:tcW w:w="688" w:type="pct"/>
          </w:tcPr>
          <w:p w14:paraId="449F41DD" w14:textId="41B53FB7"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Licence_No</w:t>
            </w:r>
          </w:p>
        </w:tc>
        <w:tc>
          <w:tcPr>
            <w:tcW w:w="1009" w:type="pct"/>
          </w:tcPr>
          <w:p w14:paraId="2CAE870A" w14:textId="615A20A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Driver's Licence Number</w:t>
            </w:r>
          </w:p>
        </w:tc>
        <w:tc>
          <w:tcPr>
            <w:tcW w:w="459" w:type="pct"/>
          </w:tcPr>
          <w:p w14:paraId="3E7F569C" w14:textId="59A28F76"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NVARHCAR(8)</w:t>
            </w:r>
          </w:p>
        </w:tc>
        <w:tc>
          <w:tcPr>
            <w:tcW w:w="596" w:type="pct"/>
          </w:tcPr>
          <w:p w14:paraId="362A7F8E" w14:textId="4C668CF0"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XXX 999</w:t>
            </w:r>
          </w:p>
        </w:tc>
        <w:tc>
          <w:tcPr>
            <w:tcW w:w="504" w:type="pct"/>
          </w:tcPr>
          <w:p w14:paraId="176C3F1C"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2EBDC474" w14:textId="7B6DC810"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41266138" w14:textId="1539C2AF"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 FK</w:t>
            </w:r>
          </w:p>
        </w:tc>
        <w:tc>
          <w:tcPr>
            <w:tcW w:w="596" w:type="pct"/>
          </w:tcPr>
          <w:p w14:paraId="786C7B54" w14:textId="15A4310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DRIVER</w:t>
            </w:r>
          </w:p>
        </w:tc>
      </w:tr>
      <w:tr w:rsidR="00572B51" w14:paraId="661DF57A" w14:textId="77777777" w:rsidTr="005565FF">
        <w:trPr>
          <w:cantSplit w:val="0"/>
        </w:trPr>
        <w:tc>
          <w:tcPr>
            <w:tcW w:w="596" w:type="pct"/>
          </w:tcPr>
          <w:p w14:paraId="2F50798C" w14:textId="20E894E1" w:rsidR="00572B51" w:rsidRPr="00572B51" w:rsidRDefault="00572B51" w:rsidP="00572B51">
            <w:pPr>
              <w:spacing w:before="0" w:after="0"/>
              <w:rPr>
                <w:rFonts w:asciiTheme="minorHAnsi" w:hAnsiTheme="minorHAnsi"/>
                <w:sz w:val="18"/>
                <w:szCs w:val="18"/>
                <w:lang w:eastAsia="en-AU"/>
              </w:rPr>
            </w:pPr>
          </w:p>
        </w:tc>
        <w:tc>
          <w:tcPr>
            <w:tcW w:w="688" w:type="pct"/>
          </w:tcPr>
          <w:p w14:paraId="3D53B133" w14:textId="4D921CC5"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ExpiryDate</w:t>
            </w:r>
          </w:p>
        </w:tc>
        <w:tc>
          <w:tcPr>
            <w:tcW w:w="1009" w:type="pct"/>
          </w:tcPr>
          <w:p w14:paraId="4EC1B3FD" w14:textId="79669F55"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Accreditation Expiry Date</w:t>
            </w:r>
          </w:p>
        </w:tc>
        <w:tc>
          <w:tcPr>
            <w:tcW w:w="459" w:type="pct"/>
          </w:tcPr>
          <w:p w14:paraId="7822CF2B" w14:textId="70FB840D"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DATE</w:t>
            </w:r>
          </w:p>
        </w:tc>
        <w:tc>
          <w:tcPr>
            <w:tcW w:w="596" w:type="pct"/>
          </w:tcPr>
          <w:p w14:paraId="6A7291CA" w14:textId="7C05D071"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w:t>
            </w:r>
          </w:p>
        </w:tc>
        <w:tc>
          <w:tcPr>
            <w:tcW w:w="504" w:type="pct"/>
          </w:tcPr>
          <w:p w14:paraId="484FE53F"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3C1A8D2F" w14:textId="3DA100FA"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61A7221C" w14:textId="061A8AA5"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w:t>
            </w:r>
          </w:p>
        </w:tc>
        <w:tc>
          <w:tcPr>
            <w:tcW w:w="596" w:type="pct"/>
          </w:tcPr>
          <w:p w14:paraId="63D4646F" w14:textId="5E73F0C5" w:rsidR="00572B51" w:rsidRPr="00572B51" w:rsidRDefault="00572B51" w:rsidP="00572B51">
            <w:pPr>
              <w:spacing w:before="0" w:after="0"/>
              <w:rPr>
                <w:rFonts w:asciiTheme="minorHAnsi" w:hAnsiTheme="minorHAnsi"/>
                <w:sz w:val="18"/>
                <w:szCs w:val="18"/>
                <w:lang w:eastAsia="en-AU"/>
              </w:rPr>
            </w:pPr>
          </w:p>
        </w:tc>
      </w:tr>
      <w:tr w:rsidR="00572B51" w14:paraId="3E37A1E9" w14:textId="77777777" w:rsidTr="005565FF">
        <w:trPr>
          <w:cantSplit w:val="0"/>
        </w:trPr>
        <w:tc>
          <w:tcPr>
            <w:tcW w:w="596" w:type="pct"/>
          </w:tcPr>
          <w:p w14:paraId="385249CD" w14:textId="5173B1AC" w:rsidR="00572B51" w:rsidRPr="00572B51" w:rsidRDefault="00572B51" w:rsidP="00572B51">
            <w:pPr>
              <w:spacing w:before="0" w:after="0"/>
              <w:rPr>
                <w:rFonts w:asciiTheme="minorHAnsi" w:hAnsiTheme="minorHAnsi"/>
                <w:sz w:val="18"/>
                <w:szCs w:val="18"/>
                <w:lang w:eastAsia="en-AU"/>
              </w:rPr>
            </w:pPr>
          </w:p>
        </w:tc>
        <w:tc>
          <w:tcPr>
            <w:tcW w:w="688" w:type="pct"/>
          </w:tcPr>
          <w:p w14:paraId="47E6204E" w14:textId="43459EB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VehicleType_ID</w:t>
            </w:r>
          </w:p>
        </w:tc>
        <w:tc>
          <w:tcPr>
            <w:tcW w:w="1009" w:type="pct"/>
          </w:tcPr>
          <w:p w14:paraId="62721A37" w14:textId="60E63329"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Vehicles Type Identification Number</w:t>
            </w:r>
          </w:p>
        </w:tc>
        <w:tc>
          <w:tcPr>
            <w:tcW w:w="459" w:type="pct"/>
          </w:tcPr>
          <w:p w14:paraId="4E648D91" w14:textId="7A458894"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INTEGER</w:t>
            </w:r>
          </w:p>
        </w:tc>
        <w:tc>
          <w:tcPr>
            <w:tcW w:w="596" w:type="pct"/>
          </w:tcPr>
          <w:p w14:paraId="0297C880" w14:textId="58958A0E" w:rsidR="00572B51" w:rsidRPr="00572B51" w:rsidRDefault="00572B51" w:rsidP="00572B51">
            <w:pPr>
              <w:spacing w:before="0" w:after="0"/>
              <w:rPr>
                <w:rFonts w:asciiTheme="minorHAnsi" w:hAnsiTheme="minorHAnsi"/>
                <w:sz w:val="18"/>
                <w:szCs w:val="18"/>
                <w:lang w:eastAsia="en-AU"/>
              </w:rPr>
            </w:pPr>
            <w:r w:rsidRPr="00572B51">
              <w:rPr>
                <w:rFonts w:asciiTheme="minorHAnsi" w:hAnsiTheme="minorHAnsi"/>
                <w:sz w:val="18"/>
                <w:szCs w:val="18"/>
              </w:rPr>
              <w:t>999999999</w:t>
            </w:r>
          </w:p>
        </w:tc>
        <w:tc>
          <w:tcPr>
            <w:tcW w:w="504" w:type="pct"/>
          </w:tcPr>
          <w:p w14:paraId="13F37B4B" w14:textId="77777777" w:rsidR="00572B51" w:rsidRPr="00572B51" w:rsidRDefault="00572B51" w:rsidP="00572B51">
            <w:pPr>
              <w:spacing w:before="0" w:after="0"/>
              <w:rPr>
                <w:rFonts w:asciiTheme="minorHAnsi" w:hAnsiTheme="minorHAnsi"/>
                <w:sz w:val="18"/>
                <w:szCs w:val="18"/>
                <w:lang w:eastAsia="en-AU"/>
              </w:rPr>
            </w:pPr>
          </w:p>
        </w:tc>
        <w:tc>
          <w:tcPr>
            <w:tcW w:w="321" w:type="pct"/>
          </w:tcPr>
          <w:p w14:paraId="7ECDA6D7" w14:textId="64AF57B3" w:rsidR="00572B51" w:rsidRPr="00572B51" w:rsidRDefault="00572B51" w:rsidP="00572B51">
            <w:pPr>
              <w:spacing w:before="0" w:after="0"/>
              <w:jc w:val="center"/>
              <w:rPr>
                <w:rFonts w:asciiTheme="minorHAnsi" w:hAnsiTheme="minorHAnsi"/>
                <w:sz w:val="18"/>
                <w:szCs w:val="18"/>
                <w:lang w:eastAsia="en-AU"/>
              </w:rPr>
            </w:pPr>
            <w:r w:rsidRPr="00E71FB1">
              <w:rPr>
                <w:rFonts w:asciiTheme="minorHAnsi" w:hAnsiTheme="minorHAnsi"/>
                <w:sz w:val="18"/>
                <w:szCs w:val="18"/>
                <w:lang w:eastAsia="en-AU"/>
              </w:rPr>
              <w:t>Y</w:t>
            </w:r>
          </w:p>
        </w:tc>
        <w:tc>
          <w:tcPr>
            <w:tcW w:w="230" w:type="pct"/>
            <w:vAlign w:val="center"/>
          </w:tcPr>
          <w:p w14:paraId="32867899" w14:textId="7BDE1153" w:rsidR="00572B51" w:rsidRPr="00572B51" w:rsidRDefault="00572B51" w:rsidP="005565FF">
            <w:pPr>
              <w:spacing w:before="0" w:after="0"/>
              <w:jc w:val="center"/>
              <w:rPr>
                <w:rFonts w:asciiTheme="minorHAnsi" w:hAnsiTheme="minorHAnsi"/>
                <w:sz w:val="18"/>
                <w:szCs w:val="18"/>
                <w:lang w:eastAsia="en-AU"/>
              </w:rPr>
            </w:pPr>
            <w:r w:rsidRPr="00572B51">
              <w:rPr>
                <w:rFonts w:asciiTheme="minorHAnsi" w:hAnsiTheme="minorHAnsi"/>
                <w:sz w:val="18"/>
                <w:szCs w:val="18"/>
              </w:rPr>
              <w:t>PK</w:t>
            </w:r>
          </w:p>
        </w:tc>
        <w:tc>
          <w:tcPr>
            <w:tcW w:w="596" w:type="pct"/>
          </w:tcPr>
          <w:p w14:paraId="6BCD4E09" w14:textId="6459508A" w:rsidR="00572B51" w:rsidRPr="00572B51" w:rsidRDefault="00572B51" w:rsidP="00572B51">
            <w:pPr>
              <w:spacing w:before="0" w:after="0"/>
              <w:rPr>
                <w:rFonts w:asciiTheme="minorHAnsi" w:hAnsiTheme="minorHAnsi"/>
                <w:sz w:val="18"/>
                <w:szCs w:val="18"/>
                <w:lang w:eastAsia="en-AU"/>
              </w:rPr>
            </w:pPr>
          </w:p>
        </w:tc>
      </w:tr>
    </w:tbl>
    <w:p w14:paraId="0A0C1657" w14:textId="1FCB9073" w:rsidR="00572B51" w:rsidRPr="00572B51" w:rsidRDefault="00572B51" w:rsidP="00572B51">
      <w:pPr>
        <w:keepLines w:val="0"/>
        <w:spacing w:after="0"/>
        <w:rPr>
          <w:sz w:val="20"/>
          <w:szCs w:val="20"/>
        </w:rPr>
      </w:pPr>
      <w:r w:rsidRPr="00572B51">
        <w:rPr>
          <w:sz w:val="20"/>
          <w:szCs w:val="20"/>
        </w:rPr>
        <w:t>PK = Primary Key</w:t>
      </w:r>
    </w:p>
    <w:p w14:paraId="0CC1C4C0" w14:textId="77777777" w:rsidR="00572B51" w:rsidRPr="00572B51" w:rsidRDefault="00572B51" w:rsidP="00572B51">
      <w:pPr>
        <w:keepLines w:val="0"/>
        <w:spacing w:before="0" w:after="0"/>
        <w:rPr>
          <w:sz w:val="20"/>
          <w:szCs w:val="20"/>
        </w:rPr>
      </w:pPr>
      <w:r w:rsidRPr="00572B51">
        <w:rPr>
          <w:sz w:val="20"/>
          <w:szCs w:val="20"/>
        </w:rPr>
        <w:t>FK = Foreign Key</w:t>
      </w:r>
    </w:p>
    <w:p w14:paraId="00A5B59F" w14:textId="77777777" w:rsidR="00572B51" w:rsidRPr="00572B51" w:rsidRDefault="00572B51" w:rsidP="00572B51">
      <w:pPr>
        <w:keepLines w:val="0"/>
        <w:spacing w:before="0" w:after="0"/>
        <w:rPr>
          <w:sz w:val="20"/>
          <w:szCs w:val="20"/>
        </w:rPr>
      </w:pPr>
      <w:r w:rsidRPr="00572B51">
        <w:rPr>
          <w:sz w:val="20"/>
          <w:szCs w:val="20"/>
        </w:rPr>
        <w:t>AK =Alternate Key</w:t>
      </w:r>
    </w:p>
    <w:p w14:paraId="7654B0B0" w14:textId="4ACF0036" w:rsidR="00C82A2B" w:rsidRDefault="00572B51" w:rsidP="00572B51">
      <w:pPr>
        <w:keepLines w:val="0"/>
        <w:spacing w:before="0" w:after="0"/>
      </w:pPr>
      <w:r w:rsidRPr="00572B51">
        <w:rPr>
          <w:sz w:val="20"/>
          <w:szCs w:val="20"/>
        </w:rPr>
        <w:t>NCHAR = Fixed</w:t>
      </w:r>
      <w:r w:rsidR="000D0E38">
        <w:rPr>
          <w:sz w:val="20"/>
          <w:szCs w:val="20"/>
        </w:rPr>
        <w:t>-</w:t>
      </w:r>
      <w:r w:rsidRPr="00572B51">
        <w:rPr>
          <w:sz w:val="20"/>
          <w:szCs w:val="20"/>
        </w:rPr>
        <w:t>length Unicode Character Data NVARCHAR = Variable</w:t>
      </w:r>
      <w:r w:rsidR="000D0E38">
        <w:rPr>
          <w:sz w:val="20"/>
          <w:szCs w:val="20"/>
        </w:rPr>
        <w:t>-</w:t>
      </w:r>
      <w:r w:rsidRPr="00572B51">
        <w:rPr>
          <w:sz w:val="20"/>
          <w:szCs w:val="20"/>
        </w:rPr>
        <w:t>length Unicode Character Data</w:t>
      </w:r>
      <w:r w:rsidRPr="00572B51">
        <w:rPr>
          <w:sz w:val="20"/>
          <w:szCs w:val="20"/>
        </w:rPr>
        <w:cr/>
      </w:r>
    </w:p>
    <w:p w14:paraId="767D8946" w14:textId="77777777" w:rsidR="00D86804" w:rsidRDefault="00D86804" w:rsidP="00165113">
      <w:pPr>
        <w:keepLines w:val="0"/>
        <w:spacing w:before="0"/>
        <w:sectPr w:rsidR="00D86804" w:rsidSect="00D86804">
          <w:pgSz w:w="16838" w:h="11906" w:orient="landscape" w:code="9"/>
          <w:pgMar w:top="1440" w:right="1440" w:bottom="1440" w:left="1440" w:header="567" w:footer="483" w:gutter="0"/>
          <w:cols w:space="4253"/>
          <w:docGrid w:linePitch="360"/>
        </w:sectPr>
      </w:pPr>
    </w:p>
    <w:p w14:paraId="7FB2E185" w14:textId="02D469D5" w:rsidR="00C82A2B" w:rsidRDefault="006F316A">
      <w:pPr>
        <w:keepLines w:val="0"/>
        <w:spacing w:before="0"/>
      </w:pPr>
      <w:r w:rsidRPr="006F316A">
        <w:lastRenderedPageBreak/>
        <w:t>After addi</w:t>
      </w:r>
      <w:r w:rsidR="001E429A">
        <w:t>ng the additional columns to your</w:t>
      </w:r>
      <w:r w:rsidRPr="006F316A">
        <w:t xml:space="preserve"> model</w:t>
      </w:r>
      <w:r>
        <w:t>, it should now look as follows</w:t>
      </w:r>
      <w:r w:rsidR="004E6183">
        <w:t>:</w:t>
      </w:r>
    </w:p>
    <w:p w14:paraId="158056E4" w14:textId="77777777" w:rsidR="006F316A" w:rsidRDefault="006F316A" w:rsidP="006F316A">
      <w:pPr>
        <w:keepNext/>
        <w:keepLines w:val="0"/>
        <w:spacing w:before="0"/>
      </w:pPr>
      <w:r>
        <w:rPr>
          <w:noProof/>
          <w:lang w:eastAsia="en-AU"/>
        </w:rPr>
        <w:drawing>
          <wp:inline distT="0" distB="0" distL="0" distR="0" wp14:anchorId="6C85BC2A" wp14:editId="488D3977">
            <wp:extent cx="3724275" cy="3087370"/>
            <wp:effectExtent l="0" t="0" r="9525" b="0"/>
            <wp:docPr id="637392" name="Picture 249" descr="Building on the previous ERD. The attributes listed in the data dictionary for the courier company governance database have been added to the appropriate tabl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209">
                      <a:extLst>
                        <a:ext uri="{28A0092B-C50C-407E-A947-70E740481C1C}">
                          <a14:useLocalDpi xmlns:a14="http://schemas.microsoft.com/office/drawing/2010/main" val="0"/>
                        </a:ext>
                      </a:extLst>
                    </a:blip>
                    <a:stretch>
                      <a:fillRect/>
                    </a:stretch>
                  </pic:blipFill>
                  <pic:spPr>
                    <a:xfrm>
                      <a:off x="0" y="0"/>
                      <a:ext cx="3724275" cy="3087370"/>
                    </a:xfrm>
                    <a:prstGeom prst="rect">
                      <a:avLst/>
                    </a:prstGeom>
                  </pic:spPr>
                </pic:pic>
              </a:graphicData>
            </a:graphic>
          </wp:inline>
        </w:drawing>
      </w:r>
    </w:p>
    <w:p w14:paraId="7D8744B5" w14:textId="624BA4E3" w:rsidR="006F316A" w:rsidRDefault="006F316A" w:rsidP="006F316A">
      <w:pPr>
        <w:pStyle w:val="Caption"/>
      </w:pPr>
      <w:bookmarkStart w:id="202" w:name="_Ref28606723"/>
      <w:r>
        <w:t xml:space="preserve">Figure </w:t>
      </w:r>
      <w:fldSimple w:instr=" SEQ Figure \* ARABIC ">
        <w:r w:rsidR="00494303">
          <w:rPr>
            <w:noProof/>
          </w:rPr>
          <w:t>27</w:t>
        </w:r>
      </w:fldSimple>
      <w:r>
        <w:t xml:space="preserve"> </w:t>
      </w:r>
      <w:r w:rsidRPr="00C655F3">
        <w:t>The additional non-key columns (attributes) added to the</w:t>
      </w:r>
      <w:r>
        <w:t>ir respective tables (entities)</w:t>
      </w:r>
      <w:bookmarkEnd w:id="202"/>
    </w:p>
    <w:p w14:paraId="6447E8F3" w14:textId="47B8001C" w:rsidR="001E429A" w:rsidRPr="001E429A" w:rsidRDefault="00735D7F" w:rsidP="005D66ED">
      <w:pPr>
        <w:pStyle w:val="Heading3"/>
      </w:pPr>
      <w:bookmarkStart w:id="203" w:name="_Toc46131908"/>
      <w:r>
        <w:t xml:space="preserve">Step 9: </w:t>
      </w:r>
      <w:r w:rsidR="001E429A" w:rsidRPr="001E429A">
        <w:t>Reconcile the differences between data</w:t>
      </w:r>
      <w:bookmarkEnd w:id="203"/>
    </w:p>
    <w:p w14:paraId="35C0946F" w14:textId="40C35ECB" w:rsidR="001E429A" w:rsidRDefault="001E429A" w:rsidP="001E429A">
      <w:pPr>
        <w:keepLines w:val="0"/>
        <w:spacing w:before="0"/>
      </w:pPr>
      <w:r>
        <w:t xml:space="preserve">At this stage you can compare the ERD with </w:t>
      </w:r>
      <w:r w:rsidR="00530AEE">
        <w:t xml:space="preserve">the data dictionary </w:t>
      </w:r>
      <w:r>
        <w:t>to ensure that you have implemented the model correctly.</w:t>
      </w:r>
      <w:r w:rsidR="0077507F">
        <w:t xml:space="preserve"> </w:t>
      </w:r>
      <w:r>
        <w:t>You should check that:</w:t>
      </w:r>
    </w:p>
    <w:p w14:paraId="380B3E37" w14:textId="353C3646" w:rsidR="001E429A" w:rsidRDefault="001E429A" w:rsidP="001E429A">
      <w:pPr>
        <w:pStyle w:val="ListBullet"/>
      </w:pPr>
      <w:r>
        <w:t>the model is normalised to Fourth Normal Form (4NF)</w:t>
      </w:r>
    </w:p>
    <w:p w14:paraId="225EA04B" w14:textId="17C426DC" w:rsidR="001E429A" w:rsidRDefault="001E429A" w:rsidP="001E429A">
      <w:pPr>
        <w:pStyle w:val="ListBullet"/>
      </w:pPr>
      <w:r>
        <w:t>primary keys are implemented and are normalised to Fourth Normal Form (4NF)</w:t>
      </w:r>
    </w:p>
    <w:p w14:paraId="23382EB2" w14:textId="731D6A39" w:rsidR="001E429A" w:rsidRDefault="001E429A" w:rsidP="001E429A">
      <w:pPr>
        <w:pStyle w:val="ListBullet"/>
      </w:pPr>
      <w:r>
        <w:t>foreign keys are implemented and establish the correct relationships between tables</w:t>
      </w:r>
    </w:p>
    <w:p w14:paraId="3D642726" w14:textId="65476EFE" w:rsidR="001E429A" w:rsidRDefault="001E429A" w:rsidP="001E429A">
      <w:pPr>
        <w:pStyle w:val="ListBullet"/>
      </w:pPr>
      <w:r>
        <w:t>all other required attributes and their data types are included as specified by the data dictionary.</w:t>
      </w:r>
    </w:p>
    <w:p w14:paraId="4850369B" w14:textId="654FCD07" w:rsidR="001E429A" w:rsidRDefault="001E429A" w:rsidP="001E429A">
      <w:pPr>
        <w:keepLines w:val="0"/>
        <w:spacing w:before="0"/>
      </w:pPr>
      <w:r>
        <w:t>There are still a few issues that you can deal with to improve</w:t>
      </w:r>
      <w:r w:rsidR="00F66F4E">
        <w:t xml:space="preserve"> y</w:t>
      </w:r>
      <w:r>
        <w:t>our model.</w:t>
      </w:r>
      <w:r w:rsidR="0077507F">
        <w:t xml:space="preserve"> </w:t>
      </w:r>
      <w:r>
        <w:t>The first is the names of the fore</w:t>
      </w:r>
      <w:r w:rsidR="005D66ED">
        <w:t>ign key columns.</w:t>
      </w:r>
      <w:r w:rsidR="0077507F">
        <w:t xml:space="preserve"> </w:t>
      </w:r>
      <w:r w:rsidR="005D66ED">
        <w:t xml:space="preserve">Specifically </w:t>
      </w:r>
      <w:r w:rsidR="005D66ED" w:rsidRPr="005D66ED">
        <w:t>ABN</w:t>
      </w:r>
      <w:r>
        <w:t xml:space="preserve"> in the DRIVER table is not very meaningful, and would be better named ‘EmployingCompanyABN’.</w:t>
      </w:r>
    </w:p>
    <w:p w14:paraId="4DFDC9A2" w14:textId="6B046219" w:rsidR="001E429A" w:rsidRDefault="005D66ED" w:rsidP="001E429A">
      <w:pPr>
        <w:keepLines w:val="0"/>
        <w:spacing w:before="0"/>
      </w:pPr>
      <w:r>
        <w:t>Similarly, ABN</w:t>
      </w:r>
      <w:r w:rsidR="001E429A">
        <w:t xml:space="preserve"> in the vehicle table is not very meaningful and would be better named ‘OwningCompanyABN’.</w:t>
      </w:r>
      <w:r w:rsidR="0077507F">
        <w:t xml:space="preserve"> </w:t>
      </w:r>
      <w:r w:rsidR="001E429A">
        <w:t>Implement the changes to the foreign key columns in DRIVER and VEHICLE.</w:t>
      </w:r>
    </w:p>
    <w:p w14:paraId="2999D549" w14:textId="125E6B1E" w:rsidR="006F316A" w:rsidRDefault="001E429A" w:rsidP="001E429A">
      <w:pPr>
        <w:keepLines w:val="0"/>
        <w:spacing w:before="0"/>
      </w:pPr>
      <w:r>
        <w:t>Your model should now look as follows</w:t>
      </w:r>
      <w:r w:rsidR="00200EB8">
        <w:t>:</w:t>
      </w:r>
    </w:p>
    <w:p w14:paraId="38A75099" w14:textId="77777777" w:rsidR="001E429A" w:rsidRDefault="001E429A" w:rsidP="001E429A">
      <w:pPr>
        <w:keepNext/>
        <w:keepLines w:val="0"/>
        <w:spacing w:before="0"/>
      </w:pPr>
      <w:r>
        <w:rPr>
          <w:noProof/>
          <w:lang w:eastAsia="en-AU"/>
        </w:rPr>
        <w:lastRenderedPageBreak/>
        <w:drawing>
          <wp:inline distT="0" distB="0" distL="0" distR="0" wp14:anchorId="537A5448" wp14:editId="3AC44D73">
            <wp:extent cx="3876675" cy="3147695"/>
            <wp:effectExtent l="0" t="0" r="9525" b="0"/>
            <wp:docPr id="1603182838" name="Picture 250" descr="Building on the previous ERD. The names of the foreign keys have been clarified as per the text in the workbook before this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210">
                      <a:extLst>
                        <a:ext uri="{28A0092B-C50C-407E-A947-70E740481C1C}">
                          <a14:useLocalDpi xmlns:a14="http://schemas.microsoft.com/office/drawing/2010/main" val="0"/>
                        </a:ext>
                      </a:extLst>
                    </a:blip>
                    <a:stretch>
                      <a:fillRect/>
                    </a:stretch>
                  </pic:blipFill>
                  <pic:spPr>
                    <a:xfrm>
                      <a:off x="0" y="0"/>
                      <a:ext cx="3876675" cy="3147695"/>
                    </a:xfrm>
                    <a:prstGeom prst="rect">
                      <a:avLst/>
                    </a:prstGeom>
                  </pic:spPr>
                </pic:pic>
              </a:graphicData>
            </a:graphic>
          </wp:inline>
        </w:drawing>
      </w:r>
    </w:p>
    <w:p w14:paraId="05CBD2A1" w14:textId="29815A5B" w:rsidR="001E429A" w:rsidRDefault="001E429A" w:rsidP="001E429A">
      <w:pPr>
        <w:pStyle w:val="Caption"/>
      </w:pPr>
      <w:bookmarkStart w:id="204" w:name="_Ref28607015"/>
      <w:r>
        <w:t xml:space="preserve">Figure </w:t>
      </w:r>
      <w:fldSimple w:instr=" SEQ Figure \* ARABIC ">
        <w:r w:rsidR="00494303">
          <w:rPr>
            <w:noProof/>
          </w:rPr>
          <w:t>28</w:t>
        </w:r>
      </w:fldSimple>
      <w:r>
        <w:t xml:space="preserve"> </w:t>
      </w:r>
      <w:r w:rsidRPr="00E92713">
        <w:t>The foreign key columns in DRIVER and VEHICLE given more meaningful names</w:t>
      </w:r>
      <w:bookmarkEnd w:id="204"/>
    </w:p>
    <w:p w14:paraId="531FA4EC" w14:textId="0BBF7245" w:rsidR="00530AEE" w:rsidRDefault="00530AEE" w:rsidP="001E429A">
      <w:pPr>
        <w:keepLines w:val="0"/>
        <w:spacing w:before="0"/>
      </w:pPr>
      <w:r w:rsidRPr="00530AEE">
        <w:t>The second issue that you should consider is the nature of the CompanyName attribute in the COURIER_COMPANY table.</w:t>
      </w:r>
      <w:r w:rsidR="0077507F">
        <w:t xml:space="preserve"> </w:t>
      </w:r>
      <w:r w:rsidRPr="00530AEE">
        <w:t>Th</w:t>
      </w:r>
      <w:r>
        <w:t>e business rules indicate that ‘</w:t>
      </w:r>
      <w:r w:rsidRPr="00BB15BA">
        <w:rPr>
          <w:i/>
        </w:rPr>
        <w:t>n</w:t>
      </w:r>
      <w:r w:rsidR="00BB15BA" w:rsidRPr="00BB15BA">
        <w:rPr>
          <w:i/>
        </w:rPr>
        <w:t>o two c</w:t>
      </w:r>
      <w:r w:rsidRPr="00BB15BA">
        <w:rPr>
          <w:i/>
        </w:rPr>
        <w:t>ompanies have the same name</w:t>
      </w:r>
      <w:r w:rsidRPr="00530AEE">
        <w:t>.</w:t>
      </w:r>
      <w:r>
        <w:t>’</w:t>
      </w:r>
      <w:r w:rsidRPr="00530AEE">
        <w:t xml:space="preserve"> Which effectively means</w:t>
      </w:r>
      <w:r w:rsidR="00BB15BA">
        <w:t xml:space="preserve"> that values in CompanyName</w:t>
      </w:r>
      <w:r>
        <w:t xml:space="preserve"> are unique.</w:t>
      </w:r>
    </w:p>
    <w:p w14:paraId="08C59721" w14:textId="12A1A73C" w:rsidR="00530AEE" w:rsidRDefault="00530AEE" w:rsidP="001E429A">
      <w:pPr>
        <w:keepLines w:val="0"/>
        <w:spacing w:before="0"/>
      </w:pPr>
      <w:r w:rsidRPr="00530AEE">
        <w:t>You can use this to your advantage to improve the performance of the database.</w:t>
      </w:r>
      <w:r w:rsidR="0077507F">
        <w:t xml:space="preserve"> </w:t>
      </w:r>
      <w:r w:rsidRPr="00530AEE">
        <w:t>Since you are most likely going to use the CompanyName to search the COURIER_COMPANY table, and that table will rarely be modified, you should defin</w:t>
      </w:r>
      <w:r w:rsidR="00BB15BA">
        <w:t xml:space="preserve">e the CompanyName column as an </w:t>
      </w:r>
      <w:r w:rsidRPr="00530AEE">
        <w:t>alternate key.</w:t>
      </w:r>
      <w:r w:rsidR="0077507F">
        <w:t xml:space="preserve"> </w:t>
      </w:r>
      <w:r w:rsidR="00BD336E">
        <w:t>You can do this by defining a unique (non-clustered) i</w:t>
      </w:r>
      <w:r w:rsidRPr="00530AEE">
        <w:t>n</w:t>
      </w:r>
      <w:r>
        <w:t xml:space="preserve">dex on the CompanyName column. </w:t>
      </w:r>
    </w:p>
    <w:p w14:paraId="6E009DA4" w14:textId="77777777" w:rsidR="00530AEE" w:rsidRDefault="00530AEE" w:rsidP="001E429A">
      <w:pPr>
        <w:keepLines w:val="0"/>
        <w:spacing w:before="0"/>
      </w:pPr>
      <w:r w:rsidRPr="00530AEE">
        <w:t>To do this in SQL Power Architec</w:t>
      </w:r>
      <w:r>
        <w:t>t:</w:t>
      </w:r>
    </w:p>
    <w:p w14:paraId="1C69A4D3" w14:textId="76B167BB" w:rsidR="00530AEE" w:rsidRDefault="00530AEE" w:rsidP="00C216B8">
      <w:pPr>
        <w:pStyle w:val="ListNumber"/>
        <w:numPr>
          <w:ilvl w:val="0"/>
          <w:numId w:val="8"/>
        </w:numPr>
      </w:pPr>
      <w:r w:rsidRPr="00530AEE">
        <w:t>Right mouse click on the COURIER_COMPAN</w:t>
      </w:r>
      <w:r>
        <w:t>Y table and select ‘New Index…’.</w:t>
      </w:r>
    </w:p>
    <w:p w14:paraId="2F6098A0" w14:textId="3D894A06" w:rsidR="00530AEE" w:rsidRDefault="00530AEE" w:rsidP="00C216B8">
      <w:pPr>
        <w:pStyle w:val="ListNumber"/>
        <w:numPr>
          <w:ilvl w:val="0"/>
          <w:numId w:val="8"/>
        </w:numPr>
      </w:pPr>
      <w:r w:rsidRPr="00530AEE">
        <w:t xml:space="preserve">Click </w:t>
      </w:r>
      <w:r>
        <w:t>to select the ‘Unique’ checkbox.</w:t>
      </w:r>
    </w:p>
    <w:p w14:paraId="53FD1999" w14:textId="549F74B3" w:rsidR="00530AEE" w:rsidRDefault="00530AEE" w:rsidP="00C216B8">
      <w:pPr>
        <w:pStyle w:val="ListNumber"/>
        <w:numPr>
          <w:ilvl w:val="0"/>
          <w:numId w:val="8"/>
        </w:numPr>
      </w:pPr>
      <w:r w:rsidRPr="00530AEE">
        <w:t>Then click to select</w:t>
      </w:r>
      <w:r>
        <w:t xml:space="preserve"> the CompanyName column below.</w:t>
      </w:r>
    </w:p>
    <w:p w14:paraId="4346F77D" w14:textId="72FA9280" w:rsidR="00530AEE" w:rsidRDefault="00530AEE" w:rsidP="00C216B8">
      <w:pPr>
        <w:pStyle w:val="ListNumber"/>
        <w:numPr>
          <w:ilvl w:val="0"/>
          <w:numId w:val="8"/>
        </w:numPr>
      </w:pPr>
      <w:r>
        <w:t xml:space="preserve">Click </w:t>
      </w:r>
      <w:r w:rsidRPr="00530AEE">
        <w:t>OK.</w:t>
      </w:r>
      <w:r w:rsidR="0077507F">
        <w:t xml:space="preserve"> </w:t>
      </w:r>
    </w:p>
    <w:p w14:paraId="343A5F7A" w14:textId="0D92E43B" w:rsidR="001E429A" w:rsidRDefault="00530AEE" w:rsidP="00530AEE">
      <w:pPr>
        <w:pStyle w:val="ListNumber"/>
        <w:numPr>
          <w:ilvl w:val="0"/>
          <w:numId w:val="0"/>
        </w:numPr>
      </w:pPr>
      <w:r w:rsidRPr="00530AEE">
        <w:t xml:space="preserve">See the </w:t>
      </w:r>
      <w:r>
        <w:t xml:space="preserve">following </w:t>
      </w:r>
      <w:r w:rsidRPr="00530AEE">
        <w:t>i</w:t>
      </w:r>
      <w:r>
        <w:t>mage</w:t>
      </w:r>
      <w:r w:rsidRPr="00530AEE">
        <w:t>.</w:t>
      </w:r>
    </w:p>
    <w:p w14:paraId="0F301C99" w14:textId="248ECC47" w:rsidR="00530AEE" w:rsidRDefault="00530AEE" w:rsidP="00530AEE">
      <w:pPr>
        <w:keepNext/>
        <w:keepLines w:val="0"/>
        <w:spacing w:before="0"/>
      </w:pPr>
      <w:r>
        <w:rPr>
          <w:noProof/>
          <w:lang w:eastAsia="en-AU"/>
        </w:rPr>
        <w:lastRenderedPageBreak/>
        <w:drawing>
          <wp:inline distT="0" distB="0" distL="0" distR="0" wp14:anchorId="6A692395" wp14:editId="7D127DAA">
            <wp:extent cx="2421331" cy="3547467"/>
            <wp:effectExtent l="0" t="0" r="0" b="0"/>
            <wp:docPr id="955413390" name="Picture 251" descr="Index properties dialog box as per the instruction in the preced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211">
                      <a:extLst>
                        <a:ext uri="{28A0092B-C50C-407E-A947-70E740481C1C}">
                          <a14:useLocalDpi xmlns:a14="http://schemas.microsoft.com/office/drawing/2010/main" val="0"/>
                        </a:ext>
                      </a:extLst>
                    </a:blip>
                    <a:stretch>
                      <a:fillRect/>
                    </a:stretch>
                  </pic:blipFill>
                  <pic:spPr>
                    <a:xfrm>
                      <a:off x="0" y="0"/>
                      <a:ext cx="2421331" cy="3547467"/>
                    </a:xfrm>
                    <a:prstGeom prst="rect">
                      <a:avLst/>
                    </a:prstGeom>
                  </pic:spPr>
                </pic:pic>
              </a:graphicData>
            </a:graphic>
          </wp:inline>
        </w:drawing>
      </w:r>
    </w:p>
    <w:p w14:paraId="7C5CA351" w14:textId="27AB89E4" w:rsidR="00C82A2B" w:rsidRDefault="00530AEE" w:rsidP="00530AEE">
      <w:pPr>
        <w:pStyle w:val="Caption"/>
      </w:pPr>
      <w:bookmarkStart w:id="205" w:name="_Ref28607405"/>
      <w:r>
        <w:t xml:space="preserve">Figure </w:t>
      </w:r>
      <w:fldSimple w:instr=" SEQ Figure \* ARABIC ">
        <w:r w:rsidR="00494303">
          <w:rPr>
            <w:noProof/>
          </w:rPr>
          <w:t>29</w:t>
        </w:r>
      </w:fldSimple>
      <w:r>
        <w:t xml:space="preserve"> </w:t>
      </w:r>
      <w:r w:rsidRPr="000847B7">
        <w:t xml:space="preserve">Defining a Unique non-clustered </w:t>
      </w:r>
      <w:r>
        <w:t>index on the CompanyName column</w:t>
      </w:r>
      <w:bookmarkEnd w:id="205"/>
    </w:p>
    <w:p w14:paraId="08241C1B" w14:textId="4A8A8F2F" w:rsidR="00530AEE" w:rsidRDefault="00743FCC">
      <w:pPr>
        <w:keepLines w:val="0"/>
        <w:spacing w:before="0"/>
      </w:pPr>
      <w:r w:rsidRPr="00743FCC">
        <w:t>Your m</w:t>
      </w:r>
      <w:r>
        <w:t>odel should now look as follows</w:t>
      </w:r>
      <w:r w:rsidR="007C1D04">
        <w:t>:</w:t>
      </w:r>
    </w:p>
    <w:p w14:paraId="393D81EE" w14:textId="77777777" w:rsidR="00743FCC" w:rsidRDefault="00743FCC" w:rsidP="00743FCC">
      <w:pPr>
        <w:keepNext/>
        <w:keepLines w:val="0"/>
        <w:spacing w:before="0"/>
      </w:pPr>
      <w:r>
        <w:rPr>
          <w:noProof/>
          <w:lang w:eastAsia="en-AU"/>
        </w:rPr>
        <w:drawing>
          <wp:inline distT="0" distB="0" distL="0" distR="0" wp14:anchorId="6D4D857B" wp14:editId="375013D2">
            <wp:extent cx="3781425" cy="2922270"/>
            <wp:effectExtent l="0" t="0" r="9525" b="0"/>
            <wp:docPr id="1884888793" name="Picture 252" descr="Building on the previous ERD. The companyname has been added as an alternative key to the courier_compan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212">
                      <a:extLst>
                        <a:ext uri="{28A0092B-C50C-407E-A947-70E740481C1C}">
                          <a14:useLocalDpi xmlns:a14="http://schemas.microsoft.com/office/drawing/2010/main" val="0"/>
                        </a:ext>
                      </a:extLst>
                    </a:blip>
                    <a:stretch>
                      <a:fillRect/>
                    </a:stretch>
                  </pic:blipFill>
                  <pic:spPr>
                    <a:xfrm>
                      <a:off x="0" y="0"/>
                      <a:ext cx="3781425" cy="2922270"/>
                    </a:xfrm>
                    <a:prstGeom prst="rect">
                      <a:avLst/>
                    </a:prstGeom>
                  </pic:spPr>
                </pic:pic>
              </a:graphicData>
            </a:graphic>
          </wp:inline>
        </w:drawing>
      </w:r>
    </w:p>
    <w:p w14:paraId="73393FB4" w14:textId="2C361F43" w:rsidR="00743FCC" w:rsidRDefault="00743FCC" w:rsidP="00743FCC">
      <w:pPr>
        <w:pStyle w:val="Caption"/>
      </w:pPr>
      <w:bookmarkStart w:id="206" w:name="_Ref28607543"/>
      <w:r>
        <w:t xml:space="preserve">Figure </w:t>
      </w:r>
      <w:fldSimple w:instr=" SEQ Figure \* ARABIC ">
        <w:r w:rsidR="00494303">
          <w:rPr>
            <w:noProof/>
          </w:rPr>
          <w:t>30</w:t>
        </w:r>
      </w:fldSimple>
      <w:r>
        <w:t xml:space="preserve"> </w:t>
      </w:r>
      <w:r w:rsidRPr="00535B30">
        <w:t>CompanyName column defined as an alternate key by applying a u</w:t>
      </w:r>
      <w:r>
        <w:t>nique non-clustered index to it</w:t>
      </w:r>
      <w:bookmarkEnd w:id="206"/>
    </w:p>
    <w:p w14:paraId="4CE90A1D" w14:textId="3A23C16C" w:rsidR="004835CF" w:rsidRDefault="004835CF">
      <w:pPr>
        <w:keepLines w:val="0"/>
        <w:spacing w:before="0"/>
      </w:pPr>
      <w:r w:rsidRPr="004835CF">
        <w:t xml:space="preserve">Finally, there is one more issue that you must consider in </w:t>
      </w:r>
      <w:r w:rsidR="00F66F4E">
        <w:t>y</w:t>
      </w:r>
      <w:r w:rsidRPr="004835CF">
        <w:t>our model.</w:t>
      </w:r>
      <w:r w:rsidR="0077507F">
        <w:t xml:space="preserve"> </w:t>
      </w:r>
      <w:r w:rsidRPr="004835CF">
        <w:t xml:space="preserve">That is the </w:t>
      </w:r>
      <w:r w:rsidR="0038729A" w:rsidRPr="004835CF">
        <w:t xml:space="preserve">primary key </w:t>
      </w:r>
      <w:r w:rsidRPr="004835CF">
        <w:t>of the ACCREDI</w:t>
      </w:r>
      <w:r w:rsidR="000B5334">
        <w:t>TA</w:t>
      </w:r>
      <w:r w:rsidRPr="004835CF">
        <w:t>TION table, which is the bridging table.</w:t>
      </w:r>
      <w:r w:rsidR="0077507F">
        <w:t xml:space="preserve"> </w:t>
      </w:r>
      <w:r w:rsidRPr="004835CF">
        <w:t>According to the business rules, DRIVERS must be ACCREDITED to drive a</w:t>
      </w:r>
      <w:r>
        <w:t>ny particular vehicle type.</w:t>
      </w:r>
    </w:p>
    <w:p w14:paraId="3DFD8C61" w14:textId="0BB3C746" w:rsidR="00577FD3" w:rsidRDefault="004835CF">
      <w:pPr>
        <w:keepLines w:val="0"/>
        <w:spacing w:before="0"/>
      </w:pPr>
      <w:r w:rsidRPr="004835CF">
        <w:t>You are recording this fact in the ACCREDITATION table by combining the driver’s licence with the vehicle type as the primary ke</w:t>
      </w:r>
      <w:r>
        <w:t>y of the ACCREDITATION table.</w:t>
      </w:r>
    </w:p>
    <w:p w14:paraId="03A5C0F5" w14:textId="133DC9F6" w:rsidR="004835CF" w:rsidRDefault="004835CF">
      <w:pPr>
        <w:keepLines w:val="0"/>
        <w:spacing w:before="0"/>
      </w:pPr>
      <w:r w:rsidRPr="004835CF">
        <w:lastRenderedPageBreak/>
        <w:t>However, accreditations expire and the drivers must be re-accredited every six months.</w:t>
      </w:r>
      <w:r w:rsidR="0077507F">
        <w:t xml:space="preserve"> </w:t>
      </w:r>
      <w:r w:rsidRPr="004835CF">
        <w:t>This means that you would want to record the fact that a driver is accredited to drive a particula</w:t>
      </w:r>
      <w:r w:rsidR="00C07D13">
        <w:t>r vehicle type more than once.</w:t>
      </w:r>
    </w:p>
    <w:p w14:paraId="3B2B31AE" w14:textId="127BE880" w:rsidR="00743FCC" w:rsidRDefault="004835CF">
      <w:pPr>
        <w:keepLines w:val="0"/>
        <w:spacing w:before="0"/>
      </w:pPr>
      <w:r w:rsidRPr="004835CF">
        <w:t>The diff</w:t>
      </w:r>
      <w:r w:rsidR="00C07D13">
        <w:t>erence between these two facts</w:t>
      </w:r>
      <w:r w:rsidRPr="004835CF">
        <w:t xml:space="preserve"> is the expiry date.</w:t>
      </w:r>
      <w:r w:rsidR="0077507F">
        <w:t xml:space="preserve"> </w:t>
      </w:r>
      <w:r w:rsidRPr="004835CF">
        <w:t>To overcome this limitation you can add the ExpiryDate to the primary key of the ACCREDITATION table.</w:t>
      </w:r>
      <w:r w:rsidR="0077507F">
        <w:t xml:space="preserve"> </w:t>
      </w:r>
      <w:r w:rsidRPr="004835CF">
        <w:t>Implement this change.</w:t>
      </w:r>
      <w:r w:rsidR="0077507F">
        <w:t xml:space="preserve"> </w:t>
      </w:r>
      <w:r w:rsidRPr="004835CF">
        <w:t>Your model is now comp</w:t>
      </w:r>
      <w:r>
        <w:t>lete and should look as follows</w:t>
      </w:r>
      <w:r w:rsidR="00D91A6E">
        <w:t>:</w:t>
      </w:r>
    </w:p>
    <w:p w14:paraId="11DA7033" w14:textId="77777777" w:rsidR="004835CF" w:rsidRDefault="004835CF" w:rsidP="004835CF">
      <w:pPr>
        <w:keepNext/>
        <w:keepLines w:val="0"/>
        <w:spacing w:before="0"/>
      </w:pPr>
      <w:r>
        <w:rPr>
          <w:noProof/>
          <w:lang w:eastAsia="en-AU"/>
        </w:rPr>
        <w:drawing>
          <wp:inline distT="0" distB="0" distL="0" distR="0" wp14:anchorId="20D5FC5C" wp14:editId="31D4CF11">
            <wp:extent cx="4600575" cy="3571875"/>
            <wp:effectExtent l="0" t="0" r="9525" b="9525"/>
            <wp:docPr id="246896737" name="Picture 109" descr="Building on the previous ERD. Expirydate has been added to the primary key of the accreditation t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213">
                      <a:extLst>
                        <a:ext uri="{28A0092B-C50C-407E-A947-70E740481C1C}">
                          <a14:useLocalDpi xmlns:a14="http://schemas.microsoft.com/office/drawing/2010/main" val="0"/>
                        </a:ext>
                      </a:extLst>
                    </a:blip>
                    <a:stretch>
                      <a:fillRect/>
                    </a:stretch>
                  </pic:blipFill>
                  <pic:spPr>
                    <a:xfrm>
                      <a:off x="0" y="0"/>
                      <a:ext cx="4600575" cy="3571875"/>
                    </a:xfrm>
                    <a:prstGeom prst="rect">
                      <a:avLst/>
                    </a:prstGeom>
                  </pic:spPr>
                </pic:pic>
              </a:graphicData>
            </a:graphic>
          </wp:inline>
        </w:drawing>
      </w:r>
    </w:p>
    <w:p w14:paraId="040F1139" w14:textId="6F9D4474" w:rsidR="00577FD3" w:rsidRDefault="004835CF" w:rsidP="004835CF">
      <w:pPr>
        <w:pStyle w:val="Caption"/>
      </w:pPr>
      <w:bookmarkStart w:id="207" w:name="_Ref28607848"/>
      <w:r>
        <w:t xml:space="preserve">Figure </w:t>
      </w:r>
      <w:fldSimple w:instr=" SEQ Figure \* ARABIC ">
        <w:r w:rsidR="00494303">
          <w:rPr>
            <w:noProof/>
          </w:rPr>
          <w:t>31</w:t>
        </w:r>
      </w:fldSimple>
      <w:r>
        <w:t xml:space="preserve"> </w:t>
      </w:r>
      <w:r w:rsidRPr="0059205D">
        <w:t>ExpiryDate added to the primary</w:t>
      </w:r>
      <w:r>
        <w:t xml:space="preserve"> key of the ACCREDITATION table</w:t>
      </w:r>
      <w:bookmarkEnd w:id="207"/>
    </w:p>
    <w:p w14:paraId="75A7DEAD" w14:textId="77777777" w:rsidR="00577FD3" w:rsidRPr="00B2780C" w:rsidRDefault="00577FD3" w:rsidP="006C32EE">
      <w:pPr>
        <w:pStyle w:val="HeadingDecorative"/>
      </w:pPr>
      <w:r w:rsidRPr="00B2780C">
        <w:tab/>
      </w:r>
      <w:r w:rsidRPr="00B2780C">
        <w:rPr>
          <w:noProof/>
        </w:rPr>
        <w:drawing>
          <wp:inline distT="0" distB="0" distL="0" distR="0" wp14:anchorId="26E4593E" wp14:editId="21405B2B">
            <wp:extent cx="360000" cy="360000"/>
            <wp:effectExtent l="0" t="0" r="2540" b="2540"/>
            <wp:docPr id="35"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4168AA8" w14:textId="1F41A047" w:rsidR="00577FD3" w:rsidRPr="00B2780C" w:rsidRDefault="00577FD3" w:rsidP="006C32EE">
      <w:pPr>
        <w:pStyle w:val="Heading2"/>
        <w:rPr>
          <w:noProof w:val="0"/>
        </w:rPr>
      </w:pPr>
      <w:bookmarkStart w:id="208" w:name="_Ref29366525"/>
      <w:bookmarkStart w:id="209" w:name="_Toc46131910"/>
      <w:bookmarkStart w:id="210" w:name="_Ref47022973"/>
      <w:bookmarkStart w:id="211" w:name="_Toc47344189"/>
      <w:r w:rsidRPr="00B2780C">
        <w:rPr>
          <w:noProof w:val="0"/>
        </w:rPr>
        <w:t xml:space="preserve">Activity </w:t>
      </w:r>
      <w:r w:rsidR="005C7940">
        <w:rPr>
          <w:noProof w:val="0"/>
        </w:rPr>
        <w:t>3.3</w:t>
      </w:r>
      <w:r w:rsidRPr="00B2780C">
        <w:rPr>
          <w:noProof w:val="0"/>
        </w:rPr>
        <w:t xml:space="preserve">: </w:t>
      </w:r>
      <w:r>
        <w:rPr>
          <w:noProof w:val="0"/>
        </w:rPr>
        <w:t xml:space="preserve">Little </w:t>
      </w:r>
      <w:r w:rsidR="00CA61B2">
        <w:rPr>
          <w:noProof w:val="0"/>
        </w:rPr>
        <w:t>A</w:t>
      </w:r>
      <w:r w:rsidRPr="00CA61B2">
        <w:rPr>
          <w:noProof w:val="0"/>
        </w:rPr>
        <w:t>thletics</w:t>
      </w:r>
      <w:bookmarkEnd w:id="208"/>
      <w:bookmarkEnd w:id="209"/>
      <w:r w:rsidR="00E809B3">
        <w:rPr>
          <w:noProof w:val="0"/>
        </w:rPr>
        <w:t xml:space="preserve"> scenario:</w:t>
      </w:r>
      <w:r w:rsidR="00F05159">
        <w:rPr>
          <w:noProof w:val="0"/>
        </w:rPr>
        <w:t xml:space="preserve"> </w:t>
      </w:r>
      <w:r w:rsidR="000C3E00">
        <w:rPr>
          <w:noProof w:val="0"/>
        </w:rPr>
        <w:t xml:space="preserve">Create the </w:t>
      </w:r>
      <w:r w:rsidR="00F05159">
        <w:rPr>
          <w:noProof w:val="0"/>
        </w:rPr>
        <w:t>ERD</w:t>
      </w:r>
      <w:bookmarkEnd w:id="210"/>
      <w:bookmarkEnd w:id="211"/>
    </w:p>
    <w:p w14:paraId="4C7D3098" w14:textId="7F5810A5" w:rsidR="007E6888" w:rsidRPr="009C190F" w:rsidRDefault="007E6888" w:rsidP="007E6888">
      <w:pPr>
        <w:rPr>
          <w:lang w:eastAsia="en-AU"/>
        </w:rPr>
      </w:pPr>
      <w:r>
        <w:rPr>
          <w:lang w:eastAsia="en-AU"/>
        </w:rPr>
        <w:t xml:space="preserve">Refer to the Little Athletics scenario in </w:t>
      </w:r>
      <w:hyperlink w:anchor="_Appendix_1:_Little" w:history="1">
        <w:r w:rsidRPr="009C190F">
          <w:rPr>
            <w:rStyle w:val="Hyperlink"/>
            <w:lang w:eastAsia="en-AU"/>
          </w:rPr>
          <w:t>Appendix 1</w:t>
        </w:r>
      </w:hyperlink>
      <w:r>
        <w:rPr>
          <w:lang w:eastAsia="en-AU"/>
        </w:rPr>
        <w:t xml:space="preserve"> for this activity.</w:t>
      </w:r>
    </w:p>
    <w:p w14:paraId="2FD239F5" w14:textId="260F3BAD" w:rsidR="00577FD3" w:rsidRPr="00B2780C" w:rsidRDefault="00577FD3" w:rsidP="006C32EE">
      <w:r w:rsidRPr="00577FD3">
        <w:t xml:space="preserve">Produce a </w:t>
      </w:r>
      <w:r w:rsidR="00CA61B2" w:rsidRPr="00577FD3">
        <w:t>Crow’s Foot Entity Relationship Diagram</w:t>
      </w:r>
      <w:r w:rsidR="00CA61B2">
        <w:t xml:space="preserve"> (ERD) and a </w:t>
      </w:r>
      <w:r w:rsidRPr="00577FD3">
        <w:t>data dictionary</w:t>
      </w:r>
      <w:r w:rsidR="00870911">
        <w:t xml:space="preserve"> </w:t>
      </w:r>
      <w:r w:rsidR="00BB7382">
        <w:t>for the Little Athletics</w:t>
      </w:r>
      <w:r w:rsidR="00BB7FE6">
        <w:t xml:space="preserve"> scenario</w:t>
      </w:r>
      <w:r w:rsidRPr="00577FD3">
        <w:t>.</w:t>
      </w:r>
      <w:r w:rsidR="005F62F2">
        <w:t xml:space="preserve"> Discuss</w:t>
      </w:r>
      <w:r w:rsidR="005E16D6">
        <w:t xml:space="preserve"> your diagrams with your class.</w:t>
      </w:r>
    </w:p>
    <w:p w14:paraId="7921046E" w14:textId="5D2A0002" w:rsidR="00660C8B" w:rsidRDefault="00660C8B" w:rsidP="00C10E29">
      <w:pPr>
        <w:pStyle w:val="Heading1"/>
      </w:pPr>
      <w:bookmarkStart w:id="212" w:name="_Toc46131872"/>
      <w:bookmarkStart w:id="213" w:name="_Toc46131911"/>
      <w:bookmarkStart w:id="214" w:name="_Toc47344190"/>
      <w:r>
        <w:lastRenderedPageBreak/>
        <w:t>Validati</w:t>
      </w:r>
      <w:bookmarkEnd w:id="212"/>
      <w:r w:rsidR="009E1E54">
        <w:t>ng the data model</w:t>
      </w:r>
      <w:bookmarkEnd w:id="214"/>
    </w:p>
    <w:p w14:paraId="2564EB27" w14:textId="3B42215E" w:rsidR="009D5769" w:rsidRDefault="00FC0E8E" w:rsidP="00660C8B">
      <w:pPr>
        <w:keepLines w:val="0"/>
        <w:spacing w:before="0"/>
      </w:pPr>
      <w:r>
        <w:t>It’s important to v</w:t>
      </w:r>
      <w:r w:rsidR="00660C8B">
        <w:t>alida</w:t>
      </w:r>
      <w:r>
        <w:t>te</w:t>
      </w:r>
      <w:r w:rsidR="001F3409">
        <w:t xml:space="preserve"> the data model </w:t>
      </w:r>
      <w:r w:rsidR="002E1A4C">
        <w:t xml:space="preserve">with the client </w:t>
      </w:r>
      <w:r w:rsidR="001F3409">
        <w:t>before implementing it. Validation</w:t>
      </w:r>
      <w:r w:rsidR="00660C8B">
        <w:t xml:space="preserve"> is the process of confirming that the </w:t>
      </w:r>
      <w:r w:rsidR="009E1E54">
        <w:t>data model</w:t>
      </w:r>
      <w:r w:rsidR="00660C8B">
        <w:t xml:space="preserve"> meets the specified requirements and needs of the stakeholders. </w:t>
      </w:r>
      <w:r w:rsidR="009D5769">
        <w:t>At this stage</w:t>
      </w:r>
      <w:r w:rsidR="00BC4A76">
        <w:t xml:space="preserve"> you can resolve any issues with the design, or the client may have further suggestions</w:t>
      </w:r>
      <w:r w:rsidR="009023BB">
        <w:t>. You will then need to o</w:t>
      </w:r>
      <w:r w:rsidR="00E024C8">
        <w:t>btain</w:t>
      </w:r>
      <w:r w:rsidR="009023BB">
        <w:t xml:space="preserve"> final approval</w:t>
      </w:r>
      <w:r w:rsidR="00E024C8">
        <w:t xml:space="preserve"> from the client before</w:t>
      </w:r>
      <w:r w:rsidR="0034499E">
        <w:t xml:space="preserve"> starting on</w:t>
      </w:r>
      <w:r w:rsidR="00E874ED">
        <w:t xml:space="preserve"> building</w:t>
      </w:r>
      <w:r w:rsidR="0034499E">
        <w:t xml:space="preserve"> the database</w:t>
      </w:r>
      <w:r w:rsidR="00E874ED">
        <w:t>.</w:t>
      </w:r>
    </w:p>
    <w:p w14:paraId="02B3E84D" w14:textId="2856CF8C" w:rsidR="00660C8B" w:rsidRDefault="00660C8B" w:rsidP="00660C8B">
      <w:pPr>
        <w:keepLines w:val="0"/>
        <w:spacing w:before="0"/>
      </w:pPr>
      <w:r>
        <w:t>Validation can be internal or external:</w:t>
      </w:r>
    </w:p>
    <w:p w14:paraId="4AE37AA9" w14:textId="545091C6" w:rsidR="00660C8B" w:rsidRDefault="00660C8B" w:rsidP="00660C8B">
      <w:pPr>
        <w:pStyle w:val="ListBullet"/>
      </w:pPr>
      <w:r>
        <w:t xml:space="preserve">Internal validation assumes that the stakeholder’s goals were correctly expressed in the definition of the requirements. If the </w:t>
      </w:r>
      <w:r w:rsidR="00754EC5">
        <w:t>data model</w:t>
      </w:r>
      <w:r>
        <w:t xml:space="preserve"> meets the requirements specification, then it is said to be validated internally.</w:t>
      </w:r>
    </w:p>
    <w:p w14:paraId="13E57114" w14:textId="504DDED8" w:rsidR="00660C8B" w:rsidRDefault="00660C8B" w:rsidP="00660C8B">
      <w:pPr>
        <w:pStyle w:val="ListBullet"/>
      </w:pPr>
      <w:r>
        <w:t>External validation occurs by asking the stakeholders if the system meets their needs. In most cases external validation is performed by user acceptance testing. Once all of the users or stakeholders have indicated that the system meets their needs, external validation has been achieved.</w:t>
      </w:r>
    </w:p>
    <w:bookmarkEnd w:id="213"/>
    <w:p w14:paraId="69106FFA" w14:textId="77777777" w:rsidR="007559A3" w:rsidRPr="00B2780C" w:rsidRDefault="007559A3" w:rsidP="008F2C87"/>
    <w:p w14:paraId="1848DEAC" w14:textId="77777777" w:rsidR="00C403A1" w:rsidRPr="00B2780C" w:rsidRDefault="00C403A1" w:rsidP="008F2C87">
      <w:pPr>
        <w:rPr>
          <w:rFonts w:eastAsia="Calibri" w:cs="Calibri"/>
        </w:rPr>
        <w:sectPr w:rsidR="00C403A1" w:rsidRPr="00B2780C" w:rsidSect="008F2C87">
          <w:headerReference w:type="even" r:id="rId214"/>
          <w:headerReference w:type="default" r:id="rId215"/>
          <w:footerReference w:type="even" r:id="rId216"/>
          <w:headerReference w:type="first" r:id="rId217"/>
          <w:footerReference w:type="first" r:id="rId218"/>
          <w:pgSz w:w="11906" w:h="16838" w:code="9"/>
          <w:pgMar w:top="1418" w:right="1418" w:bottom="1418" w:left="1418" w:header="567" w:footer="482" w:gutter="0"/>
          <w:cols w:space="4253"/>
          <w:docGrid w:linePitch="360"/>
        </w:sectPr>
      </w:pPr>
    </w:p>
    <w:p w14:paraId="3E93207C" w14:textId="18830BBD" w:rsidR="00C403A1" w:rsidRPr="00B2780C" w:rsidRDefault="00C403A1" w:rsidP="008F2C87">
      <w:pPr>
        <w:pStyle w:val="HeaderTopicTitle"/>
        <w:rPr>
          <w:noProof w:val="0"/>
          <w:lang w:val="en-AU"/>
        </w:rPr>
      </w:pPr>
      <w:bookmarkStart w:id="215" w:name="topic4"/>
      <w:bookmarkStart w:id="216" w:name="_Toc47344191"/>
      <w:bookmarkEnd w:id="215"/>
      <w:r w:rsidRPr="00B2780C">
        <w:rPr>
          <w:noProof w:val="0"/>
          <w:lang w:val="en-AU"/>
        </w:rPr>
        <w:lastRenderedPageBreak/>
        <w:t xml:space="preserve">Topic </w:t>
      </w:r>
      <w:r>
        <w:rPr>
          <w:noProof w:val="0"/>
          <w:lang w:val="en-AU"/>
        </w:rPr>
        <w:t>4</w:t>
      </w:r>
      <w:r w:rsidRPr="00B2780C">
        <w:rPr>
          <w:noProof w:val="0"/>
          <w:lang w:val="en-AU"/>
        </w:rPr>
        <w:t xml:space="preserve">: </w:t>
      </w:r>
      <w:r w:rsidR="00FE32B9">
        <w:rPr>
          <w:noProof w:val="0"/>
          <w:lang w:val="en-AU"/>
        </w:rPr>
        <w:t xml:space="preserve">Creating </w:t>
      </w:r>
      <w:r w:rsidR="00D11758">
        <w:rPr>
          <w:noProof w:val="0"/>
          <w:lang w:val="en-AU"/>
        </w:rPr>
        <w:t>a</w:t>
      </w:r>
      <w:r w:rsidR="00FE32B9">
        <w:rPr>
          <w:noProof w:val="0"/>
          <w:lang w:val="en-AU"/>
        </w:rPr>
        <w:t xml:space="preserve"> database</w:t>
      </w:r>
      <w:bookmarkEnd w:id="216"/>
    </w:p>
    <w:p w14:paraId="2D521123" w14:textId="77777777" w:rsidR="00C403A1" w:rsidRPr="00B2780C" w:rsidRDefault="00C403A1" w:rsidP="008F2C87">
      <w:pPr>
        <w:pStyle w:val="NoSpacing"/>
      </w:pPr>
      <w:r w:rsidRPr="00B2780C">
        <w:rPr>
          <w:noProof/>
          <w:lang w:eastAsia="en-AU"/>
        </w:rPr>
        <mc:AlternateContent>
          <mc:Choice Requires="wps">
            <w:drawing>
              <wp:inline distT="0" distB="0" distL="0" distR="0" wp14:anchorId="33EF30CC" wp14:editId="4583AA8A">
                <wp:extent cx="5724000" cy="4442400"/>
                <wp:effectExtent l="0" t="0" r="0" b="0"/>
                <wp:docPr id="46" name="Freeform 199" descr="Quotation marks in chat symbols hanging on the str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4000" cy="4442400"/>
                        </a:xfrm>
                        <a:custGeom>
                          <a:avLst/>
                          <a:gdLst>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28575 w 6067425"/>
                            <a:gd name="connsiteY11" fmla="*/ 168592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0 w 6067425"/>
                            <a:gd name="connsiteY11" fmla="*/ 166687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13063 w 6067425"/>
                            <a:gd name="connsiteY11" fmla="*/ 1660343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3266 w 6067425"/>
                            <a:gd name="connsiteY11" fmla="*/ 1660343 h 3638550"/>
                            <a:gd name="connsiteX12" fmla="*/ 0 w 6067425"/>
                            <a:gd name="connsiteY12" fmla="*/ 0 h 3638550"/>
                            <a:gd name="connsiteX0" fmla="*/ 314 w 6067739"/>
                            <a:gd name="connsiteY0" fmla="*/ 0 h 3638550"/>
                            <a:gd name="connsiteX1" fmla="*/ 6067739 w 6067739"/>
                            <a:gd name="connsiteY1" fmla="*/ 0 h 3638550"/>
                            <a:gd name="connsiteX2" fmla="*/ 6067739 w 6067739"/>
                            <a:gd name="connsiteY2" fmla="*/ 3381375 h 3638550"/>
                            <a:gd name="connsiteX3" fmla="*/ 1733864 w 6067739"/>
                            <a:gd name="connsiteY3" fmla="*/ 3381375 h 3638550"/>
                            <a:gd name="connsiteX4" fmla="*/ 1733864 w 6067739"/>
                            <a:gd name="connsiteY4" fmla="*/ 3638550 h 3638550"/>
                            <a:gd name="connsiteX5" fmla="*/ 1457639 w 6067739"/>
                            <a:gd name="connsiteY5" fmla="*/ 3638550 h 3638550"/>
                            <a:gd name="connsiteX6" fmla="*/ 1457639 w 6067739"/>
                            <a:gd name="connsiteY6" fmla="*/ 3381375 h 3638550"/>
                            <a:gd name="connsiteX7" fmla="*/ 1714814 w 6067739"/>
                            <a:gd name="connsiteY7" fmla="*/ 3381375 h 3638550"/>
                            <a:gd name="connsiteX8" fmla="*/ 1714814 w 6067739"/>
                            <a:gd name="connsiteY8" fmla="*/ 2362200 h 3638550"/>
                            <a:gd name="connsiteX9" fmla="*/ 2686364 w 6067739"/>
                            <a:gd name="connsiteY9" fmla="*/ 2362200 h 3638550"/>
                            <a:gd name="connsiteX10" fmla="*/ 2686364 w 6067739"/>
                            <a:gd name="connsiteY10" fmla="*/ 1685925 h 3638550"/>
                            <a:gd name="connsiteX11" fmla="*/ 314 w 6067739"/>
                            <a:gd name="connsiteY11" fmla="*/ 1670140 h 3638550"/>
                            <a:gd name="connsiteX12" fmla="*/ 314 w 6067739"/>
                            <a:gd name="connsiteY12" fmla="*/ 0 h 3638550"/>
                            <a:gd name="connsiteX0" fmla="*/ 596 w 6068021"/>
                            <a:gd name="connsiteY0" fmla="*/ 0 h 3638550"/>
                            <a:gd name="connsiteX1" fmla="*/ 6068021 w 6068021"/>
                            <a:gd name="connsiteY1" fmla="*/ 0 h 3638550"/>
                            <a:gd name="connsiteX2" fmla="*/ 6068021 w 6068021"/>
                            <a:gd name="connsiteY2" fmla="*/ 3381375 h 3638550"/>
                            <a:gd name="connsiteX3" fmla="*/ 1734146 w 6068021"/>
                            <a:gd name="connsiteY3" fmla="*/ 3381375 h 3638550"/>
                            <a:gd name="connsiteX4" fmla="*/ 1734146 w 6068021"/>
                            <a:gd name="connsiteY4" fmla="*/ 3638550 h 3638550"/>
                            <a:gd name="connsiteX5" fmla="*/ 1457921 w 6068021"/>
                            <a:gd name="connsiteY5" fmla="*/ 3638550 h 3638550"/>
                            <a:gd name="connsiteX6" fmla="*/ 1457921 w 6068021"/>
                            <a:gd name="connsiteY6" fmla="*/ 3381375 h 3638550"/>
                            <a:gd name="connsiteX7" fmla="*/ 1715096 w 6068021"/>
                            <a:gd name="connsiteY7" fmla="*/ 3381375 h 3638550"/>
                            <a:gd name="connsiteX8" fmla="*/ 1715096 w 6068021"/>
                            <a:gd name="connsiteY8" fmla="*/ 2362200 h 3638550"/>
                            <a:gd name="connsiteX9" fmla="*/ 2686646 w 6068021"/>
                            <a:gd name="connsiteY9" fmla="*/ 2362200 h 3638550"/>
                            <a:gd name="connsiteX10" fmla="*/ 2686646 w 6068021"/>
                            <a:gd name="connsiteY10" fmla="*/ 1685925 h 3638550"/>
                            <a:gd name="connsiteX11" fmla="*/ 282 w 6068021"/>
                            <a:gd name="connsiteY11" fmla="*/ 1689734 h 3638550"/>
                            <a:gd name="connsiteX12" fmla="*/ 596 w 6068021"/>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15354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29043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243097"/>
                            <a:gd name="connsiteY0" fmla="*/ 0 h 3638550"/>
                            <a:gd name="connsiteX1" fmla="*/ 6068279 w 6243097"/>
                            <a:gd name="connsiteY1" fmla="*/ 0 h 3638550"/>
                            <a:gd name="connsiteX2" fmla="*/ 6243097 w 6243097"/>
                            <a:gd name="connsiteY2" fmla="*/ 3372410 h 3638550"/>
                            <a:gd name="connsiteX3" fmla="*/ 1734404 w 6243097"/>
                            <a:gd name="connsiteY3" fmla="*/ 3381375 h 3638550"/>
                            <a:gd name="connsiteX4" fmla="*/ 1734404 w 6243097"/>
                            <a:gd name="connsiteY4" fmla="*/ 3638550 h 3638550"/>
                            <a:gd name="connsiteX5" fmla="*/ 1458179 w 6243097"/>
                            <a:gd name="connsiteY5" fmla="*/ 3638550 h 3638550"/>
                            <a:gd name="connsiteX6" fmla="*/ 1458179 w 6243097"/>
                            <a:gd name="connsiteY6" fmla="*/ 3381375 h 3638550"/>
                            <a:gd name="connsiteX7" fmla="*/ 1729042 w 6243097"/>
                            <a:gd name="connsiteY7" fmla="*/ 3381375 h 3638550"/>
                            <a:gd name="connsiteX8" fmla="*/ 1729043 w 6243097"/>
                            <a:gd name="connsiteY8" fmla="*/ 2362200 h 3638550"/>
                            <a:gd name="connsiteX9" fmla="*/ 2686904 w 6243097"/>
                            <a:gd name="connsiteY9" fmla="*/ 2362200 h 3638550"/>
                            <a:gd name="connsiteX10" fmla="*/ 2686904 w 6243097"/>
                            <a:gd name="connsiteY10" fmla="*/ 1685925 h 3638550"/>
                            <a:gd name="connsiteX11" fmla="*/ 258 w 6243097"/>
                            <a:gd name="connsiteY11" fmla="*/ 1686468 h 3638550"/>
                            <a:gd name="connsiteX12" fmla="*/ 854 w 6243097"/>
                            <a:gd name="connsiteY12" fmla="*/ 0 h 3638550"/>
                            <a:gd name="connsiteX0" fmla="*/ 854 w 6323785"/>
                            <a:gd name="connsiteY0" fmla="*/ 0 h 3638550"/>
                            <a:gd name="connsiteX1" fmla="*/ 6068279 w 6323785"/>
                            <a:gd name="connsiteY1" fmla="*/ 0 h 3638550"/>
                            <a:gd name="connsiteX2" fmla="*/ 6323785 w 6323785"/>
                            <a:gd name="connsiteY2" fmla="*/ 3372410 h 3638550"/>
                            <a:gd name="connsiteX3" fmla="*/ 1734404 w 6323785"/>
                            <a:gd name="connsiteY3" fmla="*/ 3381375 h 3638550"/>
                            <a:gd name="connsiteX4" fmla="*/ 1734404 w 6323785"/>
                            <a:gd name="connsiteY4" fmla="*/ 3638550 h 3638550"/>
                            <a:gd name="connsiteX5" fmla="*/ 1458179 w 6323785"/>
                            <a:gd name="connsiteY5" fmla="*/ 3638550 h 3638550"/>
                            <a:gd name="connsiteX6" fmla="*/ 1458179 w 6323785"/>
                            <a:gd name="connsiteY6" fmla="*/ 3381375 h 3638550"/>
                            <a:gd name="connsiteX7" fmla="*/ 1729042 w 6323785"/>
                            <a:gd name="connsiteY7" fmla="*/ 3381375 h 3638550"/>
                            <a:gd name="connsiteX8" fmla="*/ 1729043 w 6323785"/>
                            <a:gd name="connsiteY8" fmla="*/ 2362200 h 3638550"/>
                            <a:gd name="connsiteX9" fmla="*/ 2686904 w 6323785"/>
                            <a:gd name="connsiteY9" fmla="*/ 2362200 h 3638550"/>
                            <a:gd name="connsiteX10" fmla="*/ 2686904 w 6323785"/>
                            <a:gd name="connsiteY10" fmla="*/ 1685925 h 3638550"/>
                            <a:gd name="connsiteX11" fmla="*/ 258 w 6323785"/>
                            <a:gd name="connsiteY11" fmla="*/ 1686468 h 3638550"/>
                            <a:gd name="connsiteX12" fmla="*/ 854 w 6323785"/>
                            <a:gd name="connsiteY12" fmla="*/ 0 h 3638550"/>
                            <a:gd name="connsiteX0" fmla="*/ 854 w 6315117"/>
                            <a:gd name="connsiteY0" fmla="*/ 0 h 3638550"/>
                            <a:gd name="connsiteX1" fmla="*/ 6068279 w 6315117"/>
                            <a:gd name="connsiteY1" fmla="*/ 0 h 3638550"/>
                            <a:gd name="connsiteX2" fmla="*/ 6315117 w 6315117"/>
                            <a:gd name="connsiteY2" fmla="*/ 3385411 h 3638550"/>
                            <a:gd name="connsiteX3" fmla="*/ 1734404 w 6315117"/>
                            <a:gd name="connsiteY3" fmla="*/ 3381375 h 3638550"/>
                            <a:gd name="connsiteX4" fmla="*/ 1734404 w 6315117"/>
                            <a:gd name="connsiteY4" fmla="*/ 3638550 h 3638550"/>
                            <a:gd name="connsiteX5" fmla="*/ 1458179 w 6315117"/>
                            <a:gd name="connsiteY5" fmla="*/ 3638550 h 3638550"/>
                            <a:gd name="connsiteX6" fmla="*/ 1458179 w 6315117"/>
                            <a:gd name="connsiteY6" fmla="*/ 3381375 h 3638550"/>
                            <a:gd name="connsiteX7" fmla="*/ 1729042 w 6315117"/>
                            <a:gd name="connsiteY7" fmla="*/ 3381375 h 3638550"/>
                            <a:gd name="connsiteX8" fmla="*/ 1729043 w 6315117"/>
                            <a:gd name="connsiteY8" fmla="*/ 2362200 h 3638550"/>
                            <a:gd name="connsiteX9" fmla="*/ 2686904 w 6315117"/>
                            <a:gd name="connsiteY9" fmla="*/ 2362200 h 3638550"/>
                            <a:gd name="connsiteX10" fmla="*/ 2686904 w 6315117"/>
                            <a:gd name="connsiteY10" fmla="*/ 1685925 h 3638550"/>
                            <a:gd name="connsiteX11" fmla="*/ 258 w 6315117"/>
                            <a:gd name="connsiteY11" fmla="*/ 1686468 h 3638550"/>
                            <a:gd name="connsiteX12" fmla="*/ 854 w 6315117"/>
                            <a:gd name="connsiteY12" fmla="*/ 0 h 3638550"/>
                            <a:gd name="connsiteX0" fmla="*/ 854 w 6319451"/>
                            <a:gd name="connsiteY0" fmla="*/ 0 h 3638550"/>
                            <a:gd name="connsiteX1" fmla="*/ 6068279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5291 w 6319451"/>
                            <a:gd name="connsiteY5" fmla="*/ 363220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58150 w 6319451"/>
                            <a:gd name="connsiteY6" fmla="*/ 34445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1549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76628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34361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483557 w 6319451"/>
                            <a:gd name="connsiteY4" fmla="*/ 3635375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7103 w 6319451"/>
                            <a:gd name="connsiteY8" fmla="*/ 187325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337622 w 6319451"/>
                            <a:gd name="connsiteY9" fmla="*/ 18669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0 w 6318597"/>
                            <a:gd name="connsiteY0" fmla="*/ 0 h 3638550"/>
                            <a:gd name="connsiteX1" fmla="*/ 6318597 w 6318597"/>
                            <a:gd name="connsiteY1" fmla="*/ 0 h 3638550"/>
                            <a:gd name="connsiteX2" fmla="*/ 6318597 w 6318597"/>
                            <a:gd name="connsiteY2" fmla="*/ 3381078 h 3638550"/>
                            <a:gd name="connsiteX3" fmla="*/ 1568436 w 6318597"/>
                            <a:gd name="connsiteY3" fmla="*/ 3381375 h 3638550"/>
                            <a:gd name="connsiteX4" fmla="*/ 1568436 w 6318597"/>
                            <a:gd name="connsiteY4" fmla="*/ 3638550 h 3638550"/>
                            <a:gd name="connsiteX5" fmla="*/ 1311262 w 6318597"/>
                            <a:gd name="connsiteY5" fmla="*/ 3638550 h 3638550"/>
                            <a:gd name="connsiteX6" fmla="*/ 1312842 w 6318597"/>
                            <a:gd name="connsiteY6" fmla="*/ 3374724 h 3638550"/>
                            <a:gd name="connsiteX7" fmla="*/ 1563073 w 6318597"/>
                            <a:gd name="connsiteY7" fmla="*/ 3371850 h 3638550"/>
                            <a:gd name="connsiteX8" fmla="*/ 1563074 w 6318597"/>
                            <a:gd name="connsiteY8" fmla="*/ 1870075 h 3638550"/>
                            <a:gd name="connsiteX9" fmla="*/ 2336768 w 6318597"/>
                            <a:gd name="connsiteY9" fmla="*/ 1866900 h 3638550"/>
                            <a:gd name="connsiteX10" fmla="*/ 2686050 w 6318597"/>
                            <a:gd name="connsiteY10" fmla="*/ 1685925 h 3638550"/>
                            <a:gd name="connsiteX11" fmla="*/ 8930 w 6318597"/>
                            <a:gd name="connsiteY11" fmla="*/ 991143 h 3638550"/>
                            <a:gd name="connsiteX12" fmla="*/ 0 w 6318597"/>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702566 w 6335113"/>
                            <a:gd name="connsiteY10" fmla="*/ 168592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407275 w 6335113"/>
                            <a:gd name="connsiteY10" fmla="*/ 9048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012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9647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647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445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38225 h 3638550"/>
                            <a:gd name="connsiteX11" fmla="*/ 45 w 6335113"/>
                            <a:gd name="connsiteY11" fmla="*/ 1041943 h 3638550"/>
                            <a:gd name="connsiteX12" fmla="*/ 16516 w 6335113"/>
                            <a:gd name="connsiteY12" fmla="*/ 0 h 3638550"/>
                            <a:gd name="connsiteX0" fmla="*/ 274 w 6335387"/>
                            <a:gd name="connsiteY0" fmla="*/ 0 h 4911725"/>
                            <a:gd name="connsiteX1" fmla="*/ 6335387 w 6335387"/>
                            <a:gd name="connsiteY1" fmla="*/ 1273175 h 4911725"/>
                            <a:gd name="connsiteX2" fmla="*/ 6335387 w 6335387"/>
                            <a:gd name="connsiteY2" fmla="*/ 4654253 h 4911725"/>
                            <a:gd name="connsiteX3" fmla="*/ 1585226 w 6335387"/>
                            <a:gd name="connsiteY3" fmla="*/ 4654550 h 4911725"/>
                            <a:gd name="connsiteX4" fmla="*/ 1585226 w 6335387"/>
                            <a:gd name="connsiteY4" fmla="*/ 4911725 h 4911725"/>
                            <a:gd name="connsiteX5" fmla="*/ 1328052 w 6335387"/>
                            <a:gd name="connsiteY5" fmla="*/ 4911725 h 4911725"/>
                            <a:gd name="connsiteX6" fmla="*/ 1329632 w 6335387"/>
                            <a:gd name="connsiteY6" fmla="*/ 4647899 h 4911725"/>
                            <a:gd name="connsiteX7" fmla="*/ 1579863 w 6335387"/>
                            <a:gd name="connsiteY7" fmla="*/ 4645025 h 4911725"/>
                            <a:gd name="connsiteX8" fmla="*/ 1579864 w 6335387"/>
                            <a:gd name="connsiteY8" fmla="*/ 3143250 h 4911725"/>
                            <a:gd name="connsiteX9" fmla="*/ 2353558 w 6335387"/>
                            <a:gd name="connsiteY9" fmla="*/ 3140075 h 4911725"/>
                            <a:gd name="connsiteX10" fmla="*/ 2353571 w 6335387"/>
                            <a:gd name="connsiteY10" fmla="*/ 2311400 h 4911725"/>
                            <a:gd name="connsiteX11" fmla="*/ 319 w 6335387"/>
                            <a:gd name="connsiteY11" fmla="*/ 2315118 h 4911725"/>
                            <a:gd name="connsiteX12" fmla="*/ 274 w 6335387"/>
                            <a:gd name="connsiteY12" fmla="*/ 0 h 4911725"/>
                            <a:gd name="connsiteX0" fmla="*/ 0 w 6350990"/>
                            <a:gd name="connsiteY0" fmla="*/ 0 h 4914900"/>
                            <a:gd name="connsiteX1" fmla="*/ 6350990 w 6350990"/>
                            <a:gd name="connsiteY1" fmla="*/ 1276350 h 4914900"/>
                            <a:gd name="connsiteX2" fmla="*/ 6350990 w 6350990"/>
                            <a:gd name="connsiteY2" fmla="*/ 4657428 h 4914900"/>
                            <a:gd name="connsiteX3" fmla="*/ 1600829 w 6350990"/>
                            <a:gd name="connsiteY3" fmla="*/ 4657725 h 4914900"/>
                            <a:gd name="connsiteX4" fmla="*/ 1600829 w 6350990"/>
                            <a:gd name="connsiteY4" fmla="*/ 4914900 h 4914900"/>
                            <a:gd name="connsiteX5" fmla="*/ 1343655 w 6350990"/>
                            <a:gd name="connsiteY5" fmla="*/ 4914900 h 4914900"/>
                            <a:gd name="connsiteX6" fmla="*/ 1345235 w 6350990"/>
                            <a:gd name="connsiteY6" fmla="*/ 4651074 h 4914900"/>
                            <a:gd name="connsiteX7" fmla="*/ 1595466 w 6350990"/>
                            <a:gd name="connsiteY7" fmla="*/ 4648200 h 4914900"/>
                            <a:gd name="connsiteX8" fmla="*/ 1595467 w 6350990"/>
                            <a:gd name="connsiteY8" fmla="*/ 3146425 h 4914900"/>
                            <a:gd name="connsiteX9" fmla="*/ 2369161 w 6350990"/>
                            <a:gd name="connsiteY9" fmla="*/ 3143250 h 4914900"/>
                            <a:gd name="connsiteX10" fmla="*/ 2369174 w 6350990"/>
                            <a:gd name="connsiteY10" fmla="*/ 2314575 h 4914900"/>
                            <a:gd name="connsiteX11" fmla="*/ 15922 w 6350990"/>
                            <a:gd name="connsiteY11" fmla="*/ 2318293 h 4914900"/>
                            <a:gd name="connsiteX12" fmla="*/ 0 w 6350990"/>
                            <a:gd name="connsiteY12" fmla="*/ 0 h 4914900"/>
                            <a:gd name="connsiteX0" fmla="*/ 0 w 6347815"/>
                            <a:gd name="connsiteY0" fmla="*/ 0 h 4914900"/>
                            <a:gd name="connsiteX1" fmla="*/ 6347815 w 6347815"/>
                            <a:gd name="connsiteY1" fmla="*/ 1276350 h 4914900"/>
                            <a:gd name="connsiteX2" fmla="*/ 6347815 w 6347815"/>
                            <a:gd name="connsiteY2" fmla="*/ 4657428 h 4914900"/>
                            <a:gd name="connsiteX3" fmla="*/ 1597654 w 6347815"/>
                            <a:gd name="connsiteY3" fmla="*/ 4657725 h 4914900"/>
                            <a:gd name="connsiteX4" fmla="*/ 1597654 w 6347815"/>
                            <a:gd name="connsiteY4" fmla="*/ 4914900 h 4914900"/>
                            <a:gd name="connsiteX5" fmla="*/ 1340480 w 6347815"/>
                            <a:gd name="connsiteY5" fmla="*/ 4914900 h 4914900"/>
                            <a:gd name="connsiteX6" fmla="*/ 1342060 w 6347815"/>
                            <a:gd name="connsiteY6" fmla="*/ 4651074 h 4914900"/>
                            <a:gd name="connsiteX7" fmla="*/ 1592291 w 6347815"/>
                            <a:gd name="connsiteY7" fmla="*/ 4648200 h 4914900"/>
                            <a:gd name="connsiteX8" fmla="*/ 1592292 w 6347815"/>
                            <a:gd name="connsiteY8" fmla="*/ 3146425 h 4914900"/>
                            <a:gd name="connsiteX9" fmla="*/ 2365986 w 6347815"/>
                            <a:gd name="connsiteY9" fmla="*/ 3143250 h 4914900"/>
                            <a:gd name="connsiteX10" fmla="*/ 2365999 w 6347815"/>
                            <a:gd name="connsiteY10" fmla="*/ 2314575 h 4914900"/>
                            <a:gd name="connsiteX11" fmla="*/ 12747 w 6347815"/>
                            <a:gd name="connsiteY11" fmla="*/ 2318293 h 4914900"/>
                            <a:gd name="connsiteX12" fmla="*/ 0 w 6347815"/>
                            <a:gd name="connsiteY12" fmla="*/ 0 h 4914900"/>
                            <a:gd name="connsiteX0" fmla="*/ 0 w 6344640"/>
                            <a:gd name="connsiteY0" fmla="*/ 0 h 4921250"/>
                            <a:gd name="connsiteX1" fmla="*/ 6344640 w 6344640"/>
                            <a:gd name="connsiteY1" fmla="*/ 1282700 h 4921250"/>
                            <a:gd name="connsiteX2" fmla="*/ 6344640 w 6344640"/>
                            <a:gd name="connsiteY2" fmla="*/ 4663778 h 4921250"/>
                            <a:gd name="connsiteX3" fmla="*/ 1594479 w 6344640"/>
                            <a:gd name="connsiteY3" fmla="*/ 4664075 h 4921250"/>
                            <a:gd name="connsiteX4" fmla="*/ 1594479 w 6344640"/>
                            <a:gd name="connsiteY4" fmla="*/ 4921250 h 4921250"/>
                            <a:gd name="connsiteX5" fmla="*/ 1337305 w 6344640"/>
                            <a:gd name="connsiteY5" fmla="*/ 4921250 h 4921250"/>
                            <a:gd name="connsiteX6" fmla="*/ 1338885 w 6344640"/>
                            <a:gd name="connsiteY6" fmla="*/ 4657424 h 4921250"/>
                            <a:gd name="connsiteX7" fmla="*/ 1589116 w 6344640"/>
                            <a:gd name="connsiteY7" fmla="*/ 4654550 h 4921250"/>
                            <a:gd name="connsiteX8" fmla="*/ 1589117 w 6344640"/>
                            <a:gd name="connsiteY8" fmla="*/ 3152775 h 4921250"/>
                            <a:gd name="connsiteX9" fmla="*/ 2362811 w 6344640"/>
                            <a:gd name="connsiteY9" fmla="*/ 3149600 h 4921250"/>
                            <a:gd name="connsiteX10" fmla="*/ 2362824 w 6344640"/>
                            <a:gd name="connsiteY10" fmla="*/ 2320925 h 4921250"/>
                            <a:gd name="connsiteX11" fmla="*/ 9572 w 6344640"/>
                            <a:gd name="connsiteY11" fmla="*/ 2324643 h 4921250"/>
                            <a:gd name="connsiteX12" fmla="*/ 0 w 6344640"/>
                            <a:gd name="connsiteY12" fmla="*/ 0 h 4921250"/>
                            <a:gd name="connsiteX0" fmla="*/ 0 w 6341465"/>
                            <a:gd name="connsiteY0" fmla="*/ 0 h 4921250"/>
                            <a:gd name="connsiteX1" fmla="*/ 6341465 w 6341465"/>
                            <a:gd name="connsiteY1" fmla="*/ 128270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9525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341465" h="4921250">
                              <a:moveTo>
                                <a:pt x="0" y="0"/>
                              </a:moveTo>
                              <a:lnTo>
                                <a:pt x="6338290" y="0"/>
                              </a:lnTo>
                              <a:cubicBezTo>
                                <a:pt x="6339348" y="1551418"/>
                                <a:pt x="6340407" y="3112360"/>
                                <a:pt x="6341465" y="4663778"/>
                              </a:cubicBezTo>
                              <a:lnTo>
                                <a:pt x="1591304" y="4664075"/>
                              </a:lnTo>
                              <a:lnTo>
                                <a:pt x="1591304" y="4921250"/>
                              </a:lnTo>
                              <a:lnTo>
                                <a:pt x="1334130" y="4921250"/>
                              </a:lnTo>
                              <a:cubicBezTo>
                                <a:pt x="1332540" y="4832250"/>
                                <a:pt x="1337300" y="4746424"/>
                                <a:pt x="1335710" y="4657424"/>
                              </a:cubicBezTo>
                              <a:lnTo>
                                <a:pt x="1585941" y="4654550"/>
                              </a:lnTo>
                              <a:cubicBezTo>
                                <a:pt x="1585941" y="4314825"/>
                                <a:pt x="1585942" y="3492500"/>
                                <a:pt x="1585942" y="3152775"/>
                              </a:cubicBezTo>
                              <a:lnTo>
                                <a:pt x="2359636" y="3149600"/>
                              </a:lnTo>
                              <a:cubicBezTo>
                                <a:pt x="2360699" y="2874433"/>
                                <a:pt x="2358586" y="2596092"/>
                                <a:pt x="2359649" y="2320925"/>
                              </a:cubicBezTo>
                              <a:lnTo>
                                <a:pt x="6397" y="2324643"/>
                              </a:lnTo>
                              <a:cubicBezTo>
                                <a:pt x="5308" y="1771195"/>
                                <a:pt x="1089" y="553448"/>
                                <a:pt x="0" y="0"/>
                              </a:cubicBezTo>
                              <a:close/>
                            </a:path>
                          </a:pathLst>
                        </a:custGeom>
                        <a:blipFill dpi="0" rotWithShape="1">
                          <a:blip r:embed="rId219">
                            <a:extLst>
                              <a:ext uri="{28A0092B-C50C-407E-A947-70E740481C1C}">
                                <a14:useLocalDpi xmlns:a14="http://schemas.microsoft.com/office/drawing/2010/main" val="0"/>
                              </a:ext>
                            </a:extLst>
                          </a:blip>
                          <a:srcRect/>
                          <a:stretch>
                            <a:fillRect l="-15181" t="-5069" r="-13185" b="-213"/>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E6A7E8" w14:textId="77777777" w:rsidR="00373B08" w:rsidRDefault="00373B08" w:rsidP="008F2C87">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3EF30CC" id="_x0000_s1030" alt="Quotation marks in chat symbols hanging on the strings" style="width:450.7pt;height:349.8pt;visibility:visible;mso-wrap-style:square;mso-left-percent:-10001;mso-top-percent:-10001;mso-position-horizontal:absolute;mso-position-horizontal-relative:char;mso-position-vertical:absolute;mso-position-vertical-relative:line;mso-left-percent:-10001;mso-top-percent:-10001;v-text-anchor:middle" coordsize="6341465,492125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" adj="-11796480,,5400" path="m,l6338290,v1058,1551418,2117,3112360,3175,4663778l1591304,4664075r,257175l1334130,4921250v-1590,-89000,3170,-174826,1580,-263826l1585941,4654550v,-339725,1,-1162050,1,-1501775l2359636,3149600v1063,-275167,-1050,-553508,13,-828675l6397,2324643c5308,1771195,1089,553448,,xe" stroked="f" strokeweight="2pt">
                <v:fill r:id="rId220" o:title="Quotation marks in chat symbols hanging on the strings" recolor="t" rotate="t" type="frame"/>
                <v:stroke joinstyle="miter"/>
                <v:formulas/>
                <v:path arrowok="t" o:connecttype="custom" o:connectlocs="0,0;5721134,0;5724000,4209981;1436360,4210249;1436360,4442400;1204226,4442400;1205653,4204245;1431519,4201651;1431520,2846002;2129880,2843136;2129891,2095093;5774,2098449;0,0" o:connectangles="0,0,0,0,0,0,0,0,0,0,0,0,0" textboxrect="0,0,6341465,4921250"/>
                <o:lock v:ext="edit" aspectratio="t"/>
                <v:textbox>
                  <w:txbxContent>
                    <w:p w14:paraId="3AE6A7E8" w14:textId="77777777" w:rsidR="00373B08" w:rsidRDefault="00373B08" w:rsidP="008F2C87">
                      <w:pPr>
                        <w:jc w:val="center"/>
                      </w:pPr>
                      <w:r>
                        <w:softHyphen/>
                      </w:r>
                    </w:p>
                  </w:txbxContent>
                </v:textbox>
                <w10:anchorlock/>
              </v:shape>
            </w:pict>
          </mc:Fallback>
        </mc:AlternateContent>
      </w:r>
      <w:r w:rsidRPr="00B2780C">
        <w:t xml:space="preserve"> </w:t>
      </w:r>
      <w:r w:rsidRPr="00B2780C">
        <w:br w:type="page"/>
      </w:r>
    </w:p>
    <w:p w14:paraId="40682842" w14:textId="240ABA02" w:rsidR="00C403A1" w:rsidRPr="00B2780C" w:rsidRDefault="00C403A1" w:rsidP="008F2C87">
      <w:pPr>
        <w:pStyle w:val="Heading1"/>
      </w:pPr>
      <w:bookmarkStart w:id="217" w:name="_Toc46131937"/>
      <w:bookmarkStart w:id="218" w:name="_Toc47344192"/>
      <w:r w:rsidRPr="00B2780C">
        <w:lastRenderedPageBreak/>
        <w:t>Overview</w:t>
      </w:r>
      <w:bookmarkEnd w:id="217"/>
      <w:bookmarkEnd w:id="218"/>
    </w:p>
    <w:p w14:paraId="0A2D5B88" w14:textId="2731033A" w:rsidR="00FE32B9" w:rsidRDefault="00FE32B9" w:rsidP="00FE32B9">
      <w:r w:rsidRPr="00FE32B9">
        <w:t>Now you’ve arrived at the point where it’s time to actually implement the database that you</w:t>
      </w:r>
      <w:r>
        <w:t>’ve so painstakingly modelled.</w:t>
      </w:r>
    </w:p>
    <w:p w14:paraId="46A4E9F9" w14:textId="77777777" w:rsidR="00FE32B9" w:rsidRDefault="00FE32B9" w:rsidP="00FE32B9">
      <w:r w:rsidRPr="00FE32B9">
        <w:t>In this</w:t>
      </w:r>
      <w:r>
        <w:t xml:space="preserve"> topic you will learn about:</w:t>
      </w:r>
    </w:p>
    <w:p w14:paraId="7E46F4E1" w14:textId="4118A4A3" w:rsidR="00FE32B9" w:rsidRDefault="00FE32B9" w:rsidP="00FE32B9">
      <w:pPr>
        <w:pStyle w:val="ListBullet"/>
      </w:pPr>
      <w:r w:rsidRPr="00FE32B9">
        <w:t>various relational database platforms available and the development tools that you can use to write the code to creat</w:t>
      </w:r>
      <w:r>
        <w:t>e and manipulate the database</w:t>
      </w:r>
    </w:p>
    <w:p w14:paraId="26FC249A" w14:textId="3B92601C" w:rsidR="00FE32B9" w:rsidRDefault="00FE32B9" w:rsidP="00FE32B9">
      <w:pPr>
        <w:pStyle w:val="ListBullet"/>
      </w:pPr>
      <w:r w:rsidRPr="00FE32B9">
        <w:t>the most dominant and persist</w:t>
      </w:r>
      <w:r>
        <w:t>ent language used in i</w:t>
      </w:r>
      <w:r w:rsidRPr="00FE32B9">
        <w:t>n</w:t>
      </w:r>
      <w:r>
        <w:t>formation t</w:t>
      </w:r>
      <w:r w:rsidRPr="00FE32B9">
        <w:t xml:space="preserve">echnology for querying databases, SQL, </w:t>
      </w:r>
      <w:r w:rsidR="00600803">
        <w:t xml:space="preserve">including its </w:t>
      </w:r>
      <w:r w:rsidRPr="00FE32B9">
        <w:t xml:space="preserve">terminology and the data definition language </w:t>
      </w:r>
      <w:r w:rsidR="00600803">
        <w:t xml:space="preserve">(DDL) </w:t>
      </w:r>
      <w:r w:rsidRPr="00FE32B9">
        <w:t>elements of SQL that you will use to</w:t>
      </w:r>
      <w:r>
        <w:t xml:space="preserve"> create a relational database</w:t>
      </w:r>
    </w:p>
    <w:p w14:paraId="0109083F" w14:textId="12823E10" w:rsidR="00FE32B9" w:rsidRPr="00B2780C" w:rsidRDefault="00FE32B9" w:rsidP="00FE32B9">
      <w:pPr>
        <w:pStyle w:val="ListBullet"/>
      </w:pPr>
      <w:r w:rsidRPr="00FE32B9">
        <w:t>how to write the SQL code to create the database, its tables, the constraints in the database and how to insert data into the tables</w:t>
      </w:r>
      <w:r w:rsidR="00467298">
        <w:t>.</w:t>
      </w:r>
    </w:p>
    <w:p w14:paraId="03326298" w14:textId="76C3F0EC" w:rsidR="00C403A1" w:rsidRDefault="00C403A1" w:rsidP="008F2C87">
      <w:r w:rsidRPr="00B2780C">
        <w:t>The activities throughout this resource will assist you in your learning. These activities do not form a part of your final assessment however they will contribute to your understanding of the topic area.</w:t>
      </w:r>
    </w:p>
    <w:p w14:paraId="7B2A1FB6" w14:textId="39AC82D0" w:rsidR="00FE32B9" w:rsidRDefault="00FE32B9" w:rsidP="00FE32B9">
      <w:r>
        <w:t>This topic takes a more practical approach to your learning and it is important that you write all the code included in this topic to create the Courier Company Governance System database.</w:t>
      </w:r>
      <w:r w:rsidR="0077507F">
        <w:t xml:space="preserve"> </w:t>
      </w:r>
      <w:r>
        <w:t>It is most important that you practi</w:t>
      </w:r>
      <w:r w:rsidR="00467298">
        <w:t>s</w:t>
      </w:r>
      <w:r>
        <w:t>e writing SQL code if you want to be a programmer.</w:t>
      </w:r>
      <w:r w:rsidR="0077507F">
        <w:t xml:space="preserve"> </w:t>
      </w:r>
      <w:r>
        <w:t>Do not just copy and paste the code.</w:t>
      </w:r>
    </w:p>
    <w:p w14:paraId="55FE7E33" w14:textId="39119E77" w:rsidR="00FE32B9" w:rsidRDefault="00FE32B9" w:rsidP="00FE32B9">
      <w:r>
        <w:t>Most importantly, take the time to implement (build) the Little Athletics da</w:t>
      </w:r>
      <w:r w:rsidR="002F2322">
        <w:t xml:space="preserve">tabase </w:t>
      </w:r>
      <w:r>
        <w:t xml:space="preserve">in </w:t>
      </w:r>
      <w:r w:rsidR="002F2322">
        <w:fldChar w:fldCharType="begin"/>
      </w:r>
      <w:r w:rsidR="002F2322">
        <w:instrText xml:space="preserve"> REF _Ref29483140 \h </w:instrText>
      </w:r>
      <w:r w:rsidR="002F2322">
        <w:fldChar w:fldCharType="separate"/>
      </w:r>
      <w:r w:rsidR="00494303" w:rsidRPr="00B2780C">
        <w:t xml:space="preserve">Activity </w:t>
      </w:r>
      <w:r w:rsidR="00494303">
        <w:t>4.6</w:t>
      </w:r>
      <w:r w:rsidR="00494303" w:rsidRPr="00B2780C">
        <w:t xml:space="preserve">: </w:t>
      </w:r>
      <w:r w:rsidR="00494303">
        <w:t>Little Athletics scenario: Create the d</w:t>
      </w:r>
      <w:r w:rsidR="00494303" w:rsidRPr="005C7940">
        <w:t>atabase</w:t>
      </w:r>
      <w:r w:rsidR="002F2322">
        <w:fldChar w:fldCharType="end"/>
      </w:r>
      <w:r w:rsidR="006D6A5F">
        <w:t>. T</w:t>
      </w:r>
      <w:r>
        <w:t>his will give you an opportunity to practi</w:t>
      </w:r>
      <w:r w:rsidR="00467298">
        <w:t>s</w:t>
      </w:r>
      <w:r>
        <w:t xml:space="preserve">e what you have been learning and to assess the </w:t>
      </w:r>
      <w:r w:rsidR="00467298">
        <w:t>accuracy</w:t>
      </w:r>
      <w:r>
        <w:t xml:space="preserve"> of the Little Athletics database data model that you have designed.</w:t>
      </w:r>
    </w:p>
    <w:p w14:paraId="342577DE" w14:textId="72EA9420" w:rsidR="00C403A1" w:rsidRPr="00870BB9" w:rsidRDefault="00FF59A1" w:rsidP="008F2C87">
      <w:pPr>
        <w:rPr>
          <w:rStyle w:val="Heading1Char"/>
          <w:rFonts w:eastAsiaTheme="minorHAnsi"/>
        </w:rPr>
      </w:pPr>
      <w:r>
        <w:rPr>
          <w:rFonts w:eastAsia="Times New Roman" w:cstheme="minorHAnsi"/>
          <w:color w:val="2D739F" w:themeColor="accent1"/>
          <w:kern w:val="22"/>
          <w:sz w:val="48"/>
          <w:szCs w:val="48"/>
          <w:lang w:eastAsia="en-AU"/>
        </w:rPr>
        <w:t>Database platforms and tools</w:t>
      </w:r>
    </w:p>
    <w:p w14:paraId="2E3505F7" w14:textId="04CB69EA" w:rsidR="00870BB9" w:rsidRDefault="00870BB9" w:rsidP="00870BB9">
      <w:r w:rsidRPr="00870BB9">
        <w:t xml:space="preserve">There </w:t>
      </w:r>
      <w:r>
        <w:t>is</w:t>
      </w:r>
      <w:r w:rsidRPr="00870BB9">
        <w:t xml:space="preserve"> a myriad of </w:t>
      </w:r>
      <w:r w:rsidR="003C6ED2">
        <w:t>RDBMS</w:t>
      </w:r>
      <w:r w:rsidRPr="00870BB9">
        <w:t xml:space="preserve"> available for the development and h</w:t>
      </w:r>
      <w:r>
        <w:t>osting of relational databases.</w:t>
      </w:r>
      <w:r w:rsidRPr="00870BB9">
        <w:t xml:space="preserve"> Most,</w:t>
      </w:r>
      <w:r>
        <w:t xml:space="preserve"> if not all, of these p</w:t>
      </w:r>
      <w:r w:rsidRPr="00870BB9">
        <w:t>latforms provide their own environments or t</w:t>
      </w:r>
      <w:r>
        <w:t>ools for building SQL queries.</w:t>
      </w:r>
    </w:p>
    <w:p w14:paraId="1C7447B2" w14:textId="0A385582" w:rsidR="00C403A1" w:rsidRDefault="00870BB9" w:rsidP="00870BB9">
      <w:r w:rsidRPr="00870BB9">
        <w:t>The following table lists some of the more popular relational database environments and their associ</w:t>
      </w:r>
      <w:r>
        <w:t>ated tools for building queries.</w:t>
      </w:r>
    </w:p>
    <w:p w14:paraId="7433DD03" w14:textId="083ED531" w:rsidR="00870BB9" w:rsidRDefault="00870BB9" w:rsidP="00870BB9">
      <w:pPr>
        <w:pStyle w:val="Caption"/>
      </w:pPr>
      <w:r>
        <w:lastRenderedPageBreak/>
        <w:t xml:space="preserve">Table </w:t>
      </w:r>
      <w:fldSimple w:instr=" SEQ Table \* ARABIC ">
        <w:r w:rsidR="00494303">
          <w:rPr>
            <w:noProof/>
          </w:rPr>
          <w:t>8</w:t>
        </w:r>
      </w:fldSimple>
      <w:r>
        <w:t xml:space="preserve"> Overview of environments/tools</w:t>
      </w:r>
    </w:p>
    <w:tbl>
      <w:tblPr>
        <w:tblStyle w:val="TableGrid"/>
        <w:tblW w:w="9067" w:type="dxa"/>
        <w:tblLook w:val="04A0" w:firstRow="1" w:lastRow="0" w:firstColumn="1" w:lastColumn="0" w:noHBand="0" w:noVBand="1"/>
      </w:tblPr>
      <w:tblGrid>
        <w:gridCol w:w="2972"/>
        <w:gridCol w:w="6095"/>
      </w:tblGrid>
      <w:tr w:rsidR="00870BB9" w14:paraId="038B6EF2" w14:textId="77777777" w:rsidTr="00D24A2E">
        <w:trPr>
          <w:cnfStyle w:val="100000000000" w:firstRow="1" w:lastRow="0" w:firstColumn="0" w:lastColumn="0" w:oddVBand="0" w:evenVBand="0" w:oddHBand="0" w:evenHBand="0" w:firstRowFirstColumn="0" w:firstRowLastColumn="0" w:lastRowFirstColumn="0" w:lastRowLastColumn="0"/>
        </w:trPr>
        <w:tc>
          <w:tcPr>
            <w:tcW w:w="2972" w:type="dxa"/>
          </w:tcPr>
          <w:p w14:paraId="4A039E43" w14:textId="77777777" w:rsidR="00870BB9" w:rsidRPr="00870BB9" w:rsidRDefault="00870BB9" w:rsidP="00044A99">
            <w:r w:rsidRPr="00870BB9">
              <w:t>Platform</w:t>
            </w:r>
          </w:p>
        </w:tc>
        <w:tc>
          <w:tcPr>
            <w:tcW w:w="6095" w:type="dxa"/>
          </w:tcPr>
          <w:p w14:paraId="07DB4FA7" w14:textId="72549E38" w:rsidR="00870BB9" w:rsidRPr="00870BB9" w:rsidRDefault="00870BB9" w:rsidP="00044A99">
            <w:r w:rsidRPr="00870BB9">
              <w:t>Environment/</w:t>
            </w:r>
            <w:r w:rsidR="00044A99">
              <w:t>t</w:t>
            </w:r>
            <w:r w:rsidRPr="00870BB9">
              <w:t>ool</w:t>
            </w:r>
          </w:p>
        </w:tc>
      </w:tr>
      <w:tr w:rsidR="00870BB9" w14:paraId="55D1CA30" w14:textId="77777777" w:rsidTr="00D24A2E">
        <w:tc>
          <w:tcPr>
            <w:tcW w:w="2972" w:type="dxa"/>
          </w:tcPr>
          <w:p w14:paraId="172BF303" w14:textId="77777777" w:rsidR="00870BB9" w:rsidRPr="00870BB9" w:rsidRDefault="00870BB9" w:rsidP="00044A99">
            <w:r w:rsidRPr="00870BB9">
              <w:t>Microsoft SQL Server</w:t>
            </w:r>
          </w:p>
        </w:tc>
        <w:tc>
          <w:tcPr>
            <w:tcW w:w="6095" w:type="dxa"/>
          </w:tcPr>
          <w:p w14:paraId="0C167D4E" w14:textId="77777777" w:rsidR="00870BB9" w:rsidRPr="00870BB9" w:rsidRDefault="00870BB9" w:rsidP="00044A99">
            <w:r w:rsidRPr="00870BB9">
              <w:t>SQL Server Management Studio (SSMS)</w:t>
            </w:r>
          </w:p>
        </w:tc>
      </w:tr>
      <w:tr w:rsidR="00870BB9" w14:paraId="0749C4B8" w14:textId="77777777" w:rsidTr="00D24A2E">
        <w:tc>
          <w:tcPr>
            <w:tcW w:w="2972" w:type="dxa"/>
          </w:tcPr>
          <w:p w14:paraId="6C467DC2" w14:textId="77777777" w:rsidR="00870BB9" w:rsidRPr="00870BB9" w:rsidRDefault="00870BB9" w:rsidP="00044A99">
            <w:r w:rsidRPr="00870BB9">
              <w:t>Microsoft Access</w:t>
            </w:r>
          </w:p>
        </w:tc>
        <w:tc>
          <w:tcPr>
            <w:tcW w:w="6095" w:type="dxa"/>
          </w:tcPr>
          <w:p w14:paraId="67537203" w14:textId="77777777" w:rsidR="00870BB9" w:rsidRPr="00870BB9" w:rsidRDefault="00870BB9" w:rsidP="00044A99">
            <w:r w:rsidRPr="00870BB9">
              <w:t>Microsoft Access - Query Builder or Query Editor</w:t>
            </w:r>
          </w:p>
        </w:tc>
      </w:tr>
      <w:tr w:rsidR="00870BB9" w14:paraId="5E8B638E" w14:textId="77777777" w:rsidTr="00D24A2E">
        <w:tc>
          <w:tcPr>
            <w:tcW w:w="2972" w:type="dxa"/>
          </w:tcPr>
          <w:p w14:paraId="340C8256" w14:textId="77777777" w:rsidR="00870BB9" w:rsidRPr="00870BB9" w:rsidRDefault="00870BB9" w:rsidP="00044A99">
            <w:r w:rsidRPr="00870BB9">
              <w:t>MySQL</w:t>
            </w:r>
          </w:p>
        </w:tc>
        <w:tc>
          <w:tcPr>
            <w:tcW w:w="6095" w:type="dxa"/>
          </w:tcPr>
          <w:p w14:paraId="5EF0FF9F" w14:textId="77777777" w:rsidR="00870BB9" w:rsidRPr="00870BB9" w:rsidRDefault="00870BB9" w:rsidP="00044A99">
            <w:r w:rsidRPr="00870BB9">
              <w:t>phpMyAdmin or MySQL Workbench</w:t>
            </w:r>
          </w:p>
        </w:tc>
      </w:tr>
      <w:tr w:rsidR="00870BB9" w14:paraId="6F3761E8" w14:textId="77777777" w:rsidTr="00D24A2E">
        <w:tc>
          <w:tcPr>
            <w:tcW w:w="2972" w:type="dxa"/>
          </w:tcPr>
          <w:p w14:paraId="247734E6" w14:textId="77777777" w:rsidR="00870BB9" w:rsidRPr="00870BB9" w:rsidRDefault="00870BB9" w:rsidP="00044A99">
            <w:r w:rsidRPr="00870BB9">
              <w:t>Oracle Database</w:t>
            </w:r>
          </w:p>
        </w:tc>
        <w:tc>
          <w:tcPr>
            <w:tcW w:w="6095" w:type="dxa"/>
          </w:tcPr>
          <w:p w14:paraId="0C352E21" w14:textId="77777777" w:rsidR="00870BB9" w:rsidRPr="00870BB9" w:rsidRDefault="00870BB9" w:rsidP="00044A99">
            <w:r w:rsidRPr="00870BB9">
              <w:t>Oracle SQL Developer</w:t>
            </w:r>
          </w:p>
        </w:tc>
      </w:tr>
      <w:tr w:rsidR="00870BB9" w14:paraId="546EEE5D" w14:textId="77777777" w:rsidTr="00D24A2E">
        <w:tc>
          <w:tcPr>
            <w:tcW w:w="2972" w:type="dxa"/>
          </w:tcPr>
          <w:p w14:paraId="3AB3EAC8" w14:textId="77777777" w:rsidR="00870BB9" w:rsidRPr="00870BB9" w:rsidRDefault="00870BB9" w:rsidP="00044A99">
            <w:r w:rsidRPr="00870BB9">
              <w:t>IBM Db2</w:t>
            </w:r>
          </w:p>
        </w:tc>
        <w:tc>
          <w:tcPr>
            <w:tcW w:w="6095" w:type="dxa"/>
          </w:tcPr>
          <w:p w14:paraId="2342CAE8" w14:textId="77777777" w:rsidR="00870BB9" w:rsidRPr="00870BB9" w:rsidRDefault="00870BB9" w:rsidP="00044A99">
            <w:r w:rsidRPr="00870BB9">
              <w:t>IBM Data Studio</w:t>
            </w:r>
          </w:p>
        </w:tc>
      </w:tr>
      <w:tr w:rsidR="00870BB9" w14:paraId="34573427" w14:textId="77777777" w:rsidTr="00D24A2E">
        <w:tc>
          <w:tcPr>
            <w:tcW w:w="2972" w:type="dxa"/>
          </w:tcPr>
          <w:p w14:paraId="3EBB3596" w14:textId="77777777" w:rsidR="00870BB9" w:rsidRPr="00870BB9" w:rsidRDefault="00870BB9" w:rsidP="00044A99">
            <w:r w:rsidRPr="00870BB9">
              <w:t>PostgreSQL</w:t>
            </w:r>
          </w:p>
        </w:tc>
        <w:tc>
          <w:tcPr>
            <w:tcW w:w="6095" w:type="dxa"/>
          </w:tcPr>
          <w:p w14:paraId="2F038021" w14:textId="77777777" w:rsidR="00870BB9" w:rsidRPr="00870BB9" w:rsidRDefault="00870BB9" w:rsidP="00044A99">
            <w:r w:rsidRPr="00870BB9">
              <w:t>pgAdmin</w:t>
            </w:r>
          </w:p>
        </w:tc>
      </w:tr>
      <w:tr w:rsidR="00870BB9" w14:paraId="6CA856AA" w14:textId="77777777" w:rsidTr="00D24A2E">
        <w:tc>
          <w:tcPr>
            <w:tcW w:w="2972" w:type="dxa"/>
          </w:tcPr>
          <w:p w14:paraId="10787E8F" w14:textId="77777777" w:rsidR="00870BB9" w:rsidRPr="00870BB9" w:rsidRDefault="00870BB9" w:rsidP="00044A99">
            <w:r w:rsidRPr="00870BB9">
              <w:t>SQLite</w:t>
            </w:r>
          </w:p>
        </w:tc>
        <w:tc>
          <w:tcPr>
            <w:tcW w:w="6095" w:type="dxa"/>
          </w:tcPr>
          <w:p w14:paraId="799BE4E0" w14:textId="77777777" w:rsidR="00870BB9" w:rsidRPr="00870BB9" w:rsidRDefault="00870BB9" w:rsidP="00044A99">
            <w:r w:rsidRPr="00870BB9">
              <w:t>SQLiteStudio</w:t>
            </w:r>
          </w:p>
        </w:tc>
      </w:tr>
    </w:tbl>
    <w:p w14:paraId="593844A8" w14:textId="77777777" w:rsidR="00F94D4D" w:rsidRDefault="00F94D4D" w:rsidP="00F94D4D">
      <w:pPr>
        <w:rPr>
          <w:lang w:eastAsia="en-AU"/>
        </w:rPr>
      </w:pPr>
      <w:r>
        <w:rPr>
          <w:lang w:eastAsia="en-AU"/>
        </w:rPr>
        <w:t>Most RDBMS platforms attempt to comply with the International Standards Organisation (ISO) standard (ISO/IEC 9075-2:2016(en) for Structured Query Language (SQL)).</w:t>
      </w:r>
    </w:p>
    <w:p w14:paraId="5EAEC881" w14:textId="77777777" w:rsidR="00F94D4D" w:rsidRDefault="00F94D4D" w:rsidP="00F94D4D">
      <w:pPr>
        <w:rPr>
          <w:lang w:eastAsia="en-AU"/>
        </w:rPr>
      </w:pPr>
      <w:r>
        <w:rPr>
          <w:lang w:eastAsia="en-AU"/>
        </w:rPr>
        <w:t>However, not all platforms adhere strictly to the prescribed standards and there will usually be minor differences between one implementation of SQL and the next. Microsoft’s SQL Server, for example, uses a ‘Microsoft version’ of SQL which they’ve named Transact-SQL (or T-SQL for short).</w:t>
      </w:r>
    </w:p>
    <w:p w14:paraId="724EF725" w14:textId="77777777" w:rsidR="00F94D4D" w:rsidRDefault="00F94D4D" w:rsidP="00F94D4D">
      <w:pPr>
        <w:rPr>
          <w:lang w:eastAsia="en-AU"/>
        </w:rPr>
      </w:pPr>
      <w:r>
        <w:rPr>
          <w:lang w:eastAsia="en-AU"/>
        </w:rPr>
        <w:t>One of T-SQL’s peculiarities is that Microsoft has made the use of the semi-colon at the end of statements optional. Not such a big deal, since it doesn’t take too much effort to always include the semi-colon at the end of statements in any SQL that you write if you think you might run that code on a platform other than Microsoft’s SQL Server.</w:t>
      </w:r>
    </w:p>
    <w:p w14:paraId="5A6C3110" w14:textId="77777777" w:rsidR="00F94D4D" w:rsidRDefault="00F94D4D" w:rsidP="00F94D4D">
      <w:pPr>
        <w:rPr>
          <w:lang w:eastAsia="en-AU"/>
        </w:rPr>
      </w:pPr>
      <w:r>
        <w:rPr>
          <w:lang w:eastAsia="en-AU"/>
        </w:rPr>
        <w:t>The point is, that the differences between one implementation of SQL and the next are usually minor and code that runs successfully on one platform, but not on another will usually require only minor changes to make it compatible with the new platform. That said, you will attempt to implement the courier governance database using standard SQL, which is platform-independent, however, you cannot guarantee that the code will execute successfully on every platform without minor changes.</w:t>
      </w:r>
    </w:p>
    <w:p w14:paraId="6D206AAF" w14:textId="6DB230FD" w:rsidR="0067311D" w:rsidRDefault="0067311D" w:rsidP="0067311D">
      <w:pPr>
        <w:rPr>
          <w:lang w:eastAsia="en-AU"/>
        </w:rPr>
      </w:pPr>
      <w:r>
        <w:rPr>
          <w:lang w:eastAsia="en-AU"/>
        </w:rPr>
        <w:lastRenderedPageBreak/>
        <w:t xml:space="preserve">The most appropriate environment for SQL Server development is SQL Server Management Studio (SSMS). </w:t>
      </w:r>
      <w:r w:rsidR="007A4715">
        <w:t>In this workbook</w:t>
      </w:r>
      <w:r w:rsidR="007A4715" w:rsidRPr="00870BB9">
        <w:t xml:space="preserve"> you will use Microsoft SQL Server and SQL Server Management Studio (SSMS)</w:t>
      </w:r>
      <w:r w:rsidR="007A4715">
        <w:t xml:space="preserve"> 2017. I</w:t>
      </w:r>
      <w:r>
        <w:rPr>
          <w:lang w:eastAsia="en-AU"/>
        </w:rPr>
        <w:t>n this version of the development environment Microsoft have maintained the use of the database-diagramming functionality, which has been dropped from subsequent versions of SSMS.</w:t>
      </w:r>
    </w:p>
    <w:p w14:paraId="5D6BF844" w14:textId="705F629C" w:rsidR="00870BB9" w:rsidRDefault="00870BB9" w:rsidP="00C43B17">
      <w:pPr>
        <w:pStyle w:val="Heading1"/>
      </w:pPr>
      <w:bookmarkStart w:id="219" w:name="_Toc46131938"/>
      <w:bookmarkStart w:id="220" w:name="_Toc47344193"/>
      <w:r>
        <w:t>Query-related t</w:t>
      </w:r>
      <w:r w:rsidRPr="00870BB9">
        <w:t>erminologies</w:t>
      </w:r>
      <w:bookmarkEnd w:id="219"/>
      <w:bookmarkEnd w:id="220"/>
    </w:p>
    <w:p w14:paraId="1656E55F" w14:textId="5AF4ADDE" w:rsidR="00C43B17" w:rsidRPr="00C43B17" w:rsidRDefault="00C43B17" w:rsidP="00C43B17">
      <w:pPr>
        <w:rPr>
          <w:lang w:eastAsia="en-AU"/>
        </w:rPr>
      </w:pPr>
      <w:r>
        <w:rPr>
          <w:lang w:eastAsia="en-AU"/>
        </w:rPr>
        <w:t xml:space="preserve">The following table lists some common terminologies relating to </w:t>
      </w:r>
      <w:r w:rsidR="006E000A">
        <w:rPr>
          <w:lang w:eastAsia="en-AU"/>
        </w:rPr>
        <w:t>queries, which are useful to know.</w:t>
      </w:r>
    </w:p>
    <w:p w14:paraId="3919273F" w14:textId="7C696469" w:rsidR="00870BB9" w:rsidRDefault="00870BB9" w:rsidP="00870BB9">
      <w:pPr>
        <w:pStyle w:val="Caption"/>
      </w:pPr>
      <w:r>
        <w:t xml:space="preserve">Table </w:t>
      </w:r>
      <w:fldSimple w:instr=" SEQ Table \* ARABIC ">
        <w:r w:rsidR="00494303">
          <w:rPr>
            <w:noProof/>
          </w:rPr>
          <w:t>9</w:t>
        </w:r>
      </w:fldSimple>
      <w:r>
        <w:t xml:space="preserve"> </w:t>
      </w:r>
      <w:r w:rsidR="00044A99">
        <w:t>Query-related</w:t>
      </w:r>
      <w:r>
        <w:t xml:space="preserve"> terminologies</w:t>
      </w:r>
    </w:p>
    <w:tbl>
      <w:tblPr>
        <w:tblStyle w:val="TableGrid"/>
        <w:tblW w:w="0" w:type="auto"/>
        <w:tblLayout w:type="fixed"/>
        <w:tblLook w:val="04A0" w:firstRow="1" w:lastRow="0" w:firstColumn="1" w:lastColumn="0" w:noHBand="0" w:noVBand="1"/>
      </w:tblPr>
      <w:tblGrid>
        <w:gridCol w:w="1838"/>
        <w:gridCol w:w="7178"/>
      </w:tblGrid>
      <w:tr w:rsidR="004C1574" w14:paraId="3A788098" w14:textId="77777777" w:rsidTr="002A4085">
        <w:trPr>
          <w:cnfStyle w:val="100000000000" w:firstRow="1" w:lastRow="0" w:firstColumn="0" w:lastColumn="0" w:oddVBand="0" w:evenVBand="0" w:oddHBand="0" w:evenHBand="0" w:firstRowFirstColumn="0" w:firstRowLastColumn="0" w:lastRowFirstColumn="0" w:lastRowLastColumn="0"/>
        </w:trPr>
        <w:tc>
          <w:tcPr>
            <w:tcW w:w="1838" w:type="dxa"/>
          </w:tcPr>
          <w:p w14:paraId="0B22E60D" w14:textId="77777777" w:rsidR="004C1574" w:rsidRPr="007431DD" w:rsidRDefault="004C1574" w:rsidP="002A4085">
            <w:pPr>
              <w:rPr>
                <w:lang w:eastAsia="en-AU"/>
              </w:rPr>
            </w:pPr>
            <w:r w:rsidRPr="007431DD">
              <w:rPr>
                <w:lang w:eastAsia="en-AU"/>
              </w:rPr>
              <w:t>Terminology</w:t>
            </w:r>
          </w:p>
        </w:tc>
        <w:tc>
          <w:tcPr>
            <w:tcW w:w="7178" w:type="dxa"/>
          </w:tcPr>
          <w:p w14:paraId="54E04309" w14:textId="77777777" w:rsidR="004C1574" w:rsidRPr="007431DD" w:rsidRDefault="004C1574" w:rsidP="002A4085">
            <w:pPr>
              <w:rPr>
                <w:lang w:eastAsia="en-AU"/>
              </w:rPr>
            </w:pPr>
            <w:r w:rsidRPr="007431DD">
              <w:rPr>
                <w:lang w:eastAsia="en-AU"/>
              </w:rPr>
              <w:t>Meaning</w:t>
            </w:r>
          </w:p>
        </w:tc>
      </w:tr>
      <w:tr w:rsidR="004C1574" w14:paraId="28A60466" w14:textId="77777777" w:rsidTr="002A4085">
        <w:tc>
          <w:tcPr>
            <w:tcW w:w="1838" w:type="dxa"/>
          </w:tcPr>
          <w:p w14:paraId="3BEA1645" w14:textId="77777777" w:rsidR="004C1574" w:rsidRPr="007431DD" w:rsidRDefault="004C1574" w:rsidP="009A5596">
            <w:pPr>
              <w:spacing w:line="276" w:lineRule="auto"/>
              <w:rPr>
                <w:lang w:eastAsia="en-AU"/>
              </w:rPr>
            </w:pPr>
            <w:r>
              <w:rPr>
                <w:lang w:eastAsia="en-AU"/>
              </w:rPr>
              <w:t>A</w:t>
            </w:r>
            <w:r w:rsidRPr="007431DD">
              <w:rPr>
                <w:lang w:eastAsia="en-AU"/>
              </w:rPr>
              <w:t>d hoc query</w:t>
            </w:r>
          </w:p>
        </w:tc>
        <w:tc>
          <w:tcPr>
            <w:tcW w:w="7178" w:type="dxa"/>
          </w:tcPr>
          <w:p w14:paraId="1E6520BF" w14:textId="77777777" w:rsidR="004C1574" w:rsidRPr="007431DD" w:rsidRDefault="004C1574" w:rsidP="009A5596">
            <w:pPr>
              <w:spacing w:line="276" w:lineRule="auto"/>
              <w:rPr>
                <w:lang w:eastAsia="en-AU"/>
              </w:rPr>
            </w:pPr>
            <w:r w:rsidRPr="007431DD">
              <w:rPr>
                <w:lang w:eastAsia="en-AU"/>
              </w:rPr>
              <w:t>A question requiring information from the database tha</w:t>
            </w:r>
            <w:r>
              <w:rPr>
                <w:lang w:eastAsia="en-AU"/>
              </w:rPr>
              <w:t>t is formulated on the spur-of-the-moment.</w:t>
            </w:r>
          </w:p>
        </w:tc>
      </w:tr>
      <w:tr w:rsidR="004C1574" w14:paraId="530FF15D" w14:textId="77777777" w:rsidTr="002A4085">
        <w:tc>
          <w:tcPr>
            <w:tcW w:w="1838" w:type="dxa"/>
          </w:tcPr>
          <w:p w14:paraId="04037BB3" w14:textId="77777777" w:rsidR="004C1574" w:rsidRPr="007431DD" w:rsidRDefault="004C1574" w:rsidP="009A5596">
            <w:pPr>
              <w:spacing w:line="276" w:lineRule="auto"/>
              <w:rPr>
                <w:lang w:eastAsia="en-AU"/>
              </w:rPr>
            </w:pPr>
            <w:r>
              <w:rPr>
                <w:lang w:eastAsia="en-AU"/>
              </w:rPr>
              <w:t>Aggregate function</w:t>
            </w:r>
          </w:p>
        </w:tc>
        <w:tc>
          <w:tcPr>
            <w:tcW w:w="7178" w:type="dxa"/>
          </w:tcPr>
          <w:p w14:paraId="14AD2FD0" w14:textId="77777777" w:rsidR="004C1574" w:rsidRPr="007431DD" w:rsidRDefault="004C1574" w:rsidP="009A5596">
            <w:pPr>
              <w:spacing w:line="276" w:lineRule="auto"/>
              <w:rPr>
                <w:lang w:eastAsia="en-AU"/>
              </w:rPr>
            </w:pPr>
            <w:r>
              <w:rPr>
                <w:lang w:eastAsia="en-AU"/>
              </w:rPr>
              <w:t>An SQL function used to group values from multiple rows into a single (aggregated) row with a value of some significant meaning, such as the average AVG() of the values of the grouped rows. Aggregate functions include average AVG, maximum MAX(), minimum MIN(), COUNT() and SUM().</w:t>
            </w:r>
          </w:p>
        </w:tc>
      </w:tr>
      <w:tr w:rsidR="004C1574" w14:paraId="4323F3F8" w14:textId="77777777" w:rsidTr="002A4085">
        <w:tc>
          <w:tcPr>
            <w:tcW w:w="1838" w:type="dxa"/>
          </w:tcPr>
          <w:p w14:paraId="25AB5C78" w14:textId="77777777" w:rsidR="004C1574" w:rsidRPr="007431DD" w:rsidRDefault="004C1574" w:rsidP="009A5596">
            <w:pPr>
              <w:spacing w:line="276" w:lineRule="auto"/>
              <w:rPr>
                <w:lang w:eastAsia="en-AU"/>
              </w:rPr>
            </w:pPr>
            <w:r w:rsidRPr="007431DD">
              <w:rPr>
                <w:lang w:eastAsia="en-AU"/>
              </w:rPr>
              <w:t>Alias</w:t>
            </w:r>
          </w:p>
        </w:tc>
        <w:tc>
          <w:tcPr>
            <w:tcW w:w="7178" w:type="dxa"/>
          </w:tcPr>
          <w:p w14:paraId="3A073FB6" w14:textId="77777777" w:rsidR="004C1574" w:rsidRPr="007431DD" w:rsidRDefault="004C1574" w:rsidP="009A5596">
            <w:pPr>
              <w:spacing w:line="276" w:lineRule="auto"/>
              <w:rPr>
                <w:lang w:eastAsia="en-AU"/>
              </w:rPr>
            </w:pPr>
            <w:r w:rsidRPr="007431DD">
              <w:rPr>
                <w:lang w:eastAsia="en-AU"/>
              </w:rPr>
              <w:t xml:space="preserve">A name given to a column or table in an SQL query </w:t>
            </w:r>
            <w:r>
              <w:rPr>
                <w:lang w:eastAsia="en-AU"/>
              </w:rPr>
              <w:t>that</w:t>
            </w:r>
            <w:r w:rsidRPr="007431DD">
              <w:rPr>
                <w:lang w:eastAsia="en-AU"/>
              </w:rPr>
              <w:t xml:space="preserve"> is not its original name</w:t>
            </w:r>
            <w:r>
              <w:rPr>
                <w:lang w:eastAsia="en-AU"/>
              </w:rPr>
              <w:t>.</w:t>
            </w:r>
          </w:p>
        </w:tc>
      </w:tr>
      <w:tr w:rsidR="004C1574" w14:paraId="208109D6" w14:textId="77777777" w:rsidTr="002A4085">
        <w:tc>
          <w:tcPr>
            <w:tcW w:w="1838" w:type="dxa"/>
          </w:tcPr>
          <w:p w14:paraId="55535C8A" w14:textId="77777777" w:rsidR="004C1574" w:rsidRPr="007431DD" w:rsidRDefault="004C1574" w:rsidP="009A5596">
            <w:pPr>
              <w:spacing w:line="276" w:lineRule="auto"/>
              <w:rPr>
                <w:lang w:eastAsia="en-AU"/>
              </w:rPr>
            </w:pPr>
            <w:r>
              <w:rPr>
                <w:lang w:eastAsia="en-AU"/>
              </w:rPr>
              <w:t>AND</w:t>
            </w:r>
          </w:p>
        </w:tc>
        <w:tc>
          <w:tcPr>
            <w:tcW w:w="7178" w:type="dxa"/>
          </w:tcPr>
          <w:p w14:paraId="7A12061A" w14:textId="77777777" w:rsidR="004C1574" w:rsidRPr="007431DD" w:rsidRDefault="004C1574" w:rsidP="009A5596">
            <w:pPr>
              <w:spacing w:line="276" w:lineRule="auto"/>
              <w:rPr>
                <w:lang w:eastAsia="en-AU"/>
              </w:rPr>
            </w:pPr>
            <w:r>
              <w:rPr>
                <w:lang w:eastAsia="en-AU"/>
              </w:rPr>
              <w:t>An SQL logical operator used to indicate that both operands either side of it must be true.</w:t>
            </w:r>
          </w:p>
        </w:tc>
      </w:tr>
      <w:tr w:rsidR="004C1574" w14:paraId="19D14348" w14:textId="77777777" w:rsidTr="002A4085">
        <w:tc>
          <w:tcPr>
            <w:tcW w:w="1838" w:type="dxa"/>
          </w:tcPr>
          <w:p w14:paraId="116309EC" w14:textId="77777777" w:rsidR="004C1574" w:rsidRPr="007431DD" w:rsidRDefault="004C1574" w:rsidP="009A5596">
            <w:pPr>
              <w:spacing w:line="276" w:lineRule="auto"/>
              <w:rPr>
                <w:lang w:eastAsia="en-AU"/>
              </w:rPr>
            </w:pPr>
            <w:r w:rsidRPr="007431DD">
              <w:rPr>
                <w:lang w:eastAsia="en-AU"/>
              </w:rPr>
              <w:t>ANSI</w:t>
            </w:r>
          </w:p>
        </w:tc>
        <w:tc>
          <w:tcPr>
            <w:tcW w:w="7178" w:type="dxa"/>
          </w:tcPr>
          <w:p w14:paraId="1F805889" w14:textId="77777777" w:rsidR="004C1574" w:rsidRPr="007431DD" w:rsidRDefault="004C1574" w:rsidP="009A5596">
            <w:pPr>
              <w:spacing w:line="276" w:lineRule="auto"/>
              <w:rPr>
                <w:lang w:eastAsia="en-AU"/>
              </w:rPr>
            </w:pPr>
            <w:r w:rsidRPr="007431DD">
              <w:rPr>
                <w:lang w:eastAsia="en-AU"/>
              </w:rPr>
              <w:t>American National Standards Institute – The body governing the standardisation of SQL.</w:t>
            </w:r>
          </w:p>
        </w:tc>
      </w:tr>
      <w:tr w:rsidR="004C1574" w14:paraId="3A047F39" w14:textId="77777777" w:rsidTr="002A4085">
        <w:tc>
          <w:tcPr>
            <w:tcW w:w="1838" w:type="dxa"/>
          </w:tcPr>
          <w:p w14:paraId="0C0EEDE3" w14:textId="77777777" w:rsidR="004C1574" w:rsidRPr="007431DD" w:rsidRDefault="004C1574" w:rsidP="009A5596">
            <w:pPr>
              <w:spacing w:line="276" w:lineRule="auto"/>
              <w:rPr>
                <w:lang w:eastAsia="en-AU"/>
              </w:rPr>
            </w:pPr>
            <w:r w:rsidRPr="007431DD">
              <w:rPr>
                <w:lang w:eastAsia="en-AU"/>
              </w:rPr>
              <w:t>AVG</w:t>
            </w:r>
            <w:r>
              <w:rPr>
                <w:lang w:eastAsia="en-AU"/>
              </w:rPr>
              <w:t>()</w:t>
            </w:r>
          </w:p>
        </w:tc>
        <w:tc>
          <w:tcPr>
            <w:tcW w:w="7178" w:type="dxa"/>
          </w:tcPr>
          <w:p w14:paraId="33C8D0F1" w14:textId="77777777" w:rsidR="004C1574" w:rsidRPr="007431DD" w:rsidRDefault="004C1574" w:rsidP="009A5596">
            <w:pPr>
              <w:spacing w:line="276" w:lineRule="auto"/>
              <w:rPr>
                <w:lang w:eastAsia="en-AU"/>
              </w:rPr>
            </w:pPr>
            <w:r w:rsidRPr="007431DD">
              <w:rPr>
                <w:lang w:eastAsia="en-AU"/>
              </w:rPr>
              <w:t>An aggregate function of SQL that derives the average of a column or domain of values within a column.</w:t>
            </w:r>
          </w:p>
        </w:tc>
      </w:tr>
      <w:tr w:rsidR="004C1574" w14:paraId="61F7DA73" w14:textId="77777777" w:rsidTr="002A4085">
        <w:tc>
          <w:tcPr>
            <w:tcW w:w="1838" w:type="dxa"/>
          </w:tcPr>
          <w:p w14:paraId="59918718" w14:textId="77777777" w:rsidR="004C1574" w:rsidRPr="007431DD" w:rsidRDefault="004C1574" w:rsidP="009A5596">
            <w:pPr>
              <w:spacing w:line="276" w:lineRule="auto"/>
              <w:rPr>
                <w:lang w:eastAsia="en-AU"/>
              </w:rPr>
            </w:pPr>
            <w:r w:rsidRPr="007431DD">
              <w:rPr>
                <w:lang w:eastAsia="en-AU"/>
              </w:rPr>
              <w:t>BETWEEN</w:t>
            </w:r>
          </w:p>
        </w:tc>
        <w:tc>
          <w:tcPr>
            <w:tcW w:w="7178" w:type="dxa"/>
          </w:tcPr>
          <w:p w14:paraId="3EF8984F" w14:textId="15E1E7AD" w:rsidR="004C1574" w:rsidRPr="007431DD" w:rsidRDefault="004C1574" w:rsidP="009A5596">
            <w:pPr>
              <w:spacing w:line="276" w:lineRule="auto"/>
              <w:rPr>
                <w:lang w:eastAsia="en-AU"/>
              </w:rPr>
            </w:pPr>
            <w:r>
              <w:rPr>
                <w:lang w:eastAsia="en-AU"/>
              </w:rPr>
              <w:t>An SQL</w:t>
            </w:r>
            <w:r w:rsidRPr="007431DD">
              <w:rPr>
                <w:lang w:eastAsia="en-AU"/>
              </w:rPr>
              <w:t xml:space="preserve"> </w:t>
            </w:r>
            <w:r w:rsidR="00871EE2">
              <w:rPr>
                <w:lang w:eastAsia="en-AU"/>
              </w:rPr>
              <w:t>logical</w:t>
            </w:r>
            <w:r w:rsidRPr="007431DD">
              <w:rPr>
                <w:lang w:eastAsia="en-AU"/>
              </w:rPr>
              <w:t xml:space="preserve"> operator used to determine whether a value is ‘between’ a range of values</w:t>
            </w:r>
            <w:r>
              <w:rPr>
                <w:lang w:eastAsia="en-AU"/>
              </w:rPr>
              <w:t>, inclusive of those values</w:t>
            </w:r>
            <w:r w:rsidRPr="007431DD">
              <w:rPr>
                <w:lang w:eastAsia="en-AU"/>
              </w:rPr>
              <w:t>.</w:t>
            </w:r>
          </w:p>
        </w:tc>
      </w:tr>
      <w:tr w:rsidR="004C1574" w14:paraId="2363B041" w14:textId="77777777" w:rsidTr="002A4085">
        <w:tc>
          <w:tcPr>
            <w:tcW w:w="1838" w:type="dxa"/>
          </w:tcPr>
          <w:p w14:paraId="7C84601D" w14:textId="77777777" w:rsidR="004C1574" w:rsidRPr="007431DD" w:rsidRDefault="004C1574" w:rsidP="009A5596">
            <w:pPr>
              <w:spacing w:line="276" w:lineRule="auto"/>
              <w:rPr>
                <w:lang w:eastAsia="en-AU"/>
              </w:rPr>
            </w:pPr>
            <w:r w:rsidRPr="007431DD">
              <w:rPr>
                <w:lang w:eastAsia="en-AU"/>
              </w:rPr>
              <w:lastRenderedPageBreak/>
              <w:t>COMMIT</w:t>
            </w:r>
          </w:p>
        </w:tc>
        <w:tc>
          <w:tcPr>
            <w:tcW w:w="7178" w:type="dxa"/>
          </w:tcPr>
          <w:p w14:paraId="7D683FC7" w14:textId="77777777" w:rsidR="004C1574" w:rsidRPr="007431DD" w:rsidRDefault="004C1574" w:rsidP="009A5596">
            <w:pPr>
              <w:spacing w:line="276" w:lineRule="auto"/>
              <w:rPr>
                <w:lang w:eastAsia="en-AU"/>
              </w:rPr>
            </w:pPr>
            <w:r>
              <w:rPr>
                <w:lang w:eastAsia="en-AU"/>
              </w:rPr>
              <w:t>An SQL</w:t>
            </w:r>
            <w:r w:rsidRPr="007431DD">
              <w:rPr>
                <w:lang w:eastAsia="en-AU"/>
              </w:rPr>
              <w:t xml:space="preserve"> command that commits data changes to permanent storage in the database.</w:t>
            </w:r>
          </w:p>
        </w:tc>
      </w:tr>
      <w:tr w:rsidR="004C1574" w14:paraId="00007AC8" w14:textId="77777777" w:rsidTr="002A4085">
        <w:tc>
          <w:tcPr>
            <w:tcW w:w="1838" w:type="dxa"/>
          </w:tcPr>
          <w:p w14:paraId="426D63F0" w14:textId="77777777" w:rsidR="004C1574" w:rsidRPr="007431DD" w:rsidRDefault="004C1574" w:rsidP="009A5596">
            <w:pPr>
              <w:spacing w:line="276" w:lineRule="auto"/>
              <w:rPr>
                <w:lang w:eastAsia="en-AU"/>
              </w:rPr>
            </w:pPr>
            <w:r w:rsidRPr="007431DD">
              <w:rPr>
                <w:lang w:eastAsia="en-AU"/>
              </w:rPr>
              <w:t>CONSTRAINT</w:t>
            </w:r>
          </w:p>
        </w:tc>
        <w:tc>
          <w:tcPr>
            <w:tcW w:w="7178" w:type="dxa"/>
          </w:tcPr>
          <w:p w14:paraId="799FBC1C" w14:textId="77777777" w:rsidR="004C1574" w:rsidRPr="007431DD" w:rsidRDefault="004C1574" w:rsidP="009A5596">
            <w:pPr>
              <w:spacing w:line="276" w:lineRule="auto"/>
              <w:rPr>
                <w:lang w:eastAsia="en-AU"/>
              </w:rPr>
            </w:pPr>
            <w:r w:rsidRPr="007431DD">
              <w:rPr>
                <w:lang w:eastAsia="en-AU"/>
              </w:rPr>
              <w:t>A limitation on data enforced by the RDBMS.</w:t>
            </w:r>
            <w:r>
              <w:rPr>
                <w:lang w:eastAsia="en-AU"/>
              </w:rPr>
              <w:t xml:space="preserve"> </w:t>
            </w:r>
            <w:r w:rsidRPr="007431DD">
              <w:rPr>
                <w:lang w:eastAsia="en-AU"/>
              </w:rPr>
              <w:t>There are various forms of constraints including Primary Key, Foreign Key, Check, NOT NULL, Unique, Default and Index.</w:t>
            </w:r>
          </w:p>
        </w:tc>
      </w:tr>
      <w:tr w:rsidR="004C1574" w14:paraId="3202216C" w14:textId="77777777" w:rsidTr="002A4085">
        <w:tc>
          <w:tcPr>
            <w:tcW w:w="1838" w:type="dxa"/>
          </w:tcPr>
          <w:p w14:paraId="2D7300D5" w14:textId="77777777" w:rsidR="004C1574" w:rsidRPr="007431DD" w:rsidRDefault="004C1574" w:rsidP="009A5596">
            <w:pPr>
              <w:spacing w:line="276" w:lineRule="auto"/>
              <w:rPr>
                <w:lang w:eastAsia="en-AU"/>
              </w:rPr>
            </w:pPr>
            <w:r w:rsidRPr="007431DD">
              <w:rPr>
                <w:lang w:eastAsia="en-AU"/>
              </w:rPr>
              <w:t>COUNT</w:t>
            </w:r>
          </w:p>
        </w:tc>
        <w:tc>
          <w:tcPr>
            <w:tcW w:w="7178" w:type="dxa"/>
          </w:tcPr>
          <w:p w14:paraId="2FF3AB5F" w14:textId="77777777" w:rsidR="004C1574" w:rsidRPr="007431DD" w:rsidRDefault="004C1574" w:rsidP="009A5596">
            <w:pPr>
              <w:spacing w:line="276" w:lineRule="auto"/>
              <w:rPr>
                <w:lang w:eastAsia="en-AU"/>
              </w:rPr>
            </w:pPr>
            <w:r w:rsidRPr="007431DD">
              <w:rPr>
                <w:lang w:eastAsia="en-AU"/>
              </w:rPr>
              <w:t>An aggregate function of SQL used to return the number of records for a given column containing values (not nulls).</w:t>
            </w:r>
          </w:p>
        </w:tc>
      </w:tr>
      <w:tr w:rsidR="004C1574" w14:paraId="4DC9406C" w14:textId="77777777" w:rsidTr="002A4085">
        <w:tc>
          <w:tcPr>
            <w:tcW w:w="1838" w:type="dxa"/>
          </w:tcPr>
          <w:p w14:paraId="16C8F1C5" w14:textId="77777777" w:rsidR="004C1574" w:rsidRPr="007431DD" w:rsidRDefault="004C1574" w:rsidP="009A5596">
            <w:pPr>
              <w:spacing w:line="276" w:lineRule="auto"/>
              <w:rPr>
                <w:lang w:eastAsia="en-AU"/>
              </w:rPr>
            </w:pPr>
            <w:r w:rsidRPr="007431DD">
              <w:rPr>
                <w:lang w:eastAsia="en-AU"/>
              </w:rPr>
              <w:t>CREATE …</w:t>
            </w:r>
          </w:p>
        </w:tc>
        <w:tc>
          <w:tcPr>
            <w:tcW w:w="7178" w:type="dxa"/>
          </w:tcPr>
          <w:p w14:paraId="35EFDB9F" w14:textId="77777777" w:rsidR="004C1574" w:rsidRPr="007431DD" w:rsidRDefault="004C1574" w:rsidP="009A5596">
            <w:pPr>
              <w:spacing w:line="276" w:lineRule="auto"/>
              <w:rPr>
                <w:lang w:eastAsia="en-AU"/>
              </w:rPr>
            </w:pPr>
            <w:r>
              <w:rPr>
                <w:lang w:eastAsia="en-AU"/>
              </w:rPr>
              <w:t>An SQL</w:t>
            </w:r>
            <w:r w:rsidRPr="007431DD">
              <w:rPr>
                <w:lang w:eastAsia="en-AU"/>
              </w:rPr>
              <w:t xml:space="preserve"> command used for creating databases and tables.</w:t>
            </w:r>
          </w:p>
        </w:tc>
      </w:tr>
      <w:tr w:rsidR="004C1574" w14:paraId="6595B4F2" w14:textId="77777777" w:rsidTr="002A4085">
        <w:tc>
          <w:tcPr>
            <w:tcW w:w="1838" w:type="dxa"/>
          </w:tcPr>
          <w:p w14:paraId="3CB94B06" w14:textId="77777777" w:rsidR="004C1574" w:rsidRPr="007431DD" w:rsidRDefault="004C1574" w:rsidP="009A5596">
            <w:pPr>
              <w:spacing w:line="276" w:lineRule="auto"/>
              <w:rPr>
                <w:lang w:eastAsia="en-AU"/>
              </w:rPr>
            </w:pPr>
            <w:r w:rsidRPr="007431DD">
              <w:rPr>
                <w:lang w:eastAsia="en-AU"/>
              </w:rPr>
              <w:t>Data Definition Language (DDL)</w:t>
            </w:r>
          </w:p>
        </w:tc>
        <w:tc>
          <w:tcPr>
            <w:tcW w:w="7178" w:type="dxa"/>
          </w:tcPr>
          <w:p w14:paraId="2B7FEC37" w14:textId="77777777" w:rsidR="004C1574" w:rsidRPr="007431DD" w:rsidRDefault="004C1574" w:rsidP="009A5596">
            <w:pPr>
              <w:spacing w:line="276" w:lineRule="auto"/>
              <w:rPr>
                <w:lang w:eastAsia="en-AU"/>
              </w:rPr>
            </w:pPr>
            <w:r w:rsidRPr="007431DD">
              <w:rPr>
                <w:lang w:eastAsia="en-AU"/>
              </w:rPr>
              <w:t>The elements of SQL that are used to define the Database structure.</w:t>
            </w:r>
          </w:p>
        </w:tc>
      </w:tr>
      <w:tr w:rsidR="004C1574" w14:paraId="7EDB5B29" w14:textId="77777777" w:rsidTr="002A4085">
        <w:tc>
          <w:tcPr>
            <w:tcW w:w="1838" w:type="dxa"/>
          </w:tcPr>
          <w:p w14:paraId="3B4BA63E" w14:textId="77777777" w:rsidR="004C1574" w:rsidRPr="007431DD" w:rsidRDefault="004C1574" w:rsidP="009A5596">
            <w:pPr>
              <w:spacing w:line="276" w:lineRule="auto"/>
              <w:rPr>
                <w:lang w:eastAsia="en-AU"/>
              </w:rPr>
            </w:pPr>
            <w:r>
              <w:rPr>
                <w:lang w:eastAsia="en-AU"/>
              </w:rPr>
              <w:t>Data Manipulation Language (DML)</w:t>
            </w:r>
          </w:p>
        </w:tc>
        <w:tc>
          <w:tcPr>
            <w:tcW w:w="7178" w:type="dxa"/>
          </w:tcPr>
          <w:p w14:paraId="60357BCD" w14:textId="77777777" w:rsidR="004C1574" w:rsidRPr="007431DD" w:rsidRDefault="004C1574" w:rsidP="009A5596">
            <w:pPr>
              <w:spacing w:line="276" w:lineRule="auto"/>
              <w:rPr>
                <w:lang w:eastAsia="en-AU"/>
              </w:rPr>
            </w:pPr>
            <w:r>
              <w:rPr>
                <w:lang w:eastAsia="en-AU"/>
              </w:rPr>
              <w:t>The elements of SQL that are used to SELECT, INSERT, UPDATE and DELETE data.</w:t>
            </w:r>
          </w:p>
        </w:tc>
      </w:tr>
      <w:tr w:rsidR="004C1574" w14:paraId="2246F7FD" w14:textId="77777777" w:rsidTr="002A4085">
        <w:tc>
          <w:tcPr>
            <w:tcW w:w="1838" w:type="dxa"/>
          </w:tcPr>
          <w:p w14:paraId="40451F1E" w14:textId="77777777" w:rsidR="004C1574" w:rsidRPr="007431DD" w:rsidRDefault="004C1574" w:rsidP="009A5596">
            <w:pPr>
              <w:spacing w:line="276" w:lineRule="auto"/>
              <w:rPr>
                <w:lang w:eastAsia="en-AU"/>
              </w:rPr>
            </w:pPr>
            <w:r>
              <w:rPr>
                <w:lang w:eastAsia="en-AU"/>
              </w:rPr>
              <w:t>DELETE</w:t>
            </w:r>
          </w:p>
        </w:tc>
        <w:tc>
          <w:tcPr>
            <w:tcW w:w="7178" w:type="dxa"/>
          </w:tcPr>
          <w:p w14:paraId="36C7990A" w14:textId="77777777" w:rsidR="004C1574" w:rsidRPr="007431DD" w:rsidRDefault="004C1574" w:rsidP="009A5596">
            <w:pPr>
              <w:spacing w:line="276" w:lineRule="auto"/>
              <w:rPr>
                <w:lang w:eastAsia="en-AU"/>
              </w:rPr>
            </w:pPr>
            <w:r>
              <w:rPr>
                <w:lang w:eastAsia="en-AU"/>
              </w:rPr>
              <w:t>An SQL command that deletes rows from a table according to specified criteria.</w:t>
            </w:r>
          </w:p>
        </w:tc>
      </w:tr>
      <w:tr w:rsidR="004C1574" w14:paraId="487535B7" w14:textId="77777777" w:rsidTr="002A4085">
        <w:tc>
          <w:tcPr>
            <w:tcW w:w="1838" w:type="dxa"/>
          </w:tcPr>
          <w:p w14:paraId="17A47935" w14:textId="77777777" w:rsidR="004C1574" w:rsidRPr="007431DD" w:rsidRDefault="004C1574" w:rsidP="009A5596">
            <w:pPr>
              <w:spacing w:line="276" w:lineRule="auto"/>
              <w:rPr>
                <w:lang w:eastAsia="en-AU"/>
              </w:rPr>
            </w:pPr>
            <w:r>
              <w:rPr>
                <w:lang w:eastAsia="en-AU"/>
              </w:rPr>
              <w:t>Derived attribute</w:t>
            </w:r>
          </w:p>
        </w:tc>
        <w:tc>
          <w:tcPr>
            <w:tcW w:w="7178" w:type="dxa"/>
          </w:tcPr>
          <w:p w14:paraId="1BCAA6FF" w14:textId="77777777" w:rsidR="004C1574" w:rsidRPr="007431DD" w:rsidRDefault="004C1574" w:rsidP="009A5596">
            <w:pPr>
              <w:spacing w:line="276" w:lineRule="auto"/>
              <w:rPr>
                <w:lang w:eastAsia="en-AU"/>
              </w:rPr>
            </w:pPr>
            <w:r>
              <w:rPr>
                <w:lang w:eastAsia="en-AU"/>
              </w:rPr>
              <w:t xml:space="preserve">An attribute that does not physically exist in a table but is derived by processing the values of other attributes (columns) and system values. e.g. Age can be derived from CurrentDate </w:t>
            </w:r>
            <w:r w:rsidRPr="009A5596">
              <w:rPr>
                <w:lang w:eastAsia="en-AU"/>
              </w:rPr>
              <w:t>−</w:t>
            </w:r>
            <w:r>
              <w:rPr>
                <w:lang w:eastAsia="en-AU"/>
              </w:rPr>
              <w:t xml:space="preserve"> DateOfBirth.</w:t>
            </w:r>
          </w:p>
        </w:tc>
      </w:tr>
      <w:tr w:rsidR="004C1574" w14:paraId="06AAF5AF" w14:textId="77777777" w:rsidTr="002A4085">
        <w:tc>
          <w:tcPr>
            <w:tcW w:w="1838" w:type="dxa"/>
          </w:tcPr>
          <w:p w14:paraId="539A8658" w14:textId="77777777" w:rsidR="004C1574" w:rsidRPr="007431DD" w:rsidRDefault="004C1574" w:rsidP="009A5596">
            <w:pPr>
              <w:spacing w:line="276" w:lineRule="auto"/>
              <w:rPr>
                <w:lang w:eastAsia="en-AU"/>
              </w:rPr>
            </w:pPr>
            <w:r>
              <w:rPr>
                <w:lang w:eastAsia="en-AU"/>
              </w:rPr>
              <w:t>DISTINCT</w:t>
            </w:r>
          </w:p>
        </w:tc>
        <w:tc>
          <w:tcPr>
            <w:tcW w:w="7178" w:type="dxa"/>
          </w:tcPr>
          <w:p w14:paraId="6A20C824" w14:textId="77777777" w:rsidR="004C1574" w:rsidRPr="007431DD" w:rsidRDefault="004C1574" w:rsidP="009A5596">
            <w:pPr>
              <w:spacing w:line="276" w:lineRule="auto"/>
              <w:rPr>
                <w:lang w:eastAsia="en-AU"/>
              </w:rPr>
            </w:pPr>
            <w:r>
              <w:rPr>
                <w:lang w:eastAsia="en-AU"/>
              </w:rPr>
              <w:t>An SQL clause used to remove duplicated values from a query result set.</w:t>
            </w:r>
          </w:p>
        </w:tc>
      </w:tr>
      <w:tr w:rsidR="004C1574" w14:paraId="5D560E22" w14:textId="77777777" w:rsidTr="002A4085">
        <w:tc>
          <w:tcPr>
            <w:tcW w:w="1838" w:type="dxa"/>
          </w:tcPr>
          <w:p w14:paraId="679FDD90" w14:textId="77777777" w:rsidR="004C1574" w:rsidRPr="007431DD" w:rsidRDefault="004C1574" w:rsidP="009A5596">
            <w:pPr>
              <w:spacing w:line="276" w:lineRule="auto"/>
              <w:rPr>
                <w:lang w:eastAsia="en-AU"/>
              </w:rPr>
            </w:pPr>
            <w:r>
              <w:rPr>
                <w:lang w:eastAsia="en-AU"/>
              </w:rPr>
              <w:t>DROP</w:t>
            </w:r>
          </w:p>
        </w:tc>
        <w:tc>
          <w:tcPr>
            <w:tcW w:w="7178" w:type="dxa"/>
          </w:tcPr>
          <w:p w14:paraId="7B03D6D8" w14:textId="77777777" w:rsidR="004C1574" w:rsidRPr="007431DD" w:rsidRDefault="004C1574" w:rsidP="009A5596">
            <w:pPr>
              <w:spacing w:line="276" w:lineRule="auto"/>
              <w:rPr>
                <w:lang w:eastAsia="en-AU"/>
              </w:rPr>
            </w:pPr>
            <w:r>
              <w:rPr>
                <w:lang w:eastAsia="en-AU"/>
              </w:rPr>
              <w:t>An SQL command that deletes database objects.</w:t>
            </w:r>
          </w:p>
        </w:tc>
      </w:tr>
      <w:tr w:rsidR="004C1574" w14:paraId="0F77CD84" w14:textId="77777777" w:rsidTr="002A4085">
        <w:tc>
          <w:tcPr>
            <w:tcW w:w="1838" w:type="dxa"/>
          </w:tcPr>
          <w:p w14:paraId="49691D52" w14:textId="77777777" w:rsidR="004C1574" w:rsidRPr="007431DD" w:rsidRDefault="004C1574" w:rsidP="009A5596">
            <w:pPr>
              <w:spacing w:line="276" w:lineRule="auto"/>
              <w:rPr>
                <w:lang w:eastAsia="en-AU"/>
              </w:rPr>
            </w:pPr>
            <w:r>
              <w:rPr>
                <w:lang w:eastAsia="en-AU"/>
              </w:rPr>
              <w:t>EXISTS</w:t>
            </w:r>
          </w:p>
        </w:tc>
        <w:tc>
          <w:tcPr>
            <w:tcW w:w="7178" w:type="dxa"/>
          </w:tcPr>
          <w:p w14:paraId="6096AD00" w14:textId="77777777" w:rsidR="004C1574" w:rsidRPr="007431DD" w:rsidRDefault="004C1574" w:rsidP="009A5596">
            <w:pPr>
              <w:spacing w:line="276" w:lineRule="auto"/>
              <w:rPr>
                <w:lang w:eastAsia="en-AU"/>
              </w:rPr>
            </w:pPr>
            <w:r>
              <w:rPr>
                <w:lang w:eastAsia="en-AU"/>
              </w:rPr>
              <w:t>A Boolean operator that returns True if a subquery returns any rows.</w:t>
            </w:r>
          </w:p>
        </w:tc>
      </w:tr>
      <w:tr w:rsidR="004C1574" w14:paraId="389039FD" w14:textId="77777777" w:rsidTr="002A4085">
        <w:tc>
          <w:tcPr>
            <w:tcW w:w="1838" w:type="dxa"/>
          </w:tcPr>
          <w:p w14:paraId="021405BE" w14:textId="77777777" w:rsidR="004C1574" w:rsidRPr="007431DD" w:rsidRDefault="004C1574" w:rsidP="009A5596">
            <w:pPr>
              <w:spacing w:line="276" w:lineRule="auto"/>
              <w:rPr>
                <w:lang w:eastAsia="en-AU"/>
              </w:rPr>
            </w:pPr>
            <w:r>
              <w:rPr>
                <w:lang w:eastAsia="en-AU"/>
              </w:rPr>
              <w:t>GROUP BY</w:t>
            </w:r>
          </w:p>
        </w:tc>
        <w:tc>
          <w:tcPr>
            <w:tcW w:w="7178" w:type="dxa"/>
          </w:tcPr>
          <w:p w14:paraId="552CF3C2" w14:textId="77777777" w:rsidR="004C1574" w:rsidRPr="007431DD" w:rsidRDefault="004C1574" w:rsidP="009A5596">
            <w:pPr>
              <w:spacing w:line="276" w:lineRule="auto"/>
              <w:rPr>
                <w:lang w:eastAsia="en-AU"/>
              </w:rPr>
            </w:pPr>
            <w:r>
              <w:rPr>
                <w:lang w:eastAsia="en-AU"/>
              </w:rPr>
              <w:t>An SQL clause used in conjunction with aggregate functions to group values into ‘summary’ rows for aggregation.</w:t>
            </w:r>
          </w:p>
        </w:tc>
      </w:tr>
      <w:tr w:rsidR="004C1574" w14:paraId="14D162AA" w14:textId="77777777" w:rsidTr="002A4085">
        <w:tc>
          <w:tcPr>
            <w:tcW w:w="1838" w:type="dxa"/>
          </w:tcPr>
          <w:p w14:paraId="100D6798" w14:textId="77777777" w:rsidR="004C1574" w:rsidRPr="007431DD" w:rsidRDefault="004C1574" w:rsidP="009A5596">
            <w:pPr>
              <w:spacing w:line="276" w:lineRule="auto"/>
              <w:rPr>
                <w:lang w:eastAsia="en-AU"/>
              </w:rPr>
            </w:pPr>
            <w:r>
              <w:rPr>
                <w:lang w:eastAsia="en-AU"/>
              </w:rPr>
              <w:lastRenderedPageBreak/>
              <w:t>HAVING</w:t>
            </w:r>
          </w:p>
        </w:tc>
        <w:tc>
          <w:tcPr>
            <w:tcW w:w="7178" w:type="dxa"/>
          </w:tcPr>
          <w:p w14:paraId="6D4BED09" w14:textId="77777777" w:rsidR="004C1574" w:rsidRPr="007431DD" w:rsidRDefault="004C1574" w:rsidP="009A5596">
            <w:pPr>
              <w:spacing w:line="276" w:lineRule="auto"/>
              <w:rPr>
                <w:lang w:eastAsia="en-AU"/>
              </w:rPr>
            </w:pPr>
            <w:r>
              <w:rPr>
                <w:lang w:eastAsia="en-AU"/>
              </w:rPr>
              <w:t>An SQL clause used to filter aggregated columns.</w:t>
            </w:r>
          </w:p>
        </w:tc>
      </w:tr>
      <w:tr w:rsidR="004C1574" w14:paraId="2D87E52E" w14:textId="77777777" w:rsidTr="002A4085">
        <w:tc>
          <w:tcPr>
            <w:tcW w:w="1838" w:type="dxa"/>
          </w:tcPr>
          <w:p w14:paraId="3FC2D8EB" w14:textId="77777777" w:rsidR="004C1574" w:rsidRPr="007431DD" w:rsidRDefault="004C1574" w:rsidP="009A5596">
            <w:pPr>
              <w:spacing w:line="276" w:lineRule="auto"/>
              <w:rPr>
                <w:lang w:eastAsia="en-AU"/>
              </w:rPr>
            </w:pPr>
            <w:r>
              <w:rPr>
                <w:lang w:eastAsia="en-AU"/>
              </w:rPr>
              <w:t>IN</w:t>
            </w:r>
          </w:p>
        </w:tc>
        <w:tc>
          <w:tcPr>
            <w:tcW w:w="7178" w:type="dxa"/>
          </w:tcPr>
          <w:p w14:paraId="31087BF3" w14:textId="77777777" w:rsidR="004C1574" w:rsidRPr="007431DD" w:rsidRDefault="004C1574" w:rsidP="009A5596">
            <w:pPr>
              <w:spacing w:line="276" w:lineRule="auto"/>
              <w:rPr>
                <w:lang w:eastAsia="en-AU"/>
              </w:rPr>
            </w:pPr>
            <w:r>
              <w:rPr>
                <w:lang w:eastAsia="en-AU"/>
              </w:rPr>
              <w:t>An SQL logical operator to determine whether a value exists within a list of other values.</w:t>
            </w:r>
          </w:p>
        </w:tc>
      </w:tr>
      <w:tr w:rsidR="004C1574" w14:paraId="540C2578" w14:textId="77777777" w:rsidTr="002A4085">
        <w:tc>
          <w:tcPr>
            <w:tcW w:w="1838" w:type="dxa"/>
          </w:tcPr>
          <w:p w14:paraId="516FEFA0" w14:textId="77777777" w:rsidR="004C1574" w:rsidRPr="007431DD" w:rsidRDefault="004C1574" w:rsidP="009A5596">
            <w:pPr>
              <w:spacing w:line="276" w:lineRule="auto"/>
              <w:rPr>
                <w:lang w:eastAsia="en-AU"/>
              </w:rPr>
            </w:pPr>
            <w:r>
              <w:rPr>
                <w:lang w:eastAsia="en-AU"/>
              </w:rPr>
              <w:t>INNER JOIN</w:t>
            </w:r>
          </w:p>
        </w:tc>
        <w:tc>
          <w:tcPr>
            <w:tcW w:w="7178" w:type="dxa"/>
          </w:tcPr>
          <w:p w14:paraId="4E48A5C4" w14:textId="77777777" w:rsidR="004C1574" w:rsidRPr="007431DD" w:rsidRDefault="004C1574" w:rsidP="009A5596">
            <w:pPr>
              <w:spacing w:line="276" w:lineRule="auto"/>
              <w:rPr>
                <w:lang w:eastAsia="en-AU"/>
              </w:rPr>
            </w:pPr>
            <w:r>
              <w:rPr>
                <w:lang w:eastAsia="en-AU"/>
              </w:rPr>
              <w:t>An SQL query operation that retrieves records from two tables, where the values of the Primary Key of one table equal the values of the Foreign Key of the other table.</w:t>
            </w:r>
          </w:p>
        </w:tc>
      </w:tr>
      <w:tr w:rsidR="004C1574" w14:paraId="5D248972" w14:textId="77777777" w:rsidTr="002A4085">
        <w:tc>
          <w:tcPr>
            <w:tcW w:w="1838" w:type="dxa"/>
          </w:tcPr>
          <w:p w14:paraId="7106618E" w14:textId="77777777" w:rsidR="004C1574" w:rsidRPr="007431DD" w:rsidRDefault="004C1574" w:rsidP="009A5596">
            <w:pPr>
              <w:spacing w:line="276" w:lineRule="auto"/>
              <w:rPr>
                <w:lang w:eastAsia="en-AU"/>
              </w:rPr>
            </w:pPr>
            <w:r>
              <w:rPr>
                <w:lang w:eastAsia="en-AU"/>
              </w:rPr>
              <w:t>Inner query</w:t>
            </w:r>
          </w:p>
        </w:tc>
        <w:tc>
          <w:tcPr>
            <w:tcW w:w="7178" w:type="dxa"/>
          </w:tcPr>
          <w:p w14:paraId="1CD9732F" w14:textId="77777777" w:rsidR="004C1574" w:rsidRPr="007431DD" w:rsidRDefault="004C1574" w:rsidP="009A5596">
            <w:pPr>
              <w:spacing w:line="276" w:lineRule="auto"/>
              <w:rPr>
                <w:lang w:eastAsia="en-AU"/>
              </w:rPr>
            </w:pPr>
            <w:r>
              <w:rPr>
                <w:lang w:eastAsia="en-AU"/>
              </w:rPr>
              <w:t>A query nested inside another query, often referred to as a subquery.</w:t>
            </w:r>
          </w:p>
        </w:tc>
      </w:tr>
      <w:tr w:rsidR="004C1574" w14:paraId="0AF149E7" w14:textId="77777777" w:rsidTr="002A4085">
        <w:tc>
          <w:tcPr>
            <w:tcW w:w="1838" w:type="dxa"/>
          </w:tcPr>
          <w:p w14:paraId="5DB9BD2B" w14:textId="77777777" w:rsidR="004C1574" w:rsidRPr="007431DD" w:rsidRDefault="004C1574" w:rsidP="009A5596">
            <w:pPr>
              <w:spacing w:line="276" w:lineRule="auto"/>
              <w:rPr>
                <w:lang w:eastAsia="en-AU"/>
              </w:rPr>
            </w:pPr>
            <w:r>
              <w:rPr>
                <w:lang w:eastAsia="en-AU"/>
              </w:rPr>
              <w:t>INSERT</w:t>
            </w:r>
          </w:p>
        </w:tc>
        <w:tc>
          <w:tcPr>
            <w:tcW w:w="7178" w:type="dxa"/>
          </w:tcPr>
          <w:p w14:paraId="399B03E5" w14:textId="77777777" w:rsidR="004C1574" w:rsidRPr="007431DD" w:rsidRDefault="004C1574" w:rsidP="009A5596">
            <w:pPr>
              <w:spacing w:line="276" w:lineRule="auto"/>
              <w:rPr>
                <w:lang w:eastAsia="en-AU"/>
              </w:rPr>
            </w:pPr>
            <w:r>
              <w:rPr>
                <w:lang w:eastAsia="en-AU"/>
              </w:rPr>
              <w:t>An SQL command used to insert a new row of data into a table.</w:t>
            </w:r>
          </w:p>
        </w:tc>
      </w:tr>
      <w:tr w:rsidR="004C1574" w14:paraId="2F5EAB0C" w14:textId="77777777" w:rsidTr="002A4085">
        <w:tc>
          <w:tcPr>
            <w:tcW w:w="1838" w:type="dxa"/>
          </w:tcPr>
          <w:p w14:paraId="65ACD0FF" w14:textId="77777777" w:rsidR="004C1574" w:rsidRPr="007431DD" w:rsidRDefault="004C1574" w:rsidP="009A5596">
            <w:pPr>
              <w:spacing w:line="276" w:lineRule="auto"/>
              <w:rPr>
                <w:lang w:eastAsia="en-AU"/>
              </w:rPr>
            </w:pPr>
            <w:r>
              <w:rPr>
                <w:lang w:eastAsia="en-AU"/>
              </w:rPr>
              <w:t>IS NULL</w:t>
            </w:r>
          </w:p>
        </w:tc>
        <w:tc>
          <w:tcPr>
            <w:tcW w:w="7178" w:type="dxa"/>
          </w:tcPr>
          <w:p w14:paraId="31DABBAD" w14:textId="77777777" w:rsidR="004C1574" w:rsidRPr="007431DD" w:rsidRDefault="004C1574" w:rsidP="009A5596">
            <w:pPr>
              <w:spacing w:line="276" w:lineRule="auto"/>
              <w:rPr>
                <w:lang w:eastAsia="en-AU"/>
              </w:rPr>
            </w:pPr>
            <w:r>
              <w:rPr>
                <w:lang w:eastAsia="en-AU"/>
              </w:rPr>
              <w:t>An SQL logical operator used to check if a field contains a value.</w:t>
            </w:r>
          </w:p>
        </w:tc>
      </w:tr>
      <w:tr w:rsidR="004C1574" w14:paraId="6CB3CB3E" w14:textId="77777777" w:rsidTr="002A4085">
        <w:tc>
          <w:tcPr>
            <w:tcW w:w="1838" w:type="dxa"/>
          </w:tcPr>
          <w:p w14:paraId="5DD4C4F9" w14:textId="77777777" w:rsidR="004C1574" w:rsidRPr="007431DD" w:rsidRDefault="004C1574" w:rsidP="009A5596">
            <w:pPr>
              <w:spacing w:line="276" w:lineRule="auto"/>
              <w:rPr>
                <w:lang w:eastAsia="en-AU"/>
              </w:rPr>
            </w:pPr>
            <w:r>
              <w:rPr>
                <w:lang w:eastAsia="en-AU"/>
              </w:rPr>
              <w:t>LEFT OUTER JOIN</w:t>
            </w:r>
          </w:p>
        </w:tc>
        <w:tc>
          <w:tcPr>
            <w:tcW w:w="7178" w:type="dxa"/>
          </w:tcPr>
          <w:p w14:paraId="46956796" w14:textId="77777777" w:rsidR="004C1574" w:rsidRPr="007431DD" w:rsidRDefault="004C1574" w:rsidP="009A5596">
            <w:pPr>
              <w:spacing w:line="276" w:lineRule="auto"/>
              <w:rPr>
                <w:lang w:eastAsia="en-AU"/>
              </w:rPr>
            </w:pPr>
            <w:r>
              <w:rPr>
                <w:lang w:eastAsia="en-AU"/>
              </w:rPr>
              <w:t xml:space="preserve">An SQL query operation that retrieves </w:t>
            </w:r>
            <w:r w:rsidRPr="000E32C4">
              <w:rPr>
                <w:lang w:eastAsia="en-AU"/>
              </w:rPr>
              <w:t>all</w:t>
            </w:r>
            <w:r>
              <w:rPr>
                <w:lang w:eastAsia="en-AU"/>
              </w:rPr>
              <w:t xml:space="preserve"> the records from the table defined on the left side of the join operation and only the </w:t>
            </w:r>
            <w:r w:rsidRPr="000E32C4">
              <w:rPr>
                <w:lang w:eastAsia="en-AU"/>
              </w:rPr>
              <w:t>matching</w:t>
            </w:r>
            <w:r>
              <w:rPr>
                <w:lang w:eastAsia="en-AU"/>
              </w:rPr>
              <w:t xml:space="preserve"> records from the table on the right side of the operation.</w:t>
            </w:r>
          </w:p>
        </w:tc>
      </w:tr>
      <w:tr w:rsidR="004C1574" w14:paraId="1EA21060" w14:textId="77777777" w:rsidTr="002A4085">
        <w:tc>
          <w:tcPr>
            <w:tcW w:w="1838" w:type="dxa"/>
          </w:tcPr>
          <w:p w14:paraId="4888FCFD" w14:textId="77777777" w:rsidR="004C1574" w:rsidRDefault="004C1574" w:rsidP="009A5596">
            <w:pPr>
              <w:spacing w:line="276" w:lineRule="auto"/>
              <w:rPr>
                <w:lang w:eastAsia="en-AU"/>
              </w:rPr>
            </w:pPr>
            <w:r>
              <w:rPr>
                <w:lang w:eastAsia="en-AU"/>
              </w:rPr>
              <w:t>LIKE</w:t>
            </w:r>
          </w:p>
        </w:tc>
        <w:tc>
          <w:tcPr>
            <w:tcW w:w="7178" w:type="dxa"/>
          </w:tcPr>
          <w:p w14:paraId="4A5E4C4D" w14:textId="6097A1C4" w:rsidR="004C1574" w:rsidRDefault="004C1574" w:rsidP="009A5596">
            <w:pPr>
              <w:spacing w:line="276" w:lineRule="auto"/>
              <w:rPr>
                <w:lang w:eastAsia="en-AU"/>
              </w:rPr>
            </w:pPr>
            <w:r>
              <w:rPr>
                <w:lang w:eastAsia="en-AU"/>
              </w:rPr>
              <w:t>An SQL</w:t>
            </w:r>
            <w:r w:rsidR="009C7B02">
              <w:rPr>
                <w:lang w:eastAsia="en-AU"/>
              </w:rPr>
              <w:t xml:space="preserve"> logical</w:t>
            </w:r>
            <w:r>
              <w:rPr>
                <w:lang w:eastAsia="en-AU"/>
              </w:rPr>
              <w:t xml:space="preserve"> operator used to find records, which can use a pattern match and wildcard characters to check if a pattern of characters exists within a longer string of characters.</w:t>
            </w:r>
          </w:p>
        </w:tc>
      </w:tr>
      <w:tr w:rsidR="004C1574" w14:paraId="7082F779" w14:textId="77777777" w:rsidTr="002A4085">
        <w:tc>
          <w:tcPr>
            <w:tcW w:w="1838" w:type="dxa"/>
          </w:tcPr>
          <w:p w14:paraId="4A5AE3A7" w14:textId="77777777" w:rsidR="004C1574" w:rsidRDefault="004C1574" w:rsidP="009A5596">
            <w:pPr>
              <w:spacing w:line="276" w:lineRule="auto"/>
              <w:rPr>
                <w:lang w:eastAsia="en-AU"/>
              </w:rPr>
            </w:pPr>
            <w:r>
              <w:rPr>
                <w:lang w:eastAsia="en-AU"/>
              </w:rPr>
              <w:t>MAX()</w:t>
            </w:r>
          </w:p>
        </w:tc>
        <w:tc>
          <w:tcPr>
            <w:tcW w:w="7178" w:type="dxa"/>
          </w:tcPr>
          <w:p w14:paraId="1BDC6107" w14:textId="77777777" w:rsidR="004C1574" w:rsidRDefault="004C1574" w:rsidP="009A5596">
            <w:pPr>
              <w:spacing w:line="276" w:lineRule="auto"/>
              <w:rPr>
                <w:lang w:eastAsia="en-AU"/>
              </w:rPr>
            </w:pPr>
            <w:r>
              <w:rPr>
                <w:lang w:eastAsia="en-AU"/>
              </w:rPr>
              <w:t>An SQL aggregate function that returns the maximum value of a given column.</w:t>
            </w:r>
          </w:p>
        </w:tc>
      </w:tr>
      <w:tr w:rsidR="004C1574" w14:paraId="3177E5C5" w14:textId="77777777" w:rsidTr="002A4085">
        <w:tc>
          <w:tcPr>
            <w:tcW w:w="1838" w:type="dxa"/>
          </w:tcPr>
          <w:p w14:paraId="6B5CC40E" w14:textId="77777777" w:rsidR="004C1574" w:rsidRDefault="004C1574" w:rsidP="009A5596">
            <w:pPr>
              <w:spacing w:line="276" w:lineRule="auto"/>
              <w:rPr>
                <w:lang w:eastAsia="en-AU"/>
              </w:rPr>
            </w:pPr>
            <w:r>
              <w:rPr>
                <w:lang w:eastAsia="en-AU"/>
              </w:rPr>
              <w:t>MIN()</w:t>
            </w:r>
          </w:p>
        </w:tc>
        <w:tc>
          <w:tcPr>
            <w:tcW w:w="7178" w:type="dxa"/>
          </w:tcPr>
          <w:p w14:paraId="60DA4AE4" w14:textId="77777777" w:rsidR="004C1574" w:rsidRDefault="004C1574" w:rsidP="009A5596">
            <w:pPr>
              <w:spacing w:line="276" w:lineRule="auto"/>
              <w:rPr>
                <w:lang w:eastAsia="en-AU"/>
              </w:rPr>
            </w:pPr>
            <w:r>
              <w:rPr>
                <w:lang w:eastAsia="en-AU"/>
              </w:rPr>
              <w:t>An SQL aggregate function that returns the minimum value of a given column.</w:t>
            </w:r>
          </w:p>
        </w:tc>
      </w:tr>
      <w:tr w:rsidR="004C1574" w14:paraId="75179281" w14:textId="77777777" w:rsidTr="002A4085">
        <w:tc>
          <w:tcPr>
            <w:tcW w:w="1838" w:type="dxa"/>
          </w:tcPr>
          <w:p w14:paraId="5FB68158" w14:textId="77777777" w:rsidR="004C1574" w:rsidRDefault="004C1574" w:rsidP="009A5596">
            <w:pPr>
              <w:spacing w:line="276" w:lineRule="auto"/>
              <w:rPr>
                <w:lang w:eastAsia="en-AU"/>
              </w:rPr>
            </w:pPr>
            <w:r>
              <w:rPr>
                <w:lang w:eastAsia="en-AU"/>
              </w:rPr>
              <w:t>NOT</w:t>
            </w:r>
          </w:p>
        </w:tc>
        <w:tc>
          <w:tcPr>
            <w:tcW w:w="7178" w:type="dxa"/>
          </w:tcPr>
          <w:p w14:paraId="778CF172" w14:textId="77777777" w:rsidR="004C1574" w:rsidRDefault="004C1574" w:rsidP="009A5596">
            <w:pPr>
              <w:spacing w:line="276" w:lineRule="auto"/>
              <w:rPr>
                <w:lang w:eastAsia="en-AU"/>
              </w:rPr>
            </w:pPr>
            <w:r>
              <w:rPr>
                <w:lang w:eastAsia="en-AU"/>
              </w:rPr>
              <w:t>An SQL logical operator used to reverse the value of a given predicate.</w:t>
            </w:r>
          </w:p>
        </w:tc>
      </w:tr>
      <w:tr w:rsidR="004C1574" w14:paraId="41D45CF6" w14:textId="77777777" w:rsidTr="002A4085">
        <w:tc>
          <w:tcPr>
            <w:tcW w:w="1838" w:type="dxa"/>
          </w:tcPr>
          <w:p w14:paraId="245C54E1" w14:textId="77777777" w:rsidR="004C1574" w:rsidRDefault="004C1574" w:rsidP="009A5596">
            <w:pPr>
              <w:spacing w:line="276" w:lineRule="auto"/>
              <w:rPr>
                <w:lang w:eastAsia="en-AU"/>
              </w:rPr>
            </w:pPr>
            <w:r>
              <w:rPr>
                <w:lang w:eastAsia="en-AU"/>
              </w:rPr>
              <w:t>NULL</w:t>
            </w:r>
          </w:p>
        </w:tc>
        <w:tc>
          <w:tcPr>
            <w:tcW w:w="7178" w:type="dxa"/>
          </w:tcPr>
          <w:p w14:paraId="0530F284" w14:textId="77777777" w:rsidR="004C1574" w:rsidRDefault="004C1574" w:rsidP="009A5596">
            <w:pPr>
              <w:spacing w:line="276" w:lineRule="auto"/>
              <w:rPr>
                <w:lang w:eastAsia="en-AU"/>
              </w:rPr>
            </w:pPr>
            <w:r>
              <w:rPr>
                <w:lang w:eastAsia="en-AU"/>
              </w:rPr>
              <w:t>A special SQL marker used to indicate the state of an attribute as ‘not containing a value’.</w:t>
            </w:r>
          </w:p>
        </w:tc>
      </w:tr>
      <w:tr w:rsidR="004C1574" w14:paraId="5B8BBFD6" w14:textId="77777777" w:rsidTr="002A4085">
        <w:tc>
          <w:tcPr>
            <w:tcW w:w="1838" w:type="dxa"/>
          </w:tcPr>
          <w:p w14:paraId="0AFF2D40" w14:textId="77777777" w:rsidR="004C1574" w:rsidRDefault="004C1574" w:rsidP="009A5596">
            <w:pPr>
              <w:spacing w:line="276" w:lineRule="auto"/>
              <w:rPr>
                <w:lang w:eastAsia="en-AU"/>
              </w:rPr>
            </w:pPr>
            <w:r>
              <w:rPr>
                <w:lang w:eastAsia="en-AU"/>
              </w:rPr>
              <w:lastRenderedPageBreak/>
              <w:t>OR</w:t>
            </w:r>
          </w:p>
        </w:tc>
        <w:tc>
          <w:tcPr>
            <w:tcW w:w="7178" w:type="dxa"/>
          </w:tcPr>
          <w:p w14:paraId="7A77A898" w14:textId="77777777" w:rsidR="004C1574" w:rsidRDefault="004C1574" w:rsidP="009A5596">
            <w:pPr>
              <w:spacing w:line="276" w:lineRule="auto"/>
              <w:rPr>
                <w:lang w:eastAsia="en-AU"/>
              </w:rPr>
            </w:pPr>
            <w:r>
              <w:rPr>
                <w:lang w:eastAsia="en-AU"/>
              </w:rPr>
              <w:t>An SQL logical operator used to indicate that only one of the operands either side of it must be true.</w:t>
            </w:r>
          </w:p>
        </w:tc>
      </w:tr>
      <w:tr w:rsidR="004C1574" w14:paraId="203DE86D" w14:textId="77777777" w:rsidTr="002A4085">
        <w:tc>
          <w:tcPr>
            <w:tcW w:w="1838" w:type="dxa"/>
          </w:tcPr>
          <w:p w14:paraId="1B4B4EE2" w14:textId="77777777" w:rsidR="004C1574" w:rsidRDefault="004C1574" w:rsidP="009A5596">
            <w:pPr>
              <w:spacing w:line="276" w:lineRule="auto"/>
              <w:rPr>
                <w:lang w:eastAsia="en-AU"/>
              </w:rPr>
            </w:pPr>
            <w:r>
              <w:rPr>
                <w:lang w:eastAsia="en-AU"/>
              </w:rPr>
              <w:t>ORDER BY</w:t>
            </w:r>
          </w:p>
        </w:tc>
        <w:tc>
          <w:tcPr>
            <w:tcW w:w="7178" w:type="dxa"/>
          </w:tcPr>
          <w:p w14:paraId="331DFB49" w14:textId="77777777" w:rsidR="004C1574" w:rsidRDefault="004C1574" w:rsidP="009A5596">
            <w:pPr>
              <w:spacing w:line="276" w:lineRule="auto"/>
              <w:rPr>
                <w:lang w:eastAsia="en-AU"/>
              </w:rPr>
            </w:pPr>
            <w:r>
              <w:rPr>
                <w:lang w:eastAsia="en-AU"/>
              </w:rPr>
              <w:t>An SQL clause used for specifying the order of a SELECT query’s result set as either ascending or descending.</w:t>
            </w:r>
          </w:p>
        </w:tc>
      </w:tr>
      <w:tr w:rsidR="004C1574" w14:paraId="4FA82C93" w14:textId="77777777" w:rsidTr="002A4085">
        <w:tc>
          <w:tcPr>
            <w:tcW w:w="1838" w:type="dxa"/>
          </w:tcPr>
          <w:p w14:paraId="020A6D53" w14:textId="77777777" w:rsidR="004C1574" w:rsidRDefault="004C1574" w:rsidP="009A5596">
            <w:pPr>
              <w:spacing w:line="276" w:lineRule="auto"/>
              <w:rPr>
                <w:lang w:eastAsia="en-AU"/>
              </w:rPr>
            </w:pPr>
            <w:r>
              <w:rPr>
                <w:lang w:eastAsia="en-AU"/>
              </w:rPr>
              <w:t>OUTER JOIN</w:t>
            </w:r>
          </w:p>
        </w:tc>
        <w:tc>
          <w:tcPr>
            <w:tcW w:w="7178" w:type="dxa"/>
          </w:tcPr>
          <w:p w14:paraId="6510C6D1" w14:textId="77777777" w:rsidR="004C1574" w:rsidRDefault="004C1574" w:rsidP="009A5596">
            <w:pPr>
              <w:spacing w:line="276" w:lineRule="auto"/>
              <w:rPr>
                <w:lang w:eastAsia="en-AU"/>
              </w:rPr>
            </w:pPr>
            <w:r>
              <w:rPr>
                <w:lang w:eastAsia="en-AU"/>
              </w:rPr>
              <w:t>An SQL join operation that retrieves all records from both tables being joined, regardless of a match or not.</w:t>
            </w:r>
          </w:p>
        </w:tc>
      </w:tr>
      <w:tr w:rsidR="004C1574" w14:paraId="1F667BC3" w14:textId="77777777" w:rsidTr="002A4085">
        <w:tc>
          <w:tcPr>
            <w:tcW w:w="1838" w:type="dxa"/>
          </w:tcPr>
          <w:p w14:paraId="01C2DC6C" w14:textId="77777777" w:rsidR="004C1574" w:rsidRDefault="004C1574" w:rsidP="009A5596">
            <w:pPr>
              <w:spacing w:line="276" w:lineRule="auto"/>
              <w:rPr>
                <w:lang w:eastAsia="en-AU"/>
              </w:rPr>
            </w:pPr>
            <w:r>
              <w:rPr>
                <w:lang w:eastAsia="en-AU"/>
              </w:rPr>
              <w:t>Predicate</w:t>
            </w:r>
          </w:p>
        </w:tc>
        <w:tc>
          <w:tcPr>
            <w:tcW w:w="7178" w:type="dxa"/>
          </w:tcPr>
          <w:p w14:paraId="2B8EC69F" w14:textId="77777777" w:rsidR="004C1574" w:rsidRDefault="004C1574" w:rsidP="009A5596">
            <w:pPr>
              <w:spacing w:line="276" w:lineRule="auto"/>
              <w:rPr>
                <w:lang w:eastAsia="en-AU"/>
              </w:rPr>
            </w:pPr>
            <w:r>
              <w:rPr>
                <w:lang w:eastAsia="en-AU"/>
              </w:rPr>
              <w:t>An expression used in the search condition of WHERE clauses, HAVING clauses and JOIN conditions of FROM clauses, which evaluates to TRUE, FALSE, or UNKNOWN.</w:t>
            </w:r>
          </w:p>
        </w:tc>
      </w:tr>
      <w:tr w:rsidR="004C1574" w14:paraId="596C6BDD" w14:textId="77777777" w:rsidTr="002A4085">
        <w:tc>
          <w:tcPr>
            <w:tcW w:w="1838" w:type="dxa"/>
          </w:tcPr>
          <w:p w14:paraId="39A6A296" w14:textId="77777777" w:rsidR="004C1574" w:rsidRDefault="004C1574" w:rsidP="009A5596">
            <w:pPr>
              <w:spacing w:line="276" w:lineRule="auto"/>
              <w:rPr>
                <w:lang w:eastAsia="en-AU"/>
              </w:rPr>
            </w:pPr>
            <w:r>
              <w:rPr>
                <w:lang w:eastAsia="en-AU"/>
              </w:rPr>
              <w:t>Query</w:t>
            </w:r>
          </w:p>
        </w:tc>
        <w:tc>
          <w:tcPr>
            <w:tcW w:w="7178" w:type="dxa"/>
          </w:tcPr>
          <w:p w14:paraId="48B8178E" w14:textId="77777777" w:rsidR="004C1574" w:rsidRDefault="004C1574" w:rsidP="009A5596">
            <w:pPr>
              <w:spacing w:line="276" w:lineRule="auto"/>
              <w:rPr>
                <w:lang w:eastAsia="en-AU"/>
              </w:rPr>
            </w:pPr>
            <w:r>
              <w:rPr>
                <w:lang w:eastAsia="en-AU"/>
              </w:rPr>
              <w:t>An SQL statement requesting data or performing a task on the database.</w:t>
            </w:r>
          </w:p>
        </w:tc>
      </w:tr>
      <w:tr w:rsidR="004C1574" w14:paraId="277694EB" w14:textId="77777777" w:rsidTr="002A4085">
        <w:tc>
          <w:tcPr>
            <w:tcW w:w="1838" w:type="dxa"/>
          </w:tcPr>
          <w:p w14:paraId="2F72EFDA" w14:textId="77777777" w:rsidR="004C1574" w:rsidRDefault="004C1574" w:rsidP="009A5596">
            <w:pPr>
              <w:spacing w:line="276" w:lineRule="auto"/>
              <w:rPr>
                <w:lang w:eastAsia="en-AU"/>
              </w:rPr>
            </w:pPr>
            <w:r>
              <w:rPr>
                <w:lang w:eastAsia="en-AU"/>
              </w:rPr>
              <w:t>Result set</w:t>
            </w:r>
          </w:p>
        </w:tc>
        <w:tc>
          <w:tcPr>
            <w:tcW w:w="7178" w:type="dxa"/>
          </w:tcPr>
          <w:p w14:paraId="67684D9E" w14:textId="77777777" w:rsidR="004C1574" w:rsidRDefault="004C1574" w:rsidP="009A5596">
            <w:pPr>
              <w:spacing w:line="276" w:lineRule="auto"/>
              <w:rPr>
                <w:lang w:eastAsia="en-AU"/>
              </w:rPr>
            </w:pPr>
            <w:r>
              <w:rPr>
                <w:lang w:eastAsia="en-AU"/>
              </w:rPr>
              <w:t>The data row returned by a query.</w:t>
            </w:r>
          </w:p>
        </w:tc>
      </w:tr>
      <w:tr w:rsidR="004C1574" w14:paraId="4C3ADCC1" w14:textId="77777777" w:rsidTr="002A4085">
        <w:tc>
          <w:tcPr>
            <w:tcW w:w="1838" w:type="dxa"/>
          </w:tcPr>
          <w:p w14:paraId="0B3BD224" w14:textId="77777777" w:rsidR="004C1574" w:rsidRDefault="004C1574" w:rsidP="009A5596">
            <w:pPr>
              <w:spacing w:line="276" w:lineRule="auto"/>
              <w:rPr>
                <w:lang w:eastAsia="en-AU"/>
              </w:rPr>
            </w:pPr>
            <w:r>
              <w:rPr>
                <w:lang w:eastAsia="en-AU"/>
              </w:rPr>
              <w:t>Record</w:t>
            </w:r>
          </w:p>
        </w:tc>
        <w:tc>
          <w:tcPr>
            <w:tcW w:w="7178" w:type="dxa"/>
          </w:tcPr>
          <w:p w14:paraId="10F96F98" w14:textId="77777777" w:rsidR="004C1574" w:rsidRDefault="004C1574" w:rsidP="009A5596">
            <w:pPr>
              <w:spacing w:line="276" w:lineRule="auto"/>
              <w:rPr>
                <w:lang w:eastAsia="en-AU"/>
              </w:rPr>
            </w:pPr>
            <w:r>
              <w:rPr>
                <w:lang w:eastAsia="en-AU"/>
              </w:rPr>
              <w:t>Synonymous with a single row of a table.</w:t>
            </w:r>
          </w:p>
        </w:tc>
      </w:tr>
      <w:tr w:rsidR="004C1574" w14:paraId="3CA748D5" w14:textId="77777777" w:rsidTr="002A4085">
        <w:tc>
          <w:tcPr>
            <w:tcW w:w="1838" w:type="dxa"/>
          </w:tcPr>
          <w:p w14:paraId="0933BD58" w14:textId="77777777" w:rsidR="004C1574" w:rsidRDefault="004C1574" w:rsidP="009A5596">
            <w:pPr>
              <w:spacing w:line="276" w:lineRule="auto"/>
              <w:rPr>
                <w:lang w:eastAsia="en-AU"/>
              </w:rPr>
            </w:pPr>
            <w:r>
              <w:rPr>
                <w:lang w:eastAsia="en-AU"/>
              </w:rPr>
              <w:t>RIGHT OUTER JOIN</w:t>
            </w:r>
          </w:p>
        </w:tc>
        <w:tc>
          <w:tcPr>
            <w:tcW w:w="7178" w:type="dxa"/>
          </w:tcPr>
          <w:p w14:paraId="20F39BA8" w14:textId="77777777" w:rsidR="004C1574" w:rsidRDefault="004C1574" w:rsidP="009A5596">
            <w:pPr>
              <w:spacing w:line="276" w:lineRule="auto"/>
              <w:rPr>
                <w:lang w:eastAsia="en-AU"/>
              </w:rPr>
            </w:pPr>
            <w:r>
              <w:rPr>
                <w:lang w:eastAsia="en-AU"/>
              </w:rPr>
              <w:t xml:space="preserve">An SQL query operation that retrieves </w:t>
            </w:r>
            <w:r w:rsidRPr="000E32C4">
              <w:rPr>
                <w:lang w:eastAsia="en-AU"/>
              </w:rPr>
              <w:t>all</w:t>
            </w:r>
            <w:r>
              <w:rPr>
                <w:lang w:eastAsia="en-AU"/>
              </w:rPr>
              <w:t xml:space="preserve"> the records from the table defined on the RIGHT side of the join operation and only the </w:t>
            </w:r>
            <w:r w:rsidRPr="000E32C4">
              <w:rPr>
                <w:lang w:eastAsia="en-AU"/>
              </w:rPr>
              <w:t>matching</w:t>
            </w:r>
            <w:r>
              <w:rPr>
                <w:lang w:eastAsia="en-AU"/>
              </w:rPr>
              <w:t xml:space="preserve"> records from the table on the left side of the operation.</w:t>
            </w:r>
          </w:p>
        </w:tc>
      </w:tr>
      <w:tr w:rsidR="004C1574" w14:paraId="3D769DC0" w14:textId="77777777" w:rsidTr="002A4085">
        <w:tc>
          <w:tcPr>
            <w:tcW w:w="1838" w:type="dxa"/>
          </w:tcPr>
          <w:p w14:paraId="78A1F42F" w14:textId="77777777" w:rsidR="004C1574" w:rsidRDefault="004C1574" w:rsidP="009A5596">
            <w:pPr>
              <w:spacing w:line="276" w:lineRule="auto"/>
              <w:rPr>
                <w:lang w:eastAsia="en-AU"/>
              </w:rPr>
            </w:pPr>
            <w:r>
              <w:rPr>
                <w:lang w:eastAsia="en-AU"/>
              </w:rPr>
              <w:t>SELECT</w:t>
            </w:r>
          </w:p>
        </w:tc>
        <w:tc>
          <w:tcPr>
            <w:tcW w:w="7178" w:type="dxa"/>
          </w:tcPr>
          <w:p w14:paraId="7821A2FC" w14:textId="77777777" w:rsidR="004C1574" w:rsidRDefault="004C1574" w:rsidP="009A5596">
            <w:pPr>
              <w:spacing w:line="276" w:lineRule="auto"/>
              <w:rPr>
                <w:lang w:eastAsia="en-AU"/>
              </w:rPr>
            </w:pPr>
            <w:r>
              <w:rPr>
                <w:lang w:eastAsia="en-AU"/>
              </w:rPr>
              <w:t>An SQL command that retrieves the data from a specified list of columns.</w:t>
            </w:r>
          </w:p>
        </w:tc>
      </w:tr>
      <w:tr w:rsidR="004C1574" w14:paraId="2842BA3E" w14:textId="77777777" w:rsidTr="002A4085">
        <w:tc>
          <w:tcPr>
            <w:tcW w:w="1838" w:type="dxa"/>
          </w:tcPr>
          <w:p w14:paraId="0A8EA080" w14:textId="77777777" w:rsidR="004C1574" w:rsidRDefault="004C1574" w:rsidP="009A5596">
            <w:pPr>
              <w:spacing w:line="276" w:lineRule="auto"/>
              <w:rPr>
                <w:lang w:eastAsia="en-AU"/>
              </w:rPr>
            </w:pPr>
            <w:r>
              <w:rPr>
                <w:lang w:eastAsia="en-AU"/>
              </w:rPr>
              <w:t>SUM()</w:t>
            </w:r>
          </w:p>
        </w:tc>
        <w:tc>
          <w:tcPr>
            <w:tcW w:w="7178" w:type="dxa"/>
          </w:tcPr>
          <w:p w14:paraId="1CB0087F" w14:textId="77777777" w:rsidR="004C1574" w:rsidRDefault="004C1574" w:rsidP="009A5596">
            <w:pPr>
              <w:spacing w:line="276" w:lineRule="auto"/>
              <w:rPr>
                <w:lang w:eastAsia="en-AU"/>
              </w:rPr>
            </w:pPr>
            <w:r>
              <w:rPr>
                <w:lang w:eastAsia="en-AU"/>
              </w:rPr>
              <w:t>An SQL aggregate function that sums the values of a given column.</w:t>
            </w:r>
          </w:p>
        </w:tc>
      </w:tr>
      <w:tr w:rsidR="004C1574" w14:paraId="49BAB2E7" w14:textId="77777777" w:rsidTr="002A4085">
        <w:tc>
          <w:tcPr>
            <w:tcW w:w="1838" w:type="dxa"/>
          </w:tcPr>
          <w:p w14:paraId="22EFA8A7" w14:textId="77777777" w:rsidR="004C1574" w:rsidRDefault="004C1574" w:rsidP="009A5596">
            <w:pPr>
              <w:spacing w:line="276" w:lineRule="auto"/>
              <w:rPr>
                <w:lang w:eastAsia="en-AU"/>
              </w:rPr>
            </w:pPr>
            <w:r>
              <w:rPr>
                <w:lang w:eastAsia="en-AU"/>
              </w:rPr>
              <w:t>UNION</w:t>
            </w:r>
          </w:p>
        </w:tc>
        <w:tc>
          <w:tcPr>
            <w:tcW w:w="7178" w:type="dxa"/>
          </w:tcPr>
          <w:p w14:paraId="5F25D71F" w14:textId="77777777" w:rsidR="004C1574" w:rsidRDefault="004C1574" w:rsidP="009A5596">
            <w:pPr>
              <w:spacing w:line="276" w:lineRule="auto"/>
              <w:rPr>
                <w:lang w:eastAsia="en-AU"/>
              </w:rPr>
            </w:pPr>
            <w:r>
              <w:rPr>
                <w:lang w:eastAsia="en-AU"/>
              </w:rPr>
              <w:t>An SQL clause that combines the results of two queries into a single result set.</w:t>
            </w:r>
          </w:p>
        </w:tc>
      </w:tr>
      <w:tr w:rsidR="004C1574" w14:paraId="0E50413A" w14:textId="77777777" w:rsidTr="002A4085">
        <w:tc>
          <w:tcPr>
            <w:tcW w:w="1838" w:type="dxa"/>
          </w:tcPr>
          <w:p w14:paraId="1A6E1E50" w14:textId="77777777" w:rsidR="004C1574" w:rsidRDefault="004C1574" w:rsidP="009A5596">
            <w:pPr>
              <w:spacing w:line="276" w:lineRule="auto"/>
              <w:rPr>
                <w:lang w:eastAsia="en-AU"/>
              </w:rPr>
            </w:pPr>
            <w:r>
              <w:rPr>
                <w:lang w:eastAsia="en-AU"/>
              </w:rPr>
              <w:t>UPDATE</w:t>
            </w:r>
          </w:p>
        </w:tc>
        <w:tc>
          <w:tcPr>
            <w:tcW w:w="7178" w:type="dxa"/>
          </w:tcPr>
          <w:p w14:paraId="0D8DA71A" w14:textId="77777777" w:rsidR="004C1574" w:rsidRDefault="004C1574" w:rsidP="009A5596">
            <w:pPr>
              <w:spacing w:line="276" w:lineRule="auto"/>
              <w:rPr>
                <w:lang w:eastAsia="en-AU"/>
              </w:rPr>
            </w:pPr>
            <w:r>
              <w:rPr>
                <w:lang w:eastAsia="en-AU"/>
              </w:rPr>
              <w:t>An SQL command used to change the values of existing data in one or more rows of a table.</w:t>
            </w:r>
          </w:p>
        </w:tc>
      </w:tr>
    </w:tbl>
    <w:p w14:paraId="3B2FDE29" w14:textId="77777777" w:rsidR="00890CA7" w:rsidRPr="00B2780C" w:rsidRDefault="00890CA7" w:rsidP="00890CA7">
      <w:pPr>
        <w:pStyle w:val="HeadingDecorative"/>
      </w:pPr>
      <w:r w:rsidRPr="00B2780C">
        <w:lastRenderedPageBreak/>
        <w:tab/>
      </w:r>
      <w:r w:rsidRPr="00B2780C">
        <w:rPr>
          <w:noProof/>
        </w:rPr>
        <w:drawing>
          <wp:inline distT="0" distB="0" distL="0" distR="0" wp14:anchorId="1001B53A" wp14:editId="2C922267">
            <wp:extent cx="360000" cy="360000"/>
            <wp:effectExtent l="0" t="0" r="2540" b="2540"/>
            <wp:docPr id="44"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66AABB4" w14:textId="77777777" w:rsidR="00890CA7" w:rsidRPr="00B2780C" w:rsidRDefault="00890CA7" w:rsidP="00890CA7">
      <w:pPr>
        <w:pStyle w:val="Heading2"/>
        <w:rPr>
          <w:noProof w:val="0"/>
        </w:rPr>
      </w:pPr>
      <w:bookmarkStart w:id="221" w:name="_Toc46131913"/>
      <w:bookmarkStart w:id="222" w:name="_Toc47001904"/>
      <w:bookmarkStart w:id="223" w:name="_Toc47344194"/>
      <w:r w:rsidRPr="00B2780C">
        <w:rPr>
          <w:noProof w:val="0"/>
        </w:rPr>
        <w:t xml:space="preserve">Video: </w:t>
      </w:r>
      <w:r>
        <w:rPr>
          <w:noProof w:val="0"/>
        </w:rPr>
        <w:t>Connecting to SQL s</w:t>
      </w:r>
      <w:r w:rsidRPr="00991CC1">
        <w:rPr>
          <w:noProof w:val="0"/>
        </w:rPr>
        <w:t>erver using SSMS</w:t>
      </w:r>
      <w:bookmarkEnd w:id="221"/>
      <w:bookmarkEnd w:id="222"/>
      <w:bookmarkEnd w:id="223"/>
    </w:p>
    <w:p w14:paraId="3549E5F1" w14:textId="6FA6BB9C" w:rsidR="00890CA7" w:rsidRDefault="00890CA7" w:rsidP="00890CA7">
      <w:pPr>
        <w:rPr>
          <w:lang w:eastAsia="en-AU"/>
        </w:rPr>
      </w:pPr>
      <w:r>
        <w:rPr>
          <w:lang w:eastAsia="en-AU"/>
        </w:rPr>
        <w:t>Watch this video to learn how to connect to a SQL server database server using SQL Server Management Studio (SSMS).</w:t>
      </w:r>
    </w:p>
    <w:p w14:paraId="6F072850" w14:textId="723E1CC8" w:rsidR="00890CA7" w:rsidRDefault="006D3652" w:rsidP="00955576">
      <w:pPr>
        <w:keepNext/>
        <w:rPr>
          <w:lang w:eastAsia="en-AU"/>
        </w:rPr>
      </w:pPr>
      <w:hyperlink r:id="rId221" w:history="1">
        <w:r w:rsidR="00890CA7" w:rsidRPr="00D21D69">
          <w:rPr>
            <w:rStyle w:val="Hyperlink"/>
            <w:lang w:eastAsia="en-AU"/>
          </w:rPr>
          <w:t>Connecting to SQL server using SSMS—Part 1</w:t>
        </w:r>
      </w:hyperlink>
      <w:r w:rsidR="00890CA7">
        <w:rPr>
          <w:lang w:eastAsia="en-AU"/>
        </w:rPr>
        <w:t xml:space="preserve"> (YouTube 09:40 mins)</w:t>
      </w:r>
      <w:r w:rsidR="00A64E49">
        <w:rPr>
          <w:lang w:eastAsia="en-AU"/>
        </w:rPr>
        <w:t>.</w:t>
      </w:r>
    </w:p>
    <w:p w14:paraId="00A27622" w14:textId="77777777" w:rsidR="00890CA7" w:rsidRDefault="00890CA7" w:rsidP="00890CA7">
      <w:pPr>
        <w:pStyle w:val="Caption"/>
      </w:pPr>
      <w:r>
        <w:rPr>
          <w:noProof/>
          <w:lang w:eastAsia="en-AU"/>
        </w:rPr>
        <w:drawing>
          <wp:inline distT="0" distB="0" distL="0" distR="0" wp14:anchorId="7D3E82F6" wp14:editId="62330463">
            <wp:extent cx="2921000" cy="2190750"/>
            <wp:effectExtent l="0" t="0" r="0" b="0"/>
            <wp:docPr id="1813448293" name="Video 45">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45"/>
                    <pic:cNvPicPr/>
                  </pic:nvPicPr>
                  <pic:blipFill>
                    <a:blip r:embed="rId22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NObiptSMSI&quot; frameborder=&quot;0&quot; type=&quot;text/html&quot; width=&quot;816&quot; height=&quot;480&quot; /&gt;" h="480" w="816"/>
                        </a:ext>
                      </a:extLst>
                    </a:blip>
                    <a:stretch>
                      <a:fillRect/>
                    </a:stretch>
                  </pic:blipFill>
                  <pic:spPr>
                    <a:xfrm>
                      <a:off x="0" y="0"/>
                      <a:ext cx="2921000" cy="2190750"/>
                    </a:xfrm>
                    <a:prstGeom prst="rect">
                      <a:avLst/>
                    </a:prstGeom>
                  </pic:spPr>
                </pic:pic>
              </a:graphicData>
            </a:graphic>
          </wp:inline>
        </w:drawing>
      </w:r>
    </w:p>
    <w:p w14:paraId="739AAD92" w14:textId="4E96F030" w:rsidR="00890CA7" w:rsidRDefault="004C320D" w:rsidP="00890CA7">
      <w:pPr>
        <w:pStyle w:val="Caption"/>
        <w:keepNext w:val="0"/>
      </w:pPr>
      <w:r w:rsidRPr="004C320D">
        <w:t>https://youtu.be/ZNObiptSMSI</w:t>
      </w:r>
    </w:p>
    <w:p w14:paraId="2676822D" w14:textId="4DAB1CCF" w:rsidR="009C35BA" w:rsidRDefault="009C35BA" w:rsidP="009C35BA">
      <w:pPr>
        <w:pStyle w:val="Heading1"/>
      </w:pPr>
      <w:bookmarkStart w:id="224" w:name="_Toc46131916"/>
      <w:bookmarkStart w:id="225" w:name="_Toc47001906"/>
      <w:bookmarkStart w:id="226" w:name="_Toc47344195"/>
      <w:r>
        <w:t>Creating a database</w:t>
      </w:r>
      <w:r w:rsidR="0043729D">
        <w:t xml:space="preserve"> and tables</w:t>
      </w:r>
      <w:bookmarkEnd w:id="226"/>
    </w:p>
    <w:p w14:paraId="14BEBE2B" w14:textId="591C1C4C" w:rsidR="00952079" w:rsidRDefault="00952079" w:rsidP="00952079">
      <w:pPr>
        <w:rPr>
          <w:lang w:eastAsia="en-AU"/>
        </w:rPr>
      </w:pPr>
      <w:r w:rsidRPr="009C3835">
        <w:rPr>
          <w:lang w:eastAsia="en-AU"/>
        </w:rPr>
        <w:t>There are three ways that you can create a new database in most development env</w:t>
      </w:r>
      <w:r>
        <w:rPr>
          <w:lang w:eastAsia="en-AU"/>
        </w:rPr>
        <w:t>ironments.</w:t>
      </w:r>
    </w:p>
    <w:p w14:paraId="74923463" w14:textId="77777777" w:rsidR="00952079" w:rsidRDefault="00952079" w:rsidP="00952079">
      <w:pPr>
        <w:pStyle w:val="ListNumber"/>
        <w:numPr>
          <w:ilvl w:val="0"/>
          <w:numId w:val="5"/>
        </w:numPr>
        <w:rPr>
          <w:lang w:eastAsia="en-AU"/>
        </w:rPr>
      </w:pPr>
      <w:r>
        <w:rPr>
          <w:lang w:eastAsia="en-AU"/>
        </w:rPr>
        <w:t>Use a case tool, such as SQL Power Architect, to generate (forward engineer) the SQL to create the database, tables, constraints, indexes, etc. from a predefined model.</w:t>
      </w:r>
    </w:p>
    <w:p w14:paraId="27F09FB8" w14:textId="77777777" w:rsidR="00952079" w:rsidRDefault="00952079" w:rsidP="00952079">
      <w:pPr>
        <w:pStyle w:val="ListNumber"/>
        <w:rPr>
          <w:lang w:eastAsia="en-AU"/>
        </w:rPr>
      </w:pPr>
      <w:r>
        <w:rPr>
          <w:lang w:eastAsia="en-AU"/>
        </w:rPr>
        <w:t>Use the graphical user interface (GUI) elements of a development environment such as SSMS to select and ‘click’ the various menu options that allow you to create the database, tables, constraints, and indexes, etc.</w:t>
      </w:r>
    </w:p>
    <w:p w14:paraId="552C2318" w14:textId="77777777" w:rsidR="00952079" w:rsidRDefault="00952079" w:rsidP="00952079">
      <w:pPr>
        <w:pStyle w:val="ListNumber"/>
        <w:rPr>
          <w:lang w:eastAsia="en-AU"/>
        </w:rPr>
      </w:pPr>
      <w:r>
        <w:rPr>
          <w:lang w:eastAsia="en-AU"/>
        </w:rPr>
        <w:t>Use SQL in a script to create the database, tables, constraints, indexes etc. and execute the script file on a database server.</w:t>
      </w:r>
    </w:p>
    <w:p w14:paraId="03DF65FB" w14:textId="77777777" w:rsidR="00236481" w:rsidRDefault="00236481" w:rsidP="00236481">
      <w:pPr>
        <w:pStyle w:val="Heading2"/>
      </w:pPr>
      <w:bookmarkStart w:id="227" w:name="_Toc47344196"/>
      <w:r>
        <w:t>Create database syntax</w:t>
      </w:r>
      <w:bookmarkEnd w:id="227"/>
    </w:p>
    <w:p w14:paraId="2C5801A9" w14:textId="77777777" w:rsidR="00236481" w:rsidRDefault="00236481" w:rsidP="00236481">
      <w:pPr>
        <w:rPr>
          <w:lang w:eastAsia="en-AU"/>
        </w:rPr>
      </w:pPr>
      <w:r>
        <w:rPr>
          <w:lang w:eastAsia="en-AU"/>
        </w:rPr>
        <w:t>The following describes the syntax for the most basic CREATE DATABASE statement. Elements enclosed in square brackets are optional to the statement.</w:t>
      </w:r>
    </w:p>
    <w:p w14:paraId="47448211"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lastRenderedPageBreak/>
        <w:t>CREATE DATABASE database_name</w:t>
      </w:r>
    </w:p>
    <w:p w14:paraId="2A3E9F91"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t>[ CONTAINMENT = { NONE | PARTIAL } ]</w:t>
      </w:r>
    </w:p>
    <w:p w14:paraId="3F7C4BE7"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t>[ ON</w:t>
      </w:r>
    </w:p>
    <w:p w14:paraId="1E78A8AC"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Pr>
          <w:rFonts w:ascii="Consolas" w:hAnsi="Consolas"/>
          <w:sz w:val="20"/>
          <w:szCs w:val="20"/>
          <w:shd w:val="clear" w:color="auto" w:fill="FAFAFA"/>
          <w:lang w:eastAsia="en-AU"/>
        </w:rPr>
        <w:t xml:space="preserve"> </w:t>
      </w:r>
      <w:r w:rsidRPr="008C3100">
        <w:rPr>
          <w:rFonts w:ascii="Consolas" w:hAnsi="Consolas"/>
          <w:sz w:val="20"/>
          <w:szCs w:val="20"/>
          <w:shd w:val="clear" w:color="auto" w:fill="FAFAFA"/>
          <w:lang w:eastAsia="en-AU"/>
        </w:rPr>
        <w:t>[ PRIMARY ] &lt;filespec&gt; [ ,...n ]</w:t>
      </w:r>
    </w:p>
    <w:p w14:paraId="15EB9A77"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Pr>
          <w:rFonts w:ascii="Consolas" w:hAnsi="Consolas"/>
          <w:sz w:val="20"/>
          <w:szCs w:val="20"/>
          <w:shd w:val="clear" w:color="auto" w:fill="FAFAFA"/>
          <w:lang w:eastAsia="en-AU"/>
        </w:rPr>
        <w:t xml:space="preserve"> </w:t>
      </w:r>
      <w:r w:rsidRPr="008C3100">
        <w:rPr>
          <w:rFonts w:ascii="Consolas" w:hAnsi="Consolas"/>
          <w:sz w:val="20"/>
          <w:szCs w:val="20"/>
          <w:shd w:val="clear" w:color="auto" w:fill="FAFAFA"/>
          <w:lang w:eastAsia="en-AU"/>
        </w:rPr>
        <w:t>[ , &lt;filegroup&gt; [ ,...n ] ]</w:t>
      </w:r>
    </w:p>
    <w:p w14:paraId="0A9181C1"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Pr>
          <w:rFonts w:ascii="Consolas" w:hAnsi="Consolas"/>
          <w:sz w:val="20"/>
          <w:szCs w:val="20"/>
          <w:shd w:val="clear" w:color="auto" w:fill="FAFAFA"/>
          <w:lang w:eastAsia="en-AU"/>
        </w:rPr>
        <w:t xml:space="preserve"> </w:t>
      </w:r>
      <w:r w:rsidRPr="008C3100">
        <w:rPr>
          <w:rFonts w:ascii="Consolas" w:hAnsi="Consolas"/>
          <w:sz w:val="20"/>
          <w:szCs w:val="20"/>
          <w:shd w:val="clear" w:color="auto" w:fill="FAFAFA"/>
          <w:lang w:eastAsia="en-AU"/>
        </w:rPr>
        <w:t>[ LOG ON &lt;filespec&gt; [ ,...n ] ]</w:t>
      </w:r>
    </w:p>
    <w:p w14:paraId="0B2B7746"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t>]</w:t>
      </w:r>
    </w:p>
    <w:p w14:paraId="1D8B67B6"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t>[ COLLATE collation_name ]</w:t>
      </w:r>
    </w:p>
    <w:p w14:paraId="08167C33"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t>[ WITH &lt;option&gt; [,...n ] ]</w:t>
      </w:r>
    </w:p>
    <w:p w14:paraId="61A76427" w14:textId="77777777" w:rsidR="00236481" w:rsidRPr="008C3100" w:rsidRDefault="00236481" w:rsidP="00236481">
      <w:pPr>
        <w:pStyle w:val="InputBoxMed"/>
        <w:framePr w:wrap="around"/>
        <w:spacing w:after="0"/>
        <w:rPr>
          <w:rFonts w:ascii="Consolas" w:hAnsi="Consolas"/>
          <w:sz w:val="20"/>
          <w:szCs w:val="20"/>
          <w:shd w:val="clear" w:color="auto" w:fill="FAFAFA"/>
          <w:lang w:eastAsia="en-AU"/>
        </w:rPr>
      </w:pPr>
      <w:r w:rsidRPr="008C3100">
        <w:rPr>
          <w:rFonts w:ascii="Consolas" w:hAnsi="Consolas"/>
          <w:sz w:val="20"/>
          <w:szCs w:val="20"/>
          <w:shd w:val="clear" w:color="auto" w:fill="FAFAFA"/>
          <w:lang w:eastAsia="en-AU"/>
        </w:rPr>
        <w:t>[;]</w:t>
      </w:r>
    </w:p>
    <w:p w14:paraId="5508AD6F" w14:textId="77777777" w:rsidR="00EB7251" w:rsidRPr="00B2780C" w:rsidRDefault="00EB7251" w:rsidP="00EB7251">
      <w:pPr>
        <w:pStyle w:val="HeadingDecorative"/>
      </w:pPr>
      <w:r w:rsidRPr="00B2780C">
        <w:tab/>
      </w:r>
      <w:r w:rsidRPr="00B2780C">
        <w:rPr>
          <w:noProof/>
        </w:rPr>
        <w:drawing>
          <wp:inline distT="0" distB="0" distL="0" distR="0" wp14:anchorId="48F25803" wp14:editId="14273905">
            <wp:extent cx="360000" cy="360000"/>
            <wp:effectExtent l="0" t="0" r="2540" b="2540"/>
            <wp:docPr id="1834394318"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44D08CA9" w14:textId="083ADDBB" w:rsidR="00926B95" w:rsidRDefault="00926B95" w:rsidP="00926B95">
      <w:pPr>
        <w:pStyle w:val="Heading2"/>
      </w:pPr>
      <w:bookmarkStart w:id="228" w:name="_Toc47344197"/>
      <w:r w:rsidRPr="006C32EE">
        <w:t>Vide</w:t>
      </w:r>
      <w:r>
        <w:t xml:space="preserve">o: </w:t>
      </w:r>
      <w:r w:rsidRPr="006C32EE">
        <w:t>Creating, alt</w:t>
      </w:r>
      <w:r>
        <w:t>ering and dropping a database</w:t>
      </w:r>
      <w:bookmarkEnd w:id="224"/>
      <w:bookmarkEnd w:id="225"/>
      <w:bookmarkEnd w:id="228"/>
    </w:p>
    <w:p w14:paraId="0FB1160D" w14:textId="77777777" w:rsidR="00926B95" w:rsidRDefault="00926B95" w:rsidP="00926B95">
      <w:pPr>
        <w:keepLines w:val="0"/>
        <w:spacing w:before="0"/>
      </w:pPr>
      <w:r>
        <w:t>Watch the video tutorial c</w:t>
      </w:r>
      <w:r w:rsidRPr="006C32EE">
        <w:t>reating, alt</w:t>
      </w:r>
      <w:r>
        <w:t>ering and dropping a database—part two</w:t>
      </w:r>
      <w:r w:rsidRPr="006C32EE">
        <w:t xml:space="preserve"> for details on how to use GUI elements and how to write SQL to create a database using SSMS</w:t>
      </w:r>
      <w:r>
        <w:t>.</w:t>
      </w:r>
    </w:p>
    <w:p w14:paraId="17A79E5B" w14:textId="53E3229C" w:rsidR="00926B95" w:rsidRDefault="006D3652" w:rsidP="00955576">
      <w:pPr>
        <w:keepNext/>
        <w:keepLines w:val="0"/>
        <w:spacing w:before="0"/>
      </w:pPr>
      <w:hyperlink r:id="rId224" w:history="1">
        <w:r w:rsidR="00926B95" w:rsidRPr="00767E49">
          <w:rPr>
            <w:rStyle w:val="Hyperlink"/>
          </w:rPr>
          <w:t>Creating, altering and dropping a database</w:t>
        </w:r>
      </w:hyperlink>
      <w:r w:rsidR="00926B95">
        <w:t xml:space="preserve"> (YouTube 15:16 mins)</w:t>
      </w:r>
    </w:p>
    <w:p w14:paraId="1472D44A" w14:textId="77777777" w:rsidR="00926B95" w:rsidRDefault="00926B95" w:rsidP="00926B95">
      <w:pPr>
        <w:keepLines w:val="0"/>
        <w:spacing w:before="0"/>
      </w:pPr>
      <w:r>
        <w:rPr>
          <w:noProof/>
          <w:lang w:eastAsia="en-AU"/>
        </w:rPr>
        <w:drawing>
          <wp:inline distT="0" distB="0" distL="0" distR="0" wp14:anchorId="5EA60997" wp14:editId="22CAD50D">
            <wp:extent cx="2931717" cy="2198788"/>
            <wp:effectExtent l="0" t="0" r="2540" b="0"/>
            <wp:docPr id="448018957" name="Video 43">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43"/>
                    <pic:cNvPicPr/>
                  </pic:nvPicPr>
                  <pic:blipFill>
                    <a:blip r:embed="rId22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uxuHHacIWU&quot; frameborder=&quot;0&quot; type=&quot;text/html&quot; width=&quot;816&quot; height=&quot;480&quot; /&gt;" h="480" w="816"/>
                        </a:ext>
                      </a:extLst>
                    </a:blip>
                    <a:stretch>
                      <a:fillRect/>
                    </a:stretch>
                  </pic:blipFill>
                  <pic:spPr>
                    <a:xfrm>
                      <a:off x="0" y="0"/>
                      <a:ext cx="2931717" cy="2198788"/>
                    </a:xfrm>
                    <a:prstGeom prst="rect">
                      <a:avLst/>
                    </a:prstGeom>
                  </pic:spPr>
                </pic:pic>
              </a:graphicData>
            </a:graphic>
          </wp:inline>
        </w:drawing>
      </w:r>
    </w:p>
    <w:p w14:paraId="1446DC73" w14:textId="27C36AE8" w:rsidR="00926B95" w:rsidRDefault="00EB7251" w:rsidP="00955576">
      <w:pPr>
        <w:pStyle w:val="Caption"/>
        <w:keepNext w:val="0"/>
      </w:pPr>
      <w:r w:rsidRPr="009F1EBE">
        <w:t>https://youtu.be/TuxuHHacIWU</w:t>
      </w:r>
    </w:p>
    <w:p w14:paraId="330CCD26" w14:textId="77777777" w:rsidR="00EB7251" w:rsidRPr="00B2780C" w:rsidRDefault="00EB7251" w:rsidP="00EB7251">
      <w:pPr>
        <w:pStyle w:val="Heading2"/>
        <w:rPr>
          <w:noProof w:val="0"/>
        </w:rPr>
      </w:pPr>
      <w:bookmarkStart w:id="229" w:name="_Toc46131915"/>
      <w:bookmarkStart w:id="230" w:name="_Toc47001905"/>
      <w:bookmarkStart w:id="231" w:name="_Toc47344198"/>
      <w:r w:rsidRPr="00B2780C">
        <w:rPr>
          <w:noProof w:val="0"/>
        </w:rPr>
        <w:t xml:space="preserve">Video: </w:t>
      </w:r>
      <w:r>
        <w:rPr>
          <w:noProof w:val="0"/>
        </w:rPr>
        <w:t>Apply forward e</w:t>
      </w:r>
      <w:r w:rsidRPr="006C32EE">
        <w:rPr>
          <w:noProof w:val="0"/>
        </w:rPr>
        <w:t>ngineering in SQL Power Architect</w:t>
      </w:r>
      <w:bookmarkEnd w:id="229"/>
      <w:bookmarkEnd w:id="230"/>
      <w:bookmarkEnd w:id="231"/>
    </w:p>
    <w:p w14:paraId="0D270180" w14:textId="77777777" w:rsidR="00EB7251" w:rsidRDefault="00EB7251" w:rsidP="00EB7251">
      <w:r w:rsidRPr="006C32EE">
        <w:t xml:space="preserve">Watch </w:t>
      </w:r>
      <w:r>
        <w:t xml:space="preserve">this video to learn </w:t>
      </w:r>
      <w:r w:rsidRPr="006C32EE">
        <w:t>some hints on how to generate the SQL from a data model</w:t>
      </w:r>
      <w:r>
        <w:t>.</w:t>
      </w:r>
    </w:p>
    <w:p w14:paraId="2C71450C" w14:textId="4BB3A18C" w:rsidR="00EB7251" w:rsidRPr="00B2780C" w:rsidRDefault="006D3652" w:rsidP="00F777DD">
      <w:pPr>
        <w:keepNext/>
      </w:pPr>
      <w:hyperlink r:id="rId227" w:history="1">
        <w:r w:rsidR="00EB7251" w:rsidRPr="00FD0651">
          <w:rPr>
            <w:rStyle w:val="Hyperlink"/>
          </w:rPr>
          <w:t>Apply forward engineering in SQL Power Architect</w:t>
        </w:r>
      </w:hyperlink>
      <w:r w:rsidR="00EB7251">
        <w:t xml:space="preserve"> (YouTube 01:46 mins)</w:t>
      </w:r>
      <w:r w:rsidR="009F1EBE">
        <w:t>.</w:t>
      </w:r>
    </w:p>
    <w:p w14:paraId="1072A405" w14:textId="77777777" w:rsidR="00EB7251" w:rsidRPr="00B2780C" w:rsidRDefault="00EB7251" w:rsidP="00EB7251">
      <w:r>
        <w:rPr>
          <w:noProof/>
          <w:lang w:eastAsia="en-AU"/>
        </w:rPr>
        <w:drawing>
          <wp:inline distT="0" distB="0" distL="0" distR="0" wp14:anchorId="58CA26E8" wp14:editId="5E4373B0">
            <wp:extent cx="2910576" cy="2182932"/>
            <wp:effectExtent l="0" t="0" r="4445" b="8255"/>
            <wp:docPr id="925315477" name="Video 34">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34"/>
                    <pic:cNvPicPr/>
                  </pic:nvPicPr>
                  <pic:blipFill>
                    <a:blip r:embed="rId22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OU9oFIayX2c&quot; frameborder=&quot;0&quot; type=&quot;text/html&quot; width=&quot;816&quot; height=&quot;480&quot; /&gt;" h="480" w="816"/>
                        </a:ext>
                      </a:extLst>
                    </a:blip>
                    <a:stretch>
                      <a:fillRect/>
                    </a:stretch>
                  </pic:blipFill>
                  <pic:spPr>
                    <a:xfrm>
                      <a:off x="0" y="0"/>
                      <a:ext cx="2910576" cy="2182932"/>
                    </a:xfrm>
                    <a:prstGeom prst="rect">
                      <a:avLst/>
                    </a:prstGeom>
                  </pic:spPr>
                </pic:pic>
              </a:graphicData>
            </a:graphic>
          </wp:inline>
        </w:drawing>
      </w:r>
    </w:p>
    <w:p w14:paraId="190B124F" w14:textId="60CDF200" w:rsidR="00EB7251" w:rsidRDefault="00FD0A51" w:rsidP="00EB7251">
      <w:pPr>
        <w:pStyle w:val="Caption"/>
        <w:keepNext w:val="0"/>
      </w:pPr>
      <w:r w:rsidRPr="00FD0A51">
        <w:t>https://youtu.be/OU9oFIayX2c</w:t>
      </w:r>
    </w:p>
    <w:p w14:paraId="197902C9" w14:textId="77777777" w:rsidR="00870BB9" w:rsidRPr="00B2780C" w:rsidRDefault="00870BB9" w:rsidP="00D5482C">
      <w:pPr>
        <w:pStyle w:val="HeadingDecorative"/>
      </w:pPr>
      <w:r w:rsidRPr="00B2780C">
        <w:tab/>
      </w:r>
      <w:r w:rsidRPr="00B2780C">
        <w:rPr>
          <w:noProof/>
        </w:rPr>
        <w:drawing>
          <wp:inline distT="0" distB="0" distL="0" distR="0" wp14:anchorId="01BD6BD7" wp14:editId="5ADECB1B">
            <wp:extent cx="360000" cy="360000"/>
            <wp:effectExtent l="0" t="0" r="2540" b="2540"/>
            <wp:docPr id="80"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12B97118" w14:textId="6E00BAC6" w:rsidR="008C3100" w:rsidRDefault="00870BB9" w:rsidP="00D5482C">
      <w:pPr>
        <w:pStyle w:val="Heading2"/>
        <w:rPr>
          <w:noProof w:val="0"/>
        </w:rPr>
      </w:pPr>
      <w:bookmarkStart w:id="232" w:name="_Toc46131939"/>
      <w:bookmarkStart w:id="233" w:name="_Toc47344199"/>
      <w:r w:rsidRPr="00B2780C">
        <w:rPr>
          <w:noProof w:val="0"/>
        </w:rPr>
        <w:t xml:space="preserve">Activity </w:t>
      </w:r>
      <w:r>
        <w:rPr>
          <w:noProof w:val="0"/>
        </w:rPr>
        <w:t>4.1</w:t>
      </w:r>
      <w:r w:rsidRPr="00B2780C">
        <w:rPr>
          <w:noProof w:val="0"/>
        </w:rPr>
        <w:t xml:space="preserve">: </w:t>
      </w:r>
      <w:r w:rsidR="008C3100">
        <w:rPr>
          <w:noProof w:val="0"/>
        </w:rPr>
        <w:t>Creat</w:t>
      </w:r>
      <w:r w:rsidR="00B16F03">
        <w:rPr>
          <w:noProof w:val="0"/>
        </w:rPr>
        <w:t>e</w:t>
      </w:r>
      <w:r w:rsidR="008C3100">
        <w:rPr>
          <w:noProof w:val="0"/>
        </w:rPr>
        <w:t xml:space="preserve"> a database</w:t>
      </w:r>
      <w:bookmarkEnd w:id="232"/>
      <w:r w:rsidR="00B16F03">
        <w:rPr>
          <w:noProof w:val="0"/>
        </w:rPr>
        <w:t xml:space="preserve"> using DDL</w:t>
      </w:r>
      <w:bookmarkEnd w:id="233"/>
    </w:p>
    <w:p w14:paraId="2B1441C4" w14:textId="4F1940EC" w:rsidR="00870BB9" w:rsidRDefault="00870BB9" w:rsidP="00D5482C">
      <w:r w:rsidRPr="00870BB9">
        <w:t xml:space="preserve">For this activity you will use SSMS to write the SQL script/code to create the </w:t>
      </w:r>
      <w:r w:rsidR="002F75BA">
        <w:t>Courier Company Governance System</w:t>
      </w:r>
      <w:r w:rsidR="000714D5">
        <w:t xml:space="preserve"> </w:t>
      </w:r>
      <w:r>
        <w:t>database.</w:t>
      </w:r>
    </w:p>
    <w:p w14:paraId="0A0DA46A" w14:textId="3F2080A3" w:rsidR="008C3100" w:rsidRDefault="008C3100" w:rsidP="008C3100">
      <w:pPr>
        <w:rPr>
          <w:lang w:eastAsia="en-AU"/>
        </w:rPr>
      </w:pPr>
      <w:r w:rsidRPr="008C3100">
        <w:rPr>
          <w:lang w:eastAsia="en-AU"/>
        </w:rPr>
        <w:t xml:space="preserve">Throughout this </w:t>
      </w:r>
      <w:r w:rsidR="003007C9">
        <w:rPr>
          <w:lang w:eastAsia="en-AU"/>
        </w:rPr>
        <w:t xml:space="preserve">and </w:t>
      </w:r>
      <w:r w:rsidR="0017446C">
        <w:rPr>
          <w:lang w:eastAsia="en-AU"/>
        </w:rPr>
        <w:t xml:space="preserve">the </w:t>
      </w:r>
      <w:r w:rsidR="003007C9">
        <w:rPr>
          <w:lang w:eastAsia="en-AU"/>
        </w:rPr>
        <w:t xml:space="preserve">following </w:t>
      </w:r>
      <w:r w:rsidRPr="008C3100">
        <w:rPr>
          <w:lang w:eastAsia="en-AU"/>
        </w:rPr>
        <w:t>activit</w:t>
      </w:r>
      <w:r w:rsidR="003007C9">
        <w:rPr>
          <w:lang w:eastAsia="en-AU"/>
        </w:rPr>
        <w:t>ies</w:t>
      </w:r>
      <w:r w:rsidRPr="008C3100">
        <w:rPr>
          <w:lang w:eastAsia="en-AU"/>
        </w:rPr>
        <w:t xml:space="preserve"> you will write SQL code in SSMS to create a database, its tables and its data. Since you are learning how to write SQL to create a database, you’re likely to make errors in your script, which you will have to correct</w:t>
      </w:r>
      <w:r w:rsidR="009105E5">
        <w:rPr>
          <w:lang w:eastAsia="en-AU"/>
        </w:rPr>
        <w:t>,</w:t>
      </w:r>
      <w:r w:rsidRPr="008C3100">
        <w:rPr>
          <w:lang w:eastAsia="en-AU"/>
        </w:rPr>
        <w:t xml:space="preserve"> then re-execute your scr</w:t>
      </w:r>
      <w:r>
        <w:rPr>
          <w:lang w:eastAsia="en-AU"/>
        </w:rPr>
        <w:t>ipt to re-create the database.</w:t>
      </w:r>
    </w:p>
    <w:p w14:paraId="111621AB" w14:textId="6752137B" w:rsidR="00870BB9" w:rsidRDefault="008C3100" w:rsidP="008C3100">
      <w:pPr>
        <w:rPr>
          <w:lang w:eastAsia="en-AU"/>
        </w:rPr>
      </w:pPr>
      <w:r w:rsidRPr="008C3100">
        <w:rPr>
          <w:lang w:eastAsia="en-AU"/>
        </w:rPr>
        <w:t>If you have executed your script at least once, it is likely that the database and some of the tables already exist on the server, so any subsequent execution of your script</w:t>
      </w:r>
      <w:r w:rsidR="00CB1AD9">
        <w:rPr>
          <w:lang w:eastAsia="en-AU"/>
        </w:rPr>
        <w:t xml:space="preserve"> will cause an error similar to the following</w:t>
      </w:r>
      <w:r w:rsidR="009105E5">
        <w:rPr>
          <w:lang w:eastAsia="en-AU"/>
        </w:rPr>
        <w:t>:</w:t>
      </w:r>
    </w:p>
    <w:p w14:paraId="75EC53CD" w14:textId="77777777" w:rsidR="008C3100" w:rsidRPr="00741FEE" w:rsidRDefault="008C3100" w:rsidP="008C310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FF0000"/>
          <w:sz w:val="19"/>
          <w:szCs w:val="19"/>
          <w:highlight w:val="white"/>
        </w:rPr>
      </w:pPr>
      <w:r w:rsidRPr="00741FEE">
        <w:rPr>
          <w:rFonts w:ascii="Consolas" w:hAnsi="Consolas" w:cs="Consolas"/>
          <w:color w:val="FF0000"/>
          <w:sz w:val="19"/>
          <w:szCs w:val="19"/>
          <w:highlight w:val="white"/>
        </w:rPr>
        <w:t>Msg 1801, Level 16, State 3, Line 9</w:t>
      </w:r>
    </w:p>
    <w:p w14:paraId="7C077E97" w14:textId="677C526E" w:rsidR="00870BB9" w:rsidRDefault="008C3100" w:rsidP="008C310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sidRPr="00741FEE">
        <w:rPr>
          <w:rFonts w:ascii="Consolas" w:hAnsi="Consolas" w:cs="Consolas"/>
          <w:color w:val="FF0000"/>
          <w:sz w:val="19"/>
          <w:szCs w:val="19"/>
          <w:highlight w:val="white"/>
        </w:rPr>
        <w:t>Database 'CourierCompanyGovernance' already exists. Choose a different database name.</w:t>
      </w:r>
    </w:p>
    <w:p w14:paraId="1B541D5B" w14:textId="77777777" w:rsidR="008C3100" w:rsidRDefault="008C3100" w:rsidP="00870BB9">
      <w:pPr>
        <w:rPr>
          <w:lang w:eastAsia="en-AU"/>
        </w:rPr>
      </w:pPr>
      <w:r w:rsidRPr="008C3100">
        <w:rPr>
          <w:lang w:eastAsia="en-AU"/>
        </w:rPr>
        <w:t>To circumvent this problem, you will include code to delete any database objects that may already exist</w:t>
      </w:r>
      <w:r>
        <w:rPr>
          <w:lang w:eastAsia="en-AU"/>
        </w:rPr>
        <w:t xml:space="preserve">, before you </w:t>
      </w:r>
      <w:r w:rsidRPr="008C3100">
        <w:rPr>
          <w:lang w:eastAsia="en-AU"/>
        </w:rPr>
        <w:t>re-create the database each</w:t>
      </w:r>
      <w:r>
        <w:rPr>
          <w:lang w:eastAsia="en-AU"/>
        </w:rPr>
        <w:t xml:space="preserve"> time you execute your script.</w:t>
      </w:r>
    </w:p>
    <w:p w14:paraId="3B6888C8" w14:textId="3E902CF7" w:rsidR="00870BB9" w:rsidRDefault="008C3100" w:rsidP="00870BB9">
      <w:pPr>
        <w:rPr>
          <w:lang w:eastAsia="en-AU"/>
        </w:rPr>
      </w:pPr>
      <w:r>
        <w:rPr>
          <w:lang w:eastAsia="en-AU"/>
        </w:rPr>
        <w:t>Let’s begin.</w:t>
      </w:r>
      <w:r w:rsidRPr="008C3100">
        <w:rPr>
          <w:lang w:eastAsia="en-AU"/>
        </w:rPr>
        <w:t xml:space="preserve"> In SSMS click the ‘New Query’ button to open a new query editor</w:t>
      </w:r>
      <w:r>
        <w:rPr>
          <w:lang w:eastAsia="en-AU"/>
        </w:rPr>
        <w:t xml:space="preserve"> tab. </w:t>
      </w:r>
      <w:r w:rsidRPr="008C3100">
        <w:rPr>
          <w:lang w:eastAsia="en-AU"/>
        </w:rPr>
        <w:t>This is where you’ll write yo</w:t>
      </w:r>
      <w:r>
        <w:rPr>
          <w:lang w:eastAsia="en-AU"/>
        </w:rPr>
        <w:t xml:space="preserve">ur SQL to create the database. </w:t>
      </w:r>
    </w:p>
    <w:p w14:paraId="152F9E6F" w14:textId="77777777" w:rsidR="008C3100" w:rsidRDefault="008C3100" w:rsidP="008C3100">
      <w:pPr>
        <w:keepNext/>
      </w:pPr>
      <w:r>
        <w:rPr>
          <w:noProof/>
          <w:lang w:eastAsia="en-AU"/>
        </w:rPr>
        <w:lastRenderedPageBreak/>
        <w:drawing>
          <wp:inline distT="0" distB="0" distL="0" distR="0" wp14:anchorId="4A47C84F" wp14:editId="4CAAB1E4">
            <wp:extent cx="4603117" cy="3572510"/>
            <wp:effectExtent l="0" t="0" r="6985" b="8890"/>
            <wp:docPr id="1509747859" name="Picture 87" descr="Same ERD for the courier company from topic three. The code to build this is explained in the following text in this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230">
                      <a:extLst>
                        <a:ext uri="{28A0092B-C50C-407E-A947-70E740481C1C}">
                          <a14:useLocalDpi xmlns:a14="http://schemas.microsoft.com/office/drawing/2010/main" val="0"/>
                        </a:ext>
                      </a:extLst>
                    </a:blip>
                    <a:stretch>
                      <a:fillRect/>
                    </a:stretch>
                  </pic:blipFill>
                  <pic:spPr>
                    <a:xfrm>
                      <a:off x="0" y="0"/>
                      <a:ext cx="4603117" cy="3572510"/>
                    </a:xfrm>
                    <a:prstGeom prst="rect">
                      <a:avLst/>
                    </a:prstGeom>
                  </pic:spPr>
                </pic:pic>
              </a:graphicData>
            </a:graphic>
          </wp:inline>
        </w:drawing>
      </w:r>
    </w:p>
    <w:p w14:paraId="20EE5C18" w14:textId="49E3A4DA" w:rsidR="008C3100" w:rsidRDefault="008C3100" w:rsidP="008C3100">
      <w:pPr>
        <w:pStyle w:val="Caption"/>
        <w:rPr>
          <w:lang w:eastAsia="en-AU"/>
        </w:rPr>
      </w:pPr>
      <w:bookmarkStart w:id="234" w:name="_Ref29300877"/>
      <w:bookmarkStart w:id="235" w:name="_Ref29300782"/>
      <w:r>
        <w:t xml:space="preserve">Figure </w:t>
      </w:r>
      <w:fldSimple w:instr=" SEQ Figure \* ARABIC ">
        <w:r w:rsidR="00494303">
          <w:rPr>
            <w:noProof/>
          </w:rPr>
          <w:t>32</w:t>
        </w:r>
      </w:fldSimple>
      <w:bookmarkEnd w:id="234"/>
      <w:r>
        <w:rPr>
          <w:noProof/>
        </w:rPr>
        <w:t xml:space="preserve"> </w:t>
      </w:r>
      <w:r w:rsidRPr="00F42CBA">
        <w:rPr>
          <w:noProof/>
        </w:rPr>
        <w:t>The Courier Company Governance System ERD (Data Model</w:t>
      </w:r>
      <w:r>
        <w:rPr>
          <w:noProof/>
        </w:rPr>
        <w:t>)</w:t>
      </w:r>
      <w:bookmarkEnd w:id="235"/>
    </w:p>
    <w:p w14:paraId="3737B2E9" w14:textId="56F20CA2" w:rsidR="00054797" w:rsidRDefault="00054797" w:rsidP="00870BB9">
      <w:pPr>
        <w:rPr>
          <w:lang w:eastAsia="en-AU"/>
        </w:rPr>
      </w:pPr>
      <w:r w:rsidRPr="00054797">
        <w:rPr>
          <w:lang w:eastAsia="en-AU"/>
        </w:rPr>
        <w:t xml:space="preserve">You will use </w:t>
      </w:r>
      <w:r>
        <w:rPr>
          <w:lang w:eastAsia="en-AU"/>
        </w:rPr>
        <w:fldChar w:fldCharType="begin"/>
      </w:r>
      <w:r>
        <w:rPr>
          <w:lang w:eastAsia="en-AU"/>
        </w:rPr>
        <w:instrText xml:space="preserve"> REF _Ref29300877 \h </w:instrText>
      </w:r>
      <w:r>
        <w:rPr>
          <w:lang w:eastAsia="en-AU"/>
        </w:rPr>
      </w:r>
      <w:r>
        <w:rPr>
          <w:lang w:eastAsia="en-AU"/>
        </w:rPr>
        <w:fldChar w:fldCharType="separate"/>
      </w:r>
      <w:r w:rsidR="00494303">
        <w:t xml:space="preserve">Figure </w:t>
      </w:r>
      <w:r w:rsidR="00494303">
        <w:rPr>
          <w:noProof/>
        </w:rPr>
        <w:t>32</w:t>
      </w:r>
      <w:r>
        <w:rPr>
          <w:lang w:eastAsia="en-AU"/>
        </w:rPr>
        <w:fldChar w:fldCharType="end"/>
      </w:r>
      <w:r>
        <w:rPr>
          <w:lang w:eastAsia="en-AU"/>
        </w:rPr>
        <w:t xml:space="preserve"> </w:t>
      </w:r>
      <w:r w:rsidRPr="00054797">
        <w:rPr>
          <w:lang w:eastAsia="en-AU"/>
        </w:rPr>
        <w:t>above as a guide to writ</w:t>
      </w:r>
      <w:r w:rsidR="000D0E38">
        <w:rPr>
          <w:lang w:eastAsia="en-AU"/>
        </w:rPr>
        <w:t>ing</w:t>
      </w:r>
      <w:r w:rsidRPr="00054797">
        <w:rPr>
          <w:lang w:eastAsia="en-AU"/>
        </w:rPr>
        <w:t xml:space="preserve"> the S</w:t>
      </w:r>
      <w:r>
        <w:rPr>
          <w:lang w:eastAsia="en-AU"/>
        </w:rPr>
        <w:t>QL code to create the database.</w:t>
      </w:r>
    </w:p>
    <w:p w14:paraId="4A9077E7" w14:textId="553A73ED" w:rsidR="008C3100" w:rsidRDefault="00054797" w:rsidP="00870BB9">
      <w:pPr>
        <w:rPr>
          <w:lang w:eastAsia="en-AU"/>
        </w:rPr>
      </w:pPr>
      <w:r w:rsidRPr="00054797">
        <w:rPr>
          <w:lang w:eastAsia="en-AU"/>
        </w:rPr>
        <w:t>In the SSMS editor type the following code, including the comments but ignoring the line numbers to the left</w:t>
      </w:r>
      <w:r>
        <w:rPr>
          <w:lang w:eastAsia="en-AU"/>
        </w:rPr>
        <w:t>.</w:t>
      </w:r>
      <w:r w:rsidR="000B1282">
        <w:rPr>
          <w:lang w:eastAsia="en-AU"/>
        </w:rPr>
        <w:t xml:space="preserve"> Replace the comment text for author and date.</w:t>
      </w:r>
    </w:p>
    <w:p w14:paraId="0A945298" w14:textId="32959B2C"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1</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Two dashes denote that what follows is a single line comment.</w:t>
      </w:r>
      <w:r w:rsidR="00546CB4">
        <w:rPr>
          <w:rFonts w:ascii="Consolas" w:hAnsi="Consolas" w:cs="Consolas"/>
          <w:color w:val="008000"/>
          <w:sz w:val="19"/>
          <w:szCs w:val="19"/>
          <w:highlight w:val="white"/>
        </w:rPr>
        <w:t xml:space="preserve"> </w:t>
      </w:r>
    </w:p>
    <w:p w14:paraId="7731358E" w14:textId="2116B0CA"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2</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Comments are ignored by the query parser.</w:t>
      </w:r>
    </w:p>
    <w:p w14:paraId="35E08C76" w14:textId="651234D3"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3</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A forward slash followed by an asterisk denotes the beginning of a</w:t>
      </w:r>
    </w:p>
    <w:p w14:paraId="027958B9" w14:textId="1FF4E038"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4</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t>block comment.</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This is the traditional C style comment. The end of a block</w:t>
      </w:r>
    </w:p>
    <w:p w14:paraId="044D5A1F" w14:textId="18EB4B07"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5</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t>comment is denoted by an asterisk followed by a forward slash.</w:t>
      </w:r>
    </w:p>
    <w:p w14:paraId="2687117C" w14:textId="34DFFD8B"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6</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p>
    <w:p w14:paraId="26B691B0" w14:textId="17FC3082"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7</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 ===========================================================================</w:t>
      </w:r>
    </w:p>
    <w:p w14:paraId="44FFDAC0" w14:textId="11746D30"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8</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This script creates the Courier Company Governance Database</w:t>
      </w:r>
    </w:p>
    <w:p w14:paraId="2677D6B9" w14:textId="6A2B751A"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9</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Author:</w:t>
      </w:r>
      <w:r>
        <w:rPr>
          <w:rFonts w:ascii="Consolas" w:hAnsi="Consolas" w:cs="Consolas"/>
          <w:color w:val="008000"/>
          <w:sz w:val="19"/>
          <w:szCs w:val="19"/>
          <w:highlight w:val="white"/>
        </w:rPr>
        <w:tab/>
      </w:r>
      <w:r w:rsidR="00E964A9">
        <w:rPr>
          <w:rFonts w:ascii="Consolas" w:hAnsi="Consolas" w:cs="Consolas"/>
          <w:color w:val="008000"/>
          <w:sz w:val="19"/>
          <w:szCs w:val="19"/>
          <w:highlight w:val="white"/>
        </w:rPr>
        <w:t>Your name</w:t>
      </w:r>
    </w:p>
    <w:p w14:paraId="5E7546A1" w14:textId="2038489B"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 xml:space="preserve">10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Date:</w:t>
      </w:r>
      <w:r>
        <w:rPr>
          <w:rFonts w:ascii="Consolas" w:hAnsi="Consolas" w:cs="Consolas"/>
          <w:color w:val="008000"/>
          <w:sz w:val="19"/>
          <w:szCs w:val="19"/>
          <w:highlight w:val="white"/>
        </w:rPr>
        <w:tab/>
      </w:r>
      <w:r>
        <w:rPr>
          <w:rFonts w:ascii="Consolas" w:hAnsi="Consolas" w:cs="Consolas"/>
          <w:color w:val="008000"/>
          <w:sz w:val="19"/>
          <w:szCs w:val="19"/>
          <w:highlight w:val="white"/>
        </w:rPr>
        <w:tab/>
      </w:r>
      <w:r w:rsidR="00177A20">
        <w:rPr>
          <w:rFonts w:ascii="Consolas" w:hAnsi="Consolas" w:cs="Consolas"/>
          <w:color w:val="008000"/>
          <w:sz w:val="19"/>
          <w:szCs w:val="19"/>
          <w:highlight w:val="white"/>
        </w:rPr>
        <w:t>today’s date</w:t>
      </w:r>
    </w:p>
    <w:p w14:paraId="54237D02" w14:textId="7BFC7FA0"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 xml:space="preserve">11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Version:</w:t>
      </w:r>
      <w:r>
        <w:rPr>
          <w:rFonts w:ascii="Consolas" w:hAnsi="Consolas" w:cs="Consolas"/>
          <w:color w:val="008000"/>
          <w:sz w:val="19"/>
          <w:szCs w:val="19"/>
          <w:highlight w:val="white"/>
        </w:rPr>
        <w:tab/>
        <w:t>1.0</w:t>
      </w:r>
    </w:p>
    <w:p w14:paraId="707F8C7E" w14:textId="6E35B615"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12</w:t>
      </w:r>
      <w:r>
        <w:rPr>
          <w:rFonts w:ascii="Consolas" w:hAnsi="Consolas" w:cs="Consolas"/>
          <w:color w:val="008000"/>
          <w:sz w:val="19"/>
          <w:szCs w:val="19"/>
          <w:highlight w:val="white"/>
        </w:rPr>
        <w:t xml:space="preserve"> -- ===========================================================================</w:t>
      </w:r>
    </w:p>
    <w:p w14:paraId="683DA4A6" w14:textId="1751EACD"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13</w:t>
      </w:r>
      <w:r>
        <w:rPr>
          <w:rFonts w:ascii="Consolas" w:hAnsi="Consolas" w:cs="Consolas"/>
          <w:color w:val="0000FF"/>
          <w:sz w:val="19"/>
          <w:szCs w:val="19"/>
          <w:highlight w:val="white"/>
        </w:rPr>
        <w:t xml:space="preserve"> USE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FE25D48" w14:textId="428C1E72"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14</w:t>
      </w:r>
      <w:r>
        <w:rPr>
          <w:rFonts w:ascii="Consolas" w:hAnsi="Consolas" w:cs="Consolas"/>
          <w:color w:val="0000FF"/>
          <w:sz w:val="19"/>
          <w:szCs w:val="19"/>
          <w:highlight w:val="white"/>
        </w:rPr>
        <w:t xml:space="preserve"> GO</w:t>
      </w:r>
    </w:p>
    <w:p w14:paraId="4A2158FD" w14:textId="3967E8D7"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15</w:t>
      </w:r>
      <w:r>
        <w:rPr>
          <w:rFonts w:ascii="Consolas" w:hAnsi="Consolas" w:cs="Consolas"/>
          <w:color w:val="0000FF"/>
          <w:sz w:val="19"/>
          <w:szCs w:val="19"/>
          <w:highlight w:val="white"/>
        </w:rPr>
        <w:t xml:space="preserve"> 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7C5FC6D6" w14:textId="3025EC6C"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16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FF00"/>
          <w:sz w:val="19"/>
          <w:szCs w:val="19"/>
          <w:highlight w:val="white"/>
        </w:rPr>
        <w:t>sysdatabases</w:t>
      </w:r>
    </w:p>
    <w:p w14:paraId="015BF349" w14:textId="510C5EBA"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17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N'CourierCompanyGovernance'</w:t>
      </w:r>
    </w:p>
    <w:p w14:paraId="3F90EE98" w14:textId="09EE01DE"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18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546CB4">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61E041A" w14:textId="5F8598B7"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19</w:t>
      </w:r>
      <w:r>
        <w:rPr>
          <w:rFonts w:ascii="Consolas" w:hAnsi="Consolas" w:cs="Consolas"/>
          <w:color w:val="0000FF"/>
          <w:sz w:val="19"/>
          <w:szCs w:val="19"/>
          <w:highlight w:val="white"/>
        </w:rPr>
        <w:t xml:space="preserve"> 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3890384E" w14:textId="73679A17"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20</w:t>
      </w:r>
      <w:r>
        <w:rPr>
          <w:rFonts w:ascii="Consolas" w:hAnsi="Consolas" w:cs="Consolas"/>
          <w:color w:val="0000FF"/>
          <w:sz w:val="19"/>
          <w:szCs w:val="19"/>
          <w:highlight w:val="white"/>
        </w:rPr>
        <w:t xml:space="preserve"> GO</w:t>
      </w:r>
    </w:p>
    <w:p w14:paraId="0FCCE088" w14:textId="1F893AD7" w:rsidR="00054797" w:rsidRDefault="00054797" w:rsidP="00054797">
      <w:pPr>
        <w:autoSpaceDE w:val="0"/>
        <w:autoSpaceDN w:val="0"/>
        <w:adjustRightInd w:val="0"/>
        <w:spacing w:before="0" w:after="0" w:line="240" w:lineRule="auto"/>
        <w:rPr>
          <w:rFonts w:ascii="Consolas" w:hAnsi="Consolas" w:cs="Consolas"/>
          <w:color w:val="000000"/>
          <w:sz w:val="19"/>
          <w:szCs w:val="19"/>
          <w:highlight w:val="white"/>
        </w:rPr>
      </w:pPr>
      <w:r w:rsidRPr="00054797">
        <w:rPr>
          <w:rFonts w:ascii="Consolas" w:hAnsi="Consolas" w:cs="Consolas"/>
          <w:sz w:val="19"/>
          <w:szCs w:val="19"/>
          <w:highlight w:val="white"/>
        </w:rPr>
        <w:t>21</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41CE6CDD" w14:textId="70533CE6" w:rsidR="00054797" w:rsidRDefault="00054797" w:rsidP="00054797">
      <w:pPr>
        <w:pStyle w:val="Body"/>
        <w:rPr>
          <w:rFonts w:ascii="Consolas" w:hAnsi="Consolas" w:cs="Consolas"/>
          <w:color w:val="0000FF"/>
          <w:sz w:val="19"/>
          <w:szCs w:val="19"/>
          <w:highlight w:val="white"/>
        </w:rPr>
      </w:pPr>
      <w:r w:rsidRPr="00054797">
        <w:rPr>
          <w:rFonts w:ascii="Consolas" w:hAnsi="Consolas" w:cs="Consolas"/>
          <w:sz w:val="19"/>
          <w:szCs w:val="19"/>
          <w:highlight w:val="white"/>
        </w:rPr>
        <w:t>22</w:t>
      </w:r>
      <w:r>
        <w:rPr>
          <w:rFonts w:ascii="Consolas" w:hAnsi="Consolas" w:cs="Consolas"/>
          <w:color w:val="0000FF"/>
          <w:sz w:val="19"/>
          <w:szCs w:val="19"/>
          <w:highlight w:val="white"/>
        </w:rPr>
        <w:t xml:space="preserve"> GO</w:t>
      </w:r>
      <w:r>
        <w:rPr>
          <w:rFonts w:ascii="Consolas" w:hAnsi="Consolas" w:cs="Consolas"/>
          <w:color w:val="0000FF"/>
          <w:sz w:val="19"/>
          <w:szCs w:val="19"/>
          <w:highlight w:val="white"/>
        </w:rPr>
        <w:br/>
      </w:r>
      <w:r w:rsidRPr="00054797">
        <w:rPr>
          <w:rFonts w:ascii="Consolas" w:hAnsi="Consolas" w:cs="Consolas"/>
          <w:sz w:val="19"/>
          <w:szCs w:val="19"/>
          <w:highlight w:val="white"/>
        </w:rPr>
        <w:t>23</w:t>
      </w:r>
      <w:r>
        <w:rPr>
          <w:rFonts w:ascii="Consolas" w:hAnsi="Consolas" w:cs="Consolas"/>
          <w:color w:val="0000FF"/>
          <w:sz w:val="19"/>
          <w:szCs w:val="19"/>
          <w:highlight w:val="white"/>
        </w:rPr>
        <w:t xml:space="preserve"> USE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r>
        <w:rPr>
          <w:rFonts w:ascii="Consolas" w:hAnsi="Consolas" w:cs="Consolas"/>
          <w:color w:val="808080"/>
          <w:sz w:val="19"/>
          <w:szCs w:val="19"/>
          <w:highlight w:val="white"/>
        </w:rPr>
        <w:br/>
      </w:r>
      <w:r w:rsidRPr="00054797">
        <w:rPr>
          <w:rFonts w:ascii="Consolas" w:hAnsi="Consolas" w:cs="Consolas"/>
          <w:sz w:val="19"/>
          <w:szCs w:val="19"/>
          <w:highlight w:val="white"/>
        </w:rPr>
        <w:t>24</w:t>
      </w:r>
      <w:r>
        <w:rPr>
          <w:rFonts w:ascii="Consolas" w:hAnsi="Consolas" w:cs="Consolas"/>
          <w:color w:val="0000FF"/>
          <w:sz w:val="19"/>
          <w:szCs w:val="19"/>
          <w:highlight w:val="white"/>
        </w:rPr>
        <w:t xml:space="preserve"> GO</w:t>
      </w:r>
    </w:p>
    <w:p w14:paraId="7DC45A2D" w14:textId="3C5F0488" w:rsidR="00054797" w:rsidRDefault="00054797" w:rsidP="00870BB9">
      <w:pPr>
        <w:rPr>
          <w:lang w:eastAsia="en-AU"/>
        </w:rPr>
      </w:pPr>
      <w:r w:rsidRPr="00054797">
        <w:rPr>
          <w:lang w:eastAsia="en-AU"/>
        </w:rPr>
        <w:lastRenderedPageBreak/>
        <w:t>Save the script file with an appropriate name (</w:t>
      </w:r>
      <w:r w:rsidRPr="00842063">
        <w:rPr>
          <w:rFonts w:ascii="Courier New" w:hAnsi="Courier New" w:cs="Courier New"/>
          <w:i/>
          <w:sz w:val="20"/>
          <w:szCs w:val="20"/>
          <w:highlight w:val="white"/>
        </w:rPr>
        <w:t>CreateCourierCompanyGovernanceDB.sql</w:t>
      </w:r>
      <w:r w:rsidRPr="00054797">
        <w:rPr>
          <w:lang w:eastAsia="en-AU"/>
        </w:rPr>
        <w:t>) in a location where you’l</w:t>
      </w:r>
      <w:r>
        <w:rPr>
          <w:lang w:eastAsia="en-AU"/>
        </w:rPr>
        <w:t>l be able to retrieve it later.</w:t>
      </w:r>
    </w:p>
    <w:p w14:paraId="243D99AB" w14:textId="255D2A2C" w:rsidR="00490C54" w:rsidRDefault="00490C54" w:rsidP="00870BB9">
      <w:pPr>
        <w:rPr>
          <w:lang w:eastAsia="en-AU"/>
        </w:rPr>
      </w:pPr>
      <w:r>
        <w:rPr>
          <w:lang w:eastAsia="en-AU"/>
        </w:rPr>
        <w:t>An explanation of the code is as follows:</w:t>
      </w:r>
    </w:p>
    <w:p w14:paraId="41AF1FFC" w14:textId="77777777" w:rsidR="00054797" w:rsidRDefault="00054797" w:rsidP="00490C54">
      <w:pPr>
        <w:pStyle w:val="Bulletlist"/>
        <w:rPr>
          <w:lang w:eastAsia="en-AU"/>
        </w:rPr>
      </w:pPr>
      <w:r>
        <w:rPr>
          <w:lang w:eastAsia="en-AU"/>
        </w:rPr>
        <w:t>Lines one to six</w:t>
      </w:r>
      <w:r w:rsidRPr="00054797">
        <w:rPr>
          <w:lang w:eastAsia="en-AU"/>
        </w:rPr>
        <w:t xml:space="preserve"> are comments about comments (coloured </w:t>
      </w:r>
      <w:r w:rsidRPr="00054797">
        <w:rPr>
          <w:color w:val="00B050"/>
          <w:lang w:eastAsia="en-AU"/>
        </w:rPr>
        <w:t>green</w:t>
      </w:r>
      <w:r w:rsidRPr="00054797">
        <w:rPr>
          <w:lang w:eastAsia="en-AU"/>
        </w:rPr>
        <w:t>). SQL key</w:t>
      </w:r>
      <w:r>
        <w:rPr>
          <w:lang w:eastAsia="en-AU"/>
        </w:rPr>
        <w:t xml:space="preserve">words are coloured </w:t>
      </w:r>
      <w:r w:rsidRPr="00054797">
        <w:rPr>
          <w:color w:val="0070C0"/>
          <w:lang w:eastAsia="en-AU"/>
        </w:rPr>
        <w:t>blue</w:t>
      </w:r>
      <w:r>
        <w:rPr>
          <w:lang w:eastAsia="en-AU"/>
        </w:rPr>
        <w:t>.</w:t>
      </w:r>
    </w:p>
    <w:p w14:paraId="484F7E86" w14:textId="3218405B" w:rsidR="00054797" w:rsidRDefault="00054797" w:rsidP="00490C54">
      <w:pPr>
        <w:pStyle w:val="Bulletlist"/>
        <w:rPr>
          <w:lang w:eastAsia="en-AU"/>
        </w:rPr>
      </w:pPr>
      <w:r>
        <w:rPr>
          <w:lang w:eastAsia="en-AU"/>
        </w:rPr>
        <w:t xml:space="preserve">Lines </w:t>
      </w:r>
      <w:r w:rsidR="00771AFA">
        <w:rPr>
          <w:lang w:eastAsia="en-AU"/>
        </w:rPr>
        <w:t>7</w:t>
      </w:r>
      <w:r w:rsidRPr="00054797">
        <w:rPr>
          <w:lang w:eastAsia="en-AU"/>
        </w:rPr>
        <w:t xml:space="preserve"> to 12 are comments documenting the purpose of the script, it’s author, the date that it</w:t>
      </w:r>
      <w:r>
        <w:rPr>
          <w:lang w:eastAsia="en-AU"/>
        </w:rPr>
        <w:t xml:space="preserve"> was created and the version.</w:t>
      </w:r>
    </w:p>
    <w:p w14:paraId="01928624" w14:textId="77777777" w:rsidR="00054797" w:rsidRDefault="00054797" w:rsidP="00490C54">
      <w:pPr>
        <w:pStyle w:val="Bulletlist"/>
        <w:rPr>
          <w:lang w:eastAsia="en-AU"/>
        </w:rPr>
      </w:pPr>
      <w:r w:rsidRPr="00054797">
        <w:rPr>
          <w:lang w:eastAsia="en-AU"/>
        </w:rPr>
        <w:t xml:space="preserve">Line 13 connects the query </w:t>
      </w:r>
      <w:r>
        <w:rPr>
          <w:lang w:eastAsia="en-AU"/>
        </w:rPr>
        <w:t>editor to the MASTER database.</w:t>
      </w:r>
    </w:p>
    <w:p w14:paraId="43B4ECE2" w14:textId="3566012F" w:rsidR="00054797" w:rsidRDefault="00054797" w:rsidP="00490C54">
      <w:pPr>
        <w:pStyle w:val="Bulletlist"/>
        <w:rPr>
          <w:lang w:eastAsia="en-AU"/>
        </w:rPr>
      </w:pPr>
      <w:r w:rsidRPr="00054797">
        <w:rPr>
          <w:lang w:eastAsia="en-AU"/>
        </w:rPr>
        <w:t xml:space="preserve">The MASTER database contains all the </w:t>
      </w:r>
      <w:r w:rsidR="001D7874">
        <w:rPr>
          <w:lang w:eastAsia="en-AU"/>
        </w:rPr>
        <w:t>metadata</w:t>
      </w:r>
      <w:r w:rsidRPr="00054797">
        <w:rPr>
          <w:lang w:eastAsia="en-AU"/>
        </w:rPr>
        <w:t xml:space="preserve"> for the user databases on the server</w:t>
      </w:r>
      <w:r w:rsidR="000714D5">
        <w:rPr>
          <w:lang w:eastAsia="en-AU"/>
        </w:rPr>
        <w:t>. Line 14 is a GO</w:t>
      </w:r>
      <w:r w:rsidRPr="00054797">
        <w:rPr>
          <w:lang w:eastAsia="en-AU"/>
        </w:rPr>
        <w:t xml:space="preserve"> statement that tells the server to execute all statements above it that have not yet been executed so that their acti</w:t>
      </w:r>
      <w:r>
        <w:rPr>
          <w:lang w:eastAsia="en-AU"/>
        </w:rPr>
        <w:t>on is committed to the server.</w:t>
      </w:r>
    </w:p>
    <w:p w14:paraId="7835882C" w14:textId="5C162DB8" w:rsidR="00054797" w:rsidRDefault="000714D5" w:rsidP="00490C54">
      <w:pPr>
        <w:pStyle w:val="Bulletlist"/>
        <w:rPr>
          <w:lang w:eastAsia="en-AU"/>
        </w:rPr>
      </w:pPr>
      <w:r>
        <w:rPr>
          <w:lang w:eastAsia="en-AU"/>
        </w:rPr>
        <w:t xml:space="preserve">Lines 15 to 22 check the </w:t>
      </w:r>
      <w:r w:rsidR="00054797" w:rsidRPr="00054797">
        <w:rPr>
          <w:lang w:eastAsia="en-AU"/>
        </w:rPr>
        <w:t xml:space="preserve">sysdatabases table of the MASTER database for a database named </w:t>
      </w:r>
      <w:r w:rsidR="00054797" w:rsidRPr="000714D5">
        <w:rPr>
          <w:b/>
          <w:lang w:eastAsia="en-AU"/>
        </w:rPr>
        <w:t>‘CourierCompanyGovernance’</w:t>
      </w:r>
      <w:r w:rsidR="00054797" w:rsidRPr="00054797">
        <w:rPr>
          <w:lang w:eastAsia="en-AU"/>
        </w:rPr>
        <w:t xml:space="preserve"> and if it EXISTS it is DROP</w:t>
      </w:r>
      <w:r w:rsidR="00490C54">
        <w:rPr>
          <w:lang w:eastAsia="en-AU"/>
        </w:rPr>
        <w:t>p</w:t>
      </w:r>
      <w:r w:rsidR="00054797" w:rsidRPr="00054797">
        <w:rPr>
          <w:lang w:eastAsia="en-AU"/>
        </w:rPr>
        <w:t xml:space="preserve">ed </w:t>
      </w:r>
      <w:r w:rsidR="00054797">
        <w:rPr>
          <w:lang w:eastAsia="en-AU"/>
        </w:rPr>
        <w:t>(deleted) and re-created.</w:t>
      </w:r>
    </w:p>
    <w:p w14:paraId="7EDAAA93" w14:textId="0AB260BA" w:rsidR="00054797" w:rsidRDefault="00054797" w:rsidP="00490C54">
      <w:pPr>
        <w:pStyle w:val="Bulletlist"/>
        <w:rPr>
          <w:lang w:eastAsia="en-AU"/>
        </w:rPr>
      </w:pPr>
      <w:r w:rsidRPr="00054797">
        <w:rPr>
          <w:lang w:eastAsia="en-AU"/>
        </w:rPr>
        <w:t xml:space="preserve">Line 21 </w:t>
      </w:r>
      <w:r>
        <w:rPr>
          <w:lang w:eastAsia="en-AU"/>
        </w:rPr>
        <w:t>actually creates the database.</w:t>
      </w:r>
    </w:p>
    <w:p w14:paraId="17E91C4D" w14:textId="77777777" w:rsidR="00054797" w:rsidRDefault="00054797" w:rsidP="00490C54">
      <w:pPr>
        <w:pStyle w:val="Bulletlist"/>
        <w:rPr>
          <w:lang w:eastAsia="en-AU"/>
        </w:rPr>
      </w:pPr>
      <w:r w:rsidRPr="00054797">
        <w:rPr>
          <w:lang w:eastAsia="en-AU"/>
        </w:rPr>
        <w:t xml:space="preserve">Line 23 instructs the server to connect the text editor to (use) the </w:t>
      </w:r>
      <w:r w:rsidRPr="000714D5">
        <w:rPr>
          <w:b/>
          <w:lang w:eastAsia="en-AU"/>
        </w:rPr>
        <w:t>CourierCompanyGovernance</w:t>
      </w:r>
      <w:r w:rsidRPr="00054797">
        <w:rPr>
          <w:lang w:eastAsia="en-AU"/>
        </w:rPr>
        <w:t xml:space="preserve"> database so that all the following statements are executed on that database.</w:t>
      </w:r>
    </w:p>
    <w:p w14:paraId="7AC23FA6" w14:textId="08ABA4D5" w:rsidR="00BD0A18" w:rsidRDefault="00054797" w:rsidP="00870BB9">
      <w:pPr>
        <w:rPr>
          <w:lang w:eastAsia="en-AU"/>
        </w:rPr>
      </w:pPr>
      <w:r w:rsidRPr="00054797">
        <w:rPr>
          <w:lang w:eastAsia="en-AU"/>
        </w:rPr>
        <w:t xml:space="preserve">You must transcribe the script accurately. The majority of errors made by </w:t>
      </w:r>
      <w:r w:rsidR="000714D5">
        <w:rPr>
          <w:lang w:eastAsia="en-AU"/>
        </w:rPr>
        <w:t>people</w:t>
      </w:r>
      <w:r w:rsidR="00BD0A18">
        <w:rPr>
          <w:lang w:eastAsia="en-AU"/>
        </w:rPr>
        <w:t xml:space="preserve"> are transcription errors.</w:t>
      </w:r>
    </w:p>
    <w:p w14:paraId="4572D69F" w14:textId="77777777" w:rsidR="00490C54" w:rsidRDefault="00054797" w:rsidP="00870BB9">
      <w:pPr>
        <w:rPr>
          <w:lang w:eastAsia="en-AU"/>
        </w:rPr>
      </w:pPr>
      <w:r w:rsidRPr="00054797">
        <w:rPr>
          <w:lang w:eastAsia="en-AU"/>
        </w:rPr>
        <w:t>Double</w:t>
      </w:r>
      <w:r w:rsidR="000714D5">
        <w:rPr>
          <w:lang w:eastAsia="en-AU"/>
        </w:rPr>
        <w:t>-</w:t>
      </w:r>
      <w:r w:rsidRPr="00054797">
        <w:rPr>
          <w:lang w:eastAsia="en-AU"/>
        </w:rPr>
        <w:t>check what you have typed (character by character) before you execute your script.</w:t>
      </w:r>
      <w:r w:rsidR="0077507F">
        <w:rPr>
          <w:lang w:eastAsia="en-AU"/>
        </w:rPr>
        <w:t xml:space="preserve"> </w:t>
      </w:r>
      <w:r w:rsidRPr="00054797">
        <w:rPr>
          <w:lang w:eastAsia="en-AU"/>
        </w:rPr>
        <w:t>If you believe it is correct you can execute the script by clicking the ‘Execute’ button.</w:t>
      </w:r>
      <w:r w:rsidR="0077507F">
        <w:rPr>
          <w:lang w:eastAsia="en-AU"/>
        </w:rPr>
        <w:t xml:space="preserve"> </w:t>
      </w:r>
      <w:r w:rsidRPr="00054797">
        <w:rPr>
          <w:lang w:eastAsia="en-AU"/>
        </w:rPr>
        <w:t xml:space="preserve">The </w:t>
      </w:r>
      <w:r w:rsidR="000714D5" w:rsidRPr="00054797">
        <w:rPr>
          <w:lang w:eastAsia="en-AU"/>
        </w:rPr>
        <w:t xml:space="preserve">courier company governance </w:t>
      </w:r>
      <w:r w:rsidRPr="00054797">
        <w:rPr>
          <w:lang w:eastAsia="en-AU"/>
        </w:rPr>
        <w:t>database now exists on the server.</w:t>
      </w:r>
      <w:r w:rsidR="0077507F">
        <w:rPr>
          <w:lang w:eastAsia="en-AU"/>
        </w:rPr>
        <w:t xml:space="preserve"> </w:t>
      </w:r>
    </w:p>
    <w:p w14:paraId="63B3C476" w14:textId="48FB0F11" w:rsidR="00BD0A18" w:rsidRDefault="00054797" w:rsidP="00870BB9">
      <w:pPr>
        <w:rPr>
          <w:lang w:eastAsia="en-AU"/>
        </w:rPr>
      </w:pPr>
      <w:r w:rsidRPr="00054797">
        <w:rPr>
          <w:lang w:eastAsia="en-AU"/>
        </w:rPr>
        <w:t>In SSMS, select the ‘Databases’ node in the ‘Object Explorer’ and refresh the node.</w:t>
      </w:r>
      <w:r w:rsidR="0077507F">
        <w:rPr>
          <w:lang w:eastAsia="en-AU"/>
        </w:rPr>
        <w:t xml:space="preserve"> </w:t>
      </w:r>
      <w:r w:rsidRPr="00054797">
        <w:rPr>
          <w:lang w:eastAsia="en-AU"/>
        </w:rPr>
        <w:t>Expand the ‘Databases’ node in the ‘Object Explorer’.</w:t>
      </w:r>
      <w:r w:rsidR="0077507F">
        <w:rPr>
          <w:lang w:eastAsia="en-AU"/>
        </w:rPr>
        <w:t xml:space="preserve"> </w:t>
      </w:r>
      <w:r w:rsidRPr="00054797">
        <w:rPr>
          <w:lang w:eastAsia="en-AU"/>
        </w:rPr>
        <w:t>You should now see the ‘</w:t>
      </w:r>
      <w:r w:rsidRPr="000714D5">
        <w:rPr>
          <w:b/>
          <w:i/>
          <w:lang w:eastAsia="en-AU"/>
        </w:rPr>
        <w:t>CourierCompanyGovernance</w:t>
      </w:r>
      <w:r w:rsidR="00BD0A18">
        <w:rPr>
          <w:lang w:eastAsia="en-AU"/>
        </w:rPr>
        <w:t>’ database listed.</w:t>
      </w:r>
    </w:p>
    <w:p w14:paraId="698A65E3" w14:textId="4DB3DADE" w:rsidR="008C3100" w:rsidRDefault="00054797" w:rsidP="00870BB9">
      <w:pPr>
        <w:rPr>
          <w:lang w:eastAsia="en-AU"/>
        </w:rPr>
      </w:pPr>
      <w:r w:rsidRPr="00054797">
        <w:rPr>
          <w:lang w:eastAsia="en-AU"/>
        </w:rPr>
        <w:t>However, it does not cont</w:t>
      </w:r>
      <w:r w:rsidR="00BD0A18">
        <w:rPr>
          <w:lang w:eastAsia="en-AU"/>
        </w:rPr>
        <w:t xml:space="preserve">ain any tables, or any data. </w:t>
      </w:r>
      <w:r w:rsidRPr="00054797">
        <w:rPr>
          <w:lang w:eastAsia="en-AU"/>
        </w:rPr>
        <w:t>You can now add more code to the script to create the tables.</w:t>
      </w:r>
    </w:p>
    <w:p w14:paraId="582257AC" w14:textId="77777777" w:rsidR="0042130B" w:rsidRDefault="0042130B" w:rsidP="0042130B">
      <w:pPr>
        <w:pStyle w:val="Heading2"/>
      </w:pPr>
      <w:bookmarkStart w:id="236" w:name="_Toc46131941"/>
      <w:bookmarkStart w:id="237" w:name="_Toc47344200"/>
      <w:r>
        <w:t>Create table syntax</w:t>
      </w:r>
      <w:bookmarkEnd w:id="237"/>
    </w:p>
    <w:p w14:paraId="388A3D1F" w14:textId="77777777" w:rsidR="0042130B" w:rsidRDefault="0042130B" w:rsidP="0042130B">
      <w:pPr>
        <w:rPr>
          <w:lang w:eastAsia="en-AU"/>
        </w:rPr>
      </w:pPr>
      <w:r w:rsidRPr="00BD0A18">
        <w:rPr>
          <w:lang w:eastAsia="en-AU"/>
        </w:rPr>
        <w:t>The following describes some of the options of the syntax for the</w:t>
      </w:r>
      <w:r>
        <w:rPr>
          <w:lang w:eastAsia="en-AU"/>
        </w:rPr>
        <w:t xml:space="preserve"> basic CREATE TABLE statement. </w:t>
      </w:r>
      <w:r w:rsidRPr="00BD0A18">
        <w:rPr>
          <w:lang w:eastAsia="en-AU"/>
        </w:rPr>
        <w:t>Elements enclosed in square brackets are optional to the statement.</w:t>
      </w:r>
    </w:p>
    <w:p w14:paraId="2A57ADB9" w14:textId="77777777" w:rsidR="0042130B" w:rsidRPr="00DA1AF5"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DA1AF5">
        <w:rPr>
          <w:rFonts w:ascii="Consolas" w:eastAsia="Times New Roman" w:hAnsi="Consolas" w:cs="Times New Roman"/>
          <w:color w:val="171717"/>
          <w:sz w:val="21"/>
          <w:szCs w:val="21"/>
          <w:shd w:val="clear" w:color="auto" w:fill="FAFAFA"/>
          <w:lang w:eastAsia="en-AU"/>
        </w:rPr>
        <w:lastRenderedPageBreak/>
        <w:t>-- Simple CREATE TABLE Syntax (common if not using options)</w:t>
      </w:r>
    </w:p>
    <w:p w14:paraId="00B0556C" w14:textId="77777777" w:rsidR="0042130B" w:rsidRPr="00DA1AF5"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DA1AF5">
        <w:rPr>
          <w:rFonts w:ascii="Consolas" w:eastAsia="Times New Roman" w:hAnsi="Consolas" w:cs="Times New Roman"/>
          <w:color w:val="171717"/>
          <w:sz w:val="21"/>
          <w:szCs w:val="21"/>
          <w:shd w:val="clear" w:color="auto" w:fill="FAFAFA"/>
          <w:lang w:eastAsia="en-AU"/>
        </w:rPr>
        <w:t>CREATE TABLE</w:t>
      </w:r>
    </w:p>
    <w:p w14:paraId="07C9C117" w14:textId="77777777" w:rsidR="0042130B" w:rsidRPr="00DA1AF5"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DA1AF5">
        <w:rPr>
          <w:rFonts w:ascii="Consolas" w:eastAsia="Times New Roman" w:hAnsi="Consolas" w:cs="Times New Roman"/>
          <w:color w:val="171717"/>
          <w:sz w:val="21"/>
          <w:szCs w:val="21"/>
          <w:shd w:val="clear" w:color="auto" w:fill="FAFAFA"/>
          <w:lang w:eastAsia="en-AU"/>
        </w:rPr>
        <w:t>{ database_name.schema_name.table_name. | schema_name.table_name | table_name }</w:t>
      </w:r>
    </w:p>
    <w:p w14:paraId="62015351" w14:textId="77777777" w:rsidR="0042130B" w:rsidRPr="00DA1AF5"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DA1AF5">
        <w:rPr>
          <w:rFonts w:ascii="Consolas" w:eastAsia="Times New Roman" w:hAnsi="Consolas" w:cs="Times New Roman"/>
          <w:color w:val="171717"/>
          <w:sz w:val="21"/>
          <w:szCs w:val="21"/>
          <w:shd w:val="clear" w:color="auto" w:fill="FAFAFA"/>
          <w:lang w:eastAsia="en-AU"/>
        </w:rPr>
        <w:t>( { &lt;column_definition&gt; } [ ,...n ] )</w:t>
      </w:r>
    </w:p>
    <w:p w14:paraId="67E62619" w14:textId="77777777" w:rsidR="0042130B" w:rsidRDefault="0042130B" w:rsidP="0042130B">
      <w:pPr>
        <w:pStyle w:val="Body"/>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eastAsia="Times New Roman" w:hAnsi="Consolas" w:cs="Times New Roman"/>
          <w:color w:val="171717"/>
          <w:sz w:val="21"/>
          <w:szCs w:val="21"/>
          <w:shd w:val="clear" w:color="auto" w:fill="FAFAFA"/>
          <w:lang w:eastAsia="en-AU"/>
        </w:rPr>
      </w:pPr>
      <w:r w:rsidRPr="00DA1AF5">
        <w:rPr>
          <w:rFonts w:ascii="Consolas" w:eastAsia="Times New Roman" w:hAnsi="Consolas" w:cs="Times New Roman"/>
          <w:color w:val="171717"/>
          <w:sz w:val="21"/>
          <w:szCs w:val="21"/>
          <w:shd w:val="clear" w:color="auto" w:fill="FAFAFA"/>
          <w:lang w:eastAsia="en-AU"/>
        </w:rPr>
        <w:t>[ ; ]</w:t>
      </w:r>
    </w:p>
    <w:p w14:paraId="0350832C" w14:textId="77777777" w:rsidR="0042130B" w:rsidRPr="00DA1AF5"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DA1AF5">
        <w:rPr>
          <w:rFonts w:ascii="Consolas" w:eastAsia="Times New Roman" w:hAnsi="Consolas" w:cs="Times New Roman"/>
          <w:color w:val="171717"/>
          <w:sz w:val="21"/>
          <w:szCs w:val="21"/>
          <w:shd w:val="clear" w:color="auto" w:fill="FAFAFA"/>
          <w:lang w:eastAsia="en-AU"/>
        </w:rPr>
        <w:t>&lt;column_definition&gt; ::=</w:t>
      </w:r>
    </w:p>
    <w:p w14:paraId="42C4ECA7" w14:textId="77777777" w:rsidR="0042130B" w:rsidRDefault="0042130B" w:rsidP="0042130B">
      <w:pPr>
        <w:pStyle w:val="Body"/>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eastAsia="Times New Roman" w:hAnsi="Consolas" w:cs="Times New Roman"/>
          <w:color w:val="171717"/>
          <w:sz w:val="21"/>
          <w:szCs w:val="21"/>
          <w:shd w:val="clear" w:color="auto" w:fill="FAFAFA"/>
          <w:lang w:eastAsia="en-AU"/>
        </w:rPr>
      </w:pPr>
      <w:r w:rsidRPr="00DA1AF5">
        <w:rPr>
          <w:rFonts w:ascii="Consolas" w:eastAsia="Times New Roman" w:hAnsi="Consolas" w:cs="Times New Roman"/>
          <w:color w:val="171717"/>
          <w:sz w:val="21"/>
          <w:szCs w:val="21"/>
          <w:shd w:val="clear" w:color="auto" w:fill="FAFAFA"/>
          <w:lang w:eastAsia="en-AU"/>
        </w:rPr>
        <w:t>column_name &lt;data_type&gt;</w:t>
      </w:r>
    </w:p>
    <w:p w14:paraId="17B788F5"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FB79A9">
        <w:rPr>
          <w:rFonts w:ascii="Consolas" w:eastAsia="Times New Roman" w:hAnsi="Consolas" w:cs="Times New Roman"/>
          <w:color w:val="171717"/>
          <w:sz w:val="21"/>
          <w:szCs w:val="21"/>
          <w:shd w:val="clear" w:color="auto" w:fill="FAFAFA"/>
          <w:lang w:eastAsia="en-AU"/>
        </w:rPr>
        <w:t>&lt;column_constraint&gt; ::=</w:t>
      </w:r>
    </w:p>
    <w:p w14:paraId="770DD1A7"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FB79A9">
        <w:rPr>
          <w:rFonts w:ascii="Consolas" w:eastAsia="Times New Roman" w:hAnsi="Consolas" w:cs="Times New Roman"/>
          <w:color w:val="171717"/>
          <w:sz w:val="21"/>
          <w:szCs w:val="21"/>
          <w:shd w:val="clear" w:color="auto" w:fill="FAFAFA"/>
          <w:lang w:eastAsia="en-AU"/>
        </w:rPr>
        <w:t>[ CONSTRAINT constraint_name ]</w:t>
      </w:r>
    </w:p>
    <w:p w14:paraId="6830EBC7"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FB79A9">
        <w:rPr>
          <w:rFonts w:ascii="Consolas" w:eastAsia="Times New Roman" w:hAnsi="Consolas" w:cs="Times New Roman"/>
          <w:color w:val="171717"/>
          <w:sz w:val="21"/>
          <w:szCs w:val="21"/>
          <w:shd w:val="clear" w:color="auto" w:fill="FAFAFA"/>
          <w:lang w:eastAsia="en-AU"/>
        </w:rPr>
        <w:t>{</w:t>
      </w: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PRIMARY KEY | UNIQUE }</w:t>
      </w:r>
    </w:p>
    <w:p w14:paraId="37D211BA"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CLUSTERED | NONCLUSTERED ]</w:t>
      </w:r>
    </w:p>
    <w:p w14:paraId="10FEDDA5"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w:t>
      </w:r>
    </w:p>
    <w:p w14:paraId="1C89CAF3"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WITH FILLFACTOR = fillfactor</w:t>
      </w:r>
    </w:p>
    <w:p w14:paraId="6D3B951B"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WITH ( &lt; index_option &gt; [ , ...n ] )</w:t>
      </w:r>
    </w:p>
    <w:p w14:paraId="21D41BEE"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w:t>
      </w:r>
    </w:p>
    <w:p w14:paraId="61403B52"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ON { partition_scheme_name ( partition_column_name )</w:t>
      </w:r>
    </w:p>
    <w:p w14:paraId="7830AC07"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filegroup | "default" } ]</w:t>
      </w:r>
    </w:p>
    <w:p w14:paraId="7E447051"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p>
    <w:p w14:paraId="2295C34C"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 FOREIGN KEY ]</w:t>
      </w:r>
    </w:p>
    <w:p w14:paraId="6671F56D"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REFERENCES [ schema_name . ] referenced_table_name [ ( ref_column ) ]</w:t>
      </w:r>
    </w:p>
    <w:p w14:paraId="3CE146FE"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ON DELETE { NO ACTION | CASCADE | SET NULL | SET DEFAULT } ]</w:t>
      </w:r>
    </w:p>
    <w:p w14:paraId="296D436F"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ON UPDATE { NO ACTION | CASCADE | SET NULL | SET DEFAULT } ]</w:t>
      </w:r>
    </w:p>
    <w:p w14:paraId="5FC0C5E6"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NOT FOR REPLICATION ]</w:t>
      </w:r>
    </w:p>
    <w:p w14:paraId="0174FAD3"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p>
    <w:p w14:paraId="7FC72433" w14:textId="77777777" w:rsidR="0042130B" w:rsidRPr="00FB79A9" w:rsidRDefault="0042130B" w:rsidP="0042130B">
      <w:pPr>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Pr="00FB79A9">
        <w:rPr>
          <w:rFonts w:ascii="Consolas" w:eastAsia="Times New Roman" w:hAnsi="Consolas" w:cs="Times New Roman"/>
          <w:color w:val="171717"/>
          <w:sz w:val="21"/>
          <w:szCs w:val="21"/>
          <w:shd w:val="clear" w:color="auto" w:fill="FAFAFA"/>
          <w:lang w:eastAsia="en-AU"/>
        </w:rPr>
        <w:t>| CHECK [ NOT FOR REPLICATION ] ( logical_expression )</w:t>
      </w:r>
    </w:p>
    <w:p w14:paraId="15C4B789" w14:textId="77777777" w:rsidR="0042130B" w:rsidRPr="00BD0A18" w:rsidRDefault="0042130B" w:rsidP="0042130B">
      <w:pPr>
        <w:pStyle w:val="Body"/>
        <w:framePr w:w="8789" w:h="2835"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eastAsia="Times New Roman" w:hAnsi="Consolas" w:cs="Times New Roman"/>
          <w:color w:val="171717"/>
          <w:sz w:val="21"/>
          <w:szCs w:val="21"/>
          <w:shd w:val="clear" w:color="auto" w:fill="FAFAFA"/>
          <w:lang w:eastAsia="en-AU"/>
        </w:rPr>
      </w:pPr>
      <w:r w:rsidRPr="00FB79A9">
        <w:rPr>
          <w:rFonts w:ascii="Consolas" w:eastAsia="Times New Roman" w:hAnsi="Consolas" w:cs="Times New Roman"/>
          <w:color w:val="171717"/>
          <w:sz w:val="21"/>
          <w:szCs w:val="21"/>
          <w:shd w:val="clear" w:color="auto" w:fill="FAFAFA"/>
          <w:lang w:eastAsia="en-AU"/>
        </w:rPr>
        <w:t>}</w:t>
      </w:r>
    </w:p>
    <w:p w14:paraId="36C1BD4A" w14:textId="77777777" w:rsidR="0042130B" w:rsidRDefault="0042130B" w:rsidP="0042130B">
      <w:pPr>
        <w:pStyle w:val="ListNumber"/>
        <w:numPr>
          <w:ilvl w:val="0"/>
          <w:numId w:val="0"/>
        </w:numPr>
        <w:rPr>
          <w:lang w:eastAsia="en-AU"/>
        </w:rPr>
      </w:pPr>
      <w:bookmarkStart w:id="238" w:name="_Toc46131917"/>
      <w:bookmarkStart w:id="239" w:name="_Toc47001907"/>
      <w:bookmarkEnd w:id="236"/>
      <w:r>
        <w:rPr>
          <w:lang w:eastAsia="en-AU"/>
        </w:rPr>
        <w:t>While creating each of the tables ensure that you:</w:t>
      </w:r>
    </w:p>
    <w:p w14:paraId="41879467" w14:textId="77777777" w:rsidR="0042130B" w:rsidRDefault="0042130B" w:rsidP="0042130B">
      <w:pPr>
        <w:pStyle w:val="ListBullet"/>
      </w:pPr>
      <w:r>
        <w:t>define the primary key and foreign key constraints</w:t>
      </w:r>
    </w:p>
    <w:p w14:paraId="09550911" w14:textId="77777777" w:rsidR="0042130B" w:rsidRDefault="0042130B" w:rsidP="0042130B">
      <w:pPr>
        <w:pStyle w:val="ListBullet"/>
      </w:pPr>
      <w:r>
        <w:t>define any unique indexes to implement the alternate keys.</w:t>
      </w:r>
    </w:p>
    <w:p w14:paraId="1E4975E5" w14:textId="77777777" w:rsidR="0042130B" w:rsidRPr="00B2780C" w:rsidRDefault="0042130B" w:rsidP="0042130B">
      <w:pPr>
        <w:pStyle w:val="HeadingDecorative"/>
      </w:pPr>
      <w:r w:rsidRPr="00B2780C">
        <w:tab/>
      </w:r>
      <w:r w:rsidRPr="00B2780C">
        <w:rPr>
          <w:noProof/>
        </w:rPr>
        <w:drawing>
          <wp:inline distT="0" distB="0" distL="0" distR="0" wp14:anchorId="6307AA6E" wp14:editId="38221E65">
            <wp:extent cx="360000" cy="360000"/>
            <wp:effectExtent l="0" t="0" r="2540" b="2540"/>
            <wp:docPr id="253"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033C85D2" w14:textId="77777777" w:rsidR="0042130B" w:rsidRDefault="0042130B" w:rsidP="0042130B">
      <w:pPr>
        <w:pStyle w:val="Heading2"/>
      </w:pPr>
      <w:bookmarkStart w:id="240" w:name="_Toc47344201"/>
      <w:r>
        <w:t>Video: C</w:t>
      </w:r>
      <w:r w:rsidRPr="000073D9">
        <w:t>reating and working with tables</w:t>
      </w:r>
      <w:bookmarkEnd w:id="238"/>
      <w:bookmarkEnd w:id="239"/>
      <w:bookmarkEnd w:id="240"/>
    </w:p>
    <w:p w14:paraId="43E68289" w14:textId="77777777" w:rsidR="0042130B" w:rsidRDefault="0042130B" w:rsidP="0042130B">
      <w:pPr>
        <w:keepLines w:val="0"/>
        <w:spacing w:before="0"/>
      </w:pPr>
      <w:r>
        <w:t>Watch the video tutorial c</w:t>
      </w:r>
      <w:r w:rsidRPr="000073D9">
        <w:t>reating and working with tables</w:t>
      </w:r>
      <w:r>
        <w:t>—p</w:t>
      </w:r>
      <w:r w:rsidRPr="000073D9">
        <w:t xml:space="preserve">art </w:t>
      </w:r>
      <w:r>
        <w:t>three</w:t>
      </w:r>
      <w:r w:rsidRPr="000073D9">
        <w:t xml:space="preserve"> for details on how to create tables and define primary and foreign key constraints on the tables</w:t>
      </w:r>
      <w:r>
        <w:t>.</w:t>
      </w:r>
    </w:p>
    <w:p w14:paraId="7D2A92EA" w14:textId="1EDB987E" w:rsidR="0042130B" w:rsidRDefault="006D3652" w:rsidP="00F777DD">
      <w:pPr>
        <w:keepNext/>
        <w:keepLines w:val="0"/>
        <w:spacing w:before="0"/>
      </w:pPr>
      <w:hyperlink r:id="rId231" w:history="1">
        <w:r w:rsidR="0042130B" w:rsidRPr="00E1624A">
          <w:rPr>
            <w:rStyle w:val="Hyperlink"/>
          </w:rPr>
          <w:t>Creating and working with tables</w:t>
        </w:r>
      </w:hyperlink>
      <w:r w:rsidR="0042130B">
        <w:t xml:space="preserve"> (YouTube 20:07 mins)</w:t>
      </w:r>
      <w:r w:rsidR="0042130B" w:rsidRPr="000073D9">
        <w:t>.</w:t>
      </w:r>
    </w:p>
    <w:p w14:paraId="65532759" w14:textId="77777777" w:rsidR="0042130B" w:rsidRDefault="0042130B" w:rsidP="0042130B">
      <w:pPr>
        <w:keepLines w:val="0"/>
        <w:spacing w:before="0"/>
      </w:pPr>
      <w:r>
        <w:rPr>
          <w:noProof/>
          <w:lang w:eastAsia="en-AU"/>
        </w:rPr>
        <w:drawing>
          <wp:inline distT="0" distB="0" distL="0" distR="0" wp14:anchorId="0FF4D9C4" wp14:editId="3F52FC36">
            <wp:extent cx="2903528" cy="2177646"/>
            <wp:effectExtent l="0" t="0" r="0" b="0"/>
            <wp:docPr id="2028748543" name="Video 54">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54"/>
                    <pic:cNvPicPr/>
                  </pic:nvPicPr>
                  <pic:blipFill>
                    <a:blip r:embed="rId23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LeaM8pK8dE&quot; frameborder=&quot;0&quot; type=&quot;text/html&quot; width=&quot;816&quot; height=&quot;480&quot; /&gt;" h="480" w="816"/>
                        </a:ext>
                      </a:extLst>
                    </a:blip>
                    <a:stretch>
                      <a:fillRect/>
                    </a:stretch>
                  </pic:blipFill>
                  <pic:spPr>
                    <a:xfrm>
                      <a:off x="0" y="0"/>
                      <a:ext cx="2903528" cy="2177646"/>
                    </a:xfrm>
                    <a:prstGeom prst="rect">
                      <a:avLst/>
                    </a:prstGeom>
                  </pic:spPr>
                </pic:pic>
              </a:graphicData>
            </a:graphic>
          </wp:inline>
        </w:drawing>
      </w:r>
    </w:p>
    <w:p w14:paraId="4219636A" w14:textId="77777777" w:rsidR="0042130B" w:rsidRDefault="0042130B" w:rsidP="0042130B">
      <w:pPr>
        <w:pStyle w:val="Caption"/>
        <w:keepNext w:val="0"/>
      </w:pPr>
      <w:r w:rsidRPr="000073D9">
        <w:t>https://youtu.be/JLeaM8pK8dE</w:t>
      </w:r>
    </w:p>
    <w:p w14:paraId="63F2991B" w14:textId="77777777" w:rsidR="003007C9" w:rsidRPr="00B2780C" w:rsidRDefault="003007C9" w:rsidP="003007C9">
      <w:pPr>
        <w:pStyle w:val="HeadingDecorative"/>
      </w:pPr>
      <w:r w:rsidRPr="00B2780C">
        <w:tab/>
      </w:r>
      <w:r w:rsidRPr="00B2780C">
        <w:rPr>
          <w:noProof/>
        </w:rPr>
        <w:drawing>
          <wp:inline distT="0" distB="0" distL="0" distR="0" wp14:anchorId="30A1625A" wp14:editId="3A46F2EF">
            <wp:extent cx="360000" cy="360000"/>
            <wp:effectExtent l="0" t="0" r="2540" b="2540"/>
            <wp:docPr id="1834394319"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22AF0A5D" w14:textId="15CEA84F" w:rsidR="000569E9" w:rsidRDefault="003007C9" w:rsidP="003007C9">
      <w:pPr>
        <w:pStyle w:val="Heading2"/>
        <w:rPr>
          <w:noProof w:val="0"/>
        </w:rPr>
      </w:pPr>
      <w:bookmarkStart w:id="241" w:name="_Toc47344202"/>
      <w:r w:rsidRPr="00B2780C">
        <w:rPr>
          <w:noProof w:val="0"/>
        </w:rPr>
        <w:t xml:space="preserve">Activity </w:t>
      </w:r>
      <w:r>
        <w:rPr>
          <w:noProof w:val="0"/>
        </w:rPr>
        <w:t>4.2</w:t>
      </w:r>
      <w:r w:rsidRPr="00B2780C">
        <w:rPr>
          <w:noProof w:val="0"/>
        </w:rPr>
        <w:t xml:space="preserve">: </w:t>
      </w:r>
      <w:r>
        <w:rPr>
          <w:noProof w:val="0"/>
        </w:rPr>
        <w:t>Create tables using DDL</w:t>
      </w:r>
      <w:bookmarkEnd w:id="241"/>
    </w:p>
    <w:p w14:paraId="653DC687" w14:textId="61A06B00" w:rsidR="002F6608" w:rsidRDefault="00BD0A18" w:rsidP="00BD0A18">
      <w:pPr>
        <w:rPr>
          <w:lang w:eastAsia="en-AU"/>
        </w:rPr>
      </w:pPr>
      <w:r>
        <w:rPr>
          <w:lang w:eastAsia="en-AU"/>
        </w:rPr>
        <w:t>The first table that you wi</w:t>
      </w:r>
      <w:r w:rsidR="00E1662B">
        <w:rPr>
          <w:lang w:eastAsia="en-AU"/>
        </w:rPr>
        <w:t xml:space="preserve">ll create is the DRIVER table. </w:t>
      </w:r>
      <w:r>
        <w:rPr>
          <w:lang w:eastAsia="en-AU"/>
        </w:rPr>
        <w:t>The CREATE TABLE statement allows you to define the name of the table, the names of each of the columns in the table, the data types and nullability of the columns, the primary key for the table and any indexes th</w:t>
      </w:r>
      <w:r w:rsidR="002F6608">
        <w:rPr>
          <w:lang w:eastAsia="en-AU"/>
        </w:rPr>
        <w:t xml:space="preserve">at might exist in the table. </w:t>
      </w:r>
    </w:p>
    <w:p w14:paraId="77335512" w14:textId="30F0569D" w:rsidR="002F6608" w:rsidRDefault="00BD0A18" w:rsidP="00BD0A18">
      <w:pPr>
        <w:rPr>
          <w:lang w:eastAsia="en-AU"/>
        </w:rPr>
      </w:pPr>
      <w:r>
        <w:rPr>
          <w:lang w:eastAsia="en-AU"/>
        </w:rPr>
        <w:t xml:space="preserve">You could also define any other constraints that are in the table, such as </w:t>
      </w:r>
      <w:r w:rsidR="00E1662B">
        <w:rPr>
          <w:lang w:eastAsia="en-AU"/>
        </w:rPr>
        <w:t xml:space="preserve">a </w:t>
      </w:r>
      <w:r>
        <w:rPr>
          <w:lang w:eastAsia="en-AU"/>
        </w:rPr>
        <w:t>foreign key or check constraints</w:t>
      </w:r>
      <w:r w:rsidR="00490C54">
        <w:rPr>
          <w:lang w:eastAsia="en-AU"/>
        </w:rPr>
        <w:t>.</w:t>
      </w:r>
      <w:r>
        <w:rPr>
          <w:lang w:eastAsia="en-AU"/>
        </w:rPr>
        <w:t xml:space="preserve"> </w:t>
      </w:r>
      <w:r w:rsidR="00490C54">
        <w:rPr>
          <w:lang w:eastAsia="en-AU"/>
        </w:rPr>
        <w:t>H</w:t>
      </w:r>
      <w:r>
        <w:rPr>
          <w:lang w:eastAsia="en-AU"/>
        </w:rPr>
        <w:t xml:space="preserve">owever, you will add these constraints </w:t>
      </w:r>
      <w:r w:rsidR="00490C54">
        <w:rPr>
          <w:lang w:eastAsia="en-AU"/>
        </w:rPr>
        <w:t>later</w:t>
      </w:r>
      <w:r w:rsidR="00490C54" w:rsidRPr="00490C54">
        <w:rPr>
          <w:lang w:eastAsia="en-AU"/>
        </w:rPr>
        <w:t xml:space="preserve"> </w:t>
      </w:r>
      <w:r w:rsidR="00490C54">
        <w:rPr>
          <w:lang w:eastAsia="en-AU"/>
        </w:rPr>
        <w:t xml:space="preserve">using the ALTER TABLE statement, </w:t>
      </w:r>
      <w:r>
        <w:rPr>
          <w:lang w:eastAsia="en-AU"/>
        </w:rPr>
        <w:t>after all the tables have been created</w:t>
      </w:r>
      <w:r w:rsidR="002F6608">
        <w:rPr>
          <w:lang w:eastAsia="en-AU"/>
        </w:rPr>
        <w:t>.</w:t>
      </w:r>
    </w:p>
    <w:p w14:paraId="0AB78429" w14:textId="59761931" w:rsidR="00BD0A18" w:rsidRDefault="00423711" w:rsidP="00BD0A18">
      <w:pPr>
        <w:rPr>
          <w:lang w:eastAsia="en-AU"/>
        </w:rPr>
      </w:pPr>
      <w:r w:rsidRPr="00423711">
        <w:rPr>
          <w:lang w:eastAsia="en-AU"/>
        </w:rPr>
        <w:t>Add the following CREATE TABLE statement to the end of your script to create the DRIVER table</w:t>
      </w:r>
      <w:r w:rsidR="00490C54">
        <w:rPr>
          <w:lang w:eastAsia="en-AU"/>
        </w:rPr>
        <w:t>:</w:t>
      </w:r>
    </w:p>
    <w:p w14:paraId="28D7117B" w14:textId="77777777" w:rsidR="00423711" w:rsidRDefault="00423711"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DC6517B" w14:textId="36479A29" w:rsidR="00423711" w:rsidRDefault="00AB2B5C"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423711">
        <w:rPr>
          <w:rFonts w:ascii="Consolas" w:hAnsi="Consolas" w:cs="Consolas"/>
          <w:color w:val="000000"/>
          <w:sz w:val="19"/>
          <w:szCs w:val="19"/>
          <w:highlight w:val="white"/>
        </w:rPr>
        <w:t xml:space="preserve">Licence_No </w:t>
      </w:r>
      <w:r w:rsidR="00423711">
        <w:rPr>
          <w:rFonts w:ascii="Consolas" w:hAnsi="Consolas" w:cs="Consolas"/>
          <w:color w:val="000000"/>
          <w:sz w:val="19"/>
          <w:szCs w:val="19"/>
          <w:highlight w:val="white"/>
        </w:rPr>
        <w:tab/>
      </w:r>
      <w:r w:rsidR="00423711">
        <w:rPr>
          <w:rFonts w:ascii="Consolas" w:hAnsi="Consolas" w:cs="Consolas"/>
          <w:color w:val="0000FF"/>
          <w:sz w:val="19"/>
          <w:szCs w:val="19"/>
          <w:highlight w:val="white"/>
        </w:rPr>
        <w:t>NVARCHAR</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8</w:t>
      </w:r>
      <w:r w:rsidR="00423711">
        <w:rPr>
          <w:rFonts w:ascii="Consolas" w:hAnsi="Consolas" w:cs="Consolas"/>
          <w:color w:val="808080"/>
          <w:sz w:val="19"/>
          <w:szCs w:val="19"/>
          <w:highlight w:val="white"/>
        </w:rPr>
        <w:t>),</w:t>
      </w:r>
    </w:p>
    <w:p w14:paraId="1C30C58F" w14:textId="24DB0064" w:rsidR="00423711" w:rsidRDefault="00AB2B5C"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423711">
        <w:rPr>
          <w:rFonts w:ascii="Consolas" w:hAnsi="Consolas" w:cs="Consolas"/>
          <w:color w:val="000000"/>
          <w:sz w:val="19"/>
          <w:szCs w:val="19"/>
          <w:highlight w:val="white"/>
        </w:rPr>
        <w:t xml:space="preserve">FirstName </w:t>
      </w:r>
      <w:r w:rsidR="00423711">
        <w:rPr>
          <w:rFonts w:ascii="Consolas" w:hAnsi="Consolas" w:cs="Consolas"/>
          <w:color w:val="000000"/>
          <w:sz w:val="19"/>
          <w:szCs w:val="19"/>
          <w:highlight w:val="white"/>
        </w:rPr>
        <w:tab/>
      </w:r>
      <w:r w:rsidR="00423711">
        <w:rPr>
          <w:rFonts w:ascii="Consolas" w:hAnsi="Consolas" w:cs="Consolas"/>
          <w:color w:val="0000FF"/>
          <w:sz w:val="19"/>
          <w:szCs w:val="19"/>
          <w:highlight w:val="white"/>
        </w:rPr>
        <w:t>NVARCHAR</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30</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NOT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NULL,</w:t>
      </w:r>
    </w:p>
    <w:p w14:paraId="1617CBAE" w14:textId="333D946F" w:rsidR="00423711" w:rsidRDefault="00AB2B5C"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423711">
        <w:rPr>
          <w:rFonts w:ascii="Consolas" w:hAnsi="Consolas" w:cs="Consolas"/>
          <w:color w:val="000000"/>
          <w:sz w:val="19"/>
          <w:szCs w:val="19"/>
          <w:highlight w:val="white"/>
        </w:rPr>
        <w:t xml:space="preserve">LastName </w:t>
      </w:r>
      <w:r w:rsidR="00423711">
        <w:rPr>
          <w:rFonts w:ascii="Consolas" w:hAnsi="Consolas" w:cs="Consolas"/>
          <w:color w:val="000000"/>
          <w:sz w:val="19"/>
          <w:szCs w:val="19"/>
          <w:highlight w:val="white"/>
        </w:rPr>
        <w:tab/>
      </w:r>
      <w:r w:rsidR="00423711">
        <w:rPr>
          <w:rFonts w:ascii="Consolas" w:hAnsi="Consolas" w:cs="Consolas"/>
          <w:color w:val="0000FF"/>
          <w:sz w:val="19"/>
          <w:szCs w:val="19"/>
          <w:highlight w:val="white"/>
        </w:rPr>
        <w:t>NVARCHAR</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30</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NOT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NULL,</w:t>
      </w:r>
    </w:p>
    <w:p w14:paraId="29ED85B0" w14:textId="7227AFEE" w:rsidR="00423711" w:rsidRDefault="00AB2B5C"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423711">
        <w:rPr>
          <w:rFonts w:ascii="Consolas" w:hAnsi="Consolas" w:cs="Consolas"/>
          <w:color w:val="000000"/>
          <w:sz w:val="19"/>
          <w:szCs w:val="19"/>
          <w:highlight w:val="white"/>
        </w:rPr>
        <w:t xml:space="preserve">Phone </w:t>
      </w:r>
      <w:r w:rsidR="00423711">
        <w:rPr>
          <w:rFonts w:ascii="Consolas" w:hAnsi="Consolas" w:cs="Consolas"/>
          <w:color w:val="000000"/>
          <w:sz w:val="19"/>
          <w:szCs w:val="19"/>
          <w:highlight w:val="white"/>
        </w:rPr>
        <w:tab/>
      </w:r>
      <w:r w:rsidR="00423711">
        <w:rPr>
          <w:rFonts w:ascii="Consolas" w:hAnsi="Consolas" w:cs="Consolas"/>
          <w:color w:val="0000FF"/>
          <w:sz w:val="19"/>
          <w:szCs w:val="19"/>
          <w:highlight w:val="white"/>
        </w:rPr>
        <w:t>NCHAR</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10</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NOT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NULL,</w:t>
      </w:r>
    </w:p>
    <w:p w14:paraId="182E829D" w14:textId="311E2F18" w:rsidR="00423711" w:rsidRDefault="00AB2B5C"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423711">
        <w:rPr>
          <w:rFonts w:ascii="Consolas" w:hAnsi="Consolas" w:cs="Consolas"/>
          <w:color w:val="000000"/>
          <w:sz w:val="19"/>
          <w:szCs w:val="19"/>
          <w:highlight w:val="white"/>
        </w:rPr>
        <w:t xml:space="preserve">EmployingCompanyABN </w:t>
      </w:r>
      <w:r w:rsidR="00423711">
        <w:rPr>
          <w:rFonts w:ascii="Consolas" w:hAnsi="Consolas" w:cs="Consolas"/>
          <w:color w:val="0000FF"/>
          <w:sz w:val="19"/>
          <w:szCs w:val="19"/>
          <w:highlight w:val="white"/>
        </w:rPr>
        <w:t>BIGINT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NOT</w:t>
      </w:r>
      <w:r w:rsidR="00423711">
        <w:rPr>
          <w:rFonts w:ascii="Consolas" w:hAnsi="Consolas" w:cs="Consolas"/>
          <w:color w:val="000000"/>
          <w:sz w:val="19"/>
          <w:szCs w:val="19"/>
          <w:highlight w:val="white"/>
        </w:rPr>
        <w:t xml:space="preserve"> </w:t>
      </w:r>
      <w:r w:rsidR="00423711">
        <w:rPr>
          <w:rFonts w:ascii="Consolas" w:hAnsi="Consolas" w:cs="Consolas"/>
          <w:color w:val="808080"/>
          <w:sz w:val="19"/>
          <w:szCs w:val="19"/>
          <w:highlight w:val="white"/>
        </w:rPr>
        <w:t>NULL,</w:t>
      </w:r>
    </w:p>
    <w:p w14:paraId="4B557410" w14:textId="47D5BA01" w:rsidR="00423711" w:rsidRDefault="00AB2B5C"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423711">
        <w:rPr>
          <w:rFonts w:ascii="Consolas" w:hAnsi="Consolas" w:cs="Consolas"/>
          <w:color w:val="0000FF"/>
          <w:sz w:val="19"/>
          <w:szCs w:val="19"/>
          <w:highlight w:val="white"/>
        </w:rPr>
        <w:t>CONSTRAINT</w:t>
      </w:r>
      <w:r w:rsidR="00423711">
        <w:rPr>
          <w:rFonts w:ascii="Consolas" w:hAnsi="Consolas" w:cs="Consolas"/>
          <w:color w:val="000000"/>
          <w:sz w:val="19"/>
          <w:szCs w:val="19"/>
          <w:highlight w:val="white"/>
        </w:rPr>
        <w:t xml:space="preserve"> DRIVER_pk </w:t>
      </w:r>
      <w:r w:rsidR="00423711">
        <w:rPr>
          <w:rFonts w:ascii="Consolas" w:hAnsi="Consolas" w:cs="Consolas"/>
          <w:color w:val="0000FF"/>
          <w:sz w:val="19"/>
          <w:szCs w:val="19"/>
          <w:highlight w:val="white"/>
        </w:rPr>
        <w:t>PRIMARY</w:t>
      </w:r>
      <w:r w:rsidR="00423711">
        <w:rPr>
          <w:rFonts w:ascii="Consolas" w:hAnsi="Consolas" w:cs="Consolas"/>
          <w:color w:val="000000"/>
          <w:sz w:val="19"/>
          <w:szCs w:val="19"/>
          <w:highlight w:val="white"/>
        </w:rPr>
        <w:t xml:space="preserve"> </w:t>
      </w:r>
      <w:r w:rsidR="00423711">
        <w:rPr>
          <w:rFonts w:ascii="Consolas" w:hAnsi="Consolas" w:cs="Consolas"/>
          <w:color w:val="0000FF"/>
          <w:sz w:val="19"/>
          <w:szCs w:val="19"/>
          <w:highlight w:val="white"/>
        </w:rPr>
        <w:t xml:space="preserve">KEY </w:t>
      </w:r>
      <w:r w:rsidR="00423711">
        <w:rPr>
          <w:rFonts w:ascii="Consolas" w:hAnsi="Consolas" w:cs="Consolas"/>
          <w:color w:val="808080"/>
          <w:sz w:val="19"/>
          <w:szCs w:val="19"/>
          <w:highlight w:val="white"/>
        </w:rPr>
        <w:t>(</w:t>
      </w:r>
      <w:r w:rsidR="00423711">
        <w:rPr>
          <w:rFonts w:ascii="Consolas" w:hAnsi="Consolas" w:cs="Consolas"/>
          <w:color w:val="000000"/>
          <w:sz w:val="19"/>
          <w:szCs w:val="19"/>
          <w:highlight w:val="white"/>
        </w:rPr>
        <w:t>Licence_No</w:t>
      </w:r>
      <w:r w:rsidR="00423711">
        <w:rPr>
          <w:rFonts w:ascii="Consolas" w:hAnsi="Consolas" w:cs="Consolas"/>
          <w:color w:val="808080"/>
          <w:sz w:val="19"/>
          <w:szCs w:val="19"/>
          <w:highlight w:val="white"/>
        </w:rPr>
        <w:t>)</w:t>
      </w:r>
    </w:p>
    <w:p w14:paraId="2852580A" w14:textId="77777777" w:rsidR="00423711" w:rsidRDefault="00423711" w:rsidP="0042371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19FC476" w14:textId="006EC15D" w:rsidR="00423711" w:rsidRPr="00423711" w:rsidRDefault="00423711" w:rsidP="00423711">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FF"/>
          <w:sz w:val="19"/>
          <w:szCs w:val="19"/>
        </w:rPr>
      </w:pPr>
      <w:r>
        <w:rPr>
          <w:rFonts w:ascii="Consolas" w:hAnsi="Consolas" w:cs="Consolas"/>
          <w:color w:val="0000FF"/>
          <w:sz w:val="19"/>
          <w:szCs w:val="19"/>
          <w:highlight w:val="white"/>
        </w:rPr>
        <w:t>GO</w:t>
      </w:r>
    </w:p>
    <w:p w14:paraId="7E68F2D3" w14:textId="66509436" w:rsidR="00423711" w:rsidRDefault="00423711" w:rsidP="00BD0A18">
      <w:pPr>
        <w:rPr>
          <w:lang w:eastAsia="en-AU"/>
        </w:rPr>
      </w:pPr>
      <w:r w:rsidRPr="00423711">
        <w:rPr>
          <w:lang w:eastAsia="en-AU"/>
        </w:rPr>
        <w:t>Save the script file.</w:t>
      </w:r>
      <w:r w:rsidR="0077507F">
        <w:rPr>
          <w:lang w:eastAsia="en-AU"/>
        </w:rPr>
        <w:t xml:space="preserve"> </w:t>
      </w:r>
      <w:r w:rsidRPr="00423711">
        <w:rPr>
          <w:lang w:eastAsia="en-AU"/>
        </w:rPr>
        <w:t>Your script should now look as follows</w:t>
      </w:r>
      <w:r>
        <w:rPr>
          <w:lang w:eastAsia="en-AU"/>
        </w:rPr>
        <w:t>.</w:t>
      </w:r>
    </w:p>
    <w:p w14:paraId="01E3D4B5" w14:textId="2498F227"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lastRenderedPageBreak/>
        <w:t>1</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Two dashes denote that what follows is a single line comment.</w:t>
      </w:r>
      <w:r w:rsidR="00546CB4">
        <w:rPr>
          <w:rFonts w:ascii="Consolas" w:hAnsi="Consolas" w:cs="Consolas"/>
          <w:color w:val="008000"/>
          <w:sz w:val="19"/>
          <w:szCs w:val="19"/>
          <w:highlight w:val="white"/>
        </w:rPr>
        <w:t xml:space="preserve"> </w:t>
      </w:r>
    </w:p>
    <w:p w14:paraId="1C63D0F0" w14:textId="67B3FC0F"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Comments are ignored by the query parser.</w:t>
      </w:r>
    </w:p>
    <w:p w14:paraId="3C534EF9" w14:textId="000589C8"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3</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A forward slash followed by an asterisk denotes the beginning of a</w:t>
      </w:r>
    </w:p>
    <w:p w14:paraId="63097162" w14:textId="475ADD0B"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4</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t>block comment.</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This is the traditional C style comment. The end of a block</w:t>
      </w:r>
    </w:p>
    <w:p w14:paraId="7C4FAF04" w14:textId="15B740D0"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5</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t>comment is denoted by an asterisk followed by a forward slash</w:t>
      </w:r>
    </w:p>
    <w:p w14:paraId="17FA144E" w14:textId="15420869"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6</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p>
    <w:p w14:paraId="6FE9C4E2" w14:textId="164E7974"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7</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 ===========================================================================</w:t>
      </w:r>
    </w:p>
    <w:p w14:paraId="7632F60E" w14:textId="273614A8"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8</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This script creates the Courier Company Governance Database</w:t>
      </w:r>
    </w:p>
    <w:p w14:paraId="1C165CEA" w14:textId="282A6CBC"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9</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Author:</w:t>
      </w:r>
      <w:r>
        <w:rPr>
          <w:rFonts w:ascii="Consolas" w:hAnsi="Consolas" w:cs="Consolas"/>
          <w:color w:val="008000"/>
          <w:sz w:val="19"/>
          <w:szCs w:val="19"/>
          <w:highlight w:val="white"/>
        </w:rPr>
        <w:tab/>
      </w:r>
      <w:r w:rsidR="00D5496E">
        <w:rPr>
          <w:rFonts w:ascii="Consolas" w:hAnsi="Consolas" w:cs="Consolas"/>
          <w:color w:val="008000"/>
          <w:sz w:val="19"/>
          <w:szCs w:val="19"/>
          <w:highlight w:val="white"/>
        </w:rPr>
        <w:t>Your name</w:t>
      </w:r>
    </w:p>
    <w:p w14:paraId="20F75128" w14:textId="45B5FEC0"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10</w:t>
      </w:r>
      <w:r>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r>
      <w:r>
        <w:rPr>
          <w:rFonts w:ascii="Consolas" w:hAnsi="Consolas" w:cs="Consolas"/>
          <w:color w:val="008000"/>
          <w:sz w:val="19"/>
          <w:szCs w:val="19"/>
          <w:highlight w:val="white"/>
        </w:rPr>
        <w:tab/>
        <w:t>Date:</w:t>
      </w:r>
      <w:r>
        <w:rPr>
          <w:rFonts w:ascii="Consolas" w:hAnsi="Consolas" w:cs="Consolas"/>
          <w:color w:val="008000"/>
          <w:sz w:val="19"/>
          <w:szCs w:val="19"/>
          <w:highlight w:val="white"/>
        </w:rPr>
        <w:tab/>
      </w:r>
      <w:r>
        <w:rPr>
          <w:rFonts w:ascii="Consolas" w:hAnsi="Consolas" w:cs="Consolas"/>
          <w:color w:val="008000"/>
          <w:sz w:val="19"/>
          <w:szCs w:val="19"/>
          <w:highlight w:val="white"/>
        </w:rPr>
        <w:tab/>
      </w:r>
      <w:r w:rsidR="00D5496E">
        <w:rPr>
          <w:rFonts w:ascii="Consolas" w:hAnsi="Consolas" w:cs="Consolas"/>
          <w:color w:val="008000"/>
          <w:sz w:val="19"/>
          <w:szCs w:val="19"/>
          <w:highlight w:val="white"/>
        </w:rPr>
        <w:t>today’s date</w:t>
      </w:r>
    </w:p>
    <w:p w14:paraId="4AF11E55" w14:textId="608053A5"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11</w:t>
      </w:r>
      <w:r>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r>
      <w:r>
        <w:rPr>
          <w:rFonts w:ascii="Consolas" w:hAnsi="Consolas" w:cs="Consolas"/>
          <w:color w:val="008000"/>
          <w:sz w:val="19"/>
          <w:szCs w:val="19"/>
          <w:highlight w:val="white"/>
        </w:rPr>
        <w:tab/>
        <w:t>Version:</w:t>
      </w:r>
      <w:r>
        <w:rPr>
          <w:rFonts w:ascii="Consolas" w:hAnsi="Consolas" w:cs="Consolas"/>
          <w:color w:val="008000"/>
          <w:sz w:val="19"/>
          <w:szCs w:val="19"/>
          <w:highlight w:val="white"/>
        </w:rPr>
        <w:tab/>
        <w:t>1.0</w:t>
      </w:r>
    </w:p>
    <w:p w14:paraId="1F258291" w14:textId="2B036C95"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12</w:t>
      </w:r>
      <w:r>
        <w:rPr>
          <w:rFonts w:ascii="Consolas" w:hAnsi="Consolas" w:cs="Consolas"/>
          <w:color w:val="008000"/>
          <w:sz w:val="19"/>
          <w:szCs w:val="19"/>
          <w:highlight w:val="white"/>
        </w:rPr>
        <w:t xml:space="preserve"> -- ===========================================================================</w:t>
      </w:r>
    </w:p>
    <w:p w14:paraId="7D0EA66D" w14:textId="60D465A8"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13</w:t>
      </w:r>
      <w:r>
        <w:rPr>
          <w:rFonts w:ascii="Consolas" w:hAnsi="Consolas" w:cs="Consolas"/>
          <w:color w:val="0000FF"/>
          <w:sz w:val="19"/>
          <w:szCs w:val="19"/>
          <w:highlight w:val="white"/>
        </w:rPr>
        <w:t xml:space="preserve"> USE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61394D1" w14:textId="2E797063"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14</w:t>
      </w:r>
      <w:r>
        <w:rPr>
          <w:rFonts w:ascii="Consolas" w:hAnsi="Consolas" w:cs="Consolas"/>
          <w:color w:val="0000FF"/>
          <w:sz w:val="19"/>
          <w:szCs w:val="19"/>
          <w:highlight w:val="white"/>
        </w:rPr>
        <w:t xml:space="preserve"> GO</w:t>
      </w:r>
    </w:p>
    <w:p w14:paraId="2840DB16" w14:textId="52CCE84C"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15</w:t>
      </w:r>
      <w:r>
        <w:rPr>
          <w:rFonts w:ascii="Consolas" w:hAnsi="Consolas" w:cs="Consolas"/>
          <w:color w:val="0000FF"/>
          <w:sz w:val="19"/>
          <w:szCs w:val="19"/>
          <w:highlight w:val="white"/>
        </w:rPr>
        <w:t xml:space="preserve"> 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5B21A791" w14:textId="7293FBAF"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16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FF00"/>
          <w:sz w:val="19"/>
          <w:szCs w:val="19"/>
          <w:highlight w:val="white"/>
        </w:rPr>
        <w:t>sysdatabases</w:t>
      </w:r>
    </w:p>
    <w:p w14:paraId="352657F1" w14:textId="36B066ED"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17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N'CourierCompanyGovernance'</w:t>
      </w:r>
    </w:p>
    <w:p w14:paraId="1B089278" w14:textId="6D66A6FB"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18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546CB4">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2E7B7DF" w14:textId="1A106506"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19</w:t>
      </w:r>
      <w:r>
        <w:rPr>
          <w:rFonts w:ascii="Consolas" w:hAnsi="Consolas" w:cs="Consolas"/>
          <w:color w:val="0000FF"/>
          <w:sz w:val="19"/>
          <w:szCs w:val="19"/>
          <w:highlight w:val="white"/>
        </w:rPr>
        <w:t xml:space="preserve"> 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7E85BB47" w14:textId="33801D6D"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20</w:t>
      </w:r>
      <w:r>
        <w:rPr>
          <w:rFonts w:ascii="Consolas" w:hAnsi="Consolas" w:cs="Consolas"/>
          <w:color w:val="0000FF"/>
          <w:sz w:val="19"/>
          <w:szCs w:val="19"/>
          <w:highlight w:val="white"/>
        </w:rPr>
        <w:t xml:space="preserve"> GO</w:t>
      </w:r>
    </w:p>
    <w:p w14:paraId="6B6E87C1" w14:textId="6AD00677"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21</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0A5AE5C9" w14:textId="7B95D5CD"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22</w:t>
      </w:r>
      <w:r>
        <w:rPr>
          <w:rFonts w:ascii="Consolas" w:hAnsi="Consolas" w:cs="Consolas"/>
          <w:color w:val="0000FF"/>
          <w:sz w:val="19"/>
          <w:szCs w:val="19"/>
          <w:highlight w:val="white"/>
        </w:rPr>
        <w:t xml:space="preserve"> GO</w:t>
      </w:r>
    </w:p>
    <w:p w14:paraId="5C2E0E6F" w14:textId="68261D6A"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23</w:t>
      </w:r>
      <w:r>
        <w:rPr>
          <w:rFonts w:ascii="Consolas" w:hAnsi="Consolas" w:cs="Consolas"/>
          <w:color w:val="0000FF"/>
          <w:sz w:val="19"/>
          <w:szCs w:val="19"/>
          <w:highlight w:val="white"/>
        </w:rPr>
        <w:t xml:space="preserve"> USE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6DEC9DED" w14:textId="2370F2CE"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24</w:t>
      </w:r>
      <w:r>
        <w:rPr>
          <w:rFonts w:ascii="Consolas" w:hAnsi="Consolas" w:cs="Consolas"/>
          <w:color w:val="0000FF"/>
          <w:sz w:val="19"/>
          <w:szCs w:val="19"/>
          <w:highlight w:val="white"/>
        </w:rPr>
        <w:t xml:space="preserve"> GO</w:t>
      </w:r>
    </w:p>
    <w:p w14:paraId="297372A1" w14:textId="728C1FAD"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25</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4D0142C2" w14:textId="560B0E40"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26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Licence_No </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14:paraId="446AF620" w14:textId="6FD65C79"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FirstName </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67107CF" w14:textId="4A944D93"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LastName </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9457667" w14:textId="245CD815"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 </w:t>
      </w:r>
      <w:r>
        <w:rPr>
          <w:rFonts w:ascii="Consolas" w:hAnsi="Consolas" w:cs="Consolas"/>
          <w:color w:val="000000"/>
          <w:sz w:val="19"/>
          <w:szCs w:val="19"/>
          <w:highlight w:val="white"/>
        </w:rPr>
        <w:tab/>
      </w:r>
      <w:r>
        <w:rPr>
          <w:rFonts w:ascii="Consolas" w:hAnsi="Consolas" w:cs="Consolas"/>
          <w:color w:val="0000FF"/>
          <w:sz w:val="19"/>
          <w:szCs w:val="19"/>
          <w:highlight w:val="white"/>
        </w:rPr>
        <w:t>NCHAR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8DC1DF8" w14:textId="0DF5817D"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EmployingCompanyABN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F7670AE" w14:textId="148E3968"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DRIVER_pk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7DCDCF40" w14:textId="472A5C7D" w:rsidR="00423711" w:rsidRDefault="00423711" w:rsidP="00423711">
      <w:pPr>
        <w:autoSpaceDE w:val="0"/>
        <w:autoSpaceDN w:val="0"/>
        <w:adjustRightInd w:val="0"/>
        <w:spacing w:before="0" w:after="0" w:line="240" w:lineRule="auto"/>
        <w:rPr>
          <w:rFonts w:ascii="Consolas" w:hAnsi="Consolas" w:cs="Consolas"/>
          <w:color w:val="000000"/>
          <w:sz w:val="19"/>
          <w:szCs w:val="19"/>
          <w:highlight w:val="white"/>
        </w:rPr>
      </w:pPr>
      <w:r w:rsidRPr="00423711">
        <w:rPr>
          <w:rFonts w:ascii="Consolas" w:hAnsi="Consolas" w:cs="Consolas"/>
          <w:sz w:val="19"/>
          <w:szCs w:val="19"/>
          <w:highlight w:val="white"/>
        </w:rPr>
        <w:t>32</w:t>
      </w:r>
      <w:r>
        <w:rPr>
          <w:rFonts w:ascii="Consolas" w:hAnsi="Consolas" w:cs="Consolas"/>
          <w:color w:val="808080"/>
          <w:sz w:val="19"/>
          <w:szCs w:val="19"/>
          <w:highlight w:val="white"/>
        </w:rPr>
        <w:t xml:space="preserve"> );</w:t>
      </w:r>
    </w:p>
    <w:p w14:paraId="74A3F667" w14:textId="5DEA0A53" w:rsidR="00423711" w:rsidRDefault="00423711" w:rsidP="00423711">
      <w:pPr>
        <w:spacing w:before="0"/>
        <w:rPr>
          <w:lang w:eastAsia="en-AU"/>
        </w:rPr>
      </w:pPr>
      <w:r w:rsidRPr="00423711">
        <w:rPr>
          <w:rFonts w:ascii="Consolas" w:hAnsi="Consolas" w:cs="Consolas"/>
          <w:sz w:val="19"/>
          <w:szCs w:val="19"/>
          <w:highlight w:val="white"/>
        </w:rPr>
        <w:t>33</w:t>
      </w:r>
      <w:r>
        <w:rPr>
          <w:rFonts w:ascii="Consolas" w:hAnsi="Consolas" w:cs="Consolas"/>
          <w:color w:val="0000FF"/>
          <w:sz w:val="19"/>
          <w:szCs w:val="19"/>
          <w:highlight w:val="white"/>
        </w:rPr>
        <w:t xml:space="preserve"> GO</w:t>
      </w:r>
    </w:p>
    <w:p w14:paraId="41117FD3" w14:textId="0F37974F" w:rsidR="00224C34" w:rsidRDefault="00224C34" w:rsidP="00490C54">
      <w:pPr>
        <w:pStyle w:val="ListBullet"/>
      </w:pPr>
      <w:r>
        <w:t>Lines 25 to 32 create the DRIVER table, and its constituent columns.</w:t>
      </w:r>
      <w:r w:rsidR="0077507F">
        <w:t xml:space="preserve"> </w:t>
      </w:r>
      <w:r>
        <w:t>The CONSTRAINT defining the primary key (line 31) imposes limitations (constraints) on the Licence_No column</w:t>
      </w:r>
      <w:r w:rsidR="00490C54">
        <w:t>,</w:t>
      </w:r>
      <w:r>
        <w:t xml:space="preserve"> which require it to be unique and not null. </w:t>
      </w:r>
    </w:p>
    <w:p w14:paraId="1471983F" w14:textId="210A59E4" w:rsidR="00224C34" w:rsidRDefault="00224C34" w:rsidP="00224C34">
      <w:pPr>
        <w:rPr>
          <w:lang w:eastAsia="en-AU"/>
        </w:rPr>
      </w:pPr>
      <w:r>
        <w:rPr>
          <w:lang w:eastAsia="en-AU"/>
        </w:rPr>
        <w:t xml:space="preserve">The </w:t>
      </w:r>
      <w:r w:rsidR="001D7874">
        <w:rPr>
          <w:lang w:eastAsia="en-AU"/>
        </w:rPr>
        <w:t>metadata</w:t>
      </w:r>
      <w:r>
        <w:rPr>
          <w:lang w:eastAsia="en-AU"/>
        </w:rPr>
        <w:t xml:space="preserve"> name for </w:t>
      </w:r>
      <w:r w:rsidR="00E1662B">
        <w:rPr>
          <w:lang w:eastAsia="en-AU"/>
        </w:rPr>
        <w:t xml:space="preserve">the primary key </w:t>
      </w:r>
      <w:r>
        <w:rPr>
          <w:lang w:eastAsia="en-AU"/>
        </w:rPr>
        <w:t>object is DRIVER_pk</w:t>
      </w:r>
      <w:r w:rsidR="0077507F">
        <w:rPr>
          <w:lang w:eastAsia="en-AU"/>
        </w:rPr>
        <w:t xml:space="preserve"> </w:t>
      </w:r>
      <w:r>
        <w:rPr>
          <w:lang w:eastAsia="en-AU"/>
        </w:rPr>
        <w:t>and is used by the server to identify the primary key object for this table</w:t>
      </w:r>
      <w:r w:rsidR="00490C54">
        <w:rPr>
          <w:lang w:eastAsia="en-AU"/>
        </w:rPr>
        <w:t>,</w:t>
      </w:r>
      <w:r w:rsidR="00490C54" w:rsidRPr="00490C54">
        <w:rPr>
          <w:lang w:eastAsia="en-AU"/>
        </w:rPr>
        <w:t xml:space="preserve"> </w:t>
      </w:r>
      <w:r w:rsidR="00490C54">
        <w:rPr>
          <w:lang w:eastAsia="en-AU"/>
        </w:rPr>
        <w:t>however</w:t>
      </w:r>
      <w:r>
        <w:rPr>
          <w:lang w:eastAsia="en-AU"/>
        </w:rPr>
        <w:t>, it is not the primary key.</w:t>
      </w:r>
      <w:r w:rsidR="0077507F">
        <w:rPr>
          <w:lang w:eastAsia="en-AU"/>
        </w:rPr>
        <w:t xml:space="preserve"> </w:t>
      </w:r>
      <w:r>
        <w:rPr>
          <w:lang w:eastAsia="en-AU"/>
        </w:rPr>
        <w:t>The primary key of the table is the Licence_No column.</w:t>
      </w:r>
    </w:p>
    <w:p w14:paraId="4D1045DF" w14:textId="54F42183" w:rsidR="00224C34" w:rsidRDefault="00224C34" w:rsidP="005D2C20">
      <w:pPr>
        <w:keepNext/>
        <w:rPr>
          <w:lang w:eastAsia="en-AU"/>
        </w:rPr>
      </w:pPr>
      <w:r>
        <w:rPr>
          <w:lang w:eastAsia="en-AU"/>
        </w:rPr>
        <w:t>Now, you can continue and create the COURIER_COMPANY table.</w:t>
      </w:r>
      <w:r w:rsidR="0077507F">
        <w:rPr>
          <w:lang w:eastAsia="en-AU"/>
        </w:rPr>
        <w:t xml:space="preserve"> </w:t>
      </w:r>
      <w:r>
        <w:rPr>
          <w:lang w:eastAsia="en-AU"/>
        </w:rPr>
        <w:t>Add the following CREATE TABLE statement to the end of your script to create the COURIER_COMPANY table.</w:t>
      </w:r>
    </w:p>
    <w:p w14:paraId="26828F57" w14:textId="77777777" w:rsidR="00224C34" w:rsidRDefault="00224C34"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COURIER_COMPANY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79C1B22D" w14:textId="5503B857" w:rsidR="00224C34" w:rsidRDefault="00AB2B5C"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24C34">
        <w:rPr>
          <w:rFonts w:ascii="Consolas" w:hAnsi="Consolas" w:cs="Consolas"/>
          <w:color w:val="000000"/>
          <w:sz w:val="19"/>
          <w:szCs w:val="19"/>
          <w:highlight w:val="white"/>
        </w:rPr>
        <w:t>ABN</w:t>
      </w:r>
      <w:r w:rsidR="00224C34">
        <w:rPr>
          <w:rFonts w:ascii="Consolas" w:hAnsi="Consolas" w:cs="Consolas"/>
          <w:color w:val="000000"/>
          <w:sz w:val="19"/>
          <w:szCs w:val="19"/>
          <w:highlight w:val="white"/>
        </w:rPr>
        <w:tab/>
      </w:r>
      <w:r w:rsidR="00224C34">
        <w:rPr>
          <w:rFonts w:ascii="Consolas" w:hAnsi="Consolas" w:cs="Consolas"/>
          <w:color w:val="000000"/>
          <w:sz w:val="19"/>
          <w:szCs w:val="19"/>
          <w:highlight w:val="white"/>
        </w:rPr>
        <w:tab/>
      </w:r>
      <w:r w:rsidR="00224C34">
        <w:rPr>
          <w:rFonts w:ascii="Consolas" w:hAnsi="Consolas" w:cs="Consolas"/>
          <w:color w:val="000000"/>
          <w:sz w:val="19"/>
          <w:szCs w:val="19"/>
          <w:highlight w:val="white"/>
        </w:rPr>
        <w:tab/>
      </w:r>
      <w:r w:rsidR="00224C34">
        <w:rPr>
          <w:rFonts w:ascii="Consolas" w:hAnsi="Consolas" w:cs="Consolas"/>
          <w:color w:val="0000FF"/>
          <w:sz w:val="19"/>
          <w:szCs w:val="19"/>
          <w:highlight w:val="white"/>
        </w:rPr>
        <w:t>BIGINT</w:t>
      </w:r>
      <w:r w:rsidR="00224C34">
        <w:rPr>
          <w:rFonts w:ascii="Consolas" w:hAnsi="Consolas" w:cs="Consolas"/>
          <w:color w:val="808080"/>
          <w:sz w:val="19"/>
          <w:szCs w:val="19"/>
          <w:highlight w:val="white"/>
        </w:rPr>
        <w:t>,</w:t>
      </w:r>
    </w:p>
    <w:p w14:paraId="16DD63AF" w14:textId="15C94A3F" w:rsidR="00224C34" w:rsidRDefault="00AB2B5C"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24C34">
        <w:rPr>
          <w:rFonts w:ascii="Consolas" w:hAnsi="Consolas" w:cs="Consolas"/>
          <w:color w:val="000000"/>
          <w:sz w:val="19"/>
          <w:szCs w:val="19"/>
          <w:highlight w:val="white"/>
        </w:rPr>
        <w:t>CompanyName</w:t>
      </w:r>
      <w:r w:rsidR="00224C34">
        <w:rPr>
          <w:rFonts w:ascii="Consolas" w:hAnsi="Consolas" w:cs="Consolas"/>
          <w:color w:val="000000"/>
          <w:sz w:val="19"/>
          <w:szCs w:val="19"/>
          <w:highlight w:val="white"/>
        </w:rPr>
        <w:tab/>
      </w:r>
      <w:r w:rsidR="00224C34">
        <w:rPr>
          <w:rFonts w:ascii="Consolas" w:hAnsi="Consolas" w:cs="Consolas"/>
          <w:color w:val="000000"/>
          <w:sz w:val="19"/>
          <w:szCs w:val="19"/>
          <w:highlight w:val="white"/>
        </w:rPr>
        <w:tab/>
      </w:r>
      <w:r w:rsidR="00224C34">
        <w:rPr>
          <w:rFonts w:ascii="Consolas" w:hAnsi="Consolas" w:cs="Consolas"/>
          <w:color w:val="0000FF"/>
          <w:sz w:val="19"/>
          <w:szCs w:val="19"/>
          <w:highlight w:val="white"/>
        </w:rPr>
        <w:t>NVARCHAR</w:t>
      </w:r>
      <w:r w:rsidR="00224C34">
        <w:rPr>
          <w:rFonts w:ascii="Consolas" w:hAnsi="Consolas" w:cs="Consolas"/>
          <w:color w:val="808080"/>
          <w:sz w:val="19"/>
          <w:szCs w:val="19"/>
          <w:highlight w:val="white"/>
        </w:rPr>
        <w:t>(</w:t>
      </w:r>
      <w:r w:rsidR="00224C34">
        <w:rPr>
          <w:rFonts w:ascii="Consolas" w:hAnsi="Consolas" w:cs="Consolas"/>
          <w:color w:val="000000"/>
          <w:sz w:val="19"/>
          <w:szCs w:val="19"/>
          <w:highlight w:val="white"/>
        </w:rPr>
        <w:t>50</w:t>
      </w:r>
      <w:r w:rsidR="00224C34">
        <w:rPr>
          <w:rFonts w:ascii="Consolas" w:hAnsi="Consolas" w:cs="Consolas"/>
          <w:color w:val="808080"/>
          <w:sz w:val="19"/>
          <w:szCs w:val="19"/>
          <w:highlight w:val="white"/>
        </w:rPr>
        <w:t>)</w:t>
      </w:r>
      <w:r w:rsidR="00224C34">
        <w:rPr>
          <w:rFonts w:ascii="Consolas" w:hAnsi="Consolas" w:cs="Consolas"/>
          <w:color w:val="000000"/>
          <w:sz w:val="19"/>
          <w:szCs w:val="19"/>
          <w:highlight w:val="white"/>
        </w:rPr>
        <w:t xml:space="preserve"> </w:t>
      </w:r>
      <w:r w:rsidR="00224C34">
        <w:rPr>
          <w:rFonts w:ascii="Consolas" w:hAnsi="Consolas" w:cs="Consolas"/>
          <w:color w:val="808080"/>
          <w:sz w:val="19"/>
          <w:szCs w:val="19"/>
          <w:highlight w:val="white"/>
        </w:rPr>
        <w:t>NOT</w:t>
      </w:r>
      <w:r w:rsidR="00224C34">
        <w:rPr>
          <w:rFonts w:ascii="Consolas" w:hAnsi="Consolas" w:cs="Consolas"/>
          <w:color w:val="000000"/>
          <w:sz w:val="19"/>
          <w:szCs w:val="19"/>
          <w:highlight w:val="white"/>
        </w:rPr>
        <w:t xml:space="preserve"> </w:t>
      </w:r>
      <w:r w:rsidR="00224C34">
        <w:rPr>
          <w:rFonts w:ascii="Consolas" w:hAnsi="Consolas" w:cs="Consolas"/>
          <w:color w:val="808080"/>
          <w:sz w:val="19"/>
          <w:szCs w:val="19"/>
          <w:highlight w:val="white"/>
        </w:rPr>
        <w:t>NULL,</w:t>
      </w:r>
    </w:p>
    <w:p w14:paraId="4645E373" w14:textId="2B752991" w:rsidR="00224C34" w:rsidRDefault="00AB2B5C"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24C34">
        <w:rPr>
          <w:rFonts w:ascii="Consolas" w:hAnsi="Consolas" w:cs="Consolas"/>
          <w:color w:val="000000"/>
          <w:sz w:val="19"/>
          <w:szCs w:val="19"/>
          <w:highlight w:val="white"/>
        </w:rPr>
        <w:t>Phone</w:t>
      </w:r>
      <w:r w:rsidR="00224C34">
        <w:rPr>
          <w:rFonts w:ascii="Consolas" w:hAnsi="Consolas" w:cs="Consolas"/>
          <w:color w:val="000000"/>
          <w:sz w:val="19"/>
          <w:szCs w:val="19"/>
          <w:highlight w:val="white"/>
        </w:rPr>
        <w:tab/>
      </w:r>
      <w:r w:rsidR="00224C34">
        <w:rPr>
          <w:rFonts w:ascii="Consolas" w:hAnsi="Consolas" w:cs="Consolas"/>
          <w:color w:val="000000"/>
          <w:sz w:val="19"/>
          <w:szCs w:val="19"/>
          <w:highlight w:val="white"/>
        </w:rPr>
        <w:tab/>
      </w:r>
      <w:r w:rsidR="00224C34">
        <w:rPr>
          <w:rFonts w:ascii="Consolas" w:hAnsi="Consolas" w:cs="Consolas"/>
          <w:color w:val="0000FF"/>
          <w:sz w:val="19"/>
          <w:szCs w:val="19"/>
          <w:highlight w:val="white"/>
        </w:rPr>
        <w:t>NVARCHAR</w:t>
      </w:r>
      <w:r w:rsidR="00224C34">
        <w:rPr>
          <w:rFonts w:ascii="Consolas" w:hAnsi="Consolas" w:cs="Consolas"/>
          <w:color w:val="808080"/>
          <w:sz w:val="19"/>
          <w:szCs w:val="19"/>
          <w:highlight w:val="white"/>
        </w:rPr>
        <w:t>(</w:t>
      </w:r>
      <w:r w:rsidR="00224C34">
        <w:rPr>
          <w:rFonts w:ascii="Consolas" w:hAnsi="Consolas" w:cs="Consolas"/>
          <w:color w:val="000000"/>
          <w:sz w:val="19"/>
          <w:szCs w:val="19"/>
          <w:highlight w:val="white"/>
        </w:rPr>
        <w:t>10</w:t>
      </w:r>
      <w:r w:rsidR="00224C34">
        <w:rPr>
          <w:rFonts w:ascii="Consolas" w:hAnsi="Consolas" w:cs="Consolas"/>
          <w:color w:val="808080"/>
          <w:sz w:val="19"/>
          <w:szCs w:val="19"/>
          <w:highlight w:val="white"/>
        </w:rPr>
        <w:t>)</w:t>
      </w:r>
      <w:r w:rsidR="00224C34">
        <w:rPr>
          <w:rFonts w:ascii="Consolas" w:hAnsi="Consolas" w:cs="Consolas"/>
          <w:color w:val="000000"/>
          <w:sz w:val="19"/>
          <w:szCs w:val="19"/>
          <w:highlight w:val="white"/>
        </w:rPr>
        <w:t xml:space="preserve"> </w:t>
      </w:r>
      <w:r w:rsidR="00224C34">
        <w:rPr>
          <w:rFonts w:ascii="Consolas" w:hAnsi="Consolas" w:cs="Consolas"/>
          <w:color w:val="808080"/>
          <w:sz w:val="19"/>
          <w:szCs w:val="19"/>
          <w:highlight w:val="white"/>
        </w:rPr>
        <w:t>NOT</w:t>
      </w:r>
      <w:r w:rsidR="00224C34">
        <w:rPr>
          <w:rFonts w:ascii="Consolas" w:hAnsi="Consolas" w:cs="Consolas"/>
          <w:color w:val="000000"/>
          <w:sz w:val="19"/>
          <w:szCs w:val="19"/>
          <w:highlight w:val="white"/>
        </w:rPr>
        <w:t xml:space="preserve"> </w:t>
      </w:r>
      <w:r w:rsidR="00224C34">
        <w:rPr>
          <w:rFonts w:ascii="Consolas" w:hAnsi="Consolas" w:cs="Consolas"/>
          <w:color w:val="808080"/>
          <w:sz w:val="19"/>
          <w:szCs w:val="19"/>
          <w:highlight w:val="white"/>
        </w:rPr>
        <w:t>NULL,</w:t>
      </w:r>
    </w:p>
    <w:p w14:paraId="0233996F" w14:textId="4B1ECED4" w:rsidR="00224C34" w:rsidRDefault="00AB2B5C"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24C34">
        <w:rPr>
          <w:rFonts w:ascii="Consolas" w:hAnsi="Consolas" w:cs="Consolas"/>
          <w:color w:val="0000FF"/>
          <w:sz w:val="19"/>
          <w:szCs w:val="19"/>
          <w:highlight w:val="white"/>
        </w:rPr>
        <w:t>CONSTRAINT</w:t>
      </w:r>
      <w:r w:rsidR="00224C34">
        <w:rPr>
          <w:rFonts w:ascii="Consolas" w:hAnsi="Consolas" w:cs="Consolas"/>
          <w:color w:val="000000"/>
          <w:sz w:val="19"/>
          <w:szCs w:val="19"/>
          <w:highlight w:val="white"/>
        </w:rPr>
        <w:t xml:space="preserve"> COURIER_COMPANY_pk </w:t>
      </w:r>
      <w:r w:rsidR="00224C34">
        <w:rPr>
          <w:rFonts w:ascii="Consolas" w:hAnsi="Consolas" w:cs="Consolas"/>
          <w:color w:val="0000FF"/>
          <w:sz w:val="19"/>
          <w:szCs w:val="19"/>
          <w:highlight w:val="white"/>
        </w:rPr>
        <w:t>PRIMARY</w:t>
      </w:r>
      <w:r w:rsidR="00224C34">
        <w:rPr>
          <w:rFonts w:ascii="Consolas" w:hAnsi="Consolas" w:cs="Consolas"/>
          <w:color w:val="000000"/>
          <w:sz w:val="19"/>
          <w:szCs w:val="19"/>
          <w:highlight w:val="white"/>
        </w:rPr>
        <w:t xml:space="preserve"> </w:t>
      </w:r>
      <w:r w:rsidR="00224C34">
        <w:rPr>
          <w:rFonts w:ascii="Consolas" w:hAnsi="Consolas" w:cs="Consolas"/>
          <w:color w:val="0000FF"/>
          <w:sz w:val="19"/>
          <w:szCs w:val="19"/>
          <w:highlight w:val="white"/>
        </w:rPr>
        <w:t xml:space="preserve">KEY </w:t>
      </w:r>
      <w:r w:rsidR="00224C34">
        <w:rPr>
          <w:rFonts w:ascii="Consolas" w:hAnsi="Consolas" w:cs="Consolas"/>
          <w:color w:val="808080"/>
          <w:sz w:val="19"/>
          <w:szCs w:val="19"/>
          <w:highlight w:val="white"/>
        </w:rPr>
        <w:t>(</w:t>
      </w:r>
      <w:r w:rsidR="00224C34">
        <w:rPr>
          <w:rFonts w:ascii="Consolas" w:hAnsi="Consolas" w:cs="Consolas"/>
          <w:color w:val="000000"/>
          <w:sz w:val="19"/>
          <w:szCs w:val="19"/>
          <w:highlight w:val="white"/>
        </w:rPr>
        <w:t>ABN</w:t>
      </w:r>
      <w:r w:rsidR="00224C34">
        <w:rPr>
          <w:rFonts w:ascii="Consolas" w:hAnsi="Consolas" w:cs="Consolas"/>
          <w:color w:val="808080"/>
          <w:sz w:val="19"/>
          <w:szCs w:val="19"/>
          <w:highlight w:val="white"/>
        </w:rPr>
        <w:t>)</w:t>
      </w:r>
    </w:p>
    <w:p w14:paraId="1091E4F5" w14:textId="77777777" w:rsidR="00224C34" w:rsidRDefault="00224C34"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809563C" w14:textId="4FB87E81" w:rsidR="00224C34" w:rsidRDefault="00224C34" w:rsidP="00224C3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COURIER_COMPANY_idx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COURIER_COMPANY</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r>
        <w:rPr>
          <w:rFonts w:ascii="Consolas" w:hAnsi="Consolas" w:cs="Consolas"/>
          <w:color w:val="808080"/>
          <w:sz w:val="19"/>
          <w:szCs w:val="19"/>
          <w:highlight w:val="white"/>
        </w:rPr>
        <w:t>);</w:t>
      </w:r>
    </w:p>
    <w:p w14:paraId="75D22B02" w14:textId="2C055A54" w:rsidR="00224C34" w:rsidRPr="00224C34" w:rsidRDefault="00224C34" w:rsidP="00224C3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FF"/>
          <w:sz w:val="19"/>
          <w:szCs w:val="19"/>
        </w:rPr>
      </w:pPr>
      <w:r>
        <w:rPr>
          <w:rFonts w:ascii="Consolas" w:hAnsi="Consolas" w:cs="Consolas"/>
          <w:color w:val="0000FF"/>
          <w:sz w:val="19"/>
          <w:szCs w:val="19"/>
          <w:highlight w:val="white"/>
        </w:rPr>
        <w:t>GO</w:t>
      </w:r>
    </w:p>
    <w:p w14:paraId="243B6999" w14:textId="5A55A05C" w:rsidR="00224C34" w:rsidRDefault="00224C34" w:rsidP="00224C34">
      <w:pPr>
        <w:rPr>
          <w:lang w:eastAsia="en-AU"/>
        </w:rPr>
      </w:pPr>
      <w:r w:rsidRPr="00224C34">
        <w:rPr>
          <w:lang w:eastAsia="en-AU"/>
        </w:rPr>
        <w:t>Save the script file. Your script should now look as follows</w:t>
      </w:r>
      <w:r w:rsidR="00490C54">
        <w:rPr>
          <w:lang w:eastAsia="en-AU"/>
        </w:rPr>
        <w:t>:</w:t>
      </w:r>
    </w:p>
    <w:p w14:paraId="66C16A59" w14:textId="26F48469"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lastRenderedPageBreak/>
        <w:t>1</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Two dashes denote that what follows is a single line comment.</w:t>
      </w:r>
      <w:r w:rsidR="00546CB4">
        <w:rPr>
          <w:rFonts w:ascii="Consolas" w:hAnsi="Consolas" w:cs="Consolas"/>
          <w:color w:val="008000"/>
          <w:sz w:val="19"/>
          <w:szCs w:val="19"/>
          <w:highlight w:val="white"/>
        </w:rPr>
        <w:t xml:space="preserve"> </w:t>
      </w:r>
    </w:p>
    <w:p w14:paraId="2519C821" w14:textId="44CFE305"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Comments are ignored by the query parser.</w:t>
      </w:r>
    </w:p>
    <w:p w14:paraId="691F4DC3" w14:textId="5444CBAA"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3</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A forward slash followed by an asterisk denotes the beginning of a</w:t>
      </w:r>
    </w:p>
    <w:p w14:paraId="70F71F62" w14:textId="47F978A9"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4</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t>block comment.</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This is the traditional C style comment. The end of a block</w:t>
      </w:r>
    </w:p>
    <w:p w14:paraId="537BE1DF" w14:textId="5D6985D3"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5</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t>comment is denoted by an asterisk followed by a forward slash</w:t>
      </w:r>
    </w:p>
    <w:p w14:paraId="5294F7CF" w14:textId="13127F8C"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6</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p>
    <w:p w14:paraId="37F3AB33" w14:textId="56DA7447"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7</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 ===========================================================================</w:t>
      </w:r>
    </w:p>
    <w:p w14:paraId="19FB85B1" w14:textId="75C9057C"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8</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This script creates the Courier Company Governance Database</w:t>
      </w:r>
    </w:p>
    <w:p w14:paraId="614499AF" w14:textId="3DF25292"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9</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Author:</w:t>
      </w:r>
      <w:r>
        <w:rPr>
          <w:rFonts w:ascii="Consolas" w:hAnsi="Consolas" w:cs="Consolas"/>
          <w:color w:val="008000"/>
          <w:sz w:val="19"/>
          <w:szCs w:val="19"/>
          <w:highlight w:val="white"/>
        </w:rPr>
        <w:tab/>
      </w:r>
      <w:r w:rsidR="008D082A">
        <w:rPr>
          <w:rFonts w:ascii="Consolas" w:hAnsi="Consolas" w:cs="Consolas"/>
          <w:color w:val="008000"/>
          <w:sz w:val="19"/>
          <w:szCs w:val="19"/>
          <w:highlight w:val="white"/>
        </w:rPr>
        <w:t>Your name</w:t>
      </w:r>
    </w:p>
    <w:p w14:paraId="1FC8CC3B" w14:textId="7AD0F5D6"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10</w:t>
      </w:r>
      <w:r>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r>
      <w:r>
        <w:rPr>
          <w:rFonts w:ascii="Consolas" w:hAnsi="Consolas" w:cs="Consolas"/>
          <w:color w:val="008000"/>
          <w:sz w:val="19"/>
          <w:szCs w:val="19"/>
          <w:highlight w:val="white"/>
        </w:rPr>
        <w:tab/>
        <w:t>Date:</w:t>
      </w:r>
      <w:r>
        <w:rPr>
          <w:rFonts w:ascii="Consolas" w:hAnsi="Consolas" w:cs="Consolas"/>
          <w:color w:val="008000"/>
          <w:sz w:val="19"/>
          <w:szCs w:val="19"/>
          <w:highlight w:val="white"/>
        </w:rPr>
        <w:tab/>
      </w:r>
      <w:r>
        <w:rPr>
          <w:rFonts w:ascii="Consolas" w:hAnsi="Consolas" w:cs="Consolas"/>
          <w:color w:val="008000"/>
          <w:sz w:val="19"/>
          <w:szCs w:val="19"/>
          <w:highlight w:val="white"/>
        </w:rPr>
        <w:tab/>
      </w:r>
      <w:r w:rsidR="008D082A">
        <w:rPr>
          <w:rFonts w:ascii="Consolas" w:hAnsi="Consolas" w:cs="Consolas"/>
          <w:color w:val="008000"/>
          <w:sz w:val="19"/>
          <w:szCs w:val="19"/>
          <w:highlight w:val="white"/>
        </w:rPr>
        <w:t>today’s date</w:t>
      </w:r>
    </w:p>
    <w:p w14:paraId="754FBE5C" w14:textId="7112293B"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11</w:t>
      </w:r>
      <w:r>
        <w:rPr>
          <w:rFonts w:ascii="Consolas" w:hAnsi="Consolas" w:cs="Consolas"/>
          <w:color w:val="008000"/>
          <w:sz w:val="19"/>
          <w:szCs w:val="19"/>
          <w:highlight w:val="white"/>
        </w:rPr>
        <w:t xml:space="preserve"> --</w:t>
      </w:r>
      <w:r>
        <w:rPr>
          <w:rFonts w:ascii="Consolas" w:hAnsi="Consolas" w:cs="Consolas"/>
          <w:color w:val="008000"/>
          <w:sz w:val="19"/>
          <w:szCs w:val="19"/>
          <w:highlight w:val="white"/>
        </w:rPr>
        <w:tab/>
      </w:r>
      <w:r>
        <w:rPr>
          <w:rFonts w:ascii="Consolas" w:hAnsi="Consolas" w:cs="Consolas"/>
          <w:color w:val="008000"/>
          <w:sz w:val="19"/>
          <w:szCs w:val="19"/>
          <w:highlight w:val="white"/>
        </w:rPr>
        <w:tab/>
        <w:t>Version:</w:t>
      </w:r>
      <w:r>
        <w:rPr>
          <w:rFonts w:ascii="Consolas" w:hAnsi="Consolas" w:cs="Consolas"/>
          <w:color w:val="008000"/>
          <w:sz w:val="19"/>
          <w:szCs w:val="19"/>
          <w:highlight w:val="white"/>
        </w:rPr>
        <w:tab/>
        <w:t>1.0</w:t>
      </w:r>
    </w:p>
    <w:p w14:paraId="0F46C1D7" w14:textId="246FEE1A"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12</w:t>
      </w:r>
      <w:r>
        <w:rPr>
          <w:rFonts w:ascii="Consolas" w:hAnsi="Consolas" w:cs="Consolas"/>
          <w:color w:val="008000"/>
          <w:sz w:val="19"/>
          <w:szCs w:val="19"/>
          <w:highlight w:val="white"/>
        </w:rPr>
        <w:t xml:space="preserve"> -- ===========================================================================</w:t>
      </w:r>
    </w:p>
    <w:p w14:paraId="288716AB" w14:textId="4F3A26B6"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13</w:t>
      </w:r>
      <w:r>
        <w:rPr>
          <w:rFonts w:ascii="Consolas" w:hAnsi="Consolas" w:cs="Consolas"/>
          <w:color w:val="0000FF"/>
          <w:sz w:val="19"/>
          <w:szCs w:val="19"/>
          <w:highlight w:val="white"/>
        </w:rPr>
        <w:t xml:space="preserve"> USE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17D757C" w14:textId="342BFD67"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14</w:t>
      </w:r>
      <w:r>
        <w:rPr>
          <w:rFonts w:ascii="Consolas" w:hAnsi="Consolas" w:cs="Consolas"/>
          <w:color w:val="0000FF"/>
          <w:sz w:val="19"/>
          <w:szCs w:val="19"/>
          <w:highlight w:val="white"/>
        </w:rPr>
        <w:t xml:space="preserve"> GO</w:t>
      </w:r>
    </w:p>
    <w:p w14:paraId="25110E4F" w14:textId="75DE6244"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15</w:t>
      </w:r>
      <w:r>
        <w:rPr>
          <w:rFonts w:ascii="Consolas" w:hAnsi="Consolas" w:cs="Consolas"/>
          <w:color w:val="0000FF"/>
          <w:sz w:val="19"/>
          <w:szCs w:val="19"/>
          <w:highlight w:val="white"/>
        </w:rPr>
        <w:t xml:space="preserve"> 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1A5EB4A2" w14:textId="2688617B"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16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FF00"/>
          <w:sz w:val="19"/>
          <w:szCs w:val="19"/>
          <w:highlight w:val="white"/>
        </w:rPr>
        <w:t>sysdatabases</w:t>
      </w:r>
    </w:p>
    <w:p w14:paraId="3E446CB7" w14:textId="642513DE"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17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N'CourierCompanyGovernance'</w:t>
      </w:r>
    </w:p>
    <w:p w14:paraId="620B755B" w14:textId="3D1E07AE"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18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546CB4">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CA20BD5" w14:textId="035D12C8"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19</w:t>
      </w:r>
      <w:r>
        <w:rPr>
          <w:rFonts w:ascii="Consolas" w:hAnsi="Consolas" w:cs="Consolas"/>
          <w:color w:val="0000FF"/>
          <w:sz w:val="19"/>
          <w:szCs w:val="19"/>
          <w:highlight w:val="white"/>
        </w:rPr>
        <w:t xml:space="preserve"> 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1FACDA2D" w14:textId="1666DCE9"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20</w:t>
      </w:r>
      <w:r>
        <w:rPr>
          <w:rFonts w:ascii="Consolas" w:hAnsi="Consolas" w:cs="Consolas"/>
          <w:color w:val="0000FF"/>
          <w:sz w:val="19"/>
          <w:szCs w:val="19"/>
          <w:highlight w:val="white"/>
        </w:rPr>
        <w:t xml:space="preserve"> GO</w:t>
      </w:r>
    </w:p>
    <w:p w14:paraId="453AA420" w14:textId="79E46338"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21</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75B726CE" w14:textId="6D9486CF"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22</w:t>
      </w:r>
      <w:r>
        <w:rPr>
          <w:rFonts w:ascii="Consolas" w:hAnsi="Consolas" w:cs="Consolas"/>
          <w:color w:val="0000FF"/>
          <w:sz w:val="19"/>
          <w:szCs w:val="19"/>
          <w:highlight w:val="white"/>
        </w:rPr>
        <w:t xml:space="preserve"> GO</w:t>
      </w:r>
    </w:p>
    <w:p w14:paraId="0E589C1C" w14:textId="00FA1B06"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23</w:t>
      </w:r>
      <w:r>
        <w:rPr>
          <w:rFonts w:ascii="Consolas" w:hAnsi="Consolas" w:cs="Consolas"/>
          <w:color w:val="0000FF"/>
          <w:sz w:val="19"/>
          <w:szCs w:val="19"/>
          <w:highlight w:val="white"/>
        </w:rPr>
        <w:t xml:space="preserve"> USE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7869879B" w14:textId="07A1F15D"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24</w:t>
      </w:r>
      <w:r>
        <w:rPr>
          <w:rFonts w:ascii="Consolas" w:hAnsi="Consolas" w:cs="Consolas"/>
          <w:color w:val="0000FF"/>
          <w:sz w:val="19"/>
          <w:szCs w:val="19"/>
          <w:highlight w:val="white"/>
        </w:rPr>
        <w:t xml:space="preserve"> GO</w:t>
      </w:r>
    </w:p>
    <w:p w14:paraId="0384304F" w14:textId="157ED13E"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25</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013E08DD" w14:textId="0398B8B2"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26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Licence_No </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14:paraId="43E6C8AC" w14:textId="28753060"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FirstName </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7AD45C8" w14:textId="16EEFF96"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LastName </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D5AB9B0" w14:textId="67706AA8"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 </w:t>
      </w:r>
      <w:r>
        <w:rPr>
          <w:rFonts w:ascii="Consolas" w:hAnsi="Consolas" w:cs="Consolas"/>
          <w:color w:val="000000"/>
          <w:sz w:val="19"/>
          <w:szCs w:val="19"/>
          <w:highlight w:val="white"/>
        </w:rPr>
        <w:tab/>
      </w:r>
      <w:r>
        <w:rPr>
          <w:rFonts w:ascii="Consolas" w:hAnsi="Consolas" w:cs="Consolas"/>
          <w:color w:val="0000FF"/>
          <w:sz w:val="19"/>
          <w:szCs w:val="19"/>
          <w:highlight w:val="white"/>
        </w:rPr>
        <w:t>NCHAR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9258F9" w14:textId="6B36445A"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EmployingCompanyABN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56C1F99" w14:textId="570972B9"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DRIVER_pk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00513F0" w14:textId="272AC97C"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32</w:t>
      </w:r>
      <w:r>
        <w:rPr>
          <w:rFonts w:ascii="Consolas" w:hAnsi="Consolas" w:cs="Consolas"/>
          <w:color w:val="808080"/>
          <w:sz w:val="19"/>
          <w:szCs w:val="19"/>
          <w:highlight w:val="white"/>
        </w:rPr>
        <w:t xml:space="preserve"> );</w:t>
      </w:r>
    </w:p>
    <w:p w14:paraId="4DDAB27B" w14:textId="495C18B7"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33</w:t>
      </w:r>
      <w:r>
        <w:rPr>
          <w:rFonts w:ascii="Consolas" w:hAnsi="Consolas" w:cs="Consolas"/>
          <w:color w:val="0000FF"/>
          <w:sz w:val="19"/>
          <w:szCs w:val="19"/>
          <w:highlight w:val="white"/>
        </w:rPr>
        <w:t xml:space="preserve"> GO</w:t>
      </w:r>
    </w:p>
    <w:p w14:paraId="59FDFFC9" w14:textId="54C467F1"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34</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COURIER_COMPANY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004A9977" w14:textId="5B6C2FF4"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35</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ABN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BIGINT</w:t>
      </w:r>
      <w:r>
        <w:rPr>
          <w:rFonts w:ascii="Consolas" w:hAnsi="Consolas" w:cs="Consolas"/>
          <w:color w:val="808080"/>
          <w:sz w:val="19"/>
          <w:szCs w:val="19"/>
          <w:highlight w:val="white"/>
        </w:rPr>
        <w:t>,</w:t>
      </w:r>
    </w:p>
    <w:p w14:paraId="48EE1CBB" w14:textId="0BBFEED9"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CompanyName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1D11C1B" w14:textId="2F0D0092"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E302ECB" w14:textId="278C07B3"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COURIER_COMPANY_pk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19800CAC" w14:textId="33FD7AA1" w:rsidR="00224C34" w:rsidRDefault="00224C34" w:rsidP="00224C34">
      <w:pPr>
        <w:autoSpaceDE w:val="0"/>
        <w:autoSpaceDN w:val="0"/>
        <w:adjustRightInd w:val="0"/>
        <w:spacing w:before="0" w:after="0" w:line="240" w:lineRule="auto"/>
        <w:rPr>
          <w:rFonts w:ascii="Consolas" w:hAnsi="Consolas" w:cs="Consolas"/>
          <w:color w:val="000000"/>
          <w:sz w:val="19"/>
          <w:szCs w:val="19"/>
          <w:highlight w:val="white"/>
        </w:rPr>
      </w:pPr>
      <w:r w:rsidRPr="00224C34">
        <w:rPr>
          <w:rFonts w:ascii="Consolas" w:hAnsi="Consolas" w:cs="Consolas"/>
          <w:sz w:val="19"/>
          <w:szCs w:val="19"/>
          <w:highlight w:val="white"/>
        </w:rPr>
        <w:t>39</w:t>
      </w:r>
      <w:r>
        <w:rPr>
          <w:rFonts w:ascii="Consolas" w:hAnsi="Consolas" w:cs="Consolas"/>
          <w:color w:val="808080"/>
          <w:sz w:val="19"/>
          <w:szCs w:val="19"/>
          <w:highlight w:val="white"/>
        </w:rPr>
        <w:t xml:space="preserve"> )</w:t>
      </w:r>
    </w:p>
    <w:p w14:paraId="6072DDC0" w14:textId="3CC55E6C" w:rsidR="00224C34" w:rsidRDefault="00224C34" w:rsidP="00224C34">
      <w:pPr>
        <w:autoSpaceDE w:val="0"/>
        <w:autoSpaceDN w:val="0"/>
        <w:adjustRightInd w:val="0"/>
        <w:spacing w:before="0" w:after="0" w:line="240" w:lineRule="auto"/>
        <w:ind w:right="-330"/>
        <w:rPr>
          <w:rFonts w:ascii="Consolas" w:hAnsi="Consolas" w:cs="Consolas"/>
          <w:color w:val="000000"/>
          <w:sz w:val="19"/>
          <w:szCs w:val="19"/>
          <w:highlight w:val="white"/>
        </w:rPr>
      </w:pPr>
      <w:r w:rsidRPr="00224C34">
        <w:rPr>
          <w:rFonts w:ascii="Consolas" w:hAnsi="Consolas" w:cs="Consolas"/>
          <w:sz w:val="19"/>
          <w:szCs w:val="19"/>
          <w:highlight w:val="white"/>
        </w:rPr>
        <w:t>40</w:t>
      </w:r>
      <w:r>
        <w:rPr>
          <w:rFonts w:ascii="Consolas" w:hAnsi="Consolas" w:cs="Consolas"/>
          <w:color w:val="0000FF"/>
          <w:sz w:val="19"/>
          <w:szCs w:val="19"/>
          <w:highlight w:val="white"/>
        </w:rPr>
        <w:t xml:space="preserve"> 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COURIER_COMPANY_idx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COURIER_COMPANY</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r>
        <w:rPr>
          <w:rFonts w:ascii="Consolas" w:hAnsi="Consolas" w:cs="Consolas"/>
          <w:color w:val="808080"/>
          <w:sz w:val="19"/>
          <w:szCs w:val="19"/>
          <w:highlight w:val="white"/>
        </w:rPr>
        <w:t>);</w:t>
      </w:r>
    </w:p>
    <w:p w14:paraId="31B20297" w14:textId="40613FC4" w:rsidR="00224C34" w:rsidRDefault="00224C34" w:rsidP="00224C34">
      <w:pPr>
        <w:pStyle w:val="Body"/>
      </w:pPr>
      <w:r w:rsidRPr="00224C34">
        <w:rPr>
          <w:rFonts w:ascii="Consolas" w:hAnsi="Consolas" w:cs="Consolas"/>
          <w:sz w:val="19"/>
          <w:szCs w:val="19"/>
          <w:highlight w:val="white"/>
        </w:rPr>
        <w:t>41</w:t>
      </w:r>
      <w:r>
        <w:rPr>
          <w:rFonts w:ascii="Consolas" w:hAnsi="Consolas" w:cs="Consolas"/>
          <w:color w:val="0000FF"/>
          <w:sz w:val="19"/>
          <w:szCs w:val="19"/>
          <w:highlight w:val="white"/>
        </w:rPr>
        <w:t xml:space="preserve"> GO</w:t>
      </w:r>
    </w:p>
    <w:p w14:paraId="5B4FEDC1" w14:textId="2F8B432D" w:rsidR="00224C34" w:rsidRDefault="00224C34" w:rsidP="00BD0A18">
      <w:pPr>
        <w:rPr>
          <w:lang w:eastAsia="en-AU"/>
        </w:rPr>
      </w:pPr>
      <w:r w:rsidRPr="00224C34">
        <w:rPr>
          <w:lang w:eastAsia="en-AU"/>
        </w:rPr>
        <w:t>You may recall that the candidate keys for the COURIER_COMPANY table are the company’s ABN</w:t>
      </w:r>
      <w:r w:rsidR="00490C54">
        <w:rPr>
          <w:lang w:eastAsia="en-AU"/>
        </w:rPr>
        <w:t xml:space="preserve"> and name. This is</w:t>
      </w:r>
      <w:r w:rsidRPr="00224C34">
        <w:rPr>
          <w:lang w:eastAsia="en-AU"/>
        </w:rPr>
        <w:t xml:space="preserve"> because </w:t>
      </w:r>
      <w:r w:rsidR="00490C54">
        <w:rPr>
          <w:lang w:eastAsia="en-AU"/>
        </w:rPr>
        <w:t>they are both</w:t>
      </w:r>
      <w:r w:rsidRPr="00224C34">
        <w:rPr>
          <w:lang w:eastAsia="en-AU"/>
        </w:rPr>
        <w:t xml:space="preserve"> unique and every courier company that operates must have</w:t>
      </w:r>
      <w:r w:rsidR="00490C54">
        <w:rPr>
          <w:lang w:eastAsia="en-AU"/>
        </w:rPr>
        <w:t xml:space="preserve"> both</w:t>
      </w:r>
      <w:r w:rsidRPr="00224C34">
        <w:rPr>
          <w:lang w:eastAsia="en-AU"/>
        </w:rPr>
        <w:t xml:space="preserve"> an ABN</w:t>
      </w:r>
      <w:r w:rsidR="00490C54">
        <w:rPr>
          <w:lang w:eastAsia="en-AU"/>
        </w:rPr>
        <w:t xml:space="preserve"> and a name</w:t>
      </w:r>
      <w:r w:rsidRPr="00224C34">
        <w:rPr>
          <w:lang w:eastAsia="en-AU"/>
        </w:rPr>
        <w:t xml:space="preserve"> (so </w:t>
      </w:r>
      <w:r w:rsidR="00490C54">
        <w:rPr>
          <w:lang w:eastAsia="en-AU"/>
        </w:rPr>
        <w:t xml:space="preserve">they </w:t>
      </w:r>
      <w:r w:rsidRPr="00224C34">
        <w:rPr>
          <w:lang w:eastAsia="en-AU"/>
        </w:rPr>
        <w:t>can</w:t>
      </w:r>
      <w:r w:rsidR="00490C54">
        <w:rPr>
          <w:lang w:eastAsia="en-AU"/>
        </w:rPr>
        <w:t>’</w:t>
      </w:r>
      <w:r w:rsidRPr="00224C34">
        <w:rPr>
          <w:lang w:eastAsia="en-AU"/>
        </w:rPr>
        <w:t>t be null)</w:t>
      </w:r>
      <w:r>
        <w:rPr>
          <w:lang w:eastAsia="en-AU"/>
        </w:rPr>
        <w:t>.</w:t>
      </w:r>
    </w:p>
    <w:p w14:paraId="0F49C925" w14:textId="0C9CEF6A" w:rsidR="00224C34" w:rsidRDefault="00224C34" w:rsidP="00BD0A18">
      <w:pPr>
        <w:rPr>
          <w:lang w:eastAsia="en-AU"/>
        </w:rPr>
      </w:pPr>
      <w:r w:rsidRPr="00224C34">
        <w:rPr>
          <w:lang w:eastAsia="en-AU"/>
        </w:rPr>
        <w:t>The decision was made</w:t>
      </w:r>
      <w:r>
        <w:rPr>
          <w:lang w:eastAsia="en-AU"/>
        </w:rPr>
        <w:t xml:space="preserve"> to use the ABN as the primary k</w:t>
      </w:r>
      <w:r w:rsidRPr="00224C34">
        <w:rPr>
          <w:lang w:eastAsia="en-AU"/>
        </w:rPr>
        <w:t xml:space="preserve">ey of the COURIER_COMPANY table, however, the </w:t>
      </w:r>
      <w:r w:rsidR="00D2740E" w:rsidRPr="00224C34">
        <w:rPr>
          <w:lang w:eastAsia="en-AU"/>
        </w:rPr>
        <w:t>company name will often be used to search this table</w:t>
      </w:r>
      <w:r w:rsidR="00490C54">
        <w:rPr>
          <w:lang w:eastAsia="en-AU"/>
        </w:rPr>
        <w:t>,</w:t>
      </w:r>
      <w:r w:rsidR="00D2740E" w:rsidRPr="00224C34">
        <w:rPr>
          <w:lang w:eastAsia="en-AU"/>
        </w:rPr>
        <w:t xml:space="preserve"> so it has be</w:t>
      </w:r>
      <w:r w:rsidR="00D2740E">
        <w:rPr>
          <w:lang w:eastAsia="en-AU"/>
        </w:rPr>
        <w:t>en designated an alternate key.</w:t>
      </w:r>
    </w:p>
    <w:p w14:paraId="307E623F" w14:textId="046172B5" w:rsidR="00224C34" w:rsidRDefault="00224C34" w:rsidP="00BD0A18">
      <w:pPr>
        <w:rPr>
          <w:lang w:eastAsia="en-AU"/>
        </w:rPr>
      </w:pPr>
      <w:r>
        <w:rPr>
          <w:lang w:eastAsia="en-AU"/>
        </w:rPr>
        <w:t>Alternate k</w:t>
      </w:r>
      <w:r w:rsidRPr="00224C34">
        <w:rPr>
          <w:lang w:eastAsia="en-AU"/>
        </w:rPr>
        <w:t>eys are implemented by creating a unique, usually non-clustered, inde</w:t>
      </w:r>
      <w:r>
        <w:rPr>
          <w:lang w:eastAsia="en-AU"/>
        </w:rPr>
        <w:t xml:space="preserve">x on the </w:t>
      </w:r>
      <w:r w:rsidR="00D2740E">
        <w:rPr>
          <w:lang w:eastAsia="en-AU"/>
        </w:rPr>
        <w:t xml:space="preserve">alternate key </w:t>
      </w:r>
      <w:r>
        <w:rPr>
          <w:lang w:eastAsia="en-AU"/>
        </w:rPr>
        <w:t>column.</w:t>
      </w:r>
    </w:p>
    <w:p w14:paraId="2BA34A18" w14:textId="593DBCBC" w:rsidR="00423711" w:rsidRDefault="00224C34" w:rsidP="00490C54">
      <w:pPr>
        <w:pStyle w:val="ListBullet"/>
      </w:pPr>
      <w:r w:rsidRPr="00224C34">
        <w:t>Line 40 indicates the definition of the index.</w:t>
      </w:r>
    </w:p>
    <w:p w14:paraId="3370EBC1" w14:textId="6EB7F2C0" w:rsidR="00423711" w:rsidRDefault="00D2740E" w:rsidP="00BD0A18">
      <w:pPr>
        <w:rPr>
          <w:lang w:eastAsia="en-AU"/>
        </w:rPr>
      </w:pPr>
      <w:r w:rsidRPr="00D2740E">
        <w:rPr>
          <w:lang w:eastAsia="en-AU"/>
        </w:rPr>
        <w:lastRenderedPageBreak/>
        <w:t>Go ahead and create the remaining three tables, VEHICLE, VEHICLE_TYPE and ACCREDITATION by adding the following CREATE TABLE statements to the end of your script file</w:t>
      </w:r>
      <w:r w:rsidR="00490C54">
        <w:rPr>
          <w:lang w:eastAsia="en-AU"/>
        </w:rPr>
        <w:t>:</w:t>
      </w:r>
    </w:p>
    <w:p w14:paraId="09FA4239"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0CB36D5" w14:textId="7E98E6BA"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Registration_No</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NVARCHAR</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6</w:t>
      </w:r>
      <w:r w:rsidR="00D2740E">
        <w:rPr>
          <w:rFonts w:ascii="Consolas" w:hAnsi="Consolas" w:cs="Consolas"/>
          <w:color w:val="808080"/>
          <w:sz w:val="19"/>
          <w:szCs w:val="19"/>
          <w:highlight w:val="white"/>
        </w:rPr>
        <w:t>),</w:t>
      </w:r>
    </w:p>
    <w:p w14:paraId="6F037712" w14:textId="6E005F31"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OwningCompanyABN</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BIGINT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72FBEABE" w14:textId="7950C551"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VehicleType_ID</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456968F1" w14:textId="07C51F4F"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DateOfManufacture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DATE</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77EBD15F" w14:textId="5C750E3F"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DateOfLastMaintenance</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DATE</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2CCC11F7" w14:textId="3ACE3F74"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CONSTRAINT</w:t>
      </w:r>
      <w:r w:rsidR="00D2740E">
        <w:rPr>
          <w:rFonts w:ascii="Consolas" w:hAnsi="Consolas" w:cs="Consolas"/>
          <w:color w:val="000000"/>
          <w:sz w:val="19"/>
          <w:szCs w:val="19"/>
          <w:highlight w:val="white"/>
        </w:rPr>
        <w:t xml:space="preserve"> VEHICLE_pk </w:t>
      </w:r>
      <w:r w:rsidR="00D2740E">
        <w:rPr>
          <w:rFonts w:ascii="Consolas" w:hAnsi="Consolas" w:cs="Consolas"/>
          <w:color w:val="0000FF"/>
          <w:sz w:val="19"/>
          <w:szCs w:val="19"/>
          <w:highlight w:val="white"/>
        </w:rPr>
        <w:t>PRIMARY</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 xml:space="preserve">KEY </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Registration_No</w:t>
      </w:r>
      <w:r w:rsidR="00D2740E">
        <w:rPr>
          <w:rFonts w:ascii="Consolas" w:hAnsi="Consolas" w:cs="Consolas"/>
          <w:color w:val="808080"/>
          <w:sz w:val="19"/>
          <w:szCs w:val="19"/>
          <w:highlight w:val="white"/>
        </w:rPr>
        <w:t>)</w:t>
      </w:r>
    </w:p>
    <w:p w14:paraId="2BD9EC4D"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24B08F5"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3A387AD"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VEHICLE_TYPE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398EE88" w14:textId="61430D4C"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VehicleType_ID</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INT</w:t>
      </w:r>
      <w:r w:rsidR="00D2740E">
        <w:rPr>
          <w:rFonts w:ascii="Consolas" w:hAnsi="Consolas" w:cs="Consolas"/>
          <w:color w:val="808080"/>
          <w:sz w:val="19"/>
          <w:szCs w:val="19"/>
          <w:highlight w:val="white"/>
        </w:rPr>
        <w:t>,</w:t>
      </w:r>
    </w:p>
    <w:p w14:paraId="7D03CCD1" w14:textId="1EE4B82F"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FuelType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NVARCHAR</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30</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15D55FF8" w14:textId="44D4920F"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FuelCapacity</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SMALLINT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35CF7241" w14:textId="15B88288"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[Range]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SMALLINT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725EF430" w14:textId="25A68762"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CONSTRAINT</w:t>
      </w:r>
      <w:r w:rsidR="00D2740E">
        <w:rPr>
          <w:rFonts w:ascii="Consolas" w:hAnsi="Consolas" w:cs="Consolas"/>
          <w:color w:val="000000"/>
          <w:sz w:val="19"/>
          <w:szCs w:val="19"/>
          <w:highlight w:val="white"/>
        </w:rPr>
        <w:t xml:space="preserve"> VEHICLE_TYPE_pk </w:t>
      </w:r>
      <w:r w:rsidR="00D2740E">
        <w:rPr>
          <w:rFonts w:ascii="Consolas" w:hAnsi="Consolas" w:cs="Consolas"/>
          <w:color w:val="0000FF"/>
          <w:sz w:val="19"/>
          <w:szCs w:val="19"/>
          <w:highlight w:val="white"/>
        </w:rPr>
        <w:t>PRIMARY</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 xml:space="preserve">KEY </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VehicleType_ID</w:t>
      </w:r>
      <w:r w:rsidR="00D2740E">
        <w:rPr>
          <w:rFonts w:ascii="Consolas" w:hAnsi="Consolas" w:cs="Consolas"/>
          <w:color w:val="808080"/>
          <w:sz w:val="19"/>
          <w:szCs w:val="19"/>
          <w:highlight w:val="white"/>
        </w:rPr>
        <w:t>)</w:t>
      </w:r>
    </w:p>
    <w:p w14:paraId="3FCAC7B4"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15C1E61"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6064ED9"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ACCREDITATION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B0BABFA" w14:textId="4366F5AA"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VehicleType_ID</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INT</w:t>
      </w:r>
      <w:r w:rsidR="00D2740E">
        <w:rPr>
          <w:rFonts w:ascii="Consolas" w:hAnsi="Consolas" w:cs="Consolas"/>
          <w:color w:val="808080"/>
          <w:sz w:val="19"/>
          <w:szCs w:val="19"/>
          <w:highlight w:val="white"/>
        </w:rPr>
        <w:t>,</w:t>
      </w:r>
    </w:p>
    <w:p w14:paraId="69D18B28" w14:textId="62726AB5"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Licence_No</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NVARCHAR</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8</w:t>
      </w:r>
      <w:r w:rsidR="00D2740E">
        <w:rPr>
          <w:rFonts w:ascii="Consolas" w:hAnsi="Consolas" w:cs="Consolas"/>
          <w:color w:val="808080"/>
          <w:sz w:val="19"/>
          <w:szCs w:val="19"/>
          <w:highlight w:val="white"/>
        </w:rPr>
        <w:t>),</w:t>
      </w:r>
    </w:p>
    <w:p w14:paraId="26D4689B" w14:textId="444B6A25"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ExpiryDate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DATE</w:t>
      </w:r>
      <w:r w:rsidR="00D2740E">
        <w:rPr>
          <w:rFonts w:ascii="Consolas" w:hAnsi="Consolas" w:cs="Consolas"/>
          <w:color w:val="808080"/>
          <w:sz w:val="19"/>
          <w:szCs w:val="19"/>
          <w:highlight w:val="white"/>
        </w:rPr>
        <w:t>,</w:t>
      </w:r>
    </w:p>
    <w:p w14:paraId="3DBDCB70" w14:textId="0FDA7435" w:rsidR="00D2740E" w:rsidRDefault="00AB2B5C"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CONSTRAINT</w:t>
      </w:r>
      <w:r w:rsidR="00D2740E">
        <w:rPr>
          <w:rFonts w:ascii="Consolas" w:hAnsi="Consolas" w:cs="Consolas"/>
          <w:color w:val="000000"/>
          <w:sz w:val="19"/>
          <w:szCs w:val="19"/>
          <w:highlight w:val="white"/>
        </w:rPr>
        <w:t xml:space="preserve"> ACCREDITATION_pk </w:t>
      </w:r>
      <w:r w:rsidR="00D2740E">
        <w:rPr>
          <w:rFonts w:ascii="Consolas" w:hAnsi="Consolas" w:cs="Consolas"/>
          <w:color w:val="0000FF"/>
          <w:sz w:val="19"/>
          <w:szCs w:val="19"/>
          <w:highlight w:val="white"/>
        </w:rPr>
        <w:t>PRIMARY</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 xml:space="preserve">KEY </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VehicleType_ID</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 xml:space="preserve"> Licence_No</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 xml:space="preserve"> ExpiryDate</w:t>
      </w:r>
      <w:r w:rsidR="00D2740E">
        <w:rPr>
          <w:rFonts w:ascii="Consolas" w:hAnsi="Consolas" w:cs="Consolas"/>
          <w:color w:val="808080"/>
          <w:sz w:val="19"/>
          <w:szCs w:val="19"/>
          <w:highlight w:val="white"/>
        </w:rPr>
        <w:t>)</w:t>
      </w:r>
    </w:p>
    <w:p w14:paraId="35326C51" w14:textId="77777777" w:rsidR="00D2740E" w:rsidRDefault="00D2740E" w:rsidP="00D2740E">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7E6CABD" w14:textId="6E301289" w:rsidR="00423711" w:rsidRDefault="00D2740E" w:rsidP="00D2740E">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0000FF"/>
          <w:sz w:val="19"/>
          <w:szCs w:val="19"/>
          <w:highlight w:val="white"/>
        </w:rPr>
        <w:t>GO</w:t>
      </w:r>
    </w:p>
    <w:p w14:paraId="4E1E5D66" w14:textId="26F3EF5E" w:rsidR="00D2740E" w:rsidRDefault="0077507F" w:rsidP="00BD0A18">
      <w:r>
        <w:t>Save the script file.</w:t>
      </w:r>
      <w:r w:rsidR="00D2740E">
        <w:t xml:space="preserve"> Your script should now look as follows</w:t>
      </w:r>
      <w:r w:rsidR="00490C54">
        <w:t>:</w:t>
      </w:r>
    </w:p>
    <w:p w14:paraId="778D82E4" w14:textId="29FA1566"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1</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Two dashes denote that what follows is a single line comment.</w:t>
      </w:r>
      <w:r w:rsidR="00546CB4">
        <w:rPr>
          <w:rFonts w:ascii="Consolas" w:hAnsi="Consolas" w:cs="Consolas"/>
          <w:color w:val="008000"/>
          <w:sz w:val="19"/>
          <w:szCs w:val="19"/>
          <w:highlight w:val="white"/>
        </w:rPr>
        <w:t xml:space="preserve"> </w:t>
      </w:r>
    </w:p>
    <w:p w14:paraId="0AE351C7" w14:textId="625AA4DB"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2</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Comments are ignored by the query parser.</w:t>
      </w:r>
    </w:p>
    <w:p w14:paraId="4DC4F6F7" w14:textId="430635B5"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3</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A forward slash followed by an asterisk denotes the beginning of a</w:t>
      </w:r>
    </w:p>
    <w:p w14:paraId="18433A00" w14:textId="72B4C2A2"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sidRPr="00D2740E">
        <w:rPr>
          <w:rFonts w:ascii="Consolas" w:hAnsi="Consolas" w:cs="Consolas"/>
          <w:sz w:val="19"/>
          <w:szCs w:val="19"/>
          <w:highlight w:val="white"/>
        </w:rPr>
        <w:t>4</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ab/>
        <w:t>block comment.</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This is the traditional C style comment. The end of a block</w:t>
      </w:r>
    </w:p>
    <w:p w14:paraId="6614C46D" w14:textId="3CC0BC15"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5</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ab/>
        <w:t>comment is denoted by an asterisk followed by a forward slash</w:t>
      </w:r>
    </w:p>
    <w:p w14:paraId="45C06CCD" w14:textId="0F6CC8DA"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6</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p>
    <w:p w14:paraId="021AE133" w14:textId="59173822"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7</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 ===========================================================================</w:t>
      </w:r>
    </w:p>
    <w:p w14:paraId="5C3E0425" w14:textId="79A230C6"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8</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This script creates the Courier Company Governance Database</w:t>
      </w:r>
    </w:p>
    <w:p w14:paraId="5231D623" w14:textId="3B75284A"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9</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Author:</w:t>
      </w:r>
      <w:r>
        <w:rPr>
          <w:rFonts w:ascii="Consolas" w:hAnsi="Consolas" w:cs="Consolas"/>
          <w:color w:val="008000"/>
          <w:sz w:val="19"/>
          <w:szCs w:val="19"/>
          <w:highlight w:val="white"/>
        </w:rPr>
        <w:tab/>
      </w:r>
      <w:r w:rsidR="008D082A">
        <w:rPr>
          <w:rFonts w:ascii="Consolas" w:hAnsi="Consolas" w:cs="Consolas"/>
          <w:color w:val="008000"/>
          <w:sz w:val="19"/>
          <w:szCs w:val="19"/>
          <w:highlight w:val="white"/>
        </w:rPr>
        <w:t>Your name</w:t>
      </w:r>
    </w:p>
    <w:p w14:paraId="5CF0CD43" w14:textId="672D1940"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10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Date:</w:t>
      </w:r>
      <w:r>
        <w:rPr>
          <w:rFonts w:ascii="Consolas" w:hAnsi="Consolas" w:cs="Consolas"/>
          <w:color w:val="008000"/>
          <w:sz w:val="19"/>
          <w:szCs w:val="19"/>
          <w:highlight w:val="white"/>
        </w:rPr>
        <w:tab/>
      </w:r>
      <w:r>
        <w:rPr>
          <w:rFonts w:ascii="Consolas" w:hAnsi="Consolas" w:cs="Consolas"/>
          <w:color w:val="008000"/>
          <w:sz w:val="19"/>
          <w:szCs w:val="19"/>
          <w:highlight w:val="white"/>
        </w:rPr>
        <w:tab/>
      </w:r>
      <w:r w:rsidR="008D082A">
        <w:rPr>
          <w:rFonts w:ascii="Consolas" w:hAnsi="Consolas" w:cs="Consolas"/>
          <w:color w:val="008000"/>
          <w:sz w:val="19"/>
          <w:szCs w:val="19"/>
          <w:highlight w:val="white"/>
        </w:rPr>
        <w:t>today’s date</w:t>
      </w:r>
    </w:p>
    <w:p w14:paraId="1CFF674C" w14:textId="27425DE1"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11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Version:</w:t>
      </w:r>
      <w:r>
        <w:rPr>
          <w:rFonts w:ascii="Consolas" w:hAnsi="Consolas" w:cs="Consolas"/>
          <w:color w:val="008000"/>
          <w:sz w:val="19"/>
          <w:szCs w:val="19"/>
          <w:highlight w:val="white"/>
        </w:rPr>
        <w:tab/>
        <w:t>1.0</w:t>
      </w:r>
    </w:p>
    <w:p w14:paraId="0D2A8DED" w14:textId="6D129A6C"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12 </w:t>
      </w:r>
      <w:r>
        <w:rPr>
          <w:rFonts w:ascii="Consolas" w:hAnsi="Consolas" w:cs="Consolas"/>
          <w:color w:val="008000"/>
          <w:sz w:val="19"/>
          <w:szCs w:val="19"/>
          <w:highlight w:val="white"/>
        </w:rPr>
        <w:t>-- ===========================================================================</w:t>
      </w:r>
    </w:p>
    <w:p w14:paraId="3493833B" w14:textId="02D643A8"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13 </w:t>
      </w: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A1E48E0" w14:textId="4CA8EB4F"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14 </w:t>
      </w:r>
      <w:r>
        <w:rPr>
          <w:rFonts w:ascii="Consolas" w:hAnsi="Consolas" w:cs="Consolas"/>
          <w:color w:val="0000FF"/>
          <w:sz w:val="19"/>
          <w:szCs w:val="19"/>
          <w:highlight w:val="white"/>
        </w:rPr>
        <w:t>GO</w:t>
      </w:r>
    </w:p>
    <w:p w14:paraId="16DE7612" w14:textId="2B19A34D"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15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6F6448F5" w14:textId="1A2C44DF"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16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FF00"/>
          <w:sz w:val="19"/>
          <w:szCs w:val="19"/>
          <w:highlight w:val="white"/>
        </w:rPr>
        <w:t>sysdatabases</w:t>
      </w:r>
    </w:p>
    <w:p w14:paraId="754FD696" w14:textId="5E767ED8"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17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N'CourierCompanyGovernance'</w:t>
      </w:r>
    </w:p>
    <w:p w14:paraId="12E834CD" w14:textId="6E04CADA"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18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546CB4">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713E5D22" w14:textId="0014B83E"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19 </w:t>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0087D831" w14:textId="30B41F54"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20 </w:t>
      </w:r>
      <w:r>
        <w:rPr>
          <w:rFonts w:ascii="Consolas" w:hAnsi="Consolas" w:cs="Consolas"/>
          <w:color w:val="0000FF"/>
          <w:sz w:val="19"/>
          <w:szCs w:val="19"/>
          <w:highlight w:val="white"/>
        </w:rPr>
        <w:t>GO</w:t>
      </w:r>
    </w:p>
    <w:p w14:paraId="767D8692" w14:textId="151BB43C"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21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48A086C7" w14:textId="295F4254"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22 </w:t>
      </w:r>
      <w:r>
        <w:rPr>
          <w:rFonts w:ascii="Consolas" w:hAnsi="Consolas" w:cs="Consolas"/>
          <w:color w:val="0000FF"/>
          <w:sz w:val="19"/>
          <w:szCs w:val="19"/>
          <w:highlight w:val="white"/>
        </w:rPr>
        <w:t>GO</w:t>
      </w:r>
    </w:p>
    <w:p w14:paraId="515F4959" w14:textId="0EE35AE7"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23 </w:t>
      </w: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4F8DB8FE" w14:textId="322C5B7B"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24 </w:t>
      </w:r>
      <w:r>
        <w:rPr>
          <w:rFonts w:ascii="Consolas" w:hAnsi="Consolas" w:cs="Consolas"/>
          <w:color w:val="0000FF"/>
          <w:sz w:val="19"/>
          <w:szCs w:val="19"/>
          <w:highlight w:val="white"/>
        </w:rPr>
        <w:t>GO</w:t>
      </w:r>
    </w:p>
    <w:p w14:paraId="0AFEC410" w14:textId="2A542169"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25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AB460D8" w14:textId="4B261D34"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Licence_No</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14:paraId="24F41FCD" w14:textId="4BB79530"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FirstName</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474D370" w14:textId="1362A33E"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LastName</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0E052F7" w14:textId="5E84074A"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29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w:t>
      </w:r>
      <w:r>
        <w:rPr>
          <w:rFonts w:ascii="Consolas" w:hAnsi="Consolas" w:cs="Consolas"/>
          <w:color w:val="000000"/>
          <w:sz w:val="19"/>
          <w:szCs w:val="19"/>
          <w:highlight w:val="white"/>
        </w:rPr>
        <w:tab/>
      </w:r>
      <w:r>
        <w:rPr>
          <w:rFonts w:ascii="Consolas" w:hAnsi="Consolas" w:cs="Consolas"/>
          <w:color w:val="0000FF"/>
          <w:sz w:val="19"/>
          <w:szCs w:val="19"/>
          <w:highlight w:val="white"/>
        </w:rPr>
        <w:t>NCHAR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8DBC16B" w14:textId="6B62D671"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EmployingCompanyABN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1981118" w14:textId="567905D8"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DRIVER_pk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1D49CC9" w14:textId="3047D7B8"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32 </w:t>
      </w:r>
      <w:r>
        <w:rPr>
          <w:rFonts w:ascii="Consolas" w:hAnsi="Consolas" w:cs="Consolas"/>
          <w:color w:val="808080"/>
          <w:sz w:val="19"/>
          <w:szCs w:val="19"/>
          <w:highlight w:val="white"/>
        </w:rPr>
        <w:t>);</w:t>
      </w:r>
    </w:p>
    <w:p w14:paraId="448FA768" w14:textId="42675F17"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33 </w:t>
      </w:r>
      <w:r>
        <w:rPr>
          <w:rFonts w:ascii="Consolas" w:hAnsi="Consolas" w:cs="Consolas"/>
          <w:color w:val="0000FF"/>
          <w:sz w:val="19"/>
          <w:szCs w:val="19"/>
          <w:highlight w:val="white"/>
        </w:rPr>
        <w:t>GO</w:t>
      </w:r>
    </w:p>
    <w:p w14:paraId="56161932" w14:textId="1FED4483"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34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COURIER_COMPANY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8D179E4" w14:textId="2D5A6188"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35</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ABN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BIGINT</w:t>
      </w:r>
      <w:r>
        <w:rPr>
          <w:rFonts w:ascii="Consolas" w:hAnsi="Consolas" w:cs="Consolas"/>
          <w:color w:val="808080"/>
          <w:sz w:val="19"/>
          <w:szCs w:val="19"/>
          <w:highlight w:val="white"/>
        </w:rPr>
        <w:t>,</w:t>
      </w:r>
    </w:p>
    <w:p w14:paraId="073DFACB" w14:textId="170B36C1"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36</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CompanyName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FCB04DA" w14:textId="51DD80A0"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A86077F" w14:textId="410291BA"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COURIER_COMPANY_pk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62DA66FB" w14:textId="109ADC55" w:rsidR="00D2740E" w:rsidRDefault="00D2740E"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39 </w:t>
      </w:r>
      <w:r>
        <w:rPr>
          <w:rFonts w:ascii="Consolas" w:hAnsi="Consolas" w:cs="Consolas"/>
          <w:color w:val="808080"/>
          <w:sz w:val="19"/>
          <w:szCs w:val="19"/>
          <w:highlight w:val="white"/>
        </w:rPr>
        <w:t>)</w:t>
      </w:r>
    </w:p>
    <w:p w14:paraId="6FAD8ED6" w14:textId="6639847D" w:rsidR="00D2740E" w:rsidRDefault="00D2740E" w:rsidP="00D2740E">
      <w:pPr>
        <w:autoSpaceDE w:val="0"/>
        <w:autoSpaceDN w:val="0"/>
        <w:adjustRightInd w:val="0"/>
        <w:spacing w:before="0" w:after="0" w:line="240" w:lineRule="auto"/>
        <w:ind w:right="-330"/>
        <w:rPr>
          <w:rFonts w:ascii="Consolas" w:hAnsi="Consolas" w:cs="Consolas"/>
          <w:color w:val="000000"/>
          <w:sz w:val="19"/>
          <w:szCs w:val="19"/>
          <w:highlight w:val="white"/>
        </w:rPr>
      </w:pPr>
      <w:r>
        <w:rPr>
          <w:rFonts w:ascii="Consolas" w:hAnsi="Consolas" w:cs="Consolas"/>
          <w:sz w:val="19"/>
          <w:szCs w:val="19"/>
          <w:highlight w:val="white"/>
        </w:rPr>
        <w:t xml:space="preserve">40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COURIER_COMPANY_idx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COURIER_COMPANY</w:t>
      </w:r>
      <w:r>
        <w:rPr>
          <w:rFonts w:ascii="Consolas" w:hAnsi="Consolas" w:cs="Consolas"/>
          <w:color w:val="808080"/>
          <w:sz w:val="19"/>
          <w:szCs w:val="19"/>
          <w:highlight w:val="white"/>
        </w:rPr>
        <w:t>(</w:t>
      </w:r>
      <w:r>
        <w:rPr>
          <w:rFonts w:ascii="Consolas" w:hAnsi="Consolas" w:cs="Consolas"/>
          <w:color w:val="000000"/>
          <w:sz w:val="19"/>
          <w:szCs w:val="19"/>
          <w:highlight w:val="white"/>
        </w:rPr>
        <w:t>Comp</w:t>
      </w:r>
      <w:r w:rsidR="001265E5">
        <w:rPr>
          <w:rFonts w:ascii="Consolas" w:hAnsi="Consolas" w:cs="Consolas"/>
          <w:color w:val="000000"/>
          <w:sz w:val="19"/>
          <w:szCs w:val="19"/>
          <w:highlight w:val="white"/>
        </w:rPr>
        <w:t>a</w:t>
      </w:r>
      <w:r>
        <w:rPr>
          <w:rFonts w:ascii="Consolas" w:hAnsi="Consolas" w:cs="Consolas"/>
          <w:color w:val="000000"/>
          <w:sz w:val="19"/>
          <w:szCs w:val="19"/>
          <w:highlight w:val="white"/>
        </w:rPr>
        <w:t>nyName</w:t>
      </w:r>
      <w:r>
        <w:rPr>
          <w:rFonts w:ascii="Consolas" w:hAnsi="Consolas" w:cs="Consolas"/>
          <w:color w:val="808080"/>
          <w:sz w:val="19"/>
          <w:szCs w:val="19"/>
          <w:highlight w:val="white"/>
        </w:rPr>
        <w:t>);</w:t>
      </w:r>
    </w:p>
    <w:p w14:paraId="704D97E8" w14:textId="31BE23A0"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41 </w:t>
      </w:r>
      <w:r w:rsidR="00D2740E">
        <w:rPr>
          <w:rFonts w:ascii="Consolas" w:hAnsi="Consolas" w:cs="Consolas"/>
          <w:color w:val="0000FF"/>
          <w:sz w:val="19"/>
          <w:szCs w:val="19"/>
          <w:highlight w:val="white"/>
        </w:rPr>
        <w:t>GO</w:t>
      </w:r>
    </w:p>
    <w:p w14:paraId="6BC99C56" w14:textId="541799F4"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42 </w:t>
      </w:r>
      <w:r w:rsidR="00D2740E">
        <w:rPr>
          <w:rFonts w:ascii="Consolas" w:hAnsi="Consolas" w:cs="Consolas"/>
          <w:color w:val="0000FF"/>
          <w:sz w:val="19"/>
          <w:szCs w:val="19"/>
          <w:highlight w:val="white"/>
        </w:rPr>
        <w:t>CREATE</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TABLE</w:t>
      </w:r>
      <w:r w:rsidR="00D2740E">
        <w:rPr>
          <w:rFonts w:ascii="Consolas" w:hAnsi="Consolas" w:cs="Consolas"/>
          <w:color w:val="000000"/>
          <w:sz w:val="19"/>
          <w:szCs w:val="19"/>
          <w:highlight w:val="white"/>
        </w:rPr>
        <w:t xml:space="preserve"> VEHICLE</w:t>
      </w:r>
      <w:r w:rsidR="00D2740E">
        <w:rPr>
          <w:rFonts w:ascii="Consolas" w:hAnsi="Consolas" w:cs="Consolas"/>
          <w:color w:val="0000FF"/>
          <w:sz w:val="19"/>
          <w:szCs w:val="19"/>
          <w:highlight w:val="white"/>
        </w:rPr>
        <w:t xml:space="preserve"> </w:t>
      </w:r>
      <w:r w:rsidR="00D2740E">
        <w:rPr>
          <w:rFonts w:ascii="Consolas" w:hAnsi="Consolas" w:cs="Consolas"/>
          <w:color w:val="808080"/>
          <w:sz w:val="19"/>
          <w:szCs w:val="19"/>
          <w:highlight w:val="white"/>
        </w:rPr>
        <w:t>(</w:t>
      </w:r>
    </w:p>
    <w:p w14:paraId="307F6F3A" w14:textId="20C83A57"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43</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Registration_No</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NVARCHAR</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6</w:t>
      </w:r>
      <w:r w:rsidR="00D2740E">
        <w:rPr>
          <w:rFonts w:ascii="Consolas" w:hAnsi="Consolas" w:cs="Consolas"/>
          <w:color w:val="808080"/>
          <w:sz w:val="19"/>
          <w:szCs w:val="19"/>
          <w:highlight w:val="white"/>
        </w:rPr>
        <w:t>),</w:t>
      </w:r>
    </w:p>
    <w:p w14:paraId="23DAD1C6" w14:textId="1D7353CD"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44</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OwningCompanyABN</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BIGINT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1CAE5A45" w14:textId="1E61324B"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45</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VehicleType_ID</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67C9CB87" w14:textId="6E8650E8"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46</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DateOfManufacture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DATE</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4391D84E" w14:textId="3002CE3B"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47</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DateOfLastMaintenance</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DATE</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4D23EF25" w14:textId="1E40D45B"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48</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CONSTRAINT</w:t>
      </w:r>
      <w:r w:rsidR="00D2740E">
        <w:rPr>
          <w:rFonts w:ascii="Consolas" w:hAnsi="Consolas" w:cs="Consolas"/>
          <w:color w:val="000000"/>
          <w:sz w:val="19"/>
          <w:szCs w:val="19"/>
          <w:highlight w:val="white"/>
        </w:rPr>
        <w:t xml:space="preserve"> VEHICLE_pk </w:t>
      </w:r>
      <w:r w:rsidR="00D2740E">
        <w:rPr>
          <w:rFonts w:ascii="Consolas" w:hAnsi="Consolas" w:cs="Consolas"/>
          <w:color w:val="0000FF"/>
          <w:sz w:val="19"/>
          <w:szCs w:val="19"/>
          <w:highlight w:val="white"/>
        </w:rPr>
        <w:t>PRIMARY</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 xml:space="preserve">KEY </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Registration_No</w:t>
      </w:r>
      <w:r w:rsidR="00D2740E">
        <w:rPr>
          <w:rFonts w:ascii="Consolas" w:hAnsi="Consolas" w:cs="Consolas"/>
          <w:color w:val="808080"/>
          <w:sz w:val="19"/>
          <w:szCs w:val="19"/>
          <w:highlight w:val="white"/>
        </w:rPr>
        <w:t>)</w:t>
      </w:r>
    </w:p>
    <w:p w14:paraId="769A2ADE" w14:textId="654E93AE"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49 </w:t>
      </w:r>
      <w:r w:rsidR="00D2740E">
        <w:rPr>
          <w:rFonts w:ascii="Consolas" w:hAnsi="Consolas" w:cs="Consolas"/>
          <w:color w:val="808080"/>
          <w:sz w:val="19"/>
          <w:szCs w:val="19"/>
          <w:highlight w:val="white"/>
        </w:rPr>
        <w:t>);</w:t>
      </w:r>
    </w:p>
    <w:p w14:paraId="136B6AFB" w14:textId="22FB1FDD"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50 </w:t>
      </w:r>
      <w:r w:rsidR="00D2740E">
        <w:rPr>
          <w:rFonts w:ascii="Consolas" w:hAnsi="Consolas" w:cs="Consolas"/>
          <w:color w:val="0000FF"/>
          <w:sz w:val="19"/>
          <w:szCs w:val="19"/>
          <w:highlight w:val="white"/>
        </w:rPr>
        <w:t>GO</w:t>
      </w:r>
    </w:p>
    <w:p w14:paraId="1AF3DB0E" w14:textId="1B5765A1"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sidRPr="00C11433">
        <w:rPr>
          <w:rFonts w:ascii="Consolas" w:hAnsi="Consolas" w:cs="Consolas"/>
          <w:sz w:val="19"/>
          <w:szCs w:val="19"/>
          <w:highlight w:val="white"/>
        </w:rPr>
        <w:t xml:space="preserve">51 </w:t>
      </w:r>
      <w:r w:rsidR="00D2740E">
        <w:rPr>
          <w:rFonts w:ascii="Consolas" w:hAnsi="Consolas" w:cs="Consolas"/>
          <w:color w:val="0000FF"/>
          <w:sz w:val="19"/>
          <w:szCs w:val="19"/>
          <w:highlight w:val="white"/>
        </w:rPr>
        <w:t>CREATE</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TABLE</w:t>
      </w:r>
      <w:r w:rsidR="00D2740E">
        <w:rPr>
          <w:rFonts w:ascii="Consolas" w:hAnsi="Consolas" w:cs="Consolas"/>
          <w:color w:val="000000"/>
          <w:sz w:val="19"/>
          <w:szCs w:val="19"/>
          <w:highlight w:val="white"/>
        </w:rPr>
        <w:t xml:space="preserve"> VEHICLE_TYPE</w:t>
      </w:r>
      <w:r w:rsidR="00D2740E">
        <w:rPr>
          <w:rFonts w:ascii="Consolas" w:hAnsi="Consolas" w:cs="Consolas"/>
          <w:color w:val="0000FF"/>
          <w:sz w:val="19"/>
          <w:szCs w:val="19"/>
          <w:highlight w:val="white"/>
        </w:rPr>
        <w:t xml:space="preserve"> </w:t>
      </w:r>
      <w:r w:rsidR="00D2740E">
        <w:rPr>
          <w:rFonts w:ascii="Consolas" w:hAnsi="Consolas" w:cs="Consolas"/>
          <w:color w:val="808080"/>
          <w:sz w:val="19"/>
          <w:szCs w:val="19"/>
          <w:highlight w:val="white"/>
        </w:rPr>
        <w:t>(</w:t>
      </w:r>
    </w:p>
    <w:p w14:paraId="18276096" w14:textId="2A75D6AE"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52</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VehicleType_ID</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INT</w:t>
      </w:r>
      <w:r w:rsidR="00D2740E">
        <w:rPr>
          <w:rFonts w:ascii="Consolas" w:hAnsi="Consolas" w:cs="Consolas"/>
          <w:color w:val="808080"/>
          <w:sz w:val="19"/>
          <w:szCs w:val="19"/>
          <w:highlight w:val="white"/>
        </w:rPr>
        <w:t>,</w:t>
      </w:r>
    </w:p>
    <w:p w14:paraId="39B10C52" w14:textId="3A0FDB01"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53</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FuelType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NVARCHAR</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30</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5832779C" w14:textId="0DF803AB"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54</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FuelCapacity</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SMALLINT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23238300" w14:textId="77EE7A44"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55</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[Range]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SMALLINT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NOT</w:t>
      </w:r>
      <w:r w:rsidR="00D2740E">
        <w:rPr>
          <w:rFonts w:ascii="Consolas" w:hAnsi="Consolas" w:cs="Consolas"/>
          <w:color w:val="000000"/>
          <w:sz w:val="19"/>
          <w:szCs w:val="19"/>
          <w:highlight w:val="white"/>
        </w:rPr>
        <w:t xml:space="preserve"> </w:t>
      </w:r>
      <w:r w:rsidR="00D2740E">
        <w:rPr>
          <w:rFonts w:ascii="Consolas" w:hAnsi="Consolas" w:cs="Consolas"/>
          <w:color w:val="808080"/>
          <w:sz w:val="19"/>
          <w:szCs w:val="19"/>
          <w:highlight w:val="white"/>
        </w:rPr>
        <w:t>NULL,</w:t>
      </w:r>
    </w:p>
    <w:p w14:paraId="24655CFC" w14:textId="251FC39D"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56</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CONSTRAINT</w:t>
      </w:r>
      <w:r w:rsidR="00D2740E">
        <w:rPr>
          <w:rFonts w:ascii="Consolas" w:hAnsi="Consolas" w:cs="Consolas"/>
          <w:color w:val="000000"/>
          <w:sz w:val="19"/>
          <w:szCs w:val="19"/>
          <w:highlight w:val="white"/>
        </w:rPr>
        <w:t xml:space="preserve"> VEHICLE_TYPE_pk </w:t>
      </w:r>
      <w:r w:rsidR="00D2740E">
        <w:rPr>
          <w:rFonts w:ascii="Consolas" w:hAnsi="Consolas" w:cs="Consolas"/>
          <w:color w:val="0000FF"/>
          <w:sz w:val="19"/>
          <w:szCs w:val="19"/>
          <w:highlight w:val="white"/>
        </w:rPr>
        <w:t>PRIMARY</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 xml:space="preserve">KEY </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VehicleType_ID</w:t>
      </w:r>
      <w:r w:rsidR="00D2740E">
        <w:rPr>
          <w:rFonts w:ascii="Consolas" w:hAnsi="Consolas" w:cs="Consolas"/>
          <w:color w:val="808080"/>
          <w:sz w:val="19"/>
          <w:szCs w:val="19"/>
          <w:highlight w:val="white"/>
        </w:rPr>
        <w:t>)</w:t>
      </w:r>
    </w:p>
    <w:p w14:paraId="5FACFC0C" w14:textId="4B1A8003"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57 </w:t>
      </w:r>
      <w:r w:rsidR="00D2740E">
        <w:rPr>
          <w:rFonts w:ascii="Consolas" w:hAnsi="Consolas" w:cs="Consolas"/>
          <w:color w:val="808080"/>
          <w:sz w:val="19"/>
          <w:szCs w:val="19"/>
          <w:highlight w:val="white"/>
        </w:rPr>
        <w:t>);</w:t>
      </w:r>
    </w:p>
    <w:p w14:paraId="0A4E43A9" w14:textId="1B587490"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58 </w:t>
      </w:r>
      <w:r w:rsidR="00D2740E" w:rsidRPr="00C11433">
        <w:rPr>
          <w:rFonts w:ascii="Consolas" w:hAnsi="Consolas" w:cs="Consolas"/>
          <w:sz w:val="19"/>
          <w:szCs w:val="19"/>
          <w:highlight w:val="white"/>
        </w:rPr>
        <w:t>GO</w:t>
      </w:r>
    </w:p>
    <w:p w14:paraId="77866210" w14:textId="647C9681"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59 </w:t>
      </w:r>
      <w:r w:rsidR="00D2740E">
        <w:rPr>
          <w:rFonts w:ascii="Consolas" w:hAnsi="Consolas" w:cs="Consolas"/>
          <w:color w:val="0000FF"/>
          <w:sz w:val="19"/>
          <w:szCs w:val="19"/>
          <w:highlight w:val="white"/>
        </w:rPr>
        <w:t>CREATE</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TABLE</w:t>
      </w:r>
      <w:r w:rsidR="00D2740E">
        <w:rPr>
          <w:rFonts w:ascii="Consolas" w:hAnsi="Consolas" w:cs="Consolas"/>
          <w:color w:val="000000"/>
          <w:sz w:val="19"/>
          <w:szCs w:val="19"/>
          <w:highlight w:val="white"/>
        </w:rPr>
        <w:t xml:space="preserve"> ACCREDITATION</w:t>
      </w:r>
      <w:r w:rsidR="00D2740E">
        <w:rPr>
          <w:rFonts w:ascii="Consolas" w:hAnsi="Consolas" w:cs="Consolas"/>
          <w:color w:val="0000FF"/>
          <w:sz w:val="19"/>
          <w:szCs w:val="19"/>
          <w:highlight w:val="white"/>
        </w:rPr>
        <w:t xml:space="preserve"> </w:t>
      </w:r>
      <w:r w:rsidR="00D2740E">
        <w:rPr>
          <w:rFonts w:ascii="Consolas" w:hAnsi="Consolas" w:cs="Consolas"/>
          <w:color w:val="808080"/>
          <w:sz w:val="19"/>
          <w:szCs w:val="19"/>
          <w:highlight w:val="white"/>
        </w:rPr>
        <w:t>(</w:t>
      </w:r>
    </w:p>
    <w:p w14:paraId="796CFE70" w14:textId="72BA877C"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60</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VehicleType_ID</w:t>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INT</w:t>
      </w:r>
      <w:r w:rsidR="00D2740E">
        <w:rPr>
          <w:rFonts w:ascii="Consolas" w:hAnsi="Consolas" w:cs="Consolas"/>
          <w:color w:val="808080"/>
          <w:sz w:val="19"/>
          <w:szCs w:val="19"/>
          <w:highlight w:val="white"/>
        </w:rPr>
        <w:t>,</w:t>
      </w:r>
    </w:p>
    <w:p w14:paraId="656A0DFD" w14:textId="27D2742D"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62</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Licence_No</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NVARCHAR</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8</w:t>
      </w:r>
      <w:r w:rsidR="00D2740E">
        <w:rPr>
          <w:rFonts w:ascii="Consolas" w:hAnsi="Consolas" w:cs="Consolas"/>
          <w:color w:val="808080"/>
          <w:sz w:val="19"/>
          <w:szCs w:val="19"/>
          <w:highlight w:val="white"/>
        </w:rPr>
        <w:t>),</w:t>
      </w:r>
    </w:p>
    <w:p w14:paraId="30A79421" w14:textId="05D1FB16"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63</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ExpiryDate</w:t>
      </w:r>
      <w:r w:rsidR="00D2740E">
        <w:rPr>
          <w:rFonts w:ascii="Consolas" w:hAnsi="Consolas" w:cs="Consolas"/>
          <w:color w:val="000000"/>
          <w:sz w:val="19"/>
          <w:szCs w:val="19"/>
          <w:highlight w:val="white"/>
        </w:rPr>
        <w:tab/>
      </w:r>
      <w:r w:rsidR="00D2740E">
        <w:rPr>
          <w:rFonts w:ascii="Consolas" w:hAnsi="Consolas" w:cs="Consolas"/>
          <w:color w:val="000000"/>
          <w:sz w:val="19"/>
          <w:szCs w:val="19"/>
          <w:highlight w:val="white"/>
        </w:rPr>
        <w:tab/>
      </w:r>
      <w:r w:rsidR="00D2740E">
        <w:rPr>
          <w:rFonts w:ascii="Consolas" w:hAnsi="Consolas" w:cs="Consolas"/>
          <w:color w:val="0000FF"/>
          <w:sz w:val="19"/>
          <w:szCs w:val="19"/>
          <w:highlight w:val="white"/>
        </w:rPr>
        <w:t>DATE</w:t>
      </w:r>
      <w:r w:rsidR="00D2740E">
        <w:rPr>
          <w:rFonts w:ascii="Consolas" w:hAnsi="Consolas" w:cs="Consolas"/>
          <w:color w:val="808080"/>
          <w:sz w:val="19"/>
          <w:szCs w:val="19"/>
          <w:highlight w:val="white"/>
        </w:rPr>
        <w:t>,</w:t>
      </w:r>
    </w:p>
    <w:p w14:paraId="27EA7B13" w14:textId="2A26E399" w:rsidR="00D2740E" w:rsidRDefault="00C11433" w:rsidP="00C11433">
      <w:pPr>
        <w:autoSpaceDE w:val="0"/>
        <w:autoSpaceDN w:val="0"/>
        <w:adjustRightInd w:val="0"/>
        <w:spacing w:before="0" w:after="0" w:line="240" w:lineRule="auto"/>
        <w:ind w:left="284" w:right="-46" w:hanging="284"/>
        <w:rPr>
          <w:rFonts w:ascii="Consolas" w:hAnsi="Consolas" w:cs="Consolas"/>
          <w:color w:val="000000"/>
          <w:sz w:val="19"/>
          <w:szCs w:val="19"/>
          <w:highlight w:val="white"/>
        </w:rPr>
      </w:pPr>
      <w:r>
        <w:rPr>
          <w:rFonts w:ascii="Consolas" w:hAnsi="Consolas" w:cs="Consolas"/>
          <w:color w:val="000000"/>
          <w:sz w:val="19"/>
          <w:szCs w:val="19"/>
          <w:highlight w:val="white"/>
        </w:rPr>
        <w:t>64</w:t>
      </w:r>
      <w:r w:rsidR="00AB2B5C">
        <w:rPr>
          <w:rFonts w:ascii="Consolas" w:hAnsi="Consolas" w:cs="Consolas"/>
          <w:color w:val="000000"/>
          <w:sz w:val="19"/>
          <w:szCs w:val="19"/>
          <w:highlight w:val="white"/>
        </w:rPr>
        <w:t xml:space="preserve"> </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CONSTRAINT</w:t>
      </w:r>
      <w:r w:rsidR="00D2740E">
        <w:rPr>
          <w:rFonts w:ascii="Consolas" w:hAnsi="Consolas" w:cs="Consolas"/>
          <w:color w:val="000000"/>
          <w:sz w:val="19"/>
          <w:szCs w:val="19"/>
          <w:highlight w:val="white"/>
        </w:rPr>
        <w:t xml:space="preserve"> ACCREDITATION_pk </w:t>
      </w:r>
      <w:r w:rsidR="00D2740E">
        <w:rPr>
          <w:rFonts w:ascii="Consolas" w:hAnsi="Consolas" w:cs="Consolas"/>
          <w:color w:val="0000FF"/>
          <w:sz w:val="19"/>
          <w:szCs w:val="19"/>
          <w:highlight w:val="white"/>
        </w:rPr>
        <w:t>PRIMARY</w:t>
      </w:r>
      <w:r w:rsidR="00D2740E">
        <w:rPr>
          <w:rFonts w:ascii="Consolas" w:hAnsi="Consolas" w:cs="Consolas"/>
          <w:color w:val="000000"/>
          <w:sz w:val="19"/>
          <w:szCs w:val="19"/>
          <w:highlight w:val="white"/>
        </w:rPr>
        <w:t xml:space="preserve"> </w:t>
      </w:r>
      <w:r w:rsidR="00D2740E">
        <w:rPr>
          <w:rFonts w:ascii="Consolas" w:hAnsi="Consolas" w:cs="Consolas"/>
          <w:color w:val="0000FF"/>
          <w:sz w:val="19"/>
          <w:szCs w:val="19"/>
          <w:highlight w:val="white"/>
        </w:rPr>
        <w:t xml:space="preserve">KEY </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VehicleType_ID</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 xml:space="preserve"> Licence_No</w:t>
      </w:r>
      <w:r w:rsidR="00D2740E">
        <w:rPr>
          <w:rFonts w:ascii="Consolas" w:hAnsi="Consolas" w:cs="Consolas"/>
          <w:color w:val="808080"/>
          <w:sz w:val="19"/>
          <w:szCs w:val="19"/>
          <w:highlight w:val="white"/>
        </w:rPr>
        <w:t>,</w:t>
      </w:r>
      <w:r w:rsidR="00D2740E">
        <w:rPr>
          <w:rFonts w:ascii="Consolas" w:hAnsi="Consolas" w:cs="Consolas"/>
          <w:color w:val="000000"/>
          <w:sz w:val="19"/>
          <w:szCs w:val="19"/>
          <w:highlight w:val="white"/>
        </w:rPr>
        <w:t xml:space="preserve"> ExpiryDate</w:t>
      </w:r>
      <w:r w:rsidR="00D2740E">
        <w:rPr>
          <w:rFonts w:ascii="Consolas" w:hAnsi="Consolas" w:cs="Consolas"/>
          <w:color w:val="808080"/>
          <w:sz w:val="19"/>
          <w:szCs w:val="19"/>
          <w:highlight w:val="white"/>
        </w:rPr>
        <w:t>)</w:t>
      </w:r>
    </w:p>
    <w:p w14:paraId="69804D82" w14:textId="69FB07F9" w:rsidR="00D2740E" w:rsidRDefault="00C11433" w:rsidP="00D2740E">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65</w:t>
      </w:r>
      <w:r w:rsidR="00D2740E">
        <w:rPr>
          <w:rFonts w:ascii="Consolas" w:hAnsi="Consolas" w:cs="Consolas"/>
          <w:color w:val="808080"/>
          <w:sz w:val="19"/>
          <w:szCs w:val="19"/>
          <w:highlight w:val="white"/>
        </w:rPr>
        <w:t>);</w:t>
      </w:r>
    </w:p>
    <w:p w14:paraId="7A2A6A9C" w14:textId="6704AE80" w:rsidR="00D2740E" w:rsidRDefault="00C11433" w:rsidP="00D2740E">
      <w:pPr>
        <w:pStyle w:val="Body"/>
      </w:pPr>
      <w:r>
        <w:rPr>
          <w:rFonts w:ascii="Consolas" w:hAnsi="Consolas" w:cs="Consolas"/>
          <w:sz w:val="19"/>
          <w:szCs w:val="19"/>
          <w:highlight w:val="white"/>
        </w:rPr>
        <w:t xml:space="preserve">66 </w:t>
      </w:r>
      <w:r w:rsidR="00D2740E">
        <w:rPr>
          <w:rFonts w:ascii="Consolas" w:hAnsi="Consolas" w:cs="Consolas"/>
          <w:color w:val="0000FF"/>
          <w:sz w:val="19"/>
          <w:szCs w:val="19"/>
          <w:highlight w:val="white"/>
        </w:rPr>
        <w:t>GO</w:t>
      </w:r>
    </w:p>
    <w:p w14:paraId="66A37A39" w14:textId="77777777" w:rsidR="00490C54" w:rsidRDefault="00C11433" w:rsidP="00490C54">
      <w:pPr>
        <w:pStyle w:val="ListBullet"/>
      </w:pPr>
      <w:r w:rsidRPr="00C11433">
        <w:t xml:space="preserve">Lines 42 to 66 create the columns and </w:t>
      </w:r>
      <w:r w:rsidR="0025595D" w:rsidRPr="00C11433">
        <w:t xml:space="preserve">the primary keys </w:t>
      </w:r>
      <w:r w:rsidRPr="00C11433">
        <w:t>for the VEHICLE, VEHICLE_</w:t>
      </w:r>
      <w:r w:rsidR="0025595D">
        <w:t xml:space="preserve">TYPE and ACCREDITATION tables. </w:t>
      </w:r>
    </w:p>
    <w:p w14:paraId="6C89746B" w14:textId="6E2D9B16" w:rsidR="00D2740E" w:rsidRDefault="00C11433" w:rsidP="00490C54">
      <w:r w:rsidRPr="00C11433">
        <w:t xml:space="preserve">The next step is to create </w:t>
      </w:r>
      <w:r w:rsidR="0025595D" w:rsidRPr="00C11433">
        <w:t xml:space="preserve">the foreign key constraints </w:t>
      </w:r>
      <w:r w:rsidRPr="00C11433">
        <w:t>to implement the relationships between the tables.</w:t>
      </w:r>
    </w:p>
    <w:p w14:paraId="57124A46" w14:textId="52FBAD50" w:rsidR="00D2740E" w:rsidRDefault="00170321" w:rsidP="00E62772">
      <w:pPr>
        <w:pStyle w:val="Heading2"/>
      </w:pPr>
      <w:bookmarkStart w:id="242" w:name="_Toc46131942"/>
      <w:bookmarkStart w:id="243" w:name="_Toc47344203"/>
      <w:r>
        <w:t>C</w:t>
      </w:r>
      <w:r w:rsidR="0025595D" w:rsidRPr="0025595D">
        <w:t>reate the constraints</w:t>
      </w:r>
      <w:bookmarkEnd w:id="242"/>
      <w:bookmarkEnd w:id="243"/>
    </w:p>
    <w:p w14:paraId="5072DDBB" w14:textId="76F40A5D" w:rsidR="00D2740E" w:rsidRDefault="0025595D" w:rsidP="00BD0A18">
      <w:pPr>
        <w:rPr>
          <w:lang w:eastAsia="en-AU"/>
        </w:rPr>
      </w:pPr>
      <w:r w:rsidRPr="0025595D">
        <w:rPr>
          <w:lang w:eastAsia="en-AU"/>
        </w:rPr>
        <w:t>The following describes some of the more basic options of the syntax for the ALTER TABLE statement.</w:t>
      </w:r>
      <w:r w:rsidR="0077507F">
        <w:rPr>
          <w:lang w:eastAsia="en-AU"/>
        </w:rPr>
        <w:t xml:space="preserve"> </w:t>
      </w:r>
      <w:r w:rsidRPr="0025595D">
        <w:rPr>
          <w:lang w:eastAsia="en-AU"/>
        </w:rPr>
        <w:t>With the ALTER TABLE statement you can do things like change the name of a column, its data type and other properties</w:t>
      </w:r>
      <w:r w:rsidR="00490C54">
        <w:rPr>
          <w:lang w:eastAsia="en-AU"/>
        </w:rPr>
        <w:t>. You</w:t>
      </w:r>
      <w:r w:rsidRPr="0025595D">
        <w:rPr>
          <w:lang w:eastAsia="en-AU"/>
        </w:rPr>
        <w:t xml:space="preserve"> can </w:t>
      </w:r>
      <w:r w:rsidR="00490C54">
        <w:rPr>
          <w:lang w:eastAsia="en-AU"/>
        </w:rPr>
        <w:t xml:space="preserve">also </w:t>
      </w:r>
      <w:r w:rsidRPr="0025595D">
        <w:rPr>
          <w:lang w:eastAsia="en-AU"/>
        </w:rPr>
        <w:t>ADD a new column, or a CONSTRAINT, or you can DROP (delete) constraints and columns from the table.</w:t>
      </w:r>
    </w:p>
    <w:p w14:paraId="5BB88568" w14:textId="77777777" w:rsidR="0025595D" w:rsidRPr="00751592" w:rsidRDefault="0025595D" w:rsidP="0025595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751592">
        <w:rPr>
          <w:rFonts w:ascii="Consolas" w:eastAsia="Times New Roman" w:hAnsi="Consolas" w:cs="Times New Roman"/>
          <w:color w:val="171717"/>
          <w:sz w:val="21"/>
          <w:szCs w:val="21"/>
          <w:shd w:val="clear" w:color="auto" w:fill="FAFAFA"/>
          <w:lang w:eastAsia="en-AU"/>
        </w:rPr>
        <w:lastRenderedPageBreak/>
        <w:t>ALTER TABLE { database_name.schema_name.table_name | schema_name.table_name | table_name }</w:t>
      </w:r>
    </w:p>
    <w:p w14:paraId="50E2C6FD" w14:textId="77777777" w:rsidR="0025595D" w:rsidRPr="00751592" w:rsidRDefault="0025595D" w:rsidP="0025595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sidRPr="00751592">
        <w:rPr>
          <w:rFonts w:ascii="Consolas" w:eastAsia="Times New Roman" w:hAnsi="Consolas" w:cs="Times New Roman"/>
          <w:color w:val="171717"/>
          <w:sz w:val="21"/>
          <w:szCs w:val="21"/>
          <w:shd w:val="clear" w:color="auto" w:fill="FAFAFA"/>
          <w:lang w:eastAsia="en-AU"/>
        </w:rPr>
        <w:t>{</w:t>
      </w:r>
    </w:p>
    <w:p w14:paraId="26F8BA71" w14:textId="4B605626" w:rsidR="0025595D" w:rsidRPr="00751592" w:rsidRDefault="00AB2B5C" w:rsidP="0025595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0025595D" w:rsidRPr="00751592">
        <w:rPr>
          <w:rFonts w:ascii="Consolas" w:eastAsia="Times New Roman" w:hAnsi="Consolas" w:cs="Times New Roman"/>
          <w:color w:val="171717"/>
          <w:sz w:val="21"/>
          <w:szCs w:val="21"/>
          <w:shd w:val="clear" w:color="auto" w:fill="FAFAFA"/>
          <w:lang w:eastAsia="en-AU"/>
        </w:rPr>
        <w:t>ALTER COLUMN column_name</w:t>
      </w:r>
    </w:p>
    <w:p w14:paraId="2F15556C" w14:textId="2A9705C0" w:rsidR="0025595D" w:rsidRPr="00751592" w:rsidRDefault="00AB2B5C" w:rsidP="0025595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0025595D" w:rsidRPr="00751592">
        <w:rPr>
          <w:rFonts w:ascii="Consolas" w:eastAsia="Times New Roman" w:hAnsi="Consolas" w:cs="Times New Roman"/>
          <w:color w:val="171717"/>
          <w:sz w:val="21"/>
          <w:szCs w:val="21"/>
          <w:shd w:val="clear" w:color="auto" w:fill="FAFAFA"/>
          <w:lang w:eastAsia="en-AU"/>
        </w:rPr>
        <w:t>{</w:t>
      </w:r>
    </w:p>
    <w:p w14:paraId="607AD7F0" w14:textId="213412F5" w:rsidR="0025595D" w:rsidRDefault="00AB2B5C" w:rsidP="0025595D">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0025595D" w:rsidRPr="00751592">
        <w:rPr>
          <w:rFonts w:ascii="Consolas" w:eastAsia="Times New Roman" w:hAnsi="Consolas" w:cs="Times New Roman"/>
          <w:color w:val="171717"/>
          <w:sz w:val="21"/>
          <w:szCs w:val="21"/>
          <w:shd w:val="clear" w:color="auto" w:fill="FAFAFA"/>
          <w:lang w:eastAsia="en-AU"/>
        </w:rPr>
        <w:t>[ type_schema_name. ] type_name</w:t>
      </w:r>
      <w:r w:rsidR="0025595D">
        <w:rPr>
          <w:rFonts w:ascii="Consolas" w:eastAsia="Times New Roman" w:hAnsi="Consolas" w:cs="Times New Roman"/>
          <w:color w:val="171717"/>
          <w:sz w:val="21"/>
          <w:szCs w:val="21"/>
          <w:shd w:val="clear" w:color="auto" w:fill="FAFAFA"/>
          <w:lang w:eastAsia="en-AU"/>
        </w:rPr>
        <w:br/>
      </w:r>
      <w:r w:rsidR="0025595D">
        <w:rPr>
          <w:rFonts w:ascii="Consolas" w:eastAsia="Times New Roman" w:hAnsi="Consolas" w:cs="Times New Roman"/>
          <w:color w:val="171717"/>
          <w:sz w:val="21"/>
          <w:szCs w:val="21"/>
          <w:shd w:val="clear" w:color="auto" w:fill="FAFAFA"/>
          <w:lang w:eastAsia="en-AU"/>
        </w:rPr>
        <w:tab/>
      </w:r>
      <w:r w:rsidR="00546CB4">
        <w:rPr>
          <w:rFonts w:ascii="Consolas" w:eastAsia="Times New Roman" w:hAnsi="Consolas" w:cs="Times New Roman"/>
          <w:color w:val="171717"/>
          <w:sz w:val="21"/>
          <w:szCs w:val="21"/>
          <w:shd w:val="clear" w:color="auto" w:fill="FAFAFA"/>
          <w:lang w:eastAsia="en-AU"/>
        </w:rPr>
        <w:t xml:space="preserve"> </w:t>
      </w:r>
      <w:r w:rsidR="0025595D">
        <w:rPr>
          <w:rFonts w:ascii="Consolas" w:eastAsia="Times New Roman" w:hAnsi="Consolas" w:cs="Times New Roman"/>
          <w:color w:val="171717"/>
          <w:sz w:val="21"/>
          <w:szCs w:val="21"/>
          <w:shd w:val="clear" w:color="auto" w:fill="FAFAFA"/>
          <w:lang w:eastAsia="en-AU"/>
        </w:rPr>
        <w:t>...</w:t>
      </w:r>
    </w:p>
    <w:p w14:paraId="63BB0BDF" w14:textId="77777777" w:rsidR="0025595D" w:rsidRPr="00CD26C1" w:rsidRDefault="0025595D" w:rsidP="0025595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ind w:firstLine="720"/>
        <w:rPr>
          <w:rFonts w:ascii="Consolas" w:eastAsia="Times New Roman" w:hAnsi="Consolas" w:cs="Times New Roman"/>
          <w:color w:val="171717"/>
          <w:sz w:val="21"/>
          <w:szCs w:val="21"/>
          <w:shd w:val="clear" w:color="auto" w:fill="FAFAFA"/>
          <w:lang w:eastAsia="en-AU"/>
        </w:rPr>
      </w:pPr>
      <w:r w:rsidRPr="00CD26C1">
        <w:rPr>
          <w:rFonts w:ascii="Consolas" w:eastAsia="Times New Roman" w:hAnsi="Consolas" w:cs="Times New Roman"/>
          <w:color w:val="171717"/>
          <w:sz w:val="21"/>
          <w:szCs w:val="21"/>
          <w:shd w:val="clear" w:color="auto" w:fill="FAFAFA"/>
          <w:lang w:eastAsia="en-AU"/>
        </w:rPr>
        <w:t>| ADD</w:t>
      </w:r>
    </w:p>
    <w:p w14:paraId="19C34341" w14:textId="4258608F" w:rsidR="0025595D" w:rsidRPr="00CD26C1" w:rsidRDefault="00AB2B5C" w:rsidP="0025595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0" w:line="240" w:lineRule="auto"/>
        <w:rPr>
          <w:rFonts w:ascii="Consolas" w:eastAsia="Times New Roman" w:hAnsi="Consolas" w:cs="Times New Roman"/>
          <w:color w:val="171717"/>
          <w:sz w:val="21"/>
          <w:szCs w:val="21"/>
          <w:shd w:val="clear" w:color="auto" w:fill="FAFAFA"/>
          <w:lang w:eastAsia="en-AU"/>
        </w:rPr>
      </w:pPr>
      <w:r>
        <w:rPr>
          <w:rFonts w:ascii="Consolas" w:eastAsia="Times New Roman" w:hAnsi="Consolas" w:cs="Times New Roman"/>
          <w:color w:val="171717"/>
          <w:sz w:val="21"/>
          <w:szCs w:val="21"/>
          <w:shd w:val="clear" w:color="auto" w:fill="FAFAFA"/>
          <w:lang w:eastAsia="en-AU"/>
        </w:rPr>
        <w:t xml:space="preserve"> </w:t>
      </w:r>
      <w:r w:rsidR="0025595D">
        <w:rPr>
          <w:rFonts w:ascii="Consolas" w:eastAsia="Times New Roman" w:hAnsi="Consolas" w:cs="Times New Roman"/>
          <w:color w:val="171717"/>
          <w:sz w:val="21"/>
          <w:szCs w:val="21"/>
          <w:shd w:val="clear" w:color="auto" w:fill="FAFAFA"/>
          <w:lang w:eastAsia="en-AU"/>
        </w:rPr>
        <w:tab/>
      </w:r>
      <w:r w:rsidR="0025595D" w:rsidRPr="00CD26C1">
        <w:rPr>
          <w:rFonts w:ascii="Consolas" w:eastAsia="Times New Roman" w:hAnsi="Consolas" w:cs="Times New Roman"/>
          <w:color w:val="171717"/>
          <w:sz w:val="21"/>
          <w:szCs w:val="21"/>
          <w:shd w:val="clear" w:color="auto" w:fill="FAFAFA"/>
          <w:lang w:eastAsia="en-AU"/>
        </w:rPr>
        <w:t>{</w:t>
      </w:r>
    </w:p>
    <w:p w14:paraId="3E5EE022" w14:textId="6B2A3014" w:rsidR="0025595D" w:rsidRPr="0025595D" w:rsidRDefault="0025595D" w:rsidP="0025595D">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eastAsia="Times New Roman" w:hAnsi="Consolas" w:cs="Times New Roman"/>
          <w:color w:val="171717"/>
          <w:sz w:val="21"/>
          <w:szCs w:val="21"/>
          <w:shd w:val="clear" w:color="auto" w:fill="FAFAFA"/>
          <w:lang w:eastAsia="en-AU"/>
        </w:rPr>
      </w:pPr>
      <w:r>
        <w:rPr>
          <w:rFonts w:ascii="Consolas" w:hAnsi="Consolas"/>
          <w:color w:val="171717"/>
          <w:sz w:val="21"/>
          <w:szCs w:val="21"/>
          <w:shd w:val="clear" w:color="auto" w:fill="FAFAFA"/>
        </w:rPr>
        <w:t>&lt;table_constraint&gt;</w:t>
      </w:r>
      <w:r>
        <w:rPr>
          <w:rFonts w:ascii="Consolas" w:eastAsia="Times New Roman" w:hAnsi="Consolas" w:cs="Times New Roman"/>
          <w:color w:val="171717"/>
          <w:sz w:val="21"/>
          <w:szCs w:val="21"/>
          <w:shd w:val="clear" w:color="auto" w:fill="FAFAFA"/>
          <w:lang w:eastAsia="en-AU"/>
        </w:rPr>
        <w:br/>
      </w:r>
      <w:r>
        <w:rPr>
          <w:rFonts w:ascii="Consolas" w:eastAsia="Times New Roman" w:hAnsi="Consolas" w:cs="Times New Roman"/>
          <w:color w:val="171717"/>
          <w:sz w:val="21"/>
          <w:szCs w:val="21"/>
          <w:shd w:val="clear" w:color="auto" w:fill="FAFAFA"/>
          <w:lang w:eastAsia="en-AU"/>
        </w:rPr>
        <w:tab/>
      </w:r>
      <w:r w:rsidR="00546CB4">
        <w:rPr>
          <w:rFonts w:ascii="Consolas" w:eastAsia="Times New Roman" w:hAnsi="Consolas" w:cs="Times New Roman"/>
          <w:color w:val="171717"/>
          <w:sz w:val="21"/>
          <w:szCs w:val="21"/>
          <w:shd w:val="clear" w:color="auto" w:fill="FAFAFA"/>
          <w:lang w:eastAsia="en-AU"/>
        </w:rPr>
        <w:t xml:space="preserve"> </w:t>
      </w:r>
      <w:r>
        <w:rPr>
          <w:rFonts w:ascii="Consolas" w:eastAsia="Times New Roman" w:hAnsi="Consolas" w:cs="Times New Roman"/>
          <w:color w:val="171717"/>
          <w:sz w:val="21"/>
          <w:szCs w:val="21"/>
          <w:shd w:val="clear" w:color="auto" w:fill="FAFAFA"/>
          <w:lang w:eastAsia="en-AU"/>
        </w:rPr>
        <w:t>...</w:t>
      </w:r>
      <w:r>
        <w:rPr>
          <w:rFonts w:ascii="Consolas" w:eastAsia="Times New Roman" w:hAnsi="Consolas" w:cs="Times New Roman"/>
          <w:color w:val="171717"/>
          <w:sz w:val="21"/>
          <w:szCs w:val="21"/>
          <w:shd w:val="clear" w:color="auto" w:fill="FAFAFA"/>
          <w:lang w:eastAsia="en-AU"/>
        </w:rPr>
        <w:br/>
      </w:r>
      <w:r>
        <w:rPr>
          <w:rFonts w:ascii="Consolas" w:hAnsi="Consolas"/>
          <w:color w:val="171717"/>
          <w:sz w:val="21"/>
          <w:szCs w:val="21"/>
          <w:shd w:val="clear" w:color="auto" w:fill="FAFAFA"/>
        </w:rPr>
        <w:t>[ CONSTRAINT constraint_name ]</w:t>
      </w:r>
      <w:r>
        <w:rPr>
          <w:rFonts w:ascii="Consolas" w:hAnsi="Consolas"/>
          <w:color w:val="171717"/>
          <w:sz w:val="21"/>
          <w:szCs w:val="21"/>
          <w:shd w:val="clear" w:color="auto" w:fill="FAFAFA"/>
        </w:rPr>
        <w:br/>
      </w:r>
      <w:r w:rsidR="00AB2B5C">
        <w:rPr>
          <w:rFonts w:ascii="Consolas" w:hAnsi="Consolas"/>
          <w:color w:val="171717"/>
          <w:sz w:val="21"/>
          <w:szCs w:val="21"/>
          <w:shd w:val="clear" w:color="auto" w:fill="FAFAFA"/>
        </w:rPr>
        <w:t xml:space="preserve"> </w:t>
      </w:r>
      <w:r>
        <w:rPr>
          <w:rFonts w:ascii="Consolas" w:hAnsi="Consolas"/>
          <w:color w:val="171717"/>
          <w:sz w:val="21"/>
          <w:szCs w:val="21"/>
          <w:shd w:val="clear" w:color="auto" w:fill="FAFAFA"/>
        </w:rPr>
        <w:t>...</w:t>
      </w:r>
      <w:r>
        <w:rPr>
          <w:rFonts w:ascii="Consolas" w:hAnsi="Consolas"/>
          <w:color w:val="171717"/>
          <w:sz w:val="21"/>
          <w:szCs w:val="21"/>
          <w:shd w:val="clear" w:color="auto" w:fill="FAFAFA"/>
        </w:rPr>
        <w:br/>
      </w:r>
      <w:r w:rsidRPr="00CD26C1">
        <w:rPr>
          <w:rFonts w:ascii="Consolas" w:eastAsia="Times New Roman" w:hAnsi="Consolas" w:cs="Times New Roman"/>
          <w:color w:val="171717"/>
          <w:sz w:val="21"/>
          <w:szCs w:val="21"/>
          <w:shd w:val="clear" w:color="auto" w:fill="FAFAFA"/>
          <w:lang w:eastAsia="en-AU"/>
        </w:rPr>
        <w:t xml:space="preserve"> FOREIGN KEY</w:t>
      </w:r>
      <w:r>
        <w:rPr>
          <w:rFonts w:ascii="Consolas" w:eastAsia="Times New Roman" w:hAnsi="Consolas" w:cs="Times New Roman"/>
          <w:color w:val="171717"/>
          <w:sz w:val="21"/>
          <w:szCs w:val="21"/>
          <w:shd w:val="clear" w:color="auto" w:fill="FAFAFA"/>
          <w:lang w:eastAsia="en-AU"/>
        </w:rPr>
        <w:br/>
      </w:r>
      <w:r w:rsidR="00AB2B5C">
        <w:rPr>
          <w:rFonts w:ascii="Consolas" w:eastAsia="Times New Roman" w:hAnsi="Consolas" w:cs="Times New Roman"/>
          <w:color w:val="171717"/>
          <w:sz w:val="21"/>
          <w:szCs w:val="21"/>
          <w:shd w:val="clear" w:color="auto" w:fill="FAFAFA"/>
          <w:lang w:eastAsia="en-AU"/>
        </w:rPr>
        <w:t xml:space="preserve"> </w:t>
      </w:r>
      <w:r w:rsidRPr="00CD26C1">
        <w:rPr>
          <w:rFonts w:ascii="Consolas" w:eastAsia="Times New Roman" w:hAnsi="Consolas" w:cs="Times New Roman"/>
          <w:color w:val="171717"/>
          <w:sz w:val="21"/>
          <w:szCs w:val="21"/>
          <w:shd w:val="clear" w:color="auto" w:fill="FAFAFA"/>
          <w:lang w:eastAsia="en-AU"/>
        </w:rPr>
        <w:t>( column [ ,...n ] )</w:t>
      </w:r>
      <w:r>
        <w:rPr>
          <w:rFonts w:ascii="Consolas" w:eastAsia="Times New Roman" w:hAnsi="Consolas" w:cs="Times New Roman"/>
          <w:color w:val="171717"/>
          <w:sz w:val="21"/>
          <w:szCs w:val="21"/>
          <w:shd w:val="clear" w:color="auto" w:fill="FAFAFA"/>
          <w:lang w:eastAsia="en-AU"/>
        </w:rPr>
        <w:br/>
      </w:r>
      <w:r w:rsidR="00AB2B5C">
        <w:rPr>
          <w:rFonts w:ascii="Consolas" w:eastAsia="Times New Roman" w:hAnsi="Consolas" w:cs="Times New Roman"/>
          <w:color w:val="171717"/>
          <w:sz w:val="21"/>
          <w:szCs w:val="21"/>
          <w:shd w:val="clear" w:color="auto" w:fill="FAFAFA"/>
          <w:lang w:eastAsia="en-AU"/>
        </w:rPr>
        <w:t xml:space="preserve"> </w:t>
      </w:r>
      <w:r w:rsidRPr="00CD26C1">
        <w:rPr>
          <w:rFonts w:ascii="Consolas" w:eastAsia="Times New Roman" w:hAnsi="Consolas" w:cs="Times New Roman"/>
          <w:color w:val="171717"/>
          <w:sz w:val="21"/>
          <w:szCs w:val="21"/>
          <w:shd w:val="clear" w:color="auto" w:fill="FAFAFA"/>
          <w:lang w:eastAsia="en-AU"/>
        </w:rPr>
        <w:t>REFERENCES referenced_table_name [ ( ref_column [ ,...n ] ) ]</w:t>
      </w:r>
    </w:p>
    <w:p w14:paraId="09103965" w14:textId="11486149" w:rsidR="0025595D" w:rsidRDefault="0025595D" w:rsidP="00BD0A18">
      <w:pPr>
        <w:rPr>
          <w:lang w:eastAsia="en-AU"/>
        </w:rPr>
      </w:pPr>
      <w:r w:rsidRPr="0025595D">
        <w:rPr>
          <w:lang w:eastAsia="en-AU"/>
        </w:rPr>
        <w:t xml:space="preserve">The foreign key constraints in </w:t>
      </w:r>
      <w:r w:rsidR="00762B63">
        <w:rPr>
          <w:lang w:eastAsia="en-AU"/>
        </w:rPr>
        <w:t>y</w:t>
      </w:r>
      <w:r w:rsidRPr="0025595D">
        <w:rPr>
          <w:lang w:eastAsia="en-AU"/>
        </w:rPr>
        <w:t xml:space="preserve">our data model are the mechanism by which you implement the one-to-many relationships between the tables in </w:t>
      </w:r>
      <w:r w:rsidR="00762B63">
        <w:rPr>
          <w:lang w:eastAsia="en-AU"/>
        </w:rPr>
        <w:t>y</w:t>
      </w:r>
      <w:r w:rsidRPr="0025595D">
        <w:rPr>
          <w:lang w:eastAsia="en-AU"/>
        </w:rPr>
        <w:t>our database.</w:t>
      </w:r>
      <w:r w:rsidR="0077507F">
        <w:rPr>
          <w:lang w:eastAsia="en-AU"/>
        </w:rPr>
        <w:t xml:space="preserve"> </w:t>
      </w:r>
      <w:r w:rsidRPr="0025595D">
        <w:rPr>
          <w:lang w:eastAsia="en-AU"/>
        </w:rPr>
        <w:t>A foreign</w:t>
      </w:r>
      <w:r w:rsidR="00E1662B">
        <w:rPr>
          <w:lang w:eastAsia="en-AU"/>
        </w:rPr>
        <w:t xml:space="preserve"> key column is placed in the many</w:t>
      </w:r>
      <w:r w:rsidRPr="0025595D">
        <w:rPr>
          <w:lang w:eastAsia="en-AU"/>
        </w:rPr>
        <w:t xml:space="preserve"> table of two related tables</w:t>
      </w:r>
      <w:r w:rsidR="00490C54">
        <w:rPr>
          <w:lang w:eastAsia="en-AU"/>
        </w:rPr>
        <w:t>.</w:t>
      </w:r>
      <w:r w:rsidRPr="0025595D">
        <w:rPr>
          <w:lang w:eastAsia="en-AU"/>
        </w:rPr>
        <w:t xml:space="preserve"> </w:t>
      </w:r>
      <w:r w:rsidR="00490C54">
        <w:rPr>
          <w:lang w:eastAsia="en-AU"/>
        </w:rPr>
        <w:t>I</w:t>
      </w:r>
      <w:r w:rsidRPr="0025595D">
        <w:rPr>
          <w:lang w:eastAsia="en-AU"/>
        </w:rPr>
        <w:t xml:space="preserve">ts values reference the values of the primary key </w:t>
      </w:r>
      <w:r w:rsidR="00E1662B">
        <w:rPr>
          <w:lang w:eastAsia="en-AU"/>
        </w:rPr>
        <w:t>column in the table on the one</w:t>
      </w:r>
      <w:r w:rsidRPr="0025595D">
        <w:rPr>
          <w:lang w:eastAsia="en-AU"/>
        </w:rPr>
        <w:t xml:space="preserve"> side of the relationship.</w:t>
      </w:r>
    </w:p>
    <w:p w14:paraId="7985B91C" w14:textId="6C11BFEA" w:rsidR="0025595D" w:rsidRDefault="0025595D" w:rsidP="00BD0A18">
      <w:pPr>
        <w:rPr>
          <w:lang w:eastAsia="en-AU"/>
        </w:rPr>
      </w:pPr>
      <w:r w:rsidRPr="0025595D">
        <w:rPr>
          <w:lang w:eastAsia="en-AU"/>
        </w:rPr>
        <w:t xml:space="preserve">So, the limitation or restriction </w:t>
      </w:r>
      <w:r w:rsidR="00490C54">
        <w:rPr>
          <w:lang w:eastAsia="en-AU"/>
        </w:rPr>
        <w:t xml:space="preserve">(constraint) </w:t>
      </w:r>
      <w:r w:rsidRPr="0025595D">
        <w:rPr>
          <w:lang w:eastAsia="en-AU"/>
        </w:rPr>
        <w:t>that the database server applies to the foreign key column is that no values can be inserted into the foreign key column if a corresponding value does not exist in the referenced primary key</w:t>
      </w:r>
      <w:r>
        <w:rPr>
          <w:lang w:eastAsia="en-AU"/>
        </w:rPr>
        <w:t>.</w:t>
      </w:r>
    </w:p>
    <w:p w14:paraId="7EF25CC9" w14:textId="69A3AC12" w:rsidR="0025595D" w:rsidRDefault="0025595D" w:rsidP="00BD0A18">
      <w:pPr>
        <w:rPr>
          <w:lang w:eastAsia="en-AU"/>
        </w:rPr>
      </w:pPr>
      <w:r w:rsidRPr="0025595D">
        <w:rPr>
          <w:lang w:eastAsia="en-AU"/>
        </w:rPr>
        <w:t>An error will occur if this is attempted.</w:t>
      </w:r>
      <w:r w:rsidR="0077507F">
        <w:rPr>
          <w:lang w:eastAsia="en-AU"/>
        </w:rPr>
        <w:t xml:space="preserve"> </w:t>
      </w:r>
      <w:r w:rsidRPr="0025595D">
        <w:rPr>
          <w:lang w:eastAsia="en-AU"/>
        </w:rPr>
        <w:t>Fo</w:t>
      </w:r>
      <w:r w:rsidR="001200A1">
        <w:rPr>
          <w:lang w:eastAsia="en-AU"/>
        </w:rPr>
        <w:t>reign k</w:t>
      </w:r>
      <w:r w:rsidRPr="0025595D">
        <w:rPr>
          <w:lang w:eastAsia="en-AU"/>
        </w:rPr>
        <w:t xml:space="preserve">ey constraints are how the database enforces the concept of </w:t>
      </w:r>
      <w:r w:rsidR="001200A1" w:rsidRPr="0025595D">
        <w:rPr>
          <w:lang w:eastAsia="en-AU"/>
        </w:rPr>
        <w:t>referential integrity</w:t>
      </w:r>
      <w:r w:rsidRPr="0025595D">
        <w:rPr>
          <w:lang w:eastAsia="en-AU"/>
        </w:rPr>
        <w:t>.</w:t>
      </w:r>
      <w:r w:rsidR="0077507F">
        <w:rPr>
          <w:lang w:eastAsia="en-AU"/>
        </w:rPr>
        <w:t xml:space="preserve"> </w:t>
      </w:r>
      <w:r w:rsidRPr="0025595D">
        <w:rPr>
          <w:lang w:eastAsia="en-AU"/>
        </w:rPr>
        <w:t>That is</w:t>
      </w:r>
      <w:r>
        <w:rPr>
          <w:lang w:eastAsia="en-AU"/>
        </w:rPr>
        <w:t>:</w:t>
      </w:r>
    </w:p>
    <w:p w14:paraId="057B7D30" w14:textId="418B1095" w:rsidR="0025595D" w:rsidRDefault="0025595D" w:rsidP="0025595D">
      <w:pPr>
        <w:pStyle w:val="ListBullet"/>
      </w:pPr>
      <w:r>
        <w:t>each f</w:t>
      </w:r>
      <w:r w:rsidRPr="0025595D">
        <w:t>oreign key value must reference an existing and valid value in the primary key of the referenced table, or the foreign key value can be null</w:t>
      </w:r>
      <w:r>
        <w:t>.</w:t>
      </w:r>
    </w:p>
    <w:p w14:paraId="0F07FDE5" w14:textId="37997ED6" w:rsidR="0025595D" w:rsidRDefault="0025595D" w:rsidP="00BD0A18">
      <w:pPr>
        <w:rPr>
          <w:lang w:eastAsia="en-AU"/>
        </w:rPr>
      </w:pPr>
      <w:r w:rsidRPr="0025595D">
        <w:rPr>
          <w:lang w:eastAsia="en-AU"/>
        </w:rPr>
        <w:t xml:space="preserve">So, using the data model for </w:t>
      </w:r>
      <w:r w:rsidR="00762B63">
        <w:rPr>
          <w:lang w:eastAsia="en-AU"/>
        </w:rPr>
        <w:t>y</w:t>
      </w:r>
      <w:r w:rsidRPr="0025595D">
        <w:rPr>
          <w:lang w:eastAsia="en-AU"/>
        </w:rPr>
        <w:t xml:space="preserve">our </w:t>
      </w:r>
      <w:r w:rsidR="002F75BA">
        <w:rPr>
          <w:lang w:eastAsia="en-AU"/>
        </w:rPr>
        <w:t>Courier Company Governance System</w:t>
      </w:r>
      <w:r w:rsidR="001200A1" w:rsidRPr="0025595D">
        <w:rPr>
          <w:lang w:eastAsia="en-AU"/>
        </w:rPr>
        <w:t xml:space="preserve"> </w:t>
      </w:r>
      <w:r w:rsidRPr="0025595D">
        <w:rPr>
          <w:lang w:eastAsia="en-AU"/>
        </w:rPr>
        <w:t xml:space="preserve">depicted in </w:t>
      </w:r>
      <w:r w:rsidRPr="46D743C4">
        <w:fldChar w:fldCharType="begin"/>
      </w:r>
      <w:r>
        <w:rPr>
          <w:lang w:eastAsia="en-AU"/>
        </w:rPr>
        <w:instrText xml:space="preserve"> REF _Ref29300877 \h </w:instrText>
      </w:r>
      <w:r w:rsidRPr="46D743C4">
        <w:rPr>
          <w:lang w:eastAsia="en-AU"/>
        </w:rPr>
        <w:fldChar w:fldCharType="separate"/>
      </w:r>
      <w:r w:rsidR="00494303">
        <w:t xml:space="preserve">Figure </w:t>
      </w:r>
      <w:r w:rsidR="00494303">
        <w:rPr>
          <w:noProof/>
        </w:rPr>
        <w:t>32</w:t>
      </w:r>
      <w:r w:rsidRPr="46D743C4">
        <w:fldChar w:fldCharType="end"/>
      </w:r>
      <w:r w:rsidRPr="0025595D">
        <w:rPr>
          <w:lang w:eastAsia="en-AU"/>
        </w:rPr>
        <w:t>, you can use the many side</w:t>
      </w:r>
      <w:r>
        <w:rPr>
          <w:lang w:eastAsia="en-AU"/>
        </w:rPr>
        <w:t>s of each relationship line</w:t>
      </w:r>
      <w:r>
        <w:rPr>
          <w:noProof/>
          <w:lang w:eastAsia="en-AU"/>
        </w:rPr>
        <w:drawing>
          <wp:inline distT="0" distB="0" distL="0" distR="0" wp14:anchorId="299D2D8E" wp14:editId="31FF5AE1">
            <wp:extent cx="368300" cy="180975"/>
            <wp:effectExtent l="0" t="0" r="0" b="9525"/>
            <wp:docPr id="99" name="Picture 99" descr="Crows foot line diagram as discussed in using the crows foot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4abc8d1-01f8-4363-bc58-52d78be77769/pages/0_0?a=257&amp;x=590&amp;y=831&amp;w=79&amp;h=57&amp;store=1&amp;accept=image%2F*&amp;auth=LCA%20708cc98e3af367ef8e63ccac449528c9349bf5e8-ts%3D1573983662"/>
                    <pic:cNvPicPr>
                      <a:picLocks noChangeAspect="1" noChangeArrowheads="1"/>
                    </pic:cNvPicPr>
                  </pic:nvPicPr>
                  <pic:blipFill rotWithShape="1">
                    <a:blip r:embed="rId234">
                      <a:extLst>
                        <a:ext uri="{28A0092B-C50C-407E-A947-70E740481C1C}">
                          <a14:useLocalDpi xmlns:a14="http://schemas.microsoft.com/office/drawing/2010/main" val="0"/>
                        </a:ext>
                      </a:extLst>
                    </a:blip>
                    <a:srcRect l="6764" t="28923" r="27847" b="26817"/>
                    <a:stretch/>
                  </pic:blipFill>
                  <pic:spPr bwMode="auto">
                    <a:xfrm>
                      <a:off x="0" y="0"/>
                      <a:ext cx="368300" cy="18097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en-AU"/>
        </w:rPr>
        <w:t xml:space="preserve"> </w:t>
      </w:r>
      <w:r w:rsidRPr="0025595D">
        <w:rPr>
          <w:lang w:eastAsia="en-AU"/>
        </w:rPr>
        <w:t>to identify which table has the foreign key column in it</w:t>
      </w:r>
      <w:r w:rsidR="00490C54">
        <w:rPr>
          <w:lang w:eastAsia="en-AU"/>
        </w:rPr>
        <w:t>.</w:t>
      </w:r>
    </w:p>
    <w:p w14:paraId="3A32C5F3" w14:textId="77777777" w:rsidR="00D824B5" w:rsidRPr="00B2780C" w:rsidRDefault="00D824B5" w:rsidP="00D824B5">
      <w:pPr>
        <w:pStyle w:val="HeadingDecorative"/>
      </w:pPr>
      <w:r w:rsidRPr="00B2780C">
        <w:tab/>
      </w:r>
      <w:r w:rsidRPr="00B2780C">
        <w:rPr>
          <w:noProof/>
        </w:rPr>
        <w:drawing>
          <wp:inline distT="0" distB="0" distL="0" distR="0" wp14:anchorId="753727BD" wp14:editId="5FFC771E">
            <wp:extent cx="360000" cy="360000"/>
            <wp:effectExtent l="0" t="0" r="2540" b="2540"/>
            <wp:docPr id="1834394320"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8E0DAD0" w14:textId="06D3AAFD" w:rsidR="00D824B5" w:rsidRDefault="00D824B5" w:rsidP="00D824B5">
      <w:pPr>
        <w:pStyle w:val="Heading2"/>
        <w:rPr>
          <w:noProof w:val="0"/>
        </w:rPr>
      </w:pPr>
      <w:bookmarkStart w:id="244" w:name="_Toc47344204"/>
      <w:r w:rsidRPr="00B2780C">
        <w:rPr>
          <w:noProof w:val="0"/>
        </w:rPr>
        <w:t xml:space="preserve">Activity </w:t>
      </w:r>
      <w:r>
        <w:rPr>
          <w:noProof w:val="0"/>
        </w:rPr>
        <w:t>4.</w:t>
      </w:r>
      <w:r w:rsidR="00FF3A7D">
        <w:rPr>
          <w:noProof w:val="0"/>
        </w:rPr>
        <w:t>3</w:t>
      </w:r>
      <w:r w:rsidRPr="00B2780C">
        <w:rPr>
          <w:noProof w:val="0"/>
        </w:rPr>
        <w:t xml:space="preserve">: </w:t>
      </w:r>
      <w:r>
        <w:rPr>
          <w:noProof w:val="0"/>
        </w:rPr>
        <w:t>Add constraints using DDL</w:t>
      </w:r>
      <w:bookmarkEnd w:id="244"/>
    </w:p>
    <w:p w14:paraId="476B54DE" w14:textId="6E881AF9" w:rsidR="0025595D" w:rsidRDefault="0025595D" w:rsidP="00BD0A18">
      <w:pPr>
        <w:rPr>
          <w:lang w:eastAsia="en-AU"/>
        </w:rPr>
      </w:pPr>
      <w:r w:rsidRPr="0025595D">
        <w:rPr>
          <w:lang w:eastAsia="en-AU"/>
        </w:rPr>
        <w:t xml:space="preserve">Now add the following </w:t>
      </w:r>
      <w:r w:rsidR="001200A1" w:rsidRPr="0025595D">
        <w:rPr>
          <w:lang w:eastAsia="en-AU"/>
        </w:rPr>
        <w:t xml:space="preserve">foreign key </w:t>
      </w:r>
      <w:r w:rsidRPr="0025595D">
        <w:rPr>
          <w:lang w:eastAsia="en-AU"/>
        </w:rPr>
        <w:t>constraints to the end of your script</w:t>
      </w:r>
      <w:r w:rsidR="00490C54">
        <w:rPr>
          <w:lang w:eastAsia="en-AU"/>
        </w:rPr>
        <w:t>:</w:t>
      </w:r>
    </w:p>
    <w:p w14:paraId="31902986"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VEHICLE_TYPE_VEHICLE_fk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VEHICLE_TYPE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0295D5EC"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93C62D9"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COURIER_COMPANY_DRIVER_fk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EmployingCompanyABN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COURIER_COMPANY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2CA90DCE"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C8362B0"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COURIER_COMPANY_VEHICLE_fk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OwningCompanyABN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COURIER_COMPANY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076DE563"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E05CCBA"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ACCREDITATION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DRIVER_ACCREDITATION_fk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5F8BB32A"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D6549EC" w14:textId="77777777" w:rsidR="006026F0" w:rsidRDefault="006026F0" w:rsidP="006026F0">
      <w:pPr>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ACCREDITATION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VEHICLE_TYPE_ACCREDITATION_fk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VEHICLE_TYPE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01D19949" w14:textId="77777777" w:rsidR="006026F0" w:rsidRDefault="006026F0" w:rsidP="006026F0">
      <w:pPr>
        <w:pStyle w:val="Body"/>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FF"/>
          <w:sz w:val="19"/>
          <w:szCs w:val="19"/>
        </w:rPr>
      </w:pPr>
      <w:r>
        <w:rPr>
          <w:rFonts w:ascii="Consolas" w:hAnsi="Consolas" w:cs="Consolas"/>
          <w:color w:val="0000FF"/>
          <w:sz w:val="19"/>
          <w:szCs w:val="19"/>
          <w:highlight w:val="white"/>
        </w:rPr>
        <w:t>GO</w:t>
      </w:r>
    </w:p>
    <w:p w14:paraId="26BB1310" w14:textId="4FD9E994" w:rsidR="006026F0" w:rsidRDefault="006026F0" w:rsidP="00BD0A18">
      <w:pPr>
        <w:rPr>
          <w:lang w:eastAsia="en-AU"/>
        </w:rPr>
      </w:pPr>
      <w:r w:rsidRPr="007E2DA1">
        <w:rPr>
          <w:lang w:eastAsia="en-AU"/>
        </w:rPr>
        <w:t>Save the script file.</w:t>
      </w:r>
      <w:r w:rsidR="0077507F">
        <w:rPr>
          <w:lang w:eastAsia="en-AU"/>
        </w:rPr>
        <w:t xml:space="preserve"> </w:t>
      </w:r>
      <w:r w:rsidRPr="007E2DA1">
        <w:rPr>
          <w:lang w:eastAsia="en-AU"/>
        </w:rPr>
        <w:t>Your script should now look as follows</w:t>
      </w:r>
      <w:r w:rsidR="00834B93">
        <w:rPr>
          <w:lang w:eastAsia="en-AU"/>
        </w:rPr>
        <w:t>:</w:t>
      </w:r>
    </w:p>
    <w:p w14:paraId="051C3CC6" w14:textId="56C8DD7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1</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Two dashes denote that what follows is a single line comment.</w:t>
      </w:r>
      <w:r w:rsidR="00546CB4">
        <w:rPr>
          <w:rFonts w:ascii="Consolas" w:hAnsi="Consolas" w:cs="Consolas"/>
          <w:color w:val="008000"/>
          <w:sz w:val="19"/>
          <w:szCs w:val="19"/>
          <w:highlight w:val="white"/>
        </w:rPr>
        <w:t xml:space="preserve"> </w:t>
      </w:r>
    </w:p>
    <w:p w14:paraId="275436DF" w14:textId="04F9F44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2</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Comments are ignored by the query parser.</w:t>
      </w:r>
    </w:p>
    <w:p w14:paraId="64C9D2AA" w14:textId="4199051A"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3</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t>A forward slash followed by an asterisk denotes the beginning of a</w:t>
      </w:r>
    </w:p>
    <w:p w14:paraId="2DA3B2CE" w14:textId="54698E80"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4</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ab/>
        <w:t>block comment.</w:t>
      </w:r>
      <w:r w:rsidR="00546CB4">
        <w:rPr>
          <w:rFonts w:ascii="Consolas" w:hAnsi="Consolas" w:cs="Consolas"/>
          <w:color w:val="008000"/>
          <w:sz w:val="19"/>
          <w:szCs w:val="19"/>
          <w:highlight w:val="white"/>
        </w:rPr>
        <w:t xml:space="preserve"> </w:t>
      </w:r>
      <w:r>
        <w:rPr>
          <w:rFonts w:ascii="Consolas" w:hAnsi="Consolas" w:cs="Consolas"/>
          <w:color w:val="008000"/>
          <w:sz w:val="19"/>
          <w:szCs w:val="19"/>
          <w:highlight w:val="white"/>
        </w:rPr>
        <w:t>This is the traditional C style comment. The end of a block</w:t>
      </w:r>
    </w:p>
    <w:p w14:paraId="7C0F43A7" w14:textId="5E107C5D"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5</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ab/>
        <w:t>comment is denoted by an asterisk followed by a forward slash</w:t>
      </w:r>
    </w:p>
    <w:p w14:paraId="70A34E0F" w14:textId="77A93300"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6</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p>
    <w:p w14:paraId="43F680F9" w14:textId="49225E1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7</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 ===========================================================================</w:t>
      </w:r>
    </w:p>
    <w:p w14:paraId="62BE9D1B" w14:textId="27701883"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8</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This script creates the Courier Company Governance Database</w:t>
      </w:r>
    </w:p>
    <w:p w14:paraId="459E0E0B" w14:textId="33782BE9"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9</w:t>
      </w:r>
      <w:r w:rsidR="00546CB4">
        <w:rPr>
          <w:rFonts w:ascii="Consolas" w:hAnsi="Consolas" w:cs="Consolas"/>
          <w:sz w:val="19"/>
          <w:szCs w:val="19"/>
          <w:highlight w:val="white"/>
        </w:rPr>
        <w:t xml:space="preserve">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Author:</w:t>
      </w:r>
      <w:r>
        <w:rPr>
          <w:rFonts w:ascii="Consolas" w:hAnsi="Consolas" w:cs="Consolas"/>
          <w:color w:val="008000"/>
          <w:sz w:val="19"/>
          <w:szCs w:val="19"/>
          <w:highlight w:val="white"/>
        </w:rPr>
        <w:tab/>
      </w:r>
      <w:r w:rsidR="008D082A">
        <w:rPr>
          <w:rFonts w:ascii="Consolas" w:hAnsi="Consolas" w:cs="Consolas"/>
          <w:color w:val="008000"/>
          <w:sz w:val="19"/>
          <w:szCs w:val="19"/>
          <w:highlight w:val="white"/>
        </w:rPr>
        <w:t>Your name</w:t>
      </w:r>
    </w:p>
    <w:p w14:paraId="5B8D91CA" w14:textId="373E80ED"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10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Date:</w:t>
      </w:r>
      <w:r>
        <w:rPr>
          <w:rFonts w:ascii="Consolas" w:hAnsi="Consolas" w:cs="Consolas"/>
          <w:color w:val="008000"/>
          <w:sz w:val="19"/>
          <w:szCs w:val="19"/>
          <w:highlight w:val="white"/>
        </w:rPr>
        <w:tab/>
      </w:r>
      <w:r>
        <w:rPr>
          <w:rFonts w:ascii="Consolas" w:hAnsi="Consolas" w:cs="Consolas"/>
          <w:color w:val="008000"/>
          <w:sz w:val="19"/>
          <w:szCs w:val="19"/>
          <w:highlight w:val="white"/>
        </w:rPr>
        <w:tab/>
      </w:r>
      <w:r w:rsidR="008D082A">
        <w:rPr>
          <w:rFonts w:ascii="Consolas" w:hAnsi="Consolas" w:cs="Consolas"/>
          <w:color w:val="008000"/>
          <w:sz w:val="19"/>
          <w:szCs w:val="19"/>
          <w:highlight w:val="white"/>
        </w:rPr>
        <w:t>today’s date</w:t>
      </w:r>
    </w:p>
    <w:p w14:paraId="611ECB65" w14:textId="44E69F02"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11 </w:t>
      </w: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Version:</w:t>
      </w:r>
      <w:r>
        <w:rPr>
          <w:rFonts w:ascii="Consolas" w:hAnsi="Consolas" w:cs="Consolas"/>
          <w:color w:val="008000"/>
          <w:sz w:val="19"/>
          <w:szCs w:val="19"/>
          <w:highlight w:val="white"/>
        </w:rPr>
        <w:tab/>
        <w:t>1.0</w:t>
      </w:r>
    </w:p>
    <w:p w14:paraId="756DD9CC" w14:textId="61A1331E"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12 </w:t>
      </w:r>
      <w:r>
        <w:rPr>
          <w:rFonts w:ascii="Consolas" w:hAnsi="Consolas" w:cs="Consolas"/>
          <w:color w:val="008000"/>
          <w:sz w:val="19"/>
          <w:szCs w:val="19"/>
          <w:highlight w:val="white"/>
        </w:rPr>
        <w:t>-- ===========================================================================</w:t>
      </w:r>
    </w:p>
    <w:p w14:paraId="12496DD5" w14:textId="08A66BC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13 </w:t>
      </w: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6074EA2" w14:textId="24ADC5D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14 </w:t>
      </w:r>
      <w:r>
        <w:rPr>
          <w:rFonts w:ascii="Consolas" w:hAnsi="Consolas" w:cs="Consolas"/>
          <w:color w:val="0000FF"/>
          <w:sz w:val="19"/>
          <w:szCs w:val="19"/>
          <w:highlight w:val="white"/>
        </w:rPr>
        <w:t>GO</w:t>
      </w:r>
    </w:p>
    <w:p w14:paraId="016076EB" w14:textId="701F0D22"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15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6CBED595" w14:textId="1D238FEC"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16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FF"/>
          <w:sz w:val="19"/>
          <w:szCs w:val="19"/>
          <w:highlight w:val="white"/>
        </w:rPr>
        <w:t>master</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FF00"/>
          <w:sz w:val="19"/>
          <w:szCs w:val="19"/>
          <w:highlight w:val="white"/>
        </w:rPr>
        <w:t>sysdatabases</w:t>
      </w:r>
    </w:p>
    <w:p w14:paraId="7014A884" w14:textId="42F0BF0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17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N'CourierCompanyGovernance'</w:t>
      </w:r>
    </w:p>
    <w:p w14:paraId="6391D134" w14:textId="46873A32"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18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546CB4">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C139E77" w14:textId="0877D833"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19 </w:t>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47B32E9F" w14:textId="2753351C"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20 </w:t>
      </w:r>
      <w:r>
        <w:rPr>
          <w:rFonts w:ascii="Consolas" w:hAnsi="Consolas" w:cs="Consolas"/>
          <w:color w:val="0000FF"/>
          <w:sz w:val="19"/>
          <w:szCs w:val="19"/>
          <w:highlight w:val="white"/>
        </w:rPr>
        <w:t>GO</w:t>
      </w:r>
    </w:p>
    <w:p w14:paraId="4010591C" w14:textId="21705B32"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21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4E376EB9" w14:textId="2463913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22 </w:t>
      </w:r>
      <w:r>
        <w:rPr>
          <w:rFonts w:ascii="Consolas" w:hAnsi="Consolas" w:cs="Consolas"/>
          <w:color w:val="0000FF"/>
          <w:sz w:val="19"/>
          <w:szCs w:val="19"/>
          <w:highlight w:val="white"/>
        </w:rPr>
        <w:t>GO</w:t>
      </w:r>
    </w:p>
    <w:p w14:paraId="3F9F8A18" w14:textId="457CDCF6"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23 </w:t>
      </w: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CourierCompanyGovernance</w:t>
      </w:r>
      <w:r>
        <w:rPr>
          <w:rFonts w:ascii="Consolas" w:hAnsi="Consolas" w:cs="Consolas"/>
          <w:color w:val="808080"/>
          <w:sz w:val="19"/>
          <w:szCs w:val="19"/>
          <w:highlight w:val="white"/>
        </w:rPr>
        <w:t>;</w:t>
      </w:r>
    </w:p>
    <w:p w14:paraId="6681A138" w14:textId="2735F525"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24 </w:t>
      </w:r>
      <w:r>
        <w:rPr>
          <w:rFonts w:ascii="Consolas" w:hAnsi="Consolas" w:cs="Consolas"/>
          <w:color w:val="0000FF"/>
          <w:sz w:val="19"/>
          <w:szCs w:val="19"/>
          <w:highlight w:val="white"/>
        </w:rPr>
        <w:t>GO</w:t>
      </w:r>
    </w:p>
    <w:p w14:paraId="1612CDC5" w14:textId="0792947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25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A6CABAC" w14:textId="70DF9140"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26</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Licence_No</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14:paraId="6602CCA9" w14:textId="26EBC39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FirstName</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4724DCF" w14:textId="2EE4905E"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LastName</w:t>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01FAC96" w14:textId="6F216DC9"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w:t>
      </w:r>
      <w:r>
        <w:rPr>
          <w:rFonts w:ascii="Consolas" w:hAnsi="Consolas" w:cs="Consolas"/>
          <w:color w:val="000000"/>
          <w:sz w:val="19"/>
          <w:szCs w:val="19"/>
          <w:highlight w:val="white"/>
        </w:rPr>
        <w:tab/>
      </w:r>
      <w:r>
        <w:rPr>
          <w:rFonts w:ascii="Consolas" w:hAnsi="Consolas" w:cs="Consolas"/>
          <w:color w:val="0000FF"/>
          <w:sz w:val="19"/>
          <w:szCs w:val="19"/>
          <w:highlight w:val="white"/>
        </w:rPr>
        <w:t>NCHAR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A2C9450" w14:textId="1D73C989"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EmployingCompanyABN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B42A624" w14:textId="7807793E"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DRIVER_pk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46EC9C94" w14:textId="0EBD4BFD"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32 </w:t>
      </w:r>
      <w:r>
        <w:rPr>
          <w:rFonts w:ascii="Consolas" w:hAnsi="Consolas" w:cs="Consolas"/>
          <w:color w:val="808080"/>
          <w:sz w:val="19"/>
          <w:szCs w:val="19"/>
          <w:highlight w:val="white"/>
        </w:rPr>
        <w:t>);</w:t>
      </w:r>
    </w:p>
    <w:p w14:paraId="7E3FAA03" w14:textId="5DB89FC6"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33 </w:t>
      </w:r>
      <w:r>
        <w:rPr>
          <w:rFonts w:ascii="Consolas" w:hAnsi="Consolas" w:cs="Consolas"/>
          <w:color w:val="0000FF"/>
          <w:sz w:val="19"/>
          <w:szCs w:val="19"/>
          <w:highlight w:val="white"/>
        </w:rPr>
        <w:t>GO</w:t>
      </w:r>
    </w:p>
    <w:p w14:paraId="6B6A2388" w14:textId="29E28458"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34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COURIER_COMPANY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1E20EB7" w14:textId="4BEC033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35</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ABN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BIGINT</w:t>
      </w:r>
      <w:r>
        <w:rPr>
          <w:rFonts w:ascii="Consolas" w:hAnsi="Consolas" w:cs="Consolas"/>
          <w:color w:val="808080"/>
          <w:sz w:val="19"/>
          <w:szCs w:val="19"/>
          <w:highlight w:val="white"/>
        </w:rPr>
        <w:t>,</w:t>
      </w:r>
    </w:p>
    <w:p w14:paraId="385B7B7E" w14:textId="58B48EE3"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CompanyName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89D51AA" w14:textId="57B1E338"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Phone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652A5C6" w14:textId="25C8B7AB"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COURIER_COMPANY_pk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1BAE6D8E" w14:textId="32B74159"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39 </w:t>
      </w:r>
      <w:r>
        <w:rPr>
          <w:rFonts w:ascii="Consolas" w:hAnsi="Consolas" w:cs="Consolas"/>
          <w:color w:val="808080"/>
          <w:sz w:val="19"/>
          <w:szCs w:val="19"/>
          <w:highlight w:val="white"/>
        </w:rPr>
        <w:t>)</w:t>
      </w:r>
    </w:p>
    <w:p w14:paraId="0DADA526" w14:textId="091CFA7D" w:rsidR="006026F0" w:rsidRDefault="006026F0" w:rsidP="006026F0">
      <w:pPr>
        <w:autoSpaceDE w:val="0"/>
        <w:autoSpaceDN w:val="0"/>
        <w:adjustRightInd w:val="0"/>
        <w:spacing w:before="0" w:after="0" w:line="240" w:lineRule="auto"/>
        <w:ind w:right="-613"/>
        <w:rPr>
          <w:rFonts w:ascii="Consolas" w:hAnsi="Consolas" w:cs="Consolas"/>
          <w:color w:val="000000"/>
          <w:sz w:val="19"/>
          <w:szCs w:val="19"/>
          <w:highlight w:val="white"/>
        </w:rPr>
      </w:pPr>
      <w:r>
        <w:rPr>
          <w:rFonts w:ascii="Consolas" w:hAnsi="Consolas" w:cs="Consolas"/>
          <w:sz w:val="19"/>
          <w:szCs w:val="19"/>
          <w:highlight w:val="white"/>
        </w:rPr>
        <w:t xml:space="preserve">40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UNIQUE</w:t>
      </w:r>
      <w:r w:rsidR="00546CB4">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COURIER_COMPANY_idx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41 COURIER_COMPANY</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r>
        <w:rPr>
          <w:rFonts w:ascii="Consolas" w:hAnsi="Consolas" w:cs="Consolas"/>
          <w:color w:val="808080"/>
          <w:sz w:val="19"/>
          <w:szCs w:val="19"/>
          <w:highlight w:val="white"/>
        </w:rPr>
        <w:t>);</w:t>
      </w:r>
    </w:p>
    <w:p w14:paraId="59A55DFF" w14:textId="1BECF4DA"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41 </w:t>
      </w:r>
      <w:r>
        <w:rPr>
          <w:rFonts w:ascii="Consolas" w:hAnsi="Consolas" w:cs="Consolas"/>
          <w:color w:val="0000FF"/>
          <w:sz w:val="19"/>
          <w:szCs w:val="19"/>
          <w:highlight w:val="white"/>
        </w:rPr>
        <w:t>GO</w:t>
      </w:r>
    </w:p>
    <w:p w14:paraId="3813EC82" w14:textId="1B1CA665"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42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F650E24" w14:textId="107B370D"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lastRenderedPageBreak/>
        <w:t>43</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Registration_No</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14:paraId="12DC6FE5" w14:textId="0F387E1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44</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OwningCompanyABN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DBD5E90" w14:textId="30A74AA6"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45</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VehicleType_ID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4E180E5" w14:textId="7A783EF7"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46</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DateOfManufacture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A1AAF13" w14:textId="19CE3E0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DateOfLastMaintenance</w:t>
      </w:r>
      <w:r>
        <w:rPr>
          <w:rFonts w:ascii="Consolas" w:hAnsi="Consolas" w:cs="Consolas"/>
          <w:color w:val="000000"/>
          <w:sz w:val="19"/>
          <w:szCs w:val="19"/>
          <w:highlight w:val="white"/>
        </w:rPr>
        <w:tab/>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CBB5C99" w14:textId="711963F0"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VEHICLE_pk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5ADC1440" w14:textId="64694B8B"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49 </w:t>
      </w:r>
      <w:r>
        <w:rPr>
          <w:rFonts w:ascii="Consolas" w:hAnsi="Consolas" w:cs="Consolas"/>
          <w:color w:val="808080"/>
          <w:sz w:val="19"/>
          <w:szCs w:val="19"/>
          <w:highlight w:val="white"/>
        </w:rPr>
        <w:t>);</w:t>
      </w:r>
    </w:p>
    <w:p w14:paraId="4801BDB5" w14:textId="5AD72A85"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50 </w:t>
      </w:r>
      <w:r>
        <w:rPr>
          <w:rFonts w:ascii="Consolas" w:hAnsi="Consolas" w:cs="Consolas"/>
          <w:color w:val="0000FF"/>
          <w:sz w:val="19"/>
          <w:szCs w:val="19"/>
          <w:highlight w:val="white"/>
        </w:rPr>
        <w:t>GO</w:t>
      </w:r>
    </w:p>
    <w:p w14:paraId="05D79629" w14:textId="08B65E12"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51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VEHICLE_TYPE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AA8485C" w14:textId="27928FB7"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VehicleType_ID</w:t>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64ECC45E" w14:textId="68D81B10"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FuelType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A3626E8" w14:textId="3A3AB993"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54</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FuelCapacity</w:t>
      </w:r>
      <w:r>
        <w:rPr>
          <w:rFonts w:ascii="Consolas" w:hAnsi="Consolas" w:cs="Consolas"/>
          <w:color w:val="000000"/>
          <w:sz w:val="19"/>
          <w:szCs w:val="19"/>
          <w:highlight w:val="white"/>
        </w:rPr>
        <w:tab/>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7F8D8A" w14:textId="3EC3CF97"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55</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[Range]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SMALLINT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A65B941" w14:textId="04BFCB71"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VEHICLE_TYPE_pk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3B80CF73" w14:textId="49586400"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57 </w:t>
      </w:r>
      <w:r>
        <w:rPr>
          <w:rFonts w:ascii="Consolas" w:hAnsi="Consolas" w:cs="Consolas"/>
          <w:color w:val="808080"/>
          <w:sz w:val="19"/>
          <w:szCs w:val="19"/>
          <w:highlight w:val="white"/>
        </w:rPr>
        <w:t>);</w:t>
      </w:r>
    </w:p>
    <w:p w14:paraId="57A34AA3" w14:textId="2FF491C9"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58 </w:t>
      </w:r>
      <w:r>
        <w:rPr>
          <w:rFonts w:ascii="Consolas" w:hAnsi="Consolas" w:cs="Consolas"/>
          <w:color w:val="0000FF"/>
          <w:sz w:val="19"/>
          <w:szCs w:val="19"/>
          <w:highlight w:val="white"/>
        </w:rPr>
        <w:t>GO</w:t>
      </w:r>
    </w:p>
    <w:p w14:paraId="2E734394" w14:textId="5B5FD487"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59 </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ACCREDITATION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16F461FB" w14:textId="24074279"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60</w:t>
      </w:r>
      <w:r w:rsidR="00AB2B5C">
        <w:rPr>
          <w:rFonts w:ascii="Consolas" w:hAnsi="Consolas" w:cs="Consolas"/>
          <w:sz w:val="19"/>
          <w:szCs w:val="19"/>
          <w:highlight w:val="white"/>
        </w:rPr>
        <w:t xml:space="preserve"> </w:t>
      </w:r>
      <w:r>
        <w:rPr>
          <w:rFonts w:ascii="Consolas" w:hAnsi="Consolas" w:cs="Consolas"/>
          <w:color w:val="000000"/>
          <w:sz w:val="19"/>
          <w:szCs w:val="19"/>
          <w:highlight w:val="white"/>
        </w:rPr>
        <w:t xml:space="preserve"> VehicleType_ID</w:t>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385F8C29" w14:textId="71F32697"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61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Licence_No</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p>
    <w:p w14:paraId="4490E0A7" w14:textId="12F205D3"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62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ExpiryDate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48BAF57F" w14:textId="57A11410" w:rsidR="006026F0" w:rsidRDefault="006026F0" w:rsidP="006026F0">
      <w:pPr>
        <w:autoSpaceDE w:val="0"/>
        <w:autoSpaceDN w:val="0"/>
        <w:adjustRightInd w:val="0"/>
        <w:spacing w:before="0" w:after="0" w:line="240" w:lineRule="auto"/>
        <w:ind w:right="-330"/>
        <w:rPr>
          <w:rFonts w:ascii="Consolas" w:hAnsi="Consolas" w:cs="Consolas"/>
          <w:color w:val="000000"/>
          <w:sz w:val="19"/>
          <w:szCs w:val="19"/>
          <w:highlight w:val="white"/>
        </w:rPr>
      </w:pPr>
      <w:r>
        <w:rPr>
          <w:rFonts w:ascii="Consolas" w:hAnsi="Consolas" w:cs="Consolas"/>
          <w:color w:val="000000"/>
          <w:sz w:val="19"/>
          <w:szCs w:val="19"/>
          <w:highlight w:val="white"/>
        </w:rPr>
        <w:t>63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ACCREDITATION_pk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Licence_No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50745C2" w14:textId="0AFD4F79" w:rsidR="006026F0" w:rsidRDefault="006026F0" w:rsidP="006026F0">
      <w:pPr>
        <w:autoSpaceDE w:val="0"/>
        <w:autoSpaceDN w:val="0"/>
        <w:adjustRightInd w:val="0"/>
        <w:spacing w:before="0" w:after="0" w:line="240" w:lineRule="auto"/>
        <w:ind w:left="284" w:hanging="284"/>
        <w:rPr>
          <w:rFonts w:ascii="Consolas" w:hAnsi="Consolas" w:cs="Consolas"/>
          <w:color w:val="000000"/>
          <w:sz w:val="19"/>
          <w:szCs w:val="19"/>
          <w:highlight w:val="white"/>
        </w:rPr>
      </w:pPr>
      <w:r>
        <w:rPr>
          <w:rFonts w:ascii="Consolas" w:hAnsi="Consolas" w:cs="Consolas"/>
          <w:color w:val="000000"/>
          <w:sz w:val="19"/>
          <w:szCs w:val="19"/>
          <w:highlight w:val="white"/>
        </w:rPr>
        <w:t>64 ExpiryDate</w:t>
      </w:r>
      <w:r>
        <w:rPr>
          <w:rFonts w:ascii="Consolas" w:hAnsi="Consolas" w:cs="Consolas"/>
          <w:color w:val="808080"/>
          <w:sz w:val="19"/>
          <w:szCs w:val="19"/>
          <w:highlight w:val="white"/>
        </w:rPr>
        <w:t>)</w:t>
      </w:r>
    </w:p>
    <w:p w14:paraId="030BC3DA" w14:textId="65EE681B"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65 </w:t>
      </w:r>
      <w:r>
        <w:rPr>
          <w:rFonts w:ascii="Consolas" w:hAnsi="Consolas" w:cs="Consolas"/>
          <w:color w:val="808080"/>
          <w:sz w:val="19"/>
          <w:szCs w:val="19"/>
          <w:highlight w:val="white"/>
        </w:rPr>
        <w:t>);</w:t>
      </w:r>
    </w:p>
    <w:p w14:paraId="7565214A" w14:textId="0D54D3A3"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66 </w:t>
      </w:r>
      <w:r>
        <w:rPr>
          <w:rFonts w:ascii="Consolas" w:hAnsi="Consolas" w:cs="Consolas"/>
          <w:color w:val="0000FF"/>
          <w:sz w:val="19"/>
          <w:szCs w:val="19"/>
          <w:highlight w:val="white"/>
        </w:rPr>
        <w:t>GO</w:t>
      </w:r>
    </w:p>
    <w:p w14:paraId="3993510F" w14:textId="77777777" w:rsidR="006026F0" w:rsidRDefault="006026F0" w:rsidP="006026F0">
      <w:pPr>
        <w:autoSpaceDE w:val="0"/>
        <w:autoSpaceDN w:val="0"/>
        <w:adjustRightInd w:val="0"/>
        <w:spacing w:before="0" w:after="0" w:line="240" w:lineRule="auto"/>
        <w:ind w:right="-330"/>
        <w:rPr>
          <w:rFonts w:ascii="Consolas" w:hAnsi="Consolas" w:cs="Consolas"/>
          <w:color w:val="000000"/>
          <w:sz w:val="19"/>
          <w:szCs w:val="19"/>
          <w:highlight w:val="white"/>
        </w:rPr>
      </w:pPr>
      <w:r>
        <w:rPr>
          <w:rFonts w:ascii="Consolas" w:hAnsi="Consolas" w:cs="Consolas"/>
          <w:sz w:val="19"/>
          <w:szCs w:val="19"/>
          <w:highlight w:val="white"/>
        </w:rPr>
        <w:t xml:space="preserve">67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VEHICLE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VEHICLE_VEHICLETYPE_fk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3BAFC56" w14:textId="1C66C5AF" w:rsidR="006026F0" w:rsidRDefault="006026F0" w:rsidP="006026F0">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68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VEHICLE_TYPE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776F41BC" w14:textId="787E7CE6"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69 </w:t>
      </w:r>
      <w:r w:rsidRPr="00220442">
        <w:rPr>
          <w:rFonts w:ascii="Consolas" w:hAnsi="Consolas" w:cs="Consolas"/>
          <w:color w:val="0000FF"/>
          <w:sz w:val="19"/>
          <w:szCs w:val="19"/>
        </w:rPr>
        <w:t>GO</w:t>
      </w:r>
    </w:p>
    <w:p w14:paraId="3DB9B422" w14:textId="77777777" w:rsidR="006026F0" w:rsidRPr="00220442" w:rsidRDefault="006026F0" w:rsidP="006026F0">
      <w:pPr>
        <w:autoSpaceDE w:val="0"/>
        <w:autoSpaceDN w:val="0"/>
        <w:adjustRightInd w:val="0"/>
        <w:spacing w:before="0" w:after="0" w:line="240" w:lineRule="auto"/>
        <w:rPr>
          <w:rFonts w:ascii="Consolas" w:hAnsi="Consolas" w:cs="Consolas"/>
          <w:color w:val="0000FF"/>
          <w:sz w:val="19"/>
          <w:szCs w:val="19"/>
        </w:rPr>
      </w:pPr>
      <w:r w:rsidRPr="00220442">
        <w:rPr>
          <w:rFonts w:ascii="Consolas" w:hAnsi="Consolas" w:cs="Consolas"/>
          <w:sz w:val="19"/>
          <w:szCs w:val="19"/>
        </w:rPr>
        <w:t xml:space="preserve">70 </w:t>
      </w:r>
      <w:r w:rsidRPr="00220442">
        <w:rPr>
          <w:rFonts w:ascii="Consolas" w:hAnsi="Consolas" w:cs="Consolas"/>
          <w:color w:val="0000FF"/>
          <w:sz w:val="19"/>
          <w:szCs w:val="19"/>
        </w:rPr>
        <w:t>ALTER</w:t>
      </w:r>
      <w:r w:rsidRPr="00220442">
        <w:rPr>
          <w:rFonts w:ascii="Consolas" w:hAnsi="Consolas" w:cs="Consolas"/>
          <w:color w:val="000000"/>
          <w:sz w:val="19"/>
          <w:szCs w:val="19"/>
        </w:rPr>
        <w:t xml:space="preserve"> </w:t>
      </w:r>
      <w:r w:rsidRPr="00220442">
        <w:rPr>
          <w:rFonts w:ascii="Consolas" w:hAnsi="Consolas" w:cs="Consolas"/>
          <w:color w:val="0000FF"/>
          <w:sz w:val="19"/>
          <w:szCs w:val="19"/>
        </w:rPr>
        <w:t>TABLE</w:t>
      </w:r>
      <w:r w:rsidRPr="00220442">
        <w:rPr>
          <w:rFonts w:ascii="Consolas" w:hAnsi="Consolas" w:cs="Consolas"/>
          <w:color w:val="000000"/>
          <w:sz w:val="19"/>
          <w:szCs w:val="19"/>
        </w:rPr>
        <w:t xml:space="preserve"> DRIVER </w:t>
      </w:r>
      <w:r w:rsidRPr="00220442">
        <w:rPr>
          <w:rFonts w:ascii="Consolas" w:hAnsi="Consolas" w:cs="Consolas"/>
          <w:color w:val="0000FF"/>
          <w:sz w:val="19"/>
          <w:szCs w:val="19"/>
        </w:rPr>
        <w:t>ADD</w:t>
      </w:r>
      <w:r w:rsidRPr="00220442">
        <w:rPr>
          <w:rFonts w:ascii="Consolas" w:hAnsi="Consolas" w:cs="Consolas"/>
          <w:color w:val="000000"/>
          <w:sz w:val="19"/>
          <w:szCs w:val="19"/>
        </w:rPr>
        <w:t xml:space="preserve"> </w:t>
      </w:r>
      <w:r w:rsidRPr="00220442">
        <w:rPr>
          <w:rFonts w:ascii="Consolas" w:hAnsi="Consolas" w:cs="Consolas"/>
          <w:color w:val="0000FF"/>
          <w:sz w:val="19"/>
          <w:szCs w:val="19"/>
        </w:rPr>
        <w:t>CONSTRAINT</w:t>
      </w:r>
      <w:r w:rsidRPr="00220442">
        <w:rPr>
          <w:rFonts w:ascii="Consolas" w:hAnsi="Consolas" w:cs="Consolas"/>
          <w:color w:val="000000"/>
          <w:sz w:val="19"/>
          <w:szCs w:val="19"/>
        </w:rPr>
        <w:t xml:space="preserve"> DRIVER_COURIERCOMPANY_fk </w:t>
      </w:r>
      <w:r w:rsidRPr="00220442">
        <w:rPr>
          <w:rFonts w:ascii="Consolas" w:hAnsi="Consolas" w:cs="Consolas"/>
          <w:color w:val="0000FF"/>
          <w:sz w:val="19"/>
          <w:szCs w:val="19"/>
        </w:rPr>
        <w:t>FOREIGN</w:t>
      </w:r>
      <w:r w:rsidRPr="00220442">
        <w:rPr>
          <w:rFonts w:ascii="Consolas" w:hAnsi="Consolas" w:cs="Consolas"/>
          <w:color w:val="000000"/>
          <w:sz w:val="19"/>
          <w:szCs w:val="19"/>
        </w:rPr>
        <w:t xml:space="preserve"> </w:t>
      </w:r>
      <w:r w:rsidRPr="00220442">
        <w:rPr>
          <w:rFonts w:ascii="Consolas" w:hAnsi="Consolas" w:cs="Consolas"/>
          <w:color w:val="0000FF"/>
          <w:sz w:val="19"/>
          <w:szCs w:val="19"/>
        </w:rPr>
        <w:t xml:space="preserve">KEY </w:t>
      </w:r>
    </w:p>
    <w:p w14:paraId="0239C8FB" w14:textId="639DF480"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71</w:t>
      </w:r>
      <w:r w:rsidRPr="00220442">
        <w:rPr>
          <w:rFonts w:ascii="Consolas" w:hAnsi="Consolas" w:cs="Consolas"/>
          <w:color w:val="0000FF"/>
          <w:sz w:val="19"/>
          <w:szCs w:val="19"/>
        </w:rPr>
        <w:t xml:space="preserve"> </w:t>
      </w:r>
      <w:r w:rsidRPr="00220442">
        <w:rPr>
          <w:rFonts w:ascii="Consolas" w:hAnsi="Consolas" w:cs="Consolas"/>
          <w:color w:val="808080"/>
          <w:sz w:val="19"/>
          <w:szCs w:val="19"/>
        </w:rPr>
        <w:t>(</w:t>
      </w:r>
      <w:r w:rsidRPr="00220442">
        <w:rPr>
          <w:rFonts w:ascii="Consolas" w:hAnsi="Consolas" w:cs="Consolas"/>
          <w:color w:val="000000"/>
          <w:sz w:val="19"/>
          <w:szCs w:val="19"/>
        </w:rPr>
        <w:t>EmployingCompanyABN</w:t>
      </w:r>
      <w:r w:rsidRPr="00220442">
        <w:rPr>
          <w:rFonts w:ascii="Consolas" w:hAnsi="Consolas" w:cs="Consolas"/>
          <w:color w:val="808080"/>
          <w:sz w:val="19"/>
          <w:szCs w:val="19"/>
        </w:rPr>
        <w:t>)</w:t>
      </w:r>
      <w:r w:rsidRPr="00220442">
        <w:rPr>
          <w:rFonts w:ascii="Consolas" w:hAnsi="Consolas" w:cs="Consolas"/>
          <w:color w:val="000000"/>
          <w:sz w:val="19"/>
          <w:szCs w:val="19"/>
        </w:rPr>
        <w:t xml:space="preserve"> </w:t>
      </w:r>
      <w:r w:rsidRPr="00220442">
        <w:rPr>
          <w:rFonts w:ascii="Consolas" w:hAnsi="Consolas" w:cs="Consolas"/>
          <w:color w:val="0000FF"/>
          <w:sz w:val="19"/>
          <w:szCs w:val="19"/>
        </w:rPr>
        <w:t>REFERENCES</w:t>
      </w:r>
      <w:r w:rsidRPr="00220442">
        <w:rPr>
          <w:rFonts w:ascii="Consolas" w:hAnsi="Consolas" w:cs="Consolas"/>
          <w:color w:val="000000"/>
          <w:sz w:val="19"/>
          <w:szCs w:val="19"/>
        </w:rPr>
        <w:t xml:space="preserve"> COURIER_COMPANY</w:t>
      </w:r>
      <w:r w:rsidRPr="00220442">
        <w:rPr>
          <w:rFonts w:ascii="Consolas" w:hAnsi="Consolas" w:cs="Consolas"/>
          <w:color w:val="0000FF"/>
          <w:sz w:val="19"/>
          <w:szCs w:val="19"/>
        </w:rPr>
        <w:t xml:space="preserve"> </w:t>
      </w:r>
      <w:r w:rsidRPr="00220442">
        <w:rPr>
          <w:rFonts w:ascii="Consolas" w:hAnsi="Consolas" w:cs="Consolas"/>
          <w:color w:val="808080"/>
          <w:sz w:val="19"/>
          <w:szCs w:val="19"/>
        </w:rPr>
        <w:t>(</w:t>
      </w:r>
      <w:r w:rsidRPr="00220442">
        <w:rPr>
          <w:rFonts w:ascii="Consolas" w:hAnsi="Consolas" w:cs="Consolas"/>
          <w:color w:val="000000"/>
          <w:sz w:val="19"/>
          <w:szCs w:val="19"/>
        </w:rPr>
        <w:t>ABN</w:t>
      </w:r>
      <w:r w:rsidRPr="00220442">
        <w:rPr>
          <w:rFonts w:ascii="Consolas" w:hAnsi="Consolas" w:cs="Consolas"/>
          <w:color w:val="808080"/>
          <w:sz w:val="19"/>
          <w:szCs w:val="19"/>
        </w:rPr>
        <w:t>);</w:t>
      </w:r>
    </w:p>
    <w:p w14:paraId="7DDFE613" w14:textId="1D6C192B"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72 </w:t>
      </w:r>
      <w:r w:rsidRPr="00220442">
        <w:rPr>
          <w:rFonts w:ascii="Consolas" w:hAnsi="Consolas" w:cs="Consolas"/>
          <w:color w:val="0000FF"/>
          <w:sz w:val="19"/>
          <w:szCs w:val="19"/>
        </w:rPr>
        <w:t>GO</w:t>
      </w:r>
    </w:p>
    <w:p w14:paraId="456EAEBA" w14:textId="77777777" w:rsidR="006026F0" w:rsidRPr="00220442" w:rsidRDefault="006026F0" w:rsidP="006026F0">
      <w:pPr>
        <w:autoSpaceDE w:val="0"/>
        <w:autoSpaceDN w:val="0"/>
        <w:adjustRightInd w:val="0"/>
        <w:spacing w:before="0" w:after="0" w:line="240" w:lineRule="auto"/>
        <w:rPr>
          <w:rFonts w:ascii="Consolas" w:hAnsi="Consolas" w:cs="Consolas"/>
          <w:color w:val="0000FF"/>
          <w:sz w:val="19"/>
          <w:szCs w:val="19"/>
        </w:rPr>
      </w:pPr>
      <w:r w:rsidRPr="00220442">
        <w:rPr>
          <w:rFonts w:ascii="Consolas" w:hAnsi="Consolas" w:cs="Consolas"/>
          <w:sz w:val="19"/>
          <w:szCs w:val="19"/>
        </w:rPr>
        <w:t xml:space="preserve">73 </w:t>
      </w:r>
      <w:r w:rsidRPr="00220442">
        <w:rPr>
          <w:rFonts w:ascii="Consolas" w:hAnsi="Consolas" w:cs="Consolas"/>
          <w:color w:val="0000FF"/>
          <w:sz w:val="19"/>
          <w:szCs w:val="19"/>
        </w:rPr>
        <w:t>ALTER</w:t>
      </w:r>
      <w:r w:rsidRPr="00220442">
        <w:rPr>
          <w:rFonts w:ascii="Consolas" w:hAnsi="Consolas" w:cs="Consolas"/>
          <w:color w:val="000000"/>
          <w:sz w:val="19"/>
          <w:szCs w:val="19"/>
        </w:rPr>
        <w:t xml:space="preserve"> </w:t>
      </w:r>
      <w:r w:rsidRPr="00220442">
        <w:rPr>
          <w:rFonts w:ascii="Consolas" w:hAnsi="Consolas" w:cs="Consolas"/>
          <w:color w:val="0000FF"/>
          <w:sz w:val="19"/>
          <w:szCs w:val="19"/>
        </w:rPr>
        <w:t>TABLE</w:t>
      </w:r>
      <w:r w:rsidRPr="00220442">
        <w:rPr>
          <w:rFonts w:ascii="Consolas" w:hAnsi="Consolas" w:cs="Consolas"/>
          <w:color w:val="000000"/>
          <w:sz w:val="19"/>
          <w:szCs w:val="19"/>
        </w:rPr>
        <w:t xml:space="preserve"> VEHICLE </w:t>
      </w:r>
      <w:r w:rsidRPr="00220442">
        <w:rPr>
          <w:rFonts w:ascii="Consolas" w:hAnsi="Consolas" w:cs="Consolas"/>
          <w:color w:val="0000FF"/>
          <w:sz w:val="19"/>
          <w:szCs w:val="19"/>
        </w:rPr>
        <w:t>ADD</w:t>
      </w:r>
      <w:r w:rsidRPr="00220442">
        <w:rPr>
          <w:rFonts w:ascii="Consolas" w:hAnsi="Consolas" w:cs="Consolas"/>
          <w:color w:val="000000"/>
          <w:sz w:val="19"/>
          <w:szCs w:val="19"/>
        </w:rPr>
        <w:t xml:space="preserve"> </w:t>
      </w:r>
      <w:r w:rsidRPr="00220442">
        <w:rPr>
          <w:rFonts w:ascii="Consolas" w:hAnsi="Consolas" w:cs="Consolas"/>
          <w:color w:val="0000FF"/>
          <w:sz w:val="19"/>
          <w:szCs w:val="19"/>
        </w:rPr>
        <w:t>CONSTRAINT</w:t>
      </w:r>
      <w:r w:rsidRPr="00220442">
        <w:rPr>
          <w:rFonts w:ascii="Consolas" w:hAnsi="Consolas" w:cs="Consolas"/>
          <w:color w:val="000000"/>
          <w:sz w:val="19"/>
          <w:szCs w:val="19"/>
        </w:rPr>
        <w:t xml:space="preserve"> VEHICLE_COURIER_COMPANY_fk </w:t>
      </w:r>
      <w:r w:rsidRPr="00220442">
        <w:rPr>
          <w:rFonts w:ascii="Consolas" w:hAnsi="Consolas" w:cs="Consolas"/>
          <w:color w:val="0000FF"/>
          <w:sz w:val="19"/>
          <w:szCs w:val="19"/>
        </w:rPr>
        <w:t>FOREIGN</w:t>
      </w:r>
      <w:r w:rsidRPr="00220442">
        <w:rPr>
          <w:rFonts w:ascii="Consolas" w:hAnsi="Consolas" w:cs="Consolas"/>
          <w:color w:val="000000"/>
          <w:sz w:val="19"/>
          <w:szCs w:val="19"/>
        </w:rPr>
        <w:t xml:space="preserve"> </w:t>
      </w:r>
      <w:r w:rsidRPr="00220442">
        <w:rPr>
          <w:rFonts w:ascii="Consolas" w:hAnsi="Consolas" w:cs="Consolas"/>
          <w:color w:val="0000FF"/>
          <w:sz w:val="19"/>
          <w:szCs w:val="19"/>
        </w:rPr>
        <w:t xml:space="preserve">KEY </w:t>
      </w:r>
    </w:p>
    <w:p w14:paraId="118A5D25" w14:textId="5FCB59A0"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74 </w:t>
      </w:r>
      <w:r w:rsidRPr="00220442">
        <w:rPr>
          <w:rFonts w:ascii="Consolas" w:hAnsi="Consolas" w:cs="Consolas"/>
          <w:color w:val="808080"/>
          <w:sz w:val="19"/>
          <w:szCs w:val="19"/>
        </w:rPr>
        <w:t>(</w:t>
      </w:r>
      <w:r w:rsidRPr="00220442">
        <w:rPr>
          <w:rFonts w:ascii="Consolas" w:hAnsi="Consolas" w:cs="Consolas"/>
          <w:color w:val="000000"/>
          <w:sz w:val="19"/>
          <w:szCs w:val="19"/>
        </w:rPr>
        <w:t>OwningCompanyABN</w:t>
      </w:r>
      <w:r w:rsidRPr="00220442">
        <w:rPr>
          <w:rFonts w:ascii="Consolas" w:hAnsi="Consolas" w:cs="Consolas"/>
          <w:color w:val="808080"/>
          <w:sz w:val="19"/>
          <w:szCs w:val="19"/>
        </w:rPr>
        <w:t>)</w:t>
      </w:r>
      <w:r w:rsidRPr="00220442">
        <w:rPr>
          <w:rFonts w:ascii="Consolas" w:hAnsi="Consolas" w:cs="Consolas"/>
          <w:color w:val="000000"/>
          <w:sz w:val="19"/>
          <w:szCs w:val="19"/>
        </w:rPr>
        <w:t xml:space="preserve"> </w:t>
      </w:r>
      <w:r w:rsidRPr="00220442">
        <w:rPr>
          <w:rFonts w:ascii="Consolas" w:hAnsi="Consolas" w:cs="Consolas"/>
          <w:color w:val="0000FF"/>
          <w:sz w:val="19"/>
          <w:szCs w:val="19"/>
        </w:rPr>
        <w:t>REFERENCES</w:t>
      </w:r>
      <w:r w:rsidRPr="00220442">
        <w:rPr>
          <w:rFonts w:ascii="Consolas" w:hAnsi="Consolas" w:cs="Consolas"/>
          <w:color w:val="000000"/>
          <w:sz w:val="19"/>
          <w:szCs w:val="19"/>
        </w:rPr>
        <w:t xml:space="preserve"> COURIER_COMPANY</w:t>
      </w:r>
      <w:r w:rsidRPr="00220442">
        <w:rPr>
          <w:rFonts w:ascii="Consolas" w:hAnsi="Consolas" w:cs="Consolas"/>
          <w:color w:val="0000FF"/>
          <w:sz w:val="19"/>
          <w:szCs w:val="19"/>
        </w:rPr>
        <w:t xml:space="preserve"> </w:t>
      </w:r>
      <w:r w:rsidRPr="00220442">
        <w:rPr>
          <w:rFonts w:ascii="Consolas" w:hAnsi="Consolas" w:cs="Consolas"/>
          <w:color w:val="808080"/>
          <w:sz w:val="19"/>
          <w:szCs w:val="19"/>
        </w:rPr>
        <w:t>(</w:t>
      </w:r>
      <w:r w:rsidRPr="00220442">
        <w:rPr>
          <w:rFonts w:ascii="Consolas" w:hAnsi="Consolas" w:cs="Consolas"/>
          <w:color w:val="000000"/>
          <w:sz w:val="19"/>
          <w:szCs w:val="19"/>
        </w:rPr>
        <w:t>ABN</w:t>
      </w:r>
      <w:r w:rsidRPr="00220442">
        <w:rPr>
          <w:rFonts w:ascii="Consolas" w:hAnsi="Consolas" w:cs="Consolas"/>
          <w:color w:val="808080"/>
          <w:sz w:val="19"/>
          <w:szCs w:val="19"/>
        </w:rPr>
        <w:t>);</w:t>
      </w:r>
    </w:p>
    <w:p w14:paraId="042410C3" w14:textId="4A6FBD31"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75 </w:t>
      </w:r>
      <w:r w:rsidRPr="00220442">
        <w:rPr>
          <w:rFonts w:ascii="Consolas" w:hAnsi="Consolas" w:cs="Consolas"/>
          <w:color w:val="0000FF"/>
          <w:sz w:val="19"/>
          <w:szCs w:val="19"/>
        </w:rPr>
        <w:t>GO</w:t>
      </w:r>
    </w:p>
    <w:p w14:paraId="3C7AF3B2" w14:textId="77777777" w:rsidR="006026F0" w:rsidRPr="00220442" w:rsidRDefault="006026F0" w:rsidP="006026F0">
      <w:pPr>
        <w:autoSpaceDE w:val="0"/>
        <w:autoSpaceDN w:val="0"/>
        <w:adjustRightInd w:val="0"/>
        <w:spacing w:before="0" w:after="0" w:line="240" w:lineRule="auto"/>
        <w:rPr>
          <w:rFonts w:ascii="Consolas" w:hAnsi="Consolas" w:cs="Consolas"/>
          <w:color w:val="0000FF"/>
          <w:sz w:val="19"/>
          <w:szCs w:val="19"/>
        </w:rPr>
      </w:pPr>
      <w:r w:rsidRPr="00220442">
        <w:rPr>
          <w:rFonts w:ascii="Consolas" w:hAnsi="Consolas" w:cs="Consolas"/>
          <w:sz w:val="19"/>
          <w:szCs w:val="19"/>
        </w:rPr>
        <w:t xml:space="preserve">76 </w:t>
      </w:r>
      <w:r w:rsidRPr="00220442">
        <w:rPr>
          <w:rFonts w:ascii="Consolas" w:hAnsi="Consolas" w:cs="Consolas"/>
          <w:color w:val="0000FF"/>
          <w:sz w:val="19"/>
          <w:szCs w:val="19"/>
        </w:rPr>
        <w:t>ALTER</w:t>
      </w:r>
      <w:r w:rsidRPr="00220442">
        <w:rPr>
          <w:rFonts w:ascii="Consolas" w:hAnsi="Consolas" w:cs="Consolas"/>
          <w:color w:val="000000"/>
          <w:sz w:val="19"/>
          <w:szCs w:val="19"/>
        </w:rPr>
        <w:t xml:space="preserve"> </w:t>
      </w:r>
      <w:r w:rsidRPr="00220442">
        <w:rPr>
          <w:rFonts w:ascii="Consolas" w:hAnsi="Consolas" w:cs="Consolas"/>
          <w:color w:val="0000FF"/>
          <w:sz w:val="19"/>
          <w:szCs w:val="19"/>
        </w:rPr>
        <w:t>TABLE</w:t>
      </w:r>
      <w:r w:rsidRPr="00220442">
        <w:rPr>
          <w:rFonts w:ascii="Consolas" w:hAnsi="Consolas" w:cs="Consolas"/>
          <w:color w:val="000000"/>
          <w:sz w:val="19"/>
          <w:szCs w:val="19"/>
        </w:rPr>
        <w:t xml:space="preserve"> ACCREDITATION </w:t>
      </w:r>
      <w:r w:rsidRPr="00220442">
        <w:rPr>
          <w:rFonts w:ascii="Consolas" w:hAnsi="Consolas" w:cs="Consolas"/>
          <w:color w:val="0000FF"/>
          <w:sz w:val="19"/>
          <w:szCs w:val="19"/>
        </w:rPr>
        <w:t>ADD</w:t>
      </w:r>
      <w:r w:rsidRPr="00220442">
        <w:rPr>
          <w:rFonts w:ascii="Consolas" w:hAnsi="Consolas" w:cs="Consolas"/>
          <w:color w:val="000000"/>
          <w:sz w:val="19"/>
          <w:szCs w:val="19"/>
        </w:rPr>
        <w:t xml:space="preserve"> </w:t>
      </w:r>
      <w:r w:rsidRPr="00220442">
        <w:rPr>
          <w:rFonts w:ascii="Consolas" w:hAnsi="Consolas" w:cs="Consolas"/>
          <w:color w:val="0000FF"/>
          <w:sz w:val="19"/>
          <w:szCs w:val="19"/>
        </w:rPr>
        <w:t>CONSTRAINT</w:t>
      </w:r>
      <w:r w:rsidRPr="00220442">
        <w:rPr>
          <w:rFonts w:ascii="Consolas" w:hAnsi="Consolas" w:cs="Consolas"/>
          <w:color w:val="000000"/>
          <w:sz w:val="19"/>
          <w:szCs w:val="19"/>
        </w:rPr>
        <w:t xml:space="preserve"> ACCREDITATION_DRIVER_fk </w:t>
      </w:r>
      <w:r w:rsidRPr="00220442">
        <w:rPr>
          <w:rFonts w:ascii="Consolas" w:hAnsi="Consolas" w:cs="Consolas"/>
          <w:color w:val="0000FF"/>
          <w:sz w:val="19"/>
          <w:szCs w:val="19"/>
        </w:rPr>
        <w:t>FOREIGN</w:t>
      </w:r>
      <w:r w:rsidRPr="00220442">
        <w:rPr>
          <w:rFonts w:ascii="Consolas" w:hAnsi="Consolas" w:cs="Consolas"/>
          <w:color w:val="000000"/>
          <w:sz w:val="19"/>
          <w:szCs w:val="19"/>
        </w:rPr>
        <w:t xml:space="preserve"> </w:t>
      </w:r>
      <w:r w:rsidRPr="00220442">
        <w:rPr>
          <w:rFonts w:ascii="Consolas" w:hAnsi="Consolas" w:cs="Consolas"/>
          <w:color w:val="0000FF"/>
          <w:sz w:val="19"/>
          <w:szCs w:val="19"/>
        </w:rPr>
        <w:t xml:space="preserve">KEY </w:t>
      </w:r>
    </w:p>
    <w:p w14:paraId="76A3C4C8" w14:textId="24CD838A"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77 </w:t>
      </w:r>
      <w:r w:rsidRPr="00220442">
        <w:rPr>
          <w:rFonts w:ascii="Consolas" w:hAnsi="Consolas" w:cs="Consolas"/>
          <w:color w:val="808080"/>
          <w:sz w:val="19"/>
          <w:szCs w:val="19"/>
        </w:rPr>
        <w:t>(</w:t>
      </w:r>
      <w:r w:rsidRPr="00220442">
        <w:rPr>
          <w:rFonts w:ascii="Consolas" w:hAnsi="Consolas" w:cs="Consolas"/>
          <w:color w:val="000000"/>
          <w:sz w:val="19"/>
          <w:szCs w:val="19"/>
        </w:rPr>
        <w:t>Licence_No</w:t>
      </w:r>
      <w:r w:rsidRPr="00220442">
        <w:rPr>
          <w:rFonts w:ascii="Consolas" w:hAnsi="Consolas" w:cs="Consolas"/>
          <w:color w:val="808080"/>
          <w:sz w:val="19"/>
          <w:szCs w:val="19"/>
        </w:rPr>
        <w:t>)</w:t>
      </w:r>
      <w:r w:rsidRPr="00220442">
        <w:rPr>
          <w:rFonts w:ascii="Consolas" w:hAnsi="Consolas" w:cs="Consolas"/>
          <w:color w:val="000000"/>
          <w:sz w:val="19"/>
          <w:szCs w:val="19"/>
        </w:rPr>
        <w:t xml:space="preserve"> </w:t>
      </w:r>
      <w:r w:rsidRPr="00220442">
        <w:rPr>
          <w:rFonts w:ascii="Consolas" w:hAnsi="Consolas" w:cs="Consolas"/>
          <w:color w:val="0000FF"/>
          <w:sz w:val="19"/>
          <w:szCs w:val="19"/>
        </w:rPr>
        <w:t>REFERENCES</w:t>
      </w:r>
      <w:r w:rsidRPr="00220442">
        <w:rPr>
          <w:rFonts w:ascii="Consolas" w:hAnsi="Consolas" w:cs="Consolas"/>
          <w:color w:val="000000"/>
          <w:sz w:val="19"/>
          <w:szCs w:val="19"/>
        </w:rPr>
        <w:t xml:space="preserve"> DRIVER</w:t>
      </w:r>
      <w:r w:rsidRPr="00220442">
        <w:rPr>
          <w:rFonts w:ascii="Consolas" w:hAnsi="Consolas" w:cs="Consolas"/>
          <w:color w:val="0000FF"/>
          <w:sz w:val="19"/>
          <w:szCs w:val="19"/>
        </w:rPr>
        <w:t xml:space="preserve"> </w:t>
      </w:r>
      <w:r w:rsidRPr="00220442">
        <w:rPr>
          <w:rFonts w:ascii="Consolas" w:hAnsi="Consolas" w:cs="Consolas"/>
          <w:color w:val="808080"/>
          <w:sz w:val="19"/>
          <w:szCs w:val="19"/>
        </w:rPr>
        <w:t>(</w:t>
      </w:r>
      <w:r w:rsidRPr="00220442">
        <w:rPr>
          <w:rFonts w:ascii="Consolas" w:hAnsi="Consolas" w:cs="Consolas"/>
          <w:color w:val="000000"/>
          <w:sz w:val="19"/>
          <w:szCs w:val="19"/>
        </w:rPr>
        <w:t>Licence_No</w:t>
      </w:r>
      <w:r w:rsidRPr="00220442">
        <w:rPr>
          <w:rFonts w:ascii="Consolas" w:hAnsi="Consolas" w:cs="Consolas"/>
          <w:color w:val="808080"/>
          <w:sz w:val="19"/>
          <w:szCs w:val="19"/>
        </w:rPr>
        <w:t>);</w:t>
      </w:r>
    </w:p>
    <w:p w14:paraId="03C1127D" w14:textId="36D55919"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78 </w:t>
      </w:r>
      <w:r w:rsidRPr="00220442">
        <w:rPr>
          <w:rFonts w:ascii="Consolas" w:hAnsi="Consolas" w:cs="Consolas"/>
          <w:color w:val="0000FF"/>
          <w:sz w:val="19"/>
          <w:szCs w:val="19"/>
        </w:rPr>
        <w:t>GO</w:t>
      </w:r>
    </w:p>
    <w:p w14:paraId="20EEF332" w14:textId="7868620A" w:rsidR="006026F0" w:rsidRPr="00220442" w:rsidRDefault="006026F0" w:rsidP="006026F0">
      <w:pPr>
        <w:autoSpaceDE w:val="0"/>
        <w:autoSpaceDN w:val="0"/>
        <w:adjustRightInd w:val="0"/>
        <w:spacing w:before="0" w:after="0" w:line="240" w:lineRule="auto"/>
        <w:rPr>
          <w:rFonts w:ascii="Consolas" w:hAnsi="Consolas" w:cs="Consolas"/>
          <w:color w:val="000000"/>
          <w:sz w:val="19"/>
          <w:szCs w:val="19"/>
        </w:rPr>
      </w:pPr>
      <w:r w:rsidRPr="00220442">
        <w:rPr>
          <w:rFonts w:ascii="Consolas" w:hAnsi="Consolas" w:cs="Consolas"/>
          <w:sz w:val="19"/>
          <w:szCs w:val="19"/>
        </w:rPr>
        <w:t xml:space="preserve">79 </w:t>
      </w:r>
      <w:r w:rsidRPr="00220442">
        <w:rPr>
          <w:rFonts w:ascii="Consolas" w:hAnsi="Consolas" w:cs="Consolas"/>
          <w:color w:val="0000FF"/>
          <w:sz w:val="19"/>
          <w:szCs w:val="19"/>
        </w:rPr>
        <w:t>ALTER</w:t>
      </w:r>
      <w:r w:rsidRPr="00220442">
        <w:rPr>
          <w:rFonts w:ascii="Consolas" w:hAnsi="Consolas" w:cs="Consolas"/>
          <w:color w:val="000000"/>
          <w:sz w:val="19"/>
          <w:szCs w:val="19"/>
        </w:rPr>
        <w:t xml:space="preserve"> </w:t>
      </w:r>
      <w:r w:rsidRPr="00220442">
        <w:rPr>
          <w:rFonts w:ascii="Consolas" w:hAnsi="Consolas" w:cs="Consolas"/>
          <w:color w:val="0000FF"/>
          <w:sz w:val="19"/>
          <w:szCs w:val="19"/>
        </w:rPr>
        <w:t>TABLE</w:t>
      </w:r>
      <w:r w:rsidRPr="00220442">
        <w:rPr>
          <w:rFonts w:ascii="Consolas" w:hAnsi="Consolas" w:cs="Consolas"/>
          <w:color w:val="000000"/>
          <w:sz w:val="19"/>
          <w:szCs w:val="19"/>
        </w:rPr>
        <w:t xml:space="preserve"> ACCREDITATION </w:t>
      </w:r>
      <w:r w:rsidRPr="00220442">
        <w:rPr>
          <w:rFonts w:ascii="Consolas" w:hAnsi="Consolas" w:cs="Consolas"/>
          <w:color w:val="0000FF"/>
          <w:sz w:val="19"/>
          <w:szCs w:val="19"/>
        </w:rPr>
        <w:t>ADD</w:t>
      </w:r>
      <w:r w:rsidRPr="00220442">
        <w:rPr>
          <w:rFonts w:ascii="Consolas" w:hAnsi="Consolas" w:cs="Consolas"/>
          <w:color w:val="000000"/>
          <w:sz w:val="19"/>
          <w:szCs w:val="19"/>
        </w:rPr>
        <w:t xml:space="preserve"> </w:t>
      </w:r>
      <w:r w:rsidRPr="00220442">
        <w:rPr>
          <w:rFonts w:ascii="Consolas" w:hAnsi="Consolas" w:cs="Consolas"/>
          <w:color w:val="0000FF"/>
          <w:sz w:val="19"/>
          <w:szCs w:val="19"/>
        </w:rPr>
        <w:t>CONSTRAINT</w:t>
      </w:r>
      <w:r w:rsidRPr="00220442">
        <w:rPr>
          <w:rFonts w:ascii="Consolas" w:hAnsi="Consolas" w:cs="Consolas"/>
          <w:color w:val="000000"/>
          <w:sz w:val="19"/>
          <w:szCs w:val="19"/>
        </w:rPr>
        <w:t xml:space="preserve"> ACCREDITATION_VEHICLETYPE_fk </w:t>
      </w:r>
      <w:r w:rsidRPr="00220442">
        <w:rPr>
          <w:rFonts w:ascii="Consolas" w:hAnsi="Consolas" w:cs="Consolas"/>
          <w:color w:val="0000FF"/>
          <w:sz w:val="19"/>
          <w:szCs w:val="19"/>
        </w:rPr>
        <w:t>FOREIGN</w:t>
      </w:r>
      <w:r w:rsidRPr="00220442">
        <w:rPr>
          <w:rFonts w:ascii="Consolas" w:hAnsi="Consolas" w:cs="Consolas"/>
          <w:color w:val="000000"/>
          <w:sz w:val="19"/>
          <w:szCs w:val="19"/>
        </w:rPr>
        <w:t xml:space="preserve"> </w:t>
      </w:r>
      <w:r w:rsidRPr="00220442">
        <w:rPr>
          <w:rFonts w:ascii="Consolas" w:hAnsi="Consolas" w:cs="Consolas"/>
          <w:color w:val="0000FF"/>
          <w:sz w:val="19"/>
          <w:szCs w:val="19"/>
        </w:rPr>
        <w:t xml:space="preserve">KEY </w:t>
      </w:r>
      <w:r w:rsidRPr="00220442">
        <w:rPr>
          <w:rFonts w:ascii="Consolas" w:hAnsi="Consolas" w:cs="Consolas"/>
          <w:sz w:val="19"/>
          <w:szCs w:val="19"/>
        </w:rPr>
        <w:t xml:space="preserve">80 </w:t>
      </w:r>
      <w:r w:rsidRPr="00220442">
        <w:rPr>
          <w:rFonts w:ascii="Consolas" w:hAnsi="Consolas" w:cs="Consolas"/>
          <w:color w:val="808080"/>
          <w:sz w:val="19"/>
          <w:szCs w:val="19"/>
        </w:rPr>
        <w:t>(</w:t>
      </w:r>
      <w:r w:rsidRPr="00220442">
        <w:rPr>
          <w:rFonts w:ascii="Consolas" w:hAnsi="Consolas" w:cs="Consolas"/>
          <w:color w:val="000000"/>
          <w:sz w:val="19"/>
          <w:szCs w:val="19"/>
        </w:rPr>
        <w:t>VehicleType_ID</w:t>
      </w:r>
      <w:r w:rsidRPr="00220442">
        <w:rPr>
          <w:rFonts w:ascii="Consolas" w:hAnsi="Consolas" w:cs="Consolas"/>
          <w:color w:val="808080"/>
          <w:sz w:val="19"/>
          <w:szCs w:val="19"/>
        </w:rPr>
        <w:t>)</w:t>
      </w:r>
      <w:r w:rsidRPr="00220442">
        <w:rPr>
          <w:rFonts w:ascii="Consolas" w:hAnsi="Consolas" w:cs="Consolas"/>
          <w:color w:val="000000"/>
          <w:sz w:val="19"/>
          <w:szCs w:val="19"/>
        </w:rPr>
        <w:t xml:space="preserve"> </w:t>
      </w:r>
      <w:r w:rsidRPr="00220442">
        <w:rPr>
          <w:rFonts w:ascii="Consolas" w:hAnsi="Consolas" w:cs="Consolas"/>
          <w:color w:val="0000FF"/>
          <w:sz w:val="19"/>
          <w:szCs w:val="19"/>
        </w:rPr>
        <w:t>REFERENCES</w:t>
      </w:r>
      <w:r w:rsidRPr="00220442">
        <w:rPr>
          <w:rFonts w:ascii="Consolas" w:hAnsi="Consolas" w:cs="Consolas"/>
          <w:color w:val="000000"/>
          <w:sz w:val="19"/>
          <w:szCs w:val="19"/>
        </w:rPr>
        <w:t xml:space="preserve"> VEHICLE_TYPE</w:t>
      </w:r>
      <w:r w:rsidRPr="00220442">
        <w:rPr>
          <w:rFonts w:ascii="Consolas" w:hAnsi="Consolas" w:cs="Consolas"/>
          <w:color w:val="0000FF"/>
          <w:sz w:val="19"/>
          <w:szCs w:val="19"/>
        </w:rPr>
        <w:t xml:space="preserve"> </w:t>
      </w:r>
      <w:r w:rsidRPr="00220442">
        <w:rPr>
          <w:rFonts w:ascii="Consolas" w:hAnsi="Consolas" w:cs="Consolas"/>
          <w:color w:val="808080"/>
          <w:sz w:val="19"/>
          <w:szCs w:val="19"/>
        </w:rPr>
        <w:t>(</w:t>
      </w:r>
      <w:r w:rsidRPr="00220442">
        <w:rPr>
          <w:rFonts w:ascii="Consolas" w:hAnsi="Consolas" w:cs="Consolas"/>
          <w:color w:val="000000"/>
          <w:sz w:val="19"/>
          <w:szCs w:val="19"/>
        </w:rPr>
        <w:t>VehicleType_ID</w:t>
      </w:r>
      <w:r w:rsidRPr="00220442">
        <w:rPr>
          <w:rFonts w:ascii="Consolas" w:hAnsi="Consolas" w:cs="Consolas"/>
          <w:color w:val="808080"/>
          <w:sz w:val="19"/>
          <w:szCs w:val="19"/>
        </w:rPr>
        <w:t>);</w:t>
      </w:r>
    </w:p>
    <w:p w14:paraId="09F477F8" w14:textId="22EC9896" w:rsidR="006026F0" w:rsidRDefault="006026F0" w:rsidP="006026F0">
      <w:pPr>
        <w:pStyle w:val="Body"/>
      </w:pPr>
      <w:r w:rsidRPr="00220442">
        <w:rPr>
          <w:rFonts w:ascii="Consolas" w:hAnsi="Consolas" w:cs="Consolas"/>
          <w:sz w:val="19"/>
          <w:szCs w:val="19"/>
        </w:rPr>
        <w:t xml:space="preserve">81 </w:t>
      </w:r>
      <w:r w:rsidRPr="00220442">
        <w:rPr>
          <w:rFonts w:ascii="Consolas" w:hAnsi="Consolas" w:cs="Consolas"/>
          <w:color w:val="0000FF"/>
          <w:sz w:val="19"/>
          <w:szCs w:val="19"/>
        </w:rPr>
        <w:t>GO</w:t>
      </w:r>
    </w:p>
    <w:p w14:paraId="10ED83EB" w14:textId="77777777" w:rsidR="00834B93" w:rsidRDefault="007E52C6" w:rsidP="00834B93">
      <w:pPr>
        <w:pStyle w:val="ListBullet"/>
      </w:pPr>
      <w:r w:rsidRPr="007E52C6">
        <w:t xml:space="preserve">Lines 67 to 80 define the foreign key constraints for </w:t>
      </w:r>
      <w:r w:rsidR="0041760E">
        <w:t>the database.</w:t>
      </w:r>
      <w:r w:rsidRPr="007E52C6">
        <w:t xml:space="preserve"> </w:t>
      </w:r>
    </w:p>
    <w:p w14:paraId="5755076C" w14:textId="760C37BC" w:rsidR="007E52C6" w:rsidRDefault="007E52C6" w:rsidP="00834B93">
      <w:r w:rsidRPr="007E52C6">
        <w:t xml:space="preserve">Note that </w:t>
      </w:r>
      <w:r w:rsidRPr="007E52C6">
        <w:rPr>
          <w:lang w:eastAsia="en-AU"/>
        </w:rPr>
        <w:t>the</w:t>
      </w:r>
      <w:r w:rsidRPr="007E52C6">
        <w:t xml:space="preserve"> naming convention used for the names of the foreign key objects (e.g. VEHICLE_VEHICLETYPE_fk ) is foreignKeyTable_referencedTa</w:t>
      </w:r>
      <w:r>
        <w:t>ble_fk.</w:t>
      </w:r>
    </w:p>
    <w:p w14:paraId="4DC32DDE" w14:textId="689B005F" w:rsidR="009A4962" w:rsidRDefault="009A4962" w:rsidP="00834B93">
      <w:r>
        <w:t>Run the script to create the database and tables.</w:t>
      </w:r>
    </w:p>
    <w:p w14:paraId="77296509" w14:textId="2ED38DD4" w:rsidR="009B4690" w:rsidRPr="00AD4F12" w:rsidRDefault="009B4690" w:rsidP="009B4690">
      <w:pPr>
        <w:pStyle w:val="Heading1"/>
      </w:pPr>
      <w:bookmarkStart w:id="245" w:name="_Toc46131943"/>
      <w:bookmarkStart w:id="246" w:name="_Toc47344205"/>
      <w:r w:rsidRPr="00AD4F12">
        <w:rPr>
          <w:rStyle w:val="Heading4Char"/>
          <w:rFonts w:eastAsiaTheme="minorHAnsi"/>
          <w:b w:val="0"/>
          <w:noProof w:val="0"/>
          <w:color w:val="2D739F" w:themeColor="accent1"/>
          <w:sz w:val="48"/>
          <w:szCs w:val="48"/>
        </w:rPr>
        <w:t xml:space="preserve">Testing </w:t>
      </w:r>
      <w:r w:rsidR="004F7AB4">
        <w:rPr>
          <w:rStyle w:val="Heading4Char"/>
          <w:rFonts w:eastAsiaTheme="minorHAnsi"/>
          <w:b w:val="0"/>
          <w:noProof w:val="0"/>
          <w:color w:val="2D739F" w:themeColor="accent1"/>
          <w:sz w:val="48"/>
          <w:szCs w:val="48"/>
        </w:rPr>
        <w:t xml:space="preserve">and debugging </w:t>
      </w:r>
      <w:r w:rsidRPr="00AD4F12">
        <w:rPr>
          <w:rStyle w:val="Heading4Char"/>
          <w:rFonts w:eastAsiaTheme="minorHAnsi"/>
          <w:b w:val="0"/>
          <w:noProof w:val="0"/>
          <w:color w:val="2D739F" w:themeColor="accent1"/>
          <w:sz w:val="48"/>
          <w:szCs w:val="48"/>
        </w:rPr>
        <w:t>the database</w:t>
      </w:r>
      <w:bookmarkEnd w:id="246"/>
    </w:p>
    <w:p w14:paraId="1CFAD289" w14:textId="40E93035" w:rsidR="009B4690" w:rsidRDefault="009B4690" w:rsidP="008C6EEA">
      <w:pPr>
        <w:keepLines w:val="0"/>
        <w:spacing w:before="0"/>
      </w:pPr>
      <w:r>
        <w:t>Often database developers and programmers underestimate the importance of test</w:t>
      </w:r>
      <w:r w:rsidR="001F172C">
        <w:t>ing</w:t>
      </w:r>
      <w:r>
        <w:t xml:space="preserve"> during the implementation stage of database development. </w:t>
      </w:r>
    </w:p>
    <w:p w14:paraId="60982350" w14:textId="34B25955" w:rsidR="00F67C8A" w:rsidRDefault="00F67C8A" w:rsidP="00F67C8A">
      <w:pPr>
        <w:keepLines w:val="0"/>
        <w:spacing w:before="0"/>
      </w:pPr>
      <w:r>
        <w:t>A test plan is essential for ensuring that you have included tests for all scenarios.</w:t>
      </w:r>
      <w:r w:rsidR="00196662">
        <w:t xml:space="preserve"> This will generally include</w:t>
      </w:r>
      <w:r w:rsidR="00D91A57">
        <w:t xml:space="preserve"> the item being tested, the test data used</w:t>
      </w:r>
      <w:r w:rsidR="00B51100">
        <w:t xml:space="preserve"> and the expected result.</w:t>
      </w:r>
      <w:r w:rsidR="00F34123">
        <w:t xml:space="preserve"> For example</w:t>
      </w:r>
      <w:r w:rsidR="009C4AA8">
        <w:t xml:space="preserve">, you may want to test whether a </w:t>
      </w:r>
      <w:r w:rsidR="009C4AA8" w:rsidRPr="009C4AA8">
        <w:rPr>
          <w:i/>
          <w:iCs/>
        </w:rPr>
        <w:t>LastName</w:t>
      </w:r>
      <w:r w:rsidR="009C4AA8">
        <w:t xml:space="preserve"> field is </w:t>
      </w:r>
      <w:r w:rsidR="00602FB7">
        <w:t xml:space="preserve">of </w:t>
      </w:r>
      <w:r w:rsidR="009C4AA8">
        <w:t>a reasonable length.</w:t>
      </w:r>
    </w:p>
    <w:p w14:paraId="32C64D83" w14:textId="340E2CF0" w:rsidR="00064912" w:rsidRDefault="00064912" w:rsidP="00064912">
      <w:pPr>
        <w:pStyle w:val="Heading2"/>
      </w:pPr>
      <w:bookmarkStart w:id="247" w:name="_Toc47344206"/>
      <w:r>
        <w:lastRenderedPageBreak/>
        <w:t>Test data</w:t>
      </w:r>
      <w:bookmarkEnd w:id="247"/>
    </w:p>
    <w:p w14:paraId="4CEB2B82" w14:textId="567533F9" w:rsidR="008C6EEA" w:rsidRDefault="009B4690" w:rsidP="008C6EEA">
      <w:pPr>
        <w:keepLines w:val="0"/>
        <w:spacing w:before="0"/>
      </w:pPr>
      <w:r>
        <w:t>Poorly designed test data may not enable you to discover problems with the database.</w:t>
      </w:r>
      <w:r w:rsidR="008C6EEA" w:rsidRPr="008C6EEA">
        <w:t xml:space="preserve"> </w:t>
      </w:r>
      <w:r w:rsidR="000E58CD">
        <w:t>Test data is used for both:</w:t>
      </w:r>
    </w:p>
    <w:p w14:paraId="74F0F44A" w14:textId="5392A473" w:rsidR="008C6EEA" w:rsidRDefault="000E58CD" w:rsidP="008C6EEA">
      <w:pPr>
        <w:pStyle w:val="Bulletlist"/>
      </w:pPr>
      <w:r>
        <w:rPr>
          <w:i/>
          <w:iCs/>
        </w:rPr>
        <w:t>p</w:t>
      </w:r>
      <w:r w:rsidR="008C6EEA" w:rsidRPr="00D67527">
        <w:rPr>
          <w:i/>
          <w:iCs/>
        </w:rPr>
        <w:t>ositive testing</w:t>
      </w:r>
      <w:r w:rsidR="008C6EEA">
        <w:rPr>
          <w:i/>
          <w:iCs/>
        </w:rPr>
        <w:t>,</w:t>
      </w:r>
      <w:r w:rsidR="008C6EEA">
        <w:t xml:space="preserve"> to confirm that aspects of the database perform as expected</w:t>
      </w:r>
    </w:p>
    <w:p w14:paraId="5AD8A175" w14:textId="286FAF32" w:rsidR="008C6EEA" w:rsidRDefault="000E58CD" w:rsidP="008C6EEA">
      <w:pPr>
        <w:pStyle w:val="Bulletlist"/>
      </w:pPr>
      <w:r>
        <w:rPr>
          <w:i/>
          <w:iCs/>
        </w:rPr>
        <w:t>n</w:t>
      </w:r>
      <w:r w:rsidR="008C6EEA" w:rsidRPr="00D67527">
        <w:rPr>
          <w:i/>
          <w:iCs/>
        </w:rPr>
        <w:t>egative testing</w:t>
      </w:r>
      <w:r w:rsidR="008C6EEA">
        <w:rPr>
          <w:i/>
          <w:iCs/>
        </w:rPr>
        <w:t>,</w:t>
      </w:r>
      <w:r w:rsidR="008C6EEA">
        <w:t xml:space="preserve"> to test the capacity of the database to handle unexpected and extraordinary inputs.</w:t>
      </w:r>
    </w:p>
    <w:p w14:paraId="01DAC871" w14:textId="77777777" w:rsidR="009B4690" w:rsidRDefault="009B4690" w:rsidP="009B4690">
      <w:pPr>
        <w:keepLines w:val="0"/>
        <w:spacing w:before="0"/>
      </w:pPr>
      <w:r>
        <w:t>Test data should be created before testing begins. It can be generated by any combination of the following methods:</w:t>
      </w:r>
    </w:p>
    <w:p w14:paraId="414840F0" w14:textId="77777777" w:rsidR="009B4690" w:rsidRDefault="009B4690" w:rsidP="009B4690">
      <w:pPr>
        <w:pStyle w:val="ListNumber"/>
        <w:numPr>
          <w:ilvl w:val="0"/>
          <w:numId w:val="20"/>
        </w:numPr>
      </w:pPr>
      <w:r>
        <w:t>Manually, by either using the database server client software to enter data directly into the tables, or by writing SQL DDL statements (INSERT statements) to be executed as a script to insert the data into their respective tables.</w:t>
      </w:r>
    </w:p>
    <w:p w14:paraId="0BEFFF46" w14:textId="77777777" w:rsidR="009B4690" w:rsidRDefault="009B4690" w:rsidP="009B4690">
      <w:pPr>
        <w:pStyle w:val="ListNumber"/>
        <w:ind w:left="714" w:hanging="357"/>
      </w:pPr>
      <w:r>
        <w:t>Creating a mass copy of data that is in the production environment (an existing live system that has real data it in) and duplicating that data in the test database environment.</w:t>
      </w:r>
    </w:p>
    <w:p w14:paraId="1120E0DF" w14:textId="77777777" w:rsidR="009B4690" w:rsidRDefault="009B4690" w:rsidP="009B4690">
      <w:pPr>
        <w:pStyle w:val="ListNumber"/>
        <w:ind w:left="714" w:hanging="357"/>
      </w:pPr>
      <w:r>
        <w:t>Creating a mass copy of data from decommissioned legacy systems and moving the data to the new test database environment.</w:t>
      </w:r>
    </w:p>
    <w:p w14:paraId="355F8695" w14:textId="77777777" w:rsidR="009B4690" w:rsidRDefault="009B4690" w:rsidP="009B4690">
      <w:pPr>
        <w:pStyle w:val="ListNumber"/>
        <w:ind w:left="714" w:hanging="357"/>
      </w:pPr>
      <w:r>
        <w:t>Generating test data using automated tools.</w:t>
      </w:r>
    </w:p>
    <w:p w14:paraId="2CBAC51E" w14:textId="1269AC6C" w:rsidR="009B4690" w:rsidRDefault="009B4690" w:rsidP="009B4690">
      <w:pPr>
        <w:keepLines w:val="0"/>
        <w:spacing w:before="0"/>
      </w:pPr>
      <w:r>
        <w:t>Often the creation of test data from existing databases, whether they’re production databases or legacy databases, will require a migration process where the data must be prepared for the test database environment. This may include ensuring that the test data meets the schema of the test database, particularly its datatypes.</w:t>
      </w:r>
    </w:p>
    <w:p w14:paraId="7B085411" w14:textId="3B740495" w:rsidR="00064912" w:rsidRDefault="00064912" w:rsidP="00064912">
      <w:pPr>
        <w:pStyle w:val="Heading2"/>
      </w:pPr>
      <w:bookmarkStart w:id="248" w:name="_Toc47344207"/>
      <w:r>
        <w:t>Types of testing</w:t>
      </w:r>
      <w:bookmarkEnd w:id="248"/>
    </w:p>
    <w:p w14:paraId="1428D237" w14:textId="77777777" w:rsidR="009B4690" w:rsidRDefault="009B4690" w:rsidP="009B4690">
      <w:pPr>
        <w:keepLines w:val="0"/>
        <w:spacing w:before="0"/>
      </w:pPr>
      <w:r>
        <w:t>There are several types of tests that can be performed on a relational database. These include the following:</w:t>
      </w:r>
    </w:p>
    <w:p w14:paraId="7D1531F0" w14:textId="77777777" w:rsidR="009B4690" w:rsidRDefault="009B4690" w:rsidP="009B4690">
      <w:pPr>
        <w:pStyle w:val="ListBullet"/>
      </w:pPr>
      <w:r>
        <w:t>White box testing is a technique designed to test queries that are known, which have been written to meet the information requirements of the organisation that owns the database.</w:t>
      </w:r>
    </w:p>
    <w:p w14:paraId="3129B99A" w14:textId="77777777" w:rsidR="009B4690" w:rsidRDefault="009B4690" w:rsidP="009B4690">
      <w:pPr>
        <w:pStyle w:val="ListBullet"/>
        <w:numPr>
          <w:ilvl w:val="1"/>
          <w:numId w:val="3"/>
        </w:numPr>
      </w:pPr>
      <w:r>
        <w:t>The test data should test as many relationships as possible, including testing aggregation of the data to produce aggregated information.</w:t>
      </w:r>
    </w:p>
    <w:p w14:paraId="28C214B3" w14:textId="77777777" w:rsidR="009B4690" w:rsidRDefault="009B4690" w:rsidP="009B4690">
      <w:pPr>
        <w:pStyle w:val="ListBullet"/>
        <w:numPr>
          <w:ilvl w:val="1"/>
          <w:numId w:val="3"/>
        </w:numPr>
      </w:pPr>
      <w:r>
        <w:lastRenderedPageBreak/>
        <w:t>The test data and the tests themselves should also test the creation of new records, particularly in tables related both in 1:M and M:N relationships (using a bridging table). The deletion and updating of data should also be thoroughly tested to ensure that the business rules regarding updates and deletes have been implemented correctly.</w:t>
      </w:r>
    </w:p>
    <w:p w14:paraId="38A0E301" w14:textId="77777777" w:rsidR="009B4690" w:rsidRDefault="009B4690" w:rsidP="009B4690">
      <w:pPr>
        <w:pStyle w:val="ListBullet"/>
        <w:numPr>
          <w:ilvl w:val="1"/>
          <w:numId w:val="3"/>
        </w:numPr>
      </w:pPr>
      <w:r>
        <w:t>Negative testing should also be performed using invalid data types, parameter values, joins and various combinations of test data.</w:t>
      </w:r>
    </w:p>
    <w:p w14:paraId="0F317E40" w14:textId="77777777" w:rsidR="009B4690" w:rsidRDefault="009B4690" w:rsidP="009B4690">
      <w:pPr>
        <w:pStyle w:val="ListBullet"/>
      </w:pPr>
      <w:r>
        <w:t>Performance testing should be conducted to ensure that the database provides information at the rate that’s expected by the accessing applications. For example, information produced by a database for a website should be available in the pages of the site within the specified time requirements, otherwise customers will go elsewhere. Performance testing should also be conducted under the anticipated loads that the database should expect to encounter during its normal operational lifetime.</w:t>
      </w:r>
    </w:p>
    <w:p w14:paraId="78C50B67" w14:textId="77777777" w:rsidR="009B4690" w:rsidRDefault="009B4690" w:rsidP="009B4690">
      <w:pPr>
        <w:pStyle w:val="ListBullet"/>
      </w:pPr>
      <w:r>
        <w:t>Security testing should also be conducted to ensure the security of the data. Security testing should encompass the following aspects of data security:</w:t>
      </w:r>
    </w:p>
    <w:p w14:paraId="3A536A6D" w14:textId="77777777" w:rsidR="009B4690" w:rsidRDefault="009B4690" w:rsidP="009B4690">
      <w:pPr>
        <w:pStyle w:val="ListBullet"/>
        <w:numPr>
          <w:ilvl w:val="1"/>
          <w:numId w:val="3"/>
        </w:numPr>
        <w:rPr>
          <w:lang w:eastAsia="en-US"/>
        </w:rPr>
      </w:pPr>
      <w:r>
        <w:rPr>
          <w:lang w:eastAsia="en-US"/>
        </w:rPr>
        <w:t>Ensure that the confidentiality of the data is maintained.</w:t>
      </w:r>
    </w:p>
    <w:p w14:paraId="2D26A2C1" w14:textId="77777777" w:rsidR="009B4690" w:rsidRDefault="009B4690" w:rsidP="009B4690">
      <w:pPr>
        <w:pStyle w:val="ListBullet"/>
        <w:numPr>
          <w:ilvl w:val="1"/>
          <w:numId w:val="3"/>
        </w:numPr>
        <w:rPr>
          <w:lang w:eastAsia="en-US"/>
        </w:rPr>
      </w:pPr>
      <w:r>
        <w:rPr>
          <w:lang w:eastAsia="en-US"/>
        </w:rPr>
        <w:t>Ensure that the integrity of the data is maintained. This will require checking the database design and the data model to ensure that it meets the requirements of the relational data model and the rules of normalisation.</w:t>
      </w:r>
    </w:p>
    <w:p w14:paraId="3E3E80B5" w14:textId="77777777" w:rsidR="009B4690" w:rsidRDefault="009B4690" w:rsidP="009B4690">
      <w:pPr>
        <w:pStyle w:val="ListBullet"/>
        <w:keepLines w:val="0"/>
        <w:numPr>
          <w:ilvl w:val="1"/>
          <w:numId w:val="3"/>
        </w:numPr>
        <w:spacing w:before="0"/>
      </w:pPr>
      <w:r>
        <w:rPr>
          <w:lang w:eastAsia="en-US"/>
        </w:rPr>
        <w:t>Authentication and authorisation of access to the data. Testing should ensure the people or systems accessing the data are authenticated, i.e. they’re confirmed to be who they say they are. Testing should also confirm that the various roles that have been defined to access the data are authorised to access that data.</w:t>
      </w:r>
    </w:p>
    <w:p w14:paraId="7EDC7B3D" w14:textId="77777777" w:rsidR="009B4690" w:rsidRDefault="009B4690" w:rsidP="009B4690">
      <w:pPr>
        <w:pStyle w:val="ListBullet"/>
      </w:pPr>
      <w:r>
        <w:t>Black box testing should be conducted to test user-stored procedures, functions, triggers and insert, update and delete actions.</w:t>
      </w:r>
    </w:p>
    <w:p w14:paraId="6B70CB0B" w14:textId="77777777" w:rsidR="009B4690" w:rsidRPr="00B2780C" w:rsidRDefault="009B4690" w:rsidP="009B4690">
      <w:pPr>
        <w:pStyle w:val="HeadingDecorative"/>
      </w:pPr>
      <w:r w:rsidRPr="00B2780C">
        <w:tab/>
      </w:r>
      <w:r w:rsidRPr="00B2780C">
        <w:rPr>
          <w:noProof/>
        </w:rPr>
        <w:drawing>
          <wp:inline distT="0" distB="0" distL="0" distR="0" wp14:anchorId="3DB7410D" wp14:editId="3A4768D0">
            <wp:extent cx="360000" cy="360000"/>
            <wp:effectExtent l="0" t="0" r="2540" b="2540"/>
            <wp:docPr id="59"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612A56CF" w14:textId="77777777" w:rsidR="009B4690" w:rsidRPr="00B2780C" w:rsidRDefault="009B4690" w:rsidP="009B4690">
      <w:pPr>
        <w:pStyle w:val="Heading2"/>
        <w:spacing w:before="0"/>
        <w:rPr>
          <w:noProof w:val="0"/>
        </w:rPr>
      </w:pPr>
      <w:bookmarkStart w:id="249" w:name="_Toc46131919"/>
      <w:bookmarkStart w:id="250" w:name="_Toc47001909"/>
      <w:bookmarkStart w:id="251" w:name="_Toc47344208"/>
      <w:r w:rsidRPr="00B2780C">
        <w:rPr>
          <w:noProof w:val="0"/>
        </w:rPr>
        <w:t xml:space="preserve">Video: </w:t>
      </w:r>
      <w:r>
        <w:rPr>
          <w:noProof w:val="0"/>
        </w:rPr>
        <w:t>Test data g</w:t>
      </w:r>
      <w:r w:rsidRPr="00D36669">
        <w:rPr>
          <w:noProof w:val="0"/>
        </w:rPr>
        <w:t>eneration in SQL</w:t>
      </w:r>
      <w:bookmarkEnd w:id="249"/>
      <w:bookmarkEnd w:id="250"/>
      <w:bookmarkEnd w:id="251"/>
    </w:p>
    <w:p w14:paraId="3051401B" w14:textId="77777777" w:rsidR="009B4690" w:rsidRDefault="009B4690" w:rsidP="009B4690">
      <w:r>
        <w:t>Watch this video to learn</w:t>
      </w:r>
      <w:r w:rsidRPr="009D63D8">
        <w:t xml:space="preserve"> how can you generate test data for tables with</w:t>
      </w:r>
      <w:r>
        <w:t>in one</w:t>
      </w:r>
      <w:r w:rsidRPr="009D63D8">
        <w:t xml:space="preserve"> minute using only SQL queries</w:t>
      </w:r>
      <w:r>
        <w:t>.</w:t>
      </w:r>
    </w:p>
    <w:p w14:paraId="38151DC8" w14:textId="16A3A166" w:rsidR="009B4690" w:rsidRDefault="006D3652" w:rsidP="00F777DD">
      <w:pPr>
        <w:keepNext/>
      </w:pPr>
      <w:hyperlink r:id="rId235" w:history="1">
        <w:r w:rsidR="009B4690" w:rsidRPr="007A37A6">
          <w:rPr>
            <w:rStyle w:val="Hyperlink"/>
          </w:rPr>
          <w:t>Test data generation in SQL within 1 minute</w:t>
        </w:r>
      </w:hyperlink>
      <w:r w:rsidR="009B4690">
        <w:t xml:space="preserve"> (YouTube 21:25 mins).</w:t>
      </w:r>
    </w:p>
    <w:p w14:paraId="1D24508F" w14:textId="77777777" w:rsidR="009B4690" w:rsidRPr="00B2780C" w:rsidRDefault="009B4690" w:rsidP="009B4690">
      <w:pPr>
        <w:spacing w:after="0"/>
      </w:pPr>
      <w:r>
        <w:rPr>
          <w:noProof/>
          <w:lang w:eastAsia="en-AU"/>
        </w:rPr>
        <w:drawing>
          <wp:inline distT="0" distB="0" distL="0" distR="0" wp14:anchorId="608CCC47" wp14:editId="14859C08">
            <wp:extent cx="2826008" cy="2119506"/>
            <wp:effectExtent l="0" t="0" r="0" b="0"/>
            <wp:docPr id="1108125308" name="Video 61">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61"/>
                    <pic:cNvPicPr/>
                  </pic:nvPicPr>
                  <pic:blipFill>
                    <a:blip r:embed="rId23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f8m9lXNPnc&quot; frameborder=&quot;0&quot; type=&quot;text/html&quot; width=&quot;816&quot; height=&quot;480&quot; /&gt;" h="480" w="816"/>
                        </a:ext>
                      </a:extLst>
                    </a:blip>
                    <a:stretch>
                      <a:fillRect/>
                    </a:stretch>
                  </pic:blipFill>
                  <pic:spPr>
                    <a:xfrm>
                      <a:off x="0" y="0"/>
                      <a:ext cx="2826008" cy="2119506"/>
                    </a:xfrm>
                    <a:prstGeom prst="rect">
                      <a:avLst/>
                    </a:prstGeom>
                  </pic:spPr>
                </pic:pic>
              </a:graphicData>
            </a:graphic>
          </wp:inline>
        </w:drawing>
      </w:r>
    </w:p>
    <w:p w14:paraId="15333BB1" w14:textId="77777777" w:rsidR="009B4690" w:rsidRPr="00B2780C" w:rsidRDefault="009B4690" w:rsidP="009B4690">
      <w:pPr>
        <w:pStyle w:val="Caption"/>
        <w:keepNext w:val="0"/>
      </w:pPr>
      <w:r w:rsidRPr="009D63D8">
        <w:t>https://youtu.be/Lf8m9lXNPnc</w:t>
      </w:r>
    </w:p>
    <w:p w14:paraId="6985C28D" w14:textId="77777777" w:rsidR="009B4690" w:rsidRPr="00B2780C" w:rsidRDefault="009B4690" w:rsidP="009B4690">
      <w:pPr>
        <w:pStyle w:val="Heading2"/>
        <w:rPr>
          <w:noProof w:val="0"/>
        </w:rPr>
      </w:pPr>
      <w:bookmarkStart w:id="252" w:name="_Toc46131920"/>
      <w:bookmarkStart w:id="253" w:name="_Toc47001910"/>
      <w:bookmarkStart w:id="254" w:name="_Toc47344209"/>
      <w:r w:rsidRPr="00B2780C">
        <w:rPr>
          <w:noProof w:val="0"/>
        </w:rPr>
        <w:t xml:space="preserve">Video: </w:t>
      </w:r>
      <w:r>
        <w:rPr>
          <w:noProof w:val="0"/>
        </w:rPr>
        <w:t>C</w:t>
      </w:r>
      <w:r w:rsidRPr="00574EAB">
        <w:rPr>
          <w:noProof w:val="0"/>
        </w:rPr>
        <w:t>reating large tables with random data</w:t>
      </w:r>
      <w:bookmarkEnd w:id="252"/>
      <w:bookmarkEnd w:id="253"/>
      <w:bookmarkEnd w:id="254"/>
    </w:p>
    <w:p w14:paraId="4B857F7A" w14:textId="77777777" w:rsidR="009B4690" w:rsidRDefault="009B4690" w:rsidP="009B4690">
      <w:r>
        <w:t>Watch t</w:t>
      </w:r>
      <w:r w:rsidRPr="00D36669">
        <w:t xml:space="preserve">his video </w:t>
      </w:r>
      <w:r>
        <w:t>to learn how to</w:t>
      </w:r>
      <w:r w:rsidRPr="00D36669">
        <w:t xml:space="preserve"> insert</w:t>
      </w:r>
      <w:r>
        <w:t xml:space="preserve"> a </w:t>
      </w:r>
      <w:r w:rsidRPr="00D36669">
        <w:t>large amount of random data into SQL server tables for performance testing</w:t>
      </w:r>
      <w:r>
        <w:t>.</w:t>
      </w:r>
    </w:p>
    <w:p w14:paraId="5B784682" w14:textId="1E738EBD" w:rsidR="009B4690" w:rsidRPr="00B2780C" w:rsidRDefault="006D3652" w:rsidP="009B4690">
      <w:hyperlink r:id="rId238" w:history="1">
        <w:r w:rsidR="009B4690" w:rsidRPr="00181A26">
          <w:rPr>
            <w:rStyle w:val="Hyperlink"/>
          </w:rPr>
          <w:t>Creating a large table with random data for performance testing Part 61</w:t>
        </w:r>
      </w:hyperlink>
      <w:r w:rsidR="009B4690">
        <w:t xml:space="preserve"> (YouTube 17:17 mins)</w:t>
      </w:r>
      <w:r w:rsidR="009B4690" w:rsidRPr="00D36669">
        <w:t>.</w:t>
      </w:r>
    </w:p>
    <w:p w14:paraId="3035C53D" w14:textId="77777777" w:rsidR="009B4690" w:rsidRPr="00B2780C" w:rsidRDefault="009B4690" w:rsidP="009B4690">
      <w:r>
        <w:rPr>
          <w:noProof/>
          <w:lang w:eastAsia="en-AU"/>
        </w:rPr>
        <w:drawing>
          <wp:inline distT="0" distB="0" distL="0" distR="0" wp14:anchorId="64BFA962" wp14:editId="27D20392">
            <wp:extent cx="2903529" cy="2177647"/>
            <wp:effectExtent l="0" t="0" r="0" b="0"/>
            <wp:docPr id="2015416924" name="Video 62">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62"/>
                    <pic:cNvPicPr/>
                  </pic:nvPicPr>
                  <pic:blipFill>
                    <a:blip r:embed="rId24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RizVYigF4GI&quot; frameborder=&quot;0&quot; type=&quot;text/html&quot; width=&quot;816&quot; height=&quot;480&quot; /&gt;" h="480" w="816"/>
                        </a:ext>
                      </a:extLst>
                    </a:blip>
                    <a:stretch>
                      <a:fillRect/>
                    </a:stretch>
                  </pic:blipFill>
                  <pic:spPr>
                    <a:xfrm>
                      <a:off x="0" y="0"/>
                      <a:ext cx="2903529" cy="2177647"/>
                    </a:xfrm>
                    <a:prstGeom prst="rect">
                      <a:avLst/>
                    </a:prstGeom>
                  </pic:spPr>
                </pic:pic>
              </a:graphicData>
            </a:graphic>
          </wp:inline>
        </w:drawing>
      </w:r>
    </w:p>
    <w:p w14:paraId="19DC911A" w14:textId="77777777" w:rsidR="009B4690" w:rsidRPr="00B2780C" w:rsidRDefault="009B4690" w:rsidP="009B4690">
      <w:pPr>
        <w:pStyle w:val="Caption"/>
        <w:keepNext w:val="0"/>
        <w:spacing w:before="0"/>
      </w:pPr>
      <w:r w:rsidRPr="00574EAB">
        <w:t>https://youtu.be/RizVYigF4GI</w:t>
      </w:r>
    </w:p>
    <w:p w14:paraId="054CDC62" w14:textId="77777777" w:rsidR="0040222F" w:rsidRPr="00B2780C" w:rsidRDefault="0040222F" w:rsidP="0040222F">
      <w:pPr>
        <w:pStyle w:val="HeadingDecorative"/>
      </w:pPr>
      <w:r w:rsidRPr="00B2780C">
        <w:lastRenderedPageBreak/>
        <w:tab/>
      </w:r>
      <w:r w:rsidRPr="00B2780C">
        <w:rPr>
          <w:noProof/>
        </w:rPr>
        <w:drawing>
          <wp:inline distT="0" distB="0" distL="0" distR="0" wp14:anchorId="0EF29587" wp14:editId="0B5F269A">
            <wp:extent cx="360000" cy="360000"/>
            <wp:effectExtent l="0" t="0" r="2540" b="2540"/>
            <wp:docPr id="1834394323"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70AF44E2" w14:textId="40A196F7" w:rsidR="0040222F" w:rsidRDefault="0040222F" w:rsidP="0040222F">
      <w:pPr>
        <w:pStyle w:val="Heading2"/>
        <w:rPr>
          <w:noProof w:val="0"/>
        </w:rPr>
      </w:pPr>
      <w:bookmarkStart w:id="255" w:name="_Toc47344210"/>
      <w:r w:rsidRPr="00B2780C">
        <w:rPr>
          <w:noProof w:val="0"/>
        </w:rPr>
        <w:t xml:space="preserve">Activity </w:t>
      </w:r>
      <w:r>
        <w:rPr>
          <w:noProof w:val="0"/>
        </w:rPr>
        <w:t>4.4</w:t>
      </w:r>
      <w:r w:rsidRPr="00B2780C">
        <w:rPr>
          <w:noProof w:val="0"/>
        </w:rPr>
        <w:t xml:space="preserve">: </w:t>
      </w:r>
      <w:r>
        <w:rPr>
          <w:noProof w:val="0"/>
        </w:rPr>
        <w:t>Create a test plan</w:t>
      </w:r>
      <w:bookmarkEnd w:id="255"/>
    </w:p>
    <w:p w14:paraId="122967B6" w14:textId="4D1BA2F6" w:rsidR="0040222F" w:rsidRPr="0040222F" w:rsidRDefault="00A37948" w:rsidP="0040222F">
      <w:pPr>
        <w:rPr>
          <w:lang w:eastAsia="en-AU"/>
        </w:rPr>
      </w:pPr>
      <w:r>
        <w:rPr>
          <w:lang w:eastAsia="en-AU"/>
        </w:rPr>
        <w:t>Create a short test plan to test one of the tables that you have created for the courier company governance database.</w:t>
      </w:r>
      <w:r w:rsidR="00065A45">
        <w:rPr>
          <w:lang w:eastAsia="en-AU"/>
        </w:rPr>
        <w:t xml:space="preserve"> Discuss </w:t>
      </w:r>
      <w:r w:rsidR="00EF60CA">
        <w:rPr>
          <w:lang w:eastAsia="en-AU"/>
        </w:rPr>
        <w:t>your plan with other members of your class.</w:t>
      </w:r>
    </w:p>
    <w:p w14:paraId="3FDBC04D" w14:textId="38E90560" w:rsidR="004F7AB4" w:rsidRDefault="004F7AB4" w:rsidP="004F7AB4">
      <w:pPr>
        <w:pStyle w:val="Heading2"/>
      </w:pPr>
      <w:bookmarkStart w:id="256" w:name="_Toc47344211"/>
      <w:r>
        <w:t>Debugging and problem solving</w:t>
      </w:r>
      <w:bookmarkEnd w:id="256"/>
    </w:p>
    <w:p w14:paraId="5E801069" w14:textId="3F4316C1" w:rsidR="004F7AB4" w:rsidRDefault="00394794" w:rsidP="004F7AB4">
      <w:pPr>
        <w:rPr>
          <w:lang w:eastAsia="en-AU"/>
        </w:rPr>
      </w:pPr>
      <w:r>
        <w:rPr>
          <w:lang w:eastAsia="en-AU"/>
        </w:rPr>
        <w:t>As a result of your testing, you may</w:t>
      </w:r>
      <w:r w:rsidR="00F0285C">
        <w:rPr>
          <w:lang w:eastAsia="en-AU"/>
        </w:rPr>
        <w:t xml:space="preserve"> have discovered some </w:t>
      </w:r>
      <w:r w:rsidR="000B4345">
        <w:rPr>
          <w:lang w:eastAsia="en-AU"/>
        </w:rPr>
        <w:t xml:space="preserve">flaws or </w:t>
      </w:r>
      <w:r w:rsidR="00F0285C">
        <w:rPr>
          <w:lang w:eastAsia="en-AU"/>
        </w:rPr>
        <w:t>errors in your database design.</w:t>
      </w:r>
      <w:r w:rsidR="000B4345">
        <w:rPr>
          <w:lang w:eastAsia="en-AU"/>
        </w:rPr>
        <w:t xml:space="preserve"> There are many common </w:t>
      </w:r>
      <w:r w:rsidR="005438C8">
        <w:rPr>
          <w:lang w:eastAsia="en-AU"/>
        </w:rPr>
        <w:t xml:space="preserve">design mistakes that can cause </w:t>
      </w:r>
      <w:r w:rsidR="000B4345">
        <w:rPr>
          <w:lang w:eastAsia="en-AU"/>
        </w:rPr>
        <w:t>errors</w:t>
      </w:r>
      <w:r w:rsidR="00FE5B80">
        <w:rPr>
          <w:lang w:eastAsia="en-AU"/>
        </w:rPr>
        <w:t xml:space="preserve"> </w:t>
      </w:r>
      <w:r w:rsidR="005438C8">
        <w:rPr>
          <w:lang w:eastAsia="en-AU"/>
        </w:rPr>
        <w:t xml:space="preserve">with your database, including </w:t>
      </w:r>
      <w:r w:rsidR="00EA7F34">
        <w:rPr>
          <w:lang w:eastAsia="en-AU"/>
        </w:rPr>
        <w:t xml:space="preserve">poor planning, incorrect incomplete normalisation, </w:t>
      </w:r>
      <w:r w:rsidR="007F31D5">
        <w:rPr>
          <w:lang w:eastAsia="en-AU"/>
        </w:rPr>
        <w:t xml:space="preserve">and </w:t>
      </w:r>
      <w:r w:rsidR="00EA7F34">
        <w:rPr>
          <w:lang w:eastAsia="en-AU"/>
        </w:rPr>
        <w:t>lack of naming standards</w:t>
      </w:r>
      <w:r w:rsidR="007F31D5">
        <w:rPr>
          <w:lang w:eastAsia="en-AU"/>
        </w:rPr>
        <w:t>, documentation and testing.</w:t>
      </w:r>
    </w:p>
    <w:p w14:paraId="05634BC8" w14:textId="7551B46F" w:rsidR="00293187" w:rsidRDefault="00293187" w:rsidP="004F7AB4">
      <w:pPr>
        <w:rPr>
          <w:lang w:eastAsia="en-AU"/>
        </w:rPr>
      </w:pPr>
      <w:r>
        <w:rPr>
          <w:lang w:eastAsia="en-AU"/>
        </w:rPr>
        <w:t xml:space="preserve">However, how do you find a mistake that’s already been made? </w:t>
      </w:r>
      <w:r w:rsidR="0096276A">
        <w:rPr>
          <w:lang w:eastAsia="en-AU"/>
        </w:rPr>
        <w:t xml:space="preserve">Using a problem-solving </w:t>
      </w:r>
      <w:r w:rsidR="00174B16">
        <w:rPr>
          <w:lang w:eastAsia="en-AU"/>
        </w:rPr>
        <w:t>process</w:t>
      </w:r>
      <w:r w:rsidR="0096276A">
        <w:rPr>
          <w:lang w:eastAsia="en-AU"/>
        </w:rPr>
        <w:t xml:space="preserve"> is a good start. </w:t>
      </w:r>
      <w:r w:rsidR="00174B16">
        <w:rPr>
          <w:lang w:eastAsia="en-AU"/>
        </w:rPr>
        <w:t>This can include the following steps:</w:t>
      </w:r>
    </w:p>
    <w:p w14:paraId="5A83FA3D" w14:textId="433B8D90" w:rsidR="00174B16" w:rsidRDefault="00174B16" w:rsidP="00C278D6">
      <w:pPr>
        <w:pStyle w:val="ListNumber"/>
        <w:numPr>
          <w:ilvl w:val="0"/>
          <w:numId w:val="21"/>
        </w:numPr>
        <w:rPr>
          <w:lang w:eastAsia="en-AU"/>
        </w:rPr>
      </w:pPr>
      <w:r>
        <w:rPr>
          <w:lang w:eastAsia="en-AU"/>
        </w:rPr>
        <w:t>Define the problem</w:t>
      </w:r>
    </w:p>
    <w:p w14:paraId="5EB295B1" w14:textId="4E42E624" w:rsidR="00174B16" w:rsidRDefault="00174B16" w:rsidP="00C278D6">
      <w:pPr>
        <w:pStyle w:val="ListNumber"/>
        <w:rPr>
          <w:lang w:eastAsia="en-AU"/>
        </w:rPr>
      </w:pPr>
      <w:r>
        <w:rPr>
          <w:lang w:eastAsia="en-AU"/>
        </w:rPr>
        <w:t>List all possible solutions</w:t>
      </w:r>
    </w:p>
    <w:p w14:paraId="7783DDA0" w14:textId="13B394B0" w:rsidR="00174B16" w:rsidRDefault="00174B16" w:rsidP="00C278D6">
      <w:pPr>
        <w:pStyle w:val="ListNumber"/>
        <w:rPr>
          <w:lang w:eastAsia="en-AU"/>
        </w:rPr>
      </w:pPr>
      <w:r>
        <w:rPr>
          <w:lang w:eastAsia="en-AU"/>
        </w:rPr>
        <w:t>Evaluate options</w:t>
      </w:r>
    </w:p>
    <w:p w14:paraId="6B5BD517" w14:textId="1B1EDEAD" w:rsidR="00174B16" w:rsidRDefault="00174B16" w:rsidP="00C278D6">
      <w:pPr>
        <w:pStyle w:val="ListNumber"/>
        <w:rPr>
          <w:lang w:eastAsia="en-AU"/>
        </w:rPr>
      </w:pPr>
      <w:r>
        <w:rPr>
          <w:lang w:eastAsia="en-AU"/>
        </w:rPr>
        <w:t>Select the best solution</w:t>
      </w:r>
    </w:p>
    <w:p w14:paraId="0A5146A0" w14:textId="6C64644D" w:rsidR="00174B16" w:rsidRDefault="00C278D6" w:rsidP="00C278D6">
      <w:pPr>
        <w:pStyle w:val="ListNumber"/>
        <w:rPr>
          <w:lang w:eastAsia="en-AU"/>
        </w:rPr>
      </w:pPr>
      <w:r>
        <w:rPr>
          <w:lang w:eastAsia="en-AU"/>
        </w:rPr>
        <w:t>Plan to implement your solution</w:t>
      </w:r>
    </w:p>
    <w:p w14:paraId="6268BD81" w14:textId="371F2763" w:rsidR="00C278D6" w:rsidRDefault="00C278D6" w:rsidP="00C278D6">
      <w:pPr>
        <w:pStyle w:val="ListNumber"/>
        <w:rPr>
          <w:lang w:eastAsia="en-AU"/>
        </w:rPr>
      </w:pPr>
      <w:r>
        <w:rPr>
          <w:lang w:eastAsia="en-AU"/>
        </w:rPr>
        <w:t>Communicate your solution.</w:t>
      </w:r>
    </w:p>
    <w:p w14:paraId="5CF7C2BA" w14:textId="77777777" w:rsidR="006B7623" w:rsidRPr="00B2780C" w:rsidRDefault="006B7623" w:rsidP="006B7623">
      <w:pPr>
        <w:pStyle w:val="HeadingDecorative"/>
      </w:pPr>
      <w:r w:rsidRPr="00B2780C">
        <w:tab/>
      </w:r>
      <w:r w:rsidRPr="00B2780C">
        <w:rPr>
          <w:noProof/>
        </w:rPr>
        <w:drawing>
          <wp:inline distT="0" distB="0" distL="0" distR="0" wp14:anchorId="2D3E5C60" wp14:editId="4C6A9CA6">
            <wp:extent cx="360000" cy="360000"/>
            <wp:effectExtent l="0" t="0" r="2540" b="2540"/>
            <wp:docPr id="925315456" name="Graphic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on_Reading_Mauve-AAA.svg"/>
                    <pic:cNvPicPr/>
                  </pic:nvPicPr>
                  <pic:blipFill>
                    <a:blip r:embed="rId24">
                      <a:extLst>
                        <a:ext uri="{96DAC541-7B7A-43D3-8B79-37D633B846F1}">
                          <asvg:svgBlip xmlns:asvg="http://schemas.microsoft.com/office/drawing/2016/SVG/main" r:embed="rId25"/>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Resources</w:t>
      </w:r>
    </w:p>
    <w:p w14:paraId="27F64193" w14:textId="77777777" w:rsidR="006B7623" w:rsidRPr="00B2780C" w:rsidRDefault="006B7623" w:rsidP="006B7623">
      <w:pPr>
        <w:pStyle w:val="Heading2"/>
        <w:rPr>
          <w:noProof w:val="0"/>
        </w:rPr>
      </w:pPr>
      <w:bookmarkStart w:id="257" w:name="_Toc47344212"/>
      <w:r w:rsidRPr="00B2780C">
        <w:rPr>
          <w:noProof w:val="0"/>
        </w:rPr>
        <w:t>Additional resources</w:t>
      </w:r>
      <w:bookmarkEnd w:id="257"/>
    </w:p>
    <w:p w14:paraId="60DC5A61" w14:textId="641B6667" w:rsidR="006B7623" w:rsidRDefault="006B7623" w:rsidP="006B7623">
      <w:pPr>
        <w:rPr>
          <w:lang w:eastAsia="en-AU"/>
        </w:rPr>
      </w:pPr>
      <w:r>
        <w:rPr>
          <w:lang w:eastAsia="en-AU"/>
        </w:rPr>
        <w:t xml:space="preserve">Read the article </w:t>
      </w:r>
      <w:hyperlink r:id="rId241" w:history="1">
        <w:r w:rsidRPr="00293187">
          <w:rPr>
            <w:rStyle w:val="Hyperlink"/>
            <w:lang w:eastAsia="en-AU"/>
          </w:rPr>
          <w:t>Ten Common Database Design Mistakes</w:t>
        </w:r>
      </w:hyperlink>
      <w:r>
        <w:rPr>
          <w:lang w:eastAsia="en-AU"/>
        </w:rPr>
        <w:t xml:space="preserve"> to learn more about the types of mistakes you should avoid when designing a database.</w:t>
      </w:r>
    </w:p>
    <w:p w14:paraId="4136C9DF" w14:textId="3F12709B" w:rsidR="00C278D6" w:rsidRDefault="008A39A2" w:rsidP="00C278D6">
      <w:pPr>
        <w:rPr>
          <w:lang w:eastAsia="en-AU"/>
        </w:rPr>
      </w:pPr>
      <w:r>
        <w:rPr>
          <w:lang w:eastAsia="en-AU"/>
        </w:rPr>
        <w:t>R</w:t>
      </w:r>
      <w:r w:rsidR="00C278D6">
        <w:rPr>
          <w:lang w:eastAsia="en-AU"/>
        </w:rPr>
        <w:t>ead more about</w:t>
      </w:r>
      <w:r w:rsidR="00981BC6">
        <w:rPr>
          <w:lang w:eastAsia="en-AU"/>
        </w:rPr>
        <w:t xml:space="preserve"> problem-solving techniques at the following websites:</w:t>
      </w:r>
    </w:p>
    <w:p w14:paraId="4176BE61" w14:textId="7F670423" w:rsidR="00981BC6" w:rsidRPr="00494303" w:rsidRDefault="00494303" w:rsidP="00074A65">
      <w:pPr>
        <w:pStyle w:val="ListBullet"/>
        <w:rPr>
          <w:rStyle w:val="Hyperlink"/>
        </w:rPr>
      </w:pPr>
      <w:r>
        <w:fldChar w:fldCharType="begin"/>
      </w:r>
      <w:r>
        <w:instrText xml:space="preserve"> HYPERLINK "https://credentials.deakin.edu.au/problem-solving-techniques-steps-and-methods/" </w:instrText>
      </w:r>
      <w:r>
        <w:fldChar w:fldCharType="separate"/>
      </w:r>
      <w:r w:rsidR="00245FB1" w:rsidRPr="00494303">
        <w:rPr>
          <w:rStyle w:val="Hyperlink"/>
        </w:rPr>
        <w:t>Problem solving techniques: Steps and methods</w:t>
      </w:r>
    </w:p>
    <w:p w14:paraId="540A62EE" w14:textId="5237A37A" w:rsidR="00245FB1" w:rsidRPr="004F7AB4" w:rsidRDefault="00494303" w:rsidP="00074A65">
      <w:pPr>
        <w:pStyle w:val="ListBullet"/>
      </w:pPr>
      <w:r>
        <w:fldChar w:fldCharType="end"/>
      </w:r>
      <w:hyperlink r:id="rId242" w:history="1">
        <w:r w:rsidR="00245FB1" w:rsidRPr="00074A65">
          <w:rPr>
            <w:rStyle w:val="Hyperlink"/>
          </w:rPr>
          <w:t>Methods and Exercises for Effective Problem Solving</w:t>
        </w:r>
      </w:hyperlink>
      <w:r w:rsidR="00074A65">
        <w:t>.</w:t>
      </w:r>
    </w:p>
    <w:p w14:paraId="0C885675" w14:textId="145026CE" w:rsidR="005C7940" w:rsidRDefault="00860EE9" w:rsidP="009B4690">
      <w:pPr>
        <w:pStyle w:val="Heading1"/>
      </w:pPr>
      <w:bookmarkStart w:id="258" w:name="_Toc47344213"/>
      <w:r>
        <w:lastRenderedPageBreak/>
        <w:t>P</w:t>
      </w:r>
      <w:r w:rsidR="005C7940">
        <w:t>opulat</w:t>
      </w:r>
      <w:r w:rsidR="00646EAE">
        <w:t>ing</w:t>
      </w:r>
      <w:r w:rsidR="005C7940">
        <w:t xml:space="preserve"> the tables with data</w:t>
      </w:r>
      <w:bookmarkEnd w:id="245"/>
      <w:bookmarkEnd w:id="258"/>
    </w:p>
    <w:p w14:paraId="06EFB994" w14:textId="03E481DD" w:rsidR="005C7940" w:rsidRDefault="005C7940" w:rsidP="005C7940">
      <w:pPr>
        <w:rPr>
          <w:lang w:eastAsia="en-AU"/>
        </w:rPr>
      </w:pPr>
      <w:r>
        <w:rPr>
          <w:lang w:eastAsia="en-AU"/>
        </w:rPr>
        <w:t xml:space="preserve">You are now ready to populate the database with data. There are </w:t>
      </w:r>
      <w:r w:rsidR="002A64FA">
        <w:rPr>
          <w:lang w:eastAsia="en-AU"/>
        </w:rPr>
        <w:t>several</w:t>
      </w:r>
      <w:r>
        <w:rPr>
          <w:lang w:eastAsia="en-AU"/>
        </w:rPr>
        <w:t xml:space="preserve"> ways that </w:t>
      </w:r>
      <w:r w:rsidR="00FC2595">
        <w:rPr>
          <w:lang w:eastAsia="en-AU"/>
        </w:rPr>
        <w:t>this can be done</w:t>
      </w:r>
      <w:r>
        <w:rPr>
          <w:lang w:eastAsia="en-AU"/>
        </w:rPr>
        <w:t>.</w:t>
      </w:r>
    </w:p>
    <w:p w14:paraId="135FEEF3" w14:textId="4353B543" w:rsidR="00CC173B" w:rsidRDefault="00CC173B" w:rsidP="00646EAE">
      <w:pPr>
        <w:pStyle w:val="Heading2"/>
      </w:pPr>
      <w:bookmarkStart w:id="259" w:name="_Toc47344214"/>
      <w:r>
        <w:t>INSERT statement</w:t>
      </w:r>
      <w:bookmarkEnd w:id="259"/>
    </w:p>
    <w:p w14:paraId="5682FFAE" w14:textId="6CF8E41E" w:rsidR="00902091" w:rsidRDefault="00B42530" w:rsidP="005C7940">
      <w:pPr>
        <w:rPr>
          <w:lang w:eastAsia="en-AU"/>
        </w:rPr>
      </w:pPr>
      <w:r>
        <w:rPr>
          <w:lang w:eastAsia="en-AU"/>
        </w:rPr>
        <w:t>You can use</w:t>
      </w:r>
      <w:r w:rsidR="0067365E">
        <w:rPr>
          <w:lang w:eastAsia="en-AU"/>
        </w:rPr>
        <w:t xml:space="preserve"> the</w:t>
      </w:r>
      <w:r w:rsidR="005360D2">
        <w:rPr>
          <w:lang w:eastAsia="en-AU"/>
        </w:rPr>
        <w:t xml:space="preserve"> </w:t>
      </w:r>
      <w:r w:rsidR="0067365E">
        <w:rPr>
          <w:lang w:eastAsia="en-AU"/>
        </w:rPr>
        <w:t>INSERT statement (</w:t>
      </w:r>
      <w:r w:rsidR="005360D2">
        <w:rPr>
          <w:lang w:eastAsia="en-AU"/>
        </w:rPr>
        <w:t>DML</w:t>
      </w:r>
      <w:r w:rsidR="0067365E">
        <w:rPr>
          <w:lang w:eastAsia="en-AU"/>
        </w:rPr>
        <w:t>)</w:t>
      </w:r>
      <w:r>
        <w:rPr>
          <w:lang w:eastAsia="en-AU"/>
        </w:rPr>
        <w:t xml:space="preserve"> to </w:t>
      </w:r>
      <w:r w:rsidR="009848BC">
        <w:rPr>
          <w:lang w:eastAsia="en-AU"/>
        </w:rPr>
        <w:t xml:space="preserve">add records, line by line. </w:t>
      </w:r>
      <w:r w:rsidR="00902091">
        <w:rPr>
          <w:lang w:eastAsia="en-AU"/>
        </w:rPr>
        <w:t>This is usually only used with small sets of data</w:t>
      </w:r>
      <w:r w:rsidR="005B3082">
        <w:rPr>
          <w:lang w:eastAsia="en-AU"/>
        </w:rPr>
        <w:t xml:space="preserve"> as it is time consuming.</w:t>
      </w:r>
    </w:p>
    <w:p w14:paraId="6AF2ACA6" w14:textId="45BF49E7" w:rsidR="00B42530" w:rsidRDefault="009848BC" w:rsidP="005C7940">
      <w:pPr>
        <w:rPr>
          <w:lang w:eastAsia="en-AU"/>
        </w:rPr>
      </w:pPr>
      <w:r>
        <w:rPr>
          <w:lang w:eastAsia="en-AU"/>
        </w:rPr>
        <w:t>The syntax for the INSERT statement is:</w:t>
      </w:r>
    </w:p>
    <w:p w14:paraId="1A0D88F3" w14:textId="77777777" w:rsidR="008B14B6" w:rsidRPr="008B14B6" w:rsidRDefault="008B14B6" w:rsidP="008B14B6">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olor w:val="171717"/>
          <w:sz w:val="21"/>
          <w:szCs w:val="21"/>
          <w:shd w:val="clear" w:color="auto" w:fill="FAFAFA"/>
        </w:rPr>
      </w:pPr>
      <w:r w:rsidRPr="008B14B6">
        <w:rPr>
          <w:rFonts w:ascii="Consolas" w:hAnsi="Consolas"/>
          <w:color w:val="171717"/>
          <w:sz w:val="21"/>
          <w:szCs w:val="21"/>
          <w:shd w:val="clear" w:color="auto" w:fill="FAFAFA"/>
        </w:rPr>
        <w:t>INSERT INTO table_name (column1, column2, column3, ...)</w:t>
      </w:r>
    </w:p>
    <w:p w14:paraId="68AECFB4" w14:textId="144B84B5" w:rsidR="006A45C2" w:rsidRPr="008B14B6" w:rsidRDefault="008B14B6" w:rsidP="008B14B6">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olor w:val="171717"/>
          <w:sz w:val="21"/>
          <w:szCs w:val="21"/>
          <w:shd w:val="clear" w:color="auto" w:fill="FAFAFA"/>
        </w:rPr>
      </w:pPr>
      <w:r w:rsidRPr="008B14B6">
        <w:rPr>
          <w:rFonts w:ascii="Consolas" w:hAnsi="Consolas"/>
          <w:color w:val="171717"/>
          <w:sz w:val="21"/>
          <w:szCs w:val="21"/>
          <w:shd w:val="clear" w:color="auto" w:fill="FAFAFA"/>
        </w:rPr>
        <w:t>VALUES (value1, value2, value3, ...);</w:t>
      </w:r>
    </w:p>
    <w:p w14:paraId="5479FFBD" w14:textId="1D884619" w:rsidR="006A45C2" w:rsidRDefault="008B46A1" w:rsidP="005C7940">
      <w:pPr>
        <w:rPr>
          <w:lang w:eastAsia="en-AU"/>
        </w:rPr>
      </w:pPr>
      <w:r>
        <w:rPr>
          <w:lang w:eastAsia="en-AU"/>
        </w:rPr>
        <w:t>If you’re adding values into every column of the table, you don’t need to specify the column names, however</w:t>
      </w:r>
      <w:r w:rsidR="00ED63A4">
        <w:rPr>
          <w:lang w:eastAsia="en-AU"/>
        </w:rPr>
        <w:t xml:space="preserve"> the order of the values must be the same as the order of the columns:</w:t>
      </w:r>
    </w:p>
    <w:p w14:paraId="70A794CA" w14:textId="77777777" w:rsidR="00CC173B" w:rsidRPr="00CC173B" w:rsidRDefault="00CC173B" w:rsidP="00CC173B">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olor w:val="171717"/>
          <w:sz w:val="21"/>
          <w:szCs w:val="21"/>
          <w:shd w:val="clear" w:color="auto" w:fill="FAFAFA"/>
        </w:rPr>
      </w:pPr>
      <w:r w:rsidRPr="00CC173B">
        <w:rPr>
          <w:rFonts w:ascii="Consolas" w:hAnsi="Consolas"/>
          <w:color w:val="171717"/>
          <w:sz w:val="21"/>
          <w:szCs w:val="21"/>
          <w:shd w:val="clear" w:color="auto" w:fill="FAFAFA"/>
        </w:rPr>
        <w:t>INSERT INTO table_name</w:t>
      </w:r>
    </w:p>
    <w:p w14:paraId="0FF5F252" w14:textId="6803F953" w:rsidR="00ED63A4" w:rsidRPr="00CC173B" w:rsidRDefault="00CC173B" w:rsidP="00CC173B">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olor w:val="171717"/>
          <w:sz w:val="21"/>
          <w:szCs w:val="21"/>
          <w:shd w:val="clear" w:color="auto" w:fill="FAFAFA"/>
        </w:rPr>
      </w:pPr>
      <w:r w:rsidRPr="00CC173B">
        <w:rPr>
          <w:rFonts w:ascii="Consolas" w:hAnsi="Consolas"/>
          <w:color w:val="171717"/>
          <w:sz w:val="21"/>
          <w:szCs w:val="21"/>
          <w:shd w:val="clear" w:color="auto" w:fill="FAFAFA"/>
        </w:rPr>
        <w:t>VALUES (value1, value2, value3, ...);</w:t>
      </w:r>
    </w:p>
    <w:p w14:paraId="006D0793" w14:textId="11C14EDC" w:rsidR="006A45C2" w:rsidRDefault="006E2701" w:rsidP="00646EAE">
      <w:pPr>
        <w:pStyle w:val="Heading2"/>
      </w:pPr>
      <w:bookmarkStart w:id="260" w:name="_Toc47344215"/>
      <w:r>
        <w:t>Import data from a file</w:t>
      </w:r>
      <w:bookmarkEnd w:id="260"/>
    </w:p>
    <w:p w14:paraId="1B157BDE" w14:textId="43436710" w:rsidR="00EE1E0D" w:rsidRDefault="006D77EC" w:rsidP="006E2701">
      <w:pPr>
        <w:rPr>
          <w:lang w:eastAsia="en-AU"/>
        </w:rPr>
      </w:pPr>
      <w:r>
        <w:rPr>
          <w:lang w:eastAsia="en-AU"/>
        </w:rPr>
        <w:t>When you have large amounts of data, it is more common to import the data from another file</w:t>
      </w:r>
      <w:r w:rsidR="00902091">
        <w:rPr>
          <w:lang w:eastAsia="en-AU"/>
        </w:rPr>
        <w:t xml:space="preserve">, such as a .csv or .txt </w:t>
      </w:r>
      <w:r w:rsidR="009B159D">
        <w:rPr>
          <w:lang w:eastAsia="en-AU"/>
        </w:rPr>
        <w:t>file</w:t>
      </w:r>
      <w:r w:rsidR="009F1704">
        <w:rPr>
          <w:lang w:eastAsia="en-AU"/>
        </w:rPr>
        <w:t>.</w:t>
      </w:r>
    </w:p>
    <w:p w14:paraId="66A6F6E1" w14:textId="55D584A3" w:rsidR="006846A4" w:rsidRDefault="00EE1E0D" w:rsidP="006E2701">
      <w:pPr>
        <w:rPr>
          <w:lang w:eastAsia="en-AU"/>
        </w:rPr>
      </w:pPr>
      <w:r>
        <w:rPr>
          <w:lang w:eastAsia="en-AU"/>
        </w:rPr>
        <w:t xml:space="preserve">You can use </w:t>
      </w:r>
      <w:r w:rsidR="009F1704">
        <w:rPr>
          <w:lang w:eastAsia="en-AU"/>
        </w:rPr>
        <w:t>DML</w:t>
      </w:r>
      <w:r>
        <w:rPr>
          <w:lang w:eastAsia="en-AU"/>
        </w:rPr>
        <w:t xml:space="preserve"> to import the data</w:t>
      </w:r>
      <w:r w:rsidR="00590759">
        <w:rPr>
          <w:lang w:eastAsia="en-AU"/>
        </w:rPr>
        <w:t>; t</w:t>
      </w:r>
      <w:r w:rsidR="006229C9">
        <w:rPr>
          <w:lang w:eastAsia="en-AU"/>
        </w:rPr>
        <w:t>he syntax for this will vary depending on the version of SQL that you’re using.</w:t>
      </w:r>
      <w:r w:rsidR="006846A4">
        <w:rPr>
          <w:lang w:eastAsia="en-AU"/>
        </w:rPr>
        <w:t xml:space="preserve"> </w:t>
      </w:r>
      <w:r w:rsidR="00921A88">
        <w:rPr>
          <w:lang w:eastAsia="en-AU"/>
        </w:rPr>
        <w:t xml:space="preserve">For </w:t>
      </w:r>
      <w:r w:rsidR="006846A4">
        <w:rPr>
          <w:lang w:eastAsia="en-AU"/>
        </w:rPr>
        <w:t>example</w:t>
      </w:r>
      <w:r w:rsidR="00921A88">
        <w:rPr>
          <w:lang w:eastAsia="en-AU"/>
        </w:rPr>
        <w:t>, SQL Server use</w:t>
      </w:r>
      <w:r w:rsidR="006846A4">
        <w:rPr>
          <w:lang w:eastAsia="en-AU"/>
        </w:rPr>
        <w:t xml:space="preserve">s </w:t>
      </w:r>
      <w:r w:rsidR="00921A88">
        <w:rPr>
          <w:lang w:eastAsia="en-AU"/>
        </w:rPr>
        <w:t xml:space="preserve">the </w:t>
      </w:r>
      <w:hyperlink r:id="rId243" w:history="1">
        <w:r w:rsidR="00921A88" w:rsidRPr="003D3C1A">
          <w:rPr>
            <w:rStyle w:val="Hyperlink"/>
            <w:lang w:eastAsia="en-AU"/>
          </w:rPr>
          <w:t>BULK INSERT</w:t>
        </w:r>
      </w:hyperlink>
      <w:r w:rsidR="00921A88">
        <w:rPr>
          <w:lang w:eastAsia="en-AU"/>
        </w:rPr>
        <w:t xml:space="preserve"> statement</w:t>
      </w:r>
      <w:r w:rsidR="003D3C1A">
        <w:rPr>
          <w:lang w:eastAsia="en-AU"/>
        </w:rPr>
        <w:t xml:space="preserve"> and </w:t>
      </w:r>
      <w:r w:rsidR="006846A4">
        <w:rPr>
          <w:lang w:eastAsia="en-AU"/>
        </w:rPr>
        <w:t>MySQL</w:t>
      </w:r>
      <w:r w:rsidR="003D3C1A">
        <w:rPr>
          <w:lang w:eastAsia="en-AU"/>
        </w:rPr>
        <w:t xml:space="preserve"> uses the </w:t>
      </w:r>
      <w:hyperlink r:id="rId244" w:history="1">
        <w:r w:rsidR="003D3C1A" w:rsidRPr="00541B3A">
          <w:rPr>
            <w:rStyle w:val="Hyperlink"/>
            <w:lang w:eastAsia="en-AU"/>
          </w:rPr>
          <w:t>LOAD</w:t>
        </w:r>
        <w:r w:rsidR="00541B3A" w:rsidRPr="00541B3A">
          <w:rPr>
            <w:rStyle w:val="Hyperlink"/>
            <w:lang w:eastAsia="en-AU"/>
          </w:rPr>
          <w:t xml:space="preserve"> DATA</w:t>
        </w:r>
      </w:hyperlink>
      <w:r w:rsidR="00541B3A">
        <w:rPr>
          <w:lang w:eastAsia="en-AU"/>
        </w:rPr>
        <w:t xml:space="preserve"> statement.</w:t>
      </w:r>
    </w:p>
    <w:p w14:paraId="31AE1740" w14:textId="65A1A5BE" w:rsidR="00FE6C34" w:rsidRDefault="00FE6C34" w:rsidP="00FE6C34">
      <w:pPr>
        <w:rPr>
          <w:lang w:eastAsia="en-AU"/>
        </w:rPr>
      </w:pPr>
      <w:r>
        <w:rPr>
          <w:lang w:eastAsia="en-AU"/>
        </w:rPr>
        <w:t xml:space="preserve">Most DBMS will </w:t>
      </w:r>
      <w:r w:rsidR="00590759">
        <w:rPr>
          <w:lang w:eastAsia="en-AU"/>
        </w:rPr>
        <w:t xml:space="preserve">also </w:t>
      </w:r>
      <w:r>
        <w:rPr>
          <w:lang w:eastAsia="en-AU"/>
        </w:rPr>
        <w:t>have a</w:t>
      </w:r>
      <w:r w:rsidR="00FA7EBF">
        <w:rPr>
          <w:lang w:eastAsia="en-AU"/>
        </w:rPr>
        <w:t xml:space="preserve"> tool that you can use to import a data file.</w:t>
      </w:r>
    </w:p>
    <w:p w14:paraId="72652921" w14:textId="77777777" w:rsidR="00C9438D" w:rsidRPr="00B2780C" w:rsidRDefault="00C9438D" w:rsidP="00C9438D">
      <w:pPr>
        <w:pStyle w:val="HeadingDecorative"/>
      </w:pPr>
      <w:r w:rsidRPr="00B2780C">
        <w:tab/>
      </w:r>
      <w:r w:rsidRPr="00B2780C">
        <w:rPr>
          <w:noProof/>
        </w:rPr>
        <w:drawing>
          <wp:inline distT="0" distB="0" distL="0" distR="0" wp14:anchorId="3290609D" wp14:editId="67D741B2">
            <wp:extent cx="360000" cy="360000"/>
            <wp:effectExtent l="0" t="0" r="2540" b="2540"/>
            <wp:docPr id="1834394322"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2DE7D984" w14:textId="4818B996" w:rsidR="00C9438D" w:rsidRPr="00B2780C" w:rsidRDefault="00C9438D" w:rsidP="00C9438D">
      <w:pPr>
        <w:pStyle w:val="Heading2"/>
        <w:rPr>
          <w:noProof w:val="0"/>
        </w:rPr>
      </w:pPr>
      <w:bookmarkStart w:id="261" w:name="_Toc47344216"/>
      <w:r w:rsidRPr="00B2780C">
        <w:rPr>
          <w:noProof w:val="0"/>
        </w:rPr>
        <w:t xml:space="preserve">Video: </w:t>
      </w:r>
      <w:r>
        <w:rPr>
          <w:noProof w:val="0"/>
        </w:rPr>
        <w:t>Importing data</w:t>
      </w:r>
      <w:bookmarkEnd w:id="261"/>
    </w:p>
    <w:p w14:paraId="31FBBF24" w14:textId="0FB066CD" w:rsidR="00FA7EBF" w:rsidRDefault="00C9438D" w:rsidP="00FE6C34">
      <w:pPr>
        <w:rPr>
          <w:lang w:eastAsia="en-AU"/>
        </w:rPr>
      </w:pPr>
      <w:r>
        <w:rPr>
          <w:lang w:eastAsia="en-AU"/>
        </w:rPr>
        <w:t>Watch this video from LinkedIn Learning to learn how to import data using the SQL Server Import and Export Wizard</w:t>
      </w:r>
      <w:r w:rsidR="00315954">
        <w:rPr>
          <w:lang w:eastAsia="en-AU"/>
        </w:rPr>
        <w:t>.</w:t>
      </w:r>
    </w:p>
    <w:p w14:paraId="7D647407" w14:textId="7B4E5427" w:rsidR="00315954" w:rsidRPr="00FE6C34" w:rsidRDefault="006D3652" w:rsidP="002611AD">
      <w:pPr>
        <w:pStyle w:val="ListBullet"/>
      </w:pPr>
      <w:hyperlink r:id="rId245" w:history="1">
        <w:r w:rsidR="00315954" w:rsidRPr="00315954">
          <w:rPr>
            <w:rStyle w:val="Hyperlink"/>
          </w:rPr>
          <w:t>Importing data</w:t>
        </w:r>
      </w:hyperlink>
      <w:r w:rsidR="00315954">
        <w:t xml:space="preserve"> (LinkedIn Learning 04:10 mins)</w:t>
      </w:r>
      <w:r w:rsidR="002611AD">
        <w:t>.</w:t>
      </w:r>
    </w:p>
    <w:p w14:paraId="6C558A03" w14:textId="3C802EB3" w:rsidR="002A7527" w:rsidRDefault="002A7527" w:rsidP="00646EAE">
      <w:pPr>
        <w:pStyle w:val="Heading2"/>
      </w:pPr>
      <w:bookmarkStart w:id="262" w:name="_Toc47344217"/>
      <w:r w:rsidRPr="00A32DA9">
        <w:t>Import the results of a query</w:t>
      </w:r>
      <w:bookmarkEnd w:id="262"/>
    </w:p>
    <w:p w14:paraId="1C8C535C" w14:textId="0FC1F1A1" w:rsidR="00A32DA9" w:rsidRDefault="00A32DA9" w:rsidP="00A32DA9">
      <w:pPr>
        <w:rPr>
          <w:lang w:eastAsia="en-AU"/>
        </w:rPr>
      </w:pPr>
      <w:r w:rsidRPr="0028112C">
        <w:rPr>
          <w:lang w:eastAsia="en-AU"/>
        </w:rPr>
        <w:t xml:space="preserve">You can also use queries to shape the data that exists in another database </w:t>
      </w:r>
      <w:r w:rsidR="0028112C" w:rsidRPr="0028112C">
        <w:rPr>
          <w:lang w:eastAsia="en-AU"/>
        </w:rPr>
        <w:t xml:space="preserve">or table </w:t>
      </w:r>
      <w:r w:rsidRPr="0028112C">
        <w:rPr>
          <w:lang w:eastAsia="en-AU"/>
        </w:rPr>
        <w:t>so that it matches the structure of the destination database</w:t>
      </w:r>
      <w:r w:rsidR="0028112C" w:rsidRPr="0028112C">
        <w:rPr>
          <w:lang w:eastAsia="en-AU"/>
        </w:rPr>
        <w:t xml:space="preserve"> or table.</w:t>
      </w:r>
    </w:p>
    <w:p w14:paraId="1E5F798B" w14:textId="06FF4E70" w:rsidR="00DB7CEE" w:rsidRPr="00A32DA9" w:rsidRDefault="00DB7CEE" w:rsidP="00A32DA9">
      <w:pPr>
        <w:rPr>
          <w:lang w:eastAsia="en-AU"/>
        </w:rPr>
      </w:pPr>
      <w:r>
        <w:rPr>
          <w:lang w:eastAsia="en-AU"/>
        </w:rPr>
        <w:t>You can read more about</w:t>
      </w:r>
      <w:r w:rsidR="00234C48">
        <w:rPr>
          <w:lang w:eastAsia="en-AU"/>
        </w:rPr>
        <w:t xml:space="preserve"> these methods at </w:t>
      </w:r>
      <w:hyperlink r:id="rId246" w:history="1">
        <w:r w:rsidR="00234C48" w:rsidRPr="00234C48">
          <w:rPr>
            <w:rStyle w:val="Hyperlink"/>
            <w:lang w:eastAsia="en-AU"/>
          </w:rPr>
          <w:t>How to Import Data into SQL Tables</w:t>
        </w:r>
      </w:hyperlink>
      <w:r w:rsidR="00234C48">
        <w:rPr>
          <w:lang w:eastAsia="en-AU"/>
        </w:rPr>
        <w:t>.</w:t>
      </w:r>
    </w:p>
    <w:p w14:paraId="7B3F26DC" w14:textId="77777777" w:rsidR="008A5C14" w:rsidRPr="00B2780C" w:rsidRDefault="008A5C14" w:rsidP="008A5C14">
      <w:pPr>
        <w:pStyle w:val="HeadingDecorative"/>
      </w:pPr>
      <w:r w:rsidRPr="00B2780C">
        <w:tab/>
      </w:r>
      <w:r w:rsidRPr="00B2780C">
        <w:rPr>
          <w:noProof/>
        </w:rPr>
        <w:drawing>
          <wp:inline distT="0" distB="0" distL="0" distR="0" wp14:anchorId="0A4BD5FB" wp14:editId="1A5CB0D6">
            <wp:extent cx="360000" cy="360000"/>
            <wp:effectExtent l="0" t="0" r="2540" b="2540"/>
            <wp:docPr id="1834394321"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0C2BFFB" w14:textId="4795C7BC" w:rsidR="008A5C14" w:rsidRDefault="008A5C14" w:rsidP="008A5C14">
      <w:pPr>
        <w:pStyle w:val="Heading2"/>
        <w:rPr>
          <w:noProof w:val="0"/>
        </w:rPr>
      </w:pPr>
      <w:bookmarkStart w:id="263" w:name="_Toc47344218"/>
      <w:r w:rsidRPr="00B2780C">
        <w:rPr>
          <w:noProof w:val="0"/>
        </w:rPr>
        <w:t xml:space="preserve">Activity </w:t>
      </w:r>
      <w:r>
        <w:rPr>
          <w:noProof w:val="0"/>
        </w:rPr>
        <w:t>4.</w:t>
      </w:r>
      <w:r w:rsidR="00602FB7">
        <w:rPr>
          <w:noProof w:val="0"/>
        </w:rPr>
        <w:t>5</w:t>
      </w:r>
      <w:r w:rsidRPr="00B2780C">
        <w:rPr>
          <w:noProof w:val="0"/>
        </w:rPr>
        <w:t xml:space="preserve">: </w:t>
      </w:r>
      <w:r w:rsidR="00904D1F">
        <w:rPr>
          <w:noProof w:val="0"/>
        </w:rPr>
        <w:t>Populate tables</w:t>
      </w:r>
      <w:bookmarkEnd w:id="263"/>
    </w:p>
    <w:p w14:paraId="393F8492" w14:textId="2AB8F959" w:rsidR="00DC0EFA" w:rsidRDefault="005C7940" w:rsidP="005C7940">
      <w:pPr>
        <w:rPr>
          <w:lang w:eastAsia="en-AU"/>
        </w:rPr>
      </w:pPr>
      <w:r>
        <w:rPr>
          <w:lang w:eastAsia="en-AU"/>
        </w:rPr>
        <w:t>For this activity you will</w:t>
      </w:r>
      <w:r w:rsidR="000C5F0E">
        <w:rPr>
          <w:lang w:eastAsia="en-AU"/>
        </w:rPr>
        <w:t xml:space="preserve"> use three </w:t>
      </w:r>
      <w:r w:rsidR="008D0330">
        <w:rPr>
          <w:lang w:eastAsia="en-AU"/>
        </w:rPr>
        <w:t xml:space="preserve">different </w:t>
      </w:r>
      <w:r w:rsidR="000C5F0E">
        <w:rPr>
          <w:lang w:eastAsia="en-AU"/>
        </w:rPr>
        <w:t>methods</w:t>
      </w:r>
      <w:r w:rsidR="008D0330">
        <w:rPr>
          <w:lang w:eastAsia="en-AU"/>
        </w:rPr>
        <w:t xml:space="preserve"> to populate the tables</w:t>
      </w:r>
      <w:r w:rsidR="00DC0EFA">
        <w:rPr>
          <w:lang w:eastAsia="en-AU"/>
        </w:rPr>
        <w:t xml:space="preserve">. </w:t>
      </w:r>
      <w:r w:rsidR="00E04F1E">
        <w:rPr>
          <w:lang w:eastAsia="en-AU"/>
        </w:rPr>
        <w:t>Save</w:t>
      </w:r>
      <w:r w:rsidR="00DC0EFA">
        <w:rPr>
          <w:lang w:eastAsia="en-AU"/>
        </w:rPr>
        <w:t xml:space="preserve"> the provided .csv files </w:t>
      </w:r>
      <w:r w:rsidR="00E04F1E">
        <w:rPr>
          <w:lang w:eastAsia="en-AU"/>
        </w:rPr>
        <w:t xml:space="preserve">(contained </w:t>
      </w:r>
      <w:r w:rsidR="00DC0EFA">
        <w:rPr>
          <w:lang w:eastAsia="en-AU"/>
        </w:rPr>
        <w:t xml:space="preserve">in the </w:t>
      </w:r>
      <w:r w:rsidR="00413880" w:rsidRPr="007D78AE">
        <w:rPr>
          <w:i/>
          <w:iCs/>
          <w:lang w:eastAsia="en-AU"/>
        </w:rPr>
        <w:t>Cl_Database_SW_1of1_SR1</w:t>
      </w:r>
      <w:r w:rsidR="00413880">
        <w:rPr>
          <w:lang w:eastAsia="en-AU"/>
        </w:rPr>
        <w:t xml:space="preserve"> folder</w:t>
      </w:r>
      <w:r w:rsidR="00E04F1E">
        <w:rPr>
          <w:lang w:eastAsia="en-AU"/>
        </w:rPr>
        <w:t>) to a location</w:t>
      </w:r>
      <w:r w:rsidR="00FC3EFC">
        <w:rPr>
          <w:lang w:eastAsia="en-AU"/>
        </w:rPr>
        <w:t xml:space="preserve"> on your computer.</w:t>
      </w:r>
    </w:p>
    <w:p w14:paraId="02409D57" w14:textId="6BEDF7FA" w:rsidR="00DC0EFA" w:rsidRDefault="00EE2EE9" w:rsidP="00C216B8">
      <w:pPr>
        <w:pStyle w:val="ListNumber"/>
        <w:numPr>
          <w:ilvl w:val="0"/>
          <w:numId w:val="19"/>
        </w:numPr>
        <w:rPr>
          <w:lang w:eastAsia="en-AU"/>
        </w:rPr>
      </w:pPr>
      <w:r>
        <w:rPr>
          <w:lang w:eastAsia="en-AU"/>
        </w:rPr>
        <w:t xml:space="preserve">Write and execute the following script to </w:t>
      </w:r>
      <w:r w:rsidR="00B220BD">
        <w:rPr>
          <w:lang w:eastAsia="en-AU"/>
        </w:rPr>
        <w:t>perform a bulk insert</w:t>
      </w:r>
      <w:r w:rsidR="00EE6A38">
        <w:rPr>
          <w:lang w:eastAsia="en-AU"/>
        </w:rPr>
        <w:t xml:space="preserve"> of </w:t>
      </w:r>
      <w:r w:rsidR="006B6456">
        <w:rPr>
          <w:lang w:eastAsia="en-AU"/>
        </w:rPr>
        <w:t xml:space="preserve">the </w:t>
      </w:r>
      <w:r w:rsidR="006B6456" w:rsidRPr="00CE0DC8">
        <w:rPr>
          <w:lang w:eastAsia="en-AU"/>
        </w:rPr>
        <w:t>ACCREDITATION</w:t>
      </w:r>
      <w:r w:rsidR="006B6456">
        <w:rPr>
          <w:lang w:eastAsia="en-AU"/>
        </w:rPr>
        <w:t>.csv</w:t>
      </w:r>
      <w:r w:rsidR="00EE6A38">
        <w:rPr>
          <w:lang w:eastAsia="en-AU"/>
        </w:rPr>
        <w:t xml:space="preserve"> file</w:t>
      </w:r>
      <w:r w:rsidR="00431058">
        <w:rPr>
          <w:lang w:eastAsia="en-AU"/>
        </w:rPr>
        <w:t xml:space="preserve">. Change the local path to </w:t>
      </w:r>
      <w:r w:rsidR="007D78AE">
        <w:rPr>
          <w:lang w:eastAsia="en-AU"/>
        </w:rPr>
        <w:t xml:space="preserve">the location </w:t>
      </w:r>
      <w:r w:rsidR="00431058">
        <w:rPr>
          <w:lang w:eastAsia="en-AU"/>
        </w:rPr>
        <w:t>where you have saved your file.</w:t>
      </w:r>
    </w:p>
    <w:p w14:paraId="24CB83CD" w14:textId="22A67C35" w:rsidR="00EE6A38"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 xml:space="preserve">BULK INSERT </w:t>
      </w:r>
      <w:r w:rsidR="00CE0DC8" w:rsidRPr="00897F18">
        <w:rPr>
          <w:rFonts w:ascii="Consolas" w:hAnsi="Consolas" w:cs="Consolas"/>
          <w:color w:val="000000"/>
          <w:sz w:val="19"/>
          <w:szCs w:val="19"/>
          <w:highlight w:val="white"/>
        </w:rPr>
        <w:t>ACCREDITATION</w:t>
      </w:r>
    </w:p>
    <w:p w14:paraId="2E8C117C" w14:textId="6B4FC2CA" w:rsidR="00EE6A38"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ab/>
        <w:t>FROM ‘c:\</w:t>
      </w:r>
      <w:r w:rsidR="00CE0DC8" w:rsidRPr="00897F18">
        <w:rPr>
          <w:rFonts w:ascii="Consolas" w:hAnsi="Consolas" w:cs="Consolas"/>
          <w:color w:val="000000"/>
          <w:sz w:val="19"/>
          <w:szCs w:val="19"/>
          <w:highlight w:val="white"/>
        </w:rPr>
        <w:t>ACCREDITATION</w:t>
      </w:r>
      <w:r w:rsidRPr="00897F18">
        <w:rPr>
          <w:rFonts w:ascii="Consolas" w:hAnsi="Consolas" w:cs="Consolas"/>
          <w:color w:val="000000"/>
          <w:sz w:val="19"/>
          <w:szCs w:val="19"/>
          <w:highlight w:val="white"/>
        </w:rPr>
        <w:t>.csv’</w:t>
      </w:r>
    </w:p>
    <w:p w14:paraId="4E879CDC" w14:textId="77777777" w:rsidR="00EE6A38"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ab/>
        <w:t>WITH</w:t>
      </w:r>
    </w:p>
    <w:p w14:paraId="43998375" w14:textId="77777777" w:rsidR="00EE6A38"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ab/>
        <w:t>(</w:t>
      </w:r>
    </w:p>
    <w:p w14:paraId="7354E9AE" w14:textId="77777777" w:rsidR="00EE6A38"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ab/>
      </w:r>
      <w:r w:rsidRPr="00897F18">
        <w:rPr>
          <w:rFonts w:ascii="Consolas" w:hAnsi="Consolas" w:cs="Consolas"/>
          <w:color w:val="000000"/>
          <w:sz w:val="19"/>
          <w:szCs w:val="19"/>
          <w:highlight w:val="white"/>
        </w:rPr>
        <w:tab/>
        <w:t>FIELDTERMINATOR = ‘,’,</w:t>
      </w:r>
    </w:p>
    <w:p w14:paraId="1B95B1AC" w14:textId="77777777" w:rsidR="00EE6A38"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ab/>
      </w:r>
      <w:r w:rsidRPr="00897F18">
        <w:rPr>
          <w:rFonts w:ascii="Consolas" w:hAnsi="Consolas" w:cs="Consolas"/>
          <w:color w:val="000000"/>
          <w:sz w:val="19"/>
          <w:szCs w:val="19"/>
          <w:highlight w:val="white"/>
        </w:rPr>
        <w:tab/>
        <w:t>ROWTERMINATOR = ‘\n’</w:t>
      </w:r>
    </w:p>
    <w:p w14:paraId="5E15E67E" w14:textId="58CDD7E5" w:rsidR="00B220BD" w:rsidRPr="00897F18" w:rsidRDefault="00EE6A38" w:rsidP="00897F18">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897F18">
        <w:rPr>
          <w:rFonts w:ascii="Consolas" w:hAnsi="Consolas" w:cs="Consolas"/>
          <w:color w:val="000000"/>
          <w:sz w:val="19"/>
          <w:szCs w:val="19"/>
          <w:highlight w:val="white"/>
        </w:rPr>
        <w:tab/>
        <w:t>)</w:t>
      </w:r>
    </w:p>
    <w:p w14:paraId="128DEAB0" w14:textId="5A3C25B1" w:rsidR="00406E78" w:rsidRDefault="009642C9" w:rsidP="00C216B8">
      <w:pPr>
        <w:pStyle w:val="ListNumber"/>
        <w:numPr>
          <w:ilvl w:val="0"/>
          <w:numId w:val="19"/>
        </w:numPr>
        <w:rPr>
          <w:lang w:eastAsia="en-AU"/>
        </w:rPr>
      </w:pPr>
      <w:r>
        <w:rPr>
          <w:lang w:eastAsia="en-AU"/>
        </w:rPr>
        <w:t>Write and execute the following script</w:t>
      </w:r>
      <w:r w:rsidR="00A0289C">
        <w:rPr>
          <w:lang w:eastAsia="en-AU"/>
        </w:rPr>
        <w:t xml:space="preserve"> to insert data into the VEHICLE table. Note you should type at</w:t>
      </w:r>
      <w:r w:rsidR="00DA6BD8">
        <w:rPr>
          <w:lang w:eastAsia="en-AU"/>
        </w:rPr>
        <w:t xml:space="preserve"> least one of the </w:t>
      </w:r>
      <w:r w:rsidR="00762B01">
        <w:rPr>
          <w:lang w:eastAsia="en-AU"/>
        </w:rPr>
        <w:t xml:space="preserve">INSERT </w:t>
      </w:r>
      <w:r w:rsidR="00DA6BD8">
        <w:rPr>
          <w:lang w:eastAsia="en-AU"/>
        </w:rPr>
        <w:t xml:space="preserve">statements, then </w:t>
      </w:r>
      <w:r w:rsidR="00762B01">
        <w:rPr>
          <w:lang w:eastAsia="en-AU"/>
        </w:rPr>
        <w:t xml:space="preserve">you can </w:t>
      </w:r>
      <w:r w:rsidR="00DA6BD8">
        <w:rPr>
          <w:lang w:eastAsia="en-AU"/>
        </w:rPr>
        <w:t>copy and paste the rest.</w:t>
      </w:r>
    </w:p>
    <w:p w14:paraId="02177712" w14:textId="5C93DAA9" w:rsidR="002D2B3B" w:rsidRDefault="002D2B3B" w:rsidP="002D2B3B">
      <w:pPr>
        <w:pStyle w:val="ListNumber"/>
        <w:numPr>
          <w:ilvl w:val="0"/>
          <w:numId w:val="0"/>
        </w:numPr>
        <w:ind w:left="717"/>
        <w:rPr>
          <w:lang w:eastAsia="en-AU"/>
        </w:rPr>
      </w:pPr>
      <w:r w:rsidRPr="005C7940">
        <w:rPr>
          <w:lang w:eastAsia="en-AU"/>
        </w:rPr>
        <w:t>Note the first line of the statements above</w:t>
      </w:r>
      <w:r>
        <w:rPr>
          <w:lang w:eastAsia="en-AU"/>
        </w:rPr>
        <w:t xml:space="preserve"> ‘</w:t>
      </w:r>
      <w:r w:rsidRPr="002D2B3B">
        <w:rPr>
          <w:rFonts w:ascii="Consolas" w:hAnsi="Consolas" w:cs="Consolas"/>
          <w:color w:val="0000FF"/>
          <w:sz w:val="19"/>
          <w:szCs w:val="19"/>
          <w:highlight w:val="white"/>
        </w:rPr>
        <w:t>SET</w:t>
      </w:r>
      <w:r w:rsidRPr="002D2B3B">
        <w:rPr>
          <w:rFonts w:ascii="Consolas" w:hAnsi="Consolas" w:cs="Consolas"/>
          <w:color w:val="000000"/>
          <w:sz w:val="19"/>
          <w:szCs w:val="19"/>
          <w:highlight w:val="white"/>
        </w:rPr>
        <w:t xml:space="preserve"> </w:t>
      </w:r>
      <w:r w:rsidRPr="002D2B3B">
        <w:rPr>
          <w:rFonts w:ascii="Consolas" w:hAnsi="Consolas" w:cs="Consolas"/>
          <w:color w:val="0000FF"/>
          <w:sz w:val="19"/>
          <w:szCs w:val="19"/>
          <w:highlight w:val="white"/>
        </w:rPr>
        <w:t>DATEFORMAT</w:t>
      </w:r>
      <w:r w:rsidRPr="002D2B3B">
        <w:rPr>
          <w:rFonts w:ascii="Consolas" w:hAnsi="Consolas" w:cs="Consolas"/>
          <w:color w:val="000000"/>
          <w:sz w:val="19"/>
          <w:szCs w:val="19"/>
          <w:highlight w:val="white"/>
        </w:rPr>
        <w:t xml:space="preserve"> YMD</w:t>
      </w:r>
      <w:r w:rsidRPr="002D2B3B">
        <w:rPr>
          <w:rFonts w:ascii="Consolas" w:hAnsi="Consolas" w:cs="Consolas"/>
          <w:color w:val="808080"/>
          <w:sz w:val="19"/>
          <w:szCs w:val="19"/>
          <w:highlight w:val="white"/>
        </w:rPr>
        <w:t>;</w:t>
      </w:r>
      <w:r w:rsidRPr="005C7940">
        <w:rPr>
          <w:rStyle w:val="BodyChar"/>
        </w:rPr>
        <w:t>’</w:t>
      </w:r>
      <w:r w:rsidRPr="002D2B3B">
        <w:rPr>
          <w:rFonts w:ascii="Consolas" w:hAnsi="Consolas" w:cs="Consolas"/>
          <w:color w:val="808080"/>
          <w:sz w:val="19"/>
          <w:szCs w:val="19"/>
        </w:rPr>
        <w:t xml:space="preserve"> </w:t>
      </w:r>
      <w:r w:rsidRPr="005C7940">
        <w:rPr>
          <w:rStyle w:val="BodyChar"/>
        </w:rPr>
        <w:t>tells the server that any dates that are included in the data to be inserted are in the format</w:t>
      </w:r>
      <w:r>
        <w:t xml:space="preserve"> </w:t>
      </w:r>
      <w:r w:rsidRPr="002D2B3B">
        <w:rPr>
          <w:b/>
        </w:rPr>
        <w:t>Y</w:t>
      </w:r>
      <w:r>
        <w:t>ear</w:t>
      </w:r>
      <w:r w:rsidRPr="002D2B3B">
        <w:rPr>
          <w:b/>
        </w:rPr>
        <w:t xml:space="preserve"> M</w:t>
      </w:r>
      <w:r>
        <w:t xml:space="preserve">onth </w:t>
      </w:r>
      <w:r w:rsidRPr="002D2B3B">
        <w:rPr>
          <w:b/>
        </w:rPr>
        <w:t>D</w:t>
      </w:r>
      <w:r>
        <w:t>ay.</w:t>
      </w:r>
    </w:p>
    <w:p w14:paraId="69710CCB"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lastRenderedPageBreak/>
        <w:t>SET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DATEFORMAT</w:t>
      </w:r>
      <w:r w:rsidRPr="00534FD7">
        <w:rPr>
          <w:rFonts w:ascii="Consolas" w:hAnsi="Consolas" w:cs="Consolas"/>
          <w:color w:val="000000"/>
          <w:sz w:val="19"/>
          <w:szCs w:val="19"/>
          <w:highlight w:val="white"/>
        </w:rPr>
        <w:t xml:space="preserve"> YMD</w:t>
      </w:r>
      <w:r w:rsidRPr="00534FD7">
        <w:rPr>
          <w:rFonts w:ascii="Consolas" w:hAnsi="Consolas" w:cs="Consolas"/>
          <w:color w:val="808080"/>
          <w:sz w:val="19"/>
          <w:szCs w:val="19"/>
          <w:highlight w:val="white"/>
        </w:rPr>
        <w:t>;</w:t>
      </w:r>
    </w:p>
    <w:p w14:paraId="3104C40E"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USE</w:t>
      </w:r>
      <w:r w:rsidRPr="00534FD7">
        <w:rPr>
          <w:rFonts w:ascii="Consolas" w:hAnsi="Consolas" w:cs="Consolas"/>
          <w:color w:val="000000"/>
          <w:sz w:val="19"/>
          <w:szCs w:val="19"/>
          <w:highlight w:val="white"/>
        </w:rPr>
        <w:t xml:space="preserve"> CourierCompanyGovernance</w:t>
      </w:r>
      <w:r w:rsidRPr="00534FD7">
        <w:rPr>
          <w:rFonts w:ascii="Consolas" w:hAnsi="Consolas" w:cs="Consolas"/>
          <w:color w:val="808080"/>
          <w:sz w:val="19"/>
          <w:szCs w:val="19"/>
          <w:highlight w:val="white"/>
        </w:rPr>
        <w:t>;</w:t>
      </w:r>
    </w:p>
    <w:p w14:paraId="1EE20DAD" w14:textId="77777777" w:rsidR="00406E78"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FF"/>
          <w:sz w:val="19"/>
          <w:szCs w:val="19"/>
          <w:highlight w:val="white"/>
        </w:rPr>
      </w:pPr>
      <w:r w:rsidRPr="00534FD7">
        <w:rPr>
          <w:rFonts w:ascii="Consolas" w:hAnsi="Consolas" w:cs="Consolas"/>
          <w:color w:val="0000FF"/>
          <w:sz w:val="19"/>
          <w:szCs w:val="19"/>
          <w:highlight w:val="white"/>
        </w:rPr>
        <w:t>GO</w:t>
      </w:r>
    </w:p>
    <w:p w14:paraId="61336F5A"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'ADB435'</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17948738949</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1002</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'2018-02-01'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'2019-07-04'</w:t>
      </w:r>
      <w:r w:rsidRPr="00534FD7">
        <w:rPr>
          <w:rFonts w:ascii="Consolas" w:hAnsi="Consolas" w:cs="Consolas"/>
          <w:color w:val="808080"/>
          <w:sz w:val="19"/>
          <w:szCs w:val="19"/>
          <w:highlight w:val="white"/>
        </w:rPr>
        <w:t>);</w:t>
      </w:r>
    </w:p>
    <w:p w14:paraId="0D43B0CE"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'AWQ763'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17948738949</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2003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'2017-07-12'</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'2019-06-15'</w:t>
      </w:r>
      <w:r w:rsidRPr="00534FD7">
        <w:rPr>
          <w:rFonts w:ascii="Consolas" w:hAnsi="Consolas" w:cs="Consolas"/>
          <w:color w:val="808080"/>
          <w:sz w:val="19"/>
          <w:szCs w:val="19"/>
          <w:highlight w:val="white"/>
        </w:rPr>
        <w:t>);</w:t>
      </w:r>
    </w:p>
    <w:p w14:paraId="78E291E5"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'DSF743'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79834510388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2004</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'2016-09-08'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'2019-06-05'</w:t>
      </w:r>
      <w:r w:rsidRPr="00534FD7">
        <w:rPr>
          <w:rFonts w:ascii="Consolas" w:hAnsi="Consolas" w:cs="Consolas"/>
          <w:color w:val="808080"/>
          <w:sz w:val="19"/>
          <w:szCs w:val="19"/>
          <w:highlight w:val="white"/>
        </w:rPr>
        <w:t>);</w:t>
      </w:r>
    </w:p>
    <w:p w14:paraId="2703EDD6"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'EGD783'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17948738949</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3003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'2019-09-04'</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'2019-09-04'</w:t>
      </w:r>
      <w:r w:rsidRPr="00534FD7">
        <w:rPr>
          <w:rFonts w:ascii="Consolas" w:hAnsi="Consolas" w:cs="Consolas"/>
          <w:color w:val="808080"/>
          <w:sz w:val="19"/>
          <w:szCs w:val="19"/>
          <w:highlight w:val="white"/>
        </w:rPr>
        <w:t>);</w:t>
      </w:r>
    </w:p>
    <w:p w14:paraId="5CC7F718"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'FHT326'</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79834510388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8001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'2008-12-01'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'2019-06-08'</w:t>
      </w:r>
      <w:r w:rsidRPr="00534FD7">
        <w:rPr>
          <w:rFonts w:ascii="Consolas" w:hAnsi="Consolas" w:cs="Consolas"/>
          <w:color w:val="808080"/>
          <w:sz w:val="19"/>
          <w:szCs w:val="19"/>
          <w:highlight w:val="white"/>
        </w:rPr>
        <w:t>);</w:t>
      </w:r>
    </w:p>
    <w:p w14:paraId="7E5F3113"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'IOU645'</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17948738949</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1003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'2017-10-07'</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'2019-09-12'</w:t>
      </w:r>
      <w:r w:rsidRPr="00534FD7">
        <w:rPr>
          <w:rFonts w:ascii="Consolas" w:hAnsi="Consolas" w:cs="Consolas"/>
          <w:color w:val="808080"/>
          <w:sz w:val="19"/>
          <w:szCs w:val="19"/>
          <w:highlight w:val="white"/>
        </w:rPr>
        <w:t>);</w:t>
      </w:r>
    </w:p>
    <w:p w14:paraId="24EAB28B"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'JHF674'</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91876578373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12002</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'2007-01-09'</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'2019-07-05'</w:t>
      </w:r>
      <w:r w:rsidRPr="00534FD7">
        <w:rPr>
          <w:rFonts w:ascii="Consolas" w:hAnsi="Consolas" w:cs="Consolas"/>
          <w:color w:val="808080"/>
          <w:sz w:val="19"/>
          <w:szCs w:val="19"/>
          <w:highlight w:val="white"/>
        </w:rPr>
        <w:t>);</w:t>
      </w:r>
    </w:p>
    <w:p w14:paraId="5AD05616"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'NGJ946'</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79834510388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3003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'2009-10-23'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808080"/>
          <w:sz w:val="19"/>
          <w:szCs w:val="19"/>
          <w:highlight w:val="white"/>
        </w:rPr>
        <w:t>NULL);</w:t>
      </w:r>
    </w:p>
    <w:p w14:paraId="058370CC"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'POR621'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79834510388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2004</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'2016-09-08'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'2019-06-05'</w:t>
      </w:r>
      <w:r w:rsidRPr="00534FD7">
        <w:rPr>
          <w:rFonts w:ascii="Consolas" w:hAnsi="Consolas" w:cs="Consolas"/>
          <w:color w:val="808080"/>
          <w:sz w:val="19"/>
          <w:szCs w:val="19"/>
          <w:highlight w:val="white"/>
        </w:rPr>
        <w:t>);</w:t>
      </w:r>
    </w:p>
    <w:p w14:paraId="1E8AFDAE"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'TRT757'</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91876578373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12001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'2019-04-07'</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'2019-11-10'</w:t>
      </w:r>
      <w:r w:rsidRPr="00534FD7">
        <w:rPr>
          <w:rFonts w:ascii="Consolas" w:hAnsi="Consolas" w:cs="Consolas"/>
          <w:color w:val="808080"/>
          <w:sz w:val="19"/>
          <w:szCs w:val="19"/>
          <w:highlight w:val="white"/>
        </w:rPr>
        <w:t>);</w:t>
      </w:r>
    </w:p>
    <w:p w14:paraId="5532BF32"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'UTY327'</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79834510388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2004</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'2016-09-08'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'2019-06-05'</w:t>
      </w:r>
      <w:r w:rsidRPr="00534FD7">
        <w:rPr>
          <w:rFonts w:ascii="Consolas" w:hAnsi="Consolas" w:cs="Consolas"/>
          <w:color w:val="808080"/>
          <w:sz w:val="19"/>
          <w:szCs w:val="19"/>
          <w:highlight w:val="white"/>
        </w:rPr>
        <w:t>);</w:t>
      </w:r>
    </w:p>
    <w:p w14:paraId="16DDC9D7"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'VIV443'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79834510388</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8001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'2008-12-01'</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'2019-06-09'</w:t>
      </w:r>
      <w:r w:rsidRPr="00534FD7">
        <w:rPr>
          <w:rFonts w:ascii="Consolas" w:hAnsi="Consolas" w:cs="Consolas"/>
          <w:color w:val="808080"/>
          <w:sz w:val="19"/>
          <w:szCs w:val="19"/>
          <w:highlight w:val="white"/>
        </w:rPr>
        <w:t>);</w:t>
      </w:r>
    </w:p>
    <w:p w14:paraId="55950D6D" w14:textId="77777777" w:rsidR="00406E78" w:rsidRPr="00534FD7" w:rsidRDefault="00406E78" w:rsidP="00406E78">
      <w:pPr>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'YDF742'</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91876578373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12003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'2003-06-14'</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'2019-09-11'</w:t>
      </w:r>
      <w:r w:rsidRPr="00534FD7">
        <w:rPr>
          <w:rFonts w:ascii="Consolas" w:hAnsi="Consolas" w:cs="Consolas"/>
          <w:color w:val="808080"/>
          <w:sz w:val="19"/>
          <w:szCs w:val="19"/>
          <w:highlight w:val="white"/>
        </w:rPr>
        <w:t>);</w:t>
      </w:r>
    </w:p>
    <w:p w14:paraId="4BA0C58D" w14:textId="19E45B72" w:rsidR="0076741A" w:rsidRDefault="00406E78" w:rsidP="006B6E6C">
      <w:pPr>
        <w:pStyle w:val="Body"/>
        <w:framePr w:w="8789" w:h="5670"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sidRPr="00534FD7">
        <w:rPr>
          <w:rFonts w:ascii="Consolas" w:hAnsi="Consolas" w:cs="Consolas"/>
          <w:color w:val="0000FF"/>
          <w:sz w:val="19"/>
          <w:szCs w:val="19"/>
          <w:highlight w:val="white"/>
        </w:rPr>
        <w:t>INSERT</w:t>
      </w:r>
      <w:r w:rsidRPr="00534FD7">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INTO </w:t>
      </w:r>
      <w:r w:rsidRPr="00534FD7">
        <w:rPr>
          <w:rFonts w:ascii="Consolas" w:hAnsi="Consolas" w:cs="Consolas"/>
          <w:color w:val="000000"/>
          <w:sz w:val="19"/>
          <w:szCs w:val="19"/>
          <w:highlight w:val="white"/>
        </w:rPr>
        <w:t>VEHICLE</w:t>
      </w:r>
      <w:r w:rsidRPr="00534FD7">
        <w:rPr>
          <w:rFonts w:ascii="Consolas" w:hAnsi="Consolas" w:cs="Consolas"/>
          <w:color w:val="0000FF"/>
          <w:sz w:val="19"/>
          <w:szCs w:val="19"/>
          <w:highlight w:val="white"/>
        </w:rPr>
        <w:t xml:space="preserve"> </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Registration_No</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OwningCompanyABN</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VehicleType_ID</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DateOfManufacture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DateOfLastMaintenance</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0000FF"/>
          <w:sz w:val="19"/>
          <w:szCs w:val="19"/>
          <w:highlight w:val="white"/>
        </w:rPr>
        <w:t xml:space="preserve">VALUES </w:t>
      </w:r>
      <w:r w:rsidRPr="00534FD7">
        <w:rPr>
          <w:rFonts w:ascii="Consolas" w:hAnsi="Consolas" w:cs="Consolas"/>
          <w:color w:val="808080"/>
          <w:sz w:val="19"/>
          <w:szCs w:val="19"/>
          <w:highlight w:val="white"/>
        </w:rPr>
        <w:t>(</w:t>
      </w:r>
      <w:r w:rsidRPr="00534FD7">
        <w:rPr>
          <w:rFonts w:ascii="Consolas" w:hAnsi="Consolas" w:cs="Consolas"/>
          <w:color w:val="FF0000"/>
          <w:sz w:val="19"/>
          <w:szCs w:val="19"/>
          <w:highlight w:val="white"/>
        </w:rPr>
        <w:t>'YRN737'</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17948738949</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1002</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FF0000"/>
          <w:sz w:val="19"/>
          <w:szCs w:val="19"/>
          <w:highlight w:val="white"/>
        </w:rPr>
        <w:t>'2019-04-03'</w:t>
      </w:r>
      <w:r w:rsidRPr="00534FD7">
        <w:rPr>
          <w:rFonts w:ascii="Consolas" w:hAnsi="Consolas" w:cs="Consolas"/>
          <w:color w:val="808080"/>
          <w:sz w:val="19"/>
          <w:szCs w:val="19"/>
          <w:highlight w:val="white"/>
        </w:rPr>
        <w:t>,</w:t>
      </w:r>
      <w:r w:rsidRPr="00534FD7">
        <w:rPr>
          <w:rFonts w:ascii="Consolas" w:hAnsi="Consolas" w:cs="Consolas"/>
          <w:color w:val="000000"/>
          <w:sz w:val="19"/>
          <w:szCs w:val="19"/>
          <w:highlight w:val="white"/>
        </w:rPr>
        <w:t xml:space="preserve"> </w:t>
      </w:r>
      <w:r w:rsidRPr="00534FD7">
        <w:rPr>
          <w:rFonts w:ascii="Consolas" w:hAnsi="Consolas" w:cs="Consolas"/>
          <w:color w:val="808080"/>
          <w:sz w:val="19"/>
          <w:szCs w:val="19"/>
          <w:highlight w:val="white"/>
        </w:rPr>
        <w:t>NULL);</w:t>
      </w:r>
    </w:p>
    <w:p w14:paraId="6749F3F6" w14:textId="5EE0ECD6" w:rsidR="00EC0623" w:rsidRDefault="00EC0623" w:rsidP="00C216B8">
      <w:pPr>
        <w:pStyle w:val="ListNumber"/>
        <w:numPr>
          <w:ilvl w:val="0"/>
          <w:numId w:val="19"/>
        </w:numPr>
        <w:rPr>
          <w:lang w:eastAsia="en-AU"/>
        </w:rPr>
      </w:pPr>
      <w:r>
        <w:rPr>
          <w:lang w:eastAsia="en-AU"/>
        </w:rPr>
        <w:t>Use the DBMS to import the</w:t>
      </w:r>
      <w:r w:rsidR="00C216B8">
        <w:rPr>
          <w:lang w:eastAsia="en-AU"/>
        </w:rPr>
        <w:t xml:space="preserve"> remaining</w:t>
      </w:r>
      <w:r>
        <w:rPr>
          <w:lang w:eastAsia="en-AU"/>
        </w:rPr>
        <w:t xml:space="preserve"> </w:t>
      </w:r>
      <w:r w:rsidR="00D8571C" w:rsidRPr="00D8571C">
        <w:rPr>
          <w:lang w:eastAsia="en-AU"/>
        </w:rPr>
        <w:t>COURIER_COMPANY</w:t>
      </w:r>
      <w:r w:rsidR="00D8571C">
        <w:rPr>
          <w:lang w:eastAsia="en-AU"/>
        </w:rPr>
        <w:t xml:space="preserve">.csv, </w:t>
      </w:r>
      <w:r w:rsidR="009642C9" w:rsidRPr="009642C9">
        <w:rPr>
          <w:lang w:eastAsia="en-AU"/>
        </w:rPr>
        <w:t>DRIVER</w:t>
      </w:r>
      <w:r w:rsidR="009642C9">
        <w:rPr>
          <w:lang w:eastAsia="en-AU"/>
        </w:rPr>
        <w:t xml:space="preserve">.csv and </w:t>
      </w:r>
      <w:r w:rsidR="009642C9" w:rsidRPr="009642C9">
        <w:rPr>
          <w:lang w:eastAsia="en-AU"/>
        </w:rPr>
        <w:t>VEHICLE_TYPE</w:t>
      </w:r>
      <w:r w:rsidR="009642C9">
        <w:rPr>
          <w:lang w:eastAsia="en-AU"/>
        </w:rPr>
        <w:t>.csv files.</w:t>
      </w:r>
    </w:p>
    <w:p w14:paraId="4CB89132" w14:textId="77777777" w:rsidR="005C7940" w:rsidRPr="00B2780C" w:rsidRDefault="005C7940" w:rsidP="00AF5560">
      <w:pPr>
        <w:pStyle w:val="HeadingDecorative"/>
      </w:pPr>
      <w:bookmarkStart w:id="264" w:name="_Hlk45562765"/>
      <w:r w:rsidRPr="00B2780C">
        <w:lastRenderedPageBreak/>
        <w:tab/>
      </w:r>
      <w:r w:rsidRPr="00B2780C">
        <w:rPr>
          <w:noProof/>
        </w:rPr>
        <w:drawing>
          <wp:inline distT="0" distB="0" distL="0" distR="0" wp14:anchorId="56C441CD" wp14:editId="421D378E">
            <wp:extent cx="360000" cy="360000"/>
            <wp:effectExtent l="0" t="0" r="2540" b="2540"/>
            <wp:docPr id="237"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18">
                      <a:extLst>
                        <a:ext uri="{96DAC541-7B7A-43D3-8B79-37D633B846F1}">
                          <asvg:svgBlip xmlns:asvg="http://schemas.microsoft.com/office/drawing/2016/SVG/main" r:embed="rId19"/>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5FA7163C" w14:textId="18741534" w:rsidR="005C7940" w:rsidRPr="00B2780C" w:rsidRDefault="005C7940" w:rsidP="00AF5560">
      <w:pPr>
        <w:pStyle w:val="Heading2"/>
        <w:rPr>
          <w:noProof w:val="0"/>
        </w:rPr>
      </w:pPr>
      <w:bookmarkStart w:id="265" w:name="_Ref29483140"/>
      <w:bookmarkStart w:id="266" w:name="_Toc46131944"/>
      <w:bookmarkStart w:id="267" w:name="_Toc47344219"/>
      <w:r w:rsidRPr="00B2780C">
        <w:rPr>
          <w:noProof w:val="0"/>
        </w:rPr>
        <w:t xml:space="preserve">Activity </w:t>
      </w:r>
      <w:r>
        <w:rPr>
          <w:noProof w:val="0"/>
        </w:rPr>
        <w:t>4.</w:t>
      </w:r>
      <w:r w:rsidR="00602FB7">
        <w:rPr>
          <w:noProof w:val="0"/>
        </w:rPr>
        <w:t>6</w:t>
      </w:r>
      <w:r w:rsidRPr="00B2780C">
        <w:rPr>
          <w:noProof w:val="0"/>
        </w:rPr>
        <w:t xml:space="preserve">: </w:t>
      </w:r>
      <w:r w:rsidR="00E809B3">
        <w:rPr>
          <w:noProof w:val="0"/>
        </w:rPr>
        <w:t xml:space="preserve">Little Athletics scenario: </w:t>
      </w:r>
      <w:r w:rsidR="00144C23">
        <w:rPr>
          <w:noProof w:val="0"/>
        </w:rPr>
        <w:t>Create the</w:t>
      </w:r>
      <w:r>
        <w:rPr>
          <w:noProof w:val="0"/>
        </w:rPr>
        <w:t xml:space="preserve"> d</w:t>
      </w:r>
      <w:r w:rsidRPr="005C7940">
        <w:rPr>
          <w:noProof w:val="0"/>
        </w:rPr>
        <w:t>atabase</w:t>
      </w:r>
      <w:bookmarkEnd w:id="265"/>
      <w:bookmarkEnd w:id="266"/>
      <w:bookmarkEnd w:id="267"/>
    </w:p>
    <w:bookmarkEnd w:id="264"/>
    <w:p w14:paraId="1E70FBB0" w14:textId="13FB3374" w:rsidR="005C7940" w:rsidRDefault="005C7940" w:rsidP="00AF5560">
      <w:r>
        <w:t xml:space="preserve">Using the </w:t>
      </w:r>
      <w:r w:rsidR="00144C23">
        <w:t xml:space="preserve">documentation from the activities </w:t>
      </w:r>
      <w:r w:rsidR="00144C23">
        <w:fldChar w:fldCharType="begin"/>
      </w:r>
      <w:r w:rsidR="00144C23">
        <w:instrText xml:space="preserve"> REF _Ref47022934 \h </w:instrText>
      </w:r>
      <w:r w:rsidR="00144C23">
        <w:fldChar w:fldCharType="separate"/>
      </w:r>
      <w:r w:rsidR="00494303" w:rsidRPr="00B2780C">
        <w:t xml:space="preserve">Activity </w:t>
      </w:r>
      <w:r w:rsidR="00494303">
        <w:t>1.1</w:t>
      </w:r>
      <w:r w:rsidR="00494303" w:rsidRPr="00B2780C">
        <w:t xml:space="preserve">: </w:t>
      </w:r>
      <w:r w:rsidR="00494303">
        <w:t>Little Athletics scenario: Create a context diagram</w:t>
      </w:r>
      <w:r w:rsidR="00144C23">
        <w:fldChar w:fldCharType="end"/>
      </w:r>
      <w:r w:rsidR="00144C23">
        <w:t xml:space="preserve">, </w:t>
      </w:r>
      <w:r w:rsidR="00144C23">
        <w:fldChar w:fldCharType="begin"/>
      </w:r>
      <w:r w:rsidR="00144C23">
        <w:instrText xml:space="preserve"> REF _Ref47022951 \h </w:instrText>
      </w:r>
      <w:r w:rsidR="00144C23">
        <w:fldChar w:fldCharType="separate"/>
      </w:r>
      <w:r w:rsidR="00494303" w:rsidRPr="00B2780C">
        <w:t xml:space="preserve">Activity </w:t>
      </w:r>
      <w:r w:rsidR="00494303">
        <w:t>1.2</w:t>
      </w:r>
      <w:r w:rsidR="00494303" w:rsidRPr="00B2780C">
        <w:t xml:space="preserve">: </w:t>
      </w:r>
      <w:r w:rsidR="00494303">
        <w:t>Little Athletics scenario: Document the requirements</w:t>
      </w:r>
      <w:r w:rsidR="00144C23">
        <w:fldChar w:fldCharType="end"/>
      </w:r>
      <w:r w:rsidR="00144C23">
        <w:t xml:space="preserve"> and </w:t>
      </w:r>
      <w:r w:rsidR="00144C23">
        <w:fldChar w:fldCharType="begin"/>
      </w:r>
      <w:r w:rsidR="00144C23">
        <w:instrText xml:space="preserve"> REF _Ref47022973 \h </w:instrText>
      </w:r>
      <w:r w:rsidR="00144C23">
        <w:fldChar w:fldCharType="separate"/>
      </w:r>
      <w:r w:rsidR="00494303" w:rsidRPr="00B2780C">
        <w:t xml:space="preserve">Activity </w:t>
      </w:r>
      <w:r w:rsidR="00494303">
        <w:t>3.3</w:t>
      </w:r>
      <w:r w:rsidR="00494303" w:rsidRPr="00B2780C">
        <w:t xml:space="preserve">: </w:t>
      </w:r>
      <w:r w:rsidR="00494303">
        <w:t>Little A</w:t>
      </w:r>
      <w:r w:rsidR="00494303" w:rsidRPr="00CA61B2">
        <w:t>thletics</w:t>
      </w:r>
      <w:r w:rsidR="00494303">
        <w:t xml:space="preserve"> scenario: Create the ERD</w:t>
      </w:r>
      <w:r w:rsidR="00144C23">
        <w:fldChar w:fldCharType="end"/>
      </w:r>
      <w:r>
        <w:t>,</w:t>
      </w:r>
      <w:r w:rsidRPr="005C7940">
        <w:t xml:space="preserve"> write the SQL code to create the Little Athletics database, its tables and its constraints (</w:t>
      </w:r>
      <w:r w:rsidR="0041760E" w:rsidRPr="005C7940">
        <w:t>primary key, foreign key, unique indexes</w:t>
      </w:r>
      <w:r w:rsidRPr="005C7940">
        <w:t>, etc.).</w:t>
      </w:r>
    </w:p>
    <w:p w14:paraId="280CEB4B" w14:textId="17D6A206" w:rsidR="005C7940" w:rsidRPr="00B2780C" w:rsidRDefault="0049656D" w:rsidP="00AF5560">
      <w:r>
        <w:t>D</w:t>
      </w:r>
      <w:r w:rsidR="005C7940" w:rsidRPr="005C7940">
        <w:t xml:space="preserve">evelop some test data to populate the tables and write the SQL commands to insert the test data </w:t>
      </w:r>
      <w:r w:rsidR="00DD2717">
        <w:t>in</w:t>
      </w:r>
      <w:r w:rsidR="005C7940" w:rsidRPr="005C7940">
        <w:t>to the appropriate tables.</w:t>
      </w:r>
    </w:p>
    <w:p w14:paraId="01BF722F" w14:textId="77777777" w:rsidR="005C7940" w:rsidRPr="00B2780C" w:rsidRDefault="005C7940" w:rsidP="00AF5560"/>
    <w:p w14:paraId="288C3357" w14:textId="77777777" w:rsidR="005C7940" w:rsidRPr="00B2780C" w:rsidRDefault="005C7940" w:rsidP="00AF5560">
      <w:pPr>
        <w:rPr>
          <w:rFonts w:eastAsia="Calibri" w:cs="Calibri"/>
        </w:rPr>
        <w:sectPr w:rsidR="005C7940" w:rsidRPr="00B2780C" w:rsidSect="00AF5560">
          <w:headerReference w:type="even" r:id="rId247"/>
          <w:headerReference w:type="default" r:id="rId248"/>
          <w:footerReference w:type="even" r:id="rId249"/>
          <w:headerReference w:type="first" r:id="rId250"/>
          <w:footerReference w:type="first" r:id="rId251"/>
          <w:pgSz w:w="11906" w:h="16838" w:code="9"/>
          <w:pgMar w:top="1418" w:right="1418" w:bottom="1418" w:left="1418" w:header="567" w:footer="482" w:gutter="0"/>
          <w:cols w:space="4253"/>
          <w:docGrid w:linePitch="360"/>
        </w:sectPr>
      </w:pPr>
    </w:p>
    <w:p w14:paraId="259A6847" w14:textId="5F4A638E" w:rsidR="005C7940" w:rsidRPr="00B2780C" w:rsidRDefault="005C7940" w:rsidP="00AF5560">
      <w:pPr>
        <w:pStyle w:val="HeaderTopicTitle"/>
        <w:rPr>
          <w:noProof w:val="0"/>
          <w:lang w:val="en-AU"/>
        </w:rPr>
      </w:pPr>
      <w:bookmarkStart w:id="268" w:name="topic5"/>
      <w:bookmarkStart w:id="269" w:name="_Toc11228372"/>
      <w:bookmarkStart w:id="270" w:name="_Toc47344220"/>
      <w:bookmarkEnd w:id="268"/>
      <w:r w:rsidRPr="00B2780C">
        <w:rPr>
          <w:noProof w:val="0"/>
          <w:lang w:val="en-AU"/>
        </w:rPr>
        <w:lastRenderedPageBreak/>
        <w:t xml:space="preserve">Topic </w:t>
      </w:r>
      <w:r>
        <w:rPr>
          <w:noProof w:val="0"/>
          <w:lang w:val="en-AU"/>
        </w:rPr>
        <w:t>5</w:t>
      </w:r>
      <w:r w:rsidRPr="00B2780C">
        <w:rPr>
          <w:noProof w:val="0"/>
          <w:lang w:val="en-AU"/>
        </w:rPr>
        <w:t xml:space="preserve">: </w:t>
      </w:r>
      <w:r w:rsidR="00BF5630">
        <w:rPr>
          <w:noProof w:val="0"/>
          <w:lang w:val="en-AU"/>
        </w:rPr>
        <w:t>U</w:t>
      </w:r>
      <w:bookmarkEnd w:id="269"/>
      <w:r w:rsidR="00BF5630">
        <w:rPr>
          <w:noProof w:val="0"/>
          <w:lang w:val="en-AU"/>
        </w:rPr>
        <w:t>sing SQL</w:t>
      </w:r>
      <w:bookmarkEnd w:id="270"/>
    </w:p>
    <w:p w14:paraId="2F9F23D7" w14:textId="77777777" w:rsidR="005C7940" w:rsidRPr="00B2780C" w:rsidRDefault="005C7940" w:rsidP="00AF5560">
      <w:pPr>
        <w:pStyle w:val="NoSpacing"/>
      </w:pPr>
      <w:r w:rsidRPr="00B2780C">
        <w:rPr>
          <w:noProof/>
          <w:lang w:eastAsia="en-AU"/>
        </w:rPr>
        <mc:AlternateContent>
          <mc:Choice Requires="wps">
            <w:drawing>
              <wp:inline distT="0" distB="0" distL="0" distR="0" wp14:anchorId="2CA47EEA" wp14:editId="6ED1F65E">
                <wp:extent cx="5724000" cy="4442400"/>
                <wp:effectExtent l="0" t="0" r="0" b="0"/>
                <wp:docPr id="63" name="Freeform 199" descr="Quotation marks in chat symbols hanging on the str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24000" cy="4442400"/>
                        </a:xfrm>
                        <a:custGeom>
                          <a:avLst/>
                          <a:gdLst>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28575 w 6067425"/>
                            <a:gd name="connsiteY11" fmla="*/ 168592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0 w 6067425"/>
                            <a:gd name="connsiteY11" fmla="*/ 1666875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13063 w 6067425"/>
                            <a:gd name="connsiteY11" fmla="*/ 1660343 h 3638550"/>
                            <a:gd name="connsiteX12" fmla="*/ 0 w 6067425"/>
                            <a:gd name="connsiteY12" fmla="*/ 0 h 3638550"/>
                            <a:gd name="connsiteX0" fmla="*/ 0 w 6067425"/>
                            <a:gd name="connsiteY0" fmla="*/ 0 h 3638550"/>
                            <a:gd name="connsiteX1" fmla="*/ 6067425 w 6067425"/>
                            <a:gd name="connsiteY1" fmla="*/ 0 h 3638550"/>
                            <a:gd name="connsiteX2" fmla="*/ 6067425 w 6067425"/>
                            <a:gd name="connsiteY2" fmla="*/ 3381375 h 3638550"/>
                            <a:gd name="connsiteX3" fmla="*/ 1733550 w 6067425"/>
                            <a:gd name="connsiteY3" fmla="*/ 3381375 h 3638550"/>
                            <a:gd name="connsiteX4" fmla="*/ 1733550 w 6067425"/>
                            <a:gd name="connsiteY4" fmla="*/ 3638550 h 3638550"/>
                            <a:gd name="connsiteX5" fmla="*/ 1457325 w 6067425"/>
                            <a:gd name="connsiteY5" fmla="*/ 3638550 h 3638550"/>
                            <a:gd name="connsiteX6" fmla="*/ 1457325 w 6067425"/>
                            <a:gd name="connsiteY6" fmla="*/ 3381375 h 3638550"/>
                            <a:gd name="connsiteX7" fmla="*/ 1714500 w 6067425"/>
                            <a:gd name="connsiteY7" fmla="*/ 3381375 h 3638550"/>
                            <a:gd name="connsiteX8" fmla="*/ 1714500 w 6067425"/>
                            <a:gd name="connsiteY8" fmla="*/ 2362200 h 3638550"/>
                            <a:gd name="connsiteX9" fmla="*/ 2686050 w 6067425"/>
                            <a:gd name="connsiteY9" fmla="*/ 2362200 h 3638550"/>
                            <a:gd name="connsiteX10" fmla="*/ 2686050 w 6067425"/>
                            <a:gd name="connsiteY10" fmla="*/ 1685925 h 3638550"/>
                            <a:gd name="connsiteX11" fmla="*/ 3266 w 6067425"/>
                            <a:gd name="connsiteY11" fmla="*/ 1660343 h 3638550"/>
                            <a:gd name="connsiteX12" fmla="*/ 0 w 6067425"/>
                            <a:gd name="connsiteY12" fmla="*/ 0 h 3638550"/>
                            <a:gd name="connsiteX0" fmla="*/ 314 w 6067739"/>
                            <a:gd name="connsiteY0" fmla="*/ 0 h 3638550"/>
                            <a:gd name="connsiteX1" fmla="*/ 6067739 w 6067739"/>
                            <a:gd name="connsiteY1" fmla="*/ 0 h 3638550"/>
                            <a:gd name="connsiteX2" fmla="*/ 6067739 w 6067739"/>
                            <a:gd name="connsiteY2" fmla="*/ 3381375 h 3638550"/>
                            <a:gd name="connsiteX3" fmla="*/ 1733864 w 6067739"/>
                            <a:gd name="connsiteY3" fmla="*/ 3381375 h 3638550"/>
                            <a:gd name="connsiteX4" fmla="*/ 1733864 w 6067739"/>
                            <a:gd name="connsiteY4" fmla="*/ 3638550 h 3638550"/>
                            <a:gd name="connsiteX5" fmla="*/ 1457639 w 6067739"/>
                            <a:gd name="connsiteY5" fmla="*/ 3638550 h 3638550"/>
                            <a:gd name="connsiteX6" fmla="*/ 1457639 w 6067739"/>
                            <a:gd name="connsiteY6" fmla="*/ 3381375 h 3638550"/>
                            <a:gd name="connsiteX7" fmla="*/ 1714814 w 6067739"/>
                            <a:gd name="connsiteY7" fmla="*/ 3381375 h 3638550"/>
                            <a:gd name="connsiteX8" fmla="*/ 1714814 w 6067739"/>
                            <a:gd name="connsiteY8" fmla="*/ 2362200 h 3638550"/>
                            <a:gd name="connsiteX9" fmla="*/ 2686364 w 6067739"/>
                            <a:gd name="connsiteY9" fmla="*/ 2362200 h 3638550"/>
                            <a:gd name="connsiteX10" fmla="*/ 2686364 w 6067739"/>
                            <a:gd name="connsiteY10" fmla="*/ 1685925 h 3638550"/>
                            <a:gd name="connsiteX11" fmla="*/ 314 w 6067739"/>
                            <a:gd name="connsiteY11" fmla="*/ 1670140 h 3638550"/>
                            <a:gd name="connsiteX12" fmla="*/ 314 w 6067739"/>
                            <a:gd name="connsiteY12" fmla="*/ 0 h 3638550"/>
                            <a:gd name="connsiteX0" fmla="*/ 596 w 6068021"/>
                            <a:gd name="connsiteY0" fmla="*/ 0 h 3638550"/>
                            <a:gd name="connsiteX1" fmla="*/ 6068021 w 6068021"/>
                            <a:gd name="connsiteY1" fmla="*/ 0 h 3638550"/>
                            <a:gd name="connsiteX2" fmla="*/ 6068021 w 6068021"/>
                            <a:gd name="connsiteY2" fmla="*/ 3381375 h 3638550"/>
                            <a:gd name="connsiteX3" fmla="*/ 1734146 w 6068021"/>
                            <a:gd name="connsiteY3" fmla="*/ 3381375 h 3638550"/>
                            <a:gd name="connsiteX4" fmla="*/ 1734146 w 6068021"/>
                            <a:gd name="connsiteY4" fmla="*/ 3638550 h 3638550"/>
                            <a:gd name="connsiteX5" fmla="*/ 1457921 w 6068021"/>
                            <a:gd name="connsiteY5" fmla="*/ 3638550 h 3638550"/>
                            <a:gd name="connsiteX6" fmla="*/ 1457921 w 6068021"/>
                            <a:gd name="connsiteY6" fmla="*/ 3381375 h 3638550"/>
                            <a:gd name="connsiteX7" fmla="*/ 1715096 w 6068021"/>
                            <a:gd name="connsiteY7" fmla="*/ 3381375 h 3638550"/>
                            <a:gd name="connsiteX8" fmla="*/ 1715096 w 6068021"/>
                            <a:gd name="connsiteY8" fmla="*/ 2362200 h 3638550"/>
                            <a:gd name="connsiteX9" fmla="*/ 2686646 w 6068021"/>
                            <a:gd name="connsiteY9" fmla="*/ 2362200 h 3638550"/>
                            <a:gd name="connsiteX10" fmla="*/ 2686646 w 6068021"/>
                            <a:gd name="connsiteY10" fmla="*/ 1685925 h 3638550"/>
                            <a:gd name="connsiteX11" fmla="*/ 282 w 6068021"/>
                            <a:gd name="connsiteY11" fmla="*/ 1689734 h 3638550"/>
                            <a:gd name="connsiteX12" fmla="*/ 596 w 6068021"/>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15354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15354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068279"/>
                            <a:gd name="connsiteY0" fmla="*/ 0 h 3638550"/>
                            <a:gd name="connsiteX1" fmla="*/ 6068279 w 6068279"/>
                            <a:gd name="connsiteY1" fmla="*/ 0 h 3638550"/>
                            <a:gd name="connsiteX2" fmla="*/ 6068279 w 6068279"/>
                            <a:gd name="connsiteY2" fmla="*/ 3381375 h 3638550"/>
                            <a:gd name="connsiteX3" fmla="*/ 1734404 w 6068279"/>
                            <a:gd name="connsiteY3" fmla="*/ 3381375 h 3638550"/>
                            <a:gd name="connsiteX4" fmla="*/ 1734404 w 6068279"/>
                            <a:gd name="connsiteY4" fmla="*/ 3638550 h 3638550"/>
                            <a:gd name="connsiteX5" fmla="*/ 1458179 w 6068279"/>
                            <a:gd name="connsiteY5" fmla="*/ 3638550 h 3638550"/>
                            <a:gd name="connsiteX6" fmla="*/ 1458179 w 6068279"/>
                            <a:gd name="connsiteY6" fmla="*/ 3381375 h 3638550"/>
                            <a:gd name="connsiteX7" fmla="*/ 1729042 w 6068279"/>
                            <a:gd name="connsiteY7" fmla="*/ 3381375 h 3638550"/>
                            <a:gd name="connsiteX8" fmla="*/ 1729043 w 6068279"/>
                            <a:gd name="connsiteY8" fmla="*/ 2362200 h 3638550"/>
                            <a:gd name="connsiteX9" fmla="*/ 2686904 w 6068279"/>
                            <a:gd name="connsiteY9" fmla="*/ 2362200 h 3638550"/>
                            <a:gd name="connsiteX10" fmla="*/ 2686904 w 6068279"/>
                            <a:gd name="connsiteY10" fmla="*/ 1685925 h 3638550"/>
                            <a:gd name="connsiteX11" fmla="*/ 258 w 6068279"/>
                            <a:gd name="connsiteY11" fmla="*/ 1686468 h 3638550"/>
                            <a:gd name="connsiteX12" fmla="*/ 854 w 6068279"/>
                            <a:gd name="connsiteY12" fmla="*/ 0 h 3638550"/>
                            <a:gd name="connsiteX0" fmla="*/ 854 w 6243097"/>
                            <a:gd name="connsiteY0" fmla="*/ 0 h 3638550"/>
                            <a:gd name="connsiteX1" fmla="*/ 6068279 w 6243097"/>
                            <a:gd name="connsiteY1" fmla="*/ 0 h 3638550"/>
                            <a:gd name="connsiteX2" fmla="*/ 6243097 w 6243097"/>
                            <a:gd name="connsiteY2" fmla="*/ 3372410 h 3638550"/>
                            <a:gd name="connsiteX3" fmla="*/ 1734404 w 6243097"/>
                            <a:gd name="connsiteY3" fmla="*/ 3381375 h 3638550"/>
                            <a:gd name="connsiteX4" fmla="*/ 1734404 w 6243097"/>
                            <a:gd name="connsiteY4" fmla="*/ 3638550 h 3638550"/>
                            <a:gd name="connsiteX5" fmla="*/ 1458179 w 6243097"/>
                            <a:gd name="connsiteY5" fmla="*/ 3638550 h 3638550"/>
                            <a:gd name="connsiteX6" fmla="*/ 1458179 w 6243097"/>
                            <a:gd name="connsiteY6" fmla="*/ 3381375 h 3638550"/>
                            <a:gd name="connsiteX7" fmla="*/ 1729042 w 6243097"/>
                            <a:gd name="connsiteY7" fmla="*/ 3381375 h 3638550"/>
                            <a:gd name="connsiteX8" fmla="*/ 1729043 w 6243097"/>
                            <a:gd name="connsiteY8" fmla="*/ 2362200 h 3638550"/>
                            <a:gd name="connsiteX9" fmla="*/ 2686904 w 6243097"/>
                            <a:gd name="connsiteY9" fmla="*/ 2362200 h 3638550"/>
                            <a:gd name="connsiteX10" fmla="*/ 2686904 w 6243097"/>
                            <a:gd name="connsiteY10" fmla="*/ 1685925 h 3638550"/>
                            <a:gd name="connsiteX11" fmla="*/ 258 w 6243097"/>
                            <a:gd name="connsiteY11" fmla="*/ 1686468 h 3638550"/>
                            <a:gd name="connsiteX12" fmla="*/ 854 w 6243097"/>
                            <a:gd name="connsiteY12" fmla="*/ 0 h 3638550"/>
                            <a:gd name="connsiteX0" fmla="*/ 854 w 6323785"/>
                            <a:gd name="connsiteY0" fmla="*/ 0 h 3638550"/>
                            <a:gd name="connsiteX1" fmla="*/ 6068279 w 6323785"/>
                            <a:gd name="connsiteY1" fmla="*/ 0 h 3638550"/>
                            <a:gd name="connsiteX2" fmla="*/ 6323785 w 6323785"/>
                            <a:gd name="connsiteY2" fmla="*/ 3372410 h 3638550"/>
                            <a:gd name="connsiteX3" fmla="*/ 1734404 w 6323785"/>
                            <a:gd name="connsiteY3" fmla="*/ 3381375 h 3638550"/>
                            <a:gd name="connsiteX4" fmla="*/ 1734404 w 6323785"/>
                            <a:gd name="connsiteY4" fmla="*/ 3638550 h 3638550"/>
                            <a:gd name="connsiteX5" fmla="*/ 1458179 w 6323785"/>
                            <a:gd name="connsiteY5" fmla="*/ 3638550 h 3638550"/>
                            <a:gd name="connsiteX6" fmla="*/ 1458179 w 6323785"/>
                            <a:gd name="connsiteY6" fmla="*/ 3381375 h 3638550"/>
                            <a:gd name="connsiteX7" fmla="*/ 1729042 w 6323785"/>
                            <a:gd name="connsiteY7" fmla="*/ 3381375 h 3638550"/>
                            <a:gd name="connsiteX8" fmla="*/ 1729043 w 6323785"/>
                            <a:gd name="connsiteY8" fmla="*/ 2362200 h 3638550"/>
                            <a:gd name="connsiteX9" fmla="*/ 2686904 w 6323785"/>
                            <a:gd name="connsiteY9" fmla="*/ 2362200 h 3638550"/>
                            <a:gd name="connsiteX10" fmla="*/ 2686904 w 6323785"/>
                            <a:gd name="connsiteY10" fmla="*/ 1685925 h 3638550"/>
                            <a:gd name="connsiteX11" fmla="*/ 258 w 6323785"/>
                            <a:gd name="connsiteY11" fmla="*/ 1686468 h 3638550"/>
                            <a:gd name="connsiteX12" fmla="*/ 854 w 6323785"/>
                            <a:gd name="connsiteY12" fmla="*/ 0 h 3638550"/>
                            <a:gd name="connsiteX0" fmla="*/ 854 w 6315117"/>
                            <a:gd name="connsiteY0" fmla="*/ 0 h 3638550"/>
                            <a:gd name="connsiteX1" fmla="*/ 6068279 w 6315117"/>
                            <a:gd name="connsiteY1" fmla="*/ 0 h 3638550"/>
                            <a:gd name="connsiteX2" fmla="*/ 6315117 w 6315117"/>
                            <a:gd name="connsiteY2" fmla="*/ 3385411 h 3638550"/>
                            <a:gd name="connsiteX3" fmla="*/ 1734404 w 6315117"/>
                            <a:gd name="connsiteY3" fmla="*/ 3381375 h 3638550"/>
                            <a:gd name="connsiteX4" fmla="*/ 1734404 w 6315117"/>
                            <a:gd name="connsiteY4" fmla="*/ 3638550 h 3638550"/>
                            <a:gd name="connsiteX5" fmla="*/ 1458179 w 6315117"/>
                            <a:gd name="connsiteY5" fmla="*/ 3638550 h 3638550"/>
                            <a:gd name="connsiteX6" fmla="*/ 1458179 w 6315117"/>
                            <a:gd name="connsiteY6" fmla="*/ 3381375 h 3638550"/>
                            <a:gd name="connsiteX7" fmla="*/ 1729042 w 6315117"/>
                            <a:gd name="connsiteY7" fmla="*/ 3381375 h 3638550"/>
                            <a:gd name="connsiteX8" fmla="*/ 1729043 w 6315117"/>
                            <a:gd name="connsiteY8" fmla="*/ 2362200 h 3638550"/>
                            <a:gd name="connsiteX9" fmla="*/ 2686904 w 6315117"/>
                            <a:gd name="connsiteY9" fmla="*/ 2362200 h 3638550"/>
                            <a:gd name="connsiteX10" fmla="*/ 2686904 w 6315117"/>
                            <a:gd name="connsiteY10" fmla="*/ 1685925 h 3638550"/>
                            <a:gd name="connsiteX11" fmla="*/ 258 w 6315117"/>
                            <a:gd name="connsiteY11" fmla="*/ 1686468 h 3638550"/>
                            <a:gd name="connsiteX12" fmla="*/ 854 w 6315117"/>
                            <a:gd name="connsiteY12" fmla="*/ 0 h 3638550"/>
                            <a:gd name="connsiteX0" fmla="*/ 854 w 6319451"/>
                            <a:gd name="connsiteY0" fmla="*/ 0 h 3638550"/>
                            <a:gd name="connsiteX1" fmla="*/ 6068279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76744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458179 w 6319451"/>
                            <a:gd name="connsiteY6" fmla="*/ 3381375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458179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5291 w 6319451"/>
                            <a:gd name="connsiteY5" fmla="*/ 363220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297819 w 6319451"/>
                            <a:gd name="connsiteY6" fmla="*/ 33683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58150 w 6319451"/>
                            <a:gd name="connsiteY6" fmla="*/ 344457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1549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07345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729042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76628 w 6319451"/>
                            <a:gd name="connsiteY7" fmla="*/ 3381375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734404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34361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483557 w 6319451"/>
                            <a:gd name="connsiteY4" fmla="*/ 3635375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734404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2939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729043 w 6319451"/>
                            <a:gd name="connsiteY8" fmla="*/ 236220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7103 w 6319451"/>
                            <a:gd name="connsiteY8" fmla="*/ 1873250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686904 w 6319451"/>
                            <a:gd name="connsiteY9" fmla="*/ 23622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854 w 6319451"/>
                            <a:gd name="connsiteY0" fmla="*/ 0 h 3638550"/>
                            <a:gd name="connsiteX1" fmla="*/ 6319451 w 6319451"/>
                            <a:gd name="connsiteY1" fmla="*/ 0 h 3638550"/>
                            <a:gd name="connsiteX2" fmla="*/ 6319451 w 6319451"/>
                            <a:gd name="connsiteY2" fmla="*/ 3381078 h 3638550"/>
                            <a:gd name="connsiteX3" fmla="*/ 1569290 w 6319451"/>
                            <a:gd name="connsiteY3" fmla="*/ 3381375 h 3638550"/>
                            <a:gd name="connsiteX4" fmla="*/ 1569290 w 6319451"/>
                            <a:gd name="connsiteY4" fmla="*/ 3638550 h 3638550"/>
                            <a:gd name="connsiteX5" fmla="*/ 1312116 w 6319451"/>
                            <a:gd name="connsiteY5" fmla="*/ 3638550 h 3638550"/>
                            <a:gd name="connsiteX6" fmla="*/ 1313696 w 6319451"/>
                            <a:gd name="connsiteY6" fmla="*/ 3374724 h 3638550"/>
                            <a:gd name="connsiteX7" fmla="*/ 1563927 w 6319451"/>
                            <a:gd name="connsiteY7" fmla="*/ 3371850 h 3638550"/>
                            <a:gd name="connsiteX8" fmla="*/ 1563928 w 6319451"/>
                            <a:gd name="connsiteY8" fmla="*/ 1870075 h 3638550"/>
                            <a:gd name="connsiteX9" fmla="*/ 2337622 w 6319451"/>
                            <a:gd name="connsiteY9" fmla="*/ 1866900 h 3638550"/>
                            <a:gd name="connsiteX10" fmla="*/ 2686904 w 6319451"/>
                            <a:gd name="connsiteY10" fmla="*/ 1685925 h 3638550"/>
                            <a:gd name="connsiteX11" fmla="*/ 258 w 6319451"/>
                            <a:gd name="connsiteY11" fmla="*/ 1686468 h 3638550"/>
                            <a:gd name="connsiteX12" fmla="*/ 854 w 6319451"/>
                            <a:gd name="connsiteY12" fmla="*/ 0 h 3638550"/>
                            <a:gd name="connsiteX0" fmla="*/ 0 w 6318597"/>
                            <a:gd name="connsiteY0" fmla="*/ 0 h 3638550"/>
                            <a:gd name="connsiteX1" fmla="*/ 6318597 w 6318597"/>
                            <a:gd name="connsiteY1" fmla="*/ 0 h 3638550"/>
                            <a:gd name="connsiteX2" fmla="*/ 6318597 w 6318597"/>
                            <a:gd name="connsiteY2" fmla="*/ 3381078 h 3638550"/>
                            <a:gd name="connsiteX3" fmla="*/ 1568436 w 6318597"/>
                            <a:gd name="connsiteY3" fmla="*/ 3381375 h 3638550"/>
                            <a:gd name="connsiteX4" fmla="*/ 1568436 w 6318597"/>
                            <a:gd name="connsiteY4" fmla="*/ 3638550 h 3638550"/>
                            <a:gd name="connsiteX5" fmla="*/ 1311262 w 6318597"/>
                            <a:gd name="connsiteY5" fmla="*/ 3638550 h 3638550"/>
                            <a:gd name="connsiteX6" fmla="*/ 1312842 w 6318597"/>
                            <a:gd name="connsiteY6" fmla="*/ 3374724 h 3638550"/>
                            <a:gd name="connsiteX7" fmla="*/ 1563073 w 6318597"/>
                            <a:gd name="connsiteY7" fmla="*/ 3371850 h 3638550"/>
                            <a:gd name="connsiteX8" fmla="*/ 1563074 w 6318597"/>
                            <a:gd name="connsiteY8" fmla="*/ 1870075 h 3638550"/>
                            <a:gd name="connsiteX9" fmla="*/ 2336768 w 6318597"/>
                            <a:gd name="connsiteY9" fmla="*/ 1866900 h 3638550"/>
                            <a:gd name="connsiteX10" fmla="*/ 2686050 w 6318597"/>
                            <a:gd name="connsiteY10" fmla="*/ 1685925 h 3638550"/>
                            <a:gd name="connsiteX11" fmla="*/ 8930 w 6318597"/>
                            <a:gd name="connsiteY11" fmla="*/ 991143 h 3638550"/>
                            <a:gd name="connsiteX12" fmla="*/ 0 w 6318597"/>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702566 w 6335113"/>
                            <a:gd name="connsiteY10" fmla="*/ 168592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407275 w 6335113"/>
                            <a:gd name="connsiteY10" fmla="*/ 9048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012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9647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6472 w 6335113"/>
                            <a:gd name="connsiteY10" fmla="*/ 1041400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44575 h 3638550"/>
                            <a:gd name="connsiteX11" fmla="*/ 45 w 6335113"/>
                            <a:gd name="connsiteY11" fmla="*/ 1041943 h 3638550"/>
                            <a:gd name="connsiteX12" fmla="*/ 16516 w 6335113"/>
                            <a:gd name="connsiteY12" fmla="*/ 0 h 3638550"/>
                            <a:gd name="connsiteX0" fmla="*/ 16516 w 6335113"/>
                            <a:gd name="connsiteY0" fmla="*/ 0 h 3638550"/>
                            <a:gd name="connsiteX1" fmla="*/ 6335113 w 6335113"/>
                            <a:gd name="connsiteY1" fmla="*/ 0 h 3638550"/>
                            <a:gd name="connsiteX2" fmla="*/ 6335113 w 6335113"/>
                            <a:gd name="connsiteY2" fmla="*/ 3381078 h 3638550"/>
                            <a:gd name="connsiteX3" fmla="*/ 1584952 w 6335113"/>
                            <a:gd name="connsiteY3" fmla="*/ 3381375 h 3638550"/>
                            <a:gd name="connsiteX4" fmla="*/ 1584952 w 6335113"/>
                            <a:gd name="connsiteY4" fmla="*/ 3638550 h 3638550"/>
                            <a:gd name="connsiteX5" fmla="*/ 1327778 w 6335113"/>
                            <a:gd name="connsiteY5" fmla="*/ 3638550 h 3638550"/>
                            <a:gd name="connsiteX6" fmla="*/ 1329358 w 6335113"/>
                            <a:gd name="connsiteY6" fmla="*/ 3374724 h 3638550"/>
                            <a:gd name="connsiteX7" fmla="*/ 1579589 w 6335113"/>
                            <a:gd name="connsiteY7" fmla="*/ 3371850 h 3638550"/>
                            <a:gd name="connsiteX8" fmla="*/ 1579590 w 6335113"/>
                            <a:gd name="connsiteY8" fmla="*/ 1870075 h 3638550"/>
                            <a:gd name="connsiteX9" fmla="*/ 2353284 w 6335113"/>
                            <a:gd name="connsiteY9" fmla="*/ 1866900 h 3638550"/>
                            <a:gd name="connsiteX10" fmla="*/ 2353297 w 6335113"/>
                            <a:gd name="connsiteY10" fmla="*/ 1038225 h 3638550"/>
                            <a:gd name="connsiteX11" fmla="*/ 45 w 6335113"/>
                            <a:gd name="connsiteY11" fmla="*/ 1041943 h 3638550"/>
                            <a:gd name="connsiteX12" fmla="*/ 16516 w 6335113"/>
                            <a:gd name="connsiteY12" fmla="*/ 0 h 3638550"/>
                            <a:gd name="connsiteX0" fmla="*/ 274 w 6335387"/>
                            <a:gd name="connsiteY0" fmla="*/ 0 h 4911725"/>
                            <a:gd name="connsiteX1" fmla="*/ 6335387 w 6335387"/>
                            <a:gd name="connsiteY1" fmla="*/ 1273175 h 4911725"/>
                            <a:gd name="connsiteX2" fmla="*/ 6335387 w 6335387"/>
                            <a:gd name="connsiteY2" fmla="*/ 4654253 h 4911725"/>
                            <a:gd name="connsiteX3" fmla="*/ 1585226 w 6335387"/>
                            <a:gd name="connsiteY3" fmla="*/ 4654550 h 4911725"/>
                            <a:gd name="connsiteX4" fmla="*/ 1585226 w 6335387"/>
                            <a:gd name="connsiteY4" fmla="*/ 4911725 h 4911725"/>
                            <a:gd name="connsiteX5" fmla="*/ 1328052 w 6335387"/>
                            <a:gd name="connsiteY5" fmla="*/ 4911725 h 4911725"/>
                            <a:gd name="connsiteX6" fmla="*/ 1329632 w 6335387"/>
                            <a:gd name="connsiteY6" fmla="*/ 4647899 h 4911725"/>
                            <a:gd name="connsiteX7" fmla="*/ 1579863 w 6335387"/>
                            <a:gd name="connsiteY7" fmla="*/ 4645025 h 4911725"/>
                            <a:gd name="connsiteX8" fmla="*/ 1579864 w 6335387"/>
                            <a:gd name="connsiteY8" fmla="*/ 3143250 h 4911725"/>
                            <a:gd name="connsiteX9" fmla="*/ 2353558 w 6335387"/>
                            <a:gd name="connsiteY9" fmla="*/ 3140075 h 4911725"/>
                            <a:gd name="connsiteX10" fmla="*/ 2353571 w 6335387"/>
                            <a:gd name="connsiteY10" fmla="*/ 2311400 h 4911725"/>
                            <a:gd name="connsiteX11" fmla="*/ 319 w 6335387"/>
                            <a:gd name="connsiteY11" fmla="*/ 2315118 h 4911725"/>
                            <a:gd name="connsiteX12" fmla="*/ 274 w 6335387"/>
                            <a:gd name="connsiteY12" fmla="*/ 0 h 4911725"/>
                            <a:gd name="connsiteX0" fmla="*/ 0 w 6350990"/>
                            <a:gd name="connsiteY0" fmla="*/ 0 h 4914900"/>
                            <a:gd name="connsiteX1" fmla="*/ 6350990 w 6350990"/>
                            <a:gd name="connsiteY1" fmla="*/ 1276350 h 4914900"/>
                            <a:gd name="connsiteX2" fmla="*/ 6350990 w 6350990"/>
                            <a:gd name="connsiteY2" fmla="*/ 4657428 h 4914900"/>
                            <a:gd name="connsiteX3" fmla="*/ 1600829 w 6350990"/>
                            <a:gd name="connsiteY3" fmla="*/ 4657725 h 4914900"/>
                            <a:gd name="connsiteX4" fmla="*/ 1600829 w 6350990"/>
                            <a:gd name="connsiteY4" fmla="*/ 4914900 h 4914900"/>
                            <a:gd name="connsiteX5" fmla="*/ 1343655 w 6350990"/>
                            <a:gd name="connsiteY5" fmla="*/ 4914900 h 4914900"/>
                            <a:gd name="connsiteX6" fmla="*/ 1345235 w 6350990"/>
                            <a:gd name="connsiteY6" fmla="*/ 4651074 h 4914900"/>
                            <a:gd name="connsiteX7" fmla="*/ 1595466 w 6350990"/>
                            <a:gd name="connsiteY7" fmla="*/ 4648200 h 4914900"/>
                            <a:gd name="connsiteX8" fmla="*/ 1595467 w 6350990"/>
                            <a:gd name="connsiteY8" fmla="*/ 3146425 h 4914900"/>
                            <a:gd name="connsiteX9" fmla="*/ 2369161 w 6350990"/>
                            <a:gd name="connsiteY9" fmla="*/ 3143250 h 4914900"/>
                            <a:gd name="connsiteX10" fmla="*/ 2369174 w 6350990"/>
                            <a:gd name="connsiteY10" fmla="*/ 2314575 h 4914900"/>
                            <a:gd name="connsiteX11" fmla="*/ 15922 w 6350990"/>
                            <a:gd name="connsiteY11" fmla="*/ 2318293 h 4914900"/>
                            <a:gd name="connsiteX12" fmla="*/ 0 w 6350990"/>
                            <a:gd name="connsiteY12" fmla="*/ 0 h 4914900"/>
                            <a:gd name="connsiteX0" fmla="*/ 0 w 6347815"/>
                            <a:gd name="connsiteY0" fmla="*/ 0 h 4914900"/>
                            <a:gd name="connsiteX1" fmla="*/ 6347815 w 6347815"/>
                            <a:gd name="connsiteY1" fmla="*/ 1276350 h 4914900"/>
                            <a:gd name="connsiteX2" fmla="*/ 6347815 w 6347815"/>
                            <a:gd name="connsiteY2" fmla="*/ 4657428 h 4914900"/>
                            <a:gd name="connsiteX3" fmla="*/ 1597654 w 6347815"/>
                            <a:gd name="connsiteY3" fmla="*/ 4657725 h 4914900"/>
                            <a:gd name="connsiteX4" fmla="*/ 1597654 w 6347815"/>
                            <a:gd name="connsiteY4" fmla="*/ 4914900 h 4914900"/>
                            <a:gd name="connsiteX5" fmla="*/ 1340480 w 6347815"/>
                            <a:gd name="connsiteY5" fmla="*/ 4914900 h 4914900"/>
                            <a:gd name="connsiteX6" fmla="*/ 1342060 w 6347815"/>
                            <a:gd name="connsiteY6" fmla="*/ 4651074 h 4914900"/>
                            <a:gd name="connsiteX7" fmla="*/ 1592291 w 6347815"/>
                            <a:gd name="connsiteY7" fmla="*/ 4648200 h 4914900"/>
                            <a:gd name="connsiteX8" fmla="*/ 1592292 w 6347815"/>
                            <a:gd name="connsiteY8" fmla="*/ 3146425 h 4914900"/>
                            <a:gd name="connsiteX9" fmla="*/ 2365986 w 6347815"/>
                            <a:gd name="connsiteY9" fmla="*/ 3143250 h 4914900"/>
                            <a:gd name="connsiteX10" fmla="*/ 2365999 w 6347815"/>
                            <a:gd name="connsiteY10" fmla="*/ 2314575 h 4914900"/>
                            <a:gd name="connsiteX11" fmla="*/ 12747 w 6347815"/>
                            <a:gd name="connsiteY11" fmla="*/ 2318293 h 4914900"/>
                            <a:gd name="connsiteX12" fmla="*/ 0 w 6347815"/>
                            <a:gd name="connsiteY12" fmla="*/ 0 h 4914900"/>
                            <a:gd name="connsiteX0" fmla="*/ 0 w 6344640"/>
                            <a:gd name="connsiteY0" fmla="*/ 0 h 4921250"/>
                            <a:gd name="connsiteX1" fmla="*/ 6344640 w 6344640"/>
                            <a:gd name="connsiteY1" fmla="*/ 1282700 h 4921250"/>
                            <a:gd name="connsiteX2" fmla="*/ 6344640 w 6344640"/>
                            <a:gd name="connsiteY2" fmla="*/ 4663778 h 4921250"/>
                            <a:gd name="connsiteX3" fmla="*/ 1594479 w 6344640"/>
                            <a:gd name="connsiteY3" fmla="*/ 4664075 h 4921250"/>
                            <a:gd name="connsiteX4" fmla="*/ 1594479 w 6344640"/>
                            <a:gd name="connsiteY4" fmla="*/ 4921250 h 4921250"/>
                            <a:gd name="connsiteX5" fmla="*/ 1337305 w 6344640"/>
                            <a:gd name="connsiteY5" fmla="*/ 4921250 h 4921250"/>
                            <a:gd name="connsiteX6" fmla="*/ 1338885 w 6344640"/>
                            <a:gd name="connsiteY6" fmla="*/ 4657424 h 4921250"/>
                            <a:gd name="connsiteX7" fmla="*/ 1589116 w 6344640"/>
                            <a:gd name="connsiteY7" fmla="*/ 4654550 h 4921250"/>
                            <a:gd name="connsiteX8" fmla="*/ 1589117 w 6344640"/>
                            <a:gd name="connsiteY8" fmla="*/ 3152775 h 4921250"/>
                            <a:gd name="connsiteX9" fmla="*/ 2362811 w 6344640"/>
                            <a:gd name="connsiteY9" fmla="*/ 3149600 h 4921250"/>
                            <a:gd name="connsiteX10" fmla="*/ 2362824 w 6344640"/>
                            <a:gd name="connsiteY10" fmla="*/ 2320925 h 4921250"/>
                            <a:gd name="connsiteX11" fmla="*/ 9572 w 6344640"/>
                            <a:gd name="connsiteY11" fmla="*/ 2324643 h 4921250"/>
                            <a:gd name="connsiteX12" fmla="*/ 0 w 6344640"/>
                            <a:gd name="connsiteY12" fmla="*/ 0 h 4921250"/>
                            <a:gd name="connsiteX0" fmla="*/ 0 w 6341465"/>
                            <a:gd name="connsiteY0" fmla="*/ 0 h 4921250"/>
                            <a:gd name="connsiteX1" fmla="*/ 6341465 w 6341465"/>
                            <a:gd name="connsiteY1" fmla="*/ 128270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9525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 name="connsiteX0" fmla="*/ 0 w 6341465"/>
                            <a:gd name="connsiteY0" fmla="*/ 0 h 4921250"/>
                            <a:gd name="connsiteX1" fmla="*/ 6338290 w 6341465"/>
                            <a:gd name="connsiteY1" fmla="*/ 0 h 4921250"/>
                            <a:gd name="connsiteX2" fmla="*/ 6341465 w 6341465"/>
                            <a:gd name="connsiteY2" fmla="*/ 4663778 h 4921250"/>
                            <a:gd name="connsiteX3" fmla="*/ 1591304 w 6341465"/>
                            <a:gd name="connsiteY3" fmla="*/ 4664075 h 4921250"/>
                            <a:gd name="connsiteX4" fmla="*/ 1591304 w 6341465"/>
                            <a:gd name="connsiteY4" fmla="*/ 4921250 h 4921250"/>
                            <a:gd name="connsiteX5" fmla="*/ 1334130 w 6341465"/>
                            <a:gd name="connsiteY5" fmla="*/ 4921250 h 4921250"/>
                            <a:gd name="connsiteX6" fmla="*/ 1335710 w 6341465"/>
                            <a:gd name="connsiteY6" fmla="*/ 4657424 h 4921250"/>
                            <a:gd name="connsiteX7" fmla="*/ 1585941 w 6341465"/>
                            <a:gd name="connsiteY7" fmla="*/ 4654550 h 4921250"/>
                            <a:gd name="connsiteX8" fmla="*/ 1585942 w 6341465"/>
                            <a:gd name="connsiteY8" fmla="*/ 3152775 h 4921250"/>
                            <a:gd name="connsiteX9" fmla="*/ 2359636 w 6341465"/>
                            <a:gd name="connsiteY9" fmla="*/ 3149600 h 4921250"/>
                            <a:gd name="connsiteX10" fmla="*/ 2359649 w 6341465"/>
                            <a:gd name="connsiteY10" fmla="*/ 2320925 h 4921250"/>
                            <a:gd name="connsiteX11" fmla="*/ 6397 w 6341465"/>
                            <a:gd name="connsiteY11" fmla="*/ 2324643 h 4921250"/>
                            <a:gd name="connsiteX12" fmla="*/ 0 w 6341465"/>
                            <a:gd name="connsiteY12" fmla="*/ 0 h 492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341465" h="4921250">
                              <a:moveTo>
                                <a:pt x="0" y="0"/>
                              </a:moveTo>
                              <a:lnTo>
                                <a:pt x="6338290" y="0"/>
                              </a:lnTo>
                              <a:cubicBezTo>
                                <a:pt x="6339348" y="1551418"/>
                                <a:pt x="6340407" y="3112360"/>
                                <a:pt x="6341465" y="4663778"/>
                              </a:cubicBezTo>
                              <a:lnTo>
                                <a:pt x="1591304" y="4664075"/>
                              </a:lnTo>
                              <a:lnTo>
                                <a:pt x="1591304" y="4921250"/>
                              </a:lnTo>
                              <a:lnTo>
                                <a:pt x="1334130" y="4921250"/>
                              </a:lnTo>
                              <a:cubicBezTo>
                                <a:pt x="1332540" y="4832250"/>
                                <a:pt x="1337300" y="4746424"/>
                                <a:pt x="1335710" y="4657424"/>
                              </a:cubicBezTo>
                              <a:lnTo>
                                <a:pt x="1585941" y="4654550"/>
                              </a:lnTo>
                              <a:cubicBezTo>
                                <a:pt x="1585941" y="4314825"/>
                                <a:pt x="1585942" y="3492500"/>
                                <a:pt x="1585942" y="3152775"/>
                              </a:cubicBezTo>
                              <a:lnTo>
                                <a:pt x="2359636" y="3149600"/>
                              </a:lnTo>
                              <a:cubicBezTo>
                                <a:pt x="2360699" y="2874433"/>
                                <a:pt x="2358586" y="2596092"/>
                                <a:pt x="2359649" y="2320925"/>
                              </a:cubicBezTo>
                              <a:lnTo>
                                <a:pt x="6397" y="2324643"/>
                              </a:lnTo>
                              <a:cubicBezTo>
                                <a:pt x="5308" y="1771195"/>
                                <a:pt x="1089" y="553448"/>
                                <a:pt x="0" y="0"/>
                              </a:cubicBezTo>
                              <a:close/>
                            </a:path>
                          </a:pathLst>
                        </a:custGeom>
                        <a:blipFill dpi="0" rotWithShape="1">
                          <a:blip r:embed="rId252">
                            <a:extLst>
                              <a:ext uri="{28A0092B-C50C-407E-A947-70E740481C1C}">
                                <a14:useLocalDpi xmlns:a14="http://schemas.microsoft.com/office/drawing/2010/main" val="0"/>
                              </a:ext>
                            </a:extLst>
                          </a:blip>
                          <a:srcRect/>
                          <a:stretch>
                            <a:fillRect l="-9796" t="-2631" r="-9566"/>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E9066" w14:textId="77777777" w:rsidR="00373B08" w:rsidRDefault="00373B08" w:rsidP="00AF5560">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CA47EEA" id="_x0000_s1031" alt="Quotation marks in chat symbols hanging on the strings" style="width:450.7pt;height:349.8pt;visibility:visible;mso-wrap-style:square;mso-left-percent:-10001;mso-top-percent:-10001;mso-position-horizontal:absolute;mso-position-horizontal-relative:char;mso-position-vertical:absolute;mso-position-vertical-relative:line;mso-left-percent:-10001;mso-top-percent:-10001;v-text-anchor:middle" coordsize="6341465,492125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" adj="-11796480,,5400" path="m,l6338290,v1058,1551418,2117,3112360,3175,4663778l1591304,4664075r,257175l1334130,4921250v-1590,-89000,3170,-174826,1580,-263826l1585941,4654550v,-339725,1,-1162050,1,-1501775l2359636,3149600v1063,-275167,-1050,-553508,13,-828675l6397,2324643c5308,1771195,1089,553448,,xe" stroked="f" strokeweight="2pt">
                <v:fill r:id="rId253" o:title="Quotation marks in chat symbols hanging on the strings" recolor="t" rotate="t" type="frame"/>
                <v:stroke joinstyle="miter"/>
                <v:formulas/>
                <v:path arrowok="t" o:connecttype="custom" o:connectlocs="0,0;5721134,0;5724000,4209981;1436360,4210249;1436360,4442400;1204226,4442400;1205653,4204245;1431519,4201651;1431520,2846002;2129880,2843136;2129891,2095093;5774,2098449;0,0" o:connectangles="0,0,0,0,0,0,0,0,0,0,0,0,0" textboxrect="0,0,6341465,4921250"/>
                <o:lock v:ext="edit" aspectratio="t"/>
                <v:textbox>
                  <w:txbxContent>
                    <w:p w14:paraId="417E9066" w14:textId="77777777" w:rsidR="00373B08" w:rsidRDefault="00373B08" w:rsidP="00AF5560">
                      <w:pPr>
                        <w:jc w:val="center"/>
                      </w:pPr>
                      <w:r>
                        <w:softHyphen/>
                      </w:r>
                    </w:p>
                  </w:txbxContent>
                </v:textbox>
                <w10:anchorlock/>
              </v:shape>
            </w:pict>
          </mc:Fallback>
        </mc:AlternateContent>
      </w:r>
      <w:r w:rsidRPr="00B2780C">
        <w:t xml:space="preserve"> </w:t>
      </w:r>
      <w:r w:rsidRPr="00B2780C">
        <w:br w:type="page"/>
      </w:r>
    </w:p>
    <w:p w14:paraId="072EC3DA" w14:textId="4547B228" w:rsidR="005C7940" w:rsidRPr="00B2780C" w:rsidRDefault="005C7940" w:rsidP="00AF5560">
      <w:pPr>
        <w:pStyle w:val="Heading1"/>
      </w:pPr>
      <w:bookmarkStart w:id="271" w:name="_Toc11228373"/>
      <w:bookmarkStart w:id="272" w:name="_Toc46131945"/>
      <w:bookmarkStart w:id="273" w:name="_Toc47344221"/>
      <w:r w:rsidRPr="00B2780C">
        <w:lastRenderedPageBreak/>
        <w:t>Overview</w:t>
      </w:r>
      <w:bookmarkEnd w:id="271"/>
      <w:bookmarkEnd w:id="272"/>
      <w:bookmarkEnd w:id="273"/>
    </w:p>
    <w:p w14:paraId="3B4816E3" w14:textId="7573EC24" w:rsidR="00BF5630" w:rsidRDefault="00BF5630" w:rsidP="00AF5560">
      <w:r w:rsidRPr="00B2780C">
        <w:t>In this topic you will learn</w:t>
      </w:r>
      <w:r w:rsidR="009E19C5">
        <w:t xml:space="preserve"> the following</w:t>
      </w:r>
      <w:r>
        <w:t xml:space="preserve">: </w:t>
      </w:r>
    </w:p>
    <w:p w14:paraId="55B49464" w14:textId="79448DCC" w:rsidR="00BF5630" w:rsidRDefault="00BF5630" w:rsidP="00BF5630">
      <w:pPr>
        <w:pStyle w:val="ListBullet"/>
      </w:pPr>
      <w:r>
        <w:t>W</w:t>
      </w:r>
      <w:r w:rsidRPr="00BF5630">
        <w:t>ri</w:t>
      </w:r>
      <w:r>
        <w:t>ting SQL code to query databases.</w:t>
      </w:r>
      <w:r w:rsidRPr="00BF5630">
        <w:t xml:space="preserve"> You will begin with the most basic queries</w:t>
      </w:r>
      <w:r w:rsidR="005730A8">
        <w:t>, or expressions,</w:t>
      </w:r>
      <w:r w:rsidRPr="00BF5630">
        <w:t xml:space="preserve"> selecting data from a single table, learning how to specify the columns that you want to list, the rows to be included and the order in which th</w:t>
      </w:r>
      <w:r>
        <w:t>e results are displayed.</w:t>
      </w:r>
    </w:p>
    <w:p w14:paraId="6E906ED8" w14:textId="36B9305C" w:rsidR="00BF5630" w:rsidRDefault="009E19C5" w:rsidP="00BF5630">
      <w:pPr>
        <w:pStyle w:val="ListBullet"/>
      </w:pPr>
      <w:r>
        <w:t>D</w:t>
      </w:r>
      <w:r w:rsidR="00BF5630" w:rsidRPr="00BF5630">
        <w:t>evelop</w:t>
      </w:r>
      <w:r w:rsidR="00BF5630">
        <w:t xml:space="preserve">ing </w:t>
      </w:r>
      <w:r w:rsidR="00BF5630" w:rsidRPr="00BF5630">
        <w:t>more complex queries selecting data from multiple tables</w:t>
      </w:r>
      <w:r w:rsidR="009C6519">
        <w:t xml:space="preserve"> and</w:t>
      </w:r>
      <w:r w:rsidR="00BF5630" w:rsidRPr="00BF5630">
        <w:t xml:space="preserve"> using logical operators and arithmetic operators to build expressions that will determine the information </w:t>
      </w:r>
      <w:r w:rsidR="00BF5630">
        <w:t>to be provided by the queries.</w:t>
      </w:r>
    </w:p>
    <w:p w14:paraId="6DC42F2F" w14:textId="7046DA83" w:rsidR="00BF5630" w:rsidRDefault="00BF5630" w:rsidP="00BF5630">
      <w:pPr>
        <w:pStyle w:val="ListBullet"/>
      </w:pPr>
      <w:r>
        <w:t>H</w:t>
      </w:r>
      <w:r w:rsidRPr="00BF5630">
        <w:t>ow to use aggregate, formatting and date and time functions to perform more complex operations on the data to extract the desired information.</w:t>
      </w:r>
    </w:p>
    <w:p w14:paraId="29BBE800" w14:textId="7368BF86" w:rsidR="00BF5630" w:rsidRDefault="00BF5630" w:rsidP="00AF5560">
      <w:r>
        <w:t xml:space="preserve">Again, as in </w:t>
      </w:r>
      <w:r w:rsidR="00DD2717">
        <w:t>T</w:t>
      </w:r>
      <w:r>
        <w:t xml:space="preserve">opic </w:t>
      </w:r>
      <w:r w:rsidR="00DD2717">
        <w:t>4</w:t>
      </w:r>
      <w:r w:rsidRPr="00BF5630">
        <w:t>, this topic takes a more hands-on practical approach to your learning.</w:t>
      </w:r>
      <w:r w:rsidR="0077507F">
        <w:t xml:space="preserve"> </w:t>
      </w:r>
      <w:r w:rsidRPr="00BF5630">
        <w:t>It is therefore very important that you write all the code included in this topic to query the Courier Compa</w:t>
      </w:r>
      <w:r>
        <w:t xml:space="preserve">ny Governance System database. </w:t>
      </w:r>
      <w:r w:rsidR="00B12509">
        <w:t>It is</w:t>
      </w:r>
      <w:r w:rsidRPr="00BF5630">
        <w:t xml:space="preserve"> important it is to your development as a programmer that you practi</w:t>
      </w:r>
      <w:r w:rsidR="00DD2717">
        <w:t>s</w:t>
      </w:r>
      <w:r w:rsidRPr="00BF5630">
        <w:t>e writing the code and that you do not just copy and paste the code.</w:t>
      </w:r>
    </w:p>
    <w:p w14:paraId="3FDE48A0" w14:textId="77777777" w:rsidR="00BF5630" w:rsidRDefault="005C7940" w:rsidP="00AF5560">
      <w:r w:rsidRPr="00B2780C">
        <w:t>The activities throughout this resource will assist you in your learning. These activities do not form a part of your final assessment however they will contribute to your understanding of the topic area.</w:t>
      </w:r>
    </w:p>
    <w:p w14:paraId="06F1BA6A" w14:textId="1CCD41DF" w:rsidR="00BF5630" w:rsidRDefault="00BF5630" w:rsidP="00BF5630">
      <w:pPr>
        <w:rPr>
          <w:lang w:eastAsia="en-AU"/>
        </w:rPr>
      </w:pPr>
      <w:r w:rsidRPr="00BF5630">
        <w:rPr>
          <w:lang w:eastAsia="en-AU"/>
        </w:rPr>
        <w:t xml:space="preserve">Since you </w:t>
      </w:r>
      <w:r w:rsidR="00DD2717">
        <w:rPr>
          <w:lang w:eastAsia="en-AU"/>
        </w:rPr>
        <w:t>are using</w:t>
      </w:r>
      <w:r w:rsidRPr="00BF5630">
        <w:rPr>
          <w:lang w:eastAsia="en-AU"/>
        </w:rPr>
        <w:t xml:space="preserve"> SQL as the language for this course, the data source will be </w:t>
      </w:r>
      <w:r>
        <w:rPr>
          <w:lang w:eastAsia="en-AU"/>
        </w:rPr>
        <w:t>a relational database.</w:t>
      </w:r>
      <w:r w:rsidRPr="00BF5630">
        <w:rPr>
          <w:lang w:eastAsia="en-AU"/>
        </w:rPr>
        <w:t xml:space="preserve"> </w:t>
      </w:r>
      <w:r w:rsidR="00DD2717">
        <w:rPr>
          <w:lang w:eastAsia="en-AU"/>
        </w:rPr>
        <w:t>T</w:t>
      </w:r>
      <w:r w:rsidRPr="00BF5630">
        <w:rPr>
          <w:lang w:eastAsia="en-AU"/>
        </w:rPr>
        <w:t xml:space="preserve">o learn SQL you will continue to use the </w:t>
      </w:r>
      <w:r w:rsidR="002F75BA">
        <w:rPr>
          <w:lang w:eastAsia="en-AU"/>
        </w:rPr>
        <w:t>Courier Company Governance System</w:t>
      </w:r>
      <w:r w:rsidR="0048284C" w:rsidRPr="00BF5630">
        <w:rPr>
          <w:lang w:eastAsia="en-AU"/>
        </w:rPr>
        <w:t xml:space="preserve"> database </w:t>
      </w:r>
      <w:r w:rsidRPr="00BF5630">
        <w:rPr>
          <w:lang w:eastAsia="en-AU"/>
        </w:rPr>
        <w:t>that you have</w:t>
      </w:r>
      <w:r>
        <w:rPr>
          <w:lang w:eastAsia="en-AU"/>
        </w:rPr>
        <w:t xml:space="preserve"> been developing throughout your student w</w:t>
      </w:r>
      <w:r w:rsidRPr="00BF5630">
        <w:rPr>
          <w:lang w:eastAsia="en-AU"/>
        </w:rPr>
        <w:t>orkbook.</w:t>
      </w:r>
    </w:p>
    <w:p w14:paraId="26AE8536" w14:textId="7E0FE665" w:rsidR="00BF5630" w:rsidRDefault="00BF5630" w:rsidP="00707144">
      <w:pPr>
        <w:pStyle w:val="Heading1"/>
      </w:pPr>
      <w:bookmarkStart w:id="274" w:name="_Toc46131946"/>
      <w:bookmarkStart w:id="275" w:name="_Toc47344222"/>
      <w:r w:rsidRPr="00BF5630">
        <w:t>Conventions for formatting SQL</w:t>
      </w:r>
      <w:bookmarkEnd w:id="274"/>
      <w:bookmarkEnd w:id="275"/>
    </w:p>
    <w:p w14:paraId="60DD67E6" w14:textId="49A801A8" w:rsidR="00BF5630" w:rsidRDefault="00BF5630" w:rsidP="00BF5630">
      <w:pPr>
        <w:rPr>
          <w:lang w:eastAsia="en-AU"/>
        </w:rPr>
      </w:pPr>
      <w:r w:rsidRPr="00BF5630">
        <w:rPr>
          <w:lang w:eastAsia="en-AU"/>
        </w:rPr>
        <w:t>SQL is not case sensitive and the commonly obse</w:t>
      </w:r>
      <w:r>
        <w:rPr>
          <w:lang w:eastAsia="en-AU"/>
        </w:rPr>
        <w:t>rved conventions are as follows:</w:t>
      </w:r>
    </w:p>
    <w:p w14:paraId="345B441F" w14:textId="56B3DFC7" w:rsidR="0025595D" w:rsidRDefault="00BF5630" w:rsidP="00BF5630">
      <w:pPr>
        <w:pStyle w:val="ListBullet"/>
      </w:pPr>
      <w:r>
        <w:t xml:space="preserve">SQL keywords, </w:t>
      </w:r>
      <w:r w:rsidRPr="00BF5630">
        <w:t xml:space="preserve">generally coloured blue in </w:t>
      </w:r>
      <w:r>
        <w:t xml:space="preserve">SSMS, </w:t>
      </w:r>
      <w:r w:rsidRPr="00BF5630">
        <w:t>are written in UPPERCASE.</w:t>
      </w:r>
    </w:p>
    <w:p w14:paraId="2A50FD78" w14:textId="0018AAA8" w:rsidR="00DD2717" w:rsidRPr="00DD2717" w:rsidRDefault="00BF5630" w:rsidP="00BF5630">
      <w:pPr>
        <w:pStyle w:val="ListBullet"/>
        <w:rPr>
          <w:rFonts w:ascii="Consolas" w:hAnsi="Consolas" w:cs="Consolas"/>
          <w:color w:val="000000"/>
          <w:sz w:val="19"/>
          <w:szCs w:val="19"/>
          <w:highlight w:val="white"/>
        </w:rPr>
      </w:pPr>
      <w:r>
        <w:t xml:space="preserve">Place the </w:t>
      </w:r>
      <w:r w:rsidRPr="00863E08">
        <w:t>individual</w:t>
      </w:r>
      <w:r>
        <w:t xml:space="preserve"> clauses of a query on a new line</w:t>
      </w:r>
      <w:r w:rsidR="00DD2717">
        <w:t>, e.g</w:t>
      </w:r>
      <w:r>
        <w:t>.</w:t>
      </w:r>
      <w:r w:rsidR="00DD2717">
        <w:t>:</w:t>
      </w:r>
    </w:p>
    <w:p w14:paraId="7BA45054" w14:textId="28143564" w:rsidR="00BF5630" w:rsidRPr="00DD3F22" w:rsidRDefault="00BF5630" w:rsidP="00DD2717">
      <w:pPr>
        <w:pStyle w:val="ListBullet"/>
        <w:numPr>
          <w:ilvl w:val="0"/>
          <w:numId w:val="0"/>
        </w:numPr>
        <w:ind w:left="720"/>
        <w:rPr>
          <w:rFonts w:ascii="Consolas" w:hAnsi="Consolas" w:cs="Consolas"/>
          <w:color w:val="000000"/>
          <w:sz w:val="19"/>
          <w:szCs w:val="19"/>
          <w:highlight w:val="white"/>
        </w:rPr>
      </w:pPr>
      <w:r w:rsidRPr="00DD3F22">
        <w:rPr>
          <w:rFonts w:ascii="Consolas" w:hAnsi="Consolas" w:cs="Consolas"/>
          <w:color w:val="0000FF"/>
          <w:sz w:val="19"/>
          <w:szCs w:val="19"/>
          <w:highlight w:val="white"/>
        </w:rPr>
        <w:t>SELECT</w:t>
      </w:r>
      <w:r w:rsidRPr="00DD3F22">
        <w:rPr>
          <w:rFonts w:ascii="Consolas" w:hAnsi="Consolas" w:cs="Consolas"/>
          <w:color w:val="0000FF"/>
          <w:sz w:val="19"/>
          <w:szCs w:val="19"/>
          <w:highlight w:val="white"/>
        </w:rPr>
        <w:br/>
        <w:t>FROM</w:t>
      </w:r>
      <w:r w:rsidRPr="00DD3F22">
        <w:rPr>
          <w:rFonts w:ascii="Consolas" w:hAnsi="Consolas" w:cs="Consolas"/>
          <w:color w:val="0000FF"/>
          <w:sz w:val="19"/>
          <w:szCs w:val="19"/>
          <w:highlight w:val="white"/>
        </w:rPr>
        <w:br/>
        <w:t>WHERE</w:t>
      </w:r>
      <w:r w:rsidRPr="00DD3F22">
        <w:rPr>
          <w:rFonts w:ascii="Consolas" w:hAnsi="Consolas" w:cs="Consolas"/>
          <w:color w:val="0000FF"/>
          <w:sz w:val="19"/>
          <w:szCs w:val="19"/>
          <w:highlight w:val="white"/>
        </w:rPr>
        <w:br/>
        <w:t>GROUP</w:t>
      </w:r>
      <w:r w:rsidRPr="00DD3F22">
        <w:rPr>
          <w:rFonts w:ascii="Consolas" w:hAnsi="Consolas" w:cs="Consolas"/>
          <w:color w:val="000000"/>
          <w:sz w:val="19"/>
          <w:szCs w:val="19"/>
          <w:highlight w:val="white"/>
        </w:rPr>
        <w:t xml:space="preserve"> </w:t>
      </w:r>
      <w:r w:rsidRPr="00DD3F22">
        <w:rPr>
          <w:rFonts w:ascii="Consolas" w:hAnsi="Consolas" w:cs="Consolas"/>
          <w:color w:val="0000FF"/>
          <w:sz w:val="19"/>
          <w:szCs w:val="19"/>
          <w:highlight w:val="white"/>
        </w:rPr>
        <w:t>BY</w:t>
      </w:r>
      <w:r w:rsidRPr="00DD3F22">
        <w:rPr>
          <w:rFonts w:ascii="Consolas" w:hAnsi="Consolas" w:cs="Consolas"/>
          <w:color w:val="0000FF"/>
          <w:sz w:val="19"/>
          <w:szCs w:val="19"/>
          <w:highlight w:val="white"/>
        </w:rPr>
        <w:br/>
        <w:t>HAVING</w:t>
      </w:r>
      <w:r>
        <w:rPr>
          <w:rFonts w:ascii="Consolas" w:hAnsi="Consolas" w:cs="Consolas"/>
          <w:color w:val="0000FF"/>
          <w:sz w:val="19"/>
          <w:szCs w:val="19"/>
          <w:highlight w:val="white"/>
        </w:rPr>
        <w:br/>
      </w:r>
      <w:r w:rsidRPr="00DD3F22">
        <w:rPr>
          <w:rFonts w:ascii="Consolas" w:hAnsi="Consolas" w:cs="Consolas"/>
          <w:color w:val="0000FF"/>
          <w:sz w:val="19"/>
          <w:szCs w:val="19"/>
          <w:highlight w:val="white"/>
        </w:rPr>
        <w:t>ORDER</w:t>
      </w:r>
      <w:r w:rsidRPr="00DD3F22">
        <w:rPr>
          <w:rFonts w:ascii="Consolas" w:hAnsi="Consolas" w:cs="Consolas"/>
          <w:color w:val="000000"/>
          <w:sz w:val="19"/>
          <w:szCs w:val="19"/>
          <w:highlight w:val="white"/>
        </w:rPr>
        <w:t xml:space="preserve"> </w:t>
      </w:r>
      <w:r w:rsidRPr="00DD3F22">
        <w:rPr>
          <w:rFonts w:ascii="Consolas" w:hAnsi="Consolas" w:cs="Consolas"/>
          <w:color w:val="0000FF"/>
          <w:sz w:val="19"/>
          <w:szCs w:val="19"/>
          <w:highlight w:val="white"/>
        </w:rPr>
        <w:t>BY</w:t>
      </w:r>
      <w:r w:rsidRPr="00C56302">
        <w:rPr>
          <w:rFonts w:ascii="Consolas" w:hAnsi="Consolas" w:cs="Consolas"/>
          <w:sz w:val="19"/>
          <w:szCs w:val="19"/>
          <w:highlight w:val="white"/>
        </w:rPr>
        <w:t>;</w:t>
      </w:r>
    </w:p>
    <w:p w14:paraId="62E2591F" w14:textId="148B4E54" w:rsidR="005C7940" w:rsidRDefault="00BF5630" w:rsidP="00BF5630">
      <w:pPr>
        <w:pStyle w:val="ListBullet"/>
      </w:pPr>
      <w:r>
        <w:lastRenderedPageBreak/>
        <w:t>In SQL s</w:t>
      </w:r>
      <w:r w:rsidRPr="00BF5630">
        <w:t xml:space="preserve">erver’s version of SQL (Transact SQL or T-SQL) the semicolon is optional, however, </w:t>
      </w:r>
      <w:r w:rsidR="00DD2717">
        <w:t>you should</w:t>
      </w:r>
      <w:r w:rsidR="00856BA4">
        <w:t xml:space="preserve"> always</w:t>
      </w:r>
      <w:r w:rsidRPr="00BF5630">
        <w:t xml:space="preserve"> include it, just in case you migrate your code to another platform.</w:t>
      </w:r>
    </w:p>
    <w:p w14:paraId="0905F5ED" w14:textId="5FBC738F" w:rsidR="00BF5630" w:rsidRDefault="00BF5630" w:rsidP="00BF5630">
      <w:pPr>
        <w:pStyle w:val="ListBullet"/>
      </w:pPr>
      <w:r>
        <w:t xml:space="preserve">Try to format </w:t>
      </w:r>
      <w:r w:rsidRPr="00863E08">
        <w:t>the</w:t>
      </w:r>
      <w:r>
        <w:t xml:space="preserve"> layout of your SQL queries so that columns in the SELECT clause, tables in the FROM clause, filtering criteria in the WHERE clause, etc. are placed in a columnar format as follows</w:t>
      </w:r>
      <w:r w:rsidR="00DD2717">
        <w:t>:</w:t>
      </w:r>
    </w:p>
    <w:p w14:paraId="3C84C30D" w14:textId="42C451F5" w:rsidR="00BF5630" w:rsidRPr="00863E08" w:rsidRDefault="00BF5630" w:rsidP="00BF5630">
      <w:pPr>
        <w:pStyle w:val="ListBullet"/>
        <w:numPr>
          <w:ilvl w:val="0"/>
          <w:numId w:val="0"/>
        </w:numPr>
        <w:spacing w:before="0" w:after="0"/>
        <w:ind w:left="714"/>
        <w:rPr>
          <w:rFonts w:ascii="Consolas" w:hAnsi="Consolas" w:cs="Consolas"/>
          <w:color w:val="000000"/>
          <w:sz w:val="19"/>
          <w:szCs w:val="19"/>
          <w:highlight w:val="white"/>
        </w:rPr>
      </w:pPr>
      <w:r w:rsidRPr="00863E08">
        <w:rPr>
          <w:rFonts w:ascii="Consolas" w:hAnsi="Consolas" w:cs="Consolas"/>
          <w:color w:val="0000FF"/>
          <w:sz w:val="19"/>
          <w:szCs w:val="19"/>
          <w:highlight w:val="white"/>
        </w:rPr>
        <w:t>SELECT</w:t>
      </w:r>
      <w:r w:rsidRPr="00863E08">
        <w:rPr>
          <w:rFonts w:ascii="Consolas" w:hAnsi="Consolas" w:cs="Consolas"/>
          <w:color w:val="000000"/>
          <w:sz w:val="19"/>
          <w:szCs w:val="19"/>
          <w:highlight w:val="white"/>
        </w:rPr>
        <w:tab/>
        <w:t>attribute1</w:t>
      </w:r>
      <w:r w:rsidRPr="00863E08">
        <w:rPr>
          <w:rFonts w:ascii="Consolas" w:hAnsi="Consolas" w:cs="Consolas"/>
          <w:color w:val="808080"/>
          <w:sz w:val="19"/>
          <w:szCs w:val="19"/>
          <w:highlight w:val="white"/>
        </w:rPr>
        <w:t>,</w:t>
      </w:r>
      <w:r w:rsidRPr="00863E08">
        <w:rPr>
          <w:rFonts w:ascii="Consolas" w:hAnsi="Consolas" w:cs="Consolas"/>
          <w:color w:val="808080"/>
          <w:sz w:val="19"/>
          <w:szCs w:val="19"/>
          <w:highlight w:val="white"/>
        </w:rPr>
        <w:br/>
      </w:r>
      <w:r w:rsidRPr="00863E08">
        <w:rPr>
          <w:rFonts w:ascii="Consolas" w:hAnsi="Consolas" w:cs="Consolas"/>
          <w:color w:val="000000"/>
          <w:sz w:val="19"/>
          <w:szCs w:val="19"/>
          <w:highlight w:val="white"/>
        </w:rPr>
        <w:tab/>
      </w:r>
      <w:r w:rsidR="005A77D6">
        <w:rPr>
          <w:rFonts w:ascii="Consolas" w:hAnsi="Consolas" w:cs="Consolas"/>
          <w:color w:val="000000"/>
          <w:sz w:val="19"/>
          <w:szCs w:val="19"/>
          <w:highlight w:val="white"/>
        </w:rPr>
        <w:tab/>
      </w:r>
      <w:r w:rsidRPr="00863E08">
        <w:rPr>
          <w:rFonts w:ascii="Consolas" w:hAnsi="Consolas" w:cs="Consolas"/>
          <w:color w:val="000000"/>
          <w:sz w:val="19"/>
          <w:szCs w:val="19"/>
          <w:highlight w:val="white"/>
        </w:rPr>
        <w:t>attribute2</w:t>
      </w:r>
      <w:r w:rsidRPr="00863E08">
        <w:rPr>
          <w:rFonts w:ascii="Consolas" w:hAnsi="Consolas" w:cs="Consolas"/>
          <w:color w:val="808080"/>
          <w:sz w:val="19"/>
          <w:szCs w:val="19"/>
          <w:highlight w:val="white"/>
        </w:rPr>
        <w:t>,</w:t>
      </w:r>
      <w:r w:rsidRPr="00863E08">
        <w:rPr>
          <w:rFonts w:ascii="Consolas" w:hAnsi="Consolas" w:cs="Consolas"/>
          <w:color w:val="808080"/>
          <w:sz w:val="19"/>
          <w:szCs w:val="19"/>
          <w:highlight w:val="white"/>
        </w:rPr>
        <w:br/>
      </w:r>
      <w:r w:rsidR="005A77D6">
        <w:rPr>
          <w:rFonts w:ascii="Consolas" w:hAnsi="Consolas" w:cs="Consolas"/>
          <w:color w:val="000000"/>
          <w:sz w:val="19"/>
          <w:szCs w:val="19"/>
          <w:highlight w:val="white"/>
        </w:rPr>
        <w:tab/>
      </w:r>
      <w:r w:rsidRPr="00863E08">
        <w:rPr>
          <w:rFonts w:ascii="Consolas" w:hAnsi="Consolas" w:cs="Consolas"/>
          <w:color w:val="000000"/>
          <w:sz w:val="19"/>
          <w:szCs w:val="19"/>
          <w:highlight w:val="white"/>
        </w:rPr>
        <w:tab/>
        <w:t>attribute3</w:t>
      </w:r>
      <w:r w:rsidRPr="00863E08">
        <w:rPr>
          <w:rFonts w:ascii="Consolas" w:hAnsi="Consolas" w:cs="Consolas"/>
          <w:color w:val="808080"/>
          <w:sz w:val="19"/>
          <w:szCs w:val="19"/>
          <w:highlight w:val="white"/>
        </w:rPr>
        <w:t>,</w:t>
      </w:r>
      <w:r w:rsidRPr="00863E08">
        <w:rPr>
          <w:rFonts w:ascii="Consolas" w:hAnsi="Consolas" w:cs="Consolas"/>
          <w:color w:val="808080"/>
          <w:sz w:val="19"/>
          <w:szCs w:val="19"/>
          <w:highlight w:val="white"/>
        </w:rPr>
        <w:br/>
      </w:r>
      <w:r w:rsidR="005A77D6">
        <w:rPr>
          <w:rFonts w:ascii="Consolas" w:hAnsi="Consolas" w:cs="Consolas"/>
          <w:color w:val="000000"/>
          <w:sz w:val="19"/>
          <w:szCs w:val="19"/>
          <w:highlight w:val="white"/>
        </w:rPr>
        <w:tab/>
      </w:r>
      <w:r w:rsidRPr="00863E08">
        <w:rPr>
          <w:rFonts w:ascii="Consolas" w:hAnsi="Consolas" w:cs="Consolas"/>
          <w:color w:val="000000"/>
          <w:sz w:val="19"/>
          <w:szCs w:val="19"/>
          <w:highlight w:val="white"/>
        </w:rPr>
        <w:tab/>
        <w:t>attribute4</w:t>
      </w:r>
      <w:r w:rsidRPr="00863E08">
        <w:rPr>
          <w:rFonts w:ascii="Consolas" w:hAnsi="Consolas" w:cs="Consolas"/>
          <w:color w:val="000000"/>
          <w:sz w:val="19"/>
          <w:szCs w:val="19"/>
          <w:highlight w:val="white"/>
        </w:rPr>
        <w:br/>
      </w:r>
      <w:r w:rsidRPr="00863E08">
        <w:rPr>
          <w:rFonts w:ascii="Consolas" w:hAnsi="Consolas" w:cs="Consolas"/>
          <w:color w:val="0000FF"/>
          <w:sz w:val="19"/>
          <w:szCs w:val="19"/>
          <w:highlight w:val="white"/>
        </w:rPr>
        <w:t>FROM</w:t>
      </w:r>
      <w:r w:rsidRPr="00863E08">
        <w:rPr>
          <w:rFonts w:ascii="Consolas" w:hAnsi="Consolas" w:cs="Consolas"/>
          <w:color w:val="000000"/>
          <w:sz w:val="19"/>
          <w:szCs w:val="19"/>
          <w:highlight w:val="white"/>
        </w:rPr>
        <w:tab/>
        <w:t>table1</w:t>
      </w:r>
      <w:r w:rsidRPr="00863E08">
        <w:rPr>
          <w:rFonts w:ascii="Consolas" w:hAnsi="Consolas" w:cs="Consolas"/>
          <w:color w:val="808080"/>
          <w:sz w:val="19"/>
          <w:szCs w:val="19"/>
          <w:highlight w:val="white"/>
        </w:rPr>
        <w:t>,</w:t>
      </w:r>
      <w:r w:rsidRPr="00863E08">
        <w:rPr>
          <w:rFonts w:ascii="Consolas" w:hAnsi="Consolas" w:cs="Consolas"/>
          <w:color w:val="808080"/>
          <w:sz w:val="19"/>
          <w:szCs w:val="19"/>
          <w:highlight w:val="white"/>
        </w:rPr>
        <w:br/>
      </w:r>
      <w:r w:rsidR="005A77D6">
        <w:rPr>
          <w:rFonts w:ascii="Consolas" w:hAnsi="Consolas" w:cs="Consolas"/>
          <w:color w:val="000000"/>
          <w:sz w:val="19"/>
          <w:szCs w:val="19"/>
          <w:highlight w:val="white"/>
        </w:rPr>
        <w:tab/>
      </w:r>
      <w:r w:rsidRPr="00863E08">
        <w:rPr>
          <w:rFonts w:ascii="Consolas" w:hAnsi="Consolas" w:cs="Consolas"/>
          <w:color w:val="000000"/>
          <w:sz w:val="19"/>
          <w:szCs w:val="19"/>
          <w:highlight w:val="white"/>
        </w:rPr>
        <w:tab/>
        <w:t>table2</w:t>
      </w:r>
      <w:r w:rsidRPr="00863E08">
        <w:rPr>
          <w:rFonts w:ascii="Consolas" w:hAnsi="Consolas" w:cs="Consolas"/>
          <w:color w:val="808080"/>
          <w:sz w:val="19"/>
          <w:szCs w:val="19"/>
          <w:highlight w:val="white"/>
        </w:rPr>
        <w:t>,</w:t>
      </w:r>
      <w:r>
        <w:rPr>
          <w:rFonts w:ascii="Consolas" w:hAnsi="Consolas" w:cs="Consolas"/>
          <w:color w:val="808080"/>
          <w:sz w:val="19"/>
          <w:szCs w:val="19"/>
          <w:highlight w:val="white"/>
        </w:rPr>
        <w:br/>
      </w:r>
      <w:r w:rsidR="005A77D6">
        <w:rPr>
          <w:rFonts w:ascii="Consolas" w:hAnsi="Consolas" w:cs="Consolas"/>
          <w:color w:val="000000"/>
          <w:sz w:val="19"/>
          <w:szCs w:val="19"/>
          <w:highlight w:val="white"/>
        </w:rPr>
        <w:tab/>
      </w:r>
      <w:r w:rsidRPr="00863E08">
        <w:rPr>
          <w:rFonts w:ascii="Consolas" w:hAnsi="Consolas" w:cs="Consolas"/>
          <w:color w:val="000000"/>
          <w:sz w:val="19"/>
          <w:szCs w:val="19"/>
          <w:highlight w:val="white"/>
        </w:rPr>
        <w:tab/>
        <w:t>table3</w:t>
      </w:r>
    </w:p>
    <w:p w14:paraId="4C3BA8CE" w14:textId="4A5C3741" w:rsidR="00BF5630" w:rsidRDefault="00BF5630" w:rsidP="00BF5630">
      <w:pPr>
        <w:pStyle w:val="ListBullet"/>
        <w:numPr>
          <w:ilvl w:val="0"/>
          <w:numId w:val="0"/>
        </w:numPr>
        <w:spacing w:before="0" w:after="0"/>
        <w:ind w:left="714"/>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table1</w:t>
      </w:r>
      <w:r>
        <w:rPr>
          <w:rFonts w:ascii="Consolas" w:hAnsi="Consolas" w:cs="Consolas"/>
          <w:color w:val="808080"/>
          <w:sz w:val="19"/>
          <w:szCs w:val="19"/>
          <w:highlight w:val="white"/>
        </w:rPr>
        <w:t>.</w:t>
      </w:r>
      <w:r w:rsidR="00955AA1">
        <w:rPr>
          <w:rFonts w:ascii="Consolas" w:hAnsi="Consolas" w:cs="Consolas"/>
          <w:color w:val="000000"/>
          <w:sz w:val="19"/>
          <w:szCs w:val="19"/>
          <w:highlight w:val="white"/>
        </w:rPr>
        <w:t>PrimaryKey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table2</w:t>
      </w:r>
      <w:r>
        <w:rPr>
          <w:rFonts w:ascii="Consolas" w:hAnsi="Consolas" w:cs="Consolas"/>
          <w:color w:val="808080"/>
          <w:sz w:val="19"/>
          <w:szCs w:val="19"/>
          <w:highlight w:val="white"/>
        </w:rPr>
        <w:t>.</w:t>
      </w:r>
      <w:r w:rsidR="00955AA1">
        <w:rPr>
          <w:rFonts w:ascii="Consolas" w:hAnsi="Consolas" w:cs="Consolas"/>
          <w:color w:val="000000"/>
          <w:sz w:val="19"/>
          <w:szCs w:val="19"/>
          <w:highlight w:val="white"/>
        </w:rPr>
        <w:t>ForeignKey</w:t>
      </w:r>
    </w:p>
    <w:p w14:paraId="27C7D3EF" w14:textId="2B2858EE" w:rsidR="00BF5630" w:rsidRDefault="00BF5630" w:rsidP="00BF5630">
      <w:pPr>
        <w:pStyle w:val="ListBullet"/>
        <w:numPr>
          <w:ilvl w:val="0"/>
          <w:numId w:val="0"/>
        </w:numPr>
        <w:spacing w:before="0" w:after="0"/>
        <w:ind w:left="714"/>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ab/>
        <w:t>table2</w:t>
      </w:r>
      <w:r>
        <w:rPr>
          <w:rFonts w:ascii="Consolas" w:hAnsi="Consolas" w:cs="Consolas"/>
          <w:color w:val="808080"/>
          <w:sz w:val="19"/>
          <w:szCs w:val="19"/>
          <w:highlight w:val="white"/>
        </w:rPr>
        <w:t>.</w:t>
      </w:r>
      <w:r w:rsidR="00955AA1">
        <w:rPr>
          <w:rFonts w:ascii="Consolas" w:hAnsi="Consolas" w:cs="Consolas"/>
          <w:color w:val="000000"/>
          <w:sz w:val="19"/>
          <w:szCs w:val="19"/>
          <w:highlight w:val="white"/>
        </w:rPr>
        <w:t>PrimaryKey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table3</w:t>
      </w:r>
      <w:r>
        <w:rPr>
          <w:rFonts w:ascii="Consolas" w:hAnsi="Consolas" w:cs="Consolas"/>
          <w:color w:val="808080"/>
          <w:sz w:val="19"/>
          <w:szCs w:val="19"/>
          <w:highlight w:val="white"/>
        </w:rPr>
        <w:t>.</w:t>
      </w:r>
      <w:r w:rsidR="00955AA1">
        <w:rPr>
          <w:rFonts w:ascii="Consolas" w:hAnsi="Consolas" w:cs="Consolas"/>
          <w:color w:val="000000"/>
          <w:sz w:val="19"/>
          <w:szCs w:val="19"/>
          <w:highlight w:val="white"/>
        </w:rPr>
        <w:t>ForeignKey</w:t>
      </w:r>
    </w:p>
    <w:p w14:paraId="0BB1ABB1" w14:textId="381A3D49" w:rsidR="00BF5630" w:rsidRDefault="00BF5630" w:rsidP="00BF5630">
      <w:pPr>
        <w:pStyle w:val="ListBullet"/>
        <w:numPr>
          <w:ilvl w:val="0"/>
          <w:numId w:val="0"/>
        </w:numPr>
        <w:spacing w:before="0" w:after="0"/>
        <w:ind w:left="714"/>
      </w:pPr>
      <w:r>
        <w:rPr>
          <w:rFonts w:ascii="Consolas" w:hAnsi="Consolas" w:cs="Consolas"/>
          <w:color w:val="808080"/>
          <w:sz w:val="19"/>
          <w:szCs w:val="19"/>
          <w:highlight w:val="white"/>
        </w:rPr>
        <w:t>AND</w:t>
      </w:r>
      <w:r>
        <w:rPr>
          <w:rFonts w:ascii="Consolas" w:hAnsi="Consolas" w:cs="Consolas"/>
          <w:color w:val="000000"/>
          <w:sz w:val="19"/>
          <w:szCs w:val="19"/>
          <w:highlight w:val="white"/>
        </w:rPr>
        <w:tab/>
        <w:t xml:space="preserve">(attribute5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'a value' </w:t>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ab/>
        <w:t xml:space="preserve">attribute6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9999</w:t>
      </w:r>
      <w:r>
        <w:rPr>
          <w:rFonts w:ascii="Consolas" w:hAnsi="Consolas" w:cs="Consolas"/>
          <w:color w:val="000000"/>
          <w:sz w:val="19"/>
          <w:szCs w:val="19"/>
        </w:rPr>
        <w:t>)</w:t>
      </w:r>
      <w:r>
        <w:rPr>
          <w:rFonts w:ascii="Consolas" w:hAnsi="Consolas" w:cs="Consolas"/>
          <w:color w:val="000000"/>
          <w:sz w:val="19"/>
          <w:szCs w:val="19"/>
        </w:rPr>
        <w:br/>
      </w:r>
      <w:r w:rsidRPr="00BB594D">
        <w:rPr>
          <w:rFonts w:ascii="Consolas" w:hAnsi="Consolas" w:cs="Consolas"/>
          <w:color w:val="808080"/>
          <w:sz w:val="19"/>
          <w:szCs w:val="19"/>
          <w:highlight w:val="white"/>
        </w:rPr>
        <w:t>OR</w:t>
      </w:r>
      <w:r>
        <w:rPr>
          <w:rFonts w:ascii="Consolas" w:hAnsi="Consolas" w:cs="Consolas"/>
          <w:color w:val="000000"/>
          <w:sz w:val="19"/>
          <w:szCs w:val="19"/>
        </w:rPr>
        <w:tab/>
        <w:t xml:space="preserve">(attribute7 = </w:t>
      </w:r>
      <w:r>
        <w:rPr>
          <w:rFonts w:ascii="Consolas" w:hAnsi="Consolas" w:cs="Consolas"/>
          <w:color w:val="FF0000"/>
          <w:sz w:val="19"/>
          <w:szCs w:val="19"/>
          <w:highlight w:val="white"/>
        </w:rPr>
        <w:t>'another value'</w:t>
      </w:r>
      <w:r>
        <w:rPr>
          <w:rFonts w:ascii="Consolas" w:hAnsi="Consolas" w:cs="Consolas"/>
          <w:color w:val="FF0000"/>
          <w:sz w:val="19"/>
          <w:szCs w:val="19"/>
        </w:rPr>
        <w:tab/>
      </w:r>
      <w:r w:rsidRPr="00BB594D">
        <w:rPr>
          <w:rFonts w:ascii="Consolas" w:hAnsi="Consolas" w:cs="Consolas"/>
          <w:color w:val="808080"/>
          <w:sz w:val="19"/>
          <w:szCs w:val="19"/>
          <w:highlight w:val="white"/>
        </w:rPr>
        <w:t>OR</w:t>
      </w:r>
      <w:r>
        <w:rPr>
          <w:rFonts w:ascii="Consolas" w:hAnsi="Consolas" w:cs="Consolas"/>
          <w:color w:val="FF0000"/>
          <w:sz w:val="19"/>
          <w:szCs w:val="19"/>
        </w:rPr>
        <w:tab/>
      </w:r>
      <w:r w:rsidRPr="00BB594D">
        <w:rPr>
          <w:rFonts w:ascii="Consolas" w:hAnsi="Consolas" w:cs="Consolas"/>
          <w:color w:val="000000"/>
          <w:sz w:val="19"/>
          <w:szCs w:val="19"/>
          <w:highlight w:val="white"/>
        </w:rPr>
        <w:t>attribute8</w:t>
      </w:r>
      <w:r>
        <w:rPr>
          <w:rFonts w:ascii="Consolas" w:hAnsi="Consolas" w:cs="Consolas"/>
          <w:color w:val="FF0000"/>
          <w:sz w:val="19"/>
          <w:szCs w:val="19"/>
        </w:rPr>
        <w:t xml:space="preserve"> </w:t>
      </w:r>
      <w:r w:rsidRPr="00BB594D">
        <w:rPr>
          <w:rFonts w:ascii="Consolas" w:hAnsi="Consolas" w:cs="Consolas"/>
          <w:color w:val="808080"/>
          <w:sz w:val="19"/>
          <w:szCs w:val="19"/>
          <w:highlight w:val="white"/>
        </w:rPr>
        <w:t>=</w:t>
      </w:r>
      <w:r>
        <w:rPr>
          <w:rFonts w:ascii="Consolas" w:hAnsi="Consolas" w:cs="Consolas"/>
          <w:color w:val="FF0000"/>
          <w:sz w:val="19"/>
          <w:szCs w:val="19"/>
        </w:rPr>
        <w:t xml:space="preserve"> </w:t>
      </w:r>
      <w:r w:rsidRPr="00BB594D">
        <w:rPr>
          <w:rFonts w:ascii="Consolas" w:hAnsi="Consolas" w:cs="Consolas"/>
          <w:color w:val="000000"/>
          <w:sz w:val="19"/>
          <w:szCs w:val="19"/>
          <w:highlight w:val="white"/>
        </w:rPr>
        <w:t>0000)</w:t>
      </w:r>
      <w:r>
        <w:rPr>
          <w:rFonts w:ascii="Consolas" w:hAnsi="Consolas" w:cs="Consolas"/>
          <w:color w:val="000000"/>
          <w:sz w:val="19"/>
          <w:szCs w:val="19"/>
        </w:rPr>
        <w:t>;</w:t>
      </w:r>
    </w:p>
    <w:p w14:paraId="5920874E" w14:textId="42B37F5E" w:rsidR="00BF5630" w:rsidRDefault="00BF5630" w:rsidP="00BD0A18">
      <w:pPr>
        <w:rPr>
          <w:lang w:eastAsia="en-AU"/>
        </w:rPr>
      </w:pPr>
      <w:r w:rsidRPr="00BF5630">
        <w:rPr>
          <w:lang w:eastAsia="en-AU"/>
        </w:rPr>
        <w:t>Note in the above example the logical operators</w:t>
      </w:r>
      <w:r w:rsidR="0048284C">
        <w:rPr>
          <w:lang w:eastAsia="en-AU"/>
        </w:rPr>
        <w:t xml:space="preserve"> </w:t>
      </w:r>
      <w:r w:rsidRPr="00BF5630">
        <w:rPr>
          <w:lang w:eastAsia="en-AU"/>
        </w:rPr>
        <w:t>AND</w:t>
      </w:r>
      <w:r w:rsidR="0048284C">
        <w:rPr>
          <w:lang w:eastAsia="en-AU"/>
        </w:rPr>
        <w:t xml:space="preserve"> and </w:t>
      </w:r>
      <w:r w:rsidRPr="00BF5630">
        <w:rPr>
          <w:lang w:eastAsia="en-AU"/>
        </w:rPr>
        <w:t>OR are indented or stacked on top of each other (inside the parenthes</w:t>
      </w:r>
      <w:r w:rsidR="00DD2717">
        <w:rPr>
          <w:lang w:eastAsia="en-AU"/>
        </w:rPr>
        <w:t>e</w:t>
      </w:r>
      <w:r w:rsidRPr="00BF5630">
        <w:rPr>
          <w:lang w:eastAsia="en-AU"/>
        </w:rPr>
        <w:t>s).</w:t>
      </w:r>
    </w:p>
    <w:p w14:paraId="18B8BAB9" w14:textId="1CCABB8C" w:rsidR="00BF5630" w:rsidRDefault="008424C3" w:rsidP="000871F1">
      <w:pPr>
        <w:pStyle w:val="Heading1"/>
      </w:pPr>
      <w:bookmarkStart w:id="276" w:name="_Toc46131947"/>
      <w:bookmarkStart w:id="277" w:name="_Toc47344223"/>
      <w:r>
        <w:t>S</w:t>
      </w:r>
      <w:r w:rsidR="00BF5630" w:rsidRPr="00BF5630">
        <w:t>elect</w:t>
      </w:r>
      <w:bookmarkEnd w:id="276"/>
      <w:r>
        <w:t>ing and sorting values</w:t>
      </w:r>
      <w:bookmarkEnd w:id="277"/>
    </w:p>
    <w:p w14:paraId="66DCDE05" w14:textId="77777777" w:rsidR="00BF5630" w:rsidRDefault="00BF5630" w:rsidP="000871F1">
      <w:pPr>
        <w:pStyle w:val="Heading2"/>
      </w:pPr>
      <w:bookmarkStart w:id="278" w:name="_Toc47344224"/>
      <w:r>
        <w:t>Displaying all columns</w:t>
      </w:r>
      <w:bookmarkEnd w:id="278"/>
    </w:p>
    <w:p w14:paraId="4FE0C19A" w14:textId="628EA085" w:rsidR="00BF5630" w:rsidRDefault="00BF5630" w:rsidP="00BF5630">
      <w:pPr>
        <w:rPr>
          <w:lang w:eastAsia="en-AU"/>
        </w:rPr>
      </w:pPr>
      <w:r>
        <w:rPr>
          <w:lang w:eastAsia="en-AU"/>
        </w:rPr>
        <w:t>The most commonly written query is one that SELECTS all the columns in the table and displays all the data.</w:t>
      </w:r>
    </w:p>
    <w:p w14:paraId="1E71C281" w14:textId="6708C49B" w:rsidR="00BF5630" w:rsidRDefault="003C4CC6" w:rsidP="00BF5630">
      <w:pPr>
        <w:rPr>
          <w:lang w:eastAsia="en-AU"/>
        </w:rPr>
      </w:pPr>
      <w:r>
        <w:rPr>
          <w:lang w:eastAsia="en-AU"/>
        </w:rPr>
        <w:t>The next query</w:t>
      </w:r>
      <w:r w:rsidR="00BF5630">
        <w:rPr>
          <w:lang w:eastAsia="en-AU"/>
        </w:rPr>
        <w:t xml:space="preserve"> displays all the columns from the DRIVER table.</w:t>
      </w:r>
      <w:r w:rsidR="0077507F">
        <w:rPr>
          <w:lang w:eastAsia="en-AU"/>
        </w:rPr>
        <w:t xml:space="preserve"> </w:t>
      </w:r>
      <w:r w:rsidR="00BF5630">
        <w:rPr>
          <w:lang w:eastAsia="en-AU"/>
        </w:rPr>
        <w:t>The asterisk (*) indicates</w:t>
      </w:r>
      <w:r w:rsidR="00DD2717">
        <w:rPr>
          <w:lang w:eastAsia="en-AU"/>
        </w:rPr>
        <w:t xml:space="preserve"> that it must</w:t>
      </w:r>
      <w:r w:rsidR="00BF5630">
        <w:rPr>
          <w:lang w:eastAsia="en-AU"/>
        </w:rPr>
        <w:t xml:space="preserve"> list ALL the columns.</w:t>
      </w:r>
    </w:p>
    <w:p w14:paraId="47EB8C21" w14:textId="1EA3BA72" w:rsidR="00BF5630" w:rsidRDefault="0048284C" w:rsidP="00BF5630">
      <w:pPr>
        <w:rPr>
          <w:lang w:eastAsia="en-AU"/>
        </w:rPr>
      </w:pPr>
      <w:r>
        <w:rPr>
          <w:lang w:eastAsia="en-AU"/>
        </w:rPr>
        <w:t xml:space="preserve">The </w:t>
      </w:r>
      <w:r w:rsidR="00BF5630">
        <w:rPr>
          <w:lang w:eastAsia="en-AU"/>
        </w:rPr>
        <w:t xml:space="preserve">SELECT clause is </w:t>
      </w:r>
      <w:r w:rsidR="00DD2717">
        <w:rPr>
          <w:lang w:eastAsia="en-AU"/>
        </w:rPr>
        <w:t>where</w:t>
      </w:r>
      <w:r w:rsidR="00BF5630">
        <w:rPr>
          <w:lang w:eastAsia="en-AU"/>
        </w:rPr>
        <w:t xml:space="preserve"> you specify which columns you’d like to return data for.</w:t>
      </w:r>
    </w:p>
    <w:p w14:paraId="3AE5A053" w14:textId="1EE4A2C7" w:rsidR="009C3C26" w:rsidRDefault="00BF5630" w:rsidP="00BF5630">
      <w:pPr>
        <w:rPr>
          <w:lang w:eastAsia="en-AU"/>
        </w:rPr>
      </w:pPr>
      <w:r>
        <w:rPr>
          <w:lang w:eastAsia="en-AU"/>
        </w:rPr>
        <w:t>The FROM clause specifies which table(s) to get the data from. Note that the columns are returned in the same order in which they’re defined in the DRIVER table.</w:t>
      </w:r>
    </w:p>
    <w:p w14:paraId="00F2A3E6"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7786560B"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r>
        <w:rPr>
          <w:rFonts w:ascii="Consolas" w:hAnsi="Consolas" w:cs="Consolas"/>
          <w:color w:val="000000"/>
          <w:sz w:val="19"/>
          <w:szCs w:val="19"/>
        </w:rPr>
        <w:t>;</w:t>
      </w:r>
    </w:p>
    <w:p w14:paraId="779FCA44" w14:textId="707C5AFE"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Licence_No FirstName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EmployingCompanyABN</w:t>
      </w:r>
    </w:p>
    <w:p w14:paraId="481F7D7A"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7B1D8503" w14:textId="204377CC"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1593PD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0294765367 91876578373</w:t>
      </w:r>
    </w:p>
    <w:p w14:paraId="3684C02C" w14:textId="22D94A49"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2765GF</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John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Smith</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0297465367 17948738949</w:t>
      </w:r>
    </w:p>
    <w:p w14:paraId="1DCD2A09" w14:textId="5B34AD96"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28476653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0294756456 91876578373</w:t>
      </w:r>
    </w:p>
    <w:p w14:paraId="62D24AC6" w14:textId="03B7D263"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3173BC</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Mary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Dilberry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0247564778 79834510388</w:t>
      </w:r>
    </w:p>
    <w:p w14:paraId="388B6DEA" w14:textId="57F0ED62"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43567482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Nina</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Johansen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0294845748 17948738949</w:t>
      </w:r>
    </w:p>
    <w:p w14:paraId="580477A2" w14:textId="7EE811E3"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4433JK</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0294564536 79834510388</w:t>
      </w:r>
    </w:p>
    <w:p w14:paraId="3E6E6296" w14:textId="1D58E1A9"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57463289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Marium</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Hashemi</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0295847858 91876578373</w:t>
      </w:r>
    </w:p>
    <w:p w14:paraId="2BC8DB14" w14:textId="0AE595E4"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57463576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0348473647 79834510388</w:t>
      </w:r>
    </w:p>
    <w:p w14:paraId="538945C9" w14:textId="1ADC65B1"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7465SW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0392837272 17948738949</w:t>
      </w:r>
    </w:p>
    <w:p w14:paraId="544720B6" w14:textId="77B57556"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75849857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0347637748 91876578373</w:t>
      </w:r>
    </w:p>
    <w:p w14:paraId="15A5B09F" w14:textId="08C115CE" w:rsidR="00BF5630" w:rsidRP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84756748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0376564653 91876578373</w:t>
      </w:r>
    </w:p>
    <w:p w14:paraId="46C6C23E" w14:textId="1C34BD88" w:rsidR="00BF5630" w:rsidRDefault="00BF5630" w:rsidP="00771A62">
      <w:pPr>
        <w:pStyle w:val="Heading2"/>
      </w:pPr>
      <w:bookmarkStart w:id="279" w:name="_Toc47344225"/>
      <w:r w:rsidRPr="00BF5630">
        <w:t>Choosing the columns to be displayed</w:t>
      </w:r>
      <w:bookmarkEnd w:id="279"/>
    </w:p>
    <w:p w14:paraId="031C37ED" w14:textId="3AC51635" w:rsidR="00BF5630" w:rsidRDefault="37DBB534" w:rsidP="37DBB534">
      <w:pPr>
        <w:rPr>
          <w:lang w:eastAsia="en-AU"/>
        </w:rPr>
      </w:pPr>
      <w:r w:rsidRPr="37DBB534">
        <w:rPr>
          <w:lang w:eastAsia="en-AU"/>
        </w:rPr>
        <w:t>You can specify the order in which you want the columns listed by specifying the columns in the SELECT clause in the order in which you want them listed, as demonstrated in the next query</w:t>
      </w:r>
      <w:r w:rsidR="00DD2717">
        <w:rPr>
          <w:lang w:eastAsia="en-AU"/>
        </w:rPr>
        <w:t>:</w:t>
      </w:r>
    </w:p>
    <w:p w14:paraId="4989F462"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FirstName</w:t>
      </w:r>
      <w:r>
        <w:rPr>
          <w:rFonts w:ascii="Consolas" w:hAnsi="Consolas" w:cs="Consolas"/>
          <w:color w:val="808080"/>
          <w:sz w:val="19"/>
          <w:szCs w:val="19"/>
          <w:highlight w:val="white"/>
        </w:rPr>
        <w:t>,</w:t>
      </w:r>
    </w:p>
    <w:p w14:paraId="4C712E57"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LastName</w:t>
      </w:r>
      <w:r>
        <w:rPr>
          <w:rFonts w:ascii="Consolas" w:hAnsi="Consolas" w:cs="Consolas"/>
          <w:color w:val="808080"/>
          <w:sz w:val="19"/>
          <w:szCs w:val="19"/>
          <w:highlight w:val="white"/>
        </w:rPr>
        <w:t>,</w:t>
      </w:r>
    </w:p>
    <w:p w14:paraId="2D0BA3A3"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Licence_No</w:t>
      </w:r>
      <w:r>
        <w:rPr>
          <w:rFonts w:ascii="Consolas" w:hAnsi="Consolas" w:cs="Consolas"/>
          <w:color w:val="808080"/>
          <w:sz w:val="19"/>
          <w:szCs w:val="19"/>
          <w:highlight w:val="white"/>
        </w:rPr>
        <w:t>,</w:t>
      </w:r>
    </w:p>
    <w:p w14:paraId="32916A80"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EmployingCompanyABN</w:t>
      </w:r>
      <w:r>
        <w:rPr>
          <w:rFonts w:ascii="Consolas" w:hAnsi="Consolas" w:cs="Consolas"/>
          <w:color w:val="808080"/>
          <w:sz w:val="19"/>
          <w:szCs w:val="19"/>
          <w:highlight w:val="white"/>
        </w:rPr>
        <w:t>,</w:t>
      </w:r>
    </w:p>
    <w:p w14:paraId="0FAF7284"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Phone</w:t>
      </w:r>
    </w:p>
    <w:p w14:paraId="58C8E667"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2E3BDCF4"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p>
    <w:p w14:paraId="499846D2" w14:textId="7EB2B52F"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FirstName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Licence_No EmployingCompanyABN</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p>
    <w:p w14:paraId="71E1B962"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7B91CF4C" w14:textId="48340AC9"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1593PD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91876578373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0294765367</w:t>
      </w:r>
    </w:p>
    <w:p w14:paraId="23CA89A0" w14:textId="6AF7B130"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John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Smith</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2765GF</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17948738949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0297465367</w:t>
      </w:r>
    </w:p>
    <w:p w14:paraId="2C0E9212" w14:textId="3D7A1115"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28476653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91876578373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0294756456</w:t>
      </w:r>
    </w:p>
    <w:p w14:paraId="4606994D" w14:textId="6274A608"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Dilberry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3173BC</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79834510388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0247564778</w:t>
      </w:r>
    </w:p>
    <w:p w14:paraId="0633F3DF" w14:textId="4CEDAF03"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Nina</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Johansen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43567482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17948738949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0294845748</w:t>
      </w:r>
    </w:p>
    <w:p w14:paraId="121F5DC6" w14:textId="5C0FC8C2"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4433JK</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79834510388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0294564536</w:t>
      </w:r>
    </w:p>
    <w:p w14:paraId="585D2B67" w14:textId="5BBABE53"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Marium</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Hashemi</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57463289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91876578373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0295847858</w:t>
      </w:r>
    </w:p>
    <w:p w14:paraId="0956EA49" w14:textId="5E70432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57463576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79834510388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0348473647</w:t>
      </w:r>
    </w:p>
    <w:p w14:paraId="66669A28" w14:textId="3F7FD9A0"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7465SW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17948738949</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0392837272</w:t>
      </w:r>
    </w:p>
    <w:p w14:paraId="0934CDBF" w14:textId="16272A23"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75849857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91876578373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w:t>
      </w:r>
    </w:p>
    <w:p w14:paraId="33AB8323" w14:textId="3F2D2EA3" w:rsidR="00BF5630" w:rsidRDefault="00BF5630" w:rsidP="00BF563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84756748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91876578373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0376564653</w:t>
      </w:r>
    </w:p>
    <w:p w14:paraId="187FCE9A" w14:textId="1851E8AB" w:rsidR="00BF5630" w:rsidRPr="00BF5630" w:rsidRDefault="37DBB534" w:rsidP="00BF5630">
      <w:pPr>
        <w:pStyle w:val="Body"/>
      </w:pPr>
      <w:r w:rsidRPr="37DBB534">
        <w:rPr>
          <w:lang w:eastAsia="en-AU"/>
        </w:rPr>
        <w:t>The next query demonstrates that you don’t have to list all the columns of the table</w:t>
      </w:r>
      <w:r w:rsidR="00DD2717">
        <w:rPr>
          <w:lang w:eastAsia="en-AU"/>
        </w:rPr>
        <w:t>:</w:t>
      </w:r>
    </w:p>
    <w:p w14:paraId="375ED578"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FirstName</w:t>
      </w:r>
      <w:r>
        <w:rPr>
          <w:rFonts w:ascii="Consolas" w:hAnsi="Consolas" w:cs="Consolas"/>
          <w:color w:val="808080"/>
          <w:sz w:val="19"/>
          <w:szCs w:val="19"/>
          <w:highlight w:val="white"/>
        </w:rPr>
        <w:t>,</w:t>
      </w:r>
    </w:p>
    <w:p w14:paraId="4C303D2D"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LastName</w:t>
      </w:r>
      <w:r>
        <w:rPr>
          <w:rFonts w:ascii="Consolas" w:hAnsi="Consolas" w:cs="Consolas"/>
          <w:color w:val="808080"/>
          <w:sz w:val="19"/>
          <w:szCs w:val="19"/>
          <w:highlight w:val="white"/>
        </w:rPr>
        <w:t>,</w:t>
      </w:r>
    </w:p>
    <w:p w14:paraId="71A7C65B"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Phone</w:t>
      </w:r>
    </w:p>
    <w:p w14:paraId="4C71772F"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37F63618"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p>
    <w:p w14:paraId="7B85FF65" w14:textId="69CFC32B"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FirstName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p>
    <w:p w14:paraId="5EA3CD3C"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w:t>
      </w:r>
    </w:p>
    <w:p w14:paraId="4D056744" w14:textId="2BF784A8"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0294765367</w:t>
      </w:r>
    </w:p>
    <w:p w14:paraId="635767D4" w14:textId="7D03BFF6"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John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Smith</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0297465367</w:t>
      </w:r>
    </w:p>
    <w:p w14:paraId="2B371ED6" w14:textId="4753969A"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0294756456</w:t>
      </w:r>
    </w:p>
    <w:p w14:paraId="7CA6C404" w14:textId="6B7ACC94"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Dilberry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0247564778</w:t>
      </w:r>
    </w:p>
    <w:p w14:paraId="24BACA36" w14:textId="6F7F82E8"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Nina</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Johansen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0294845748</w:t>
      </w:r>
    </w:p>
    <w:p w14:paraId="2CEC3DBA" w14:textId="3E04D43E"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0294564536</w:t>
      </w:r>
    </w:p>
    <w:p w14:paraId="7E08E6AD" w14:textId="26C70C3F"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Marium</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Hashemi</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0295847858</w:t>
      </w:r>
    </w:p>
    <w:p w14:paraId="36868072" w14:textId="130A5146"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0348473647</w:t>
      </w:r>
    </w:p>
    <w:p w14:paraId="60FA6A28" w14:textId="63EA7BB8"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0392837272</w:t>
      </w:r>
    </w:p>
    <w:p w14:paraId="01C76B15" w14:textId="4F856633"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w:t>
      </w:r>
    </w:p>
    <w:p w14:paraId="51003366" w14:textId="043D0D73" w:rsidR="00BF5630" w:rsidRP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0376564653</w:t>
      </w:r>
    </w:p>
    <w:p w14:paraId="3956A527" w14:textId="77777777" w:rsidR="005216D2" w:rsidRDefault="005216D2" w:rsidP="005216D2">
      <w:pPr>
        <w:pStyle w:val="Heading2"/>
      </w:pPr>
      <w:bookmarkStart w:id="280" w:name="_Toc47344226"/>
      <w:r>
        <w:t>Sorting</w:t>
      </w:r>
      <w:r w:rsidRPr="007655D4">
        <w:t xml:space="preserve"> results</w:t>
      </w:r>
      <w:bookmarkEnd w:id="280"/>
    </w:p>
    <w:p w14:paraId="4C0AAB19" w14:textId="77777777" w:rsidR="005216D2" w:rsidRDefault="005216D2" w:rsidP="005216D2">
      <w:pPr>
        <w:keepLines w:val="0"/>
        <w:spacing w:before="0"/>
      </w:pPr>
      <w:r>
        <w:t xml:space="preserve">The </w:t>
      </w:r>
      <w:r w:rsidRPr="007655D4">
        <w:t>ORDER BY clause is used for specifying the column(s) by which the sort order of the result set is defined.</w:t>
      </w:r>
      <w:r>
        <w:t xml:space="preserve"> </w:t>
      </w:r>
      <w:r w:rsidRPr="007655D4">
        <w:t>The relational database model stipulates that the order of the records is not important</w:t>
      </w:r>
      <w:r>
        <w:t>. Physically</w:t>
      </w:r>
      <w:r w:rsidRPr="007655D4">
        <w:t xml:space="preserve">, the order in which data is written to disk could be random or it could </w:t>
      </w:r>
      <w:r>
        <w:t>be ordered by the primary key.</w:t>
      </w:r>
    </w:p>
    <w:p w14:paraId="5052C76E" w14:textId="77777777" w:rsidR="005216D2" w:rsidRDefault="005216D2" w:rsidP="005216D2">
      <w:pPr>
        <w:keepLines w:val="0"/>
        <w:spacing w:before="0"/>
      </w:pPr>
      <w:r w:rsidRPr="007655D4">
        <w:t>So, the order of any SELECT statement might vary each time the query is executed.</w:t>
      </w:r>
      <w:r>
        <w:t xml:space="preserve"> </w:t>
      </w:r>
      <w:r w:rsidRPr="007655D4">
        <w:t>To avoid this problem, you can use the ORDER BY clause to specify the order in which you want the results listed</w:t>
      </w:r>
      <w:r>
        <w:t>,</w:t>
      </w:r>
      <w:r w:rsidRPr="007655D4">
        <w:t xml:space="preserve"> as demonstrated in </w:t>
      </w:r>
      <w:r>
        <w:t>the next query that</w:t>
      </w:r>
      <w:r w:rsidRPr="007655D4">
        <w:t xml:space="preserve"> lists the vehicles f</w:t>
      </w:r>
      <w:r>
        <w:t>ro</w:t>
      </w:r>
      <w:r w:rsidRPr="007655D4">
        <w:t>m oldest to newest</w:t>
      </w:r>
      <w:r>
        <w:t>:</w:t>
      </w:r>
    </w:p>
    <w:p w14:paraId="12B9AFA4"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93D089"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w:t>
      </w:r>
    </w:p>
    <w:p w14:paraId="59B40D2E"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DateOfManufacture</w:t>
      </w:r>
      <w:r>
        <w:rPr>
          <w:rFonts w:ascii="Consolas" w:hAnsi="Consolas" w:cs="Consolas"/>
          <w:color w:val="000000"/>
          <w:sz w:val="19"/>
          <w:szCs w:val="19"/>
        </w:rPr>
        <w:t>;</w:t>
      </w:r>
    </w:p>
    <w:p w14:paraId="6B6A8FD3"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Registration_No OwningCompanyABN</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VehicleType_ID DateOfManufacture DateOfLastMaintenance</w:t>
      </w:r>
    </w:p>
    <w:p w14:paraId="721C83FD"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 -------------------- -------------- ----------------- ---------------------</w:t>
      </w:r>
    </w:p>
    <w:p w14:paraId="4B00884E"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YDF742</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91876578373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12003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2003-06-14</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2019-09-11</w:t>
      </w:r>
    </w:p>
    <w:p w14:paraId="6E79FADD"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JHF674</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91876578373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12002</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2007-01-09</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2019-07-05</w:t>
      </w:r>
    </w:p>
    <w:p w14:paraId="5899EB04"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FHT326</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2019-06-08</w:t>
      </w:r>
    </w:p>
    <w:p w14:paraId="23D9E6AD"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VIV443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2019-06-09</w:t>
      </w:r>
    </w:p>
    <w:p w14:paraId="797335BD"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NGJ946</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2009-10-23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NULL</w:t>
      </w:r>
    </w:p>
    <w:p w14:paraId="53E18B05"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POR621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2019-06-05</w:t>
      </w:r>
    </w:p>
    <w:p w14:paraId="0E9F264C"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DSF743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2019-06-05</w:t>
      </w:r>
    </w:p>
    <w:p w14:paraId="0A8CDF2B"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UTY327</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2019-06-05</w:t>
      </w:r>
    </w:p>
    <w:p w14:paraId="595A38E1"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AWQ763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17948738949</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2003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2017-07-12</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2019-06-15</w:t>
      </w:r>
    </w:p>
    <w:p w14:paraId="7544FBC8"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IOU645</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17948738949</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1003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2017-10-07</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2019-09-12</w:t>
      </w:r>
    </w:p>
    <w:p w14:paraId="727C2502"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ADB435</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17948738949</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1002</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2018-02-01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2019-07-04</w:t>
      </w:r>
    </w:p>
    <w:p w14:paraId="1FA4B996"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YRN737</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17948738949</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1002</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2019-04-03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NULL</w:t>
      </w:r>
    </w:p>
    <w:p w14:paraId="0D706CB6" w14:textId="77777777" w:rsidR="005216D2" w:rsidRPr="002E438C"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E438C">
        <w:rPr>
          <w:rFonts w:ascii="Consolas" w:hAnsi="Consolas" w:cs="Consolas"/>
          <w:color w:val="000000"/>
          <w:sz w:val="18"/>
          <w:szCs w:val="18"/>
          <w:highlight w:val="white"/>
        </w:rPr>
        <w:t>TRT757</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91876578373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12001</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2019-04-07</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2019-11-10</w:t>
      </w:r>
    </w:p>
    <w:p w14:paraId="2D0744F4"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sidRPr="002E438C">
        <w:rPr>
          <w:rFonts w:ascii="Consolas" w:hAnsi="Consolas" w:cs="Consolas"/>
          <w:color w:val="000000"/>
          <w:sz w:val="18"/>
          <w:szCs w:val="18"/>
          <w:highlight w:val="white"/>
        </w:rPr>
        <w:t>EGD783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17948738949</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2019-09-04</w:t>
      </w:r>
      <w:r>
        <w:rPr>
          <w:rFonts w:ascii="Consolas" w:hAnsi="Consolas" w:cs="Consolas"/>
          <w:color w:val="000000"/>
          <w:sz w:val="18"/>
          <w:szCs w:val="18"/>
          <w:highlight w:val="white"/>
        </w:rPr>
        <w:t xml:space="preserve"> </w:t>
      </w:r>
      <w:r w:rsidRPr="002E438C">
        <w:rPr>
          <w:rFonts w:ascii="Consolas" w:hAnsi="Consolas" w:cs="Consolas"/>
          <w:color w:val="000000"/>
          <w:sz w:val="18"/>
          <w:szCs w:val="18"/>
          <w:highlight w:val="white"/>
        </w:rPr>
        <w:t>2019-09-04</w:t>
      </w:r>
    </w:p>
    <w:p w14:paraId="0AED1F62" w14:textId="77777777" w:rsidR="005216D2" w:rsidRDefault="005216D2" w:rsidP="005216D2">
      <w:pPr>
        <w:keepLines w:val="0"/>
        <w:spacing w:before="0"/>
      </w:pPr>
      <w:r w:rsidRPr="007655D4">
        <w:t>Ascending i</w:t>
      </w:r>
      <w:r>
        <w:t>s the default sort direction.</w:t>
      </w:r>
    </w:p>
    <w:p w14:paraId="45D9A4CE" w14:textId="77777777" w:rsidR="005216D2" w:rsidRDefault="005216D2" w:rsidP="005216D2">
      <w:pPr>
        <w:keepLines w:val="0"/>
        <w:spacing w:before="0"/>
      </w:pPr>
      <w:r>
        <w:lastRenderedPageBreak/>
        <w:t>Y</w:t>
      </w:r>
      <w:r w:rsidRPr="007655D4">
        <w:t xml:space="preserve">ou can </w:t>
      </w:r>
      <w:r>
        <w:t xml:space="preserve">also </w:t>
      </w:r>
      <w:r w:rsidRPr="007655D4">
        <w:t xml:space="preserve">specify more </w:t>
      </w:r>
      <w:r>
        <w:t>than</w:t>
      </w:r>
      <w:r w:rsidRPr="007655D4">
        <w:t xml:space="preserve"> one column to sort by.</w:t>
      </w:r>
      <w:r>
        <w:t xml:space="preserve"> </w:t>
      </w:r>
      <w:r w:rsidRPr="007655D4">
        <w:t xml:space="preserve">For example, you can sort in </w:t>
      </w:r>
      <w:r w:rsidRPr="17E9C015">
        <w:rPr>
          <w:b/>
        </w:rPr>
        <w:t xml:space="preserve">descending </w:t>
      </w:r>
      <w:r w:rsidRPr="007655D4">
        <w:t>order for the fuel capacity</w:t>
      </w:r>
      <w:r>
        <w:t>; then</w:t>
      </w:r>
      <w:r w:rsidRPr="007655D4">
        <w:t xml:space="preserve"> within the individual groups of fuel capacities, you can sort the range in </w:t>
      </w:r>
      <w:r w:rsidRPr="17E9C015">
        <w:rPr>
          <w:b/>
        </w:rPr>
        <w:t xml:space="preserve">ascending </w:t>
      </w:r>
      <w:r w:rsidRPr="007655D4">
        <w:t>order</w:t>
      </w:r>
      <w:r>
        <w:t>,</w:t>
      </w:r>
      <w:r w:rsidRPr="007655D4">
        <w:t xml:space="preserve"> as indicated in </w:t>
      </w:r>
      <w:r>
        <w:t>the next query:</w:t>
      </w:r>
    </w:p>
    <w:p w14:paraId="49944123"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5793AE6F"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p>
    <w:p w14:paraId="5797C68B"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FF"/>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FuelCapacity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[Range] </w:t>
      </w:r>
      <w:r>
        <w:rPr>
          <w:rFonts w:ascii="Consolas" w:hAnsi="Consolas" w:cs="Consolas"/>
          <w:color w:val="0000FF"/>
          <w:sz w:val="19"/>
          <w:szCs w:val="19"/>
          <w:highlight w:val="white"/>
        </w:rPr>
        <w:t>ASC</w:t>
      </w:r>
      <w:r>
        <w:rPr>
          <w:rFonts w:ascii="Consolas" w:hAnsi="Consolas" w:cs="Consolas"/>
          <w:color w:val="0000FF"/>
          <w:sz w:val="19"/>
          <w:szCs w:val="19"/>
        </w:rPr>
        <w:t>;</w:t>
      </w:r>
    </w:p>
    <w:p w14:paraId="74A8A3C0"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VehicleType_ID FuelType</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FuelCapacity Range</w:t>
      </w:r>
    </w:p>
    <w:p w14:paraId="049EF41D"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 -------------- ------------ ------</w:t>
      </w:r>
    </w:p>
    <w:p w14:paraId="6107BDA5"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12002</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3000</w:t>
      </w:r>
    </w:p>
    <w:p w14:paraId="01035D3B"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12003</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3500</w:t>
      </w:r>
    </w:p>
    <w:p w14:paraId="791C3E54"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12001</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800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2400</w:t>
      </w:r>
    </w:p>
    <w:p w14:paraId="4B900890"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8003</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300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900</w:t>
      </w:r>
    </w:p>
    <w:p w14:paraId="6FA55ED7"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8002</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250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1800</w:t>
      </w:r>
    </w:p>
    <w:p w14:paraId="363458D7"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210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1500</w:t>
      </w:r>
    </w:p>
    <w:p w14:paraId="1140F7F7"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3002</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1000</w:t>
      </w:r>
    </w:p>
    <w:p w14:paraId="047579A1"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1100</w:t>
      </w:r>
    </w:p>
    <w:p w14:paraId="29C7C020"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2003</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1200</w:t>
      </w:r>
    </w:p>
    <w:p w14:paraId="6F224CA9"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3001</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110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900</w:t>
      </w:r>
    </w:p>
    <w:p w14:paraId="11E3E2B6"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2002</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100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800</w:t>
      </w:r>
    </w:p>
    <w:p w14:paraId="6E7D2892"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2001</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600</w:t>
      </w:r>
    </w:p>
    <w:p w14:paraId="528A5BAE"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2005</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Hybrid/Diesel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1200</w:t>
      </w:r>
    </w:p>
    <w:p w14:paraId="20EBF8C1"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2006</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Hybrid/Diesel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1400</w:t>
      </w:r>
    </w:p>
    <w:p w14:paraId="17B2D616"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Hybrid/Diesel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50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800</w:t>
      </w:r>
    </w:p>
    <w:p w14:paraId="42CBD8E4"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1003</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50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900</w:t>
      </w:r>
    </w:p>
    <w:p w14:paraId="214C86EF"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1001</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Petrol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40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600</w:t>
      </w:r>
    </w:p>
    <w:p w14:paraId="0FE14C14"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1002</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Petrol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40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600</w:t>
      </w:r>
    </w:p>
    <w:p w14:paraId="51305928" w14:textId="77777777" w:rsidR="005216D2" w:rsidRPr="006B317B"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B317B">
        <w:rPr>
          <w:rFonts w:ascii="Consolas" w:hAnsi="Consolas" w:cs="Consolas"/>
          <w:color w:val="000000"/>
          <w:sz w:val="18"/>
          <w:szCs w:val="18"/>
          <w:highlight w:val="white"/>
        </w:rPr>
        <w:t>1005</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Hybrid/Petrol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30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1500</w:t>
      </w:r>
    </w:p>
    <w:p w14:paraId="46D92EB8" w14:textId="77777777" w:rsidR="005216D2" w:rsidRPr="007655D4"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8"/>
          <w:szCs w:val="18"/>
        </w:rPr>
      </w:pPr>
      <w:r w:rsidRPr="006B317B">
        <w:rPr>
          <w:rFonts w:ascii="Consolas" w:hAnsi="Consolas" w:cs="Consolas"/>
          <w:color w:val="000000"/>
          <w:sz w:val="18"/>
          <w:szCs w:val="18"/>
          <w:highlight w:val="white"/>
        </w:rPr>
        <w:t>1004</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Hybrid/Petrol</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20</w:t>
      </w:r>
      <w:r>
        <w:rPr>
          <w:rFonts w:ascii="Consolas" w:hAnsi="Consolas" w:cs="Consolas"/>
          <w:color w:val="000000"/>
          <w:sz w:val="18"/>
          <w:szCs w:val="18"/>
          <w:highlight w:val="white"/>
        </w:rPr>
        <w:t xml:space="preserve"> </w:t>
      </w:r>
      <w:r w:rsidRPr="006B317B">
        <w:rPr>
          <w:rFonts w:ascii="Consolas" w:hAnsi="Consolas" w:cs="Consolas"/>
          <w:color w:val="000000"/>
          <w:sz w:val="18"/>
          <w:szCs w:val="18"/>
          <w:highlight w:val="white"/>
        </w:rPr>
        <w:t>1200</w:t>
      </w:r>
    </w:p>
    <w:p w14:paraId="14E224DC" w14:textId="77777777" w:rsidR="005216D2" w:rsidRDefault="005216D2" w:rsidP="005216D2">
      <w:pPr>
        <w:keepLines w:val="0"/>
        <w:spacing w:before="0"/>
      </w:pPr>
      <w:r>
        <w:t>If you list the vehicle types from the VEHICLE table, you’ll get a lot of repetition of the VehicleType_ID, which may be unnecessary. The next query lists all the VehicleType_IDs in the database, including the duplicates:</w:t>
      </w:r>
    </w:p>
    <w:p w14:paraId="42ACC17F"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color w:val="0000FF"/>
          <w:sz w:val="19"/>
          <w:szCs w:val="19"/>
        </w:rPr>
        <w:t>SELECT</w:t>
      </w:r>
      <w:r>
        <w:rPr>
          <w:rFonts w:ascii="Consolas" w:eastAsia="Consolas" w:hAnsi="Consolas" w:cs="Consolas"/>
          <w:color w:val="0000FF"/>
          <w:sz w:val="19"/>
          <w:szCs w:val="19"/>
        </w:rPr>
        <w:t xml:space="preserve"> </w:t>
      </w:r>
      <w:r w:rsidRPr="46D743C4">
        <w:rPr>
          <w:rFonts w:ascii="Consolas" w:eastAsia="Consolas" w:hAnsi="Consolas" w:cs="Consolas"/>
          <w:sz w:val="19"/>
          <w:szCs w:val="19"/>
        </w:rPr>
        <w:t>VehicleType_ID</w:t>
      </w:r>
    </w:p>
    <w:p w14:paraId="7887FA1A"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color w:val="0000FF"/>
          <w:sz w:val="19"/>
          <w:szCs w:val="19"/>
        </w:rPr>
        <w:t>FROM</w:t>
      </w:r>
      <w:r>
        <w:rPr>
          <w:rFonts w:ascii="Consolas" w:eastAsia="Consolas" w:hAnsi="Consolas" w:cs="Consolas"/>
          <w:color w:val="0000FF"/>
          <w:sz w:val="19"/>
          <w:szCs w:val="19"/>
        </w:rPr>
        <w:t xml:space="preserve"> </w:t>
      </w:r>
      <w:r w:rsidRPr="46D743C4">
        <w:rPr>
          <w:rFonts w:ascii="Consolas" w:eastAsia="Consolas" w:hAnsi="Consolas" w:cs="Consolas"/>
          <w:sz w:val="19"/>
          <w:szCs w:val="19"/>
        </w:rPr>
        <w:t>VEHICLE</w:t>
      </w:r>
    </w:p>
    <w:p w14:paraId="1392B6E7"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color w:val="0000FF"/>
          <w:sz w:val="19"/>
          <w:szCs w:val="19"/>
        </w:rPr>
        <w:t>ORDER</w:t>
      </w:r>
      <w:r w:rsidRPr="46D743C4">
        <w:rPr>
          <w:rFonts w:ascii="Consolas" w:eastAsia="Consolas" w:hAnsi="Consolas" w:cs="Consolas"/>
          <w:sz w:val="19"/>
          <w:szCs w:val="19"/>
        </w:rPr>
        <w:t xml:space="preserve"> </w:t>
      </w:r>
      <w:r w:rsidRPr="46D743C4">
        <w:rPr>
          <w:rFonts w:ascii="Consolas" w:eastAsia="Consolas" w:hAnsi="Consolas" w:cs="Consolas"/>
          <w:color w:val="0000FF"/>
          <w:sz w:val="19"/>
          <w:szCs w:val="19"/>
        </w:rPr>
        <w:t>BY</w:t>
      </w:r>
      <w:r w:rsidRPr="46D743C4">
        <w:rPr>
          <w:rFonts w:ascii="Consolas" w:eastAsia="Consolas" w:hAnsi="Consolas" w:cs="Consolas"/>
          <w:sz w:val="19"/>
          <w:szCs w:val="19"/>
        </w:rPr>
        <w:t xml:space="preserve"> VehicleType_ID;</w:t>
      </w:r>
    </w:p>
    <w:p w14:paraId="7E7F6E57"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p>
    <w:p w14:paraId="79B9092C"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VehicleType_ID</w:t>
      </w:r>
    </w:p>
    <w:p w14:paraId="4AA1C9B4"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w:t>
      </w:r>
    </w:p>
    <w:p w14:paraId="3BC3EDCF"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1002</w:t>
      </w:r>
    </w:p>
    <w:p w14:paraId="6686FBDC"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1002</w:t>
      </w:r>
    </w:p>
    <w:p w14:paraId="637902B5"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1003</w:t>
      </w:r>
    </w:p>
    <w:p w14:paraId="3469C726"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2003</w:t>
      </w:r>
    </w:p>
    <w:p w14:paraId="5909DE23"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2004</w:t>
      </w:r>
    </w:p>
    <w:p w14:paraId="6A9BBCAE"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2004</w:t>
      </w:r>
    </w:p>
    <w:p w14:paraId="73A2427D"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2004</w:t>
      </w:r>
    </w:p>
    <w:p w14:paraId="32DDA91A"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3003</w:t>
      </w:r>
    </w:p>
    <w:p w14:paraId="7CAD0F4D"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3003</w:t>
      </w:r>
    </w:p>
    <w:p w14:paraId="1630FA68"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8001</w:t>
      </w:r>
    </w:p>
    <w:p w14:paraId="70031DF4"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8001</w:t>
      </w:r>
    </w:p>
    <w:p w14:paraId="42A0FFFE"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12001</w:t>
      </w:r>
    </w:p>
    <w:p w14:paraId="358991E9"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eastAsia="Consolas" w:hAnsi="Consolas" w:cs="Consolas"/>
          <w:sz w:val="19"/>
          <w:szCs w:val="19"/>
        </w:rPr>
      </w:pPr>
      <w:r w:rsidRPr="46D743C4">
        <w:rPr>
          <w:rFonts w:ascii="Consolas" w:eastAsia="Consolas" w:hAnsi="Consolas" w:cs="Consolas"/>
          <w:sz w:val="19"/>
          <w:szCs w:val="19"/>
        </w:rPr>
        <w:t>12002</w:t>
      </w:r>
    </w:p>
    <w:p w14:paraId="79AF5AED"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rPr>
          <w:rFonts w:ascii="Consolas" w:eastAsia="Consolas" w:hAnsi="Consolas" w:cs="Consolas"/>
          <w:sz w:val="19"/>
          <w:szCs w:val="19"/>
        </w:rPr>
      </w:pPr>
      <w:r w:rsidRPr="46D743C4">
        <w:rPr>
          <w:rFonts w:ascii="Consolas" w:eastAsia="Consolas" w:hAnsi="Consolas" w:cs="Consolas"/>
          <w:sz w:val="19"/>
          <w:szCs w:val="19"/>
        </w:rPr>
        <w:t>12003</w:t>
      </w:r>
    </w:p>
    <w:p w14:paraId="57403AA5" w14:textId="77777777" w:rsidR="005216D2" w:rsidRDefault="005216D2" w:rsidP="005216D2">
      <w:r w:rsidRPr="46D743C4">
        <w:lastRenderedPageBreak/>
        <w:t>If you want to list the individual vehicle types that you have in the database, rather than the number of each vehicle type, you can use the DISTINCT keyword to eliminate the duplicated values as demonstrated in the next query</w:t>
      </w:r>
      <w:r>
        <w:t>:</w:t>
      </w:r>
    </w:p>
    <w:p w14:paraId="5616B238"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themeColor="text1"/>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VehicleType_ID</w:t>
      </w:r>
    </w:p>
    <w:p w14:paraId="3FBFE5DC"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w:t>
      </w:r>
    </w:p>
    <w:p w14:paraId="3FE208C1" w14:textId="77777777" w:rsidR="005216D2" w:rsidRDefault="005216D2" w:rsidP="005216D2">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VehicleType_ID</w:t>
      </w:r>
      <w:r>
        <w:rPr>
          <w:rFonts w:ascii="Consolas" w:hAnsi="Consolas" w:cs="Consolas"/>
          <w:color w:val="000000"/>
          <w:sz w:val="19"/>
          <w:szCs w:val="19"/>
        </w:rPr>
        <w:t>;</w:t>
      </w:r>
    </w:p>
    <w:p w14:paraId="5D76BA2A"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VehicleType_ID</w:t>
      </w:r>
    </w:p>
    <w:p w14:paraId="2ED0C63C"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A51B1A2"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1002</w:t>
      </w:r>
    </w:p>
    <w:p w14:paraId="4B18526B"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1003</w:t>
      </w:r>
    </w:p>
    <w:p w14:paraId="7F1EA00B"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2003</w:t>
      </w:r>
    </w:p>
    <w:p w14:paraId="54EEC9A5"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2004</w:t>
      </w:r>
    </w:p>
    <w:p w14:paraId="67BA9E53"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3003</w:t>
      </w:r>
    </w:p>
    <w:p w14:paraId="7D58B8C1"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8001</w:t>
      </w:r>
    </w:p>
    <w:p w14:paraId="4FB4C5D0"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12001</w:t>
      </w:r>
    </w:p>
    <w:p w14:paraId="6515A696" w14:textId="77777777" w:rsidR="005216D2" w:rsidRDefault="005216D2" w:rsidP="005216D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12002</w:t>
      </w:r>
    </w:p>
    <w:p w14:paraId="0AA4A329" w14:textId="77777777" w:rsidR="005216D2" w:rsidRPr="005465F0" w:rsidRDefault="005216D2" w:rsidP="005216D2">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Pr>
          <w:rFonts w:ascii="Consolas" w:hAnsi="Consolas" w:cs="Consolas"/>
          <w:color w:val="000000"/>
          <w:sz w:val="19"/>
          <w:szCs w:val="19"/>
          <w:highlight w:val="white"/>
        </w:rPr>
        <w:t>12003</w:t>
      </w:r>
    </w:p>
    <w:p w14:paraId="3CA989C5" w14:textId="36E61B3D" w:rsidR="00102E9D" w:rsidRDefault="00102E9D" w:rsidP="009226B5">
      <w:pPr>
        <w:pStyle w:val="Heading1"/>
      </w:pPr>
      <w:bookmarkStart w:id="281" w:name="_Toc47344227"/>
      <w:r>
        <w:t xml:space="preserve">Selecting </w:t>
      </w:r>
      <w:r w:rsidR="00BE787F">
        <w:t>specific values</w:t>
      </w:r>
      <w:bookmarkEnd w:id="281"/>
    </w:p>
    <w:p w14:paraId="34AFCCB3" w14:textId="6D7111B7" w:rsidR="00B42D3A" w:rsidRPr="00B42D3A" w:rsidRDefault="00B42D3A" w:rsidP="00B42D3A">
      <w:pPr>
        <w:pStyle w:val="Heading2"/>
      </w:pPr>
      <w:bookmarkStart w:id="282" w:name="_Toc47344228"/>
      <w:r>
        <w:t>Comparing values</w:t>
      </w:r>
      <w:bookmarkEnd w:id="282"/>
    </w:p>
    <w:p w14:paraId="512435C1" w14:textId="7A488A3E" w:rsidR="00511E94" w:rsidRDefault="002C78C9" w:rsidP="00511E94">
      <w:pPr>
        <w:rPr>
          <w:lang w:eastAsia="en-AU"/>
        </w:rPr>
      </w:pPr>
      <w:r>
        <w:rPr>
          <w:lang w:eastAsia="en-AU"/>
        </w:rPr>
        <w:t xml:space="preserve">To make more complex queries, you will </w:t>
      </w:r>
      <w:r w:rsidR="00996E8E">
        <w:rPr>
          <w:lang w:eastAsia="en-AU"/>
        </w:rPr>
        <w:t>often need to compare values</w:t>
      </w:r>
      <w:r w:rsidR="000F136F">
        <w:rPr>
          <w:lang w:eastAsia="en-AU"/>
        </w:rPr>
        <w:t>. If the values aren’t of the same data type</w:t>
      </w:r>
      <w:r w:rsidR="009251F6">
        <w:rPr>
          <w:lang w:eastAsia="en-AU"/>
        </w:rPr>
        <w:t>, this may be difficult.</w:t>
      </w:r>
      <w:r w:rsidR="0031189E">
        <w:rPr>
          <w:lang w:eastAsia="en-AU"/>
        </w:rPr>
        <w:t xml:space="preserve"> SQL has two useful functions, CAST and CONVERT</w:t>
      </w:r>
      <w:r w:rsidR="00C06154">
        <w:rPr>
          <w:lang w:eastAsia="en-AU"/>
        </w:rPr>
        <w:t xml:space="preserve">, that can allow you to </w:t>
      </w:r>
      <w:r w:rsidR="00E522CF">
        <w:rPr>
          <w:lang w:eastAsia="en-AU"/>
        </w:rPr>
        <w:t>change a value’s data type in an expression.</w:t>
      </w:r>
      <w:r w:rsidR="0043226C">
        <w:rPr>
          <w:lang w:eastAsia="en-AU"/>
        </w:rPr>
        <w:t xml:space="preserve"> </w:t>
      </w:r>
      <w:r w:rsidR="008E67BA">
        <w:rPr>
          <w:lang w:eastAsia="en-AU"/>
        </w:rPr>
        <w:t>These functions are used in some of the expressions below.</w:t>
      </w:r>
    </w:p>
    <w:p w14:paraId="643F8AD3" w14:textId="77777777" w:rsidR="008E67BA" w:rsidRPr="00B2780C" w:rsidRDefault="008E67BA" w:rsidP="008E67BA">
      <w:pPr>
        <w:pStyle w:val="HeadingDecorative"/>
      </w:pPr>
      <w:r w:rsidRPr="00B2780C">
        <w:tab/>
      </w:r>
      <w:r w:rsidRPr="00B2780C">
        <w:rPr>
          <w:noProof/>
        </w:rPr>
        <w:drawing>
          <wp:inline distT="0" distB="0" distL="0" distR="0" wp14:anchorId="74BDB277" wp14:editId="2C747C10">
            <wp:extent cx="360000" cy="360000"/>
            <wp:effectExtent l="0" t="0" r="2540" b="2540"/>
            <wp:docPr id="925315458"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78EBC9FE" w14:textId="77777777" w:rsidR="0043226C" w:rsidRPr="00B2780C" w:rsidRDefault="0043226C" w:rsidP="0043226C">
      <w:pPr>
        <w:pStyle w:val="Heading2"/>
        <w:spacing w:before="240" w:after="120"/>
        <w:rPr>
          <w:noProof w:val="0"/>
        </w:rPr>
      </w:pPr>
      <w:bookmarkStart w:id="283" w:name="_Toc46131953"/>
      <w:bookmarkStart w:id="284" w:name="_Toc47344229"/>
      <w:r w:rsidRPr="00B2780C">
        <w:rPr>
          <w:noProof w:val="0"/>
        </w:rPr>
        <w:t xml:space="preserve">Video: </w:t>
      </w:r>
      <w:r>
        <w:rPr>
          <w:noProof w:val="0"/>
        </w:rPr>
        <w:t>CAST() and CONVERT() functions</w:t>
      </w:r>
      <w:bookmarkEnd w:id="283"/>
      <w:bookmarkEnd w:id="284"/>
    </w:p>
    <w:p w14:paraId="08B10FEF" w14:textId="77777777" w:rsidR="0043226C" w:rsidRDefault="0043226C" w:rsidP="0043226C">
      <w:r>
        <w:t xml:space="preserve">Watch </w:t>
      </w:r>
      <w:r w:rsidRPr="00A54C1F">
        <w:t xml:space="preserve">this video </w:t>
      </w:r>
      <w:r>
        <w:t>to</w:t>
      </w:r>
      <w:r w:rsidRPr="00A54C1F">
        <w:t xml:space="preserve"> learn</w:t>
      </w:r>
      <w:r>
        <w:t xml:space="preserve"> how to </w:t>
      </w:r>
      <w:r w:rsidRPr="00A54C1F">
        <w:t xml:space="preserve">convert one data type to another using </w:t>
      </w:r>
      <w:r>
        <w:t>cast() and convert() functions in SQL Server.</w:t>
      </w:r>
    </w:p>
    <w:p w14:paraId="0BBD04A4" w14:textId="26F1931A" w:rsidR="0043226C" w:rsidRPr="00B2780C" w:rsidRDefault="006D3652" w:rsidP="00F777DD">
      <w:pPr>
        <w:keepNext/>
      </w:pPr>
      <w:hyperlink r:id="rId254" w:history="1">
        <w:r w:rsidR="0043226C" w:rsidRPr="00CA46A0">
          <w:rPr>
            <w:rStyle w:val="Hyperlink"/>
          </w:rPr>
          <w:t>Cast and Convert functions in SQL Server Part 28</w:t>
        </w:r>
      </w:hyperlink>
      <w:r w:rsidR="0043226C">
        <w:t xml:space="preserve"> (YouTube 17:25 mins)</w:t>
      </w:r>
      <w:r w:rsidR="0043226C" w:rsidRPr="00A54C1F">
        <w:t>.</w:t>
      </w:r>
    </w:p>
    <w:p w14:paraId="6D67BF9F" w14:textId="77777777" w:rsidR="0043226C" w:rsidRPr="00B2780C" w:rsidRDefault="0043226C" w:rsidP="0043226C">
      <w:pPr>
        <w:spacing w:after="0"/>
      </w:pPr>
      <w:r>
        <w:rPr>
          <w:noProof/>
          <w:lang w:eastAsia="en-AU"/>
        </w:rPr>
        <w:drawing>
          <wp:inline distT="0" distB="0" distL="0" distR="0" wp14:anchorId="6D98FC45" wp14:editId="2112CF1D">
            <wp:extent cx="2812211" cy="2109159"/>
            <wp:effectExtent l="0" t="0" r="7620" b="5715"/>
            <wp:docPr id="1859069606" name="Video 104">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04"/>
                    <pic:cNvPicPr/>
                  </pic:nvPicPr>
                  <pic:blipFill>
                    <a:blip r:embed="rId25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8GHUfb5k-a8&quot; frameborder=&quot;0&quot; type=&quot;text/html&quot; width=&quot;816&quot; height=&quot;480&quot; /&gt;" h="480" w="816"/>
                        </a:ext>
                      </a:extLst>
                    </a:blip>
                    <a:stretch>
                      <a:fillRect/>
                    </a:stretch>
                  </pic:blipFill>
                  <pic:spPr>
                    <a:xfrm>
                      <a:off x="0" y="0"/>
                      <a:ext cx="2812211" cy="2109159"/>
                    </a:xfrm>
                    <a:prstGeom prst="rect">
                      <a:avLst/>
                    </a:prstGeom>
                  </pic:spPr>
                </pic:pic>
              </a:graphicData>
            </a:graphic>
          </wp:inline>
        </w:drawing>
      </w:r>
    </w:p>
    <w:p w14:paraId="402F31DF" w14:textId="77777777" w:rsidR="0043226C" w:rsidRPr="00B2780C" w:rsidRDefault="0043226C" w:rsidP="0043226C">
      <w:pPr>
        <w:pStyle w:val="Caption"/>
        <w:keepNext w:val="0"/>
      </w:pPr>
      <w:r w:rsidRPr="00A54C1F">
        <w:t>https://youtu.be/8GHUfb5k-a8</w:t>
      </w:r>
    </w:p>
    <w:p w14:paraId="69133664" w14:textId="7C434B37" w:rsidR="009226B5" w:rsidRDefault="009226B5" w:rsidP="00BE787F">
      <w:pPr>
        <w:pStyle w:val="Heading2"/>
      </w:pPr>
      <w:bookmarkStart w:id="285" w:name="_Toc47344230"/>
      <w:r>
        <w:t>Filtering results</w:t>
      </w:r>
      <w:bookmarkEnd w:id="285"/>
    </w:p>
    <w:p w14:paraId="515E166B" w14:textId="1DA4B635" w:rsidR="009127FA" w:rsidRPr="009127FA" w:rsidRDefault="00A939E4" w:rsidP="009127FA">
      <w:pPr>
        <w:rPr>
          <w:lang w:eastAsia="en-AU"/>
        </w:rPr>
      </w:pPr>
      <w:r>
        <w:t>You can filter the results of a query by specifying a predicate (or a condition) that evaluates to TRUE or FALSE. The most common way to achieve this is using the WHERE clause, however</w:t>
      </w:r>
      <w:r w:rsidR="000E64D1">
        <w:t xml:space="preserve">, using a combination of </w:t>
      </w:r>
      <w:r w:rsidR="007E6B9B">
        <w:t>operators</w:t>
      </w:r>
      <w:r w:rsidR="000961D4">
        <w:t xml:space="preserve"> will allow you to write more complex expressions </w:t>
      </w:r>
      <w:r w:rsidR="0004139B">
        <w:t>to</w:t>
      </w:r>
      <w:r w:rsidR="000961D4">
        <w:t xml:space="preserve"> filter</w:t>
      </w:r>
      <w:r w:rsidR="0004139B">
        <w:t xml:space="preserve"> subsets of results.</w:t>
      </w:r>
    </w:p>
    <w:p w14:paraId="456E30B2" w14:textId="3D2534E9" w:rsidR="00BF5630" w:rsidRDefault="00E13F5B" w:rsidP="00BE787F">
      <w:pPr>
        <w:pStyle w:val="Heading3"/>
      </w:pPr>
      <w:r>
        <w:t>U</w:t>
      </w:r>
      <w:r w:rsidR="00BF5630" w:rsidRPr="00BF5630">
        <w:t>sing the WHERE clause</w:t>
      </w:r>
    </w:p>
    <w:p w14:paraId="26CF4CBD" w14:textId="61AE3C3B" w:rsidR="00BF5630" w:rsidRDefault="37DBB534" w:rsidP="37DBB534">
      <w:pPr>
        <w:rPr>
          <w:lang w:eastAsia="en-AU"/>
        </w:rPr>
      </w:pPr>
      <w:r w:rsidRPr="37DBB534">
        <w:rPr>
          <w:lang w:eastAsia="en-AU"/>
        </w:rPr>
        <w:t>Often you will want to select data based on some criteria, such as a person’s last name. The next query demonstrates the use of the WHERE clause to specify which records you want to return.</w:t>
      </w:r>
    </w:p>
    <w:p w14:paraId="30ED1372" w14:textId="58F6575B" w:rsidR="00BF5630" w:rsidRDefault="37DBB534" w:rsidP="37DBB534">
      <w:pPr>
        <w:rPr>
          <w:lang w:eastAsia="en-AU"/>
        </w:rPr>
      </w:pPr>
      <w:r w:rsidRPr="37DBB534">
        <w:rPr>
          <w:lang w:eastAsia="en-AU"/>
        </w:rPr>
        <w:t>The single quotes (‘) are required around the value of LastName (‘Branson’) because the LastName column is defined as character data.</w:t>
      </w:r>
    </w:p>
    <w:p w14:paraId="241A95E2"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2AF4C084"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0A8A5163" w14:textId="77777777" w:rsidR="00BF5630" w:rsidRDefault="00BF5630" w:rsidP="00BF563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'Branson'</w:t>
      </w:r>
      <w:r w:rsidRPr="00C56302">
        <w:rPr>
          <w:rFonts w:ascii="Consolas" w:hAnsi="Consolas" w:cs="Consolas"/>
          <w:sz w:val="19"/>
          <w:szCs w:val="19"/>
        </w:rPr>
        <w:t>;</w:t>
      </w:r>
    </w:p>
    <w:p w14:paraId="7760F6BD" w14:textId="024B9C85"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Licence_No FirstName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LastName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EmployingCompanyABN</w:t>
      </w:r>
    </w:p>
    <w:p w14:paraId="5DE69E34"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77C015B8" w14:textId="500826D8" w:rsidR="00BF5630" w:rsidRPr="00870BB9" w:rsidRDefault="00BF5630" w:rsidP="00BF563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Pr>
          <w:rFonts w:ascii="Consolas" w:hAnsi="Consolas" w:cs="Consolas"/>
          <w:color w:val="000000"/>
          <w:sz w:val="19"/>
          <w:szCs w:val="19"/>
          <w:highlight w:val="white"/>
        </w:rPr>
        <w:t>75849857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0347637748 91876578373</w:t>
      </w:r>
    </w:p>
    <w:p w14:paraId="07033461" w14:textId="77777777" w:rsidR="00DD2717" w:rsidRDefault="37DBB534">
      <w:pPr>
        <w:keepLines w:val="0"/>
        <w:spacing w:before="0"/>
      </w:pPr>
      <w:r>
        <w:t>When using numeric data, single quotes are not required.</w:t>
      </w:r>
    </w:p>
    <w:p w14:paraId="282177D4" w14:textId="035EA201" w:rsidR="00BF5630" w:rsidRDefault="37DBB534">
      <w:pPr>
        <w:keepLines w:val="0"/>
        <w:spacing w:before="0"/>
      </w:pPr>
      <w:r>
        <w:t>The next query returns data for all vehicle types that have a fuel capacity of 120 litres; note the absence of the single quotes</w:t>
      </w:r>
      <w:r w:rsidR="00DD2717">
        <w:t>:</w:t>
      </w:r>
    </w:p>
    <w:p w14:paraId="2B1D84FC"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VehicleType_ID</w:t>
      </w:r>
      <w:r>
        <w:rPr>
          <w:rFonts w:ascii="Consolas" w:hAnsi="Consolas" w:cs="Consolas"/>
          <w:color w:val="808080"/>
          <w:sz w:val="19"/>
          <w:szCs w:val="19"/>
          <w:highlight w:val="white"/>
        </w:rPr>
        <w:t>,</w:t>
      </w:r>
    </w:p>
    <w:p w14:paraId="26838EB1"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FuelType</w:t>
      </w:r>
      <w:r>
        <w:rPr>
          <w:rFonts w:ascii="Consolas" w:hAnsi="Consolas" w:cs="Consolas"/>
          <w:color w:val="808080"/>
          <w:sz w:val="19"/>
          <w:szCs w:val="19"/>
          <w:highlight w:val="white"/>
        </w:rPr>
        <w:t>,</w:t>
      </w:r>
    </w:p>
    <w:p w14:paraId="2005D94B"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FuelCapacity</w:t>
      </w:r>
      <w:r>
        <w:rPr>
          <w:rFonts w:ascii="Consolas" w:hAnsi="Consolas" w:cs="Consolas"/>
          <w:color w:val="808080"/>
          <w:sz w:val="19"/>
          <w:szCs w:val="19"/>
          <w:highlight w:val="white"/>
        </w:rPr>
        <w:t>,</w:t>
      </w:r>
    </w:p>
    <w:p w14:paraId="1B6DE68B"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[Range]</w:t>
      </w:r>
    </w:p>
    <w:p w14:paraId="6232233B"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p>
    <w:p w14:paraId="387E8C3D" w14:textId="77777777" w:rsidR="00BF5630" w:rsidRDefault="00BF5630" w:rsidP="00BF563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FuelCapacity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120</w:t>
      </w:r>
      <w:r>
        <w:rPr>
          <w:rFonts w:ascii="Consolas" w:hAnsi="Consolas" w:cs="Consolas"/>
          <w:color w:val="000000"/>
          <w:sz w:val="19"/>
          <w:szCs w:val="19"/>
        </w:rPr>
        <w:t>;</w:t>
      </w:r>
    </w:p>
    <w:p w14:paraId="69D6D906" w14:textId="1DA7E74D"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VehicleType_ID FuelType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FuelCapacity Range</w:t>
      </w:r>
    </w:p>
    <w:p w14:paraId="7250A55A"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w:t>
      </w:r>
    </w:p>
    <w:p w14:paraId="1AE4564C" w14:textId="469682D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Diesel</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1200</w:t>
      </w:r>
    </w:p>
    <w:p w14:paraId="44CF6AF7" w14:textId="2657FF3D"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3002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Diesel</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1000</w:t>
      </w:r>
    </w:p>
    <w:p w14:paraId="6B28B5C7" w14:textId="3F33BE76" w:rsidR="00BF5630" w:rsidRPr="00BF5630" w:rsidRDefault="00BF5630" w:rsidP="00BF563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3003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Diesel</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1100</w:t>
      </w:r>
    </w:p>
    <w:p w14:paraId="1A1DCEEA" w14:textId="77777777" w:rsidR="00BF5630" w:rsidRDefault="00BF5630" w:rsidP="00BE787F">
      <w:pPr>
        <w:pStyle w:val="Heading3"/>
      </w:pPr>
      <w:r>
        <w:t>Dealing with NULL values</w:t>
      </w:r>
    </w:p>
    <w:p w14:paraId="62B889BF" w14:textId="275F31D0" w:rsidR="00BF5630" w:rsidRDefault="37DBB534" w:rsidP="00BF5630">
      <w:pPr>
        <w:keepLines w:val="0"/>
        <w:spacing w:before="0"/>
      </w:pPr>
      <w:r w:rsidRPr="37DBB534">
        <w:rPr>
          <w:lang w:eastAsia="en-AU"/>
        </w:rPr>
        <w:t>The next query lists all the columns and all the rows from the VEHICLE table. You’ll notice that the last column, DateOfLastMaintenance</w:t>
      </w:r>
      <w:r>
        <w:t>, has two records that are NULL.</w:t>
      </w:r>
    </w:p>
    <w:p w14:paraId="48F31339" w14:textId="42584414" w:rsidR="00BF5630" w:rsidRDefault="37DBB534" w:rsidP="00BF5630">
      <w:pPr>
        <w:keepLines w:val="0"/>
        <w:spacing w:before="0"/>
      </w:pPr>
      <w:r>
        <w:t xml:space="preserve">This tells us that those two vehicles, NGJ946 and YRN737, have not yet received any maintenance. How would you list </w:t>
      </w:r>
      <w:r w:rsidRPr="37DBB534">
        <w:rPr>
          <w:b/>
          <w:bCs/>
        </w:rPr>
        <w:t xml:space="preserve">only </w:t>
      </w:r>
      <w:r>
        <w:t>the details of vehicles that have not received any maintenance yet?</w:t>
      </w:r>
    </w:p>
    <w:p w14:paraId="2243A2A4"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17C34493" w14:textId="77777777"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ind w:right="-282"/>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w:t>
      </w:r>
      <w:r>
        <w:rPr>
          <w:rFonts w:ascii="Consolas" w:hAnsi="Consolas" w:cs="Consolas"/>
          <w:color w:val="000000"/>
          <w:sz w:val="19"/>
          <w:szCs w:val="19"/>
        </w:rPr>
        <w:t>;</w:t>
      </w:r>
    </w:p>
    <w:p w14:paraId="392A6A75" w14:textId="4A6A425D"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Registration_No OwningCompanyABN</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VehicleType_ID DateOfManufacture DateOfLastMaintenance</w:t>
      </w:r>
    </w:p>
    <w:p w14:paraId="2B42E70B" w14:textId="77777777"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 -------------------- -------------- ----------------- ---------------------</w:t>
      </w:r>
    </w:p>
    <w:p w14:paraId="40A650FC" w14:textId="3E415BA7"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ADB435</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2018-02-01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2019-07-04</w:t>
      </w:r>
    </w:p>
    <w:p w14:paraId="477DB208" w14:textId="38371FDF"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AWQ763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2017-07-12</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2019-06-15</w:t>
      </w:r>
    </w:p>
    <w:p w14:paraId="3C23B89E" w14:textId="0FE40055"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DSF743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2016-09-08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2019-06-05</w:t>
      </w:r>
    </w:p>
    <w:p w14:paraId="416E6BD3" w14:textId="515918EF"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EGD783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2019-09-04</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2019-09-04</w:t>
      </w:r>
    </w:p>
    <w:p w14:paraId="442B631B" w14:textId="5BCEE9CA"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FHT326</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2008-12-01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2019-06-08</w:t>
      </w:r>
    </w:p>
    <w:p w14:paraId="4F85DA66" w14:textId="763FB86A"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IOU645</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2017-10-07</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2019-09-12</w:t>
      </w:r>
    </w:p>
    <w:p w14:paraId="5D1861DB" w14:textId="65412BD3"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JHF674</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91876578373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2007-01-09</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2019-07-05</w:t>
      </w:r>
    </w:p>
    <w:p w14:paraId="0B6EF07E" w14:textId="452D0D38"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NGJ946</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2009-10-23</w:t>
      </w:r>
      <w:r w:rsidR="00AB2B5C">
        <w:rPr>
          <w:rFonts w:ascii="Consolas" w:hAnsi="Consolas" w:cs="Consolas"/>
          <w:color w:val="000000"/>
          <w:sz w:val="18"/>
          <w:szCs w:val="18"/>
          <w:highlight w:val="white"/>
        </w:rPr>
        <w:t xml:space="preserve"> </w:t>
      </w:r>
      <w:r w:rsidRPr="007E1252">
        <w:rPr>
          <w:rFonts w:ascii="Consolas" w:hAnsi="Consolas" w:cs="Consolas"/>
          <w:b/>
          <w:color w:val="000000"/>
          <w:sz w:val="18"/>
          <w:szCs w:val="18"/>
          <w:highlight w:val="white"/>
        </w:rPr>
        <w:t>NULL</w:t>
      </w:r>
    </w:p>
    <w:p w14:paraId="3A0CD4C3" w14:textId="75B66D3C"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POR621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2016-09-08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2019-06-05</w:t>
      </w:r>
    </w:p>
    <w:p w14:paraId="194AFF27" w14:textId="35B1F5E0"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TRT757</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91876578373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2019-04-07</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2019-11-10</w:t>
      </w:r>
    </w:p>
    <w:p w14:paraId="6D2B4B7D" w14:textId="7953CDE8"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UTY327</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2016-09-08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2019-06-05</w:t>
      </w:r>
    </w:p>
    <w:p w14:paraId="30FBEFD3" w14:textId="2950252E"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VIV443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2008-12-01</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2019-06-09</w:t>
      </w:r>
    </w:p>
    <w:p w14:paraId="4C2C3D68" w14:textId="46D7F025" w:rsidR="00BF5630" w:rsidRPr="007E1252"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7E1252">
        <w:rPr>
          <w:rFonts w:ascii="Consolas" w:hAnsi="Consolas" w:cs="Consolas"/>
          <w:color w:val="000000"/>
          <w:sz w:val="18"/>
          <w:szCs w:val="18"/>
          <w:highlight w:val="white"/>
        </w:rPr>
        <w:t>YDF742</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91876578373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2003-06-14</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2019-09-11</w:t>
      </w:r>
    </w:p>
    <w:p w14:paraId="26A9A901" w14:textId="7DD9C50D" w:rsidR="00BF5630" w:rsidRDefault="00BF5630" w:rsidP="00BF563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ind w:right="-282"/>
        <w:rPr>
          <w:lang w:eastAsia="en-AU"/>
        </w:rPr>
      </w:pPr>
      <w:r w:rsidRPr="007E1252">
        <w:rPr>
          <w:rFonts w:ascii="Consolas" w:hAnsi="Consolas" w:cs="Consolas"/>
          <w:color w:val="000000"/>
          <w:sz w:val="18"/>
          <w:szCs w:val="18"/>
          <w:highlight w:val="white"/>
        </w:rPr>
        <w:t>YRN737</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7E1252">
        <w:rPr>
          <w:rFonts w:ascii="Consolas" w:hAnsi="Consolas" w:cs="Consolas"/>
          <w:color w:val="000000"/>
          <w:sz w:val="18"/>
          <w:szCs w:val="18"/>
          <w:highlight w:val="white"/>
        </w:rPr>
        <w:t>2019-04-03</w:t>
      </w:r>
      <w:r w:rsidR="00AB2B5C">
        <w:rPr>
          <w:rFonts w:ascii="Consolas" w:hAnsi="Consolas" w:cs="Consolas"/>
          <w:color w:val="000000"/>
          <w:sz w:val="18"/>
          <w:szCs w:val="18"/>
          <w:highlight w:val="white"/>
        </w:rPr>
        <w:t xml:space="preserve"> </w:t>
      </w:r>
      <w:r w:rsidRPr="007E1252">
        <w:rPr>
          <w:rFonts w:ascii="Consolas" w:hAnsi="Consolas" w:cs="Consolas"/>
          <w:b/>
          <w:color w:val="000000"/>
          <w:sz w:val="18"/>
          <w:szCs w:val="18"/>
          <w:highlight w:val="white"/>
        </w:rPr>
        <w:t>NULL</w:t>
      </w:r>
    </w:p>
    <w:p w14:paraId="1BC82C79" w14:textId="36B4CDBF" w:rsidR="00BF5630" w:rsidRDefault="00941542">
      <w:pPr>
        <w:keepLines w:val="0"/>
        <w:spacing w:before="0"/>
      </w:pPr>
      <w:r w:rsidRPr="00941542">
        <w:t>M</w:t>
      </w:r>
      <w:r w:rsidR="00100812">
        <w:t xml:space="preserve">ost databases will support the </w:t>
      </w:r>
      <w:r w:rsidRPr="00941542">
        <w:t>IS NULL</w:t>
      </w:r>
      <w:r w:rsidR="00100812">
        <w:t xml:space="preserve"> operation rather than = NULL</w:t>
      </w:r>
      <w:r w:rsidRPr="00941542">
        <w:t xml:space="preserve"> in the WHERE clause</w:t>
      </w:r>
      <w:r w:rsidR="4005E3C3">
        <w:t>,</w:t>
      </w:r>
      <w:r w:rsidRPr="00941542">
        <w:t xml:space="preserve"> as demonstrated in </w:t>
      </w:r>
      <w:r w:rsidR="00100812">
        <w:t>the next query</w:t>
      </w:r>
      <w:r w:rsidR="0077507F">
        <w:t xml:space="preserve">. </w:t>
      </w:r>
      <w:r w:rsidR="00100812">
        <w:t>IS NULL</w:t>
      </w:r>
      <w:r w:rsidRPr="00941542">
        <w:t xml:space="preserve"> is the standard for SQL.</w:t>
      </w:r>
    </w:p>
    <w:p w14:paraId="4109967E"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7DF3737"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w:t>
      </w:r>
    </w:p>
    <w:p w14:paraId="395611D9" w14:textId="77777777" w:rsidR="00941542" w:rsidRDefault="00941542" w:rsidP="00941542">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ind w:right="-282"/>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DateOfLastMaintenance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sidRPr="00C56302">
        <w:rPr>
          <w:rFonts w:ascii="Consolas" w:hAnsi="Consolas" w:cs="Consolas"/>
          <w:sz w:val="19"/>
          <w:szCs w:val="19"/>
        </w:rPr>
        <w:t>;</w:t>
      </w:r>
    </w:p>
    <w:p w14:paraId="35F775A5" w14:textId="7B030731"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Registration_No OwningCompanyABN</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VehicleType_ID DateOfManufacture DateOfLastMaintenance</w:t>
      </w:r>
    </w:p>
    <w:p w14:paraId="7168FD2D" w14:textId="77777777"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 -------------------- -------------- ----------------- ---------------------</w:t>
      </w:r>
    </w:p>
    <w:p w14:paraId="63C59710" w14:textId="6F348932"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NGJ946</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2009-10-23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NULL</w:t>
      </w:r>
    </w:p>
    <w:p w14:paraId="59AD09AD" w14:textId="78582700" w:rsidR="00BF5630" w:rsidRP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sidRPr="00BA1C18">
        <w:rPr>
          <w:rFonts w:ascii="Consolas" w:hAnsi="Consolas" w:cs="Consolas"/>
          <w:color w:val="000000"/>
          <w:sz w:val="18"/>
          <w:szCs w:val="18"/>
          <w:highlight w:val="white"/>
        </w:rPr>
        <w:t>YRN737</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2019-04-03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NULL</w:t>
      </w:r>
    </w:p>
    <w:p w14:paraId="44961305" w14:textId="67326ED3" w:rsidR="00BF5630" w:rsidRDefault="00100812">
      <w:pPr>
        <w:keepLines w:val="0"/>
        <w:spacing w:before="0"/>
      </w:pPr>
      <w:r>
        <w:rPr>
          <w:lang w:eastAsia="en-AU"/>
        </w:rPr>
        <w:lastRenderedPageBreak/>
        <w:t xml:space="preserve">The next query </w:t>
      </w:r>
      <w:r w:rsidR="00941542" w:rsidRPr="4005E3C3">
        <w:rPr>
          <w:lang w:eastAsia="en-AU"/>
        </w:rPr>
        <w:t>lists all the details of vehicles t</w:t>
      </w:r>
      <w:r w:rsidRPr="4005E3C3">
        <w:rPr>
          <w:lang w:eastAsia="en-AU"/>
        </w:rPr>
        <w:t xml:space="preserve">hat </w:t>
      </w:r>
      <w:r w:rsidRPr="4005E3C3">
        <w:rPr>
          <w:b/>
          <w:lang w:eastAsia="en-AU"/>
        </w:rPr>
        <w:t xml:space="preserve">have </w:t>
      </w:r>
      <w:r w:rsidRPr="4005E3C3">
        <w:rPr>
          <w:lang w:eastAsia="en-AU"/>
        </w:rPr>
        <w:t>been maintained using IS NOT NULL</w:t>
      </w:r>
      <w:r w:rsidR="00941542" w:rsidRPr="4005E3C3">
        <w:rPr>
          <w:lang w:eastAsia="en-AU"/>
        </w:rPr>
        <w:t xml:space="preserve"> in the WHERE clause</w:t>
      </w:r>
      <w:r w:rsidR="00DD2717">
        <w:rPr>
          <w:lang w:eastAsia="en-AU"/>
        </w:rPr>
        <w:t>:</w:t>
      </w:r>
    </w:p>
    <w:p w14:paraId="254A6200"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Registration_No</w:t>
      </w:r>
      <w:r>
        <w:rPr>
          <w:rFonts w:ascii="Consolas" w:hAnsi="Consolas" w:cs="Consolas"/>
          <w:color w:val="808080"/>
          <w:sz w:val="19"/>
          <w:szCs w:val="19"/>
          <w:highlight w:val="white"/>
        </w:rPr>
        <w:t>,</w:t>
      </w:r>
    </w:p>
    <w:p w14:paraId="319E6980"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00"/>
          <w:sz w:val="19"/>
          <w:szCs w:val="19"/>
          <w:highlight w:val="white"/>
        </w:rPr>
        <w:tab/>
        <w:t>OwningCompanyABN</w:t>
      </w:r>
      <w:r>
        <w:rPr>
          <w:rFonts w:ascii="Consolas" w:hAnsi="Consolas" w:cs="Consolas"/>
          <w:color w:val="808080"/>
          <w:sz w:val="19"/>
          <w:szCs w:val="19"/>
          <w:highlight w:val="white"/>
        </w:rPr>
        <w:t>,</w:t>
      </w:r>
    </w:p>
    <w:p w14:paraId="254222A0"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00"/>
          <w:sz w:val="19"/>
          <w:szCs w:val="19"/>
          <w:highlight w:val="white"/>
        </w:rPr>
        <w:tab/>
        <w:t>VehicleType_ID</w:t>
      </w:r>
      <w:r>
        <w:rPr>
          <w:rFonts w:ascii="Consolas" w:hAnsi="Consolas" w:cs="Consolas"/>
          <w:color w:val="808080"/>
          <w:sz w:val="19"/>
          <w:szCs w:val="19"/>
          <w:highlight w:val="white"/>
        </w:rPr>
        <w:t>,</w:t>
      </w:r>
    </w:p>
    <w:p w14:paraId="753726C5"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00"/>
          <w:sz w:val="19"/>
          <w:szCs w:val="19"/>
          <w:highlight w:val="white"/>
        </w:rPr>
        <w:tab/>
        <w:t>DateOfManufacture</w:t>
      </w:r>
      <w:r>
        <w:rPr>
          <w:rFonts w:ascii="Consolas" w:hAnsi="Consolas" w:cs="Consolas"/>
          <w:color w:val="808080"/>
          <w:sz w:val="19"/>
          <w:szCs w:val="19"/>
          <w:highlight w:val="white"/>
        </w:rPr>
        <w:t>,</w:t>
      </w:r>
    </w:p>
    <w:p w14:paraId="5FD73AD1"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00"/>
          <w:sz w:val="19"/>
          <w:szCs w:val="19"/>
          <w:highlight w:val="white"/>
        </w:rPr>
        <w:tab/>
        <w:t>DateOfLastMaintenance</w:t>
      </w:r>
    </w:p>
    <w:p w14:paraId="5EF84974" w14:textId="77777777" w:rsidR="00941542"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w:t>
      </w:r>
    </w:p>
    <w:p w14:paraId="7626C5B2" w14:textId="77777777" w:rsidR="00941542" w:rsidRPr="00BA1C18" w:rsidRDefault="00941542" w:rsidP="00941542">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ind w:right="-282"/>
        <w:rPr>
          <w:lang w:eastAsia="en-AU"/>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DateOfLastMaintenance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sidRPr="00C56302">
        <w:rPr>
          <w:rFonts w:ascii="Consolas" w:hAnsi="Consolas" w:cs="Consolas"/>
          <w:sz w:val="19"/>
          <w:szCs w:val="19"/>
        </w:rPr>
        <w:t>;</w:t>
      </w:r>
    </w:p>
    <w:p w14:paraId="487B46B5" w14:textId="0577EF27"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Registration_No OwningCompanyABN</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VehicleType_ID DateOfManufacture DateOfLastMaintenance</w:t>
      </w:r>
    </w:p>
    <w:p w14:paraId="3C547023" w14:textId="77777777"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 -------------------- -------------- ----------------- ---------------------</w:t>
      </w:r>
    </w:p>
    <w:p w14:paraId="0E5EB527" w14:textId="53FF787E"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ADB435</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2018-02-01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2019-07-04</w:t>
      </w:r>
    </w:p>
    <w:p w14:paraId="625842C0" w14:textId="77E237F1"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AWQ763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2017-07-12</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2019-06-15</w:t>
      </w:r>
    </w:p>
    <w:p w14:paraId="6F05B8AF" w14:textId="247B0B3B"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DSF743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2016-09-08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2019-06-05</w:t>
      </w:r>
    </w:p>
    <w:p w14:paraId="498AF1DB" w14:textId="34F72807"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EGD783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2019-09-04</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2019-09-04</w:t>
      </w:r>
    </w:p>
    <w:p w14:paraId="726D4821" w14:textId="0762BE59"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FHT326</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2008-12-01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2019-06-08</w:t>
      </w:r>
    </w:p>
    <w:p w14:paraId="65751791" w14:textId="1E1B1D6E"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IOU645</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17948738949</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2017-10-07</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2019-09-12</w:t>
      </w:r>
    </w:p>
    <w:p w14:paraId="5815FFFF" w14:textId="6D5B0B02"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JHF674</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91876578373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2007-01-09</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2019-07-05</w:t>
      </w:r>
    </w:p>
    <w:p w14:paraId="5F0AD02C" w14:textId="597482EF"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POR621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2016-09-08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2019-06-05</w:t>
      </w:r>
    </w:p>
    <w:p w14:paraId="3CE10F76" w14:textId="0FF37E7C"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TRT757</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91876578373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2019-04-07</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2019-11-10</w:t>
      </w:r>
    </w:p>
    <w:p w14:paraId="211AF5CA" w14:textId="066F17E6"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UTY327</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2016-09-08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2019-06-05</w:t>
      </w:r>
    </w:p>
    <w:p w14:paraId="22540AA5" w14:textId="1A0C88EA" w:rsidR="00941542" w:rsidRPr="00BA1C18" w:rsidRDefault="00941542" w:rsidP="00941542">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right="-282"/>
        <w:rPr>
          <w:rFonts w:ascii="Consolas" w:hAnsi="Consolas" w:cs="Consolas"/>
          <w:color w:val="000000"/>
          <w:sz w:val="18"/>
          <w:szCs w:val="18"/>
          <w:highlight w:val="white"/>
        </w:rPr>
      </w:pPr>
      <w:r w:rsidRPr="00BA1C18">
        <w:rPr>
          <w:rFonts w:ascii="Consolas" w:hAnsi="Consolas" w:cs="Consolas"/>
          <w:color w:val="000000"/>
          <w:sz w:val="18"/>
          <w:szCs w:val="18"/>
          <w:highlight w:val="white"/>
        </w:rPr>
        <w:t>VIV443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79834510388</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2008-12-01</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2019-06-09</w:t>
      </w:r>
    </w:p>
    <w:p w14:paraId="50C724C0" w14:textId="2EEC41B6" w:rsidR="00BF5630" w:rsidRPr="00941542" w:rsidRDefault="00941542" w:rsidP="00941542">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ind w:right="-282"/>
        <w:rPr>
          <w:rFonts w:ascii="Consolas" w:hAnsi="Consolas" w:cs="Consolas"/>
          <w:color w:val="000000"/>
          <w:sz w:val="18"/>
          <w:szCs w:val="18"/>
        </w:rPr>
      </w:pPr>
      <w:r w:rsidRPr="00BA1C18">
        <w:rPr>
          <w:rFonts w:ascii="Consolas" w:hAnsi="Consolas" w:cs="Consolas"/>
          <w:color w:val="000000"/>
          <w:sz w:val="18"/>
          <w:szCs w:val="18"/>
          <w:highlight w:val="white"/>
        </w:rPr>
        <w:t>YDF742</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91876578373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2003-06-14</w:t>
      </w:r>
      <w:r w:rsidR="00AB2B5C">
        <w:rPr>
          <w:rFonts w:ascii="Consolas" w:hAnsi="Consolas" w:cs="Consolas"/>
          <w:color w:val="000000"/>
          <w:sz w:val="18"/>
          <w:szCs w:val="18"/>
          <w:highlight w:val="white"/>
        </w:rPr>
        <w:t xml:space="preserve"> </w:t>
      </w:r>
      <w:r w:rsidRPr="00BA1C18">
        <w:rPr>
          <w:rFonts w:ascii="Consolas" w:hAnsi="Consolas" w:cs="Consolas"/>
          <w:color w:val="000000"/>
          <w:sz w:val="18"/>
          <w:szCs w:val="18"/>
          <w:highlight w:val="white"/>
        </w:rPr>
        <w:t>2019-09-11</w:t>
      </w:r>
    </w:p>
    <w:p w14:paraId="723B6201" w14:textId="2B7F915E" w:rsidR="00941542" w:rsidRDefault="00A8251C" w:rsidP="00BE787F">
      <w:pPr>
        <w:pStyle w:val="Heading3"/>
      </w:pPr>
      <w:r>
        <w:t>Using logical operators</w:t>
      </w:r>
      <w:r w:rsidR="00C52AC6">
        <w:t>: AND, OR</w:t>
      </w:r>
      <w:r w:rsidR="00196346">
        <w:t>, NOT</w:t>
      </w:r>
    </w:p>
    <w:p w14:paraId="0A47E060" w14:textId="58278EEF" w:rsidR="00941542" w:rsidRDefault="007E2DA1">
      <w:pPr>
        <w:keepLines w:val="0"/>
        <w:spacing w:before="0"/>
      </w:pPr>
      <w:r w:rsidRPr="007E2DA1">
        <w:t>You can combine expressions in the WHERE clau</w:t>
      </w:r>
      <w:r w:rsidR="00D00497">
        <w:t>se using the logical operators AND and OR</w:t>
      </w:r>
      <w:r w:rsidRPr="007E2DA1">
        <w:t>.</w:t>
      </w:r>
      <w:r w:rsidR="0077507F">
        <w:t xml:space="preserve"> </w:t>
      </w:r>
      <w:r w:rsidR="008A161F">
        <w:t xml:space="preserve">NOT can also be used to reverse the operation. </w:t>
      </w:r>
      <w:r w:rsidR="00D00497">
        <w:t xml:space="preserve">The next query </w:t>
      </w:r>
      <w:r w:rsidRPr="007E2DA1">
        <w:t xml:space="preserve">lists the date of manufacture and the date of last maintenance (which is NULL) of </w:t>
      </w:r>
      <w:r w:rsidR="09FCBE9E">
        <w:t xml:space="preserve">the </w:t>
      </w:r>
      <w:r w:rsidRPr="007E2DA1">
        <w:t>vehicle with registration number YRN737</w:t>
      </w:r>
      <w:r w:rsidR="09FCBE9E">
        <w:t>,</w:t>
      </w:r>
      <w:r w:rsidRPr="007E2DA1">
        <w:t xml:space="preserve"> because you want to know if it’s old enough to have received a service yet</w:t>
      </w:r>
      <w:r w:rsidR="00DD2717">
        <w:t>:</w:t>
      </w:r>
    </w:p>
    <w:p w14:paraId="0574A775" w14:textId="77777777" w:rsidR="007E2DA1" w:rsidRDefault="007E2DA1" w:rsidP="00627C0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DateOfManufacture</w:t>
      </w:r>
      <w:r>
        <w:rPr>
          <w:rFonts w:ascii="Consolas" w:hAnsi="Consolas" w:cs="Consolas"/>
          <w:color w:val="808080"/>
          <w:sz w:val="19"/>
          <w:szCs w:val="19"/>
          <w:highlight w:val="white"/>
        </w:rPr>
        <w:t>,</w:t>
      </w:r>
    </w:p>
    <w:p w14:paraId="6748ED6C" w14:textId="77777777" w:rsidR="007E2DA1" w:rsidRDefault="007E2DA1" w:rsidP="00627C0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DateOfLastMaintenance</w:t>
      </w:r>
    </w:p>
    <w:p w14:paraId="73C931BB" w14:textId="77777777" w:rsidR="007E2DA1" w:rsidRDefault="007E2DA1" w:rsidP="00627C0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w:t>
      </w:r>
    </w:p>
    <w:p w14:paraId="0885C98C" w14:textId="77777777" w:rsidR="007E2DA1" w:rsidRDefault="007E2DA1" w:rsidP="00627C0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DateOfLastMaintenance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F91C805" w14:textId="77777777" w:rsidR="007E2DA1" w:rsidRDefault="007E2DA1" w:rsidP="00627C0D">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808080"/>
          <w:sz w:val="19"/>
          <w:szCs w:val="19"/>
          <w:highlight w:val="white"/>
        </w:rPr>
        <w:t>AND</w:t>
      </w:r>
      <w:r>
        <w:rPr>
          <w:rFonts w:ascii="Consolas" w:hAnsi="Consolas" w:cs="Consolas"/>
          <w:color w:val="000000"/>
          <w:sz w:val="19"/>
          <w:szCs w:val="19"/>
          <w:highlight w:val="white"/>
        </w:rPr>
        <w:tab/>
        <w:t xml:space="preserve">Registration_No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'YRN737'</w:t>
      </w:r>
      <w:r w:rsidRPr="00C56302">
        <w:rPr>
          <w:rFonts w:ascii="Consolas" w:hAnsi="Consolas" w:cs="Consolas"/>
          <w:sz w:val="19"/>
          <w:szCs w:val="19"/>
        </w:rPr>
        <w:t>;</w:t>
      </w:r>
    </w:p>
    <w:p w14:paraId="66B31838" w14:textId="77777777" w:rsidR="007E2DA1" w:rsidRDefault="007E2DA1" w:rsidP="00627C0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DateOfManufacture DateOfLastMaintenance</w:t>
      </w:r>
    </w:p>
    <w:p w14:paraId="7FB50337" w14:textId="77777777" w:rsidR="007E2DA1" w:rsidRDefault="007E2DA1" w:rsidP="00627C0D">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14:paraId="032F3097" w14:textId="0DDA8403" w:rsidR="00941542" w:rsidRPr="00627C0D" w:rsidRDefault="007E2DA1" w:rsidP="00627C0D">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2019-04-03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NULL</w:t>
      </w:r>
    </w:p>
    <w:p w14:paraId="03800368" w14:textId="2CF3B1DD" w:rsidR="00014367" w:rsidRDefault="00D00497" w:rsidP="00D67B39">
      <w:pPr>
        <w:keepLines w:val="0"/>
        <w:spacing w:before="0"/>
      </w:pPr>
      <w:r>
        <w:rPr>
          <w:lang w:eastAsia="en-AU"/>
        </w:rPr>
        <w:t xml:space="preserve">The next query </w:t>
      </w:r>
      <w:r w:rsidR="00014367" w:rsidRPr="01EA7C6A">
        <w:rPr>
          <w:lang w:eastAsia="en-AU"/>
        </w:rPr>
        <w:t xml:space="preserve">lists the details of all VEHICLE_TYPEs. What if you wanted to list the details of vehicle types that have a range of 1,200 km and </w:t>
      </w:r>
      <w:r w:rsidR="01EA7C6A" w:rsidRPr="01EA7C6A">
        <w:rPr>
          <w:lang w:eastAsia="en-AU"/>
        </w:rPr>
        <w:t xml:space="preserve">either </w:t>
      </w:r>
      <w:r w:rsidR="00014367" w:rsidRPr="01EA7C6A">
        <w:rPr>
          <w:lang w:eastAsia="en-AU"/>
        </w:rPr>
        <w:t>use a Hybrid/Petrol fuel type</w:t>
      </w:r>
      <w:r w:rsidR="01EA7C6A" w:rsidRPr="01EA7C6A">
        <w:rPr>
          <w:lang w:eastAsia="en-AU"/>
        </w:rPr>
        <w:t xml:space="preserve"> or</w:t>
      </w:r>
      <w:r w:rsidR="00014367" w:rsidRPr="01EA7C6A">
        <w:rPr>
          <w:lang w:eastAsia="en-AU"/>
        </w:rPr>
        <w:t xml:space="preserve"> have a fuel capacity of 80 litres</w:t>
      </w:r>
      <w:r w:rsidR="01EA7C6A" w:rsidRPr="01EA7C6A">
        <w:rPr>
          <w:lang w:eastAsia="en-AU"/>
        </w:rPr>
        <w:t>?</w:t>
      </w:r>
    </w:p>
    <w:p w14:paraId="562EAED8" w14:textId="317F10B0" w:rsidR="000F092E" w:rsidRDefault="00014367" w:rsidP="00D67B39">
      <w:pPr>
        <w:keepLines w:val="0"/>
        <w:spacing w:before="0"/>
      </w:pPr>
      <w:r w:rsidRPr="00014367">
        <w:t xml:space="preserve">Those records </w:t>
      </w:r>
      <w:r w:rsidR="01EA7C6A">
        <w:t xml:space="preserve">are </w:t>
      </w:r>
      <w:r w:rsidRPr="00014367">
        <w:t xml:space="preserve">highlighted in the </w:t>
      </w:r>
      <w:r w:rsidR="00DD2717">
        <w:t xml:space="preserve">next </w:t>
      </w:r>
      <w:r w:rsidRPr="00014367">
        <w:t>result set</w:t>
      </w:r>
      <w:r w:rsidR="00DD2717">
        <w:t>:</w:t>
      </w:r>
    </w:p>
    <w:p w14:paraId="112316D1"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0A2F14A3" w14:textId="77777777" w:rsidR="00014367" w:rsidRDefault="00014367" w:rsidP="00014367">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r>
        <w:rPr>
          <w:rFonts w:ascii="Consolas" w:hAnsi="Consolas" w:cs="Consolas"/>
          <w:color w:val="000000"/>
          <w:sz w:val="19"/>
          <w:szCs w:val="19"/>
        </w:rPr>
        <w:t>;</w:t>
      </w:r>
    </w:p>
    <w:p w14:paraId="4B377A58" w14:textId="12C9A765"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VehicleType_ID FuelType</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FuelCapacity Range</w:t>
      </w:r>
    </w:p>
    <w:p w14:paraId="2A5D6699" w14:textId="77777777"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 -------------- ------------ ------</w:t>
      </w:r>
    </w:p>
    <w:p w14:paraId="5C35D33F" w14:textId="2A3D95ED"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1001</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600</w:t>
      </w:r>
    </w:p>
    <w:p w14:paraId="17F605A9" w14:textId="55391D63"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600</w:t>
      </w:r>
    </w:p>
    <w:p w14:paraId="5443DBD7" w14:textId="3F77C53E"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900</w:t>
      </w:r>
    </w:p>
    <w:p w14:paraId="4A55B0D4" w14:textId="3F76E072"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63820">
        <w:rPr>
          <w:rFonts w:ascii="Consolas" w:hAnsi="Consolas" w:cs="Consolas"/>
          <w:color w:val="00B050"/>
          <w:sz w:val="18"/>
          <w:szCs w:val="18"/>
        </w:rPr>
        <w:t>1004</w:t>
      </w:r>
      <w:r w:rsidR="00AB2B5C">
        <w:rPr>
          <w:rFonts w:ascii="Consolas" w:hAnsi="Consolas" w:cs="Consolas"/>
          <w:color w:val="00B050"/>
          <w:sz w:val="18"/>
          <w:szCs w:val="18"/>
        </w:rPr>
        <w:t xml:space="preserve"> </w:t>
      </w:r>
      <w:r w:rsidRPr="00563820">
        <w:rPr>
          <w:rFonts w:ascii="Consolas" w:hAnsi="Consolas" w:cs="Consolas"/>
          <w:color w:val="00B050"/>
          <w:sz w:val="18"/>
          <w:szCs w:val="18"/>
        </w:rPr>
        <w:t>Hybrid/Petrol</w:t>
      </w:r>
      <w:r w:rsidR="00546CB4">
        <w:rPr>
          <w:rFonts w:ascii="Consolas" w:hAnsi="Consolas" w:cs="Consolas"/>
          <w:color w:val="00B050"/>
          <w:sz w:val="18"/>
          <w:szCs w:val="18"/>
        </w:rPr>
        <w:t xml:space="preserve"> </w:t>
      </w:r>
      <w:r w:rsidRPr="00563820">
        <w:rPr>
          <w:rFonts w:ascii="Consolas" w:hAnsi="Consolas" w:cs="Consolas"/>
          <w:color w:val="00B050"/>
          <w:sz w:val="18"/>
          <w:szCs w:val="18"/>
        </w:rPr>
        <w:t>20</w:t>
      </w:r>
      <w:r w:rsidR="00AB2B5C">
        <w:rPr>
          <w:rFonts w:ascii="Consolas" w:hAnsi="Consolas" w:cs="Consolas"/>
          <w:color w:val="00B050"/>
          <w:sz w:val="18"/>
          <w:szCs w:val="18"/>
        </w:rPr>
        <w:t xml:space="preserve"> </w:t>
      </w:r>
      <w:r w:rsidRPr="00563820">
        <w:rPr>
          <w:rFonts w:ascii="Consolas" w:hAnsi="Consolas" w:cs="Consolas"/>
          <w:color w:val="00B050"/>
          <w:sz w:val="18"/>
          <w:szCs w:val="18"/>
        </w:rPr>
        <w:t>1200</w:t>
      </w:r>
    </w:p>
    <w:p w14:paraId="546D9A2B" w14:textId="18482F73"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1005</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Hybrid/Petrol</w:t>
      </w:r>
      <w:r w:rsidR="00546CB4">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30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1500</w:t>
      </w:r>
    </w:p>
    <w:p w14:paraId="0BC045B5" w14:textId="692BECE7"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63820">
        <w:rPr>
          <w:rFonts w:ascii="Consolas" w:hAnsi="Consolas" w:cs="Consolas"/>
          <w:color w:val="00B050"/>
          <w:sz w:val="18"/>
          <w:szCs w:val="18"/>
        </w:rPr>
        <w:t>2001</w:t>
      </w:r>
      <w:r w:rsidR="00AB2B5C">
        <w:rPr>
          <w:rFonts w:ascii="Consolas" w:hAnsi="Consolas" w:cs="Consolas"/>
          <w:color w:val="00B050"/>
          <w:sz w:val="18"/>
          <w:szCs w:val="18"/>
        </w:rPr>
        <w:t xml:space="preserve"> </w:t>
      </w:r>
      <w:r w:rsidRPr="00563820">
        <w:rPr>
          <w:rFonts w:ascii="Consolas" w:hAnsi="Consolas" w:cs="Consolas"/>
          <w:color w:val="00B050"/>
          <w:sz w:val="18"/>
          <w:szCs w:val="18"/>
        </w:rPr>
        <w:t>Diesel</w:t>
      </w:r>
      <w:r w:rsidR="00AB2B5C">
        <w:rPr>
          <w:rFonts w:ascii="Consolas" w:hAnsi="Consolas" w:cs="Consolas"/>
          <w:color w:val="00B050"/>
          <w:sz w:val="18"/>
          <w:szCs w:val="18"/>
        </w:rPr>
        <w:t xml:space="preserve"> </w:t>
      </w:r>
      <w:r w:rsidRPr="00563820">
        <w:rPr>
          <w:rFonts w:ascii="Consolas" w:hAnsi="Consolas" w:cs="Consolas"/>
          <w:color w:val="00B050"/>
          <w:sz w:val="18"/>
          <w:szCs w:val="18"/>
        </w:rPr>
        <w:t>80</w:t>
      </w:r>
      <w:r w:rsidR="00AB2B5C">
        <w:rPr>
          <w:rFonts w:ascii="Consolas" w:hAnsi="Consolas" w:cs="Consolas"/>
          <w:color w:val="00B050"/>
          <w:sz w:val="18"/>
          <w:szCs w:val="18"/>
        </w:rPr>
        <w:t xml:space="preserve"> </w:t>
      </w:r>
      <w:r w:rsidRPr="00563820">
        <w:rPr>
          <w:rFonts w:ascii="Consolas" w:hAnsi="Consolas" w:cs="Consolas"/>
          <w:color w:val="00B050"/>
          <w:sz w:val="18"/>
          <w:szCs w:val="18"/>
        </w:rPr>
        <w:t>600</w:t>
      </w:r>
    </w:p>
    <w:p w14:paraId="6A3EDB50" w14:textId="5BB3C7D9"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2002</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100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800</w:t>
      </w:r>
    </w:p>
    <w:p w14:paraId="08706C80" w14:textId="63E5FE61"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1200</w:t>
      </w:r>
    </w:p>
    <w:p w14:paraId="5BFF1535" w14:textId="6471FAE3"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800</w:t>
      </w:r>
    </w:p>
    <w:p w14:paraId="63DD809F" w14:textId="3F9DC035"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63820">
        <w:rPr>
          <w:rFonts w:ascii="Consolas" w:hAnsi="Consolas" w:cs="Consolas"/>
          <w:color w:val="00B050"/>
          <w:sz w:val="18"/>
          <w:szCs w:val="18"/>
        </w:rPr>
        <w:t>2005</w:t>
      </w:r>
      <w:r w:rsidR="00AB2B5C">
        <w:rPr>
          <w:rFonts w:ascii="Consolas" w:hAnsi="Consolas" w:cs="Consolas"/>
          <w:color w:val="00B050"/>
          <w:sz w:val="18"/>
          <w:szCs w:val="18"/>
        </w:rPr>
        <w:t xml:space="preserve"> </w:t>
      </w:r>
      <w:r w:rsidRPr="00563820">
        <w:rPr>
          <w:rFonts w:ascii="Consolas" w:hAnsi="Consolas" w:cs="Consolas"/>
          <w:color w:val="00B050"/>
          <w:sz w:val="18"/>
          <w:szCs w:val="18"/>
        </w:rPr>
        <w:t>Hybrid/Diesel</w:t>
      </w:r>
      <w:r w:rsidR="00546CB4">
        <w:rPr>
          <w:rFonts w:ascii="Consolas" w:hAnsi="Consolas" w:cs="Consolas"/>
          <w:color w:val="00B050"/>
          <w:sz w:val="18"/>
          <w:szCs w:val="18"/>
        </w:rPr>
        <w:t xml:space="preserve"> </w:t>
      </w:r>
      <w:r w:rsidRPr="00563820">
        <w:rPr>
          <w:rFonts w:ascii="Consolas" w:hAnsi="Consolas" w:cs="Consolas"/>
          <w:color w:val="00B050"/>
          <w:sz w:val="18"/>
          <w:szCs w:val="18"/>
        </w:rPr>
        <w:t>80</w:t>
      </w:r>
      <w:r w:rsidR="00AB2B5C">
        <w:rPr>
          <w:rFonts w:ascii="Consolas" w:hAnsi="Consolas" w:cs="Consolas"/>
          <w:color w:val="00B050"/>
          <w:sz w:val="18"/>
          <w:szCs w:val="18"/>
        </w:rPr>
        <w:t xml:space="preserve"> </w:t>
      </w:r>
      <w:r w:rsidRPr="00563820">
        <w:rPr>
          <w:rFonts w:ascii="Consolas" w:hAnsi="Consolas" w:cs="Consolas"/>
          <w:color w:val="00B050"/>
          <w:sz w:val="18"/>
          <w:szCs w:val="18"/>
        </w:rPr>
        <w:t>1200</w:t>
      </w:r>
    </w:p>
    <w:p w14:paraId="439C42F5" w14:textId="6A4DAA17"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63820">
        <w:rPr>
          <w:rFonts w:ascii="Consolas" w:hAnsi="Consolas" w:cs="Consolas"/>
          <w:color w:val="00B050"/>
          <w:sz w:val="18"/>
          <w:szCs w:val="18"/>
        </w:rPr>
        <w:t>2006</w:t>
      </w:r>
      <w:r w:rsidR="00AB2B5C">
        <w:rPr>
          <w:rFonts w:ascii="Consolas" w:hAnsi="Consolas" w:cs="Consolas"/>
          <w:color w:val="00B050"/>
          <w:sz w:val="18"/>
          <w:szCs w:val="18"/>
        </w:rPr>
        <w:t xml:space="preserve"> </w:t>
      </w:r>
      <w:r w:rsidRPr="00563820">
        <w:rPr>
          <w:rFonts w:ascii="Consolas" w:hAnsi="Consolas" w:cs="Consolas"/>
          <w:color w:val="00B050"/>
          <w:sz w:val="18"/>
          <w:szCs w:val="18"/>
        </w:rPr>
        <w:t>Hybrid/Diesel</w:t>
      </w:r>
      <w:r w:rsidR="00546CB4">
        <w:rPr>
          <w:rFonts w:ascii="Consolas" w:hAnsi="Consolas" w:cs="Consolas"/>
          <w:color w:val="00B050"/>
          <w:sz w:val="18"/>
          <w:szCs w:val="18"/>
        </w:rPr>
        <w:t xml:space="preserve"> </w:t>
      </w:r>
      <w:r w:rsidRPr="00563820">
        <w:rPr>
          <w:rFonts w:ascii="Consolas" w:hAnsi="Consolas" w:cs="Consolas"/>
          <w:color w:val="00B050"/>
          <w:sz w:val="18"/>
          <w:szCs w:val="18"/>
        </w:rPr>
        <w:t>80</w:t>
      </w:r>
      <w:r w:rsidR="00AB2B5C">
        <w:rPr>
          <w:rFonts w:ascii="Consolas" w:hAnsi="Consolas" w:cs="Consolas"/>
          <w:color w:val="00B050"/>
          <w:sz w:val="18"/>
          <w:szCs w:val="18"/>
        </w:rPr>
        <w:t xml:space="preserve"> </w:t>
      </w:r>
      <w:r w:rsidRPr="00563820">
        <w:rPr>
          <w:rFonts w:ascii="Consolas" w:hAnsi="Consolas" w:cs="Consolas"/>
          <w:color w:val="00B050"/>
          <w:sz w:val="18"/>
          <w:szCs w:val="18"/>
        </w:rPr>
        <w:t>1400</w:t>
      </w:r>
    </w:p>
    <w:p w14:paraId="5CC179C2" w14:textId="1E4D49EB"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3001</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110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900</w:t>
      </w:r>
    </w:p>
    <w:p w14:paraId="0568EFA1" w14:textId="1C4196C1"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3002</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1000</w:t>
      </w:r>
    </w:p>
    <w:p w14:paraId="25BDB966" w14:textId="56FF70F6"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1100</w:t>
      </w:r>
    </w:p>
    <w:p w14:paraId="7A7E4396" w14:textId="6C1C0EC5"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210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1500</w:t>
      </w:r>
    </w:p>
    <w:p w14:paraId="58F3C0E9" w14:textId="13D54238"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8002</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250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1800</w:t>
      </w:r>
    </w:p>
    <w:p w14:paraId="1A3C8862" w14:textId="373F16CC"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8003</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300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900</w:t>
      </w:r>
    </w:p>
    <w:p w14:paraId="1F48D3FF" w14:textId="3B7E0251"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2400</w:t>
      </w:r>
    </w:p>
    <w:p w14:paraId="47F9A08C" w14:textId="79DEED66" w:rsidR="00014367" w:rsidRPr="001C4872"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C4872">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3000</w:t>
      </w:r>
    </w:p>
    <w:p w14:paraId="44F121CD" w14:textId="0F8B57B7" w:rsidR="00014367" w:rsidRPr="00014367" w:rsidRDefault="00014367" w:rsidP="00014367">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1C4872">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1C4872">
        <w:rPr>
          <w:rFonts w:ascii="Consolas" w:hAnsi="Consolas" w:cs="Consolas"/>
          <w:color w:val="000000"/>
          <w:sz w:val="18"/>
          <w:szCs w:val="18"/>
          <w:highlight w:val="white"/>
        </w:rPr>
        <w:t>3500</w:t>
      </w:r>
    </w:p>
    <w:p w14:paraId="2EBB3F4E" w14:textId="131A1D6D" w:rsidR="00014367" w:rsidRDefault="00014367" w:rsidP="00D67B39">
      <w:pPr>
        <w:keepLines w:val="0"/>
        <w:spacing w:before="0"/>
      </w:pPr>
      <w:r w:rsidRPr="00014367">
        <w:t>Combining the logical operator</w:t>
      </w:r>
      <w:r w:rsidR="00D00497">
        <w:t>s</w:t>
      </w:r>
      <w:r w:rsidR="00BB6905">
        <w:t xml:space="preserve"> </w:t>
      </w:r>
      <w:r w:rsidRPr="00014367">
        <w:t xml:space="preserve">AND and OR </w:t>
      </w:r>
      <w:r w:rsidR="07D0CD2A">
        <w:t xml:space="preserve">in </w:t>
      </w:r>
      <w:r w:rsidR="00D00497">
        <w:rPr>
          <w:lang w:eastAsia="en-AU"/>
        </w:rPr>
        <w:t xml:space="preserve">the next query </w:t>
      </w:r>
      <w:r w:rsidRPr="07D0CD2A">
        <w:rPr>
          <w:lang w:eastAsia="en-AU"/>
        </w:rPr>
        <w:t>provides the information that you require.</w:t>
      </w:r>
    </w:p>
    <w:p w14:paraId="1A90DEED" w14:textId="08EC010E" w:rsidR="00014367" w:rsidRDefault="00014367" w:rsidP="00D67B39">
      <w:pPr>
        <w:keepLines w:val="0"/>
        <w:spacing w:before="0"/>
      </w:pPr>
      <w:r w:rsidRPr="00014367">
        <w:t>Note the squ</w:t>
      </w:r>
      <w:r w:rsidR="00BB6905">
        <w:t>are brackets around the column [Range]</w:t>
      </w:r>
      <w:r w:rsidRPr="00014367">
        <w:t>. SQL Server requires you to use the square brackets as delimiting ch</w:t>
      </w:r>
      <w:r w:rsidR="0077507F">
        <w:t xml:space="preserve">aracters, in this case because </w:t>
      </w:r>
      <w:r w:rsidR="07D0CD2A">
        <w:t>Range</w:t>
      </w:r>
      <w:r w:rsidRPr="00014367">
        <w:t xml:space="preserve"> is a keyword in the Microsoft .Net Framework.</w:t>
      </w:r>
    </w:p>
    <w:p w14:paraId="6BA57434"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4567E940"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p>
    <w:p w14:paraId="3E6C078E"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1200</w:t>
      </w:r>
    </w:p>
    <w:p w14:paraId="516A9B1E"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ab/>
        <w:t xml:space="preserve">FuelType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'Hybrid/Petrol'</w:t>
      </w:r>
    </w:p>
    <w:p w14:paraId="01CDA126"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r>
        <w:rPr>
          <w:rFonts w:ascii="Consolas" w:hAnsi="Consolas" w:cs="Consolas"/>
          <w:color w:val="000000"/>
          <w:sz w:val="19"/>
          <w:szCs w:val="19"/>
          <w:highlight w:val="white"/>
        </w:rPr>
        <w:tab/>
        <w:t xml:space="preserve">FuelCapacity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80;</w:t>
      </w:r>
    </w:p>
    <w:p w14:paraId="48ABDAB6"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p>
    <w:p w14:paraId="03F262E5" w14:textId="2E9CDF58"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VehicleType_ID FuelType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FuelCapacity Range</w:t>
      </w:r>
    </w:p>
    <w:p w14:paraId="04C8AF74" w14:textId="77777777"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w:t>
      </w:r>
    </w:p>
    <w:p w14:paraId="21FFBAD3" w14:textId="2FCC4263"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1004</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Hybrid/Petrol</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20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1200</w:t>
      </w:r>
    </w:p>
    <w:p w14:paraId="6AAF07A4" w14:textId="7617168E"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Diesel</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600</w:t>
      </w:r>
    </w:p>
    <w:p w14:paraId="57C51A5C" w14:textId="7DA7F7F2" w:rsidR="00014367" w:rsidRDefault="00014367" w:rsidP="00014367">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2005</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Hybrid/Diesel</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1200</w:t>
      </w:r>
    </w:p>
    <w:p w14:paraId="21A98776" w14:textId="5FC7D9EC" w:rsidR="00014367" w:rsidRPr="00014367" w:rsidRDefault="00014367" w:rsidP="00014367">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2006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Hybrid/Diesel</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1400</w:t>
      </w:r>
    </w:p>
    <w:p w14:paraId="32E55595" w14:textId="5D53EA9D" w:rsidR="00014367" w:rsidRDefault="005465F0" w:rsidP="00D67B39">
      <w:pPr>
        <w:keepLines w:val="0"/>
        <w:spacing w:before="0"/>
      </w:pPr>
      <w:r w:rsidRPr="005465F0">
        <w:t>When combining complex expressions u</w:t>
      </w:r>
      <w:r w:rsidR="0048284C">
        <w:t xml:space="preserve">sing the logical operators AND and </w:t>
      </w:r>
      <w:r w:rsidRPr="005465F0">
        <w:t>OR, SQL evaluates the expressions a</w:t>
      </w:r>
      <w:r>
        <w:t>ccording to the following rules:</w:t>
      </w:r>
    </w:p>
    <w:p w14:paraId="3204C222" w14:textId="4323DD81" w:rsidR="005465F0" w:rsidRDefault="2E80C95A" w:rsidP="005465F0">
      <w:pPr>
        <w:pStyle w:val="ListBullet"/>
      </w:pPr>
      <w:r>
        <w:t>Operations inside the parentheses are prioritised</w:t>
      </w:r>
    </w:p>
    <w:p w14:paraId="2ECDE1A2" w14:textId="71DF7AE1" w:rsidR="005465F0" w:rsidRDefault="46D743C4" w:rsidP="005465F0">
      <w:pPr>
        <w:pStyle w:val="ListBullet"/>
      </w:pPr>
      <w:r>
        <w:t>then all ANDs</w:t>
      </w:r>
    </w:p>
    <w:p w14:paraId="4A066E46" w14:textId="0B91DC4F" w:rsidR="00014367" w:rsidRDefault="0048284C" w:rsidP="005465F0">
      <w:pPr>
        <w:pStyle w:val="ListBullet"/>
      </w:pPr>
      <w:r>
        <w:t>then all ORs</w:t>
      </w:r>
      <w:r w:rsidR="005465F0">
        <w:t>.</w:t>
      </w:r>
    </w:p>
    <w:p w14:paraId="70CAE5C0" w14:textId="0CC35712" w:rsidR="00014367" w:rsidRDefault="005465F0" w:rsidP="00D67B39">
      <w:pPr>
        <w:keepLines w:val="0"/>
        <w:spacing w:before="0"/>
      </w:pPr>
      <w:r w:rsidRPr="005465F0">
        <w:lastRenderedPageBreak/>
        <w:t xml:space="preserve">Now, if you add </w:t>
      </w:r>
      <w:r w:rsidR="4C09599D">
        <w:t>parentheses</w:t>
      </w:r>
      <w:r w:rsidRPr="005465F0">
        <w:t xml:space="preserve"> around the fuel type and fuel capacity, the logic of the query changes and produces a different result set as demonstrated in </w:t>
      </w:r>
      <w:r w:rsidR="4C09599D">
        <w:t>the</w:t>
      </w:r>
      <w:r w:rsidR="007519F7">
        <w:t xml:space="preserve"> next query</w:t>
      </w:r>
      <w:r w:rsidR="008A240C">
        <w:t>:</w:t>
      </w:r>
    </w:p>
    <w:p w14:paraId="5944D55B"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40B9F8CC"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p>
    <w:p w14:paraId="398A83CD"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1200</w:t>
      </w:r>
    </w:p>
    <w:p w14:paraId="11EF1336"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AND</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FuelType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'Hybrid/Petrol'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FuelCapacity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80</w:t>
      </w:r>
      <w:r>
        <w:rPr>
          <w:rFonts w:ascii="Consolas" w:hAnsi="Consolas" w:cs="Consolas"/>
          <w:color w:val="808080"/>
          <w:sz w:val="19"/>
          <w:szCs w:val="19"/>
          <w:highlight w:val="white"/>
        </w:rPr>
        <w:t>);</w:t>
      </w:r>
    </w:p>
    <w:p w14:paraId="1BC0B9E3"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p>
    <w:p w14:paraId="4BA806F1" w14:textId="78383FC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VehicleType_ID FuelType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FuelCapacity Range</w:t>
      </w:r>
    </w:p>
    <w:p w14:paraId="081F1E5A"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w:t>
      </w:r>
    </w:p>
    <w:p w14:paraId="2CDC0B28" w14:textId="7E7761EF"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1004</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Hybrid/Petrol</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20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1200</w:t>
      </w:r>
    </w:p>
    <w:p w14:paraId="2DAC3906" w14:textId="5D7CFF65" w:rsidR="005465F0" w:rsidRDefault="005465F0" w:rsidP="005465F0">
      <w:pPr>
        <w:pStyle w:val="BulletListLevel1"/>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ind w:left="0" w:firstLine="0"/>
      </w:pPr>
      <w:r>
        <w:rPr>
          <w:rFonts w:ascii="Consolas" w:hAnsi="Consolas" w:cs="Consolas"/>
          <w:color w:val="000000"/>
          <w:sz w:val="19"/>
          <w:szCs w:val="19"/>
          <w:highlight w:val="white"/>
        </w:rPr>
        <w:t>2005</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Hybrid/Diesel</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1200</w:t>
      </w:r>
      <w:r>
        <w:t xml:space="preserve"> </w:t>
      </w:r>
    </w:p>
    <w:p w14:paraId="52C7CDA6" w14:textId="3E03EF6F" w:rsidR="005465F0" w:rsidRDefault="005465F0" w:rsidP="005465F0">
      <w:pPr>
        <w:keepLines w:val="0"/>
        <w:spacing w:before="0"/>
      </w:pPr>
      <w:r>
        <w:t>So, the two questions being asked are as follows:</w:t>
      </w:r>
    </w:p>
    <w:p w14:paraId="56292F9F" w14:textId="61349717" w:rsidR="005465F0" w:rsidRDefault="00D00497" w:rsidP="005465F0">
      <w:pPr>
        <w:pStyle w:val="ListBullet"/>
      </w:pPr>
      <w:r>
        <w:t xml:space="preserve">The </w:t>
      </w:r>
      <w:r w:rsidR="4C09599D">
        <w:t xml:space="preserve">query </w:t>
      </w:r>
      <w:r w:rsidR="4C09599D" w:rsidRPr="4C09599D">
        <w:rPr>
          <w:b/>
          <w:bCs/>
        </w:rPr>
        <w:t xml:space="preserve">without </w:t>
      </w:r>
      <w:r w:rsidR="4C09599D">
        <w:t>the parentheses</w:t>
      </w:r>
      <w:r>
        <w:t xml:space="preserve"> </w:t>
      </w:r>
      <w:r w:rsidR="005465F0">
        <w:t xml:space="preserve">is asking </w:t>
      </w:r>
      <w:r w:rsidR="005465F0" w:rsidRPr="005465F0">
        <w:t>‘</w:t>
      </w:r>
      <w:r w:rsidR="005465F0" w:rsidRPr="005465F0">
        <w:rPr>
          <w:i/>
        </w:rPr>
        <w:t>list all the details of vehicle types that have a range of 1200 km and a fuel type of Hybrid/Petrol. Also list any other vehicle types that have a fuel capacity of 80 litres regardless of the range and fuel type.’</w:t>
      </w:r>
    </w:p>
    <w:p w14:paraId="0514CA32" w14:textId="14254FC1" w:rsidR="005465F0" w:rsidRDefault="00D00497" w:rsidP="005465F0">
      <w:pPr>
        <w:pStyle w:val="ListBullet"/>
      </w:pPr>
      <w:r>
        <w:t xml:space="preserve">The </w:t>
      </w:r>
      <w:r w:rsidR="4C09599D">
        <w:t xml:space="preserve">query </w:t>
      </w:r>
      <w:r w:rsidR="4C09599D" w:rsidRPr="4C09599D">
        <w:rPr>
          <w:b/>
          <w:bCs/>
        </w:rPr>
        <w:t xml:space="preserve">with </w:t>
      </w:r>
      <w:r w:rsidR="4C09599D">
        <w:t>the parentheses</w:t>
      </w:r>
      <w:r>
        <w:t xml:space="preserve"> </w:t>
      </w:r>
      <w:r w:rsidR="005465F0">
        <w:t xml:space="preserve">is asking </w:t>
      </w:r>
      <w:r w:rsidR="005465F0" w:rsidRPr="005465F0">
        <w:rPr>
          <w:i/>
        </w:rPr>
        <w:t>‘list all the details of vehicle types that have a range of 1200 km and either a fuel type of Hybrid/Petrol or a fuel capacity of 80 litres.’</w:t>
      </w:r>
    </w:p>
    <w:p w14:paraId="6413313B" w14:textId="00F9F08C" w:rsidR="005465F0" w:rsidRDefault="005465F0" w:rsidP="005465F0">
      <w:pPr>
        <w:keepLines w:val="0"/>
        <w:spacing w:before="0"/>
      </w:pPr>
      <w:r>
        <w:t>The difference is quite subtle however the two result sets demonstrate this critical difference.</w:t>
      </w:r>
    </w:p>
    <w:p w14:paraId="490CC783" w14:textId="7137F36E" w:rsidR="005465F0" w:rsidRDefault="003229BE" w:rsidP="00BE787F">
      <w:pPr>
        <w:pStyle w:val="Heading3"/>
      </w:pPr>
      <w:r>
        <w:t>Using</w:t>
      </w:r>
      <w:r w:rsidR="005465F0">
        <w:t xml:space="preserve"> logical o</w:t>
      </w:r>
      <w:r w:rsidR="005465F0" w:rsidRPr="005465F0">
        <w:t>perators</w:t>
      </w:r>
      <w:r w:rsidR="00DA4DA1">
        <w:t>:</w:t>
      </w:r>
      <w:r w:rsidR="005465F0" w:rsidRPr="005465F0">
        <w:t xml:space="preserve"> IN, BETWEEN and LIKE</w:t>
      </w:r>
    </w:p>
    <w:p w14:paraId="580FBDCA" w14:textId="0CCF85A4" w:rsidR="005465F0" w:rsidRDefault="0048284C" w:rsidP="00D67B39">
      <w:pPr>
        <w:keepLines w:val="0"/>
        <w:spacing w:before="0"/>
      </w:pPr>
      <w:r>
        <w:rPr>
          <w:lang w:eastAsia="en-AU"/>
        </w:rPr>
        <w:t xml:space="preserve">The next query </w:t>
      </w:r>
      <w:r w:rsidR="005465F0" w:rsidRPr="4C09599D">
        <w:rPr>
          <w:lang w:eastAsia="en-AU"/>
        </w:rPr>
        <w:t>lists all the details of the courier companies in the database</w:t>
      </w:r>
      <w:r w:rsidR="008A240C">
        <w:rPr>
          <w:lang w:eastAsia="en-AU"/>
        </w:rPr>
        <w:t>:</w:t>
      </w:r>
    </w:p>
    <w:p w14:paraId="2AC92F35"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0324D302"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COURIER_COMPANY</w:t>
      </w:r>
      <w:r>
        <w:rPr>
          <w:rFonts w:ascii="Consolas" w:hAnsi="Consolas" w:cs="Consolas"/>
          <w:color w:val="000000"/>
          <w:sz w:val="19"/>
          <w:szCs w:val="19"/>
        </w:rPr>
        <w:t>;</w:t>
      </w:r>
    </w:p>
    <w:p w14:paraId="36BFA388" w14:textId="4FBF09E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CompanyName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p>
    <w:p w14:paraId="70F16DE6"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w:t>
      </w:r>
    </w:p>
    <w:p w14:paraId="79120B0F" w14:textId="6C80AFFD"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17948738949</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0295676789</w:t>
      </w:r>
    </w:p>
    <w:p w14:paraId="443F3E0D" w14:textId="63DD99D9"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32874653678</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Abc Express</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0287465367</w:t>
      </w:r>
    </w:p>
    <w:p w14:paraId="493C5F73" w14:textId="076AE2D4"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9A180B">
        <w:rPr>
          <w:rFonts w:ascii="Consolas" w:hAnsi="Consolas" w:cs="Consolas"/>
          <w:color w:val="00B050"/>
          <w:sz w:val="19"/>
          <w:szCs w:val="19"/>
          <w:highlight w:val="white"/>
        </w:rPr>
        <w:t>37067463537</w:t>
      </w:r>
      <w:r w:rsidR="00546CB4">
        <w:rPr>
          <w:rFonts w:ascii="Consolas" w:hAnsi="Consolas" w:cs="Consolas"/>
          <w:color w:val="00B050"/>
          <w:sz w:val="19"/>
          <w:szCs w:val="19"/>
          <w:highlight w:val="white"/>
        </w:rPr>
        <w:t xml:space="preserve"> </w:t>
      </w:r>
      <w:r w:rsidRPr="009A180B">
        <w:rPr>
          <w:rFonts w:ascii="Consolas" w:hAnsi="Consolas" w:cs="Consolas"/>
          <w:color w:val="00B050"/>
          <w:sz w:val="19"/>
          <w:szCs w:val="19"/>
          <w:highlight w:val="white"/>
        </w:rPr>
        <w:t>GoParcel</w:t>
      </w:r>
      <w:r w:rsidR="00AB2B5C">
        <w:rPr>
          <w:rFonts w:ascii="Consolas" w:hAnsi="Consolas" w:cs="Consolas"/>
          <w:color w:val="00B050"/>
          <w:sz w:val="19"/>
          <w:szCs w:val="19"/>
          <w:highlight w:val="white"/>
        </w:rPr>
        <w:t xml:space="preserve">  </w:t>
      </w:r>
      <w:r w:rsidRPr="009A180B">
        <w:rPr>
          <w:rFonts w:ascii="Consolas" w:hAnsi="Consolas" w:cs="Consolas"/>
          <w:color w:val="00B050"/>
          <w:sz w:val="19"/>
          <w:szCs w:val="19"/>
          <w:highlight w:val="white"/>
        </w:rPr>
        <w:t>0284765367</w:t>
      </w:r>
    </w:p>
    <w:p w14:paraId="2C2699BE" w14:textId="705520FE"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53004085616</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A1 Freight</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0238476378</w:t>
      </w:r>
    </w:p>
    <w:p w14:paraId="5FE4D521" w14:textId="78CD74BE"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9A180B">
        <w:rPr>
          <w:rFonts w:ascii="Consolas" w:hAnsi="Consolas" w:cs="Consolas"/>
          <w:color w:val="00B050"/>
          <w:sz w:val="19"/>
          <w:szCs w:val="19"/>
          <w:highlight w:val="white"/>
        </w:rPr>
        <w:t>57087489589</w:t>
      </w:r>
      <w:r w:rsidR="00546CB4">
        <w:rPr>
          <w:rFonts w:ascii="Consolas" w:hAnsi="Consolas" w:cs="Consolas"/>
          <w:color w:val="00B050"/>
          <w:sz w:val="19"/>
          <w:szCs w:val="19"/>
          <w:highlight w:val="white"/>
        </w:rPr>
        <w:t xml:space="preserve"> </w:t>
      </w:r>
      <w:r w:rsidRPr="009A180B">
        <w:rPr>
          <w:rFonts w:ascii="Consolas" w:hAnsi="Consolas" w:cs="Consolas"/>
          <w:color w:val="00B050"/>
          <w:sz w:val="19"/>
          <w:szCs w:val="19"/>
          <w:highlight w:val="white"/>
        </w:rPr>
        <w:t>Go-Go Errands</w:t>
      </w:r>
      <w:r w:rsidR="00AB2B5C">
        <w:rPr>
          <w:rFonts w:ascii="Consolas" w:hAnsi="Consolas" w:cs="Consolas"/>
          <w:color w:val="00B050"/>
          <w:sz w:val="19"/>
          <w:szCs w:val="19"/>
          <w:highlight w:val="white"/>
        </w:rPr>
        <w:t xml:space="preserve">  </w:t>
      </w:r>
      <w:r w:rsidRPr="009A180B">
        <w:rPr>
          <w:rFonts w:ascii="Consolas" w:hAnsi="Consolas" w:cs="Consolas"/>
          <w:color w:val="00B050"/>
          <w:sz w:val="19"/>
          <w:szCs w:val="19"/>
          <w:highlight w:val="white"/>
        </w:rPr>
        <w:t>0294653678</w:t>
      </w:r>
    </w:p>
    <w:p w14:paraId="68D13B49" w14:textId="741AAA4F"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72034374637</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A2B Couriers &amp; Taxi Trucks</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0376578398</w:t>
      </w:r>
    </w:p>
    <w:p w14:paraId="3DDC59BA" w14:textId="32E004F6"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73023003457</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Budget Courier Systems</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0237678956</w:t>
      </w:r>
    </w:p>
    <w:p w14:paraId="496B183A" w14:textId="2DC96611"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79834510388</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Rocket Couriers</w:t>
      </w:r>
      <w:r w:rsidR="00AB2B5C">
        <w:rPr>
          <w:rFonts w:ascii="Consolas" w:hAnsi="Consolas" w:cs="Consolas"/>
          <w:color w:val="000000"/>
          <w:sz w:val="19"/>
          <w:szCs w:val="19"/>
          <w:highlight w:val="white"/>
        </w:rPr>
        <w:t xml:space="preserve"> </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0298765463</w:t>
      </w:r>
    </w:p>
    <w:p w14:paraId="2C8D32E0" w14:textId="72EB7525"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89653008761</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Barnetts Couriers</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0287645786</w:t>
      </w:r>
    </w:p>
    <w:p w14:paraId="3FE591FE" w14:textId="0A4B8425"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90131456438</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Bluewater Couriers</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0294765367</w:t>
      </w:r>
    </w:p>
    <w:p w14:paraId="5F1DAEFF" w14:textId="76A0E01A" w:rsidR="005465F0" w:rsidRP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00"/>
          <w:sz w:val="19"/>
          <w:szCs w:val="19"/>
          <w:highlight w:val="white"/>
        </w:rPr>
        <w:t>91876578373</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0387647584</w:t>
      </w:r>
    </w:p>
    <w:p w14:paraId="3DA86C4C" w14:textId="10469031" w:rsidR="005465F0" w:rsidRDefault="005465F0" w:rsidP="00D67B39">
      <w:pPr>
        <w:keepLines w:val="0"/>
        <w:spacing w:before="0"/>
      </w:pPr>
      <w:r w:rsidRPr="005465F0">
        <w:t>In a production database, the list of companies would be much longer and retrieving</w:t>
      </w:r>
      <w:r w:rsidR="0048284C">
        <w:t xml:space="preserve"> the details of a company with </w:t>
      </w:r>
      <w:r w:rsidRPr="0048284C">
        <w:rPr>
          <w:i/>
        </w:rPr>
        <w:t>go</w:t>
      </w:r>
      <w:r w:rsidRPr="005465F0">
        <w:t xml:space="preserve"> in the </w:t>
      </w:r>
      <w:r w:rsidR="0048284C" w:rsidRPr="005465F0">
        <w:t xml:space="preserve">company name </w:t>
      </w:r>
      <w:r w:rsidRPr="005465F0">
        <w:t xml:space="preserve">would be difficult if you had </w:t>
      </w:r>
      <w:r>
        <w:t xml:space="preserve">to manually </w:t>
      </w:r>
      <w:r w:rsidR="4C09599D">
        <w:t>check</w:t>
      </w:r>
      <w:r>
        <w:t xml:space="preserve"> the list.</w:t>
      </w:r>
    </w:p>
    <w:p w14:paraId="185D2665" w14:textId="77777777" w:rsidR="008A240C" w:rsidRDefault="0048284C" w:rsidP="00D67B39">
      <w:pPr>
        <w:keepLines w:val="0"/>
        <w:spacing w:before="0"/>
      </w:pPr>
      <w:r>
        <w:lastRenderedPageBreak/>
        <w:t xml:space="preserve">The solution is to use the </w:t>
      </w:r>
      <w:r w:rsidR="005465F0" w:rsidRPr="005465F0">
        <w:t>LIKE operator.</w:t>
      </w:r>
      <w:r w:rsidR="00BB6905">
        <w:t xml:space="preserve"> </w:t>
      </w:r>
      <w:r w:rsidR="005465F0" w:rsidRPr="005465F0">
        <w:t xml:space="preserve">The LIKE operator searches </w:t>
      </w:r>
      <w:r w:rsidR="005465F0" w:rsidRPr="008A240C">
        <w:rPr>
          <w:i/>
          <w:iCs/>
        </w:rPr>
        <w:t>each</w:t>
      </w:r>
      <w:r w:rsidR="005465F0" w:rsidRPr="005465F0">
        <w:t xml:space="preserve"> string </w:t>
      </w:r>
      <w:r w:rsidR="004E0EFB">
        <w:t xml:space="preserve">of characters in </w:t>
      </w:r>
      <w:r w:rsidR="004E0EFB" w:rsidRPr="008A240C">
        <w:rPr>
          <w:i/>
          <w:iCs/>
        </w:rPr>
        <w:t>each</w:t>
      </w:r>
      <w:r w:rsidR="004E0EFB">
        <w:t xml:space="preserve"> row (</w:t>
      </w:r>
      <w:r w:rsidR="008A240C">
        <w:t xml:space="preserve">i.e. </w:t>
      </w:r>
      <w:r w:rsidR="004E0EFB">
        <w:t xml:space="preserve">all </w:t>
      </w:r>
      <w:r w:rsidR="008A240C">
        <w:t>characters and records</w:t>
      </w:r>
      <w:r w:rsidR="004E0EFB">
        <w:t>)</w:t>
      </w:r>
      <w:r w:rsidR="005465F0" w:rsidRPr="005465F0">
        <w:t xml:space="preserve"> of the specified column, looking for a pattern match.</w:t>
      </w:r>
      <w:r w:rsidR="00BB6905">
        <w:t xml:space="preserve"> </w:t>
      </w:r>
      <w:r w:rsidR="005465F0" w:rsidRPr="005465F0">
        <w:t xml:space="preserve">This is a </w:t>
      </w:r>
      <w:r w:rsidR="4C09599D">
        <w:t>very</w:t>
      </w:r>
      <w:r w:rsidR="005465F0" w:rsidRPr="005465F0">
        <w:t xml:space="preserve"> expensive database operation in terms of resources used, so this operation should be used sparingly.</w:t>
      </w:r>
    </w:p>
    <w:p w14:paraId="05DFD3EB" w14:textId="582D1FE2" w:rsidR="005465F0" w:rsidRDefault="0048284C" w:rsidP="00D67B39">
      <w:pPr>
        <w:keepLines w:val="0"/>
        <w:spacing w:before="0"/>
      </w:pPr>
      <w:r>
        <w:t xml:space="preserve">The next query demonstrates the use of the </w:t>
      </w:r>
      <w:r w:rsidR="005465F0" w:rsidRPr="005465F0">
        <w:t>LIKE operator in conjuncti</w:t>
      </w:r>
      <w:r>
        <w:t>on with the wildcard character %</w:t>
      </w:r>
      <w:r w:rsidR="008A240C">
        <w:t>:</w:t>
      </w:r>
    </w:p>
    <w:p w14:paraId="42ED5C7E"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27021C4D"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COURIER_COMPANY</w:t>
      </w:r>
    </w:p>
    <w:p w14:paraId="1704773D"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CompanyName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'%go%'</w:t>
      </w:r>
      <w:r w:rsidRPr="00C56302">
        <w:rPr>
          <w:rFonts w:ascii="Consolas" w:hAnsi="Consolas" w:cs="Consolas"/>
          <w:sz w:val="19"/>
          <w:szCs w:val="19"/>
        </w:rPr>
        <w:t>;</w:t>
      </w:r>
    </w:p>
    <w:p w14:paraId="215F1AA8" w14:textId="7B082DB5"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CompanyName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p>
    <w:p w14:paraId="588E5B0C"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w:t>
      </w:r>
    </w:p>
    <w:p w14:paraId="6847C827" w14:textId="2D169CD3"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37067463537</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GoParcel</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0284765367</w:t>
      </w:r>
    </w:p>
    <w:p w14:paraId="6201BD4D" w14:textId="21585998" w:rsidR="005465F0" w:rsidRP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00"/>
          <w:sz w:val="19"/>
          <w:szCs w:val="19"/>
          <w:highlight w:val="white"/>
        </w:rPr>
        <w:t>57087489589</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Go-Go Errands 0294653678</w:t>
      </w:r>
    </w:p>
    <w:p w14:paraId="31FA920C" w14:textId="61E8D2E1" w:rsidR="005465F0" w:rsidRDefault="005465F0" w:rsidP="00D67B39">
      <w:pPr>
        <w:keepLines w:val="0"/>
        <w:spacing w:before="0"/>
      </w:pPr>
      <w:r w:rsidRPr="005465F0">
        <w:t xml:space="preserve">The </w:t>
      </w:r>
      <w:r w:rsidR="001E20C5">
        <w:t>preceding wildcard character %</w:t>
      </w:r>
      <w:r w:rsidRPr="005465F0">
        <w:t xml:space="preserve"> stipulates the selection of records with any number of any characters preceding the pattern </w:t>
      </w:r>
      <w:r w:rsidR="001E20C5" w:rsidRPr="001E20C5">
        <w:rPr>
          <w:i/>
        </w:rPr>
        <w:t>go</w:t>
      </w:r>
      <w:r w:rsidRPr="005465F0">
        <w:t>.</w:t>
      </w:r>
      <w:r w:rsidR="00BB6905">
        <w:t xml:space="preserve"> </w:t>
      </w:r>
      <w:r w:rsidRPr="005465F0">
        <w:t>T</w:t>
      </w:r>
      <w:r w:rsidR="001E20C5">
        <w:t xml:space="preserve">he trailing wildcard character </w:t>
      </w:r>
      <w:r w:rsidRPr="005465F0">
        <w:t xml:space="preserve">% stipulates the selection of records with any number of any </w:t>
      </w:r>
      <w:r w:rsidR="4C09599D">
        <w:t>characters</w:t>
      </w:r>
      <w:r w:rsidRPr="005465F0">
        <w:t xml:space="preserve"> following the pattern </w:t>
      </w:r>
      <w:r w:rsidRPr="001E20C5">
        <w:rPr>
          <w:i/>
        </w:rPr>
        <w:t>go</w:t>
      </w:r>
      <w:r w:rsidRPr="005465F0">
        <w:t>.</w:t>
      </w:r>
      <w:r w:rsidR="00BB6905">
        <w:t xml:space="preserve"> </w:t>
      </w:r>
      <w:r w:rsidR="001E20C5">
        <w:t xml:space="preserve">The </w:t>
      </w:r>
      <w:r w:rsidRPr="005465F0">
        <w:t>LIKE operator can only be used with character data</w:t>
      </w:r>
      <w:r w:rsidR="008A240C">
        <w:t>;</w:t>
      </w:r>
      <w:r w:rsidRPr="005465F0">
        <w:t xml:space="preserve"> it </w:t>
      </w:r>
      <w:r w:rsidR="4C09599D">
        <w:t>can’t</w:t>
      </w:r>
      <w:r w:rsidRPr="005465F0">
        <w:t xml:space="preserve"> be used with numeric data.</w:t>
      </w:r>
    </w:p>
    <w:p w14:paraId="1586AEF8" w14:textId="60DB93C2" w:rsidR="005465F0" w:rsidRDefault="000869F0" w:rsidP="00D67B39">
      <w:pPr>
        <w:keepLines w:val="0"/>
        <w:spacing w:before="0"/>
      </w:pPr>
      <w:r>
        <w:rPr>
          <w:lang w:eastAsia="en-AU"/>
        </w:rPr>
        <w:t xml:space="preserve">The next query </w:t>
      </w:r>
      <w:r w:rsidR="005465F0" w:rsidRPr="4C09599D">
        <w:rPr>
          <w:lang w:eastAsia="en-AU"/>
        </w:rPr>
        <w:t xml:space="preserve">selects drivers that have </w:t>
      </w:r>
      <w:r w:rsidR="4C09599D" w:rsidRPr="4C09599D">
        <w:rPr>
          <w:lang w:eastAsia="en-AU"/>
        </w:rPr>
        <w:t xml:space="preserve">‘r’ as </w:t>
      </w:r>
      <w:r w:rsidR="005465F0" w:rsidRPr="4C09599D">
        <w:rPr>
          <w:lang w:eastAsia="en-AU"/>
        </w:rPr>
        <w:t>the second letter in their last name</w:t>
      </w:r>
      <w:r w:rsidR="008A240C">
        <w:rPr>
          <w:lang w:eastAsia="en-AU"/>
        </w:rPr>
        <w:t>,</w:t>
      </w:r>
      <w:r w:rsidR="005465F0" w:rsidRPr="4C09599D">
        <w:rPr>
          <w:lang w:eastAsia="en-AU"/>
        </w:rPr>
        <w:t xml:space="preserve"> using the underscore ‘_’. The underscore </w:t>
      </w:r>
      <w:r w:rsidR="008A240C" w:rsidRPr="4C09599D">
        <w:rPr>
          <w:lang w:eastAsia="en-AU"/>
        </w:rPr>
        <w:t xml:space="preserve">exactly </w:t>
      </w:r>
      <w:r w:rsidR="005465F0" w:rsidRPr="4C09599D">
        <w:rPr>
          <w:lang w:eastAsia="en-AU"/>
        </w:rPr>
        <w:t>matches any single character.</w:t>
      </w:r>
    </w:p>
    <w:p w14:paraId="4F56E10F"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5304DBE8"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7C753CDA" w14:textId="77777777" w:rsid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LastName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'_r%'</w:t>
      </w:r>
      <w:r w:rsidRPr="00C56302">
        <w:rPr>
          <w:rFonts w:ascii="Consolas" w:hAnsi="Consolas" w:cs="Consolas"/>
          <w:sz w:val="19"/>
          <w:szCs w:val="19"/>
        </w:rPr>
        <w:t>;</w:t>
      </w:r>
    </w:p>
    <w:p w14:paraId="38AC74C7" w14:textId="0EE17483"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Licence_No FirstName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LastName</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EmployingCompanyABN</w:t>
      </w:r>
    </w:p>
    <w:p w14:paraId="4B08BA41"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28DE1FCA" w14:textId="5347C00C"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57463576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0348473647 79834510388</w:t>
      </w:r>
    </w:p>
    <w:p w14:paraId="70116935" w14:textId="3A008E9A" w:rsid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000000"/>
          <w:sz w:val="19"/>
          <w:szCs w:val="19"/>
          <w:highlight w:val="white"/>
        </w:rPr>
        <w:t>75849857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0347637748 91876578373</w:t>
      </w:r>
    </w:p>
    <w:p w14:paraId="41C19396" w14:textId="08968D19" w:rsidR="005465F0" w:rsidRDefault="4C09599D" w:rsidP="00D67B39">
      <w:pPr>
        <w:keepLines w:val="0"/>
        <w:spacing w:before="0"/>
      </w:pPr>
      <w:r>
        <w:t>If you were asked</w:t>
      </w:r>
      <w:r w:rsidR="005465F0">
        <w:t xml:space="preserve"> ‘</w:t>
      </w:r>
      <w:r w:rsidR="005465F0" w:rsidRPr="005465F0">
        <w:rPr>
          <w:i/>
        </w:rPr>
        <w:t xml:space="preserve">give me a list of vehicle types that have a minimum fuel capacity of 40 litres and a maximum fuel capacity of </w:t>
      </w:r>
      <w:r w:rsidRPr="4C09599D">
        <w:rPr>
          <w:i/>
          <w:iCs/>
        </w:rPr>
        <w:t>100</w:t>
      </w:r>
      <w:r w:rsidR="005465F0" w:rsidRPr="005465F0">
        <w:rPr>
          <w:i/>
        </w:rPr>
        <w:t xml:space="preserve"> litres’</w:t>
      </w:r>
      <w:r w:rsidRPr="4C09599D">
        <w:t xml:space="preserve"> you could use</w:t>
      </w:r>
      <w:r w:rsidR="000869F0">
        <w:t xml:space="preserve"> the </w:t>
      </w:r>
      <w:r w:rsidR="005465F0" w:rsidRPr="005465F0">
        <w:t>BETWEEN operator to produce the list</w:t>
      </w:r>
      <w:r>
        <w:t>, as shown in the next query</w:t>
      </w:r>
      <w:r w:rsidR="008A240C">
        <w:t>:</w:t>
      </w:r>
    </w:p>
    <w:p w14:paraId="48B2AFD4"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VehicleType_ID</w:t>
      </w:r>
      <w:r>
        <w:rPr>
          <w:rFonts w:ascii="Consolas" w:hAnsi="Consolas" w:cs="Consolas"/>
          <w:color w:val="808080"/>
          <w:sz w:val="19"/>
          <w:szCs w:val="19"/>
          <w:highlight w:val="white"/>
        </w:rPr>
        <w:t>,</w:t>
      </w:r>
    </w:p>
    <w:p w14:paraId="0A1032E8"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FuelCapacity</w:t>
      </w:r>
    </w:p>
    <w:p w14:paraId="2A7DAE6C"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p>
    <w:p w14:paraId="32992B4B" w14:textId="77777777" w:rsid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FuelCapacity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40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100</w:t>
      </w:r>
      <w:r>
        <w:rPr>
          <w:rFonts w:ascii="Consolas" w:hAnsi="Consolas" w:cs="Consolas"/>
          <w:color w:val="000000"/>
          <w:sz w:val="19"/>
          <w:szCs w:val="19"/>
        </w:rPr>
        <w:t>;</w:t>
      </w:r>
    </w:p>
    <w:p w14:paraId="391EAFB8"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VehicleType_ID FuelCapacity</w:t>
      </w:r>
    </w:p>
    <w:p w14:paraId="6947E6A8"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14:paraId="06689972" w14:textId="2276472A"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40</w:t>
      </w:r>
    </w:p>
    <w:p w14:paraId="75D358CB" w14:textId="20957A3C"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40</w:t>
      </w:r>
    </w:p>
    <w:p w14:paraId="48024E4B" w14:textId="218ABC25"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1003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50</w:t>
      </w:r>
    </w:p>
    <w:p w14:paraId="1B82787A" w14:textId="30DD1B95"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2001</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p>
    <w:p w14:paraId="7754A301" w14:textId="6CAF849A"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2002</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100</w:t>
      </w:r>
    </w:p>
    <w:p w14:paraId="04FE5088" w14:textId="38150F61"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2004</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50</w:t>
      </w:r>
    </w:p>
    <w:p w14:paraId="2B642BED" w14:textId="473FD23E"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2005</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p>
    <w:p w14:paraId="4AB12360" w14:textId="7A7282A2" w:rsidR="005465F0" w:rsidRP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2006</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80</w:t>
      </w:r>
    </w:p>
    <w:p w14:paraId="07BE76E3" w14:textId="613B9A91" w:rsidR="005465F0" w:rsidRDefault="000869F0" w:rsidP="00D67B39">
      <w:pPr>
        <w:keepLines w:val="0"/>
        <w:spacing w:before="0"/>
        <w:rPr>
          <w:rFonts w:ascii="Consolas" w:hAnsi="Consolas" w:cs="Consolas"/>
          <w:color w:val="000000"/>
        </w:rPr>
      </w:pPr>
      <w:r>
        <w:t xml:space="preserve">Notice that the </w:t>
      </w:r>
      <w:r w:rsidR="005465F0" w:rsidRPr="005465F0">
        <w:t>BETWEEN operator is inclusive of the boun</w:t>
      </w:r>
      <w:r w:rsidR="005465F0">
        <w:t xml:space="preserve">dary values and is the same as </w:t>
      </w:r>
      <w:r w:rsidR="005465F0" w:rsidRPr="005465F0">
        <w:t>‘</w:t>
      </w:r>
      <w:r w:rsidR="005465F0" w:rsidRPr="005465F0">
        <w:rPr>
          <w:rFonts w:ascii="Consolas" w:hAnsi="Consolas" w:cs="Consolas"/>
          <w:color w:val="0000FF"/>
          <w:highlight w:val="white"/>
        </w:rPr>
        <w:t>WHERE</w:t>
      </w:r>
      <w:r w:rsidR="005465F0" w:rsidRPr="005465F0">
        <w:rPr>
          <w:rFonts w:ascii="Consolas" w:hAnsi="Consolas" w:cs="Consolas"/>
          <w:color w:val="000000"/>
          <w:highlight w:val="white"/>
        </w:rPr>
        <w:tab/>
      </w:r>
      <w:r w:rsidR="004E0EFB">
        <w:rPr>
          <w:rFonts w:ascii="Consolas" w:hAnsi="Consolas" w:cs="Consolas"/>
          <w:color w:val="000000"/>
          <w:highlight w:val="white"/>
        </w:rPr>
        <w:t xml:space="preserve"> </w:t>
      </w:r>
      <w:r w:rsidR="005465F0" w:rsidRPr="005465F0">
        <w:rPr>
          <w:rFonts w:ascii="Consolas" w:hAnsi="Consolas" w:cs="Consolas"/>
          <w:color w:val="000000"/>
          <w:highlight w:val="white"/>
        </w:rPr>
        <w:t xml:space="preserve">FuelCapacity &gt;= 40 </w:t>
      </w:r>
      <w:r w:rsidR="00731FF5">
        <w:rPr>
          <w:rFonts w:ascii="Consolas" w:hAnsi="Consolas" w:cs="Consolas"/>
          <w:color w:val="808080"/>
          <w:highlight w:val="white"/>
        </w:rPr>
        <w:t>AND</w:t>
      </w:r>
      <w:r w:rsidR="00546CB4">
        <w:rPr>
          <w:rFonts w:ascii="Consolas" w:hAnsi="Consolas" w:cs="Consolas"/>
          <w:color w:val="808080"/>
          <w:highlight w:val="white"/>
        </w:rPr>
        <w:t xml:space="preserve"> </w:t>
      </w:r>
      <w:r w:rsidR="005465F0" w:rsidRPr="005465F0">
        <w:rPr>
          <w:rFonts w:ascii="Consolas" w:hAnsi="Consolas" w:cs="Consolas"/>
          <w:color w:val="000000"/>
          <w:highlight w:val="white"/>
        </w:rPr>
        <w:t>FuelCapacity &lt;= 100</w:t>
      </w:r>
      <w:r w:rsidR="005465F0" w:rsidRPr="005465F0">
        <w:rPr>
          <w:rFonts w:ascii="Consolas" w:hAnsi="Consolas" w:cs="Consolas"/>
          <w:color w:val="000000"/>
        </w:rPr>
        <w:t>’</w:t>
      </w:r>
      <w:r w:rsidR="005465F0">
        <w:rPr>
          <w:rFonts w:ascii="Consolas" w:hAnsi="Consolas" w:cs="Consolas"/>
          <w:color w:val="000000"/>
        </w:rPr>
        <w:t>.</w:t>
      </w:r>
    </w:p>
    <w:p w14:paraId="1199A416" w14:textId="1E2C3F24" w:rsidR="005465F0" w:rsidRDefault="000869F0" w:rsidP="00D67B39">
      <w:pPr>
        <w:keepLines w:val="0"/>
        <w:spacing w:before="0"/>
      </w:pPr>
      <w:r>
        <w:t xml:space="preserve">You can </w:t>
      </w:r>
      <w:r w:rsidR="4C09599D">
        <w:t xml:space="preserve">also </w:t>
      </w:r>
      <w:r>
        <w:t xml:space="preserve">use the </w:t>
      </w:r>
      <w:r w:rsidR="005465F0" w:rsidRPr="005465F0">
        <w:t>BETWEEN operator with character data</w:t>
      </w:r>
      <w:r w:rsidR="008A240C">
        <w:t>,</w:t>
      </w:r>
      <w:r w:rsidR="005465F0" w:rsidRPr="005465F0">
        <w:t xml:space="preserve"> as </w:t>
      </w:r>
      <w:r w:rsidR="4C09599D">
        <w:t>the next query</w:t>
      </w:r>
      <w:r w:rsidR="005465F0" w:rsidRPr="005465F0">
        <w:t xml:space="preserve"> demonstrates </w:t>
      </w:r>
      <w:r w:rsidR="4C09599D">
        <w:t xml:space="preserve">with </w:t>
      </w:r>
      <w:r w:rsidR="005465F0" w:rsidRPr="005465F0">
        <w:t xml:space="preserve">the listing of </w:t>
      </w:r>
      <w:r w:rsidR="4C09599D">
        <w:t>names</w:t>
      </w:r>
      <w:r w:rsidR="005465F0" w:rsidRPr="005465F0">
        <w:t xml:space="preserve"> that are between the letters A and B</w:t>
      </w:r>
      <w:r w:rsidR="008A240C">
        <w:t>:</w:t>
      </w:r>
    </w:p>
    <w:p w14:paraId="70C18431"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FirstName</w:t>
      </w:r>
      <w:r>
        <w:rPr>
          <w:rFonts w:ascii="Consolas" w:hAnsi="Consolas" w:cs="Consolas"/>
          <w:color w:val="808080"/>
          <w:sz w:val="19"/>
          <w:szCs w:val="19"/>
          <w:highlight w:val="white"/>
        </w:rPr>
        <w:t>,</w:t>
      </w:r>
    </w:p>
    <w:p w14:paraId="4AF931DA"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LastName</w:t>
      </w:r>
    </w:p>
    <w:p w14:paraId="54FA6152"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24745A90" w14:textId="77777777" w:rsid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LastName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w:t>
      </w:r>
      <w:r w:rsidRPr="00C56302">
        <w:rPr>
          <w:rFonts w:ascii="Consolas" w:hAnsi="Consolas" w:cs="Consolas"/>
          <w:sz w:val="19"/>
          <w:szCs w:val="19"/>
        </w:rPr>
        <w:t>;</w:t>
      </w:r>
    </w:p>
    <w:p w14:paraId="1EC2FCA3"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FirstName LastName</w:t>
      </w:r>
    </w:p>
    <w:p w14:paraId="3962C724"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14:paraId="09D2C29E" w14:textId="09E3FD8E" w:rsidR="005465F0" w:rsidRP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p>
    <w:p w14:paraId="1A7306B5" w14:textId="7DC7F9E8" w:rsidR="005465F0" w:rsidRDefault="005465F0" w:rsidP="00D67B39">
      <w:pPr>
        <w:keepLines w:val="0"/>
        <w:spacing w:before="0"/>
      </w:pPr>
      <w:r w:rsidRPr="005465F0">
        <w:t>What happened to th</w:t>
      </w:r>
      <w:r w:rsidR="000869F0">
        <w:t>e last names that start with a B</w:t>
      </w:r>
      <w:r w:rsidRPr="005465F0">
        <w:t>?</w:t>
      </w:r>
      <w:r w:rsidR="00BB6905">
        <w:t xml:space="preserve"> </w:t>
      </w:r>
      <w:r w:rsidR="000869F0">
        <w:t xml:space="preserve">Well </w:t>
      </w:r>
      <w:r w:rsidRPr="005465F0">
        <w:t>B is less than Ba, Bb, Bc, Bd, etc.</w:t>
      </w:r>
      <w:r w:rsidR="00BB6905">
        <w:t xml:space="preserve"> </w:t>
      </w:r>
      <w:r w:rsidRPr="005465F0">
        <w:t xml:space="preserve">So, since </w:t>
      </w:r>
      <w:r w:rsidR="00762B63">
        <w:t>y</w:t>
      </w:r>
      <w:r w:rsidRPr="005465F0">
        <w:t>our last names have trailing cha</w:t>
      </w:r>
      <w:r w:rsidR="000869F0">
        <w:t xml:space="preserve">racters after the first letter </w:t>
      </w:r>
      <w:r w:rsidRPr="005465F0">
        <w:t>B, if you wanted to in</w:t>
      </w:r>
      <w:r w:rsidR="000869F0">
        <w:t xml:space="preserve">clude last names such as </w:t>
      </w:r>
      <w:r w:rsidRPr="005465F0">
        <w:t>Brown and Branson</w:t>
      </w:r>
      <w:r w:rsidR="000869F0">
        <w:t>,</w:t>
      </w:r>
      <w:r w:rsidRPr="005465F0">
        <w:t xml:space="preserve"> you would have to make the bo</w:t>
      </w:r>
      <w:r>
        <w:t>undary value bigger than Br.</w:t>
      </w:r>
    </w:p>
    <w:p w14:paraId="03F4BF88" w14:textId="4812DDD1" w:rsidR="005465F0" w:rsidRDefault="000869F0" w:rsidP="00D67B39">
      <w:pPr>
        <w:keepLines w:val="0"/>
        <w:spacing w:before="0"/>
      </w:pPr>
      <w:r>
        <w:t xml:space="preserve">So </w:t>
      </w:r>
      <w:r w:rsidR="005465F0" w:rsidRPr="005465F0">
        <w:t xml:space="preserve">Bs would work, though Bz would be better, because then you’d include all possible letters for the second character of the last name as </w:t>
      </w:r>
      <w:r>
        <w:rPr>
          <w:lang w:eastAsia="en-AU"/>
        </w:rPr>
        <w:t xml:space="preserve">the next query </w:t>
      </w:r>
      <w:r w:rsidR="005465F0" w:rsidRPr="005465F0">
        <w:t>demonstrates.</w:t>
      </w:r>
    </w:p>
    <w:p w14:paraId="17E05536"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FirstName</w:t>
      </w:r>
      <w:r>
        <w:rPr>
          <w:rFonts w:ascii="Consolas" w:hAnsi="Consolas" w:cs="Consolas"/>
          <w:color w:val="808080"/>
          <w:sz w:val="19"/>
          <w:szCs w:val="19"/>
          <w:highlight w:val="white"/>
        </w:rPr>
        <w:t>,</w:t>
      </w:r>
    </w:p>
    <w:p w14:paraId="1431C25A"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LastName</w:t>
      </w:r>
    </w:p>
    <w:p w14:paraId="53F99FFB"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2A7B3D3F" w14:textId="77777777" w:rsid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LastName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'Bz'</w:t>
      </w:r>
      <w:r w:rsidRPr="00C56302">
        <w:rPr>
          <w:rFonts w:ascii="Consolas" w:hAnsi="Consolas" w:cs="Consolas"/>
          <w:sz w:val="19"/>
          <w:szCs w:val="19"/>
        </w:rPr>
        <w:t>;</w:t>
      </w:r>
    </w:p>
    <w:p w14:paraId="54E9644A"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FirstName LastName</w:t>
      </w:r>
    </w:p>
    <w:p w14:paraId="18B952E3"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14:paraId="18AD8670" w14:textId="5DAD065E"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p>
    <w:p w14:paraId="540B4476" w14:textId="38A61A1B"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p>
    <w:p w14:paraId="4DAA93C6" w14:textId="2B6111F1" w:rsidR="005465F0" w:rsidRP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p>
    <w:p w14:paraId="6ADA9C33" w14:textId="267D8C88" w:rsidR="005465F0" w:rsidRDefault="005465F0" w:rsidP="00D67B39">
      <w:pPr>
        <w:keepLines w:val="0"/>
        <w:spacing w:before="0"/>
      </w:pPr>
      <w:r w:rsidRPr="005465F0">
        <w:lastRenderedPageBreak/>
        <w:t>Suppose you wanted to list the first and last names of drivers with the following driver’s licence numbers</w:t>
      </w:r>
      <w:r w:rsidR="4C09599D">
        <w:t>:</w:t>
      </w:r>
      <w:r w:rsidRPr="005465F0">
        <w:t xml:space="preserve"> 1593PD</w:t>
      </w:r>
      <w:r w:rsidR="4C09599D">
        <w:t>;</w:t>
      </w:r>
      <w:r w:rsidRPr="005465F0">
        <w:t xml:space="preserve"> 28476653</w:t>
      </w:r>
      <w:r w:rsidR="23420F44">
        <w:t>;</w:t>
      </w:r>
      <w:r w:rsidRPr="005465F0">
        <w:t xml:space="preserve"> 4433JK</w:t>
      </w:r>
      <w:r w:rsidR="23420F44">
        <w:t>;</w:t>
      </w:r>
      <w:r w:rsidRPr="005465F0">
        <w:t xml:space="preserve"> 75849857</w:t>
      </w:r>
      <w:r w:rsidR="23420F44">
        <w:t>;</w:t>
      </w:r>
      <w:r w:rsidRPr="005465F0">
        <w:t xml:space="preserve"> 84756748. You could write a query </w:t>
      </w:r>
      <w:r w:rsidR="000869F0">
        <w:t xml:space="preserve">like the </w:t>
      </w:r>
      <w:r w:rsidR="23420F44">
        <w:t>following</w:t>
      </w:r>
      <w:r w:rsidR="008A240C">
        <w:t>:</w:t>
      </w:r>
    </w:p>
    <w:p w14:paraId="4BFD1984"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47C8B452"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79BA7FAF"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'1593PD'</w:t>
      </w:r>
    </w:p>
    <w:p w14:paraId="02C14ADF"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'28476653'</w:t>
      </w:r>
    </w:p>
    <w:p w14:paraId="4C620EE0"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'4433JK'</w:t>
      </w:r>
    </w:p>
    <w:p w14:paraId="68E17440"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'75849857'</w:t>
      </w:r>
    </w:p>
    <w:p w14:paraId="2C35BA08" w14:textId="77777777" w:rsid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'84756748'</w:t>
      </w:r>
      <w:r>
        <w:rPr>
          <w:rFonts w:ascii="Consolas" w:hAnsi="Consolas" w:cs="Consolas"/>
          <w:color w:val="FF0000"/>
          <w:sz w:val="19"/>
          <w:szCs w:val="19"/>
        </w:rPr>
        <w:t>;</w:t>
      </w:r>
    </w:p>
    <w:p w14:paraId="242E8546" w14:textId="7589D9F6"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Licence_No FirstName 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EmployingCompanyABN</w:t>
      </w:r>
    </w:p>
    <w:p w14:paraId="27BB8308" w14:textId="77777777"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5F9E9103" w14:textId="238B6CEF"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1593PD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0294765367 91876578373</w:t>
      </w:r>
    </w:p>
    <w:p w14:paraId="612E0863" w14:textId="1C97E3B9"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28476653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0294756456 91876578373</w:t>
      </w:r>
    </w:p>
    <w:p w14:paraId="3E04B82C" w14:textId="5208E1FB"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4433JK</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0294564536 79834510388</w:t>
      </w:r>
    </w:p>
    <w:p w14:paraId="561A53A3" w14:textId="2A9D73BE" w:rsidR="005465F0" w:rsidRDefault="005465F0" w:rsidP="005465F0">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75849857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0347637748 91876578373</w:t>
      </w:r>
    </w:p>
    <w:p w14:paraId="70EED2F9" w14:textId="3DB802AD" w:rsidR="005465F0" w:rsidRPr="005465F0" w:rsidRDefault="005465F0" w:rsidP="005465F0">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84756748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0376564653 91876578373</w:t>
      </w:r>
    </w:p>
    <w:p w14:paraId="279838CF" w14:textId="0CCDC64A" w:rsidR="005465F0" w:rsidRDefault="005465F0" w:rsidP="00D67B39">
      <w:pPr>
        <w:keepLines w:val="0"/>
        <w:spacing w:before="0"/>
      </w:pPr>
      <w:r>
        <w:t>Or y</w:t>
      </w:r>
      <w:r w:rsidRPr="005465F0">
        <w:t>ou coul</w:t>
      </w:r>
      <w:r>
        <w:t xml:space="preserve">d write a query like </w:t>
      </w:r>
      <w:r w:rsidR="000869F0">
        <w:t>t</w:t>
      </w:r>
      <w:r w:rsidR="000D0E38">
        <w:t>he</w:t>
      </w:r>
      <w:r w:rsidR="000869F0">
        <w:t xml:space="preserve"> next query where </w:t>
      </w:r>
      <w:r w:rsidRPr="005465F0">
        <w:t>IN allows the co</w:t>
      </w:r>
      <w:r>
        <w:t>mparison of column values to a l</w:t>
      </w:r>
      <w:r w:rsidRPr="005465F0">
        <w:t>ist.</w:t>
      </w:r>
    </w:p>
    <w:p w14:paraId="73565363" w14:textId="77777777"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51C9F8F8" w14:textId="77777777"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4C61339C" w14:textId="77777777" w:rsidR="005465F0" w:rsidRDefault="005465F0" w:rsidP="007655D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Licence_No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'1593PD'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'28476653'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'4433JK'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'75849857'</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'84756748'</w:t>
      </w:r>
      <w:r>
        <w:rPr>
          <w:rFonts w:ascii="Consolas" w:hAnsi="Consolas" w:cs="Consolas"/>
          <w:color w:val="808080"/>
          <w:sz w:val="19"/>
          <w:szCs w:val="19"/>
          <w:highlight w:val="white"/>
        </w:rPr>
        <w:t>)</w:t>
      </w:r>
      <w:r>
        <w:rPr>
          <w:rFonts w:ascii="Consolas" w:hAnsi="Consolas" w:cs="Consolas"/>
          <w:color w:val="808080"/>
          <w:sz w:val="19"/>
          <w:szCs w:val="19"/>
        </w:rPr>
        <w:t>;</w:t>
      </w:r>
    </w:p>
    <w:p w14:paraId="4805C8A1" w14:textId="5161AD7F"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Licence_No FirstName 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Phone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EmployingCompanyABN</w:t>
      </w:r>
    </w:p>
    <w:p w14:paraId="20EEA3FA" w14:textId="77777777"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7E157F57" w14:textId="0995892E"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1593PD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0294765367 91876578373</w:t>
      </w:r>
    </w:p>
    <w:p w14:paraId="19C31E6D" w14:textId="7B08465C"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28476653</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0294756456 91876578373</w:t>
      </w:r>
    </w:p>
    <w:p w14:paraId="6D72EBC6" w14:textId="02434038"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4433JK</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0294564536 79834510388</w:t>
      </w:r>
    </w:p>
    <w:p w14:paraId="6CCC0343" w14:textId="32F82DF4" w:rsidR="005465F0" w:rsidRDefault="005465F0"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75849857</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0347637748 91876578373</w:t>
      </w:r>
    </w:p>
    <w:p w14:paraId="6068C3BD" w14:textId="533BAC69" w:rsidR="005465F0" w:rsidRDefault="005465F0" w:rsidP="007655D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000000"/>
          <w:sz w:val="19"/>
          <w:szCs w:val="19"/>
          <w:highlight w:val="white"/>
        </w:rPr>
        <w:t>84756748</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0376564653 91876578373</w:t>
      </w:r>
    </w:p>
    <w:p w14:paraId="22B6966C" w14:textId="643E911E" w:rsidR="001F649C" w:rsidRPr="000B656F" w:rsidRDefault="00C05547" w:rsidP="001F649C">
      <w:pPr>
        <w:pStyle w:val="Heading2"/>
      </w:pPr>
      <w:bookmarkStart w:id="286" w:name="_Toc46131948"/>
      <w:bookmarkStart w:id="287" w:name="_Toc47344231"/>
      <w:r>
        <w:t>E</w:t>
      </w:r>
      <w:r w:rsidR="001F649C" w:rsidRPr="000B656F">
        <w:t>xtract</w:t>
      </w:r>
      <w:r>
        <w:t>ing</w:t>
      </w:r>
      <w:r w:rsidR="001F649C" w:rsidRPr="000B656F">
        <w:t xml:space="preserve"> a specific value by position</w:t>
      </w:r>
      <w:bookmarkEnd w:id="287"/>
    </w:p>
    <w:p w14:paraId="51B58127" w14:textId="77777777" w:rsidR="001F649C" w:rsidRDefault="001F649C" w:rsidP="001F649C">
      <w:r>
        <w:t>Often you will want to select data based on its ranking or position in a range of values. For example, you might want to know which is the fifth-most fuel-efficient vehicle type in your database. You can use the DENSE_RANK() function to rank values according to their position in an ordered list.</w:t>
      </w:r>
    </w:p>
    <w:p w14:paraId="3B289FCB" w14:textId="77777777" w:rsidR="001F649C" w:rsidRDefault="001F649C" w:rsidP="001F649C">
      <w:r>
        <w:rPr>
          <w:lang w:eastAsia="en-AU"/>
        </w:rPr>
        <w:t xml:space="preserve">The next query </w:t>
      </w:r>
      <w:r>
        <w:t>uses the DENSE_RANK() function to rank the vehicle types according to the fuel consumption:</w:t>
      </w:r>
    </w:p>
    <w:p w14:paraId="2086F46F"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VehicleType_ID</w:t>
      </w:r>
      <w:r>
        <w:rPr>
          <w:rFonts w:ascii="Consolas" w:hAnsi="Consolas" w:cs="Consolas"/>
          <w:color w:val="808080"/>
          <w:sz w:val="19"/>
          <w:szCs w:val="19"/>
          <w:highlight w:val="white"/>
        </w:rPr>
        <w:t>,</w:t>
      </w:r>
    </w:p>
    <w:p w14:paraId="745BF6F3"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FuelType</w:t>
      </w:r>
      <w:r>
        <w:rPr>
          <w:rFonts w:ascii="Consolas" w:hAnsi="Consolas" w:cs="Consolas"/>
          <w:color w:val="808080"/>
          <w:sz w:val="19"/>
          <w:szCs w:val="19"/>
          <w:highlight w:val="white"/>
        </w:rPr>
        <w:t>,</w:t>
      </w:r>
    </w:p>
    <w:p w14:paraId="071DC410"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FuelCapacity</w:t>
      </w:r>
      <w:r>
        <w:rPr>
          <w:rFonts w:ascii="Consolas" w:hAnsi="Consolas" w:cs="Consolas"/>
          <w:color w:val="808080"/>
          <w:sz w:val="19"/>
          <w:szCs w:val="19"/>
          <w:highlight w:val="white"/>
        </w:rPr>
        <w:t>,</w:t>
      </w:r>
    </w:p>
    <w:p w14:paraId="1BF74FFD"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[Range]</w:t>
      </w:r>
      <w:r>
        <w:rPr>
          <w:rFonts w:ascii="Consolas" w:hAnsi="Consolas" w:cs="Consolas"/>
          <w:color w:val="808080"/>
          <w:sz w:val="19"/>
          <w:szCs w:val="19"/>
          <w:highlight w:val="white"/>
        </w:rPr>
        <w:t>,</w:t>
      </w:r>
    </w:p>
    <w:p w14:paraId="79C45CE5"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709" w:hanging="709"/>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[FuelConsumption]</w:t>
      </w:r>
      <w:r>
        <w:rPr>
          <w:rFonts w:ascii="Consolas" w:hAnsi="Consolas" w:cs="Consolas"/>
          <w:color w:val="808080"/>
          <w:sz w:val="19"/>
          <w:szCs w:val="19"/>
          <w:highlight w:val="white"/>
        </w:rPr>
        <w:t>,</w:t>
      </w:r>
      <w:r>
        <w:rPr>
          <w:rFonts w:ascii="Consolas" w:hAnsi="Consolas" w:cs="Consolas"/>
          <w:color w:val="808080"/>
          <w:sz w:val="19"/>
          <w:szCs w:val="19"/>
          <w:highlight w:val="white"/>
        </w:rPr>
        <w:br/>
      </w:r>
      <w:r>
        <w:rPr>
          <w:rFonts w:ascii="Consolas" w:hAnsi="Consolas" w:cs="Consolas"/>
          <w:color w:val="FF00FF"/>
          <w:sz w:val="19"/>
          <w:szCs w:val="19"/>
          <w:highlight w:val="white"/>
        </w:rPr>
        <w:t>DENSE_RANK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BY </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RankedConsumptionValue</w:t>
      </w:r>
    </w:p>
    <w:p w14:paraId="7D2CC209" w14:textId="77777777" w:rsidR="001F649C" w:rsidRDefault="001F649C" w:rsidP="001F649C">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r>
        <w:rPr>
          <w:rFonts w:ascii="Consolas" w:hAnsi="Consolas" w:cs="Consolas"/>
          <w:color w:val="808080"/>
          <w:sz w:val="19"/>
          <w:szCs w:val="19"/>
          <w:highlight w:val="white"/>
        </w:rPr>
        <w:t>;</w:t>
      </w:r>
    </w:p>
    <w:p w14:paraId="391CD56C"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VehicleType_ID FuelType</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FuelCapacity Range</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FuelConsumption RankedConsumptionValue</w:t>
      </w:r>
    </w:p>
    <w:p w14:paraId="22345758"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 ------------- ------------ ------ --------------- ----------------------</w:t>
      </w:r>
    </w:p>
    <w:p w14:paraId="4D078CE8"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1004</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Hybrid/Petrol 20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1.67</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w:t>
      </w:r>
    </w:p>
    <w:p w14:paraId="35B57421"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1005</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Hybrid/Petrol 30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1500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2</w:t>
      </w:r>
    </w:p>
    <w:p w14:paraId="0D34D348"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1003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50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900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5.56</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w:t>
      </w:r>
    </w:p>
    <w:p w14:paraId="3E9A3AF6"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2006</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Hybrid/Diesel 80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1400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5.71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4</w:t>
      </w:r>
    </w:p>
    <w:p w14:paraId="3DD4C5FC"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B050"/>
          <w:sz w:val="18"/>
          <w:szCs w:val="18"/>
          <w:highlight w:val="white"/>
        </w:rPr>
        <w:t>2004</w:t>
      </w:r>
      <w:r>
        <w:rPr>
          <w:rFonts w:ascii="Consolas" w:hAnsi="Consolas" w:cs="Consolas"/>
          <w:color w:val="00B050"/>
          <w:sz w:val="18"/>
          <w:szCs w:val="18"/>
          <w:highlight w:val="white"/>
        </w:rPr>
        <w:t xml:space="preserve"> </w:t>
      </w:r>
      <w:r w:rsidRPr="006C50E2">
        <w:rPr>
          <w:rFonts w:ascii="Consolas" w:hAnsi="Consolas" w:cs="Consolas"/>
          <w:color w:val="00B050"/>
          <w:sz w:val="18"/>
          <w:szCs w:val="18"/>
          <w:highlight w:val="white"/>
        </w:rPr>
        <w:t>Hybrid/Diesel 50</w:t>
      </w:r>
      <w:r>
        <w:rPr>
          <w:rFonts w:ascii="Consolas" w:hAnsi="Consolas" w:cs="Consolas"/>
          <w:color w:val="00B050"/>
          <w:sz w:val="18"/>
          <w:szCs w:val="18"/>
          <w:highlight w:val="white"/>
        </w:rPr>
        <w:t xml:space="preserve"> </w:t>
      </w:r>
      <w:r w:rsidRPr="006C50E2">
        <w:rPr>
          <w:rFonts w:ascii="Consolas" w:hAnsi="Consolas" w:cs="Consolas"/>
          <w:color w:val="00B050"/>
          <w:sz w:val="18"/>
          <w:szCs w:val="18"/>
          <w:highlight w:val="white"/>
        </w:rPr>
        <w:t>800</w:t>
      </w:r>
      <w:r>
        <w:rPr>
          <w:rFonts w:ascii="Consolas" w:hAnsi="Consolas" w:cs="Consolas"/>
          <w:color w:val="00B050"/>
          <w:sz w:val="18"/>
          <w:szCs w:val="18"/>
          <w:highlight w:val="white"/>
        </w:rPr>
        <w:t xml:space="preserve"> </w:t>
      </w:r>
      <w:r w:rsidRPr="006C50E2">
        <w:rPr>
          <w:rFonts w:ascii="Consolas" w:hAnsi="Consolas" w:cs="Consolas"/>
          <w:color w:val="00B050"/>
          <w:sz w:val="18"/>
          <w:szCs w:val="18"/>
          <w:highlight w:val="white"/>
        </w:rPr>
        <w:t>6.25</w:t>
      </w:r>
      <w:r>
        <w:rPr>
          <w:rFonts w:ascii="Consolas" w:hAnsi="Consolas" w:cs="Consolas"/>
          <w:color w:val="00B050"/>
          <w:sz w:val="18"/>
          <w:szCs w:val="18"/>
          <w:highlight w:val="white"/>
        </w:rPr>
        <w:t xml:space="preserve"> </w:t>
      </w:r>
      <w:r w:rsidRPr="006C50E2">
        <w:rPr>
          <w:rFonts w:ascii="Consolas" w:hAnsi="Consolas" w:cs="Consolas"/>
          <w:color w:val="00B050"/>
          <w:sz w:val="18"/>
          <w:szCs w:val="18"/>
          <w:highlight w:val="white"/>
        </w:rPr>
        <w:t>5</w:t>
      </w:r>
    </w:p>
    <w:p w14:paraId="26BC2D7D"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2005</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Hybrid/Diesel 80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6.67</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w:t>
      </w:r>
    </w:p>
    <w:p w14:paraId="1C29DF31"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1001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Petrol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40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6.67</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w:t>
      </w:r>
    </w:p>
    <w:p w14:paraId="0D6418EB"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1002</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Petrol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40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6.67</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w:t>
      </w:r>
    </w:p>
    <w:p w14:paraId="541CB91A"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2003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10.00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7</w:t>
      </w:r>
    </w:p>
    <w:p w14:paraId="6CF5EA17"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1100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10.91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8</w:t>
      </w:r>
    </w:p>
    <w:p w14:paraId="312277C8"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3002</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1000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9</w:t>
      </w:r>
    </w:p>
    <w:p w14:paraId="1259FE37"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3001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110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900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12.22</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10</w:t>
      </w:r>
    </w:p>
    <w:p w14:paraId="217A2D31"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2002</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800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12.50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11</w:t>
      </w:r>
    </w:p>
    <w:p w14:paraId="672486E4"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2001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600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13.33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w:t>
      </w:r>
    </w:p>
    <w:p w14:paraId="7F57CDB6"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8002</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250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1800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13.89</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13</w:t>
      </w:r>
    </w:p>
    <w:p w14:paraId="667BCD1B"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210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1500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14.00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14</w:t>
      </w:r>
    </w:p>
    <w:p w14:paraId="367866BE"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8003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900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33.33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15</w:t>
      </w:r>
    </w:p>
    <w:p w14:paraId="440A4A02"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12001</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800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2400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33.33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15</w:t>
      </w:r>
    </w:p>
    <w:p w14:paraId="59C61766" w14:textId="77777777" w:rsidR="001F649C" w:rsidRPr="006C50E2"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C50E2">
        <w:rPr>
          <w:rFonts w:ascii="Consolas" w:hAnsi="Consolas" w:cs="Consolas"/>
          <w:color w:val="000000"/>
          <w:sz w:val="18"/>
          <w:szCs w:val="18"/>
          <w:highlight w:val="white"/>
        </w:rPr>
        <w:t>12003</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3500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34.29</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16</w:t>
      </w:r>
    </w:p>
    <w:p w14:paraId="1F7C9ABE" w14:textId="77777777" w:rsidR="001F649C" w:rsidRDefault="001F649C" w:rsidP="001F649C">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sidRPr="006C50E2">
        <w:rPr>
          <w:rFonts w:ascii="Consolas" w:hAnsi="Consolas" w:cs="Consolas"/>
          <w:color w:val="000000"/>
          <w:sz w:val="18"/>
          <w:szCs w:val="18"/>
          <w:highlight w:val="white"/>
        </w:rPr>
        <w:t>12002</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3000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40.00</w:t>
      </w:r>
      <w:r>
        <w:rPr>
          <w:rFonts w:ascii="Consolas" w:hAnsi="Consolas" w:cs="Consolas"/>
          <w:color w:val="000000"/>
          <w:sz w:val="18"/>
          <w:szCs w:val="18"/>
          <w:highlight w:val="white"/>
        </w:rPr>
        <w:t xml:space="preserve"> </w:t>
      </w:r>
      <w:r w:rsidRPr="006C50E2">
        <w:rPr>
          <w:rFonts w:ascii="Consolas" w:hAnsi="Consolas" w:cs="Consolas"/>
          <w:color w:val="000000"/>
          <w:sz w:val="18"/>
          <w:szCs w:val="18"/>
          <w:highlight w:val="white"/>
        </w:rPr>
        <w:t>17</w:t>
      </w:r>
    </w:p>
    <w:p w14:paraId="0A493A14" w14:textId="77777777" w:rsidR="001F649C" w:rsidRDefault="001F649C" w:rsidP="001F649C">
      <w:r>
        <w:t>You can use a Common Table Expression (CTE) to extract a specific value by its position. For example, if you wanted to know which vehicle type had the fifth-best fuel consumption figures (the vehicle type highlighted in green above) you could write a CTE query that uses the DENSE_RANK() function as demonstrated in the query below:</w:t>
      </w:r>
    </w:p>
    <w:p w14:paraId="3645B695"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RankedFuelConsumption </w:t>
      </w:r>
      <w:r>
        <w:rPr>
          <w:rFonts w:ascii="Consolas" w:hAnsi="Consolas" w:cs="Consolas"/>
          <w:color w:val="0000FF"/>
          <w:sz w:val="19"/>
          <w:szCs w:val="19"/>
          <w:highlight w:val="white"/>
        </w:rPr>
        <w:t>AS</w:t>
      </w:r>
    </w:p>
    <w:p w14:paraId="2B7A3724"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2 </w:t>
      </w:r>
      <w:r>
        <w:rPr>
          <w:rFonts w:ascii="Consolas" w:hAnsi="Consolas" w:cs="Consolas"/>
          <w:color w:val="808080"/>
          <w:sz w:val="19"/>
          <w:szCs w:val="19"/>
          <w:highlight w:val="white"/>
        </w:rPr>
        <w:t>(</w:t>
      </w:r>
    </w:p>
    <w:p w14:paraId="0AA21EB9"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3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VehicleType_ID</w:t>
      </w:r>
      <w:r>
        <w:rPr>
          <w:rFonts w:ascii="Consolas" w:hAnsi="Consolas" w:cs="Consolas"/>
          <w:color w:val="808080"/>
          <w:sz w:val="19"/>
          <w:szCs w:val="19"/>
          <w:highlight w:val="white"/>
        </w:rPr>
        <w:t>,</w:t>
      </w:r>
    </w:p>
    <w:p w14:paraId="08814CFE"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4 </w:t>
      </w:r>
      <w:r>
        <w:rPr>
          <w:rFonts w:ascii="Consolas" w:hAnsi="Consolas" w:cs="Consolas"/>
          <w:color w:val="000000"/>
          <w:sz w:val="19"/>
          <w:szCs w:val="19"/>
          <w:highlight w:val="white"/>
        </w:rPr>
        <w:tab/>
        <w:t xml:space="preserve"> FuelType</w:t>
      </w:r>
      <w:r>
        <w:rPr>
          <w:rFonts w:ascii="Consolas" w:hAnsi="Consolas" w:cs="Consolas"/>
          <w:color w:val="808080"/>
          <w:sz w:val="19"/>
          <w:szCs w:val="19"/>
          <w:highlight w:val="white"/>
        </w:rPr>
        <w:t>,</w:t>
      </w:r>
    </w:p>
    <w:p w14:paraId="63735F13"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5 </w:t>
      </w:r>
      <w:r>
        <w:rPr>
          <w:rFonts w:ascii="Consolas" w:hAnsi="Consolas" w:cs="Consolas"/>
          <w:color w:val="000000"/>
          <w:sz w:val="19"/>
          <w:szCs w:val="19"/>
          <w:highlight w:val="white"/>
        </w:rPr>
        <w:tab/>
        <w:t xml:space="preserve"> FuelCapacity</w:t>
      </w:r>
      <w:r>
        <w:rPr>
          <w:rFonts w:ascii="Consolas" w:hAnsi="Consolas" w:cs="Consolas"/>
          <w:color w:val="808080"/>
          <w:sz w:val="19"/>
          <w:szCs w:val="19"/>
          <w:highlight w:val="white"/>
        </w:rPr>
        <w:t>,</w:t>
      </w:r>
    </w:p>
    <w:p w14:paraId="5C133B96"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sidRPr="000B656F">
        <w:rPr>
          <w:rFonts w:ascii="Consolas" w:hAnsi="Consolas" w:cs="Consolas"/>
          <w:sz w:val="19"/>
          <w:szCs w:val="19"/>
          <w:highlight w:val="white"/>
        </w:rPr>
        <w:t>6</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 [Range]</w:t>
      </w:r>
      <w:r>
        <w:rPr>
          <w:rFonts w:ascii="Consolas" w:hAnsi="Consolas" w:cs="Consolas"/>
          <w:color w:val="808080"/>
          <w:sz w:val="19"/>
          <w:szCs w:val="19"/>
          <w:highlight w:val="white"/>
        </w:rPr>
        <w:t>,</w:t>
      </w:r>
    </w:p>
    <w:p w14:paraId="68E1C19B"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sidRPr="000B656F">
        <w:rPr>
          <w:rFonts w:ascii="Consolas" w:hAnsi="Consolas" w:cs="Consolas"/>
          <w:sz w:val="19"/>
          <w:szCs w:val="19"/>
          <w:highlight w:val="white"/>
        </w:rPr>
        <w:t>7</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[FuelConsumption]</w:t>
      </w:r>
      <w:r>
        <w:rPr>
          <w:rFonts w:ascii="Consolas" w:hAnsi="Consolas" w:cs="Consolas"/>
          <w:color w:val="808080"/>
          <w:sz w:val="19"/>
          <w:szCs w:val="19"/>
          <w:highlight w:val="white"/>
        </w:rPr>
        <w:t>,</w:t>
      </w:r>
      <w:r>
        <w:rPr>
          <w:rFonts w:ascii="Consolas" w:hAnsi="Consolas" w:cs="Consolas"/>
          <w:color w:val="808080"/>
          <w:sz w:val="19"/>
          <w:szCs w:val="19"/>
          <w:highlight w:val="white"/>
        </w:rPr>
        <w:br/>
      </w:r>
      <w:r w:rsidRPr="000B656F">
        <w:rPr>
          <w:rFonts w:ascii="Consolas" w:hAnsi="Consolas" w:cs="Consolas"/>
          <w:sz w:val="19"/>
          <w:szCs w:val="19"/>
          <w:highlight w:val="white"/>
        </w:rPr>
        <w:t>8</w:t>
      </w:r>
      <w:r>
        <w:rPr>
          <w:rFonts w:ascii="Consolas" w:hAnsi="Consolas" w:cs="Consolas"/>
          <w:sz w:val="19"/>
          <w:szCs w:val="19"/>
          <w:highlight w:val="white"/>
        </w:rPr>
        <w:t xml:space="preserve"> </w:t>
      </w:r>
      <w:r>
        <w:rPr>
          <w:rFonts w:ascii="Consolas" w:hAnsi="Consolas" w:cs="Consolas"/>
          <w:color w:val="FF00FF"/>
          <w:sz w:val="19"/>
          <w:szCs w:val="19"/>
          <w:highlight w:val="white"/>
        </w:rPr>
        <w:t>DENSE_RANK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BY </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r>
      <w:r w:rsidRPr="000B656F">
        <w:rPr>
          <w:rFonts w:ascii="Consolas" w:hAnsi="Consolas" w:cs="Consolas"/>
          <w:sz w:val="19"/>
          <w:szCs w:val="19"/>
          <w:highlight w:val="white"/>
        </w:rPr>
        <w:t>9</w:t>
      </w:r>
      <w:r>
        <w:rPr>
          <w:rFonts w:ascii="Consolas" w:hAnsi="Consolas" w:cs="Consolas"/>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RankedConsumptionValue</w:t>
      </w:r>
    </w:p>
    <w:p w14:paraId="37CD4887"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10 </w:t>
      </w: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p>
    <w:p w14:paraId="59642820"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sidRPr="000B656F">
        <w:rPr>
          <w:rFonts w:ascii="Consolas" w:hAnsi="Consolas" w:cs="Consolas"/>
          <w:sz w:val="19"/>
          <w:szCs w:val="19"/>
          <w:highlight w:val="white"/>
        </w:rPr>
        <w:t xml:space="preserve">11 </w:t>
      </w:r>
      <w:r>
        <w:rPr>
          <w:rFonts w:ascii="Consolas" w:hAnsi="Consolas" w:cs="Consolas"/>
          <w:color w:val="808080"/>
          <w:sz w:val="19"/>
          <w:szCs w:val="19"/>
          <w:highlight w:val="white"/>
        </w:rPr>
        <w:t>)</w:t>
      </w:r>
    </w:p>
    <w:p w14:paraId="72643F98"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12 </w:t>
      </w:r>
      <w:r>
        <w:rPr>
          <w:rFonts w:ascii="Consolas" w:hAnsi="Consolas" w:cs="Consolas"/>
          <w:color w:val="0000FF"/>
          <w:sz w:val="19"/>
          <w:szCs w:val="19"/>
          <w:highlight w:val="white"/>
        </w:rPr>
        <w:t>SELECT</w:t>
      </w:r>
      <w:r>
        <w:rPr>
          <w:rFonts w:ascii="Consolas" w:hAnsi="Consolas" w:cs="Consolas"/>
          <w:color w:val="000000"/>
          <w:sz w:val="19"/>
          <w:szCs w:val="19"/>
          <w:highlight w:val="white"/>
        </w:rPr>
        <w:tab/>
        <w:t>VehicleType_ID</w:t>
      </w:r>
      <w:r>
        <w:rPr>
          <w:rFonts w:ascii="Consolas" w:hAnsi="Consolas" w:cs="Consolas"/>
          <w:color w:val="808080"/>
          <w:sz w:val="19"/>
          <w:szCs w:val="19"/>
          <w:highlight w:val="white"/>
        </w:rPr>
        <w:t>,</w:t>
      </w:r>
    </w:p>
    <w:p w14:paraId="0AE8A09C"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13 </w:t>
      </w:r>
      <w:r>
        <w:rPr>
          <w:rFonts w:ascii="Consolas" w:hAnsi="Consolas" w:cs="Consolas"/>
          <w:color w:val="000000"/>
          <w:sz w:val="19"/>
          <w:szCs w:val="19"/>
          <w:highlight w:val="white"/>
        </w:rPr>
        <w:tab/>
        <w:t>FuelType</w:t>
      </w:r>
      <w:r>
        <w:rPr>
          <w:rFonts w:ascii="Consolas" w:hAnsi="Consolas" w:cs="Consolas"/>
          <w:color w:val="808080"/>
          <w:sz w:val="19"/>
          <w:szCs w:val="19"/>
          <w:highlight w:val="white"/>
        </w:rPr>
        <w:t>,</w:t>
      </w:r>
    </w:p>
    <w:p w14:paraId="196633DA"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14 </w:t>
      </w:r>
      <w:r>
        <w:rPr>
          <w:rFonts w:ascii="Consolas" w:hAnsi="Consolas" w:cs="Consolas"/>
          <w:color w:val="000000"/>
          <w:sz w:val="19"/>
          <w:szCs w:val="19"/>
          <w:highlight w:val="white"/>
        </w:rPr>
        <w:tab/>
        <w:t>FuelCapacity</w:t>
      </w:r>
      <w:r>
        <w:rPr>
          <w:rFonts w:ascii="Consolas" w:hAnsi="Consolas" w:cs="Consolas"/>
          <w:color w:val="808080"/>
          <w:sz w:val="19"/>
          <w:szCs w:val="19"/>
          <w:highlight w:val="white"/>
        </w:rPr>
        <w:t>,</w:t>
      </w:r>
    </w:p>
    <w:p w14:paraId="00DFE7FF"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15 </w:t>
      </w:r>
      <w:r>
        <w:rPr>
          <w:rFonts w:ascii="Consolas" w:hAnsi="Consolas" w:cs="Consolas"/>
          <w:color w:val="000000"/>
          <w:sz w:val="19"/>
          <w:szCs w:val="19"/>
          <w:highlight w:val="white"/>
        </w:rPr>
        <w:tab/>
        <w:t>[Range]</w:t>
      </w:r>
      <w:r>
        <w:rPr>
          <w:rFonts w:ascii="Consolas" w:hAnsi="Consolas" w:cs="Consolas"/>
          <w:color w:val="808080"/>
          <w:sz w:val="19"/>
          <w:szCs w:val="19"/>
          <w:highlight w:val="white"/>
        </w:rPr>
        <w:t>,</w:t>
      </w:r>
    </w:p>
    <w:p w14:paraId="28D3E526"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16 </w:t>
      </w:r>
      <w:r>
        <w:rPr>
          <w:rFonts w:ascii="Consolas" w:hAnsi="Consolas" w:cs="Consolas"/>
          <w:color w:val="000000"/>
          <w:sz w:val="19"/>
          <w:szCs w:val="19"/>
          <w:highlight w:val="white"/>
        </w:rPr>
        <w:tab/>
        <w:t>FuelConsumption</w:t>
      </w:r>
    </w:p>
    <w:p w14:paraId="640AAF88" w14:textId="77777777" w:rsidR="001F649C" w:rsidRDefault="001F649C" w:rsidP="001F649C">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17 </w:t>
      </w:r>
      <w:r>
        <w:rPr>
          <w:rFonts w:ascii="Consolas" w:hAnsi="Consolas" w:cs="Consolas"/>
          <w:color w:val="0000FF"/>
          <w:sz w:val="19"/>
          <w:szCs w:val="19"/>
          <w:highlight w:val="white"/>
        </w:rPr>
        <w:t>FROM</w:t>
      </w:r>
      <w:r>
        <w:rPr>
          <w:rFonts w:ascii="Consolas" w:hAnsi="Consolas" w:cs="Consolas"/>
          <w:color w:val="000000"/>
          <w:sz w:val="19"/>
          <w:szCs w:val="19"/>
          <w:highlight w:val="white"/>
        </w:rPr>
        <w:tab/>
        <w:t>RankedFuelConsumption</w:t>
      </w:r>
    </w:p>
    <w:p w14:paraId="08FCD9C0" w14:textId="77777777" w:rsidR="001F649C" w:rsidRDefault="001F649C" w:rsidP="001F649C">
      <w:pPr>
        <w:spacing w:before="0"/>
        <w:rPr>
          <w:rFonts w:ascii="Consolas" w:hAnsi="Consolas" w:cs="Consolas"/>
          <w:color w:val="000000"/>
          <w:sz w:val="19"/>
          <w:szCs w:val="19"/>
        </w:rPr>
      </w:pPr>
      <w:r>
        <w:rPr>
          <w:rFonts w:ascii="Consolas" w:hAnsi="Consolas" w:cs="Consolas"/>
          <w:sz w:val="19"/>
          <w:szCs w:val="19"/>
          <w:highlight w:val="white"/>
        </w:rPr>
        <w:t xml:space="preserve">18 </w:t>
      </w:r>
      <w:r>
        <w:rPr>
          <w:rFonts w:ascii="Consolas" w:hAnsi="Consolas" w:cs="Consolas"/>
          <w:color w:val="0000FF"/>
          <w:sz w:val="19"/>
          <w:szCs w:val="19"/>
          <w:highlight w:val="white"/>
        </w:rPr>
        <w:t>WHERE</w:t>
      </w:r>
      <w:r>
        <w:rPr>
          <w:rFonts w:ascii="Consolas" w:hAnsi="Consolas" w:cs="Consolas"/>
          <w:color w:val="000000"/>
          <w:sz w:val="19"/>
          <w:szCs w:val="19"/>
          <w:highlight w:val="white"/>
        </w:rPr>
        <w:tab/>
        <w:t>RankedFuelConsumption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RankedConsumptionValue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w:t>
      </w:r>
      <w:r>
        <w:rPr>
          <w:rFonts w:ascii="Consolas" w:hAnsi="Consolas" w:cs="Consolas"/>
          <w:color w:val="808080"/>
          <w:sz w:val="19"/>
          <w:szCs w:val="19"/>
          <w:highlight w:val="white"/>
        </w:rPr>
        <w:t>;</w:t>
      </w:r>
    </w:p>
    <w:p w14:paraId="673A54BE"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VehicleType_ID FuelType FuelCapacity Range FuelConsumption</w:t>
      </w:r>
    </w:p>
    <w:p w14:paraId="43D1ED7E" w14:textId="77777777" w:rsidR="001F649C" w:rsidRDefault="001F649C" w:rsidP="001F649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 ------ ----------------</w:t>
      </w:r>
    </w:p>
    <w:p w14:paraId="6790C6E6" w14:textId="77777777" w:rsidR="001F649C" w:rsidRPr="000B656F" w:rsidRDefault="001F649C" w:rsidP="001F649C">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2004 Hybrid/Diesel 50 800 6.25</w:t>
      </w:r>
    </w:p>
    <w:p w14:paraId="382B5460" w14:textId="77777777" w:rsidR="001F649C" w:rsidRDefault="001F649C" w:rsidP="001F649C">
      <w:pPr>
        <w:pStyle w:val="Bulletlist"/>
      </w:pPr>
      <w:r>
        <w:t>Line one defines the name of the CTE to be used later in line 17 as a table.</w:t>
      </w:r>
    </w:p>
    <w:p w14:paraId="7150B326" w14:textId="77777777" w:rsidR="001F649C" w:rsidRDefault="001F649C" w:rsidP="001F649C">
      <w:pPr>
        <w:pStyle w:val="Bulletlist"/>
      </w:pPr>
      <w:r>
        <w:t>Lines three to 10 define the actual CTE.</w:t>
      </w:r>
    </w:p>
    <w:p w14:paraId="3FF5B590" w14:textId="77777777" w:rsidR="001F649C" w:rsidRDefault="001F649C" w:rsidP="001F649C">
      <w:pPr>
        <w:pStyle w:val="Body"/>
      </w:pPr>
      <w:r>
        <w:t>You can think of a CTE as a virtual table, which will have the columns listed in the SELECT list of lines three to nine. In this case, it also uses the DENSE_RANK() function in lines nine and 10 to rank the derived and ordered fuel consumption values.</w:t>
      </w:r>
    </w:p>
    <w:p w14:paraId="5043196C" w14:textId="696DB8F2" w:rsidR="001F649C" w:rsidRDefault="001F649C" w:rsidP="001F649C">
      <w:pPr>
        <w:pStyle w:val="Bulletlist"/>
      </w:pPr>
      <w:r>
        <w:t>Line seven</w:t>
      </w:r>
      <w:r w:rsidRPr="000B656F">
        <w:t xml:space="preserve"> is included purely for the purpose of displaying the actual fuel consumption value in the </w:t>
      </w:r>
      <w:r>
        <w:t>output and is used in line 16.</w:t>
      </w:r>
    </w:p>
    <w:p w14:paraId="315D1620" w14:textId="68518009" w:rsidR="00E821B7" w:rsidRDefault="00E821B7" w:rsidP="00E821B7">
      <w:pPr>
        <w:pStyle w:val="Body"/>
      </w:pPr>
      <w:r>
        <w:t>Other clauses that can be used for this purpose include TOP, LIMIT and ROWNUM.</w:t>
      </w:r>
      <w:r w:rsidR="0070533E">
        <w:t xml:space="preserve"> Read the web page </w:t>
      </w:r>
      <w:hyperlink r:id="rId257" w:history="1">
        <w:r w:rsidR="0070533E" w:rsidRPr="001A6181">
          <w:rPr>
            <w:rStyle w:val="Hyperlink"/>
          </w:rPr>
          <w:t>SQL TOP, LIMIT or ROWNUM Clause</w:t>
        </w:r>
      </w:hyperlink>
      <w:r w:rsidR="0070533E">
        <w:t xml:space="preserve"> </w:t>
      </w:r>
      <w:r w:rsidR="001A6181">
        <w:t>to see examples of these clauses.</w:t>
      </w:r>
    </w:p>
    <w:p w14:paraId="76F0DAAB" w14:textId="77777777" w:rsidR="00B40DF1" w:rsidRPr="00B2780C" w:rsidRDefault="00B40DF1" w:rsidP="00B40DF1">
      <w:pPr>
        <w:pStyle w:val="HeadingDecorative"/>
      </w:pPr>
      <w:r w:rsidRPr="00B2780C">
        <w:tab/>
      </w:r>
      <w:r w:rsidRPr="00B2780C">
        <w:rPr>
          <w:noProof/>
        </w:rPr>
        <w:drawing>
          <wp:inline distT="0" distB="0" distL="0" distR="0" wp14:anchorId="2C8CDA27" wp14:editId="3299C3B7">
            <wp:extent cx="360000" cy="360000"/>
            <wp:effectExtent l="0" t="0" r="2540" b="2540"/>
            <wp:docPr id="101"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1101D194" w14:textId="77777777" w:rsidR="00B40DF1" w:rsidRPr="00B2780C" w:rsidRDefault="00B40DF1" w:rsidP="00B40DF1">
      <w:pPr>
        <w:pStyle w:val="Heading2"/>
        <w:rPr>
          <w:noProof w:val="0"/>
        </w:rPr>
      </w:pPr>
      <w:bookmarkStart w:id="288" w:name="_Toc11228379"/>
      <w:bookmarkStart w:id="289" w:name="_Toc46131952"/>
      <w:bookmarkStart w:id="290" w:name="_Toc47344232"/>
      <w:r w:rsidRPr="00B2780C">
        <w:rPr>
          <w:noProof w:val="0"/>
        </w:rPr>
        <w:t xml:space="preserve">Video: </w:t>
      </w:r>
      <w:bookmarkEnd w:id="288"/>
      <w:r>
        <w:rPr>
          <w:noProof w:val="0"/>
        </w:rPr>
        <w:t>RANK,</w:t>
      </w:r>
      <w:r w:rsidRPr="00A54C1F">
        <w:rPr>
          <w:noProof w:val="0"/>
        </w:rPr>
        <w:t xml:space="preserve"> </w:t>
      </w:r>
      <w:r>
        <w:rPr>
          <w:noProof w:val="0"/>
        </w:rPr>
        <w:t>DENSE_RANK</w:t>
      </w:r>
      <w:r w:rsidRPr="00A54C1F">
        <w:rPr>
          <w:noProof w:val="0"/>
        </w:rPr>
        <w:t xml:space="preserve"> and </w:t>
      </w:r>
      <w:r>
        <w:rPr>
          <w:noProof w:val="0"/>
        </w:rPr>
        <w:t>ROW_NUMBER</w:t>
      </w:r>
      <w:r w:rsidRPr="00A54C1F">
        <w:rPr>
          <w:noProof w:val="0"/>
        </w:rPr>
        <w:t xml:space="preserve"> </w:t>
      </w:r>
      <w:bookmarkEnd w:id="289"/>
      <w:r>
        <w:rPr>
          <w:noProof w:val="0"/>
        </w:rPr>
        <w:t>functions</w:t>
      </w:r>
      <w:bookmarkEnd w:id="290"/>
    </w:p>
    <w:p w14:paraId="0DD1CD32" w14:textId="77777777" w:rsidR="00B40DF1" w:rsidRDefault="00B40DF1" w:rsidP="00B40DF1">
      <w:r>
        <w:t xml:space="preserve">Watch this video to learn the </w:t>
      </w:r>
      <w:r w:rsidRPr="00A54C1F">
        <w:t>difference between RANK, DENSE_RANK and ROW_NUMBER functions in SQL Server</w:t>
      </w:r>
      <w:r>
        <w:t>.</w:t>
      </w:r>
    </w:p>
    <w:p w14:paraId="44B9B402" w14:textId="1CA51B7F" w:rsidR="00B40DF1" w:rsidRPr="00B2780C" w:rsidRDefault="006D3652" w:rsidP="00B40DF1">
      <w:hyperlink r:id="rId258" w:history="1">
        <w:r w:rsidR="00B40DF1" w:rsidRPr="00905D4C">
          <w:rPr>
            <w:rStyle w:val="Hyperlink"/>
          </w:rPr>
          <w:t>Difference between rank dense rank and row number in SQL</w:t>
        </w:r>
      </w:hyperlink>
      <w:r w:rsidR="00B40DF1">
        <w:t xml:space="preserve"> (YouTube 04:42 mins)</w:t>
      </w:r>
      <w:r w:rsidR="00B40DF1" w:rsidRPr="00A54C1F">
        <w:t>.</w:t>
      </w:r>
    </w:p>
    <w:p w14:paraId="233B7716" w14:textId="77777777" w:rsidR="00B40DF1" w:rsidRPr="00B2780C" w:rsidRDefault="00B40DF1" w:rsidP="00B40DF1">
      <w:r>
        <w:rPr>
          <w:noProof/>
          <w:lang w:eastAsia="en-AU"/>
        </w:rPr>
        <w:drawing>
          <wp:inline distT="0" distB="0" distL="0" distR="0" wp14:anchorId="4FF60A23" wp14:editId="2CEFC592">
            <wp:extent cx="2863971" cy="2147978"/>
            <wp:effectExtent l="0" t="0" r="0" b="5080"/>
            <wp:docPr id="1923251524" name="Video 102">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02"/>
                    <pic:cNvPicPr/>
                  </pic:nvPicPr>
                  <pic:blipFill>
                    <a:blip r:embed="rId26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ZTSHDFuCUk&quot; frameborder=&quot;0&quot; type=&quot;text/html&quot; width=&quot;816&quot; height=&quot;480&quot; /&gt;" h="480" w="816"/>
                        </a:ext>
                      </a:extLst>
                    </a:blip>
                    <a:stretch>
                      <a:fillRect/>
                    </a:stretch>
                  </pic:blipFill>
                  <pic:spPr>
                    <a:xfrm>
                      <a:off x="0" y="0"/>
                      <a:ext cx="2863971" cy="2147978"/>
                    </a:xfrm>
                    <a:prstGeom prst="rect">
                      <a:avLst/>
                    </a:prstGeom>
                  </pic:spPr>
                </pic:pic>
              </a:graphicData>
            </a:graphic>
          </wp:inline>
        </w:drawing>
      </w:r>
    </w:p>
    <w:p w14:paraId="3B544FF9" w14:textId="77777777" w:rsidR="00B40DF1" w:rsidRPr="00B2780C" w:rsidRDefault="00B40DF1" w:rsidP="00B72C08">
      <w:pPr>
        <w:pStyle w:val="Caption"/>
        <w:keepNext w:val="0"/>
        <w:spacing w:before="0"/>
      </w:pPr>
      <w:r w:rsidRPr="00A54C1F">
        <w:t>https://youtu.be/MZTSHDFuCUk</w:t>
      </w:r>
    </w:p>
    <w:p w14:paraId="07F2C322" w14:textId="0933F565" w:rsidR="007655D4" w:rsidRDefault="003229BE" w:rsidP="00DA4DA1">
      <w:pPr>
        <w:pStyle w:val="Heading1"/>
      </w:pPr>
      <w:bookmarkStart w:id="291" w:name="_Toc47344233"/>
      <w:r>
        <w:lastRenderedPageBreak/>
        <w:t>S</w:t>
      </w:r>
      <w:r w:rsidR="007655D4" w:rsidRPr="007655D4">
        <w:t>elect</w:t>
      </w:r>
      <w:r>
        <w:t>ing</w:t>
      </w:r>
      <w:r w:rsidR="007655D4" w:rsidRPr="007655D4">
        <w:t xml:space="preserve"> from multiple tables</w:t>
      </w:r>
      <w:bookmarkEnd w:id="286"/>
      <w:bookmarkEnd w:id="291"/>
    </w:p>
    <w:p w14:paraId="54678D14" w14:textId="62C9ECDD" w:rsidR="007655D4" w:rsidRDefault="007655D4" w:rsidP="00D67B39">
      <w:pPr>
        <w:keepLines w:val="0"/>
        <w:spacing w:before="0"/>
      </w:pPr>
      <w:r w:rsidRPr="007655D4">
        <w:t>One of the primary goals of relational database theory is to avoid data duplication.</w:t>
      </w:r>
      <w:r w:rsidR="00BB6905">
        <w:t xml:space="preserve"> </w:t>
      </w:r>
      <w:r w:rsidRPr="007655D4">
        <w:t xml:space="preserve">Relational </w:t>
      </w:r>
      <w:r w:rsidR="17E9C015">
        <w:t>databases</w:t>
      </w:r>
      <w:r w:rsidRPr="007655D4">
        <w:t xml:space="preserve"> are quite good at achieving this goal because they allow us to separate the data into tables, with each table representing one thing, then providing a way to re</w:t>
      </w:r>
      <w:r>
        <w:t>late the tables to each other.</w:t>
      </w:r>
    </w:p>
    <w:p w14:paraId="0A24712E" w14:textId="497FF890" w:rsidR="007655D4" w:rsidRDefault="007655D4" w:rsidP="00D67B39">
      <w:pPr>
        <w:keepLines w:val="0"/>
        <w:spacing w:before="0"/>
      </w:pPr>
      <w:r w:rsidRPr="007655D4">
        <w:t>So, in the Courier Company Governance System database, the details of each vehicle type</w:t>
      </w:r>
      <w:r w:rsidR="17E9C015">
        <w:t>,</w:t>
      </w:r>
      <w:r w:rsidRPr="007655D4">
        <w:t xml:space="preserve"> fuel type, fuel capacity and range are stored only once for each vehicle type in the VEHICLE_TYPE table, rather than being stored for every vehicle in the VEHICLE tab</w:t>
      </w:r>
      <w:r>
        <w:t xml:space="preserve">le, </w:t>
      </w:r>
      <w:r w:rsidR="008A240C">
        <w:t>so</w:t>
      </w:r>
      <w:r>
        <w:t xml:space="preserve"> avoiding duplication.</w:t>
      </w:r>
    </w:p>
    <w:p w14:paraId="776761FC" w14:textId="009673B9" w:rsidR="007655D4" w:rsidRDefault="007655D4" w:rsidP="00D67B39">
      <w:pPr>
        <w:keepLines w:val="0"/>
        <w:spacing w:before="0"/>
      </w:pPr>
      <w:r w:rsidRPr="007655D4">
        <w:t xml:space="preserve">SQL allows </w:t>
      </w:r>
      <w:r w:rsidR="008A240C">
        <w:t>you</w:t>
      </w:r>
      <w:r w:rsidRPr="007655D4">
        <w:t xml:space="preserve"> to select data from multiple tables by including the list of tables in the FROM clause.</w:t>
      </w:r>
      <w:r w:rsidR="00BB6905">
        <w:t xml:space="preserve"> </w:t>
      </w:r>
      <w:r w:rsidRPr="007655D4">
        <w:t xml:space="preserve">However, if you write a query such </w:t>
      </w:r>
      <w:r w:rsidR="00B23607">
        <w:t xml:space="preserve">as </w:t>
      </w:r>
      <w:r w:rsidR="00B23607">
        <w:rPr>
          <w:lang w:eastAsia="en-AU"/>
        </w:rPr>
        <w:t>the next query,</w:t>
      </w:r>
      <w:r w:rsidRPr="007655D4">
        <w:t xml:space="preserve"> you’ll get a lot of (what appear to be meaningless) records listed (which we won’t list here because </w:t>
      </w:r>
      <w:r>
        <w:t>the listing will be too long).</w:t>
      </w:r>
    </w:p>
    <w:p w14:paraId="1212ACA8" w14:textId="613CDFED" w:rsidR="007655D4" w:rsidRDefault="007655D4" w:rsidP="00D67B39">
      <w:pPr>
        <w:keepLines w:val="0"/>
        <w:spacing w:before="0"/>
      </w:pPr>
      <w:r w:rsidRPr="007655D4">
        <w:t>Try it and see.</w:t>
      </w:r>
    </w:p>
    <w:p w14:paraId="5F528EEA" w14:textId="77777777" w:rsidR="007655D4" w:rsidRDefault="007655D4"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7D41A2DC" w14:textId="77777777" w:rsidR="007655D4" w:rsidRDefault="007655D4"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COURIER_COMPANY</w:t>
      </w:r>
      <w:r>
        <w:rPr>
          <w:rFonts w:ascii="Consolas" w:hAnsi="Consolas" w:cs="Consolas"/>
          <w:color w:val="808080"/>
          <w:sz w:val="19"/>
          <w:szCs w:val="19"/>
          <w:highlight w:val="white"/>
        </w:rPr>
        <w:t>,</w:t>
      </w:r>
    </w:p>
    <w:p w14:paraId="10EB3962" w14:textId="02DFCC52" w:rsidR="007655D4" w:rsidRDefault="007655D4" w:rsidP="007655D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Pr>
          <w:rFonts w:ascii="Consolas" w:hAnsi="Consolas" w:cs="Consolas"/>
          <w:color w:val="000000"/>
          <w:sz w:val="19"/>
          <w:szCs w:val="19"/>
          <w:highlight w:val="white"/>
        </w:rPr>
        <w:tab/>
        <w:t>DRIVER</w:t>
      </w:r>
      <w:r>
        <w:rPr>
          <w:rFonts w:ascii="Consolas" w:hAnsi="Consolas" w:cs="Consolas"/>
          <w:color w:val="000000"/>
          <w:sz w:val="19"/>
          <w:szCs w:val="19"/>
        </w:rPr>
        <w:t>;</w:t>
      </w:r>
    </w:p>
    <w:p w14:paraId="257FC94F" w14:textId="76D7A4CB" w:rsidR="007655D4" w:rsidRDefault="00B23607" w:rsidP="007655D4">
      <w:pPr>
        <w:keepLines w:val="0"/>
        <w:spacing w:before="0"/>
      </w:pPr>
      <w:r>
        <w:rPr>
          <w:lang w:eastAsia="en-AU"/>
        </w:rPr>
        <w:t xml:space="preserve">The </w:t>
      </w:r>
      <w:r w:rsidRPr="00B23607">
        <w:rPr>
          <w:lang w:eastAsia="en-AU"/>
        </w:rPr>
        <w:t xml:space="preserve">query </w:t>
      </w:r>
      <w:r w:rsidR="007655D4" w:rsidRPr="17E9C015">
        <w:rPr>
          <w:lang w:eastAsia="en-AU"/>
        </w:rPr>
        <w:t>above returns 121 rows.</w:t>
      </w:r>
      <w:r w:rsidR="00BB6905" w:rsidRPr="17E9C015">
        <w:rPr>
          <w:lang w:eastAsia="en-AU"/>
        </w:rPr>
        <w:t xml:space="preserve"> </w:t>
      </w:r>
      <w:r w:rsidR="007655D4" w:rsidRPr="17E9C015">
        <w:rPr>
          <w:lang w:eastAsia="en-AU"/>
        </w:rPr>
        <w:t>Table COURIER_COMPANY has 11 records in it and table DRIVER, coincidentally, also has 11 records in it.</w:t>
      </w:r>
      <w:r w:rsidR="00BB6905" w:rsidRPr="17E9C015">
        <w:rPr>
          <w:lang w:eastAsia="en-AU"/>
        </w:rPr>
        <w:t xml:space="preserve"> </w:t>
      </w:r>
      <w:r w:rsidR="007655D4" w:rsidRPr="17E9C015">
        <w:rPr>
          <w:lang w:eastAsia="en-AU"/>
        </w:rPr>
        <w:t xml:space="preserve">11 </w:t>
      </w:r>
      <w:r w:rsidR="00BB6905">
        <w:rPr>
          <w:rFonts w:cs="Calibri"/>
        </w:rPr>
        <w:t>×</w:t>
      </w:r>
      <w:r w:rsidR="007655D4">
        <w:t xml:space="preserve"> 11 = 121. So</w:t>
      </w:r>
      <w:r w:rsidR="17E9C015">
        <w:t>,</w:t>
      </w:r>
      <w:r w:rsidR="007655D4">
        <w:t xml:space="preserve"> what did the database server do when it executed </w:t>
      </w:r>
      <w:r>
        <w:t>the above query</w:t>
      </w:r>
      <w:r w:rsidR="17E9C015">
        <w:t>?</w:t>
      </w:r>
      <w:r w:rsidR="00BB6905">
        <w:t xml:space="preserve"> </w:t>
      </w:r>
      <w:r w:rsidR="007655D4">
        <w:t>It has taken each record from one table and matched it to each of the records in the other table</w:t>
      </w:r>
      <w:r w:rsidR="17E9C015">
        <w:t>, producing</w:t>
      </w:r>
      <w:r w:rsidR="007655D4">
        <w:t xml:space="preserve"> a somewhat meaningless ‘Product’ (multiplication) of the two tables.</w:t>
      </w:r>
    </w:p>
    <w:p w14:paraId="59F94311" w14:textId="53460F91" w:rsidR="007655D4" w:rsidRDefault="007655D4" w:rsidP="007655D4">
      <w:pPr>
        <w:keepLines w:val="0"/>
        <w:spacing w:before="0"/>
      </w:pPr>
      <w:r>
        <w:t>A more meaningful combination of the two tables would be to match the records from the COURIER_COMPANY table to the records in the DRIVER table</w:t>
      </w:r>
      <w:r w:rsidR="008A240C">
        <w:t>,</w:t>
      </w:r>
      <w:r>
        <w:t xml:space="preserve"> only if the DRIVER EmployingCompanyABN value equals (=) the COURIER_COMPANY ABN value.</w:t>
      </w:r>
      <w:r w:rsidR="00BB6905">
        <w:t xml:space="preserve"> You</w:t>
      </w:r>
      <w:r w:rsidR="00B23607">
        <w:t xml:space="preserve"> </w:t>
      </w:r>
      <w:r>
        <w:t>can do this joining operation (or equality operation) in the WHERE clause of the query.</w:t>
      </w:r>
      <w:r w:rsidR="00BB6905">
        <w:t xml:space="preserve"> </w:t>
      </w:r>
      <w:r w:rsidR="008A240C">
        <w:t>You</w:t>
      </w:r>
      <w:r>
        <w:t xml:space="preserve">’re effectively joining the two tables based on the values stored </w:t>
      </w:r>
      <w:r w:rsidR="00B23607">
        <w:t xml:space="preserve">in the primary key </w:t>
      </w:r>
      <w:r>
        <w:t xml:space="preserve">and the </w:t>
      </w:r>
      <w:r w:rsidR="00B23607">
        <w:t xml:space="preserve">foreign key </w:t>
      </w:r>
      <w:r>
        <w:t>(the two keys that relate the tables to each other).</w:t>
      </w:r>
    </w:p>
    <w:p w14:paraId="2E1C0EF8" w14:textId="77777777" w:rsidR="007655D4" w:rsidRDefault="007655D4" w:rsidP="007655D4">
      <w:pPr>
        <w:keepNext/>
        <w:keepLines w:val="0"/>
        <w:spacing w:before="0"/>
      </w:pPr>
      <w:r>
        <w:rPr>
          <w:noProof/>
          <w:lang w:eastAsia="en-AU"/>
        </w:rPr>
        <w:lastRenderedPageBreak/>
        <w:drawing>
          <wp:inline distT="0" distB="0" distL="0" distR="0" wp14:anchorId="4FEAE0B5" wp14:editId="3DE223A1">
            <wp:extent cx="4572000" cy="1043796"/>
            <wp:effectExtent l="0" t="0" r="0" b="4445"/>
            <wp:docPr id="103" name="Picture 103" descr="Joining the DRIVER table and the COURIER_COMPANY table on the foreign key of the DRIVER table to the primary key of the COURIER_COMPAN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1">
                      <a:extLst>
                        <a:ext uri="{28A0092B-C50C-407E-A947-70E740481C1C}">
                          <a14:useLocalDpi xmlns:a14="http://schemas.microsoft.com/office/drawing/2010/main" val="0"/>
                        </a:ext>
                      </a:extLst>
                    </a:blip>
                    <a:srcRect b="39500"/>
                    <a:stretch/>
                  </pic:blipFill>
                  <pic:spPr bwMode="auto">
                    <a:xfrm>
                      <a:off x="0" y="0"/>
                      <a:ext cx="4572000" cy="1043796"/>
                    </a:xfrm>
                    <a:prstGeom prst="rect">
                      <a:avLst/>
                    </a:prstGeom>
                    <a:noFill/>
                    <a:ln>
                      <a:noFill/>
                    </a:ln>
                    <a:extLst>
                      <a:ext uri="{53640926-AAD7-44D8-BBD7-CCE9431645EC}">
                        <a14:shadowObscured xmlns:a14="http://schemas.microsoft.com/office/drawing/2010/main"/>
                      </a:ext>
                    </a:extLst>
                  </pic:spPr>
                </pic:pic>
              </a:graphicData>
            </a:graphic>
          </wp:inline>
        </w:drawing>
      </w:r>
    </w:p>
    <w:p w14:paraId="7D398A0C" w14:textId="00B6CA2A" w:rsidR="007655D4" w:rsidRDefault="007655D4" w:rsidP="007655D4">
      <w:pPr>
        <w:pStyle w:val="Caption"/>
      </w:pPr>
      <w:bookmarkStart w:id="292" w:name="_Ref29373597"/>
      <w:r>
        <w:t xml:space="preserve">Figure </w:t>
      </w:r>
      <w:fldSimple w:instr=" SEQ Figure \* ARABIC ">
        <w:r w:rsidR="00494303">
          <w:rPr>
            <w:noProof/>
          </w:rPr>
          <w:t>33</w:t>
        </w:r>
      </w:fldSimple>
      <w:r>
        <w:t xml:space="preserve"> </w:t>
      </w:r>
      <w:r w:rsidRPr="007A51D0">
        <w:t>Joining the DRIVER table and the COURIE</w:t>
      </w:r>
      <w:r>
        <w:t>R_COMPANY table</w:t>
      </w:r>
      <w:bookmarkEnd w:id="292"/>
    </w:p>
    <w:p w14:paraId="554CC622" w14:textId="3E224566" w:rsidR="007655D4" w:rsidRPr="00DD0A8D" w:rsidRDefault="00B23607" w:rsidP="00D67B39">
      <w:pPr>
        <w:keepLines w:val="0"/>
        <w:spacing w:before="0"/>
        <w:rPr>
          <w:rStyle w:val="BodyChar"/>
        </w:rPr>
      </w:pPr>
      <w:r>
        <w:rPr>
          <w:lang w:eastAsia="en-AU"/>
        </w:rPr>
        <w:t xml:space="preserve">The next query </w:t>
      </w:r>
      <w:r w:rsidR="00DD0A8D" w:rsidRPr="17E9C015">
        <w:rPr>
          <w:lang w:eastAsia="en-AU"/>
        </w:rPr>
        <w:t>lists all the columns and rows from the DRIVER and COURIER_COMPANY tables, joining the tables in the WHERE clause on the foreign key and the primary key.</w:t>
      </w:r>
      <w:r w:rsidR="00BB6905" w:rsidRPr="17E9C015">
        <w:rPr>
          <w:lang w:eastAsia="en-AU"/>
        </w:rPr>
        <w:t xml:space="preserve"> </w:t>
      </w:r>
      <w:r w:rsidR="00DD0A8D" w:rsidRPr="17E9C015">
        <w:rPr>
          <w:lang w:eastAsia="en-AU"/>
        </w:rPr>
        <w:t xml:space="preserve">Note that the order of join is not important because the expression </w:t>
      </w:r>
      <w:r w:rsidR="17E9C015" w:rsidRPr="17E9C015">
        <w:rPr>
          <w:lang w:eastAsia="en-AU"/>
        </w:rPr>
        <w:t>doesn’t</w:t>
      </w:r>
      <w:r w:rsidRPr="17E9C015">
        <w:rPr>
          <w:lang w:eastAsia="en-AU"/>
        </w:rPr>
        <w:t xml:space="preserve"> change if the operands </w:t>
      </w:r>
      <w:r w:rsidR="00DD0A8D" w:rsidRPr="17E9C015">
        <w:rPr>
          <w:lang w:eastAsia="en-AU"/>
        </w:rPr>
        <w:t>switch sides</w:t>
      </w:r>
      <w:r w:rsidRPr="17E9C015">
        <w:rPr>
          <w:lang w:eastAsia="en-AU"/>
        </w:rPr>
        <w:t>,</w:t>
      </w:r>
      <w:r w:rsidR="00DD0A8D" w:rsidRPr="17E9C015">
        <w:rPr>
          <w:lang w:eastAsia="en-AU"/>
        </w:rPr>
        <w:t xml:space="preserve"> i.e.</w:t>
      </w:r>
      <w:r w:rsidR="00BB6905" w:rsidRPr="17E9C015">
        <w:rPr>
          <w:lang w:eastAsia="en-AU"/>
        </w:rPr>
        <w:t xml:space="preserve"> </w:t>
      </w:r>
      <w:r w:rsidR="00DD0A8D" w:rsidRPr="17E9C015">
        <w:rPr>
          <w:rFonts w:asciiTheme="minorHAnsi" w:eastAsiaTheme="minorEastAsia" w:hAnsiTheme="minorHAnsi"/>
          <w:lang w:eastAsia="en-AU"/>
        </w:rPr>
        <w:t>‘</w:t>
      </w:r>
      <w:r w:rsidR="00DD0A8D" w:rsidRPr="00DD0A8D">
        <w:rPr>
          <w:rFonts w:ascii="Consolas" w:hAnsi="Consolas" w:cs="Consolas"/>
          <w:color w:val="0000FF"/>
          <w:highlight w:val="white"/>
        </w:rPr>
        <w:t>WHERE</w:t>
      </w:r>
      <w:r w:rsidR="00DD0A8D" w:rsidRPr="17E9C015">
        <w:rPr>
          <w:rFonts w:ascii="Consolas" w:hAnsi="Consolas" w:cs="Consolas"/>
          <w:color w:val="000000" w:themeColor="text1"/>
          <w:highlight w:val="white"/>
        </w:rPr>
        <w:t xml:space="preserve"> ABN </w:t>
      </w:r>
      <w:r w:rsidR="00DD0A8D" w:rsidRPr="17E9C015">
        <w:rPr>
          <w:rFonts w:ascii="Consolas" w:hAnsi="Consolas" w:cs="Consolas"/>
          <w:color w:val="808080" w:themeColor="background1" w:themeShade="80"/>
          <w:highlight w:val="white"/>
        </w:rPr>
        <w:t>=</w:t>
      </w:r>
      <w:r w:rsidR="00DD0A8D" w:rsidRPr="17E9C015">
        <w:rPr>
          <w:rFonts w:ascii="Consolas" w:hAnsi="Consolas" w:cs="Consolas"/>
          <w:color w:val="000000" w:themeColor="text1"/>
          <w:highlight w:val="white"/>
        </w:rPr>
        <w:t xml:space="preserve"> EmployingCompanyABN</w:t>
      </w:r>
      <w:r w:rsidR="00DD0A8D" w:rsidRPr="17E9C015">
        <w:rPr>
          <w:rFonts w:asciiTheme="minorHAnsi" w:eastAsiaTheme="minorEastAsia" w:hAnsiTheme="minorHAnsi"/>
          <w:color w:val="000000" w:themeColor="text1"/>
        </w:rPr>
        <w:t>’</w:t>
      </w:r>
      <w:r w:rsidR="00DD0A8D" w:rsidRPr="17E9C015">
        <w:rPr>
          <w:rFonts w:ascii="Consolas" w:hAnsi="Consolas" w:cs="Consolas"/>
          <w:color w:val="000000" w:themeColor="text1"/>
        </w:rPr>
        <w:t xml:space="preserve"> </w:t>
      </w:r>
      <w:r w:rsidR="00DD0A8D" w:rsidRPr="00DD0A8D">
        <w:t>is the same as</w:t>
      </w:r>
      <w:r w:rsidR="00DD0A8D" w:rsidRPr="17E9C015">
        <w:rPr>
          <w:rFonts w:ascii="Consolas" w:hAnsi="Consolas" w:cs="Consolas"/>
          <w:color w:val="000000" w:themeColor="text1"/>
        </w:rPr>
        <w:t xml:space="preserve"> </w:t>
      </w:r>
      <w:r w:rsidR="17E9C015" w:rsidRPr="17E9C015">
        <w:rPr>
          <w:rFonts w:asciiTheme="minorHAnsi" w:eastAsiaTheme="minorEastAsia" w:hAnsiTheme="minorHAnsi"/>
          <w:lang w:eastAsia="en-AU"/>
        </w:rPr>
        <w:t>‘</w:t>
      </w:r>
      <w:r w:rsidR="00DD0A8D" w:rsidRPr="00DD0A8D">
        <w:rPr>
          <w:rFonts w:ascii="Consolas" w:hAnsi="Consolas" w:cs="Consolas"/>
          <w:color w:val="0000FF"/>
          <w:highlight w:val="white"/>
        </w:rPr>
        <w:t>WHERE</w:t>
      </w:r>
      <w:r w:rsidR="00DD0A8D" w:rsidRPr="17E9C015">
        <w:rPr>
          <w:rFonts w:ascii="Consolas" w:hAnsi="Consolas" w:cs="Consolas"/>
          <w:color w:val="000000" w:themeColor="text1"/>
          <w:highlight w:val="white"/>
        </w:rPr>
        <w:t xml:space="preserve"> EmployingCompanyABN </w:t>
      </w:r>
      <w:r w:rsidR="00DD0A8D" w:rsidRPr="17E9C015">
        <w:rPr>
          <w:rFonts w:ascii="Consolas" w:hAnsi="Consolas" w:cs="Consolas"/>
          <w:color w:val="808080" w:themeColor="background1" w:themeShade="80"/>
          <w:highlight w:val="white"/>
        </w:rPr>
        <w:t>=</w:t>
      </w:r>
      <w:r w:rsidR="00DD0A8D" w:rsidRPr="17E9C015">
        <w:rPr>
          <w:rFonts w:ascii="Consolas" w:hAnsi="Consolas" w:cs="Consolas"/>
          <w:color w:val="000000" w:themeColor="text1"/>
          <w:highlight w:val="white"/>
        </w:rPr>
        <w:t xml:space="preserve"> ABN</w:t>
      </w:r>
      <w:r w:rsidR="00DD0A8D" w:rsidRPr="17E9C015">
        <w:rPr>
          <w:rFonts w:asciiTheme="minorHAnsi" w:eastAsiaTheme="minorEastAsia" w:hAnsiTheme="minorHAnsi"/>
          <w:color w:val="000000" w:themeColor="text1"/>
        </w:rPr>
        <w:t>’</w:t>
      </w:r>
      <w:r w:rsidR="00DD0A8D" w:rsidRPr="00B23607">
        <w:t>.</w:t>
      </w:r>
    </w:p>
    <w:p w14:paraId="478B3378" w14:textId="77777777" w:rsidR="00DD0A8D"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2425670" w14:textId="77777777" w:rsidR="00DD0A8D"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r>
        <w:rPr>
          <w:rFonts w:ascii="Consolas" w:hAnsi="Consolas" w:cs="Consolas"/>
          <w:color w:val="808080"/>
          <w:sz w:val="19"/>
          <w:szCs w:val="19"/>
          <w:highlight w:val="white"/>
        </w:rPr>
        <w:t>,</w:t>
      </w:r>
    </w:p>
    <w:p w14:paraId="05FAEA59" w14:textId="77777777" w:rsidR="00DD0A8D"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9"/>
          <w:szCs w:val="19"/>
          <w:highlight w:val="white"/>
        </w:rPr>
      </w:pPr>
      <w:r>
        <w:rPr>
          <w:rFonts w:ascii="Consolas" w:hAnsi="Consolas" w:cs="Consolas"/>
          <w:color w:val="000000"/>
          <w:sz w:val="19"/>
          <w:szCs w:val="19"/>
          <w:highlight w:val="white"/>
        </w:rPr>
        <w:tab/>
        <w:t>COURIER_COMPANY</w:t>
      </w:r>
    </w:p>
    <w:p w14:paraId="05FCFBC7" w14:textId="77777777" w:rsidR="00DD0A8D" w:rsidRDefault="00DD0A8D" w:rsidP="00DD0A8D">
      <w:pPr>
        <w:pStyle w:val="Body"/>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ind w:left="142" w:right="-669"/>
        <w:rPr>
          <w:rFonts w:ascii="Consolas" w:hAnsi="Consolas" w:cs="Consolas"/>
          <w:color w:val="00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EmployingCompanyABN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ABN</w:t>
      </w:r>
      <w:r>
        <w:rPr>
          <w:rFonts w:ascii="Consolas" w:hAnsi="Consolas" w:cs="Consolas"/>
          <w:color w:val="000000"/>
          <w:sz w:val="19"/>
          <w:szCs w:val="19"/>
        </w:rPr>
        <w:t>;</w:t>
      </w:r>
    </w:p>
    <w:p w14:paraId="5553B18C" w14:textId="27E93987"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Licence_No FirstName LastName</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Phone</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EmployingCompanyABN</w:t>
      </w:r>
      <w:r w:rsidR="00546CB4">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ABN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CompanyName</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Phone</w:t>
      </w:r>
    </w:p>
    <w:p w14:paraId="06CF20CE" w14:textId="77777777"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 --------- ---------- ---------- -------------------- ----------- ------------------------------- ----------</w:t>
      </w:r>
    </w:p>
    <w:p w14:paraId="532A2340" w14:textId="478749E1"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1593PD</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Donald</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White</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0294765367 91876578373</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91876578373 Bestever Transport</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0387647584</w:t>
      </w:r>
    </w:p>
    <w:p w14:paraId="129732BB" w14:textId="673DAB97"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2765GF</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John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Smith</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0297465367 17948738949</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17948738949 Lockwood Couriers &amp; Taxi Trucks 0295676789</w:t>
      </w:r>
    </w:p>
    <w:p w14:paraId="4D81F9AA" w14:textId="1C9F9D1D"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28476653</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Yu</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Shoiwheng</w:t>
      </w:r>
      <w:r w:rsidR="00546CB4">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0294756456 91876578373</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91876578373 Bestever Transport</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0387647584</w:t>
      </w:r>
    </w:p>
    <w:p w14:paraId="0E53BE69" w14:textId="6BEB749F"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3173BC</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Mary</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Dilberry</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0247564778 79834510388</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79834510388 Rocket Couriers</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 xml:space="preserve"> 0298765463</w:t>
      </w:r>
    </w:p>
    <w:p w14:paraId="3DBC78D8" w14:textId="0872926B"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43567482</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Nina</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Johansen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0294845748 17948738949</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17948738949 Lockwood Couriers &amp; Taxi Trucks 0295676789</w:t>
      </w:r>
    </w:p>
    <w:p w14:paraId="0274C0E0" w14:textId="0E2F2C48"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4433JK</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David</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Livingston 0294564536 79834510388</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79834510388 Rocket Couriers</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 xml:space="preserve"> 0298765463</w:t>
      </w:r>
    </w:p>
    <w:p w14:paraId="54181303" w14:textId="2CB0FF40"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57463289</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Marium</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Hashemi</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0295847858 91876578373</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91876578373 Bestever Transport</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0387647584</w:t>
      </w:r>
    </w:p>
    <w:p w14:paraId="3A9E386D" w14:textId="6A245B3C"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57463576</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Barry</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Brown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0348473647 79834510388</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79834510388 Rocket Couriers</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 xml:space="preserve"> 0298765463</w:t>
      </w:r>
    </w:p>
    <w:p w14:paraId="62E79260" w14:textId="4802AFF9"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7465SW</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Peter</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Anderton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0392837272 17948738949</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17948738949 Lockwood Couriers &amp; Taxi Trucks 0295676789</w:t>
      </w:r>
    </w:p>
    <w:p w14:paraId="68E7527A" w14:textId="515C46D7" w:rsidR="00DD0A8D" w:rsidRPr="00AD5059" w:rsidRDefault="00DD0A8D" w:rsidP="00DD0A8D">
      <w:pPr>
        <w:framePr w:w="9986" w:h="1134" w:vSpace="113" w:wrap="around" w:vAnchor="text" w:hAnchor="page" w:x="612" w:y="6"/>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ind w:left="142" w:right="-669"/>
        <w:rPr>
          <w:rFonts w:ascii="Consolas" w:hAnsi="Consolas" w:cs="Consolas"/>
          <w:color w:val="000000"/>
          <w:sz w:val="16"/>
          <w:szCs w:val="16"/>
          <w:highlight w:val="white"/>
        </w:rPr>
      </w:pPr>
      <w:r w:rsidRPr="00AD5059">
        <w:rPr>
          <w:rFonts w:ascii="Consolas" w:hAnsi="Consolas" w:cs="Consolas"/>
          <w:color w:val="000000"/>
          <w:sz w:val="16"/>
          <w:szCs w:val="16"/>
          <w:highlight w:val="white"/>
        </w:rPr>
        <w:t>75849857</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Sharon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Branson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0347637748 91876578373</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91876578373 Bestever Transport</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0387647584</w:t>
      </w:r>
    </w:p>
    <w:p w14:paraId="0975DB37" w14:textId="35C1EE2F" w:rsidR="00DD0A8D" w:rsidRDefault="00DD0A8D" w:rsidP="00DD0A8D">
      <w:pPr>
        <w:pStyle w:val="InputBoxSml"/>
        <w:framePr w:w="9986" w:wrap="around" w:hAnchor="page" w:x="612" w:y="6"/>
        <w:ind w:left="142" w:right="-669"/>
      </w:pPr>
      <w:r w:rsidRPr="00AD5059">
        <w:rPr>
          <w:rFonts w:ascii="Consolas" w:hAnsi="Consolas" w:cs="Consolas"/>
          <w:color w:val="000000"/>
          <w:sz w:val="16"/>
          <w:szCs w:val="16"/>
          <w:highlight w:val="white"/>
        </w:rPr>
        <w:t>84756748</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Andrew</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Davidson</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0376564653 91876578373</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91876578373 Bestever Transport</w:t>
      </w:r>
      <w:r w:rsidR="00AB2B5C">
        <w:rPr>
          <w:rFonts w:ascii="Consolas" w:hAnsi="Consolas" w:cs="Consolas"/>
          <w:color w:val="000000"/>
          <w:sz w:val="16"/>
          <w:szCs w:val="16"/>
          <w:highlight w:val="white"/>
        </w:rPr>
        <w:t xml:space="preserve"> </w:t>
      </w:r>
      <w:r w:rsidRPr="00AD5059">
        <w:rPr>
          <w:rFonts w:ascii="Consolas" w:hAnsi="Consolas" w:cs="Consolas"/>
          <w:color w:val="000000"/>
          <w:sz w:val="16"/>
          <w:szCs w:val="16"/>
          <w:highlight w:val="white"/>
        </w:rPr>
        <w:t>0387647584</w:t>
      </w:r>
    </w:p>
    <w:p w14:paraId="0074D7E0" w14:textId="2D7E94C4" w:rsidR="00DD0A8D" w:rsidRDefault="00DD0A8D" w:rsidP="00D67B39">
      <w:pPr>
        <w:keepLines w:val="0"/>
        <w:spacing w:before="0"/>
      </w:pPr>
      <w:r w:rsidRPr="00DD0A8D">
        <w:t>The join will only produce resu</w:t>
      </w:r>
      <w:r>
        <w:t xml:space="preserve">lts if there are matched rows. </w:t>
      </w:r>
      <w:r w:rsidRPr="00DD0A8D">
        <w:t xml:space="preserve">That is, </w:t>
      </w:r>
      <w:r w:rsidR="17E9C015">
        <w:t xml:space="preserve">it will only show results </w:t>
      </w:r>
      <w:r w:rsidRPr="00DD0A8D">
        <w:t xml:space="preserve">if there are drivers in the </w:t>
      </w:r>
      <w:r w:rsidR="17E9C015">
        <w:t>DRIVER</w:t>
      </w:r>
      <w:r w:rsidRPr="00DD0A8D">
        <w:t xml:space="preserve"> table whose ‘EmployingCompanyABN’ exists in the ‘COURIER_COMPANY’ table.</w:t>
      </w:r>
      <w:r w:rsidR="00BB6905">
        <w:t xml:space="preserve"> </w:t>
      </w:r>
      <w:r w:rsidRPr="00DD0A8D">
        <w:t>Those courier companies that have no drivers will not be listed.</w:t>
      </w:r>
    </w:p>
    <w:p w14:paraId="708F523E" w14:textId="29149271" w:rsidR="00DD0A8D" w:rsidRDefault="46D743C4" w:rsidP="00D67B39">
      <w:pPr>
        <w:keepLines w:val="0"/>
        <w:spacing w:before="0"/>
      </w:pPr>
      <w:r>
        <w:t>The next query shows those courier companies (CompanyName) whose ABN is not in the driver table. That is, this is a listing of companies that have no drivers</w:t>
      </w:r>
      <w:r w:rsidR="008A240C">
        <w:t>:</w:t>
      </w:r>
    </w:p>
    <w:p w14:paraId="092A6708"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CompanyName</w:t>
      </w:r>
    </w:p>
    <w:p w14:paraId="3ABF6251"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COURIER_COMPANY</w:t>
      </w:r>
    </w:p>
    <w:p w14:paraId="5B2B910B" w14:textId="2577CEC1"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 xml:space="preserve">ABN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EmployingCompanyABN</w:t>
      </w:r>
    </w:p>
    <w:p w14:paraId="3168481C" w14:textId="30EA1A4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AB2B5C">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p>
    <w:p w14:paraId="08A33058" w14:textId="732A4BF6" w:rsidR="00A77441" w:rsidRDefault="00A77441" w:rsidP="00A77441">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808080"/>
          <w:sz w:val="19"/>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AB2B5C">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808080"/>
          <w:sz w:val="19"/>
          <w:szCs w:val="19"/>
        </w:rPr>
        <w:t>;</w:t>
      </w:r>
    </w:p>
    <w:p w14:paraId="77824F18"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CompanyName</w:t>
      </w:r>
    </w:p>
    <w:p w14:paraId="5D215596"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2DD3DB9"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Abc Express</w:t>
      </w:r>
    </w:p>
    <w:p w14:paraId="5C95C111"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GoParcel</w:t>
      </w:r>
    </w:p>
    <w:p w14:paraId="781C815D"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A1 Freight</w:t>
      </w:r>
    </w:p>
    <w:p w14:paraId="789BC4F8"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Go-Go Errands</w:t>
      </w:r>
    </w:p>
    <w:p w14:paraId="0AE0456C"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A2B Couriers &amp; Taxi Trucks</w:t>
      </w:r>
    </w:p>
    <w:p w14:paraId="58D4064B"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Budget Courier Systems</w:t>
      </w:r>
    </w:p>
    <w:p w14:paraId="59023EB7" w14:textId="77777777" w:rsidR="00A77441" w:rsidRDefault="00A77441" w:rsidP="00A77441">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Barnetts Couriers</w:t>
      </w:r>
    </w:p>
    <w:p w14:paraId="7A8667C0" w14:textId="3856C599" w:rsidR="00DD0A8D" w:rsidRPr="00A77441" w:rsidRDefault="00A77441" w:rsidP="00A77441">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808080"/>
          <w:sz w:val="19"/>
          <w:szCs w:val="19"/>
        </w:rPr>
      </w:pPr>
      <w:r>
        <w:rPr>
          <w:rFonts w:ascii="Consolas" w:hAnsi="Consolas" w:cs="Consolas"/>
          <w:color w:val="000000"/>
          <w:sz w:val="19"/>
          <w:szCs w:val="19"/>
          <w:highlight w:val="white"/>
        </w:rPr>
        <w:t>Bluewater Couriers</w:t>
      </w:r>
    </w:p>
    <w:p w14:paraId="24154EE9" w14:textId="68B9F995" w:rsidR="0000774A" w:rsidRDefault="0000774A" w:rsidP="00DA4DA1">
      <w:pPr>
        <w:pStyle w:val="Heading2"/>
      </w:pPr>
      <w:bookmarkStart w:id="293" w:name="_Toc47344234"/>
      <w:r w:rsidRPr="0000774A">
        <w:t xml:space="preserve">Qualifying </w:t>
      </w:r>
      <w:r>
        <w:t>column n</w:t>
      </w:r>
      <w:r w:rsidRPr="0000774A">
        <w:t>ames</w:t>
      </w:r>
      <w:bookmarkEnd w:id="293"/>
    </w:p>
    <w:p w14:paraId="35B360AF" w14:textId="77777777" w:rsidR="00CC7296" w:rsidRDefault="00CC7296" w:rsidP="00D67B39">
      <w:pPr>
        <w:keepLines w:val="0"/>
        <w:spacing w:before="0"/>
      </w:pPr>
      <w:r w:rsidRPr="00CC7296">
        <w:t xml:space="preserve">When the database server prepares a query for execution, it will parse (read) each of the column names listed in the SELECT clause and check each of the tables in the FROM clause for the existence </w:t>
      </w:r>
      <w:r>
        <w:t>of each column.</w:t>
      </w:r>
    </w:p>
    <w:p w14:paraId="2CD19177" w14:textId="4918C87F" w:rsidR="00CC7296" w:rsidRDefault="00CC7296" w:rsidP="00D67B39">
      <w:pPr>
        <w:keepLines w:val="0"/>
        <w:spacing w:before="0"/>
      </w:pPr>
      <w:r w:rsidRPr="00CC7296">
        <w:t xml:space="preserve">The parser will continue to scan </w:t>
      </w:r>
      <w:r w:rsidRPr="55E7F668">
        <w:rPr>
          <w:b/>
        </w:rPr>
        <w:t xml:space="preserve">all </w:t>
      </w:r>
      <w:r w:rsidRPr="00CC7296">
        <w:t>the tables in the FROM clause</w:t>
      </w:r>
      <w:r w:rsidR="55E7F668">
        <w:t>,</w:t>
      </w:r>
      <w:r w:rsidRPr="00CC7296">
        <w:t xml:space="preserve"> even </w:t>
      </w:r>
      <w:r w:rsidR="55E7F668">
        <w:t>after</w:t>
      </w:r>
      <w:r w:rsidRPr="00CC7296">
        <w:t xml:space="preserve"> it finds the column</w:t>
      </w:r>
      <w:r w:rsidR="55E7F668">
        <w:t>.</w:t>
      </w:r>
      <w:r w:rsidR="00BB6905">
        <w:t xml:space="preserve"> </w:t>
      </w:r>
      <w:r w:rsidRPr="00CC7296">
        <w:t>Searching through all the tables can affect the performance of the query, particularly on large databases.</w:t>
      </w:r>
    </w:p>
    <w:p w14:paraId="3A4AC7BA" w14:textId="4A13B85A" w:rsidR="00CC7296" w:rsidRDefault="008A240C" w:rsidP="00D67B39">
      <w:pPr>
        <w:keepLines w:val="0"/>
        <w:spacing w:before="0"/>
      </w:pPr>
      <w:r>
        <w:t>I</w:t>
      </w:r>
      <w:r w:rsidR="00CC7296">
        <w:t xml:space="preserve">t can also result in an ambiguous column name </w:t>
      </w:r>
      <w:r w:rsidR="00CC7296" w:rsidRPr="00CC7296">
        <w:t>error if the column name is found in more than one table.</w:t>
      </w:r>
      <w:r w:rsidR="00BB6905">
        <w:t xml:space="preserve"> </w:t>
      </w:r>
      <w:r w:rsidR="00CC7296" w:rsidRPr="00CC7296">
        <w:t>The solution to both problems is to always qualify the names of the columns with the name of the table that the column is in.</w:t>
      </w:r>
      <w:r w:rsidR="00BB6905">
        <w:t xml:space="preserve"> </w:t>
      </w:r>
      <w:r w:rsidR="00CC7296" w:rsidRPr="00CC7296">
        <w:t>This is done using the ‘.’ dot notation by sp</w:t>
      </w:r>
      <w:r w:rsidR="00CC7296">
        <w:t>ecifying tableName.columnName.</w:t>
      </w:r>
    </w:p>
    <w:p w14:paraId="41A8C61C" w14:textId="50870279" w:rsidR="0000774A" w:rsidRDefault="00B23607" w:rsidP="00D67B39">
      <w:pPr>
        <w:keepLines w:val="0"/>
        <w:spacing w:before="0"/>
      </w:pPr>
      <w:r>
        <w:rPr>
          <w:lang w:eastAsia="en-AU"/>
        </w:rPr>
        <w:t xml:space="preserve">The next query </w:t>
      </w:r>
      <w:r w:rsidR="00CC7296" w:rsidRPr="00CC7296">
        <w:t>demonstrates the qualification of column names with the names of the tables that the column is in, listing the first names, last names and company nam</w:t>
      </w:r>
      <w:r w:rsidR="00CC7296">
        <w:t>e (employer) of all the drivers</w:t>
      </w:r>
      <w:r w:rsidR="008A240C">
        <w:t>:</w:t>
      </w:r>
    </w:p>
    <w:p w14:paraId="7EC24C82"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DRIVER</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7EFE0824"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DRIVER</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728B4316"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COURIER_COMPANY</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p>
    <w:p w14:paraId="6399A67D"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r>
        <w:rPr>
          <w:rFonts w:ascii="Consolas" w:hAnsi="Consolas" w:cs="Consolas"/>
          <w:color w:val="808080"/>
          <w:sz w:val="19"/>
          <w:szCs w:val="19"/>
          <w:highlight w:val="white"/>
        </w:rPr>
        <w:t>,</w:t>
      </w:r>
    </w:p>
    <w:p w14:paraId="18950139"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COURIER_COMPANY</w:t>
      </w:r>
    </w:p>
    <w:p w14:paraId="275CAC31"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DRIVER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EmployingCompanyABN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COURIER_COMPANY</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000000"/>
          <w:sz w:val="19"/>
          <w:szCs w:val="19"/>
        </w:rPr>
        <w:t>;</w:t>
      </w:r>
    </w:p>
    <w:p w14:paraId="2946AE64" w14:textId="7D73E0DA"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FirstName 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CompanyName</w:t>
      </w:r>
    </w:p>
    <w:p w14:paraId="179CFCF6"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14:paraId="7CA1198B" w14:textId="1161755B"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4B5DE1D5" w14:textId="381AE918"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John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Smith</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p>
    <w:p w14:paraId="6BAD776D" w14:textId="20257D8B"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78CB82A3" w14:textId="1E16D2A6"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Dilberry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Rocket Couriers</w:t>
      </w:r>
    </w:p>
    <w:p w14:paraId="325F92BD" w14:textId="34FF37A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Nina</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Johansen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p>
    <w:p w14:paraId="178D2951" w14:textId="281FDBE6"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Rocket Couriers</w:t>
      </w:r>
    </w:p>
    <w:p w14:paraId="1D76B4F0" w14:textId="483EC7F4"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Marium</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Hashemi</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6E080A9D" w14:textId="0744A46F"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Rocket Couriers</w:t>
      </w:r>
    </w:p>
    <w:p w14:paraId="458C286A" w14:textId="0F83B6F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p>
    <w:p w14:paraId="2CF73C42" w14:textId="255496AD"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03748755" w14:textId="42D701EA" w:rsidR="00CC7296" w:rsidRP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r>
        <w:rPr>
          <w:rFonts w:ascii="Consolas" w:hAnsi="Consolas" w:cs="Consolas"/>
          <w:color w:val="000000"/>
          <w:sz w:val="19"/>
          <w:szCs w:val="19"/>
          <w:highlight w:val="white"/>
        </w:rPr>
        <w:br/>
      </w:r>
    </w:p>
    <w:p w14:paraId="37396211" w14:textId="5CE6B044" w:rsidR="00CC7296" w:rsidRDefault="00CC7296" w:rsidP="00DA4DA1">
      <w:pPr>
        <w:pStyle w:val="Heading2"/>
      </w:pPr>
      <w:bookmarkStart w:id="294" w:name="_Toc47344235"/>
      <w:r>
        <w:t>Using a</w:t>
      </w:r>
      <w:r w:rsidRPr="00CC7296">
        <w:t>liases</w:t>
      </w:r>
      <w:bookmarkEnd w:id="294"/>
    </w:p>
    <w:p w14:paraId="32434F91" w14:textId="18188A99" w:rsidR="00CC7296" w:rsidRDefault="00CC7296" w:rsidP="00D67B39">
      <w:pPr>
        <w:keepLines w:val="0"/>
        <w:spacing w:before="0"/>
      </w:pPr>
      <w:r w:rsidRPr="00CC7296">
        <w:t>Now that you’ve qualified each column name with the names of the tables that the columns are in, you’ve increased the amount of typing that you have to do.</w:t>
      </w:r>
      <w:r w:rsidR="00BB6905">
        <w:t xml:space="preserve"> </w:t>
      </w:r>
      <w:r w:rsidRPr="00CC7296">
        <w:t>You can use aliases to sho</w:t>
      </w:r>
      <w:r w:rsidR="00B23607">
        <w:t xml:space="preserve">rten the table names using the </w:t>
      </w:r>
      <w:r w:rsidRPr="00CC7296">
        <w:t xml:space="preserve">AS keyword in the </w:t>
      </w:r>
      <w:r w:rsidR="7E84651C">
        <w:t>FROM</w:t>
      </w:r>
      <w:r w:rsidRPr="00CC7296">
        <w:t xml:space="preserve"> clause.</w:t>
      </w:r>
      <w:r w:rsidR="00BB6905">
        <w:t xml:space="preserve"> </w:t>
      </w:r>
      <w:r w:rsidRPr="00CC7296">
        <w:t xml:space="preserve">Using an alias in a SELECT query </w:t>
      </w:r>
      <w:r w:rsidR="6E4918CA">
        <w:t>doesn’t</w:t>
      </w:r>
      <w:r w:rsidRPr="00CC7296">
        <w:t xml:space="preserve"> permanently change the actual underlying</w:t>
      </w:r>
      <w:r>
        <w:t xml:space="preserve"> table name.</w:t>
      </w:r>
    </w:p>
    <w:p w14:paraId="4F4D9FAD" w14:textId="3EC9711C" w:rsidR="00CC7296" w:rsidRDefault="46D743C4" w:rsidP="00D67B39">
      <w:pPr>
        <w:keepLines w:val="0"/>
        <w:spacing w:before="0"/>
      </w:pPr>
      <w:r>
        <w:t>The next query is functionally the same as the previous query except that it uses aliases for the table names. You will use aliases for the remaining queries in this course</w:t>
      </w:r>
      <w:r w:rsidR="008A240C">
        <w:t>.</w:t>
      </w:r>
    </w:p>
    <w:p w14:paraId="51A0B11F"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1CB7D253"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530C6862"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p>
    <w:p w14:paraId="1E0D5437"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COURIER_COMPANY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p>
    <w:p w14:paraId="006488F1"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p>
    <w:p w14:paraId="2BE6398D" w14:textId="77777777" w:rsidR="00CC7296" w:rsidRDefault="00CC7296" w:rsidP="00CC7296">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EmployingCompanyABN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000000"/>
          <w:sz w:val="19"/>
          <w:szCs w:val="19"/>
        </w:rPr>
        <w:t>;</w:t>
      </w:r>
    </w:p>
    <w:p w14:paraId="3A3AB250" w14:textId="0B969BC3"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FirstName LastName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CompanyName</w:t>
      </w:r>
    </w:p>
    <w:p w14:paraId="78D771FD" w14:textId="77777777"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w:t>
      </w:r>
    </w:p>
    <w:p w14:paraId="7C3CE953" w14:textId="12866A65"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Donald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White</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47CFFD14" w14:textId="79B731D2"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John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Smith</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p>
    <w:p w14:paraId="112CBFB6" w14:textId="72A9A97C"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Yu</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Shoiwheng</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7CC35B9E" w14:textId="06ADCF4F"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Dilberry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Rocket Couriers</w:t>
      </w:r>
    </w:p>
    <w:p w14:paraId="6D9EA692" w14:textId="165754F5"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Nina</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Johansen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p>
    <w:p w14:paraId="7A6917B6" w14:textId="027D69B0"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David</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Livingston Rocket Couriers</w:t>
      </w:r>
    </w:p>
    <w:p w14:paraId="2CBF97E1" w14:textId="6C788228"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Marium</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Hashemi</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4D3268D5" w14:textId="70472600"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Barry</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Brown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Rocket Couriers</w:t>
      </w:r>
    </w:p>
    <w:p w14:paraId="21EC81E8" w14:textId="65AA135B"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Peter</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Anderton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Lockwood Couriers &amp; Taxi Trucks</w:t>
      </w:r>
    </w:p>
    <w:p w14:paraId="0940628C" w14:textId="4B5BF4CE" w:rsid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Sharon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Branson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0FCCD4C5" w14:textId="6768EBAD" w:rsidR="00CC7296" w:rsidRPr="00CC7296" w:rsidRDefault="00CC7296" w:rsidP="00CC7296">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00"/>
          <w:sz w:val="19"/>
          <w:szCs w:val="19"/>
          <w:highlight w:val="white"/>
        </w:rPr>
        <w:t>Andrew</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Davidson</w:t>
      </w:r>
      <w:r w:rsidR="00AB2B5C">
        <w:rPr>
          <w:rFonts w:ascii="Consolas" w:hAnsi="Consolas" w:cs="Consolas"/>
          <w:color w:val="000000"/>
          <w:sz w:val="19"/>
          <w:szCs w:val="19"/>
          <w:highlight w:val="white"/>
        </w:rPr>
        <w:t xml:space="preserve"> </w:t>
      </w:r>
      <w:r>
        <w:rPr>
          <w:rFonts w:ascii="Consolas" w:hAnsi="Consolas" w:cs="Consolas"/>
          <w:color w:val="000000"/>
          <w:sz w:val="19"/>
          <w:szCs w:val="19"/>
          <w:highlight w:val="white"/>
        </w:rPr>
        <w:t>Bestever Transport</w:t>
      </w:r>
    </w:p>
    <w:p w14:paraId="7AC38018" w14:textId="2AA83237" w:rsidR="00CC7296" w:rsidRDefault="46D743C4" w:rsidP="00CC7296">
      <w:pPr>
        <w:keepLines w:val="0"/>
        <w:spacing w:before="0"/>
      </w:pPr>
      <w:r>
        <w:lastRenderedPageBreak/>
        <w:t>Suppose that you want to list the driver’s licence number, first name, last name, the name of the company that employs the driver, the vehicle type IDs that the driver is accredited to drive, the regis</w:t>
      </w:r>
      <w:r w:rsidR="00305A6A">
        <w:t>tration number of those vehicle</w:t>
      </w:r>
      <w:r>
        <w:t xml:space="preserve"> types and the names of the companies that own the vehicles. Use the ERD </w:t>
      </w:r>
      <w:r w:rsidR="000A1ACA">
        <w:fldChar w:fldCharType="begin"/>
      </w:r>
      <w:r w:rsidR="000A1ACA">
        <w:instrText xml:space="preserve"> REF _Ref29300877 \h </w:instrText>
      </w:r>
      <w:r w:rsidR="000A1ACA">
        <w:fldChar w:fldCharType="separate"/>
      </w:r>
      <w:r w:rsidR="00494303">
        <w:t xml:space="preserve">Figure </w:t>
      </w:r>
      <w:r w:rsidR="00494303">
        <w:rPr>
          <w:noProof/>
        </w:rPr>
        <w:t>32</w:t>
      </w:r>
      <w:r w:rsidR="000A1ACA">
        <w:fldChar w:fldCharType="end"/>
      </w:r>
      <w:r w:rsidR="000A1ACA">
        <w:t xml:space="preserve"> </w:t>
      </w:r>
      <w:r>
        <w:t>to figure out how to traverse the joins from table to table, primary key to foreign key.</w:t>
      </w:r>
    </w:p>
    <w:p w14:paraId="6EE4CC3D" w14:textId="2528F91F" w:rsidR="00CC7296" w:rsidRDefault="00402A72" w:rsidP="00CC7296">
      <w:pPr>
        <w:keepLines w:val="0"/>
        <w:spacing w:before="0"/>
      </w:pPr>
      <w:r>
        <w:t xml:space="preserve">The </w:t>
      </w:r>
      <w:r w:rsidR="00FC066B">
        <w:t xml:space="preserve">following </w:t>
      </w:r>
      <w:r>
        <w:t>query</w:t>
      </w:r>
      <w:r w:rsidR="00CC7296">
        <w:t xml:space="preserve"> uses the ORDER BY clause to sort the results by the driver’s licence number.</w:t>
      </w:r>
      <w:r w:rsidR="00BB6905">
        <w:t xml:space="preserve"> </w:t>
      </w:r>
      <w:r w:rsidR="00CC7296">
        <w:t>Note from the result set produced</w:t>
      </w:r>
      <w:r w:rsidR="008A240C">
        <w:t>,</w:t>
      </w:r>
      <w:r w:rsidR="00CC7296">
        <w:t xml:space="preserve"> that most of the drivers are accredited to drive more than one type of vehicle.</w:t>
      </w:r>
    </w:p>
    <w:p w14:paraId="68B9AFF1" w14:textId="575E3097"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sidRPr="00CC7296">
        <w:rPr>
          <w:rFonts w:ascii="Consolas" w:hAnsi="Consolas" w:cs="Consolas"/>
          <w:sz w:val="19"/>
          <w:szCs w:val="19"/>
          <w:highlight w:val="white"/>
        </w:rPr>
        <w:t>1</w:t>
      </w:r>
      <w:r w:rsidR="00546CB4">
        <w:rPr>
          <w:rFonts w:ascii="Consolas" w:hAnsi="Consolas" w:cs="Consolas"/>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69FAAE9" w14:textId="2E0EBA63"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2</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266C77E0" w14:textId="5F5B4A67"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3</w:t>
      </w:r>
      <w:r w:rsidR="00546CB4">
        <w:rPr>
          <w:rFonts w:ascii="Consolas" w:hAnsi="Consolas" w:cs="Consolas"/>
          <w:sz w:val="19"/>
          <w:szCs w:val="19"/>
          <w:highlight w:val="white"/>
        </w:rPr>
        <w:t xml:space="preserve"> </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2A3F8DF0" w14:textId="23DDF97E"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Employer</w:t>
      </w:r>
      <w:r>
        <w:rPr>
          <w:rFonts w:ascii="Consolas" w:hAnsi="Consolas" w:cs="Consolas"/>
          <w:color w:val="808080"/>
          <w:sz w:val="19"/>
          <w:szCs w:val="19"/>
          <w:highlight w:val="white"/>
        </w:rPr>
        <w:t>,</w:t>
      </w:r>
    </w:p>
    <w:p w14:paraId="6335078D" w14:textId="79436E78"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046FA47D" w14:textId="1B215B89"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6</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4A05F0FA" w14:textId="3AD95B90"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7</w:t>
      </w:r>
      <w:r w:rsidR="00546CB4">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VehicleOwner</w:t>
      </w:r>
    </w:p>
    <w:p w14:paraId="60FA8F0B" w14:textId="2461371C"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8</w:t>
      </w:r>
      <w:r w:rsidR="00546CB4">
        <w:rPr>
          <w:rFonts w:ascii="Consolas" w:hAnsi="Consolas" w:cs="Consolas"/>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074E8C3D" w14:textId="5446CEAB"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9</w:t>
      </w:r>
      <w:r w:rsidR="00546CB4">
        <w:rPr>
          <w:rFonts w:ascii="Consolas" w:hAnsi="Consolas" w:cs="Consolas"/>
          <w:sz w:val="19"/>
          <w:szCs w:val="19"/>
          <w:highlight w:val="white"/>
        </w:rPr>
        <w:t xml:space="preserve"> </w:t>
      </w:r>
      <w:r>
        <w:rPr>
          <w:rFonts w:ascii="Consolas" w:hAnsi="Consolas" w:cs="Consolas"/>
          <w:color w:val="000000"/>
          <w:sz w:val="19"/>
          <w:szCs w:val="19"/>
          <w:highlight w:val="white"/>
        </w:rPr>
        <w:tab/>
        <w:t xml:space="preserve">COURIER_COMPANY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p>
    <w:p w14:paraId="6B66C192" w14:textId="13825242"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10 </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p>
    <w:p w14:paraId="601CEDD5" w14:textId="62CFDB02"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11 </w:t>
      </w:r>
      <w:r>
        <w:rPr>
          <w:rFonts w:ascii="Consolas" w:hAnsi="Consolas" w:cs="Consolas"/>
          <w:color w:val="000000"/>
          <w:sz w:val="19"/>
          <w:szCs w:val="19"/>
          <w:highlight w:val="white"/>
        </w:rPr>
        <w:tab/>
        <w:t xml:space="preserve">VEHICLE_TYPE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p>
    <w:p w14:paraId="50DCDE84" w14:textId="710A8D65"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12 </w:t>
      </w: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44515B80" w14:textId="68C41750"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sidRPr="00CC7296">
        <w:rPr>
          <w:rFonts w:ascii="Consolas" w:hAnsi="Consolas" w:cs="Consolas"/>
          <w:sz w:val="19"/>
          <w:szCs w:val="19"/>
          <w:highlight w:val="white"/>
        </w:rPr>
        <w:t xml:space="preserve">13 </w:t>
      </w: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EmployingCompanyABN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ABN</w:t>
      </w:r>
    </w:p>
    <w:p w14:paraId="00300669" w14:textId="5DD8A7DF"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14 </w:t>
      </w:r>
      <w:r>
        <w:rPr>
          <w:rFonts w:ascii="Consolas" w:hAnsi="Consolas" w:cs="Consolas"/>
          <w:color w:val="808080"/>
          <w:sz w:val="19"/>
          <w:szCs w:val="19"/>
          <w:highlight w:val="white"/>
        </w:rPr>
        <w:t>AND</w:t>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ABN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OwningCompanyABN</w:t>
      </w:r>
    </w:p>
    <w:p w14:paraId="4D729381" w14:textId="63AB85A5"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15 </w:t>
      </w:r>
      <w:r>
        <w:rPr>
          <w:rFonts w:ascii="Consolas" w:hAnsi="Consolas" w:cs="Consolas"/>
          <w:color w:val="808080"/>
          <w:sz w:val="19"/>
          <w:szCs w:val="19"/>
          <w:highlight w:val="white"/>
        </w:rPr>
        <w:t>AND</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p>
    <w:p w14:paraId="3F919FE5" w14:textId="6B06D250"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16 </w:t>
      </w:r>
      <w:r>
        <w:rPr>
          <w:rFonts w:ascii="Consolas" w:hAnsi="Consolas" w:cs="Consolas"/>
          <w:color w:val="808080"/>
          <w:sz w:val="19"/>
          <w:szCs w:val="19"/>
          <w:highlight w:val="white"/>
        </w:rPr>
        <w:t>AND</w:t>
      </w: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p>
    <w:p w14:paraId="50AFE8DC" w14:textId="7C722152" w:rsidR="00CC7296" w:rsidRDefault="00CC7296" w:rsidP="00CC7296">
      <w:pP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sz w:val="19"/>
          <w:szCs w:val="19"/>
          <w:highlight w:val="white"/>
        </w:rPr>
        <w:t xml:space="preserve">17 </w:t>
      </w:r>
      <w:r>
        <w:rPr>
          <w:rFonts w:ascii="Consolas" w:hAnsi="Consolas" w:cs="Consolas"/>
          <w:color w:val="808080"/>
          <w:sz w:val="19"/>
          <w:szCs w:val="19"/>
          <w:highlight w:val="white"/>
        </w:rPr>
        <w:t>AND</w:t>
      </w: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07852381" w14:textId="455917A7" w:rsidR="00CC7296" w:rsidRDefault="00CC7296" w:rsidP="00CC7296">
      <w:pPr>
        <w:pStyle w:val="Body"/>
        <w:rPr>
          <w:rFonts w:ascii="Consolas" w:hAnsi="Consolas" w:cs="Consolas"/>
          <w:color w:val="000000"/>
          <w:sz w:val="19"/>
          <w:szCs w:val="19"/>
        </w:rPr>
      </w:pPr>
      <w:r>
        <w:rPr>
          <w:rFonts w:ascii="Consolas" w:hAnsi="Consolas" w:cs="Consolas"/>
          <w:sz w:val="19"/>
          <w:szCs w:val="19"/>
          <w:highlight w:val="white"/>
        </w:rPr>
        <w:t xml:space="preserve">18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000000"/>
          <w:sz w:val="19"/>
          <w:szCs w:val="19"/>
        </w:rPr>
        <w:t>;</w:t>
      </w:r>
    </w:p>
    <w:p w14:paraId="3E176178" w14:textId="4D2E16F0" w:rsidR="00CC7296" w:rsidRDefault="46D743C4" w:rsidP="46D743C4">
      <w:pPr>
        <w:keepLines w:val="0"/>
        <w:spacing w:before="0"/>
        <w:rPr>
          <w:rFonts w:asciiTheme="minorHAnsi" w:hAnsiTheme="minorHAnsi"/>
        </w:rPr>
      </w:pPr>
      <w:r w:rsidRPr="46D743C4">
        <w:rPr>
          <w:rFonts w:asciiTheme="minorHAnsi" w:hAnsiTheme="minorHAnsi"/>
        </w:rPr>
        <w:t>Let’s take a closer look at the WHERE clause of the query above using the data model to help understand it better.</w:t>
      </w:r>
    </w:p>
    <w:p w14:paraId="3FD03514" w14:textId="65F44DFB" w:rsidR="001434A7" w:rsidRDefault="46D743C4" w:rsidP="00D67B39">
      <w:pPr>
        <w:keepLines w:val="0"/>
        <w:spacing w:before="0"/>
      </w:pPr>
      <w:r w:rsidRPr="46D743C4">
        <w:rPr>
          <w:rFonts w:asciiTheme="minorHAnsi" w:hAnsiTheme="minorHAnsi"/>
        </w:rPr>
        <w:t>Line 13 joins the DRIVER table and the COURIER_COMPANY</w:t>
      </w:r>
      <w:r>
        <w:t xml:space="preserve"> table on:</w:t>
      </w:r>
    </w:p>
    <w:p w14:paraId="759C0D5F" w14:textId="67018174" w:rsidR="00CC7296" w:rsidRDefault="46D743C4" w:rsidP="00D67B39">
      <w:pPr>
        <w:keepLines w:val="0"/>
        <w:spacing w:before="0"/>
      </w:pPr>
      <w:r>
        <w:t>‘</w:t>
      </w:r>
      <w:r w:rsidRPr="46D743C4">
        <w:rPr>
          <w:rFonts w:ascii="Consolas" w:hAnsi="Consolas" w:cs="Consolas"/>
          <w:color w:val="0000FF"/>
          <w:highlight w:val="white"/>
        </w:rPr>
        <w:t xml:space="preserve">WHERE </w:t>
      </w:r>
      <w:r w:rsidRPr="46D743C4">
        <w:rPr>
          <w:rFonts w:ascii="Consolas" w:hAnsi="Consolas" w:cs="Consolas"/>
          <w:color w:val="000000" w:themeColor="text1"/>
          <w:highlight w:val="white"/>
        </w:rPr>
        <w:t>d</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 xml:space="preserve">EmployingCompanyABN </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 xml:space="preserve"> c</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ABN</w:t>
      </w:r>
      <w:r w:rsidRPr="46D743C4">
        <w:rPr>
          <w:rFonts w:asciiTheme="minorHAnsi" w:eastAsiaTheme="minorEastAsia" w:hAnsiTheme="minorHAnsi"/>
          <w:color w:val="000000" w:themeColor="text1"/>
        </w:rPr>
        <w:t>’</w:t>
      </w:r>
    </w:p>
    <w:p w14:paraId="0AF35AB7" w14:textId="77777777" w:rsidR="00CC7296" w:rsidRDefault="00CC7296" w:rsidP="00CC7296">
      <w:pPr>
        <w:keepNext/>
        <w:keepLines w:val="0"/>
        <w:spacing w:before="0"/>
      </w:pPr>
      <w:r>
        <w:rPr>
          <w:noProof/>
          <w:lang w:eastAsia="en-AU"/>
        </w:rPr>
        <w:lastRenderedPageBreak/>
        <w:drawing>
          <wp:inline distT="0" distB="0" distL="0" distR="0" wp14:anchorId="6386EADD" wp14:editId="710A4B19">
            <wp:extent cx="2846146" cy="641445"/>
            <wp:effectExtent l="0" t="0" r="0" b="6350"/>
            <wp:docPr id="88" name="Picture 88" descr="ERD represenation of the WHERE clause joining driver and courier_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2">
                      <a:extLst>
                        <a:ext uri="{28A0092B-C50C-407E-A947-70E740481C1C}">
                          <a14:useLocalDpi xmlns:a14="http://schemas.microsoft.com/office/drawing/2010/main" val="0"/>
                        </a:ext>
                      </a:extLst>
                    </a:blip>
                    <a:srcRect b="40321"/>
                    <a:stretch/>
                  </pic:blipFill>
                  <pic:spPr bwMode="auto">
                    <a:xfrm>
                      <a:off x="0" y="0"/>
                      <a:ext cx="2946253" cy="664006"/>
                    </a:xfrm>
                    <a:prstGeom prst="rect">
                      <a:avLst/>
                    </a:prstGeom>
                    <a:noFill/>
                    <a:ln>
                      <a:noFill/>
                    </a:ln>
                    <a:extLst>
                      <a:ext uri="{53640926-AAD7-44D8-BBD7-CCE9431645EC}">
                        <a14:shadowObscured xmlns:a14="http://schemas.microsoft.com/office/drawing/2010/main"/>
                      </a:ext>
                    </a:extLst>
                  </pic:spPr>
                </pic:pic>
              </a:graphicData>
            </a:graphic>
          </wp:inline>
        </w:drawing>
      </w:r>
    </w:p>
    <w:p w14:paraId="0ABEC7F8" w14:textId="7393C3A1" w:rsidR="00CC7296" w:rsidRDefault="00CC7296" w:rsidP="00CC7296">
      <w:pPr>
        <w:pStyle w:val="Caption"/>
      </w:pPr>
      <w:bookmarkStart w:id="295" w:name="_Ref29381457"/>
      <w:r>
        <w:t xml:space="preserve">Figure </w:t>
      </w:r>
      <w:fldSimple w:instr=" SEQ Figure \* ARABIC ">
        <w:r w:rsidR="00494303">
          <w:rPr>
            <w:noProof/>
          </w:rPr>
          <w:t>34</w:t>
        </w:r>
      </w:fldSimple>
      <w:r>
        <w:t xml:space="preserve"> </w:t>
      </w:r>
      <w:bookmarkEnd w:id="295"/>
      <w:r w:rsidR="00FC066B">
        <w:t>The product of the DRIVER and COURIER_COMPANY tables, matching those records where the EmployingCompanyABN equals the COURIER_COMPAN ABN.</w:t>
      </w:r>
    </w:p>
    <w:p w14:paraId="673DBCB5" w14:textId="77777777" w:rsidR="001434A7" w:rsidRDefault="001434A7" w:rsidP="001434A7">
      <w:pPr>
        <w:keepNext/>
        <w:keepLines w:val="0"/>
        <w:spacing w:before="0"/>
      </w:pPr>
      <w:r>
        <w:rPr>
          <w:noProof/>
          <w:lang w:eastAsia="en-AU"/>
        </w:rPr>
        <w:drawing>
          <wp:inline distT="0" distB="0" distL="0" distR="0" wp14:anchorId="58A3AAC3" wp14:editId="29511FF4">
            <wp:extent cx="1207135" cy="1572895"/>
            <wp:effectExtent l="0" t="0" r="0" b="8255"/>
            <wp:docPr id="388606013" name="Picture 89" descr="ERD represenation of the WHERE clause joining vehicle and courier_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263">
                      <a:extLst>
                        <a:ext uri="{28A0092B-C50C-407E-A947-70E740481C1C}">
                          <a14:useLocalDpi xmlns:a14="http://schemas.microsoft.com/office/drawing/2010/main" val="0"/>
                        </a:ext>
                      </a:extLst>
                    </a:blip>
                    <a:stretch>
                      <a:fillRect/>
                    </a:stretch>
                  </pic:blipFill>
                  <pic:spPr>
                    <a:xfrm>
                      <a:off x="0" y="0"/>
                      <a:ext cx="1207135" cy="1572895"/>
                    </a:xfrm>
                    <a:prstGeom prst="rect">
                      <a:avLst/>
                    </a:prstGeom>
                  </pic:spPr>
                </pic:pic>
              </a:graphicData>
            </a:graphic>
          </wp:inline>
        </w:drawing>
      </w:r>
    </w:p>
    <w:p w14:paraId="4514B194" w14:textId="39715422" w:rsidR="001434A7" w:rsidRDefault="001434A7" w:rsidP="001434A7">
      <w:pPr>
        <w:pStyle w:val="Caption"/>
      </w:pPr>
      <w:bookmarkStart w:id="296" w:name="_Ref29381569"/>
      <w:r>
        <w:t xml:space="preserve">Figure </w:t>
      </w:r>
      <w:fldSimple w:instr=" SEQ Figure \* ARABIC ">
        <w:r w:rsidR="00494303">
          <w:rPr>
            <w:noProof/>
          </w:rPr>
          <w:t>35</w:t>
        </w:r>
      </w:fldSimple>
      <w:r>
        <w:t xml:space="preserve"> </w:t>
      </w:r>
      <w:bookmarkEnd w:id="296"/>
      <w:r w:rsidR="00FC066B">
        <w:t>The product of the COURIER_COMPANY and VEHICLE tables, matching those records where the COURIER_COMPANY ABN equals the VEHICLE OwningCompanyABN.</w:t>
      </w:r>
    </w:p>
    <w:p w14:paraId="0506EC42" w14:textId="4E439BE4" w:rsidR="001434A7" w:rsidRDefault="46D743C4" w:rsidP="00D67B39">
      <w:pPr>
        <w:keepLines w:val="0"/>
        <w:spacing w:before="0"/>
      </w:pPr>
      <w:r>
        <w:t>Line 15 then joins the COURIER_COMPANY table to the VEHICLE table on:</w:t>
      </w:r>
    </w:p>
    <w:p w14:paraId="0CDF8BDF" w14:textId="680AE52D" w:rsidR="001434A7" w:rsidRPr="001434A7" w:rsidRDefault="46D743C4" w:rsidP="00D67B39">
      <w:pPr>
        <w:keepLines w:val="0"/>
        <w:spacing w:before="0"/>
      </w:pPr>
      <w:r w:rsidRPr="46D743C4">
        <w:t>‘</w:t>
      </w:r>
      <w:r w:rsidRPr="46D743C4">
        <w:rPr>
          <w:rFonts w:ascii="Consolas" w:hAnsi="Consolas" w:cs="Consolas"/>
          <w:color w:val="808080" w:themeColor="text1" w:themeTint="7F"/>
          <w:highlight w:val="white"/>
        </w:rPr>
        <w:t>AND</w:t>
      </w:r>
      <w:r w:rsidRPr="46D743C4">
        <w:rPr>
          <w:rFonts w:ascii="Consolas" w:hAnsi="Consolas" w:cs="Consolas"/>
          <w:color w:val="000000" w:themeColor="text1"/>
          <w:highlight w:val="white"/>
        </w:rPr>
        <w:t xml:space="preserve"> v</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 xml:space="preserve">VehicleType_ID </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 xml:space="preserve"> vt</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VehicleType_ID</w:t>
      </w:r>
      <w:r w:rsidRPr="46D743C4">
        <w:rPr>
          <w:rFonts w:asciiTheme="minorHAnsi" w:eastAsiaTheme="minorEastAsia" w:hAnsiTheme="minorHAnsi"/>
          <w:color w:val="000000" w:themeColor="text1"/>
        </w:rPr>
        <w:t>’</w:t>
      </w:r>
    </w:p>
    <w:p w14:paraId="275506F9" w14:textId="77777777" w:rsidR="001434A7" w:rsidRDefault="001434A7" w:rsidP="001434A7">
      <w:pPr>
        <w:keepNext/>
        <w:keepLines w:val="0"/>
        <w:spacing w:before="0"/>
      </w:pPr>
      <w:r>
        <w:rPr>
          <w:noProof/>
          <w:lang w:eastAsia="en-AU"/>
        </w:rPr>
        <w:drawing>
          <wp:inline distT="0" distB="0" distL="0" distR="0" wp14:anchorId="0E6B9FD9" wp14:editId="762F9DD0">
            <wp:extent cx="2777319" cy="651675"/>
            <wp:effectExtent l="0" t="0" r="4445" b="0"/>
            <wp:docPr id="100" name="Picture 100" descr="ERD represenation of the WHERE clause joining vehicle_type and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4">
                      <a:extLst>
                        <a:ext uri="{28A0092B-C50C-407E-A947-70E740481C1C}">
                          <a14:useLocalDpi xmlns:a14="http://schemas.microsoft.com/office/drawing/2010/main" val="0"/>
                        </a:ext>
                      </a:extLst>
                    </a:blip>
                    <a:srcRect b="41111"/>
                    <a:stretch/>
                  </pic:blipFill>
                  <pic:spPr bwMode="auto">
                    <a:xfrm>
                      <a:off x="0" y="0"/>
                      <a:ext cx="2810284" cy="659410"/>
                    </a:xfrm>
                    <a:prstGeom prst="rect">
                      <a:avLst/>
                    </a:prstGeom>
                    <a:noFill/>
                    <a:ln>
                      <a:noFill/>
                    </a:ln>
                    <a:extLst>
                      <a:ext uri="{53640926-AAD7-44D8-BBD7-CCE9431645EC}">
                        <a14:shadowObscured xmlns:a14="http://schemas.microsoft.com/office/drawing/2010/main"/>
                      </a:ext>
                    </a:extLst>
                  </pic:spPr>
                </pic:pic>
              </a:graphicData>
            </a:graphic>
          </wp:inline>
        </w:drawing>
      </w:r>
    </w:p>
    <w:p w14:paraId="49C72E65" w14:textId="7E562E13" w:rsidR="001434A7" w:rsidRDefault="001434A7" w:rsidP="001434A7">
      <w:pPr>
        <w:pStyle w:val="Caption"/>
      </w:pPr>
      <w:bookmarkStart w:id="297" w:name="_Ref29381717"/>
      <w:r>
        <w:t xml:space="preserve">Figure </w:t>
      </w:r>
      <w:fldSimple w:instr=" SEQ Figure \* ARABIC ">
        <w:r w:rsidR="00494303">
          <w:rPr>
            <w:noProof/>
          </w:rPr>
          <w:t>36</w:t>
        </w:r>
      </w:fldSimple>
      <w:r>
        <w:t xml:space="preserve"> </w:t>
      </w:r>
      <w:r w:rsidRPr="00FA26EA">
        <w:t>The product of the VEHICLE and VEHICLE_TYPE tables</w:t>
      </w:r>
      <w:bookmarkEnd w:id="297"/>
    </w:p>
    <w:p w14:paraId="32C95E16" w14:textId="64EEBFD9" w:rsidR="001434A7" w:rsidRDefault="46D743C4" w:rsidP="00D67B39">
      <w:pPr>
        <w:keepLines w:val="0"/>
        <w:spacing w:before="0"/>
      </w:pPr>
      <w:r>
        <w:t>Line 16 then joins the VEHICLE_TYPE to the ACCREDITATION table on:</w:t>
      </w:r>
    </w:p>
    <w:p w14:paraId="640FA9AF" w14:textId="77150AF4" w:rsidR="001434A7" w:rsidRPr="001434A7" w:rsidRDefault="001434A7" w:rsidP="46D743C4">
      <w:pPr>
        <w:keepLines w:val="0"/>
        <w:spacing w:before="0"/>
        <w:rPr>
          <w:rFonts w:ascii="Consolas" w:hAnsi="Consolas" w:cs="Consolas"/>
          <w:color w:val="000000" w:themeColor="text1"/>
        </w:rPr>
      </w:pPr>
      <w:r w:rsidRPr="46D743C4">
        <w:t>‘</w:t>
      </w:r>
      <w:r w:rsidRPr="001434A7">
        <w:rPr>
          <w:rFonts w:ascii="Consolas" w:hAnsi="Consolas" w:cs="Consolas"/>
          <w:color w:val="808080"/>
          <w:highlight w:val="white"/>
        </w:rPr>
        <w:t xml:space="preserve">AND </w:t>
      </w:r>
      <w:r w:rsidRPr="001434A7">
        <w:rPr>
          <w:rFonts w:ascii="Consolas" w:hAnsi="Consolas" w:cs="Consolas"/>
          <w:color w:val="000000"/>
          <w:highlight w:val="white"/>
        </w:rPr>
        <w:tab/>
        <w:t>vt</w:t>
      </w:r>
      <w:r w:rsidRPr="001434A7">
        <w:rPr>
          <w:rFonts w:ascii="Consolas" w:hAnsi="Consolas" w:cs="Consolas"/>
          <w:color w:val="808080"/>
          <w:highlight w:val="white"/>
        </w:rPr>
        <w:t>.</w:t>
      </w:r>
      <w:r w:rsidRPr="001434A7">
        <w:rPr>
          <w:rFonts w:ascii="Consolas" w:hAnsi="Consolas" w:cs="Consolas"/>
          <w:color w:val="000000"/>
          <w:highlight w:val="white"/>
        </w:rPr>
        <w:t xml:space="preserve">VehicleType_ID </w:t>
      </w:r>
      <w:r w:rsidRPr="001434A7">
        <w:rPr>
          <w:rFonts w:ascii="Consolas" w:hAnsi="Consolas" w:cs="Consolas"/>
          <w:color w:val="808080"/>
          <w:highlight w:val="white"/>
        </w:rPr>
        <w:t>=</w:t>
      </w:r>
      <w:r w:rsidRPr="001434A7">
        <w:rPr>
          <w:rFonts w:ascii="Consolas" w:hAnsi="Consolas" w:cs="Consolas"/>
          <w:color w:val="000000"/>
          <w:highlight w:val="white"/>
        </w:rPr>
        <w:t xml:space="preserve"> a</w:t>
      </w:r>
      <w:r w:rsidRPr="001434A7">
        <w:rPr>
          <w:rFonts w:ascii="Consolas" w:hAnsi="Consolas" w:cs="Consolas"/>
          <w:color w:val="808080"/>
          <w:highlight w:val="white"/>
        </w:rPr>
        <w:t>.</w:t>
      </w:r>
      <w:r w:rsidRPr="001434A7">
        <w:rPr>
          <w:rFonts w:ascii="Consolas" w:hAnsi="Consolas" w:cs="Consolas"/>
          <w:color w:val="000000"/>
          <w:highlight w:val="white"/>
        </w:rPr>
        <w:t>VehicleType_ID</w:t>
      </w:r>
      <w:r w:rsidRPr="46D743C4">
        <w:t>’</w:t>
      </w:r>
    </w:p>
    <w:p w14:paraId="4961EA3D" w14:textId="77777777" w:rsidR="001434A7" w:rsidRDefault="001434A7" w:rsidP="001434A7">
      <w:pPr>
        <w:keepNext/>
      </w:pPr>
      <w:r>
        <w:rPr>
          <w:noProof/>
          <w:lang w:eastAsia="en-AU"/>
        </w:rPr>
        <w:drawing>
          <wp:inline distT="0" distB="0" distL="0" distR="0" wp14:anchorId="495F6C8F" wp14:editId="5A3880B0">
            <wp:extent cx="1280160" cy="1682750"/>
            <wp:effectExtent l="0" t="0" r="0" b="0"/>
            <wp:docPr id="92481402" name="Picture 90" descr="ERD represenation of the WHERE clause joining vehicle_type and accred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265">
                      <a:extLst>
                        <a:ext uri="{28A0092B-C50C-407E-A947-70E740481C1C}">
                          <a14:useLocalDpi xmlns:a14="http://schemas.microsoft.com/office/drawing/2010/main" val="0"/>
                        </a:ext>
                      </a:extLst>
                    </a:blip>
                    <a:stretch>
                      <a:fillRect/>
                    </a:stretch>
                  </pic:blipFill>
                  <pic:spPr>
                    <a:xfrm>
                      <a:off x="0" y="0"/>
                      <a:ext cx="1280160" cy="1682750"/>
                    </a:xfrm>
                    <a:prstGeom prst="rect">
                      <a:avLst/>
                    </a:prstGeom>
                  </pic:spPr>
                </pic:pic>
              </a:graphicData>
            </a:graphic>
          </wp:inline>
        </w:drawing>
      </w:r>
    </w:p>
    <w:p w14:paraId="178F4073" w14:textId="40299920" w:rsidR="001434A7" w:rsidRDefault="001434A7" w:rsidP="001434A7">
      <w:pPr>
        <w:pStyle w:val="Caption"/>
      </w:pPr>
      <w:bookmarkStart w:id="298" w:name="_Ref29381931"/>
      <w:r>
        <w:t xml:space="preserve">Figure </w:t>
      </w:r>
      <w:fldSimple w:instr=" SEQ Figure \* ARABIC ">
        <w:r w:rsidR="00494303">
          <w:rPr>
            <w:noProof/>
          </w:rPr>
          <w:t>37</w:t>
        </w:r>
      </w:fldSimple>
      <w:r>
        <w:t xml:space="preserve"> </w:t>
      </w:r>
      <w:r w:rsidRPr="00666E89">
        <w:t>The product of the VEHICLE_TYPE and ACCREDITATION tables</w:t>
      </w:r>
      <w:bookmarkEnd w:id="298"/>
    </w:p>
    <w:p w14:paraId="68EB143B" w14:textId="6BBBFE79" w:rsidR="001434A7" w:rsidRDefault="46D743C4" w:rsidP="001434A7">
      <w:r>
        <w:t>Line 17 joins the ACCREDITATION table to the DRIVER table on:</w:t>
      </w:r>
    </w:p>
    <w:p w14:paraId="775EA5A7" w14:textId="3D3CB959" w:rsidR="001434A7" w:rsidRPr="001434A7" w:rsidRDefault="001434A7" w:rsidP="001434A7">
      <w:r w:rsidRPr="46D743C4">
        <w:t>‘</w:t>
      </w:r>
      <w:r w:rsidRPr="001434A7">
        <w:rPr>
          <w:rFonts w:ascii="Consolas" w:hAnsi="Consolas" w:cs="Consolas"/>
          <w:color w:val="808080"/>
          <w:highlight w:val="white"/>
        </w:rPr>
        <w:t xml:space="preserve">AND </w:t>
      </w:r>
      <w:r w:rsidRPr="001434A7">
        <w:rPr>
          <w:rFonts w:ascii="Consolas" w:hAnsi="Consolas" w:cs="Consolas"/>
          <w:color w:val="000000"/>
          <w:highlight w:val="white"/>
        </w:rPr>
        <w:tab/>
        <w:t>a</w:t>
      </w:r>
      <w:r w:rsidRPr="001434A7">
        <w:rPr>
          <w:rFonts w:ascii="Consolas" w:hAnsi="Consolas" w:cs="Consolas"/>
          <w:color w:val="808080"/>
          <w:highlight w:val="white"/>
        </w:rPr>
        <w:t>.</w:t>
      </w:r>
      <w:r w:rsidRPr="001434A7">
        <w:rPr>
          <w:rFonts w:ascii="Consolas" w:hAnsi="Consolas" w:cs="Consolas"/>
          <w:color w:val="000000"/>
          <w:highlight w:val="white"/>
        </w:rPr>
        <w:t xml:space="preserve">Licence_No </w:t>
      </w:r>
      <w:r w:rsidRPr="001434A7">
        <w:rPr>
          <w:rFonts w:ascii="Consolas" w:hAnsi="Consolas" w:cs="Consolas"/>
          <w:color w:val="808080"/>
          <w:highlight w:val="white"/>
        </w:rPr>
        <w:t>=</w:t>
      </w:r>
      <w:r w:rsidRPr="001434A7">
        <w:rPr>
          <w:rFonts w:ascii="Consolas" w:hAnsi="Consolas" w:cs="Consolas"/>
          <w:color w:val="000000"/>
          <w:highlight w:val="white"/>
        </w:rPr>
        <w:t xml:space="preserve"> d</w:t>
      </w:r>
      <w:r w:rsidRPr="001434A7">
        <w:rPr>
          <w:rFonts w:ascii="Consolas" w:hAnsi="Consolas" w:cs="Consolas"/>
          <w:color w:val="808080"/>
          <w:highlight w:val="white"/>
        </w:rPr>
        <w:t>.</w:t>
      </w:r>
      <w:r w:rsidRPr="001434A7">
        <w:rPr>
          <w:rFonts w:ascii="Consolas" w:hAnsi="Consolas" w:cs="Consolas"/>
          <w:color w:val="000000"/>
          <w:highlight w:val="white"/>
        </w:rPr>
        <w:t>Licence_No</w:t>
      </w:r>
      <w:r w:rsidRPr="46D743C4">
        <w:t>’</w:t>
      </w:r>
    </w:p>
    <w:p w14:paraId="26D63700" w14:textId="77777777" w:rsidR="001434A7" w:rsidRDefault="001434A7" w:rsidP="001434A7">
      <w:pPr>
        <w:keepNext/>
      </w:pPr>
      <w:r>
        <w:rPr>
          <w:noProof/>
          <w:lang w:eastAsia="en-AU"/>
        </w:rPr>
        <w:lastRenderedPageBreak/>
        <w:drawing>
          <wp:inline distT="0" distB="0" distL="0" distR="0" wp14:anchorId="68B5E838" wp14:editId="2F2CF9E0">
            <wp:extent cx="1280160" cy="1640205"/>
            <wp:effectExtent l="0" t="0" r="0" b="0"/>
            <wp:docPr id="241406781" name="Picture 97" descr="ERD represenation of the WHERE clause joining driver and accred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266">
                      <a:extLst>
                        <a:ext uri="{28A0092B-C50C-407E-A947-70E740481C1C}">
                          <a14:useLocalDpi xmlns:a14="http://schemas.microsoft.com/office/drawing/2010/main" val="0"/>
                        </a:ext>
                      </a:extLst>
                    </a:blip>
                    <a:stretch>
                      <a:fillRect/>
                    </a:stretch>
                  </pic:blipFill>
                  <pic:spPr>
                    <a:xfrm>
                      <a:off x="0" y="0"/>
                      <a:ext cx="1280160" cy="1640205"/>
                    </a:xfrm>
                    <a:prstGeom prst="rect">
                      <a:avLst/>
                    </a:prstGeom>
                  </pic:spPr>
                </pic:pic>
              </a:graphicData>
            </a:graphic>
          </wp:inline>
        </w:drawing>
      </w:r>
    </w:p>
    <w:p w14:paraId="50B4E253" w14:textId="252A5570" w:rsidR="001434A7" w:rsidRDefault="001434A7" w:rsidP="001434A7">
      <w:pPr>
        <w:pStyle w:val="Caption"/>
      </w:pPr>
      <w:bookmarkStart w:id="299" w:name="_Ref29382062"/>
      <w:r>
        <w:t xml:space="preserve">Figure </w:t>
      </w:r>
      <w:fldSimple w:instr=" SEQ Figure \* ARABIC ">
        <w:r w:rsidR="00494303">
          <w:rPr>
            <w:noProof/>
          </w:rPr>
          <w:t>38</w:t>
        </w:r>
      </w:fldSimple>
      <w:r>
        <w:t xml:space="preserve"> </w:t>
      </w:r>
      <w:r w:rsidRPr="00FA5930">
        <w:t>The product of the ACCREDITATION and DRIVER tables</w:t>
      </w:r>
      <w:bookmarkEnd w:id="299"/>
    </w:p>
    <w:p w14:paraId="072CAB8F" w14:textId="0B8A0FBD" w:rsidR="00D17B56" w:rsidRDefault="00D17B56" w:rsidP="001434A7"/>
    <w:p w14:paraId="4A8A84E6" w14:textId="77777777" w:rsidR="00BC32AB" w:rsidRDefault="00BC32AB" w:rsidP="001434A7">
      <w:pPr>
        <w:sectPr w:rsidR="00BC32AB" w:rsidSect="00D86804">
          <w:pgSz w:w="11906" w:h="16838" w:code="9"/>
          <w:pgMar w:top="1440" w:right="1440" w:bottom="1440" w:left="1440" w:header="567" w:footer="483" w:gutter="0"/>
          <w:cols w:space="4253"/>
          <w:docGrid w:linePitch="360"/>
        </w:sectPr>
      </w:pPr>
    </w:p>
    <w:p w14:paraId="5B8802FE" w14:textId="788CD15B" w:rsidR="00D17B56" w:rsidRDefault="46D743C4">
      <w:pPr>
        <w:keepLines w:val="0"/>
        <w:spacing w:before="0"/>
      </w:pPr>
      <w:r>
        <w:lastRenderedPageBreak/>
        <w:t>Below is the listing from the query discussed above.</w:t>
      </w:r>
    </w:p>
    <w:p w14:paraId="59FE6947" w14:textId="5C427C4F"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Licence_No FirstName</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LastName</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Employer</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VehicleType_ID Registration_No VehicleOwner</w:t>
      </w:r>
    </w:p>
    <w:p w14:paraId="10199D2A" w14:textId="77777777"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 ---------- ---------- -------------------------------- -------------- --------------- -------------------------------</w:t>
      </w:r>
    </w:p>
    <w:p w14:paraId="41AF1BF7" w14:textId="48B098C7"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1593PD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Donald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White</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JHF674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75D0A60C" w14:textId="2A01EE6F"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1593PD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Donald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White</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TRT757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607F19F6" w14:textId="0E03A040"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ADB435</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0713D919" w14:textId="28ACEC89"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AWQ763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1F7C48AF" w14:textId="0B5261CA"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EGD783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7DFD28AD" w14:textId="1B2F1C8D"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IOU645</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740E8382" w14:textId="5AAD321F"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YRN737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6BD80C6F" w14:textId="60542646"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28476653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Yu</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Shoiwheng</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YDF742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5A61E20D" w14:textId="397264CA"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DSF743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782A03EE" w14:textId="58E77A07"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NGJ946</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7EE5C149" w14:textId="2B249CC5"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POR621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4F35093A" w14:textId="59E20B2D"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UTY327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40AFCBB7" w14:textId="414A29EB"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43567482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Nina</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Johansen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EGD783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3326F68F" w14:textId="6C1BD961"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Livingston 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DSF743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78CDA5EF" w14:textId="6569CF0D"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Livingston 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FHT326</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0463C7CD" w14:textId="50CDDA82"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Livingston 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POR621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02F4AE43" w14:textId="461B844A"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Livingston 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UTY327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7FCDE8F3" w14:textId="6AE7F99A"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Livingston 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VIV443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196E9D5B" w14:textId="7D5D7844"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57463289</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Marium</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Hashemi</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TRT757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439765D4" w14:textId="25706226"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57463576</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Barry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Brown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DSF743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222A5195" w14:textId="3B147344"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57463576</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Barry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Brown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POR621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4C887341" w14:textId="71B03EAA"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57463576</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Barry</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Brown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r w:rsidR="00AB2B5C">
        <w:rPr>
          <w:rFonts w:ascii="Consolas" w:hAnsi="Consolas" w:cs="Consolas"/>
          <w:color w:val="000000"/>
          <w:sz w:val="18"/>
          <w:szCs w:val="18"/>
          <w:highlight w:val="white"/>
        </w:rPr>
        <w:t xml:space="preserve"> </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UTY327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Rocket Couriers</w:t>
      </w:r>
    </w:p>
    <w:p w14:paraId="29BA724F" w14:textId="48B4BE65"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Anderton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ADB435</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70C0178A" w14:textId="0AA34021"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Anderton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AWQ763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1453F6FB" w14:textId="25DBF8B7"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Anderton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EGD783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7436B9BF" w14:textId="0E115342"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Anderton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IOU645</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7280C7EC" w14:textId="6AD27040"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Anderton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r w:rsidR="00546CB4">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YRN737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Lockwood Couriers &amp; Taxi Trucks</w:t>
      </w:r>
    </w:p>
    <w:p w14:paraId="5182AC88" w14:textId="60C7DD3E"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75849857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Sharon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Branson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TRT757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1D21CABB" w14:textId="6F8098CA" w:rsidR="00BC32AB" w:rsidRPr="00BB7710" w:rsidRDefault="00BC32AB" w:rsidP="00BC32AB">
      <w:pPr>
        <w:autoSpaceDE w:val="0"/>
        <w:autoSpaceDN w:val="0"/>
        <w:adjustRightInd w:val="0"/>
        <w:spacing w:before="0" w:after="0" w:line="240" w:lineRule="auto"/>
        <w:rPr>
          <w:rFonts w:ascii="Consolas" w:hAnsi="Consolas" w:cs="Consolas"/>
          <w:color w:val="000000"/>
          <w:sz w:val="18"/>
          <w:szCs w:val="18"/>
          <w:highlight w:val="white"/>
        </w:rPr>
      </w:pPr>
      <w:r w:rsidRPr="00BB7710">
        <w:rPr>
          <w:rFonts w:ascii="Consolas" w:hAnsi="Consolas" w:cs="Consolas"/>
          <w:color w:val="000000"/>
          <w:sz w:val="18"/>
          <w:szCs w:val="18"/>
          <w:highlight w:val="white"/>
        </w:rPr>
        <w:t>75849857</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Sharon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Branson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YDF742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346B1BEF" w14:textId="4CE38A52" w:rsidR="00BC32AB" w:rsidRDefault="00BC32AB" w:rsidP="00BC32AB">
      <w:pPr>
        <w:pStyle w:val="Body"/>
      </w:pPr>
      <w:r w:rsidRPr="00BB7710">
        <w:rPr>
          <w:rFonts w:ascii="Consolas" w:hAnsi="Consolas" w:cs="Consolas"/>
          <w:color w:val="000000"/>
          <w:sz w:val="18"/>
          <w:szCs w:val="18"/>
          <w:highlight w:val="white"/>
        </w:rPr>
        <w:t>84756748</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Andrew</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Davidson</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YDF742</w:t>
      </w:r>
      <w:r w:rsidR="00AB2B5C">
        <w:rPr>
          <w:rFonts w:ascii="Consolas" w:hAnsi="Consolas" w:cs="Consolas"/>
          <w:color w:val="000000"/>
          <w:sz w:val="18"/>
          <w:szCs w:val="18"/>
          <w:highlight w:val="white"/>
        </w:rPr>
        <w:t xml:space="preserve"> </w:t>
      </w:r>
      <w:r w:rsidRPr="00BB7710">
        <w:rPr>
          <w:rFonts w:ascii="Consolas" w:hAnsi="Consolas" w:cs="Consolas"/>
          <w:color w:val="000000"/>
          <w:sz w:val="18"/>
          <w:szCs w:val="18"/>
          <w:highlight w:val="white"/>
        </w:rPr>
        <w:t>Bestever Transport</w:t>
      </w:r>
    </w:p>
    <w:p w14:paraId="0DB9A4A5" w14:textId="77777777" w:rsidR="00BC32AB" w:rsidRDefault="00BC32AB" w:rsidP="001434A7">
      <w:pPr>
        <w:sectPr w:rsidR="00BC32AB" w:rsidSect="00BC32AB">
          <w:pgSz w:w="16838" w:h="11906" w:orient="landscape" w:code="9"/>
          <w:pgMar w:top="1440" w:right="1440" w:bottom="1440" w:left="1440" w:header="567" w:footer="483" w:gutter="0"/>
          <w:cols w:space="4253"/>
          <w:docGrid w:linePitch="360"/>
        </w:sectPr>
      </w:pPr>
    </w:p>
    <w:p w14:paraId="2288DEB4" w14:textId="644F0738" w:rsidR="00436861" w:rsidRDefault="00436861" w:rsidP="002A4085">
      <w:pPr>
        <w:pStyle w:val="Heading2"/>
      </w:pPr>
      <w:bookmarkStart w:id="300" w:name="_Toc46131951"/>
      <w:bookmarkStart w:id="301" w:name="_Toc47344236"/>
      <w:r>
        <w:lastRenderedPageBreak/>
        <w:t>Using joins</w:t>
      </w:r>
      <w:bookmarkEnd w:id="300"/>
      <w:bookmarkEnd w:id="301"/>
    </w:p>
    <w:p w14:paraId="77D46DD6" w14:textId="77777777" w:rsidR="00436861" w:rsidRDefault="00436861" w:rsidP="00436861">
      <w:pPr>
        <w:rPr>
          <w:lang w:eastAsia="en-AU"/>
        </w:rPr>
      </w:pPr>
      <w:r>
        <w:rPr>
          <w:lang w:eastAsia="en-AU"/>
        </w:rPr>
        <w:t xml:space="preserve">Tables can be combined in a query in ways other than using a product, which we have been using so far. i.e. </w:t>
      </w:r>
      <w:r>
        <w:t>‘</w:t>
      </w:r>
      <w:r w:rsidRPr="46D743C4">
        <w:rPr>
          <w:rFonts w:ascii="Consolas" w:hAnsi="Consolas" w:cs="Consolas"/>
          <w:color w:val="0000FF"/>
          <w:highlight w:val="white"/>
        </w:rPr>
        <w:t xml:space="preserve">WHERE </w:t>
      </w:r>
      <w:r w:rsidRPr="46D743C4">
        <w:rPr>
          <w:rFonts w:ascii="Consolas" w:hAnsi="Consolas" w:cs="Consolas"/>
          <w:color w:val="000000" w:themeColor="text1"/>
          <w:highlight w:val="white"/>
        </w:rPr>
        <w:t>d</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 xml:space="preserve">EmployingCompanyABN </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 xml:space="preserve"> c</w:t>
      </w:r>
      <w:r w:rsidRPr="46D743C4">
        <w:rPr>
          <w:rFonts w:ascii="Consolas" w:hAnsi="Consolas" w:cs="Consolas"/>
          <w:color w:val="808080" w:themeColor="text1" w:themeTint="7F"/>
          <w:highlight w:val="white"/>
        </w:rPr>
        <w:t>.</w:t>
      </w:r>
      <w:r w:rsidRPr="46D743C4">
        <w:rPr>
          <w:rFonts w:ascii="Consolas" w:hAnsi="Consolas" w:cs="Consolas"/>
          <w:color w:val="000000" w:themeColor="text1"/>
          <w:highlight w:val="white"/>
        </w:rPr>
        <w:t>ABN</w:t>
      </w:r>
      <w:r w:rsidRPr="46D743C4">
        <w:rPr>
          <w:rFonts w:asciiTheme="minorHAnsi" w:eastAsiaTheme="minorEastAsia" w:hAnsiTheme="minorHAnsi"/>
          <w:color w:val="000000" w:themeColor="text1"/>
        </w:rPr>
        <w:t>’</w:t>
      </w:r>
      <w:r>
        <w:rPr>
          <w:rFonts w:asciiTheme="minorHAnsi" w:eastAsiaTheme="minorEastAsia" w:hAnsiTheme="minorHAnsi"/>
          <w:color w:val="000000" w:themeColor="text1"/>
        </w:rPr>
        <w:t>.</w:t>
      </w:r>
    </w:p>
    <w:p w14:paraId="2B86B1C4" w14:textId="77777777" w:rsidR="00436861" w:rsidRDefault="00436861" w:rsidP="00436861">
      <w:pPr>
        <w:rPr>
          <w:lang w:eastAsia="en-AU"/>
        </w:rPr>
      </w:pPr>
      <w:r>
        <w:rPr>
          <w:lang w:eastAsia="en-AU"/>
        </w:rPr>
        <w:t>As of the SQL2 ANSI standard (released in 1992) and subsequent releases of the standard, SQL specifies five types of joins:</w:t>
      </w:r>
    </w:p>
    <w:p w14:paraId="695E6BF7" w14:textId="77777777" w:rsidR="00436861" w:rsidRDefault="00436861" w:rsidP="00436861">
      <w:pPr>
        <w:pStyle w:val="ListParagraph"/>
        <w:rPr>
          <w:lang w:eastAsia="en-AU"/>
        </w:rPr>
      </w:pPr>
      <w:r>
        <w:rPr>
          <w:lang w:eastAsia="en-AU"/>
        </w:rPr>
        <w:t>INNER JOIN: This returns only the records from both tables in the join statement that have matching values in the joined columns.</w:t>
      </w:r>
    </w:p>
    <w:p w14:paraId="6660D2AC" w14:textId="77777777" w:rsidR="00436861" w:rsidRDefault="00436861" w:rsidP="00436861">
      <w:pPr>
        <w:pStyle w:val="ListParagraph"/>
        <w:rPr>
          <w:lang w:eastAsia="en-AU"/>
        </w:rPr>
      </w:pPr>
      <w:r>
        <w:rPr>
          <w:lang w:eastAsia="en-AU"/>
        </w:rPr>
        <w:t xml:space="preserve">LEFT OUTER JOIN: This returns </w:t>
      </w:r>
      <w:r w:rsidRPr="005A4E59">
        <w:rPr>
          <w:lang w:eastAsia="en-AU"/>
        </w:rPr>
        <w:t>all</w:t>
      </w:r>
      <w:r>
        <w:rPr>
          <w:lang w:eastAsia="en-AU"/>
        </w:rPr>
        <w:t xml:space="preserve"> the records from the table on the left side of the join statement and only those records from the table on the right side of the join statement that have a matching value in the joined columns.</w:t>
      </w:r>
    </w:p>
    <w:p w14:paraId="2B7EF890" w14:textId="77777777" w:rsidR="00436861" w:rsidRDefault="00436861" w:rsidP="00436861">
      <w:pPr>
        <w:pStyle w:val="ListParagraph"/>
        <w:rPr>
          <w:lang w:eastAsia="en-AU"/>
        </w:rPr>
      </w:pPr>
      <w:r>
        <w:rPr>
          <w:lang w:eastAsia="en-AU"/>
        </w:rPr>
        <w:t xml:space="preserve">RIGHT OUTER JOIN: This returns </w:t>
      </w:r>
      <w:r w:rsidRPr="005A4E59">
        <w:rPr>
          <w:lang w:eastAsia="en-AU"/>
        </w:rPr>
        <w:t>all</w:t>
      </w:r>
      <w:r>
        <w:rPr>
          <w:lang w:eastAsia="en-AU"/>
        </w:rPr>
        <w:t xml:space="preserve"> of the records from the table on the right side of the join statement and only those records from the table on the left side of the join statement that have a matching value in the joined columns.</w:t>
      </w:r>
    </w:p>
    <w:p w14:paraId="41126B41" w14:textId="77777777" w:rsidR="00436861" w:rsidRDefault="00436861" w:rsidP="00436861">
      <w:pPr>
        <w:pStyle w:val="ListParagraph"/>
        <w:rPr>
          <w:lang w:eastAsia="en-AU"/>
        </w:rPr>
      </w:pPr>
      <w:r>
        <w:rPr>
          <w:lang w:eastAsia="en-AU"/>
        </w:rPr>
        <w:t>FULL OUTER JOIN: This returns all the records from both tables when there is a matching value in either the left or right side table in the joined columns.</w:t>
      </w:r>
    </w:p>
    <w:p w14:paraId="7AA96644" w14:textId="77777777" w:rsidR="00436861" w:rsidRDefault="00436861" w:rsidP="00436861">
      <w:pPr>
        <w:pStyle w:val="ListParagraph"/>
        <w:rPr>
          <w:lang w:eastAsia="en-AU"/>
        </w:rPr>
      </w:pPr>
      <w:r>
        <w:rPr>
          <w:lang w:eastAsia="en-AU"/>
        </w:rPr>
        <w:t>CROSS JOIN: This returns the Cartesian product of the two tables being joined. i.e. it will match each record from the table on the left to each record from the table on the right. No matching values are specified in a CROSS JOIN.</w:t>
      </w:r>
    </w:p>
    <w:p w14:paraId="4FC52DBF" w14:textId="3FF6C914" w:rsidR="00436861" w:rsidRDefault="00436861" w:rsidP="00436861">
      <w:pPr>
        <w:rPr>
          <w:lang w:eastAsia="en-AU"/>
        </w:rPr>
      </w:pPr>
      <w:r>
        <w:rPr>
          <w:lang w:eastAsia="en-AU"/>
        </w:rPr>
        <w:t xml:space="preserve">Note that the keywords INNER and OUTER are optional in the ANSI standard. However, we will continue to use them </w:t>
      </w:r>
      <w:r w:rsidR="00B14C78">
        <w:rPr>
          <w:lang w:eastAsia="en-AU"/>
        </w:rPr>
        <w:t>here</w:t>
      </w:r>
      <w:r>
        <w:rPr>
          <w:lang w:eastAsia="en-AU"/>
        </w:rPr>
        <w:t xml:space="preserve"> for clarity. INNER is the default, so JOIN implies an INNER JOIN. LEFT, RIGHT and FULL imply an OUTER JOIN.</w:t>
      </w:r>
    </w:p>
    <w:p w14:paraId="5A78D9B8" w14:textId="77777777" w:rsidR="00436861" w:rsidRDefault="00436861" w:rsidP="00FA25C7">
      <w:pPr>
        <w:pStyle w:val="Heading3"/>
      </w:pPr>
      <w:r>
        <w:t>INNER JOIN</w:t>
      </w:r>
    </w:p>
    <w:p w14:paraId="69453FCF" w14:textId="77777777" w:rsidR="00436861" w:rsidRDefault="00436861" w:rsidP="00436861">
      <w:pPr>
        <w:rPr>
          <w:lang w:eastAsia="en-AU"/>
        </w:rPr>
      </w:pPr>
      <w:r>
        <w:rPr>
          <w:lang w:eastAsia="en-AU"/>
        </w:rPr>
        <w:t>Conceptually, INNER JOINs work in the same manner as products. That is, the related tables are still joined on the Primary Key and Foreign Key columns. The following query describes the syntax for INNER JOINs.</w:t>
      </w:r>
    </w:p>
    <w:p w14:paraId="20ADCB7B" w14:textId="77777777" w:rsidR="00436861" w:rsidRDefault="00436861" w:rsidP="00436861">
      <w:pPr>
        <w:rPr>
          <w:lang w:eastAsia="en-AU"/>
        </w:rPr>
      </w:pPr>
      <w:r>
        <w:rPr>
          <w:lang w:eastAsia="en-AU"/>
        </w:rPr>
        <w:t xml:space="preserve">Note that </w:t>
      </w:r>
      <w:r w:rsidRPr="001F3B63">
        <w:rPr>
          <w:i/>
          <w:lang w:eastAsia="en-AU"/>
        </w:rPr>
        <w:t>table1</w:t>
      </w:r>
      <w:r>
        <w:rPr>
          <w:lang w:eastAsia="en-AU"/>
        </w:rPr>
        <w:t xml:space="preserve"> is considered the table on the left of the join and </w:t>
      </w:r>
      <w:r w:rsidRPr="001F3B63">
        <w:rPr>
          <w:i/>
          <w:lang w:eastAsia="en-AU"/>
        </w:rPr>
        <w:t>table2</w:t>
      </w:r>
      <w:r>
        <w:rPr>
          <w:lang w:eastAsia="en-AU"/>
        </w:rPr>
        <w:t xml:space="preserve"> is on the right. So, the table’s position in the join statement determines whether it’s on the left or the right. This will be a factor to consider when deciding whether to use a LEFT OUTER JOIN or a RIGHT OUTER JOIN later on.</w:t>
      </w:r>
    </w:p>
    <w:p w14:paraId="4663FB02" w14:textId="77777777" w:rsidR="00436861" w:rsidRPr="00C77B51" w:rsidRDefault="00436861" w:rsidP="00436861">
      <w:pPr>
        <w:pStyle w:val="InputBoxSml"/>
        <w:framePr w:wrap="around"/>
        <w:rPr>
          <w:rFonts w:ascii="Consolas" w:hAnsi="Consolas"/>
          <w:sz w:val="19"/>
          <w:szCs w:val="19"/>
          <w:lang w:eastAsia="en-AU"/>
        </w:rPr>
      </w:pPr>
      <w:r w:rsidRPr="00C77B51">
        <w:rPr>
          <w:rFonts w:ascii="Consolas" w:hAnsi="Consolas"/>
          <w:color w:val="0000CD"/>
          <w:sz w:val="19"/>
          <w:szCs w:val="19"/>
          <w:shd w:val="clear" w:color="auto" w:fill="FFFFFF"/>
        </w:rPr>
        <w:t>SELECT</w:t>
      </w:r>
      <w:r w:rsidRPr="00C77B51">
        <w:rPr>
          <w:rFonts w:ascii="Consolas" w:hAnsi="Consolas"/>
          <w:sz w:val="19"/>
          <w:szCs w:val="19"/>
          <w:shd w:val="clear" w:color="auto" w:fill="FFFFFF"/>
        </w:rPr>
        <w:t> column_name(s)</w:t>
      </w:r>
      <w:r w:rsidRPr="00C77B51">
        <w:rPr>
          <w:rFonts w:ascii="Consolas" w:hAnsi="Consolas"/>
          <w:sz w:val="19"/>
          <w:szCs w:val="19"/>
        </w:rPr>
        <w:br/>
      </w:r>
      <w:r w:rsidRPr="00C77B51">
        <w:rPr>
          <w:rFonts w:ascii="Consolas" w:hAnsi="Consolas"/>
          <w:color w:val="0000CD"/>
          <w:sz w:val="19"/>
          <w:szCs w:val="19"/>
          <w:shd w:val="clear" w:color="auto" w:fill="FFFFFF"/>
        </w:rPr>
        <w:t>FROM</w:t>
      </w:r>
      <w:r w:rsidRPr="00C77B51">
        <w:rPr>
          <w:rFonts w:ascii="Consolas" w:hAnsi="Consolas"/>
          <w:sz w:val="19"/>
          <w:szCs w:val="19"/>
          <w:shd w:val="clear" w:color="auto" w:fill="FFFFFF"/>
        </w:rPr>
        <w:t> table1</w:t>
      </w:r>
      <w:r w:rsidRPr="00C77B51">
        <w:rPr>
          <w:rFonts w:ascii="Consolas" w:hAnsi="Consolas"/>
          <w:sz w:val="19"/>
          <w:szCs w:val="19"/>
        </w:rPr>
        <w:t xml:space="preserve"> </w:t>
      </w:r>
      <w:r w:rsidRPr="00C77B51">
        <w:rPr>
          <w:rFonts w:ascii="Consolas" w:hAnsi="Consolas"/>
          <w:color w:val="0000CD"/>
          <w:sz w:val="19"/>
          <w:szCs w:val="19"/>
          <w:shd w:val="clear" w:color="auto" w:fill="FFFFFF"/>
        </w:rPr>
        <w:t>INNER</w:t>
      </w:r>
      <w:r w:rsidRPr="00C77B51">
        <w:rPr>
          <w:rFonts w:ascii="Consolas" w:hAnsi="Consolas"/>
          <w:sz w:val="19"/>
          <w:szCs w:val="19"/>
          <w:shd w:val="clear" w:color="auto" w:fill="FFFFFF"/>
        </w:rPr>
        <w:t> </w:t>
      </w:r>
      <w:r w:rsidRPr="00C77B51">
        <w:rPr>
          <w:rFonts w:ascii="Consolas" w:hAnsi="Consolas"/>
          <w:color w:val="0000CD"/>
          <w:sz w:val="19"/>
          <w:szCs w:val="19"/>
          <w:shd w:val="clear" w:color="auto" w:fill="FFFFFF"/>
        </w:rPr>
        <w:t>JOIN</w:t>
      </w:r>
      <w:r w:rsidRPr="00C77B51">
        <w:rPr>
          <w:rFonts w:ascii="Consolas" w:hAnsi="Consolas"/>
          <w:sz w:val="19"/>
          <w:szCs w:val="19"/>
          <w:shd w:val="clear" w:color="auto" w:fill="FFFFFF"/>
        </w:rPr>
        <w:t> table2</w:t>
      </w:r>
      <w:r w:rsidRPr="00C77B51">
        <w:rPr>
          <w:rFonts w:ascii="Consolas" w:hAnsi="Consolas"/>
          <w:sz w:val="19"/>
          <w:szCs w:val="19"/>
          <w:shd w:val="clear" w:color="auto" w:fill="FFFFFF"/>
        </w:rPr>
        <w:br/>
      </w:r>
      <w:r w:rsidRPr="00C77B51">
        <w:rPr>
          <w:rFonts w:ascii="Consolas" w:hAnsi="Consolas"/>
          <w:color w:val="0000CD"/>
          <w:sz w:val="19"/>
          <w:szCs w:val="19"/>
          <w:shd w:val="clear" w:color="auto" w:fill="FFFFFF"/>
        </w:rPr>
        <w:t>ON</w:t>
      </w:r>
      <w:r w:rsidRPr="00C77B51">
        <w:rPr>
          <w:rFonts w:ascii="Consolas" w:hAnsi="Consolas"/>
          <w:sz w:val="19"/>
          <w:szCs w:val="19"/>
          <w:shd w:val="clear" w:color="auto" w:fill="FFFFFF"/>
        </w:rPr>
        <w:t> table1.column_name = table2.column_name;</w:t>
      </w:r>
    </w:p>
    <w:p w14:paraId="04A166F4" w14:textId="77777777" w:rsidR="00436861" w:rsidRDefault="00436861" w:rsidP="00436861">
      <w:pPr>
        <w:rPr>
          <w:lang w:eastAsia="en-AU"/>
        </w:rPr>
      </w:pPr>
      <w:r>
        <w:rPr>
          <w:lang w:eastAsia="en-AU"/>
        </w:rPr>
        <w:lastRenderedPageBreak/>
        <w:t>Suppose you want a listing of driver’s licence numbers, the driver’s first and last names and the name of the driver’s employing company. You can produce this listing using a product as demonstrated in the next query:</w:t>
      </w:r>
    </w:p>
    <w:p w14:paraId="3EF74F58" w14:textId="77777777" w:rsidR="00436861" w:rsidRPr="00110F41" w:rsidRDefault="00436861" w:rsidP="00436861">
      <w:pPr>
        <w:pStyle w:val="InputBoxSml"/>
        <w:framePr w:wrap="around"/>
        <w:spacing w:after="0" w:line="240" w:lineRule="auto"/>
        <w:rPr>
          <w:rFonts w:ascii="Consolas" w:hAnsi="Consolas"/>
          <w:sz w:val="19"/>
          <w:szCs w:val="19"/>
        </w:rPr>
      </w:pPr>
      <w:r w:rsidRPr="00110F41">
        <w:rPr>
          <w:rFonts w:ascii="Consolas" w:hAnsi="Consolas"/>
          <w:color w:val="0000FF"/>
          <w:sz w:val="19"/>
          <w:szCs w:val="19"/>
        </w:rPr>
        <w:t>SELECT</w:t>
      </w: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Licence_No</w:t>
      </w:r>
      <w:r w:rsidRPr="00110F41">
        <w:rPr>
          <w:rFonts w:ascii="Consolas" w:hAnsi="Consolas"/>
          <w:color w:val="808080"/>
          <w:sz w:val="19"/>
          <w:szCs w:val="19"/>
        </w:rPr>
        <w:t>,</w:t>
      </w:r>
    </w:p>
    <w:p w14:paraId="30ABBF5B" w14:textId="77777777" w:rsidR="00436861" w:rsidRPr="00110F41" w:rsidRDefault="00436861" w:rsidP="00436861">
      <w:pPr>
        <w:pStyle w:val="InputBoxSml"/>
        <w:framePr w:wrap="around"/>
        <w:spacing w:after="0" w:line="240" w:lineRule="auto"/>
        <w:rPr>
          <w:rFonts w:ascii="Consolas" w:hAnsi="Consolas"/>
          <w:sz w:val="19"/>
          <w:szCs w:val="19"/>
        </w:rPr>
      </w:pP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FirstName</w:t>
      </w:r>
      <w:r w:rsidRPr="00110F41">
        <w:rPr>
          <w:rFonts w:ascii="Consolas" w:hAnsi="Consolas"/>
          <w:color w:val="808080"/>
          <w:sz w:val="19"/>
          <w:szCs w:val="19"/>
        </w:rPr>
        <w:t>,</w:t>
      </w:r>
    </w:p>
    <w:p w14:paraId="47D8DE79" w14:textId="77777777" w:rsidR="00436861" w:rsidRPr="00110F41" w:rsidRDefault="00436861" w:rsidP="00436861">
      <w:pPr>
        <w:pStyle w:val="InputBoxSml"/>
        <w:framePr w:wrap="around"/>
        <w:spacing w:after="0" w:line="240" w:lineRule="auto"/>
        <w:rPr>
          <w:rFonts w:ascii="Consolas" w:hAnsi="Consolas"/>
          <w:sz w:val="19"/>
          <w:szCs w:val="19"/>
        </w:rPr>
      </w:pP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LastName</w:t>
      </w:r>
      <w:r w:rsidRPr="00110F41">
        <w:rPr>
          <w:rFonts w:ascii="Consolas" w:hAnsi="Consolas"/>
          <w:color w:val="808080"/>
          <w:sz w:val="19"/>
          <w:szCs w:val="19"/>
        </w:rPr>
        <w:t>,</w:t>
      </w:r>
    </w:p>
    <w:p w14:paraId="65DBAEAF" w14:textId="77777777" w:rsidR="00436861" w:rsidRPr="00110F41" w:rsidRDefault="00436861" w:rsidP="00436861">
      <w:pPr>
        <w:pStyle w:val="InputBoxSml"/>
        <w:framePr w:wrap="around"/>
        <w:spacing w:after="0" w:line="240" w:lineRule="auto"/>
        <w:rPr>
          <w:rFonts w:ascii="Consolas" w:hAnsi="Consolas"/>
          <w:sz w:val="19"/>
          <w:szCs w:val="19"/>
        </w:rPr>
      </w:pPr>
      <w:r w:rsidRPr="00110F41">
        <w:rPr>
          <w:rFonts w:ascii="Consolas" w:hAnsi="Consolas"/>
          <w:sz w:val="19"/>
          <w:szCs w:val="19"/>
        </w:rPr>
        <w:tab/>
        <w:t>c</w:t>
      </w:r>
      <w:r w:rsidRPr="00110F41">
        <w:rPr>
          <w:rFonts w:ascii="Consolas" w:hAnsi="Consolas"/>
          <w:color w:val="808080"/>
          <w:sz w:val="19"/>
          <w:szCs w:val="19"/>
        </w:rPr>
        <w:t>.</w:t>
      </w:r>
      <w:r w:rsidRPr="00110F41">
        <w:rPr>
          <w:rFonts w:ascii="Consolas" w:hAnsi="Consolas"/>
          <w:sz w:val="19"/>
          <w:szCs w:val="19"/>
        </w:rPr>
        <w:t>CompanyName</w:t>
      </w:r>
    </w:p>
    <w:p w14:paraId="37C94A8A" w14:textId="77777777" w:rsidR="00436861" w:rsidRPr="00110F41" w:rsidRDefault="00436861" w:rsidP="00436861">
      <w:pPr>
        <w:pStyle w:val="InputBoxSml"/>
        <w:framePr w:wrap="around"/>
        <w:spacing w:after="0" w:line="240" w:lineRule="auto"/>
        <w:rPr>
          <w:rFonts w:ascii="Consolas" w:hAnsi="Consolas"/>
          <w:sz w:val="19"/>
          <w:szCs w:val="19"/>
        </w:rPr>
      </w:pPr>
      <w:r w:rsidRPr="00110F41">
        <w:rPr>
          <w:rFonts w:ascii="Consolas" w:hAnsi="Consolas"/>
          <w:color w:val="0000FF"/>
          <w:sz w:val="19"/>
          <w:szCs w:val="19"/>
        </w:rPr>
        <w:t>FROM</w:t>
      </w:r>
      <w:r w:rsidRPr="00110F41">
        <w:rPr>
          <w:rFonts w:ascii="Consolas" w:hAnsi="Consolas"/>
          <w:sz w:val="19"/>
          <w:szCs w:val="19"/>
        </w:rPr>
        <w:tab/>
        <w:t>DRIVER</w:t>
      </w:r>
      <w:r>
        <w:rPr>
          <w:rFonts w:ascii="Consolas" w:hAnsi="Consolas"/>
          <w:sz w:val="19"/>
          <w:szCs w:val="19"/>
        </w:rPr>
        <w:t xml:space="preserve"> </w:t>
      </w:r>
      <w:r w:rsidRPr="00110F41">
        <w:rPr>
          <w:rFonts w:ascii="Consolas" w:hAnsi="Consolas"/>
          <w:color w:val="0000FF"/>
          <w:sz w:val="19"/>
          <w:szCs w:val="19"/>
        </w:rPr>
        <w:t>AS</w:t>
      </w:r>
      <w:r w:rsidRPr="00110F41">
        <w:rPr>
          <w:rFonts w:ascii="Consolas" w:hAnsi="Consolas"/>
          <w:sz w:val="19"/>
          <w:szCs w:val="19"/>
        </w:rPr>
        <w:t xml:space="preserve"> d</w:t>
      </w:r>
      <w:r w:rsidRPr="00110F41">
        <w:rPr>
          <w:rFonts w:ascii="Consolas" w:hAnsi="Consolas"/>
          <w:color w:val="808080"/>
          <w:sz w:val="19"/>
          <w:szCs w:val="19"/>
        </w:rPr>
        <w:t>,</w:t>
      </w:r>
    </w:p>
    <w:p w14:paraId="403D573D" w14:textId="77777777" w:rsidR="00436861" w:rsidRDefault="00436861" w:rsidP="00436861">
      <w:pPr>
        <w:pStyle w:val="InputBoxSml"/>
        <w:framePr w:wrap="around"/>
        <w:spacing w:after="0" w:line="240" w:lineRule="auto"/>
      </w:pPr>
      <w:r w:rsidRPr="00110F41">
        <w:rPr>
          <w:rFonts w:ascii="Consolas" w:hAnsi="Consolas"/>
          <w:sz w:val="19"/>
          <w:szCs w:val="19"/>
        </w:rPr>
        <w:tab/>
        <w:t xml:space="preserve">COURIER_COMPANY </w:t>
      </w:r>
      <w:r w:rsidRPr="00110F41">
        <w:rPr>
          <w:rFonts w:ascii="Consolas" w:hAnsi="Consolas"/>
          <w:color w:val="0000FF"/>
          <w:sz w:val="19"/>
          <w:szCs w:val="19"/>
        </w:rPr>
        <w:t>AS</w:t>
      </w:r>
      <w:r w:rsidRPr="00110F41">
        <w:rPr>
          <w:rFonts w:ascii="Consolas" w:hAnsi="Consolas"/>
          <w:sz w:val="19"/>
          <w:szCs w:val="19"/>
        </w:rPr>
        <w:t xml:space="preserve"> c</w:t>
      </w:r>
      <w:r w:rsidRPr="00110F41">
        <w:rPr>
          <w:rFonts w:ascii="Consolas" w:hAnsi="Consolas"/>
          <w:sz w:val="19"/>
          <w:szCs w:val="19"/>
        </w:rPr>
        <w:br/>
      </w:r>
      <w:r w:rsidRPr="00110F41">
        <w:rPr>
          <w:rFonts w:ascii="Consolas" w:hAnsi="Consolas"/>
          <w:color w:val="0000FF"/>
          <w:sz w:val="19"/>
          <w:szCs w:val="19"/>
        </w:rPr>
        <w:t>WHERE</w:t>
      </w: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 xml:space="preserve">EmployingCompanyABN </w:t>
      </w:r>
      <w:r w:rsidRPr="00110F41">
        <w:rPr>
          <w:rFonts w:ascii="Consolas" w:hAnsi="Consolas"/>
          <w:color w:val="808080"/>
          <w:sz w:val="19"/>
          <w:szCs w:val="19"/>
        </w:rPr>
        <w:t>=</w:t>
      </w:r>
      <w:r w:rsidRPr="00110F41">
        <w:rPr>
          <w:rFonts w:ascii="Consolas" w:hAnsi="Consolas"/>
          <w:sz w:val="19"/>
          <w:szCs w:val="19"/>
        </w:rPr>
        <w:t xml:space="preserve"> c</w:t>
      </w:r>
      <w:r w:rsidRPr="00110F41">
        <w:rPr>
          <w:rFonts w:ascii="Consolas" w:hAnsi="Consolas"/>
          <w:color w:val="808080"/>
          <w:sz w:val="19"/>
          <w:szCs w:val="19"/>
        </w:rPr>
        <w:t>.</w:t>
      </w:r>
      <w:r w:rsidRPr="00110F41">
        <w:rPr>
          <w:rFonts w:ascii="Consolas" w:hAnsi="Consolas"/>
          <w:sz w:val="19"/>
          <w:szCs w:val="19"/>
        </w:rPr>
        <w:t>ABN</w:t>
      </w:r>
      <w:r>
        <w:rPr>
          <w:rFonts w:ascii="Consolas" w:hAnsi="Consolas"/>
          <w:sz w:val="19"/>
          <w:szCs w:val="19"/>
        </w:rPr>
        <w:t>;</w:t>
      </w:r>
    </w:p>
    <w:p w14:paraId="0C48A777" w14:textId="77777777" w:rsidR="00436861" w:rsidRDefault="00436861" w:rsidP="00436861">
      <w:pPr>
        <w:pStyle w:val="Body"/>
      </w:pPr>
      <w:r>
        <w:rPr>
          <w:lang w:eastAsia="en-AU"/>
        </w:rPr>
        <w:t>This can be converted to the following INNER JOIN query:</w:t>
      </w:r>
    </w:p>
    <w:p w14:paraId="5A4D2DB6"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color w:val="0000FF"/>
          <w:sz w:val="19"/>
          <w:szCs w:val="19"/>
        </w:rPr>
        <w:t>SELECT</w:t>
      </w: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Licence_No</w:t>
      </w:r>
      <w:r w:rsidRPr="00110F41">
        <w:rPr>
          <w:rFonts w:ascii="Consolas" w:hAnsi="Consolas"/>
          <w:color w:val="808080"/>
          <w:sz w:val="19"/>
          <w:szCs w:val="19"/>
        </w:rPr>
        <w:t>,</w:t>
      </w:r>
    </w:p>
    <w:p w14:paraId="5DDF82C5"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FirstName</w:t>
      </w:r>
      <w:r w:rsidRPr="00110F41">
        <w:rPr>
          <w:rFonts w:ascii="Consolas" w:hAnsi="Consolas"/>
          <w:color w:val="808080"/>
          <w:sz w:val="19"/>
          <w:szCs w:val="19"/>
        </w:rPr>
        <w:t>,</w:t>
      </w:r>
    </w:p>
    <w:p w14:paraId="62A8AFBB"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ab/>
        <w:t>d</w:t>
      </w:r>
      <w:r w:rsidRPr="00110F41">
        <w:rPr>
          <w:rFonts w:ascii="Consolas" w:hAnsi="Consolas"/>
          <w:color w:val="808080"/>
          <w:sz w:val="19"/>
          <w:szCs w:val="19"/>
        </w:rPr>
        <w:t>.</w:t>
      </w:r>
      <w:r w:rsidRPr="00110F41">
        <w:rPr>
          <w:rFonts w:ascii="Consolas" w:hAnsi="Consolas"/>
          <w:sz w:val="19"/>
          <w:szCs w:val="19"/>
        </w:rPr>
        <w:t>LastName</w:t>
      </w:r>
      <w:r w:rsidRPr="00110F41">
        <w:rPr>
          <w:rFonts w:ascii="Consolas" w:hAnsi="Consolas"/>
          <w:color w:val="808080"/>
          <w:sz w:val="19"/>
          <w:szCs w:val="19"/>
        </w:rPr>
        <w:t>,</w:t>
      </w:r>
    </w:p>
    <w:p w14:paraId="7C6A95E9"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ab/>
        <w:t>c</w:t>
      </w:r>
      <w:r w:rsidRPr="00110F41">
        <w:rPr>
          <w:rFonts w:ascii="Consolas" w:hAnsi="Consolas"/>
          <w:color w:val="808080"/>
          <w:sz w:val="19"/>
          <w:szCs w:val="19"/>
        </w:rPr>
        <w:t>.</w:t>
      </w:r>
      <w:r w:rsidRPr="00110F41">
        <w:rPr>
          <w:rFonts w:ascii="Consolas" w:hAnsi="Consolas"/>
          <w:sz w:val="19"/>
          <w:szCs w:val="19"/>
        </w:rPr>
        <w:t>CompanyName</w:t>
      </w:r>
    </w:p>
    <w:p w14:paraId="20060AF3" w14:textId="77777777" w:rsidR="00436861" w:rsidRDefault="00436861" w:rsidP="00436861">
      <w:pPr>
        <w:pStyle w:val="InputBoxMed"/>
        <w:framePr w:wrap="around"/>
        <w:spacing w:after="0" w:line="240" w:lineRule="auto"/>
        <w:rPr>
          <w:rFonts w:ascii="Consolas" w:hAnsi="Consolas"/>
          <w:sz w:val="19"/>
          <w:szCs w:val="19"/>
        </w:rPr>
      </w:pPr>
      <w:r w:rsidRPr="00110F41">
        <w:rPr>
          <w:rFonts w:ascii="Consolas" w:hAnsi="Consolas"/>
          <w:color w:val="0000FF"/>
          <w:sz w:val="19"/>
          <w:szCs w:val="19"/>
        </w:rPr>
        <w:t>FROM</w:t>
      </w:r>
      <w:r w:rsidRPr="00110F41">
        <w:rPr>
          <w:rFonts w:ascii="Consolas" w:hAnsi="Consolas"/>
          <w:sz w:val="19"/>
          <w:szCs w:val="19"/>
        </w:rPr>
        <w:tab/>
        <w:t>DRIVER</w:t>
      </w:r>
      <w:r>
        <w:rPr>
          <w:rFonts w:ascii="Consolas" w:hAnsi="Consolas"/>
          <w:sz w:val="19"/>
          <w:szCs w:val="19"/>
        </w:rPr>
        <w:t xml:space="preserve"> </w:t>
      </w:r>
      <w:r w:rsidRPr="00110F41">
        <w:rPr>
          <w:rFonts w:ascii="Consolas" w:hAnsi="Consolas"/>
          <w:color w:val="0000FF"/>
          <w:sz w:val="19"/>
          <w:szCs w:val="19"/>
        </w:rPr>
        <w:t>AS</w:t>
      </w:r>
      <w:r w:rsidRPr="00110F41">
        <w:rPr>
          <w:rFonts w:ascii="Consolas" w:hAnsi="Consolas"/>
          <w:sz w:val="19"/>
          <w:szCs w:val="19"/>
        </w:rPr>
        <w:t xml:space="preserve"> d </w:t>
      </w:r>
    </w:p>
    <w:p w14:paraId="22DED722" w14:textId="77777777" w:rsidR="00436861" w:rsidRDefault="00436861" w:rsidP="00436861">
      <w:pPr>
        <w:pStyle w:val="InputBoxMed"/>
        <w:framePr w:wrap="around"/>
        <w:spacing w:after="0" w:line="240" w:lineRule="auto"/>
        <w:rPr>
          <w:rFonts w:ascii="Consolas" w:hAnsi="Consolas"/>
          <w:sz w:val="19"/>
          <w:szCs w:val="19"/>
        </w:rPr>
      </w:pPr>
      <w:r w:rsidRPr="00110F41">
        <w:rPr>
          <w:rFonts w:ascii="Consolas" w:hAnsi="Consolas"/>
          <w:color w:val="808080"/>
          <w:sz w:val="19"/>
          <w:szCs w:val="19"/>
        </w:rPr>
        <w:t>INNER</w:t>
      </w:r>
      <w:r w:rsidRPr="00110F41">
        <w:rPr>
          <w:rFonts w:ascii="Consolas" w:hAnsi="Consolas"/>
          <w:sz w:val="19"/>
          <w:szCs w:val="19"/>
        </w:rPr>
        <w:t xml:space="preserve"> </w:t>
      </w:r>
      <w:r w:rsidRPr="00110F41">
        <w:rPr>
          <w:rFonts w:ascii="Consolas" w:hAnsi="Consolas"/>
          <w:color w:val="808080"/>
          <w:sz w:val="19"/>
          <w:szCs w:val="19"/>
        </w:rPr>
        <w:t>JOIN</w:t>
      </w:r>
      <w:r w:rsidRPr="00110F41">
        <w:rPr>
          <w:rFonts w:ascii="Consolas" w:hAnsi="Consolas"/>
          <w:sz w:val="19"/>
          <w:szCs w:val="19"/>
        </w:rPr>
        <w:t xml:space="preserve"> COURIER_COMPANY </w:t>
      </w:r>
      <w:r w:rsidRPr="00110F41">
        <w:rPr>
          <w:rFonts w:ascii="Consolas" w:hAnsi="Consolas"/>
          <w:color w:val="0000FF"/>
          <w:sz w:val="19"/>
          <w:szCs w:val="19"/>
        </w:rPr>
        <w:t>AS</w:t>
      </w:r>
      <w:r>
        <w:rPr>
          <w:rFonts w:ascii="Consolas" w:hAnsi="Consolas"/>
          <w:sz w:val="19"/>
          <w:szCs w:val="19"/>
        </w:rPr>
        <w:t xml:space="preserve"> c </w:t>
      </w:r>
    </w:p>
    <w:p w14:paraId="59EFF86F"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color w:val="0000FF"/>
          <w:sz w:val="19"/>
          <w:szCs w:val="19"/>
        </w:rPr>
        <w:t>ON</w:t>
      </w:r>
      <w:r w:rsidRPr="00110F41">
        <w:rPr>
          <w:rFonts w:ascii="Consolas" w:hAnsi="Consolas"/>
          <w:sz w:val="19"/>
          <w:szCs w:val="19"/>
        </w:rPr>
        <w:t xml:space="preserve"> d</w:t>
      </w:r>
      <w:r w:rsidRPr="00110F41">
        <w:rPr>
          <w:rFonts w:ascii="Consolas" w:hAnsi="Consolas"/>
          <w:color w:val="808080"/>
          <w:sz w:val="19"/>
          <w:szCs w:val="19"/>
        </w:rPr>
        <w:t>.</w:t>
      </w:r>
      <w:r w:rsidRPr="00110F41">
        <w:rPr>
          <w:rFonts w:ascii="Consolas" w:hAnsi="Consolas"/>
          <w:sz w:val="19"/>
          <w:szCs w:val="19"/>
        </w:rPr>
        <w:t xml:space="preserve">EmployingCompanyABN </w:t>
      </w:r>
      <w:r w:rsidRPr="00110F41">
        <w:rPr>
          <w:rFonts w:ascii="Consolas" w:hAnsi="Consolas"/>
          <w:color w:val="808080"/>
          <w:sz w:val="19"/>
          <w:szCs w:val="19"/>
        </w:rPr>
        <w:t>=</w:t>
      </w:r>
      <w:r w:rsidRPr="00110F41">
        <w:rPr>
          <w:rFonts w:ascii="Consolas" w:hAnsi="Consolas"/>
          <w:sz w:val="19"/>
          <w:szCs w:val="19"/>
        </w:rPr>
        <w:t xml:space="preserve"> c</w:t>
      </w:r>
      <w:r w:rsidRPr="00110F41">
        <w:rPr>
          <w:rFonts w:ascii="Consolas" w:hAnsi="Consolas"/>
          <w:color w:val="808080"/>
          <w:sz w:val="19"/>
          <w:szCs w:val="19"/>
        </w:rPr>
        <w:t>.</w:t>
      </w:r>
      <w:r w:rsidRPr="00110F41">
        <w:rPr>
          <w:rFonts w:ascii="Consolas" w:hAnsi="Consolas"/>
          <w:sz w:val="19"/>
          <w:szCs w:val="19"/>
        </w:rPr>
        <w:t>ABN</w:t>
      </w:r>
      <w:r>
        <w:rPr>
          <w:rFonts w:ascii="Consolas" w:hAnsi="Consolas"/>
          <w:sz w:val="19"/>
          <w:szCs w:val="19"/>
        </w:rPr>
        <w:t>;</w:t>
      </w:r>
    </w:p>
    <w:p w14:paraId="661AA64B" w14:textId="77777777" w:rsidR="00436861" w:rsidRPr="00110F41" w:rsidRDefault="00436861" w:rsidP="00436861">
      <w:pPr>
        <w:pStyle w:val="InputBoxMed"/>
        <w:framePr w:wrap="around"/>
        <w:spacing w:after="0" w:line="240" w:lineRule="auto"/>
        <w:rPr>
          <w:rFonts w:ascii="Consolas" w:hAnsi="Consolas"/>
          <w:sz w:val="19"/>
          <w:szCs w:val="19"/>
        </w:rPr>
      </w:pPr>
    </w:p>
    <w:p w14:paraId="276A81A2"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Licence_No FirstName LastName</w:t>
      </w:r>
      <w:r>
        <w:rPr>
          <w:rFonts w:ascii="Consolas" w:hAnsi="Consolas"/>
          <w:sz w:val="19"/>
          <w:szCs w:val="19"/>
        </w:rPr>
        <w:t xml:space="preserve"> </w:t>
      </w:r>
      <w:r w:rsidRPr="00110F41">
        <w:rPr>
          <w:rFonts w:ascii="Consolas" w:hAnsi="Consolas"/>
          <w:sz w:val="19"/>
          <w:szCs w:val="19"/>
        </w:rPr>
        <w:t>CompanyName</w:t>
      </w:r>
    </w:p>
    <w:p w14:paraId="3BFBFD64"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 --------- ---------- --------------------------------</w:t>
      </w:r>
    </w:p>
    <w:p w14:paraId="4D34C17D"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1593PD</w:t>
      </w:r>
      <w:r>
        <w:rPr>
          <w:rFonts w:ascii="Consolas" w:hAnsi="Consolas"/>
          <w:sz w:val="19"/>
          <w:szCs w:val="19"/>
        </w:rPr>
        <w:t xml:space="preserve"> </w:t>
      </w:r>
      <w:r w:rsidRPr="00110F41">
        <w:rPr>
          <w:rFonts w:ascii="Consolas" w:hAnsi="Consolas"/>
          <w:sz w:val="19"/>
          <w:szCs w:val="19"/>
        </w:rPr>
        <w:t>Donald</w:t>
      </w:r>
      <w:r>
        <w:rPr>
          <w:rFonts w:ascii="Consolas" w:hAnsi="Consolas"/>
          <w:sz w:val="19"/>
          <w:szCs w:val="19"/>
        </w:rPr>
        <w:t xml:space="preserve"> </w:t>
      </w:r>
      <w:r w:rsidRPr="00110F41">
        <w:rPr>
          <w:rFonts w:ascii="Consolas" w:hAnsi="Consolas"/>
          <w:sz w:val="19"/>
          <w:szCs w:val="19"/>
        </w:rPr>
        <w:t>White</w:t>
      </w:r>
      <w:r>
        <w:rPr>
          <w:rFonts w:ascii="Consolas" w:hAnsi="Consolas"/>
          <w:sz w:val="19"/>
          <w:szCs w:val="19"/>
        </w:rPr>
        <w:t xml:space="preserve"> </w:t>
      </w:r>
      <w:r w:rsidRPr="00110F41">
        <w:rPr>
          <w:rFonts w:ascii="Consolas" w:hAnsi="Consolas"/>
          <w:sz w:val="19"/>
          <w:szCs w:val="19"/>
        </w:rPr>
        <w:t>Bestever Transport</w:t>
      </w:r>
    </w:p>
    <w:p w14:paraId="7BEFC248"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2765GF</w:t>
      </w:r>
      <w:r>
        <w:rPr>
          <w:rFonts w:ascii="Consolas" w:hAnsi="Consolas"/>
          <w:sz w:val="19"/>
          <w:szCs w:val="19"/>
        </w:rPr>
        <w:t xml:space="preserve"> </w:t>
      </w:r>
      <w:r w:rsidRPr="00110F41">
        <w:rPr>
          <w:rFonts w:ascii="Consolas" w:hAnsi="Consolas"/>
          <w:sz w:val="19"/>
          <w:szCs w:val="19"/>
        </w:rPr>
        <w:t>John</w:t>
      </w:r>
      <w:r>
        <w:rPr>
          <w:rFonts w:ascii="Consolas" w:hAnsi="Consolas"/>
          <w:sz w:val="19"/>
          <w:szCs w:val="19"/>
        </w:rPr>
        <w:t xml:space="preserve"> </w:t>
      </w:r>
      <w:r w:rsidRPr="00110F41">
        <w:rPr>
          <w:rFonts w:ascii="Consolas" w:hAnsi="Consolas"/>
          <w:sz w:val="19"/>
          <w:szCs w:val="19"/>
        </w:rPr>
        <w:t>Smith</w:t>
      </w:r>
      <w:r>
        <w:rPr>
          <w:rFonts w:ascii="Consolas" w:hAnsi="Consolas"/>
          <w:sz w:val="19"/>
          <w:szCs w:val="19"/>
        </w:rPr>
        <w:t xml:space="preserve"> </w:t>
      </w:r>
      <w:r w:rsidRPr="00110F41">
        <w:rPr>
          <w:rFonts w:ascii="Consolas" w:hAnsi="Consolas"/>
          <w:sz w:val="19"/>
          <w:szCs w:val="19"/>
        </w:rPr>
        <w:t>Lockwood Couriers &amp; Taxi Trucks</w:t>
      </w:r>
    </w:p>
    <w:p w14:paraId="37FD373F"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28476653</w:t>
      </w:r>
      <w:r>
        <w:rPr>
          <w:rFonts w:ascii="Consolas" w:hAnsi="Consolas"/>
          <w:sz w:val="19"/>
          <w:szCs w:val="19"/>
        </w:rPr>
        <w:t xml:space="preserve"> </w:t>
      </w:r>
      <w:r w:rsidRPr="00110F41">
        <w:rPr>
          <w:rFonts w:ascii="Consolas" w:hAnsi="Consolas"/>
          <w:sz w:val="19"/>
          <w:szCs w:val="19"/>
        </w:rPr>
        <w:t>Yu</w:t>
      </w:r>
      <w:r>
        <w:rPr>
          <w:rFonts w:ascii="Consolas" w:hAnsi="Consolas"/>
          <w:sz w:val="19"/>
          <w:szCs w:val="19"/>
        </w:rPr>
        <w:t xml:space="preserve"> </w:t>
      </w:r>
      <w:r w:rsidRPr="00110F41">
        <w:rPr>
          <w:rFonts w:ascii="Consolas" w:hAnsi="Consolas"/>
          <w:sz w:val="19"/>
          <w:szCs w:val="19"/>
        </w:rPr>
        <w:t>Shoiwheng</w:t>
      </w:r>
      <w:r>
        <w:rPr>
          <w:rFonts w:ascii="Consolas" w:hAnsi="Consolas"/>
          <w:sz w:val="19"/>
          <w:szCs w:val="19"/>
        </w:rPr>
        <w:t xml:space="preserve"> </w:t>
      </w:r>
      <w:r w:rsidRPr="00110F41">
        <w:rPr>
          <w:rFonts w:ascii="Consolas" w:hAnsi="Consolas"/>
          <w:sz w:val="19"/>
          <w:szCs w:val="19"/>
        </w:rPr>
        <w:t>Bestever Transport</w:t>
      </w:r>
    </w:p>
    <w:p w14:paraId="083D45BB"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3173BC</w:t>
      </w:r>
      <w:r>
        <w:rPr>
          <w:rFonts w:ascii="Consolas" w:hAnsi="Consolas"/>
          <w:sz w:val="19"/>
          <w:szCs w:val="19"/>
        </w:rPr>
        <w:t xml:space="preserve"> </w:t>
      </w:r>
      <w:r w:rsidRPr="00110F41">
        <w:rPr>
          <w:rFonts w:ascii="Consolas" w:hAnsi="Consolas"/>
          <w:sz w:val="19"/>
          <w:szCs w:val="19"/>
        </w:rPr>
        <w:t>Mary</w:t>
      </w:r>
      <w:r>
        <w:rPr>
          <w:rFonts w:ascii="Consolas" w:hAnsi="Consolas"/>
          <w:sz w:val="19"/>
          <w:szCs w:val="19"/>
        </w:rPr>
        <w:t xml:space="preserve"> </w:t>
      </w:r>
      <w:r w:rsidRPr="00110F41">
        <w:rPr>
          <w:rFonts w:ascii="Consolas" w:hAnsi="Consolas"/>
          <w:sz w:val="19"/>
          <w:szCs w:val="19"/>
        </w:rPr>
        <w:t>Dilberry</w:t>
      </w:r>
      <w:r>
        <w:rPr>
          <w:rFonts w:ascii="Consolas" w:hAnsi="Consolas"/>
          <w:sz w:val="19"/>
          <w:szCs w:val="19"/>
        </w:rPr>
        <w:t xml:space="preserve"> </w:t>
      </w:r>
      <w:r w:rsidRPr="00110F41">
        <w:rPr>
          <w:rFonts w:ascii="Consolas" w:hAnsi="Consolas"/>
          <w:sz w:val="19"/>
          <w:szCs w:val="19"/>
        </w:rPr>
        <w:t>Rocket Couriers</w:t>
      </w:r>
    </w:p>
    <w:p w14:paraId="31A8C23E"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43567482</w:t>
      </w:r>
      <w:r>
        <w:rPr>
          <w:rFonts w:ascii="Consolas" w:hAnsi="Consolas"/>
          <w:sz w:val="19"/>
          <w:szCs w:val="19"/>
        </w:rPr>
        <w:t xml:space="preserve"> </w:t>
      </w:r>
      <w:r w:rsidRPr="00110F41">
        <w:rPr>
          <w:rFonts w:ascii="Consolas" w:hAnsi="Consolas"/>
          <w:sz w:val="19"/>
          <w:szCs w:val="19"/>
        </w:rPr>
        <w:t>Nina</w:t>
      </w:r>
      <w:r>
        <w:rPr>
          <w:rFonts w:ascii="Consolas" w:hAnsi="Consolas"/>
          <w:sz w:val="19"/>
          <w:szCs w:val="19"/>
        </w:rPr>
        <w:t xml:space="preserve"> </w:t>
      </w:r>
      <w:r w:rsidRPr="00110F41">
        <w:rPr>
          <w:rFonts w:ascii="Consolas" w:hAnsi="Consolas"/>
          <w:sz w:val="19"/>
          <w:szCs w:val="19"/>
        </w:rPr>
        <w:t>Johansen</w:t>
      </w:r>
      <w:r>
        <w:rPr>
          <w:rFonts w:ascii="Consolas" w:hAnsi="Consolas"/>
          <w:sz w:val="19"/>
          <w:szCs w:val="19"/>
        </w:rPr>
        <w:t xml:space="preserve"> </w:t>
      </w:r>
      <w:r w:rsidRPr="00110F41">
        <w:rPr>
          <w:rFonts w:ascii="Consolas" w:hAnsi="Consolas"/>
          <w:sz w:val="19"/>
          <w:szCs w:val="19"/>
        </w:rPr>
        <w:t>Lockwood Couriers &amp; Taxi Trucks</w:t>
      </w:r>
    </w:p>
    <w:p w14:paraId="32309DEA"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4433JK</w:t>
      </w:r>
      <w:r>
        <w:rPr>
          <w:rFonts w:ascii="Consolas" w:hAnsi="Consolas"/>
          <w:sz w:val="19"/>
          <w:szCs w:val="19"/>
        </w:rPr>
        <w:t xml:space="preserve"> </w:t>
      </w:r>
      <w:r w:rsidRPr="00110F41">
        <w:rPr>
          <w:rFonts w:ascii="Consolas" w:hAnsi="Consolas"/>
          <w:sz w:val="19"/>
          <w:szCs w:val="19"/>
        </w:rPr>
        <w:t>David</w:t>
      </w:r>
      <w:r>
        <w:rPr>
          <w:rFonts w:ascii="Consolas" w:hAnsi="Consolas"/>
          <w:sz w:val="19"/>
          <w:szCs w:val="19"/>
        </w:rPr>
        <w:t xml:space="preserve"> </w:t>
      </w:r>
      <w:r w:rsidRPr="00110F41">
        <w:rPr>
          <w:rFonts w:ascii="Consolas" w:hAnsi="Consolas"/>
          <w:sz w:val="19"/>
          <w:szCs w:val="19"/>
        </w:rPr>
        <w:t>Livingston Rocket Couriers</w:t>
      </w:r>
    </w:p>
    <w:p w14:paraId="0E26E83C"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57463289</w:t>
      </w:r>
      <w:r>
        <w:rPr>
          <w:rFonts w:ascii="Consolas" w:hAnsi="Consolas"/>
          <w:sz w:val="19"/>
          <w:szCs w:val="19"/>
        </w:rPr>
        <w:t xml:space="preserve"> </w:t>
      </w:r>
      <w:r w:rsidRPr="00110F41">
        <w:rPr>
          <w:rFonts w:ascii="Consolas" w:hAnsi="Consolas"/>
          <w:sz w:val="19"/>
          <w:szCs w:val="19"/>
        </w:rPr>
        <w:t>Marium</w:t>
      </w:r>
      <w:r>
        <w:rPr>
          <w:rFonts w:ascii="Consolas" w:hAnsi="Consolas"/>
          <w:sz w:val="19"/>
          <w:szCs w:val="19"/>
        </w:rPr>
        <w:t xml:space="preserve"> </w:t>
      </w:r>
      <w:r w:rsidRPr="00110F41">
        <w:rPr>
          <w:rFonts w:ascii="Consolas" w:hAnsi="Consolas"/>
          <w:sz w:val="19"/>
          <w:szCs w:val="19"/>
        </w:rPr>
        <w:t>Hashemi</w:t>
      </w:r>
      <w:r>
        <w:rPr>
          <w:rFonts w:ascii="Consolas" w:hAnsi="Consolas"/>
          <w:sz w:val="19"/>
          <w:szCs w:val="19"/>
        </w:rPr>
        <w:t xml:space="preserve"> </w:t>
      </w:r>
      <w:r w:rsidRPr="00110F41">
        <w:rPr>
          <w:rFonts w:ascii="Consolas" w:hAnsi="Consolas"/>
          <w:sz w:val="19"/>
          <w:szCs w:val="19"/>
        </w:rPr>
        <w:t>Bestever Transport</w:t>
      </w:r>
    </w:p>
    <w:p w14:paraId="05A8118E"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57463576</w:t>
      </w:r>
      <w:r>
        <w:rPr>
          <w:rFonts w:ascii="Consolas" w:hAnsi="Consolas"/>
          <w:sz w:val="19"/>
          <w:szCs w:val="19"/>
        </w:rPr>
        <w:t xml:space="preserve"> </w:t>
      </w:r>
      <w:r w:rsidRPr="00110F41">
        <w:rPr>
          <w:rFonts w:ascii="Consolas" w:hAnsi="Consolas"/>
          <w:sz w:val="19"/>
          <w:szCs w:val="19"/>
        </w:rPr>
        <w:t>Barry</w:t>
      </w:r>
      <w:r>
        <w:rPr>
          <w:rFonts w:ascii="Consolas" w:hAnsi="Consolas"/>
          <w:sz w:val="19"/>
          <w:szCs w:val="19"/>
        </w:rPr>
        <w:t xml:space="preserve"> </w:t>
      </w:r>
      <w:r w:rsidRPr="00110F41">
        <w:rPr>
          <w:rFonts w:ascii="Consolas" w:hAnsi="Consolas"/>
          <w:sz w:val="19"/>
          <w:szCs w:val="19"/>
        </w:rPr>
        <w:t>Brown</w:t>
      </w:r>
      <w:r>
        <w:rPr>
          <w:rFonts w:ascii="Consolas" w:hAnsi="Consolas"/>
          <w:sz w:val="19"/>
          <w:szCs w:val="19"/>
        </w:rPr>
        <w:t xml:space="preserve"> </w:t>
      </w:r>
      <w:r w:rsidRPr="00110F41">
        <w:rPr>
          <w:rFonts w:ascii="Consolas" w:hAnsi="Consolas"/>
          <w:sz w:val="19"/>
          <w:szCs w:val="19"/>
        </w:rPr>
        <w:t>Rocket Couriers</w:t>
      </w:r>
    </w:p>
    <w:p w14:paraId="1BB61A34"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7465SW</w:t>
      </w:r>
      <w:r>
        <w:rPr>
          <w:rFonts w:ascii="Consolas" w:hAnsi="Consolas"/>
          <w:sz w:val="19"/>
          <w:szCs w:val="19"/>
        </w:rPr>
        <w:t xml:space="preserve"> </w:t>
      </w:r>
      <w:r w:rsidRPr="00110F41">
        <w:rPr>
          <w:rFonts w:ascii="Consolas" w:hAnsi="Consolas"/>
          <w:sz w:val="19"/>
          <w:szCs w:val="19"/>
        </w:rPr>
        <w:t>Peter</w:t>
      </w:r>
      <w:r>
        <w:rPr>
          <w:rFonts w:ascii="Consolas" w:hAnsi="Consolas"/>
          <w:sz w:val="19"/>
          <w:szCs w:val="19"/>
        </w:rPr>
        <w:t xml:space="preserve"> </w:t>
      </w:r>
      <w:r w:rsidRPr="00110F41">
        <w:rPr>
          <w:rFonts w:ascii="Consolas" w:hAnsi="Consolas"/>
          <w:sz w:val="19"/>
          <w:szCs w:val="19"/>
        </w:rPr>
        <w:t>Anderton</w:t>
      </w:r>
      <w:r>
        <w:rPr>
          <w:rFonts w:ascii="Consolas" w:hAnsi="Consolas"/>
          <w:sz w:val="19"/>
          <w:szCs w:val="19"/>
        </w:rPr>
        <w:t xml:space="preserve"> </w:t>
      </w:r>
      <w:r w:rsidRPr="00110F41">
        <w:rPr>
          <w:rFonts w:ascii="Consolas" w:hAnsi="Consolas"/>
          <w:sz w:val="19"/>
          <w:szCs w:val="19"/>
        </w:rPr>
        <w:t>Lockwood Couriers &amp; Taxi Trucks</w:t>
      </w:r>
    </w:p>
    <w:p w14:paraId="3417F769" w14:textId="77777777" w:rsidR="00436861" w:rsidRPr="00110F41" w:rsidRDefault="00436861" w:rsidP="00436861">
      <w:pPr>
        <w:pStyle w:val="InputBoxMed"/>
        <w:framePr w:wrap="around"/>
        <w:spacing w:after="0" w:line="240" w:lineRule="auto"/>
        <w:rPr>
          <w:rFonts w:ascii="Consolas" w:hAnsi="Consolas"/>
          <w:sz w:val="19"/>
          <w:szCs w:val="19"/>
        </w:rPr>
      </w:pPr>
      <w:r w:rsidRPr="00110F41">
        <w:rPr>
          <w:rFonts w:ascii="Consolas" w:hAnsi="Consolas"/>
          <w:sz w:val="19"/>
          <w:szCs w:val="19"/>
        </w:rPr>
        <w:t>75849857</w:t>
      </w:r>
      <w:r>
        <w:rPr>
          <w:rFonts w:ascii="Consolas" w:hAnsi="Consolas"/>
          <w:sz w:val="19"/>
          <w:szCs w:val="19"/>
        </w:rPr>
        <w:t xml:space="preserve"> </w:t>
      </w:r>
      <w:r w:rsidRPr="00110F41">
        <w:rPr>
          <w:rFonts w:ascii="Consolas" w:hAnsi="Consolas"/>
          <w:sz w:val="19"/>
          <w:szCs w:val="19"/>
        </w:rPr>
        <w:t>Sharon</w:t>
      </w:r>
      <w:r>
        <w:rPr>
          <w:rFonts w:ascii="Consolas" w:hAnsi="Consolas"/>
          <w:sz w:val="19"/>
          <w:szCs w:val="19"/>
        </w:rPr>
        <w:t xml:space="preserve"> </w:t>
      </w:r>
      <w:r w:rsidRPr="00110F41">
        <w:rPr>
          <w:rFonts w:ascii="Consolas" w:hAnsi="Consolas"/>
          <w:sz w:val="19"/>
          <w:szCs w:val="19"/>
        </w:rPr>
        <w:t>Branson</w:t>
      </w:r>
      <w:r>
        <w:rPr>
          <w:rFonts w:ascii="Consolas" w:hAnsi="Consolas"/>
          <w:sz w:val="19"/>
          <w:szCs w:val="19"/>
        </w:rPr>
        <w:t xml:space="preserve"> </w:t>
      </w:r>
      <w:r w:rsidRPr="00110F41">
        <w:rPr>
          <w:rFonts w:ascii="Consolas" w:hAnsi="Consolas"/>
          <w:sz w:val="19"/>
          <w:szCs w:val="19"/>
        </w:rPr>
        <w:t>Bestever Transport</w:t>
      </w:r>
    </w:p>
    <w:p w14:paraId="167B4BAB" w14:textId="77777777" w:rsidR="00436861" w:rsidRPr="001F3B63" w:rsidRDefault="00436861" w:rsidP="00436861">
      <w:pPr>
        <w:pStyle w:val="InputBoxMed"/>
        <w:framePr w:wrap="around"/>
        <w:spacing w:after="0" w:line="240" w:lineRule="auto"/>
      </w:pPr>
      <w:r w:rsidRPr="00110F41">
        <w:rPr>
          <w:rFonts w:ascii="Consolas" w:hAnsi="Consolas"/>
          <w:sz w:val="19"/>
          <w:szCs w:val="19"/>
        </w:rPr>
        <w:t>84756748</w:t>
      </w:r>
      <w:r>
        <w:rPr>
          <w:rFonts w:ascii="Consolas" w:hAnsi="Consolas"/>
          <w:sz w:val="19"/>
          <w:szCs w:val="19"/>
        </w:rPr>
        <w:t xml:space="preserve"> </w:t>
      </w:r>
      <w:r w:rsidRPr="00110F41">
        <w:rPr>
          <w:rFonts w:ascii="Consolas" w:hAnsi="Consolas"/>
          <w:sz w:val="19"/>
          <w:szCs w:val="19"/>
        </w:rPr>
        <w:t>Andrew</w:t>
      </w:r>
      <w:r>
        <w:rPr>
          <w:rFonts w:ascii="Consolas" w:hAnsi="Consolas"/>
          <w:sz w:val="19"/>
          <w:szCs w:val="19"/>
        </w:rPr>
        <w:t xml:space="preserve"> </w:t>
      </w:r>
      <w:r w:rsidRPr="00110F41">
        <w:rPr>
          <w:rFonts w:ascii="Consolas" w:hAnsi="Consolas"/>
          <w:sz w:val="19"/>
          <w:szCs w:val="19"/>
        </w:rPr>
        <w:t>Davidson</w:t>
      </w:r>
      <w:r>
        <w:rPr>
          <w:rFonts w:ascii="Consolas" w:hAnsi="Consolas"/>
          <w:sz w:val="19"/>
          <w:szCs w:val="19"/>
        </w:rPr>
        <w:t xml:space="preserve"> </w:t>
      </w:r>
      <w:r w:rsidRPr="00110F41">
        <w:rPr>
          <w:rFonts w:ascii="Consolas" w:hAnsi="Consolas"/>
          <w:sz w:val="19"/>
          <w:szCs w:val="19"/>
        </w:rPr>
        <w:t>Bestever Transport</w:t>
      </w:r>
    </w:p>
    <w:p w14:paraId="13128E67" w14:textId="77777777" w:rsidR="00436861" w:rsidRDefault="00436861" w:rsidP="00436861">
      <w:pPr>
        <w:pStyle w:val="Body"/>
      </w:pPr>
      <w:r>
        <w:t>Where previously the tables were listed in the FROM clause separated by a comma, they are now separated by the INNER JOIN keywords. The joining conditions that were previously defined in the WHERE clause are now listed following the second table name and preceded with the ON keyword.</w:t>
      </w:r>
    </w:p>
    <w:p w14:paraId="49EDD07F" w14:textId="77777777" w:rsidR="00436861" w:rsidRDefault="00436861" w:rsidP="00FA25C7">
      <w:pPr>
        <w:pStyle w:val="Heading4"/>
      </w:pPr>
      <w:r>
        <w:t>Using INNER JOINs with more than two tables</w:t>
      </w:r>
    </w:p>
    <w:p w14:paraId="43647220" w14:textId="77777777" w:rsidR="00436861" w:rsidRDefault="00436861" w:rsidP="00436861">
      <w:pPr>
        <w:pStyle w:val="Body"/>
      </w:pPr>
      <w:r>
        <w:t>You can also use joins for queries that list data from more than two tables.</w:t>
      </w:r>
    </w:p>
    <w:p w14:paraId="7F7B153B" w14:textId="77777777" w:rsidR="00436861" w:rsidRDefault="00436861" w:rsidP="00436861">
      <w:pPr>
        <w:pStyle w:val="Body"/>
      </w:pPr>
      <w:r>
        <w:t xml:space="preserve">The next query selects data from all the tables in the database and lists the driver’s licence number, the driver’s last name, the ID of the vehicle types they’re accredited to drive, the expiry date of the driver’s accreditation, the vehicle registration number and the company names of those </w:t>
      </w:r>
      <w:r w:rsidRPr="00A03D56">
        <w:t xml:space="preserve">companies that </w:t>
      </w:r>
      <w:r>
        <w:t>own those types of vehicle. Note the introduction of the use of parentheses to control the joining of the tables.</w:t>
      </w:r>
    </w:p>
    <w:p w14:paraId="2FEA6FF2"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sidRPr="007102FE">
        <w:rPr>
          <w:rFonts w:ascii="Consolas" w:hAnsi="Consolas"/>
          <w:color w:val="0000FF"/>
          <w:sz w:val="19"/>
          <w:szCs w:val="19"/>
        </w:rPr>
        <w:lastRenderedPageBreak/>
        <w:t>SELECT</w:t>
      </w:r>
      <w:r w:rsidRPr="007102FE">
        <w:rPr>
          <w:rFonts w:ascii="Consolas" w:hAnsi="Consolas"/>
          <w:sz w:val="19"/>
          <w:szCs w:val="19"/>
        </w:rPr>
        <w:tab/>
        <w:t>d</w:t>
      </w:r>
      <w:r w:rsidRPr="007102FE">
        <w:rPr>
          <w:rFonts w:ascii="Consolas" w:hAnsi="Consolas"/>
          <w:color w:val="808080"/>
          <w:sz w:val="19"/>
          <w:szCs w:val="19"/>
        </w:rPr>
        <w:t>.</w:t>
      </w:r>
      <w:r w:rsidRPr="007102FE">
        <w:rPr>
          <w:rFonts w:ascii="Consolas" w:hAnsi="Consolas"/>
          <w:sz w:val="19"/>
          <w:szCs w:val="19"/>
        </w:rPr>
        <w:t>Licence_No</w:t>
      </w:r>
      <w:r w:rsidRPr="007102FE">
        <w:rPr>
          <w:rFonts w:ascii="Consolas" w:hAnsi="Consolas"/>
          <w:color w:val="808080"/>
          <w:sz w:val="19"/>
          <w:szCs w:val="19"/>
        </w:rPr>
        <w:t>,</w:t>
      </w:r>
    </w:p>
    <w:p w14:paraId="4FD565F6"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Pr>
          <w:rFonts w:ascii="Consolas" w:hAnsi="Consolas"/>
          <w:sz w:val="19"/>
          <w:szCs w:val="19"/>
        </w:rPr>
        <w:tab/>
      </w:r>
      <w:r w:rsidRPr="007102FE">
        <w:rPr>
          <w:rFonts w:ascii="Consolas" w:hAnsi="Consolas"/>
          <w:sz w:val="19"/>
          <w:szCs w:val="19"/>
        </w:rPr>
        <w:t>d</w:t>
      </w:r>
      <w:r w:rsidRPr="007102FE">
        <w:rPr>
          <w:rFonts w:ascii="Consolas" w:hAnsi="Consolas"/>
          <w:color w:val="808080"/>
          <w:sz w:val="19"/>
          <w:szCs w:val="19"/>
        </w:rPr>
        <w:t>.</w:t>
      </w:r>
      <w:r w:rsidRPr="007102FE">
        <w:rPr>
          <w:rFonts w:ascii="Consolas" w:hAnsi="Consolas"/>
          <w:sz w:val="19"/>
          <w:szCs w:val="19"/>
        </w:rPr>
        <w:t>LastName</w:t>
      </w:r>
      <w:r w:rsidRPr="007102FE">
        <w:rPr>
          <w:rFonts w:ascii="Consolas" w:hAnsi="Consolas"/>
          <w:color w:val="808080"/>
          <w:sz w:val="19"/>
          <w:szCs w:val="19"/>
        </w:rPr>
        <w:t>,</w:t>
      </w:r>
    </w:p>
    <w:p w14:paraId="48B58068"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Pr>
          <w:rFonts w:ascii="Consolas" w:hAnsi="Consolas"/>
          <w:sz w:val="19"/>
          <w:szCs w:val="19"/>
        </w:rPr>
        <w:tab/>
      </w:r>
      <w:r w:rsidRPr="007102FE">
        <w:rPr>
          <w:rFonts w:ascii="Consolas" w:hAnsi="Consolas"/>
          <w:sz w:val="19"/>
          <w:szCs w:val="19"/>
        </w:rPr>
        <w:t>a</w:t>
      </w:r>
      <w:r w:rsidRPr="007102FE">
        <w:rPr>
          <w:rFonts w:ascii="Consolas" w:hAnsi="Consolas"/>
          <w:color w:val="808080"/>
          <w:sz w:val="19"/>
          <w:szCs w:val="19"/>
        </w:rPr>
        <w:t>.</w:t>
      </w:r>
      <w:r w:rsidRPr="007102FE">
        <w:rPr>
          <w:rFonts w:ascii="Consolas" w:hAnsi="Consolas"/>
          <w:sz w:val="19"/>
          <w:szCs w:val="19"/>
        </w:rPr>
        <w:t>VehicleType_ID</w:t>
      </w:r>
      <w:r w:rsidRPr="007102FE">
        <w:rPr>
          <w:rFonts w:ascii="Consolas" w:hAnsi="Consolas"/>
          <w:color w:val="808080"/>
          <w:sz w:val="19"/>
          <w:szCs w:val="19"/>
        </w:rPr>
        <w:t>,</w:t>
      </w:r>
    </w:p>
    <w:p w14:paraId="760C0127"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Pr>
          <w:rFonts w:ascii="Consolas" w:hAnsi="Consolas"/>
          <w:sz w:val="19"/>
          <w:szCs w:val="19"/>
        </w:rPr>
        <w:tab/>
      </w:r>
      <w:r w:rsidRPr="007102FE">
        <w:rPr>
          <w:rFonts w:ascii="Consolas" w:hAnsi="Consolas"/>
          <w:sz w:val="19"/>
          <w:szCs w:val="19"/>
        </w:rPr>
        <w:t>a</w:t>
      </w:r>
      <w:r w:rsidRPr="007102FE">
        <w:rPr>
          <w:rFonts w:ascii="Consolas" w:hAnsi="Consolas"/>
          <w:color w:val="808080"/>
          <w:sz w:val="19"/>
          <w:szCs w:val="19"/>
        </w:rPr>
        <w:t>.</w:t>
      </w:r>
      <w:r w:rsidRPr="007102FE">
        <w:rPr>
          <w:rFonts w:ascii="Consolas" w:hAnsi="Consolas"/>
          <w:sz w:val="19"/>
          <w:szCs w:val="19"/>
        </w:rPr>
        <w:t>ExpiryDate</w:t>
      </w:r>
      <w:r w:rsidRPr="007102FE">
        <w:rPr>
          <w:rFonts w:ascii="Consolas" w:hAnsi="Consolas"/>
          <w:color w:val="808080"/>
          <w:sz w:val="19"/>
          <w:szCs w:val="19"/>
        </w:rPr>
        <w:t>,</w:t>
      </w:r>
    </w:p>
    <w:p w14:paraId="45951A2C"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Pr>
          <w:rFonts w:ascii="Consolas" w:hAnsi="Consolas"/>
          <w:sz w:val="19"/>
          <w:szCs w:val="19"/>
        </w:rPr>
        <w:tab/>
      </w:r>
      <w:r w:rsidRPr="007102FE">
        <w:rPr>
          <w:rFonts w:ascii="Consolas" w:hAnsi="Consolas"/>
          <w:sz w:val="19"/>
          <w:szCs w:val="19"/>
        </w:rPr>
        <w:t>v</w:t>
      </w:r>
      <w:r w:rsidRPr="007102FE">
        <w:rPr>
          <w:rFonts w:ascii="Consolas" w:hAnsi="Consolas"/>
          <w:color w:val="808080"/>
          <w:sz w:val="19"/>
          <w:szCs w:val="19"/>
        </w:rPr>
        <w:t>.</w:t>
      </w:r>
      <w:r w:rsidRPr="007102FE">
        <w:rPr>
          <w:rFonts w:ascii="Consolas" w:hAnsi="Consolas"/>
          <w:sz w:val="19"/>
          <w:szCs w:val="19"/>
        </w:rPr>
        <w:t>Registration_No</w:t>
      </w:r>
      <w:r w:rsidRPr="007102FE">
        <w:rPr>
          <w:rFonts w:ascii="Consolas" w:hAnsi="Consolas"/>
          <w:color w:val="808080"/>
          <w:sz w:val="19"/>
          <w:szCs w:val="19"/>
        </w:rPr>
        <w:t>,</w:t>
      </w:r>
    </w:p>
    <w:p w14:paraId="0419DE22"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Pr>
          <w:rFonts w:ascii="Consolas" w:hAnsi="Consolas"/>
          <w:sz w:val="19"/>
          <w:szCs w:val="19"/>
        </w:rPr>
        <w:tab/>
      </w:r>
      <w:r w:rsidRPr="007102FE">
        <w:rPr>
          <w:rFonts w:ascii="Consolas" w:hAnsi="Consolas"/>
          <w:sz w:val="19"/>
          <w:szCs w:val="19"/>
        </w:rPr>
        <w:t>c</w:t>
      </w:r>
      <w:r w:rsidRPr="007102FE">
        <w:rPr>
          <w:rFonts w:ascii="Consolas" w:hAnsi="Consolas"/>
          <w:color w:val="808080"/>
          <w:sz w:val="19"/>
          <w:szCs w:val="19"/>
        </w:rPr>
        <w:t>.</w:t>
      </w:r>
      <w:r w:rsidRPr="007102FE">
        <w:rPr>
          <w:rFonts w:ascii="Consolas" w:hAnsi="Consolas"/>
          <w:sz w:val="19"/>
          <w:szCs w:val="19"/>
        </w:rPr>
        <w:t>CompanyName</w:t>
      </w:r>
    </w:p>
    <w:p w14:paraId="6F6B7126"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sidRPr="007102FE">
        <w:rPr>
          <w:rFonts w:ascii="Consolas" w:hAnsi="Consolas"/>
          <w:color w:val="0000FF"/>
          <w:sz w:val="19"/>
          <w:szCs w:val="19"/>
        </w:rPr>
        <w:t>FROM</w:t>
      </w:r>
      <w:r w:rsidRPr="007102FE">
        <w:rPr>
          <w:rFonts w:ascii="Consolas" w:hAnsi="Consolas"/>
          <w:color w:val="0000FF"/>
          <w:sz w:val="19"/>
          <w:szCs w:val="19"/>
        </w:rPr>
        <w:tab/>
      </w:r>
      <w:r w:rsidRPr="007102FE">
        <w:rPr>
          <w:rFonts w:ascii="Consolas" w:hAnsi="Consolas"/>
          <w:color w:val="808080"/>
          <w:sz w:val="19"/>
          <w:szCs w:val="19"/>
        </w:rPr>
        <w:t>((((</w:t>
      </w:r>
      <w:r w:rsidRPr="007102FE">
        <w:rPr>
          <w:rFonts w:ascii="Consolas" w:hAnsi="Consolas"/>
          <w:sz w:val="19"/>
          <w:szCs w:val="19"/>
        </w:rPr>
        <w:t xml:space="preserve">DRIVER </w:t>
      </w:r>
      <w:r w:rsidRPr="007102FE">
        <w:rPr>
          <w:rFonts w:ascii="Consolas" w:hAnsi="Consolas"/>
          <w:color w:val="0000FF"/>
          <w:sz w:val="19"/>
          <w:szCs w:val="19"/>
        </w:rPr>
        <w:t>AS</w:t>
      </w:r>
      <w:r w:rsidRPr="007102FE">
        <w:rPr>
          <w:rFonts w:ascii="Consolas" w:hAnsi="Consolas"/>
          <w:sz w:val="19"/>
          <w:szCs w:val="19"/>
        </w:rPr>
        <w:t xml:space="preserve"> d</w:t>
      </w:r>
    </w:p>
    <w:p w14:paraId="07E0C4DB"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sidRPr="007102FE">
        <w:rPr>
          <w:rFonts w:ascii="Consolas" w:hAnsi="Consolas"/>
          <w:color w:val="808080"/>
          <w:sz w:val="19"/>
          <w:szCs w:val="19"/>
        </w:rPr>
        <w:t>INNER</w:t>
      </w:r>
      <w:r w:rsidRPr="007102FE">
        <w:rPr>
          <w:rFonts w:ascii="Consolas" w:hAnsi="Consolas"/>
          <w:sz w:val="19"/>
          <w:szCs w:val="19"/>
        </w:rPr>
        <w:t xml:space="preserve"> </w:t>
      </w:r>
      <w:r w:rsidRPr="007102FE">
        <w:rPr>
          <w:rFonts w:ascii="Consolas" w:hAnsi="Consolas"/>
          <w:color w:val="808080"/>
          <w:sz w:val="19"/>
          <w:szCs w:val="19"/>
        </w:rPr>
        <w:t>JOIN</w:t>
      </w:r>
      <w:r w:rsidRPr="007102FE">
        <w:rPr>
          <w:rFonts w:ascii="Consolas" w:hAnsi="Consolas"/>
          <w:sz w:val="19"/>
          <w:szCs w:val="19"/>
        </w:rPr>
        <w:t xml:space="preserve"> ACCREDITATION </w:t>
      </w:r>
      <w:r w:rsidRPr="007102FE">
        <w:rPr>
          <w:rFonts w:ascii="Consolas" w:hAnsi="Consolas"/>
          <w:color w:val="0000FF"/>
          <w:sz w:val="19"/>
          <w:szCs w:val="19"/>
        </w:rPr>
        <w:t>AS</w:t>
      </w:r>
      <w:r w:rsidRPr="007102FE">
        <w:rPr>
          <w:rFonts w:ascii="Consolas" w:hAnsi="Consolas"/>
          <w:sz w:val="19"/>
          <w:szCs w:val="19"/>
        </w:rPr>
        <w:t xml:space="preserve"> a </w:t>
      </w:r>
      <w:r w:rsidRPr="007102FE">
        <w:rPr>
          <w:rFonts w:ascii="Consolas" w:hAnsi="Consolas"/>
          <w:color w:val="0000FF"/>
          <w:sz w:val="19"/>
          <w:szCs w:val="19"/>
        </w:rPr>
        <w:t>ON</w:t>
      </w:r>
      <w:r w:rsidRPr="007102FE">
        <w:rPr>
          <w:rFonts w:ascii="Consolas" w:hAnsi="Consolas"/>
          <w:sz w:val="19"/>
          <w:szCs w:val="19"/>
        </w:rPr>
        <w:t xml:space="preserve"> d</w:t>
      </w:r>
      <w:r w:rsidRPr="007102FE">
        <w:rPr>
          <w:rFonts w:ascii="Consolas" w:hAnsi="Consolas"/>
          <w:color w:val="808080"/>
          <w:sz w:val="19"/>
          <w:szCs w:val="19"/>
        </w:rPr>
        <w:t>.</w:t>
      </w:r>
      <w:r w:rsidRPr="007102FE">
        <w:rPr>
          <w:rFonts w:ascii="Consolas" w:hAnsi="Consolas"/>
          <w:sz w:val="19"/>
          <w:szCs w:val="19"/>
        </w:rPr>
        <w:t xml:space="preserve">Licence_No </w:t>
      </w:r>
      <w:r w:rsidRPr="007102FE">
        <w:rPr>
          <w:rFonts w:ascii="Consolas" w:hAnsi="Consolas"/>
          <w:color w:val="808080"/>
          <w:sz w:val="19"/>
          <w:szCs w:val="19"/>
        </w:rPr>
        <w:t>=</w:t>
      </w:r>
      <w:r w:rsidRPr="007102FE">
        <w:rPr>
          <w:rFonts w:ascii="Consolas" w:hAnsi="Consolas"/>
          <w:sz w:val="19"/>
          <w:szCs w:val="19"/>
        </w:rPr>
        <w:t xml:space="preserve"> a</w:t>
      </w:r>
      <w:r w:rsidRPr="007102FE">
        <w:rPr>
          <w:rFonts w:ascii="Consolas" w:hAnsi="Consolas"/>
          <w:color w:val="808080"/>
          <w:sz w:val="19"/>
          <w:szCs w:val="19"/>
        </w:rPr>
        <w:t>.</w:t>
      </w:r>
      <w:r w:rsidRPr="007102FE">
        <w:rPr>
          <w:rFonts w:ascii="Consolas" w:hAnsi="Consolas"/>
          <w:sz w:val="19"/>
          <w:szCs w:val="19"/>
        </w:rPr>
        <w:t>Licence_No</w:t>
      </w:r>
      <w:r w:rsidRPr="007102FE">
        <w:rPr>
          <w:rFonts w:ascii="Consolas" w:hAnsi="Consolas"/>
          <w:color w:val="808080"/>
          <w:sz w:val="19"/>
          <w:szCs w:val="19"/>
        </w:rPr>
        <w:t>)</w:t>
      </w:r>
    </w:p>
    <w:p w14:paraId="54ECB763"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sidRPr="007102FE">
        <w:rPr>
          <w:rFonts w:ascii="Consolas" w:hAnsi="Consolas"/>
          <w:color w:val="808080"/>
          <w:sz w:val="19"/>
          <w:szCs w:val="19"/>
        </w:rPr>
        <w:t>INNER</w:t>
      </w:r>
      <w:r w:rsidRPr="007102FE">
        <w:rPr>
          <w:rFonts w:ascii="Consolas" w:hAnsi="Consolas"/>
          <w:sz w:val="19"/>
          <w:szCs w:val="19"/>
        </w:rPr>
        <w:t xml:space="preserve"> </w:t>
      </w:r>
      <w:r w:rsidRPr="007102FE">
        <w:rPr>
          <w:rFonts w:ascii="Consolas" w:hAnsi="Consolas"/>
          <w:color w:val="808080"/>
          <w:sz w:val="19"/>
          <w:szCs w:val="19"/>
        </w:rPr>
        <w:t>JOIN</w:t>
      </w:r>
      <w:r w:rsidRPr="007102FE">
        <w:rPr>
          <w:rFonts w:ascii="Consolas" w:hAnsi="Consolas"/>
          <w:sz w:val="19"/>
          <w:szCs w:val="19"/>
        </w:rPr>
        <w:t xml:space="preserve"> VEHICLE_TYPE </w:t>
      </w:r>
      <w:r w:rsidRPr="007102FE">
        <w:rPr>
          <w:rFonts w:ascii="Consolas" w:hAnsi="Consolas"/>
          <w:color w:val="0000FF"/>
          <w:sz w:val="19"/>
          <w:szCs w:val="19"/>
        </w:rPr>
        <w:t>AS</w:t>
      </w:r>
      <w:r w:rsidRPr="007102FE">
        <w:rPr>
          <w:rFonts w:ascii="Consolas" w:hAnsi="Consolas"/>
          <w:sz w:val="19"/>
          <w:szCs w:val="19"/>
        </w:rPr>
        <w:t xml:space="preserve"> vt </w:t>
      </w:r>
      <w:r w:rsidRPr="007102FE">
        <w:rPr>
          <w:rFonts w:ascii="Consolas" w:hAnsi="Consolas"/>
          <w:color w:val="0000FF"/>
          <w:sz w:val="19"/>
          <w:szCs w:val="19"/>
        </w:rPr>
        <w:t>ON</w:t>
      </w:r>
      <w:r w:rsidRPr="007102FE">
        <w:rPr>
          <w:rFonts w:ascii="Consolas" w:hAnsi="Consolas"/>
          <w:sz w:val="19"/>
          <w:szCs w:val="19"/>
        </w:rPr>
        <w:t xml:space="preserve"> a</w:t>
      </w:r>
      <w:r w:rsidRPr="007102FE">
        <w:rPr>
          <w:rFonts w:ascii="Consolas" w:hAnsi="Consolas"/>
          <w:color w:val="808080"/>
          <w:sz w:val="19"/>
          <w:szCs w:val="19"/>
        </w:rPr>
        <w:t>.</w:t>
      </w:r>
      <w:r w:rsidRPr="007102FE">
        <w:rPr>
          <w:rFonts w:ascii="Consolas" w:hAnsi="Consolas"/>
          <w:sz w:val="19"/>
          <w:szCs w:val="19"/>
        </w:rPr>
        <w:t xml:space="preserve">VehicleType_ID </w:t>
      </w:r>
      <w:r w:rsidRPr="007102FE">
        <w:rPr>
          <w:rFonts w:ascii="Consolas" w:hAnsi="Consolas"/>
          <w:color w:val="808080"/>
          <w:sz w:val="19"/>
          <w:szCs w:val="19"/>
        </w:rPr>
        <w:t>=</w:t>
      </w:r>
      <w:r w:rsidRPr="007102FE">
        <w:rPr>
          <w:rFonts w:ascii="Consolas" w:hAnsi="Consolas"/>
          <w:sz w:val="19"/>
          <w:szCs w:val="19"/>
        </w:rPr>
        <w:t xml:space="preserve"> vt</w:t>
      </w:r>
      <w:r w:rsidRPr="007102FE">
        <w:rPr>
          <w:rFonts w:ascii="Consolas" w:hAnsi="Consolas"/>
          <w:color w:val="808080"/>
          <w:sz w:val="19"/>
          <w:szCs w:val="19"/>
        </w:rPr>
        <w:t>.</w:t>
      </w:r>
      <w:r w:rsidRPr="007102FE">
        <w:rPr>
          <w:rFonts w:ascii="Consolas" w:hAnsi="Consolas"/>
          <w:sz w:val="19"/>
          <w:szCs w:val="19"/>
        </w:rPr>
        <w:t>VehicleType_ID</w:t>
      </w:r>
      <w:r w:rsidRPr="007102FE">
        <w:rPr>
          <w:rFonts w:ascii="Consolas" w:hAnsi="Consolas"/>
          <w:color w:val="808080"/>
          <w:sz w:val="19"/>
          <w:szCs w:val="19"/>
        </w:rPr>
        <w:t>)</w:t>
      </w:r>
    </w:p>
    <w:p w14:paraId="184422CA" w14:textId="77777777" w:rsidR="00436861" w:rsidRPr="007102FE" w:rsidRDefault="00436861" w:rsidP="00436861">
      <w:pPr>
        <w:pStyle w:val="InputBoxMed"/>
        <w:framePr w:w="10181" w:wrap="around" w:hAnchor="page" w:x="840"/>
        <w:spacing w:after="0" w:line="240" w:lineRule="auto"/>
        <w:rPr>
          <w:rFonts w:ascii="Consolas" w:hAnsi="Consolas"/>
          <w:sz w:val="19"/>
          <w:szCs w:val="19"/>
        </w:rPr>
      </w:pPr>
      <w:r w:rsidRPr="007102FE">
        <w:rPr>
          <w:rFonts w:ascii="Consolas" w:hAnsi="Consolas"/>
          <w:color w:val="808080"/>
          <w:sz w:val="19"/>
          <w:szCs w:val="19"/>
        </w:rPr>
        <w:t>INNER</w:t>
      </w:r>
      <w:r w:rsidRPr="007102FE">
        <w:rPr>
          <w:rFonts w:ascii="Consolas" w:hAnsi="Consolas"/>
          <w:sz w:val="19"/>
          <w:szCs w:val="19"/>
        </w:rPr>
        <w:t xml:space="preserve"> </w:t>
      </w:r>
      <w:r w:rsidRPr="007102FE">
        <w:rPr>
          <w:rFonts w:ascii="Consolas" w:hAnsi="Consolas"/>
          <w:color w:val="808080"/>
          <w:sz w:val="19"/>
          <w:szCs w:val="19"/>
        </w:rPr>
        <w:t>JOIN</w:t>
      </w:r>
      <w:r w:rsidRPr="007102FE">
        <w:rPr>
          <w:rFonts w:ascii="Consolas" w:hAnsi="Consolas"/>
          <w:sz w:val="19"/>
          <w:szCs w:val="19"/>
        </w:rPr>
        <w:t xml:space="preserve"> VEHICLE </w:t>
      </w:r>
      <w:r w:rsidRPr="007102FE">
        <w:rPr>
          <w:rFonts w:ascii="Consolas" w:hAnsi="Consolas"/>
          <w:color w:val="0000FF"/>
          <w:sz w:val="19"/>
          <w:szCs w:val="19"/>
        </w:rPr>
        <w:t>AS</w:t>
      </w:r>
      <w:r w:rsidRPr="007102FE">
        <w:rPr>
          <w:rFonts w:ascii="Consolas" w:hAnsi="Consolas"/>
          <w:sz w:val="19"/>
          <w:szCs w:val="19"/>
        </w:rPr>
        <w:t xml:space="preserve"> v </w:t>
      </w:r>
      <w:r w:rsidRPr="007102FE">
        <w:rPr>
          <w:rFonts w:ascii="Consolas" w:hAnsi="Consolas"/>
          <w:color w:val="0000FF"/>
          <w:sz w:val="19"/>
          <w:szCs w:val="19"/>
        </w:rPr>
        <w:t>ON</w:t>
      </w:r>
      <w:r w:rsidRPr="007102FE">
        <w:rPr>
          <w:rFonts w:ascii="Consolas" w:hAnsi="Consolas"/>
          <w:sz w:val="19"/>
          <w:szCs w:val="19"/>
        </w:rPr>
        <w:t xml:space="preserve"> vt</w:t>
      </w:r>
      <w:r w:rsidRPr="007102FE">
        <w:rPr>
          <w:rFonts w:ascii="Consolas" w:hAnsi="Consolas"/>
          <w:color w:val="808080"/>
          <w:sz w:val="19"/>
          <w:szCs w:val="19"/>
        </w:rPr>
        <w:t>.</w:t>
      </w:r>
      <w:r w:rsidRPr="007102FE">
        <w:rPr>
          <w:rFonts w:ascii="Consolas" w:hAnsi="Consolas"/>
          <w:sz w:val="19"/>
          <w:szCs w:val="19"/>
        </w:rPr>
        <w:t xml:space="preserve">VehicleType_ID </w:t>
      </w:r>
      <w:r w:rsidRPr="007102FE">
        <w:rPr>
          <w:rFonts w:ascii="Consolas" w:hAnsi="Consolas"/>
          <w:color w:val="808080"/>
          <w:sz w:val="19"/>
          <w:szCs w:val="19"/>
        </w:rPr>
        <w:t>=</w:t>
      </w:r>
      <w:r w:rsidRPr="007102FE">
        <w:rPr>
          <w:rFonts w:ascii="Consolas" w:hAnsi="Consolas"/>
          <w:sz w:val="19"/>
          <w:szCs w:val="19"/>
        </w:rPr>
        <w:t xml:space="preserve"> v</w:t>
      </w:r>
      <w:r w:rsidRPr="007102FE">
        <w:rPr>
          <w:rFonts w:ascii="Consolas" w:hAnsi="Consolas"/>
          <w:color w:val="808080"/>
          <w:sz w:val="19"/>
          <w:szCs w:val="19"/>
        </w:rPr>
        <w:t>.</w:t>
      </w:r>
      <w:r w:rsidRPr="007102FE">
        <w:rPr>
          <w:rFonts w:ascii="Consolas" w:hAnsi="Consolas"/>
          <w:sz w:val="19"/>
          <w:szCs w:val="19"/>
        </w:rPr>
        <w:t>VehicleType_ID</w:t>
      </w:r>
      <w:r w:rsidRPr="007102FE">
        <w:rPr>
          <w:rFonts w:ascii="Consolas" w:hAnsi="Consolas"/>
          <w:color w:val="808080"/>
          <w:sz w:val="19"/>
          <w:szCs w:val="19"/>
        </w:rPr>
        <w:t>)</w:t>
      </w:r>
    </w:p>
    <w:p w14:paraId="08F76059" w14:textId="77777777" w:rsidR="00436861" w:rsidRDefault="00436861" w:rsidP="00436861">
      <w:pPr>
        <w:pStyle w:val="InputBoxMed"/>
        <w:framePr w:w="10181" w:wrap="around" w:hAnchor="page" w:x="840"/>
        <w:spacing w:after="0" w:line="240" w:lineRule="auto"/>
        <w:rPr>
          <w:rFonts w:ascii="Consolas" w:hAnsi="Consolas"/>
          <w:color w:val="808080"/>
          <w:sz w:val="19"/>
          <w:szCs w:val="19"/>
        </w:rPr>
      </w:pPr>
      <w:r w:rsidRPr="007102FE">
        <w:rPr>
          <w:rFonts w:ascii="Consolas" w:hAnsi="Consolas"/>
          <w:color w:val="808080"/>
          <w:sz w:val="19"/>
          <w:szCs w:val="19"/>
        </w:rPr>
        <w:t>INNER</w:t>
      </w:r>
      <w:r w:rsidRPr="007102FE">
        <w:rPr>
          <w:rFonts w:ascii="Consolas" w:hAnsi="Consolas"/>
          <w:sz w:val="19"/>
          <w:szCs w:val="19"/>
        </w:rPr>
        <w:t xml:space="preserve"> </w:t>
      </w:r>
      <w:r w:rsidRPr="007102FE">
        <w:rPr>
          <w:rFonts w:ascii="Consolas" w:hAnsi="Consolas"/>
          <w:color w:val="808080"/>
          <w:sz w:val="19"/>
          <w:szCs w:val="19"/>
        </w:rPr>
        <w:t>JOIN</w:t>
      </w:r>
      <w:r w:rsidRPr="007102FE">
        <w:rPr>
          <w:rFonts w:ascii="Consolas" w:hAnsi="Consolas"/>
          <w:sz w:val="19"/>
          <w:szCs w:val="19"/>
        </w:rPr>
        <w:t xml:space="preserve"> COURIER_COMPANY </w:t>
      </w:r>
      <w:r w:rsidRPr="007102FE">
        <w:rPr>
          <w:rFonts w:ascii="Consolas" w:hAnsi="Consolas"/>
          <w:color w:val="0000FF"/>
          <w:sz w:val="19"/>
          <w:szCs w:val="19"/>
        </w:rPr>
        <w:t>AS</w:t>
      </w:r>
      <w:r w:rsidRPr="007102FE">
        <w:rPr>
          <w:rFonts w:ascii="Consolas" w:hAnsi="Consolas"/>
          <w:sz w:val="19"/>
          <w:szCs w:val="19"/>
        </w:rPr>
        <w:t xml:space="preserve"> c </w:t>
      </w:r>
      <w:r w:rsidRPr="007102FE">
        <w:rPr>
          <w:rFonts w:ascii="Consolas" w:hAnsi="Consolas"/>
          <w:color w:val="0000FF"/>
          <w:sz w:val="19"/>
          <w:szCs w:val="19"/>
        </w:rPr>
        <w:t>ON</w:t>
      </w:r>
      <w:r w:rsidRPr="007102FE">
        <w:rPr>
          <w:rFonts w:ascii="Consolas" w:hAnsi="Consolas"/>
          <w:sz w:val="19"/>
          <w:szCs w:val="19"/>
        </w:rPr>
        <w:t xml:space="preserve"> v</w:t>
      </w:r>
      <w:r w:rsidRPr="007102FE">
        <w:rPr>
          <w:rFonts w:ascii="Consolas" w:hAnsi="Consolas"/>
          <w:color w:val="808080"/>
          <w:sz w:val="19"/>
          <w:szCs w:val="19"/>
        </w:rPr>
        <w:t>.</w:t>
      </w:r>
      <w:r w:rsidRPr="007102FE">
        <w:rPr>
          <w:rFonts w:ascii="Consolas" w:hAnsi="Consolas"/>
          <w:sz w:val="19"/>
          <w:szCs w:val="19"/>
        </w:rPr>
        <w:t xml:space="preserve">OwningCompanyABN </w:t>
      </w:r>
      <w:r w:rsidRPr="007102FE">
        <w:rPr>
          <w:rFonts w:ascii="Consolas" w:hAnsi="Consolas"/>
          <w:color w:val="808080"/>
          <w:sz w:val="19"/>
          <w:szCs w:val="19"/>
        </w:rPr>
        <w:t>=</w:t>
      </w:r>
      <w:r w:rsidRPr="007102FE">
        <w:rPr>
          <w:rFonts w:ascii="Consolas" w:hAnsi="Consolas"/>
          <w:sz w:val="19"/>
          <w:szCs w:val="19"/>
        </w:rPr>
        <w:t xml:space="preserve"> c</w:t>
      </w:r>
      <w:r w:rsidRPr="007102FE">
        <w:rPr>
          <w:rFonts w:ascii="Consolas" w:hAnsi="Consolas"/>
          <w:color w:val="808080"/>
          <w:sz w:val="19"/>
          <w:szCs w:val="19"/>
        </w:rPr>
        <w:t>.</w:t>
      </w:r>
      <w:r w:rsidRPr="007102FE">
        <w:rPr>
          <w:rFonts w:ascii="Consolas" w:hAnsi="Consolas"/>
          <w:sz w:val="19"/>
          <w:szCs w:val="19"/>
        </w:rPr>
        <w:t>ABN</w:t>
      </w:r>
      <w:r w:rsidRPr="007102FE">
        <w:rPr>
          <w:rFonts w:ascii="Consolas" w:hAnsi="Consolas"/>
          <w:color w:val="808080"/>
          <w:sz w:val="19"/>
          <w:szCs w:val="19"/>
        </w:rPr>
        <w:t>)</w:t>
      </w:r>
      <w:r>
        <w:rPr>
          <w:rFonts w:ascii="Consolas" w:hAnsi="Consolas"/>
          <w:color w:val="808080"/>
          <w:sz w:val="19"/>
          <w:szCs w:val="19"/>
        </w:rPr>
        <w:t>;</w:t>
      </w:r>
    </w:p>
    <w:p w14:paraId="1537FC51" w14:textId="77777777" w:rsidR="00436861" w:rsidRDefault="00436861" w:rsidP="00436861">
      <w:pPr>
        <w:pStyle w:val="InputBoxMed"/>
        <w:framePr w:w="10181" w:wrap="around" w:hAnchor="page" w:x="840"/>
        <w:spacing w:after="0" w:line="240" w:lineRule="auto"/>
        <w:rPr>
          <w:rFonts w:ascii="Consolas" w:hAnsi="Consolas"/>
          <w:color w:val="808080"/>
          <w:sz w:val="19"/>
          <w:szCs w:val="19"/>
        </w:rPr>
      </w:pPr>
    </w:p>
    <w:p w14:paraId="1FD77BEE"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Licence_No LastName VehicleType_ID ExpiryDate Registration_No CompanyName</w:t>
      </w:r>
    </w:p>
    <w:p w14:paraId="28BA1E66"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 -------------- ---------- --------------- --------------------------------</w:t>
      </w:r>
    </w:p>
    <w:p w14:paraId="072CE6BB"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2765GF Smith 1002 2020-01-01 ADB435 Lockwood Couriers &amp; Taxi Trucks</w:t>
      </w:r>
    </w:p>
    <w:p w14:paraId="609C45D6"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2765GF Smith 1002 2020-01-01 YRN737 Lockwood Couriers &amp; Taxi Trucks</w:t>
      </w:r>
    </w:p>
    <w:p w14:paraId="662FFB88"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7465SW Anderton 1002 2020-03-05 ADB435 Lockwood Couriers &amp; Taxi Trucks</w:t>
      </w:r>
    </w:p>
    <w:p w14:paraId="59D1739C"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7465SW Anderton 1002 2020-03-05 YRN737 Lockwood Couriers &amp; Taxi Trucks</w:t>
      </w:r>
    </w:p>
    <w:p w14:paraId="534D1464"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2765GF Smith 1003 2020-01-01 IOU645 Lockwood Couriers &amp; Taxi Trucks</w:t>
      </w:r>
    </w:p>
    <w:p w14:paraId="4F142FAC"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7465SW Anderton 1003 2020-03-05 IOU645 Lockwood Couriers &amp; Taxi Trucks</w:t>
      </w:r>
    </w:p>
    <w:p w14:paraId="5475B02D"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2765GF Smith 2003 2020-01-01 AWQ763 Lockwood Couriers &amp; Taxi Trucks</w:t>
      </w:r>
    </w:p>
    <w:p w14:paraId="41F48E42"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7465SW Anderton 2003 2020-03-05 AWQ763 Lockwood Couriers &amp; Taxi Trucks</w:t>
      </w:r>
    </w:p>
    <w:p w14:paraId="5E0240A2"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3173BC Dilberry 2004 2020-05-16 DSF743 Rocket Couriers</w:t>
      </w:r>
    </w:p>
    <w:p w14:paraId="17766BB5"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3173BC Dilberry 2004 2020-05-16 POR621 Rocket Couriers</w:t>
      </w:r>
    </w:p>
    <w:p w14:paraId="350EC4F6"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3173BC Dilberry 2004 2020-05-16 UTY327 Rocket Couriers</w:t>
      </w:r>
    </w:p>
    <w:p w14:paraId="12A6F2C7"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4433JK Livingston 2004 2020-03-03 DSF743 Rocket Couriers</w:t>
      </w:r>
    </w:p>
    <w:p w14:paraId="29BC74DE"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4433JK Livingston 2004 2020-03-03 POR621 Rocket Couriers</w:t>
      </w:r>
    </w:p>
    <w:p w14:paraId="3DDC2172"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4433JK Livingston 2004 2020-03-03 UTY327 Rocket Couriers</w:t>
      </w:r>
    </w:p>
    <w:p w14:paraId="40FBE01D"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57463576 Brown 2004 2020-04-18 DSF743 Rocket Couriers</w:t>
      </w:r>
    </w:p>
    <w:p w14:paraId="19D1A03D"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57463576 Brown 2004 2020-04-18 POR621 Rocket Couriers</w:t>
      </w:r>
    </w:p>
    <w:p w14:paraId="19FD06A0"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57463576 Brown 2004 2020-04-18 UTY327 Rocket Couriers</w:t>
      </w:r>
    </w:p>
    <w:p w14:paraId="1AF3E006"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2765GF Smith 3003 2020-01-01 EGD783 Lockwood Couriers &amp; Taxi Trucks</w:t>
      </w:r>
    </w:p>
    <w:p w14:paraId="18E60CFD"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2765GF Smith 3003 2020-01-01 NGJ946 Rocket Couriers</w:t>
      </w:r>
    </w:p>
    <w:p w14:paraId="4C8D1256"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3173BC Dilberry 3003 2020-05-16 EGD783 Lockwood Couriers &amp; Taxi Trucks</w:t>
      </w:r>
    </w:p>
    <w:p w14:paraId="5B055192"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3173BC Dilberry 3003 2020-05-16 NGJ946 Rocket Couriers</w:t>
      </w:r>
    </w:p>
    <w:p w14:paraId="76173031"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43567482 Johansen 3003 2020-06-10 EGD783 Lockwood Couriers &amp; Taxi Trucks</w:t>
      </w:r>
    </w:p>
    <w:p w14:paraId="72A0C60D"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43567482 Johansen 3003 2020-06-10 NGJ946 Rocket Couriers</w:t>
      </w:r>
    </w:p>
    <w:p w14:paraId="1CDAE37A"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7465SW Anderton 3003 2020-03-05 EGD783 Lockwood Couriers &amp; Taxi Trucks</w:t>
      </w:r>
    </w:p>
    <w:p w14:paraId="14557173"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7465SW Anderton 3003 2020-03-05 NGJ946 Rocket Couriers</w:t>
      </w:r>
    </w:p>
    <w:p w14:paraId="2CEE101C"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4433JK Livingston 8001 2020-03-03 FHT326 Rocket Couriers</w:t>
      </w:r>
    </w:p>
    <w:p w14:paraId="43ECD904"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4433JK Livingston 8001 2020-03-03 VIV443 Rocket Couriers</w:t>
      </w:r>
    </w:p>
    <w:p w14:paraId="704E35EF"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White 12001 2020-06-05 TRT757 Bestever Transport</w:t>
      </w:r>
    </w:p>
    <w:p w14:paraId="0377F69B"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57463289 Hashemi 12001 2020-03-04 TRT757 Bestever Transport</w:t>
      </w:r>
    </w:p>
    <w:p w14:paraId="2C3C57A0"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75849857 Branson 12001 2019-12-26 TRT757 Bestever Transport</w:t>
      </w:r>
    </w:p>
    <w:p w14:paraId="21FA5B43"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White 12002 2020-06-05 JHF674 Bestever Transport</w:t>
      </w:r>
    </w:p>
    <w:p w14:paraId="1C8BCD6B"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28476653 Shoiwheng 12003 2020-04-05 YDF742 Bestever Transport</w:t>
      </w:r>
    </w:p>
    <w:p w14:paraId="3A543E90" w14:textId="77777777" w:rsidR="00436861" w:rsidRDefault="00436861" w:rsidP="00436861">
      <w:pPr>
        <w:keepLines w:val="0"/>
        <w:framePr w:w="10181" w:h="2835" w:vSpace="113" w:wrap="around" w:vAnchor="text" w:hAnchor="page" w:x="840"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75849857 Branson 12003 2019-12-30 YDF742 Bestever Transport</w:t>
      </w:r>
    </w:p>
    <w:p w14:paraId="4CF0F919" w14:textId="77777777" w:rsidR="00436861" w:rsidRDefault="00436861" w:rsidP="00436861">
      <w:pPr>
        <w:pStyle w:val="InputBoxMed"/>
        <w:framePr w:w="10181" w:wrap="around" w:hAnchor="page" w:x="840"/>
        <w:spacing w:after="0" w:line="240" w:lineRule="auto"/>
      </w:pPr>
      <w:r>
        <w:rPr>
          <w:rFonts w:ascii="Consolas" w:hAnsi="Consolas" w:cs="Consolas"/>
          <w:color w:val="000000"/>
          <w:sz w:val="19"/>
          <w:szCs w:val="19"/>
        </w:rPr>
        <w:t>84756748 Davidson 12003 2019-12-28 YDF742 Bestever Transport</w:t>
      </w:r>
    </w:p>
    <w:p w14:paraId="5391054E" w14:textId="77777777" w:rsidR="00436861" w:rsidRDefault="00436861" w:rsidP="00436861">
      <w:pPr>
        <w:pStyle w:val="Body"/>
      </w:pPr>
      <w:r>
        <w:t>Each INNER JOIN is executed on a single pair of tables. Since more than two tables have been included in this query, parentheses have been used to combine (JOIN) the third table, VEHICLE_TYPE, to the result of combining the first two tables, DRIVER and ACCREDITATION.</w:t>
      </w:r>
    </w:p>
    <w:p w14:paraId="7D855746" w14:textId="77777777" w:rsidR="00436861" w:rsidRDefault="00436861" w:rsidP="00436861">
      <w:pPr>
        <w:pStyle w:val="Body"/>
      </w:pPr>
      <w:r>
        <w:t>This combined result is then joined to the fourth table, VEHICLE. Then finally the result of this combination is JOINed to the fifth table COURIER_COMPANY.</w:t>
      </w:r>
    </w:p>
    <w:p w14:paraId="7F7225BE" w14:textId="77777777" w:rsidR="00436861" w:rsidRDefault="00436861" w:rsidP="00436861">
      <w:pPr>
        <w:pStyle w:val="Body"/>
      </w:pPr>
      <w:r>
        <w:lastRenderedPageBreak/>
        <w:t>The use of parentheses to control the joining logic (or precedence) of the tables in a query can become quite complex and sophisticated. Further investigation of more complex joining logic is beyond the scope of the units in this course.</w:t>
      </w:r>
    </w:p>
    <w:p w14:paraId="591EDA0A" w14:textId="77777777" w:rsidR="00436861" w:rsidRDefault="00436861" w:rsidP="00436861">
      <w:pPr>
        <w:pStyle w:val="Body"/>
      </w:pPr>
      <w:r>
        <w:t>At this stage of your learning you should focus on the technique described here, that is, joining the first pair of tables, then joining each subsequent table to the results of previous combinations.</w:t>
      </w:r>
    </w:p>
    <w:p w14:paraId="0F9FA0C1" w14:textId="77777777" w:rsidR="00436861" w:rsidRDefault="00436861" w:rsidP="00436861">
      <w:pPr>
        <w:pStyle w:val="Body"/>
      </w:pPr>
      <w:r>
        <w:t>From this point forward, you should always write your SQL queries using JOINs rather than products (where possible). JOINs are the most recent method incorporated into the SQL Standard and JOINs also execute more efficiently. All the previous queries demonstrated in this Student Workbook could have been written using JOINs instead of products.</w:t>
      </w:r>
    </w:p>
    <w:p w14:paraId="79E6CDE6" w14:textId="77777777" w:rsidR="00436861" w:rsidRDefault="00436861" w:rsidP="00436861">
      <w:pPr>
        <w:pStyle w:val="Body"/>
      </w:pPr>
      <w:r>
        <w:t>The following query uses an INNER JOIN to return a listing that will only include records if it is TRUE that the driver’s first name is David and the driver’s last name is Livingston (one of the queries discussed earlier in these course notes), ordered by the Vehicle Type ID:</w:t>
      </w:r>
    </w:p>
    <w:p w14:paraId="2675DCD4"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0000FF"/>
          <w:sz w:val="19"/>
          <w:szCs w:val="19"/>
        </w:rPr>
        <w:t>SELECT</w:t>
      </w:r>
      <w:r w:rsidRPr="00204937">
        <w:rPr>
          <w:rFonts w:ascii="Consolas" w:hAnsi="Consolas"/>
          <w:sz w:val="19"/>
          <w:szCs w:val="19"/>
        </w:rPr>
        <w:tab/>
        <w:t>d</w:t>
      </w:r>
      <w:r w:rsidRPr="00204937">
        <w:rPr>
          <w:rFonts w:ascii="Consolas" w:hAnsi="Consolas"/>
          <w:color w:val="808080"/>
          <w:sz w:val="19"/>
          <w:szCs w:val="19"/>
        </w:rPr>
        <w:t>.</w:t>
      </w:r>
      <w:r w:rsidRPr="00204937">
        <w:rPr>
          <w:rFonts w:ascii="Consolas" w:hAnsi="Consolas"/>
          <w:sz w:val="19"/>
          <w:szCs w:val="19"/>
        </w:rPr>
        <w:t>FirstName</w:t>
      </w:r>
      <w:r w:rsidRPr="00204937">
        <w:rPr>
          <w:rFonts w:ascii="Consolas" w:hAnsi="Consolas"/>
          <w:color w:val="808080"/>
          <w:sz w:val="19"/>
          <w:szCs w:val="19"/>
        </w:rPr>
        <w:t>,</w:t>
      </w:r>
    </w:p>
    <w:p w14:paraId="12A576A1"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ab/>
        <w:t>d</w:t>
      </w:r>
      <w:r w:rsidRPr="00204937">
        <w:rPr>
          <w:rFonts w:ascii="Consolas" w:hAnsi="Consolas"/>
          <w:color w:val="808080"/>
          <w:sz w:val="19"/>
          <w:szCs w:val="19"/>
        </w:rPr>
        <w:t>.</w:t>
      </w:r>
      <w:r w:rsidRPr="00204937">
        <w:rPr>
          <w:rFonts w:ascii="Consolas" w:hAnsi="Consolas"/>
          <w:sz w:val="19"/>
          <w:szCs w:val="19"/>
        </w:rPr>
        <w:t>LastName</w:t>
      </w:r>
      <w:r w:rsidRPr="00204937">
        <w:rPr>
          <w:rFonts w:ascii="Consolas" w:hAnsi="Consolas"/>
          <w:color w:val="808080"/>
          <w:sz w:val="19"/>
          <w:szCs w:val="19"/>
        </w:rPr>
        <w:t>,</w:t>
      </w:r>
    </w:p>
    <w:p w14:paraId="70C4A825"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ab/>
        <w:t>c</w:t>
      </w:r>
      <w:r w:rsidRPr="00204937">
        <w:rPr>
          <w:rFonts w:ascii="Consolas" w:hAnsi="Consolas"/>
          <w:color w:val="808080"/>
          <w:sz w:val="19"/>
          <w:szCs w:val="19"/>
        </w:rPr>
        <w:t>.</w:t>
      </w:r>
      <w:r w:rsidRPr="00204937">
        <w:rPr>
          <w:rFonts w:ascii="Consolas" w:hAnsi="Consolas"/>
          <w:sz w:val="19"/>
          <w:szCs w:val="19"/>
        </w:rPr>
        <w:t xml:space="preserve">CompanyName </w:t>
      </w:r>
      <w:r w:rsidRPr="00204937">
        <w:rPr>
          <w:rFonts w:ascii="Consolas" w:hAnsi="Consolas"/>
          <w:color w:val="0000FF"/>
          <w:sz w:val="19"/>
          <w:szCs w:val="19"/>
        </w:rPr>
        <w:t>AS</w:t>
      </w:r>
      <w:r w:rsidRPr="00204937">
        <w:rPr>
          <w:rFonts w:ascii="Consolas" w:hAnsi="Consolas"/>
          <w:sz w:val="19"/>
          <w:szCs w:val="19"/>
        </w:rPr>
        <w:t xml:space="preserve"> Employer</w:t>
      </w:r>
      <w:r w:rsidRPr="00204937">
        <w:rPr>
          <w:rFonts w:ascii="Consolas" w:hAnsi="Consolas"/>
          <w:color w:val="808080"/>
          <w:sz w:val="19"/>
          <w:szCs w:val="19"/>
        </w:rPr>
        <w:t>,</w:t>
      </w:r>
    </w:p>
    <w:p w14:paraId="43739358"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ab/>
        <w:t>v</w:t>
      </w:r>
      <w:r w:rsidRPr="00204937">
        <w:rPr>
          <w:rFonts w:ascii="Consolas" w:hAnsi="Consolas"/>
          <w:color w:val="808080"/>
          <w:sz w:val="19"/>
          <w:szCs w:val="19"/>
        </w:rPr>
        <w:t>.</w:t>
      </w:r>
      <w:r w:rsidRPr="00204937">
        <w:rPr>
          <w:rFonts w:ascii="Consolas" w:hAnsi="Consolas"/>
          <w:sz w:val="19"/>
          <w:szCs w:val="19"/>
        </w:rPr>
        <w:t>VehicleType_ID</w:t>
      </w:r>
    </w:p>
    <w:p w14:paraId="43E87335"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0000FF"/>
          <w:sz w:val="19"/>
          <w:szCs w:val="19"/>
        </w:rPr>
        <w:t>FROM</w:t>
      </w:r>
      <w:r w:rsidRPr="00204937">
        <w:rPr>
          <w:rFonts w:ascii="Consolas" w:hAnsi="Consolas"/>
          <w:color w:val="0000FF"/>
          <w:sz w:val="19"/>
          <w:szCs w:val="19"/>
        </w:rPr>
        <w:tab/>
      </w:r>
      <w:r w:rsidRPr="00204937">
        <w:rPr>
          <w:rFonts w:ascii="Consolas" w:hAnsi="Consolas"/>
          <w:color w:val="808080"/>
          <w:sz w:val="19"/>
          <w:szCs w:val="19"/>
        </w:rPr>
        <w:t>((((</w:t>
      </w:r>
      <w:r w:rsidRPr="00204937">
        <w:rPr>
          <w:rFonts w:ascii="Consolas" w:hAnsi="Consolas"/>
          <w:sz w:val="19"/>
          <w:szCs w:val="19"/>
        </w:rPr>
        <w:t xml:space="preserve">DRIVER </w:t>
      </w:r>
      <w:r w:rsidRPr="00204937">
        <w:rPr>
          <w:rFonts w:ascii="Consolas" w:hAnsi="Consolas"/>
          <w:color w:val="0000FF"/>
          <w:sz w:val="19"/>
          <w:szCs w:val="19"/>
        </w:rPr>
        <w:t>AS</w:t>
      </w:r>
      <w:r w:rsidRPr="00204937">
        <w:rPr>
          <w:rFonts w:ascii="Consolas" w:hAnsi="Consolas"/>
          <w:sz w:val="19"/>
          <w:szCs w:val="19"/>
        </w:rPr>
        <w:t xml:space="preserve"> d</w:t>
      </w:r>
    </w:p>
    <w:p w14:paraId="479882BC"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808080"/>
          <w:sz w:val="19"/>
          <w:szCs w:val="19"/>
        </w:rPr>
        <w:t>INNER</w:t>
      </w:r>
      <w:r w:rsidRPr="00204937">
        <w:rPr>
          <w:rFonts w:ascii="Consolas" w:hAnsi="Consolas"/>
          <w:sz w:val="19"/>
          <w:szCs w:val="19"/>
        </w:rPr>
        <w:t xml:space="preserve"> </w:t>
      </w:r>
      <w:r w:rsidRPr="00204937">
        <w:rPr>
          <w:rFonts w:ascii="Consolas" w:hAnsi="Consolas"/>
          <w:color w:val="808080"/>
          <w:sz w:val="19"/>
          <w:szCs w:val="19"/>
        </w:rPr>
        <w:t>JOIN</w:t>
      </w:r>
      <w:r w:rsidRPr="00204937">
        <w:rPr>
          <w:rFonts w:ascii="Consolas" w:hAnsi="Consolas"/>
          <w:sz w:val="19"/>
          <w:szCs w:val="19"/>
        </w:rPr>
        <w:tab/>
        <w:t xml:space="preserve">COURIER_COMPANY </w:t>
      </w:r>
      <w:r w:rsidRPr="00204937">
        <w:rPr>
          <w:rFonts w:ascii="Consolas" w:hAnsi="Consolas"/>
          <w:color w:val="0000FF"/>
          <w:sz w:val="19"/>
          <w:szCs w:val="19"/>
        </w:rPr>
        <w:t>AS</w:t>
      </w:r>
      <w:r w:rsidRPr="00204937">
        <w:rPr>
          <w:rFonts w:ascii="Consolas" w:hAnsi="Consolas"/>
          <w:sz w:val="19"/>
          <w:szCs w:val="19"/>
        </w:rPr>
        <w:t xml:space="preserve"> c </w:t>
      </w:r>
      <w:r w:rsidRPr="00204937">
        <w:rPr>
          <w:rFonts w:ascii="Consolas" w:hAnsi="Consolas"/>
          <w:color w:val="0000FF"/>
          <w:sz w:val="19"/>
          <w:szCs w:val="19"/>
        </w:rPr>
        <w:t>ON</w:t>
      </w:r>
      <w:r w:rsidRPr="00204937">
        <w:rPr>
          <w:rFonts w:ascii="Consolas" w:hAnsi="Consolas"/>
          <w:sz w:val="19"/>
          <w:szCs w:val="19"/>
        </w:rPr>
        <w:t xml:space="preserve"> d</w:t>
      </w:r>
      <w:r w:rsidRPr="00204937">
        <w:rPr>
          <w:rFonts w:ascii="Consolas" w:hAnsi="Consolas"/>
          <w:color w:val="808080"/>
          <w:sz w:val="19"/>
          <w:szCs w:val="19"/>
        </w:rPr>
        <w:t>.</w:t>
      </w:r>
      <w:r w:rsidRPr="00204937">
        <w:rPr>
          <w:rFonts w:ascii="Consolas" w:hAnsi="Consolas"/>
          <w:sz w:val="19"/>
          <w:szCs w:val="19"/>
        </w:rPr>
        <w:t xml:space="preserve">EmployingCompanyABN </w:t>
      </w:r>
      <w:r w:rsidRPr="00204937">
        <w:rPr>
          <w:rFonts w:ascii="Consolas" w:hAnsi="Consolas"/>
          <w:color w:val="808080"/>
          <w:sz w:val="19"/>
          <w:szCs w:val="19"/>
        </w:rPr>
        <w:t>=</w:t>
      </w:r>
      <w:r w:rsidRPr="00204937">
        <w:rPr>
          <w:rFonts w:ascii="Consolas" w:hAnsi="Consolas"/>
          <w:sz w:val="19"/>
          <w:szCs w:val="19"/>
        </w:rPr>
        <w:t xml:space="preserve"> c</w:t>
      </w:r>
      <w:r w:rsidRPr="00204937">
        <w:rPr>
          <w:rFonts w:ascii="Consolas" w:hAnsi="Consolas"/>
          <w:color w:val="808080"/>
          <w:sz w:val="19"/>
          <w:szCs w:val="19"/>
        </w:rPr>
        <w:t>.</w:t>
      </w:r>
      <w:r w:rsidRPr="00204937">
        <w:rPr>
          <w:rFonts w:ascii="Consolas" w:hAnsi="Consolas"/>
          <w:sz w:val="19"/>
          <w:szCs w:val="19"/>
        </w:rPr>
        <w:t xml:space="preserve">ABN </w:t>
      </w:r>
    </w:p>
    <w:p w14:paraId="40DC2EE7"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808080"/>
          <w:sz w:val="19"/>
          <w:szCs w:val="19"/>
        </w:rPr>
        <w:t>AND</w:t>
      </w:r>
      <w:r w:rsidRPr="00204937">
        <w:rPr>
          <w:rFonts w:ascii="Consolas" w:hAnsi="Consolas"/>
          <w:color w:val="0000FF"/>
          <w:sz w:val="19"/>
          <w:szCs w:val="19"/>
        </w:rPr>
        <w:t xml:space="preserve"> </w:t>
      </w:r>
      <w:r w:rsidRPr="00204937">
        <w:rPr>
          <w:rFonts w:ascii="Consolas" w:hAnsi="Consolas"/>
          <w:color w:val="808080"/>
          <w:sz w:val="19"/>
          <w:szCs w:val="19"/>
        </w:rPr>
        <w:t>(</w:t>
      </w:r>
      <w:r w:rsidRPr="00204937">
        <w:rPr>
          <w:rFonts w:ascii="Consolas" w:hAnsi="Consolas"/>
          <w:sz w:val="19"/>
          <w:szCs w:val="19"/>
        </w:rPr>
        <w:t>d</w:t>
      </w:r>
      <w:r w:rsidRPr="00204937">
        <w:rPr>
          <w:rFonts w:ascii="Consolas" w:hAnsi="Consolas"/>
          <w:color w:val="808080"/>
          <w:sz w:val="19"/>
          <w:szCs w:val="19"/>
        </w:rPr>
        <w:t>.</w:t>
      </w:r>
      <w:r w:rsidRPr="00204937">
        <w:rPr>
          <w:rFonts w:ascii="Consolas" w:hAnsi="Consolas"/>
          <w:sz w:val="19"/>
          <w:szCs w:val="19"/>
        </w:rPr>
        <w:t xml:space="preserve">FirstName </w:t>
      </w:r>
      <w:r w:rsidRPr="00204937">
        <w:rPr>
          <w:rFonts w:ascii="Consolas" w:hAnsi="Consolas"/>
          <w:color w:val="808080"/>
          <w:sz w:val="19"/>
          <w:szCs w:val="19"/>
        </w:rPr>
        <w:t>=</w:t>
      </w:r>
      <w:r w:rsidRPr="00204937">
        <w:rPr>
          <w:rFonts w:ascii="Consolas" w:hAnsi="Consolas"/>
          <w:sz w:val="19"/>
          <w:szCs w:val="19"/>
        </w:rPr>
        <w:t xml:space="preserve"> </w:t>
      </w:r>
      <w:r w:rsidRPr="00204937">
        <w:rPr>
          <w:rFonts w:ascii="Consolas" w:hAnsi="Consolas"/>
          <w:color w:val="FF0000"/>
          <w:sz w:val="19"/>
          <w:szCs w:val="19"/>
        </w:rPr>
        <w:t>'David'</w:t>
      </w:r>
      <w:r w:rsidRPr="00204937">
        <w:rPr>
          <w:rFonts w:ascii="Consolas" w:hAnsi="Consolas"/>
          <w:sz w:val="19"/>
          <w:szCs w:val="19"/>
        </w:rPr>
        <w:t xml:space="preserve"> </w:t>
      </w:r>
      <w:r w:rsidRPr="00204937">
        <w:rPr>
          <w:rFonts w:ascii="Consolas" w:hAnsi="Consolas"/>
          <w:color w:val="808080"/>
          <w:sz w:val="19"/>
          <w:szCs w:val="19"/>
        </w:rPr>
        <w:t>AND</w:t>
      </w:r>
      <w:r w:rsidRPr="00204937">
        <w:rPr>
          <w:rFonts w:ascii="Consolas" w:hAnsi="Consolas"/>
          <w:sz w:val="19"/>
          <w:szCs w:val="19"/>
        </w:rPr>
        <w:tab/>
        <w:t>d</w:t>
      </w:r>
      <w:r w:rsidRPr="00204937">
        <w:rPr>
          <w:rFonts w:ascii="Consolas" w:hAnsi="Consolas"/>
          <w:color w:val="808080"/>
          <w:sz w:val="19"/>
          <w:szCs w:val="19"/>
        </w:rPr>
        <w:t>.</w:t>
      </w:r>
      <w:r w:rsidRPr="00204937">
        <w:rPr>
          <w:rFonts w:ascii="Consolas" w:hAnsi="Consolas"/>
          <w:sz w:val="19"/>
          <w:szCs w:val="19"/>
        </w:rPr>
        <w:t xml:space="preserve">LastName </w:t>
      </w:r>
      <w:r w:rsidRPr="00204937">
        <w:rPr>
          <w:rFonts w:ascii="Consolas" w:hAnsi="Consolas"/>
          <w:color w:val="808080"/>
          <w:sz w:val="19"/>
          <w:szCs w:val="19"/>
        </w:rPr>
        <w:t>=</w:t>
      </w:r>
      <w:r w:rsidRPr="00204937">
        <w:rPr>
          <w:rFonts w:ascii="Consolas" w:hAnsi="Consolas"/>
          <w:sz w:val="19"/>
          <w:szCs w:val="19"/>
        </w:rPr>
        <w:t xml:space="preserve"> </w:t>
      </w:r>
      <w:r w:rsidRPr="00204937">
        <w:rPr>
          <w:rFonts w:ascii="Consolas" w:hAnsi="Consolas"/>
          <w:color w:val="FF0000"/>
          <w:sz w:val="19"/>
          <w:szCs w:val="19"/>
        </w:rPr>
        <w:t>'Livingston'</w:t>
      </w:r>
      <w:r w:rsidRPr="00204937">
        <w:rPr>
          <w:rFonts w:ascii="Consolas" w:hAnsi="Consolas"/>
          <w:color w:val="808080"/>
          <w:sz w:val="19"/>
          <w:szCs w:val="19"/>
        </w:rPr>
        <w:t>))</w:t>
      </w:r>
    </w:p>
    <w:p w14:paraId="5A002E21"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808080"/>
          <w:sz w:val="19"/>
          <w:szCs w:val="19"/>
        </w:rPr>
        <w:t>INNER</w:t>
      </w:r>
      <w:r w:rsidRPr="00204937">
        <w:rPr>
          <w:rFonts w:ascii="Consolas" w:hAnsi="Consolas"/>
          <w:sz w:val="19"/>
          <w:szCs w:val="19"/>
        </w:rPr>
        <w:t xml:space="preserve"> </w:t>
      </w:r>
      <w:r w:rsidRPr="00204937">
        <w:rPr>
          <w:rFonts w:ascii="Consolas" w:hAnsi="Consolas"/>
          <w:color w:val="808080"/>
          <w:sz w:val="19"/>
          <w:szCs w:val="19"/>
        </w:rPr>
        <w:t>JOIN</w:t>
      </w:r>
      <w:r w:rsidRPr="00204937">
        <w:rPr>
          <w:rFonts w:ascii="Consolas" w:hAnsi="Consolas"/>
          <w:sz w:val="19"/>
          <w:szCs w:val="19"/>
        </w:rPr>
        <w:tab/>
        <w:t xml:space="preserve">VEHICLE </w:t>
      </w:r>
      <w:r w:rsidRPr="00204937">
        <w:rPr>
          <w:rFonts w:ascii="Consolas" w:hAnsi="Consolas"/>
          <w:color w:val="0000FF"/>
          <w:sz w:val="19"/>
          <w:szCs w:val="19"/>
        </w:rPr>
        <w:t>AS</w:t>
      </w:r>
      <w:r w:rsidRPr="00204937">
        <w:rPr>
          <w:rFonts w:ascii="Consolas" w:hAnsi="Consolas"/>
          <w:sz w:val="19"/>
          <w:szCs w:val="19"/>
        </w:rPr>
        <w:t xml:space="preserve"> v </w:t>
      </w:r>
      <w:r w:rsidRPr="00204937">
        <w:rPr>
          <w:rFonts w:ascii="Consolas" w:hAnsi="Consolas"/>
          <w:color w:val="0000FF"/>
          <w:sz w:val="19"/>
          <w:szCs w:val="19"/>
        </w:rPr>
        <w:t>ON</w:t>
      </w:r>
      <w:r w:rsidRPr="00204937">
        <w:rPr>
          <w:rFonts w:ascii="Consolas" w:hAnsi="Consolas"/>
          <w:sz w:val="19"/>
          <w:szCs w:val="19"/>
        </w:rPr>
        <w:t xml:space="preserve"> c</w:t>
      </w:r>
      <w:r w:rsidRPr="00204937">
        <w:rPr>
          <w:rFonts w:ascii="Consolas" w:hAnsi="Consolas"/>
          <w:color w:val="808080"/>
          <w:sz w:val="19"/>
          <w:szCs w:val="19"/>
        </w:rPr>
        <w:t>.</w:t>
      </w:r>
      <w:r w:rsidRPr="00204937">
        <w:rPr>
          <w:rFonts w:ascii="Consolas" w:hAnsi="Consolas"/>
          <w:sz w:val="19"/>
          <w:szCs w:val="19"/>
        </w:rPr>
        <w:t xml:space="preserve">ABN </w:t>
      </w:r>
      <w:r w:rsidRPr="00204937">
        <w:rPr>
          <w:rFonts w:ascii="Consolas" w:hAnsi="Consolas"/>
          <w:color w:val="808080"/>
          <w:sz w:val="19"/>
          <w:szCs w:val="19"/>
        </w:rPr>
        <w:t>=</w:t>
      </w:r>
      <w:r w:rsidRPr="00204937">
        <w:rPr>
          <w:rFonts w:ascii="Consolas" w:hAnsi="Consolas"/>
          <w:sz w:val="19"/>
          <w:szCs w:val="19"/>
        </w:rPr>
        <w:t xml:space="preserve"> v</w:t>
      </w:r>
      <w:r w:rsidRPr="00204937">
        <w:rPr>
          <w:rFonts w:ascii="Consolas" w:hAnsi="Consolas"/>
          <w:color w:val="808080"/>
          <w:sz w:val="19"/>
          <w:szCs w:val="19"/>
        </w:rPr>
        <w:t>.</w:t>
      </w:r>
      <w:r w:rsidRPr="00204937">
        <w:rPr>
          <w:rFonts w:ascii="Consolas" w:hAnsi="Consolas"/>
          <w:sz w:val="19"/>
          <w:szCs w:val="19"/>
        </w:rPr>
        <w:t>OwningCompanyABN</w:t>
      </w:r>
      <w:r w:rsidRPr="00204937">
        <w:rPr>
          <w:rFonts w:ascii="Consolas" w:hAnsi="Consolas"/>
          <w:color w:val="808080"/>
          <w:sz w:val="19"/>
          <w:szCs w:val="19"/>
        </w:rPr>
        <w:t>)</w:t>
      </w:r>
    </w:p>
    <w:p w14:paraId="53F69C80"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808080"/>
          <w:sz w:val="19"/>
          <w:szCs w:val="19"/>
        </w:rPr>
        <w:t>INNER</w:t>
      </w:r>
      <w:r w:rsidRPr="00204937">
        <w:rPr>
          <w:rFonts w:ascii="Consolas" w:hAnsi="Consolas"/>
          <w:sz w:val="19"/>
          <w:szCs w:val="19"/>
        </w:rPr>
        <w:t xml:space="preserve"> </w:t>
      </w:r>
      <w:r w:rsidRPr="00204937">
        <w:rPr>
          <w:rFonts w:ascii="Consolas" w:hAnsi="Consolas"/>
          <w:color w:val="808080"/>
          <w:sz w:val="19"/>
          <w:szCs w:val="19"/>
        </w:rPr>
        <w:t>JOIN</w:t>
      </w:r>
      <w:r w:rsidRPr="00204937">
        <w:rPr>
          <w:rFonts w:ascii="Consolas" w:hAnsi="Consolas"/>
          <w:sz w:val="19"/>
          <w:szCs w:val="19"/>
        </w:rPr>
        <w:t xml:space="preserve"> </w:t>
      </w:r>
      <w:r w:rsidRPr="00204937">
        <w:rPr>
          <w:rFonts w:ascii="Consolas" w:hAnsi="Consolas"/>
          <w:sz w:val="19"/>
          <w:szCs w:val="19"/>
        </w:rPr>
        <w:tab/>
        <w:t xml:space="preserve">VEHICLE_TYPE </w:t>
      </w:r>
      <w:r w:rsidRPr="00204937">
        <w:rPr>
          <w:rFonts w:ascii="Consolas" w:hAnsi="Consolas"/>
          <w:color w:val="0000FF"/>
          <w:sz w:val="19"/>
          <w:szCs w:val="19"/>
        </w:rPr>
        <w:t>AS</w:t>
      </w:r>
      <w:r w:rsidRPr="00204937">
        <w:rPr>
          <w:rFonts w:ascii="Consolas" w:hAnsi="Consolas"/>
          <w:sz w:val="19"/>
          <w:szCs w:val="19"/>
        </w:rPr>
        <w:t xml:space="preserve"> vt </w:t>
      </w:r>
      <w:r w:rsidRPr="00204937">
        <w:rPr>
          <w:rFonts w:ascii="Consolas" w:hAnsi="Consolas"/>
          <w:color w:val="0000FF"/>
          <w:sz w:val="19"/>
          <w:szCs w:val="19"/>
        </w:rPr>
        <w:t>ON</w:t>
      </w:r>
      <w:r w:rsidRPr="00204937">
        <w:rPr>
          <w:rFonts w:ascii="Consolas" w:hAnsi="Consolas"/>
          <w:sz w:val="19"/>
          <w:szCs w:val="19"/>
        </w:rPr>
        <w:t xml:space="preserve"> v</w:t>
      </w:r>
      <w:r w:rsidRPr="00204937">
        <w:rPr>
          <w:rFonts w:ascii="Consolas" w:hAnsi="Consolas"/>
          <w:color w:val="808080"/>
          <w:sz w:val="19"/>
          <w:szCs w:val="19"/>
        </w:rPr>
        <w:t>.</w:t>
      </w:r>
      <w:r w:rsidRPr="00204937">
        <w:rPr>
          <w:rFonts w:ascii="Consolas" w:hAnsi="Consolas"/>
          <w:sz w:val="19"/>
          <w:szCs w:val="19"/>
        </w:rPr>
        <w:t xml:space="preserve">VehicleType_ID </w:t>
      </w:r>
      <w:r w:rsidRPr="00204937">
        <w:rPr>
          <w:rFonts w:ascii="Consolas" w:hAnsi="Consolas"/>
          <w:color w:val="808080"/>
          <w:sz w:val="19"/>
          <w:szCs w:val="19"/>
        </w:rPr>
        <w:t>=</w:t>
      </w:r>
      <w:r w:rsidRPr="00204937">
        <w:rPr>
          <w:rFonts w:ascii="Consolas" w:hAnsi="Consolas"/>
          <w:sz w:val="19"/>
          <w:szCs w:val="19"/>
        </w:rPr>
        <w:t xml:space="preserve"> vt</w:t>
      </w:r>
      <w:r w:rsidRPr="00204937">
        <w:rPr>
          <w:rFonts w:ascii="Consolas" w:hAnsi="Consolas"/>
          <w:color w:val="808080"/>
          <w:sz w:val="19"/>
          <w:szCs w:val="19"/>
        </w:rPr>
        <w:t>.</w:t>
      </w:r>
      <w:r w:rsidRPr="00204937">
        <w:rPr>
          <w:rFonts w:ascii="Consolas" w:hAnsi="Consolas"/>
          <w:sz w:val="19"/>
          <w:szCs w:val="19"/>
        </w:rPr>
        <w:t>VehicleType_ID</w:t>
      </w:r>
      <w:r w:rsidRPr="00204937">
        <w:rPr>
          <w:rFonts w:ascii="Consolas" w:hAnsi="Consolas"/>
          <w:color w:val="808080"/>
          <w:sz w:val="19"/>
          <w:szCs w:val="19"/>
        </w:rPr>
        <w:t>)</w:t>
      </w:r>
    </w:p>
    <w:p w14:paraId="36DEC5A6"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808080"/>
          <w:sz w:val="19"/>
          <w:szCs w:val="19"/>
        </w:rPr>
        <w:t>INNER</w:t>
      </w:r>
      <w:r w:rsidRPr="00204937">
        <w:rPr>
          <w:rFonts w:ascii="Consolas" w:hAnsi="Consolas"/>
          <w:sz w:val="19"/>
          <w:szCs w:val="19"/>
        </w:rPr>
        <w:t xml:space="preserve"> </w:t>
      </w:r>
      <w:r w:rsidRPr="00204937">
        <w:rPr>
          <w:rFonts w:ascii="Consolas" w:hAnsi="Consolas"/>
          <w:color w:val="808080"/>
          <w:sz w:val="19"/>
          <w:szCs w:val="19"/>
        </w:rPr>
        <w:t>JOIN</w:t>
      </w:r>
      <w:r w:rsidRPr="00204937">
        <w:rPr>
          <w:rFonts w:ascii="Consolas" w:hAnsi="Consolas"/>
          <w:sz w:val="19"/>
          <w:szCs w:val="19"/>
        </w:rPr>
        <w:t xml:space="preserve"> </w:t>
      </w:r>
      <w:r w:rsidRPr="00204937">
        <w:rPr>
          <w:rFonts w:ascii="Consolas" w:hAnsi="Consolas"/>
          <w:sz w:val="19"/>
          <w:szCs w:val="19"/>
        </w:rPr>
        <w:tab/>
        <w:t xml:space="preserve">ACCREDITATION </w:t>
      </w:r>
      <w:r w:rsidRPr="00204937">
        <w:rPr>
          <w:rFonts w:ascii="Consolas" w:hAnsi="Consolas"/>
          <w:color w:val="0000FF"/>
          <w:sz w:val="19"/>
          <w:szCs w:val="19"/>
        </w:rPr>
        <w:t>AS</w:t>
      </w:r>
      <w:r w:rsidRPr="00204937">
        <w:rPr>
          <w:rFonts w:ascii="Consolas" w:hAnsi="Consolas"/>
          <w:sz w:val="19"/>
          <w:szCs w:val="19"/>
        </w:rPr>
        <w:t xml:space="preserve"> a </w:t>
      </w:r>
      <w:r w:rsidRPr="00204937">
        <w:rPr>
          <w:rFonts w:ascii="Consolas" w:hAnsi="Consolas"/>
          <w:color w:val="0000FF"/>
          <w:sz w:val="19"/>
          <w:szCs w:val="19"/>
        </w:rPr>
        <w:t>ON</w:t>
      </w:r>
      <w:r w:rsidRPr="00204937">
        <w:rPr>
          <w:rFonts w:ascii="Consolas" w:hAnsi="Consolas"/>
          <w:sz w:val="19"/>
          <w:szCs w:val="19"/>
        </w:rPr>
        <w:t xml:space="preserve"> vt</w:t>
      </w:r>
      <w:r w:rsidRPr="00204937">
        <w:rPr>
          <w:rFonts w:ascii="Consolas" w:hAnsi="Consolas"/>
          <w:color w:val="808080"/>
          <w:sz w:val="19"/>
          <w:szCs w:val="19"/>
        </w:rPr>
        <w:t>.</w:t>
      </w:r>
      <w:r w:rsidRPr="00204937">
        <w:rPr>
          <w:rFonts w:ascii="Consolas" w:hAnsi="Consolas"/>
          <w:sz w:val="19"/>
          <w:szCs w:val="19"/>
        </w:rPr>
        <w:t xml:space="preserve">VehicleType_ID </w:t>
      </w:r>
      <w:r w:rsidRPr="00204937">
        <w:rPr>
          <w:rFonts w:ascii="Consolas" w:hAnsi="Consolas"/>
          <w:color w:val="808080"/>
          <w:sz w:val="19"/>
          <w:szCs w:val="19"/>
        </w:rPr>
        <w:t>=</w:t>
      </w:r>
      <w:r w:rsidRPr="00204937">
        <w:rPr>
          <w:rFonts w:ascii="Consolas" w:hAnsi="Consolas"/>
          <w:sz w:val="19"/>
          <w:szCs w:val="19"/>
        </w:rPr>
        <w:t xml:space="preserve"> a</w:t>
      </w:r>
      <w:r w:rsidRPr="00204937">
        <w:rPr>
          <w:rFonts w:ascii="Consolas" w:hAnsi="Consolas"/>
          <w:color w:val="808080"/>
          <w:sz w:val="19"/>
          <w:szCs w:val="19"/>
        </w:rPr>
        <w:t>.</w:t>
      </w:r>
      <w:r w:rsidRPr="00204937">
        <w:rPr>
          <w:rFonts w:ascii="Consolas" w:hAnsi="Consolas"/>
          <w:sz w:val="19"/>
          <w:szCs w:val="19"/>
        </w:rPr>
        <w:t xml:space="preserve">VehicleType_ID </w:t>
      </w:r>
    </w:p>
    <w:p w14:paraId="1B514168"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color w:val="808080"/>
          <w:sz w:val="19"/>
          <w:szCs w:val="19"/>
        </w:rPr>
        <w:t>AND</w:t>
      </w:r>
      <w:r w:rsidRPr="00204937">
        <w:rPr>
          <w:rFonts w:ascii="Consolas" w:hAnsi="Consolas"/>
          <w:sz w:val="19"/>
          <w:szCs w:val="19"/>
        </w:rPr>
        <w:t xml:space="preserve"> a</w:t>
      </w:r>
      <w:r w:rsidRPr="00204937">
        <w:rPr>
          <w:rFonts w:ascii="Consolas" w:hAnsi="Consolas"/>
          <w:color w:val="808080"/>
          <w:sz w:val="19"/>
          <w:szCs w:val="19"/>
        </w:rPr>
        <w:t>.</w:t>
      </w:r>
      <w:r w:rsidRPr="00204937">
        <w:rPr>
          <w:rFonts w:ascii="Consolas" w:hAnsi="Consolas"/>
          <w:sz w:val="19"/>
          <w:szCs w:val="19"/>
        </w:rPr>
        <w:t xml:space="preserve">Licence_No </w:t>
      </w:r>
      <w:r w:rsidRPr="00204937">
        <w:rPr>
          <w:rFonts w:ascii="Consolas" w:hAnsi="Consolas"/>
          <w:color w:val="808080"/>
          <w:sz w:val="19"/>
          <w:szCs w:val="19"/>
        </w:rPr>
        <w:t>=</w:t>
      </w:r>
      <w:r w:rsidRPr="00204937">
        <w:rPr>
          <w:rFonts w:ascii="Consolas" w:hAnsi="Consolas"/>
          <w:sz w:val="19"/>
          <w:szCs w:val="19"/>
        </w:rPr>
        <w:t xml:space="preserve"> d</w:t>
      </w:r>
      <w:r w:rsidRPr="00204937">
        <w:rPr>
          <w:rFonts w:ascii="Consolas" w:hAnsi="Consolas"/>
          <w:color w:val="808080"/>
          <w:sz w:val="19"/>
          <w:szCs w:val="19"/>
        </w:rPr>
        <w:t>.</w:t>
      </w:r>
      <w:r w:rsidRPr="00204937">
        <w:rPr>
          <w:rFonts w:ascii="Consolas" w:hAnsi="Consolas"/>
          <w:sz w:val="19"/>
          <w:szCs w:val="19"/>
        </w:rPr>
        <w:t>Licence_No</w:t>
      </w:r>
      <w:r w:rsidRPr="00204937">
        <w:rPr>
          <w:rFonts w:ascii="Consolas" w:hAnsi="Consolas"/>
          <w:color w:val="808080"/>
          <w:sz w:val="19"/>
          <w:szCs w:val="19"/>
        </w:rPr>
        <w:t>)</w:t>
      </w:r>
    </w:p>
    <w:p w14:paraId="1746ECEE" w14:textId="77777777" w:rsidR="00436861" w:rsidRDefault="00436861" w:rsidP="00436861">
      <w:pPr>
        <w:pStyle w:val="InputBoxMed"/>
        <w:framePr w:wrap="around"/>
        <w:spacing w:after="0" w:line="240" w:lineRule="auto"/>
        <w:rPr>
          <w:rFonts w:ascii="Consolas" w:hAnsi="Consolas"/>
          <w:color w:val="808080"/>
          <w:sz w:val="19"/>
          <w:szCs w:val="19"/>
        </w:rPr>
      </w:pPr>
      <w:r w:rsidRPr="00204937">
        <w:rPr>
          <w:rFonts w:ascii="Consolas" w:hAnsi="Consolas"/>
          <w:color w:val="0000FF"/>
          <w:sz w:val="19"/>
          <w:szCs w:val="19"/>
        </w:rPr>
        <w:t>ORDER</w:t>
      </w:r>
      <w:r w:rsidRPr="00204937">
        <w:rPr>
          <w:rFonts w:ascii="Consolas" w:hAnsi="Consolas"/>
          <w:sz w:val="19"/>
          <w:szCs w:val="19"/>
        </w:rPr>
        <w:t xml:space="preserve"> </w:t>
      </w:r>
      <w:r w:rsidRPr="00204937">
        <w:rPr>
          <w:rFonts w:ascii="Consolas" w:hAnsi="Consolas"/>
          <w:color w:val="0000FF"/>
          <w:sz w:val="19"/>
          <w:szCs w:val="19"/>
        </w:rPr>
        <w:t>BY</w:t>
      </w:r>
      <w:r w:rsidRPr="00204937">
        <w:rPr>
          <w:rFonts w:ascii="Consolas" w:hAnsi="Consolas"/>
          <w:sz w:val="19"/>
          <w:szCs w:val="19"/>
        </w:rPr>
        <w:t xml:space="preserve"> v</w:t>
      </w:r>
      <w:r w:rsidRPr="00204937">
        <w:rPr>
          <w:rFonts w:ascii="Consolas" w:hAnsi="Consolas"/>
          <w:color w:val="808080"/>
          <w:sz w:val="19"/>
          <w:szCs w:val="19"/>
        </w:rPr>
        <w:t>.</w:t>
      </w:r>
      <w:r w:rsidRPr="00204937">
        <w:rPr>
          <w:rFonts w:ascii="Consolas" w:hAnsi="Consolas"/>
          <w:sz w:val="19"/>
          <w:szCs w:val="19"/>
        </w:rPr>
        <w:t>VehicleType_ID</w:t>
      </w:r>
      <w:r w:rsidRPr="00204937">
        <w:rPr>
          <w:rFonts w:ascii="Consolas" w:hAnsi="Consolas"/>
          <w:color w:val="808080"/>
          <w:sz w:val="19"/>
          <w:szCs w:val="19"/>
        </w:rPr>
        <w:t>;</w:t>
      </w:r>
    </w:p>
    <w:p w14:paraId="16FC1824" w14:textId="77777777" w:rsidR="00436861" w:rsidRPr="00204937" w:rsidRDefault="00436861" w:rsidP="00436861">
      <w:pPr>
        <w:pStyle w:val="InputBoxMed"/>
        <w:framePr w:wrap="around"/>
        <w:spacing w:after="0" w:line="240" w:lineRule="auto"/>
        <w:rPr>
          <w:rFonts w:ascii="Consolas" w:hAnsi="Consolas"/>
          <w:sz w:val="19"/>
          <w:szCs w:val="19"/>
        </w:rPr>
      </w:pPr>
    </w:p>
    <w:p w14:paraId="6036E0F6"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FirstName LastName</w:t>
      </w:r>
      <w:r>
        <w:rPr>
          <w:rFonts w:ascii="Consolas" w:hAnsi="Consolas"/>
          <w:sz w:val="19"/>
          <w:szCs w:val="19"/>
        </w:rPr>
        <w:t xml:space="preserve"> </w:t>
      </w:r>
      <w:r w:rsidRPr="00204937">
        <w:rPr>
          <w:rFonts w:ascii="Consolas" w:hAnsi="Consolas"/>
          <w:sz w:val="19"/>
          <w:szCs w:val="19"/>
        </w:rPr>
        <w:t>Employer</w:t>
      </w:r>
      <w:r>
        <w:rPr>
          <w:rFonts w:ascii="Consolas" w:hAnsi="Consolas"/>
          <w:sz w:val="19"/>
          <w:szCs w:val="19"/>
        </w:rPr>
        <w:t xml:space="preserve"> </w:t>
      </w:r>
      <w:r w:rsidRPr="00204937">
        <w:rPr>
          <w:rFonts w:ascii="Consolas" w:hAnsi="Consolas"/>
          <w:sz w:val="19"/>
          <w:szCs w:val="19"/>
        </w:rPr>
        <w:t>VehicleType_ID</w:t>
      </w:r>
    </w:p>
    <w:p w14:paraId="34612CF0"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 ---------- --------------- --------------</w:t>
      </w:r>
    </w:p>
    <w:p w14:paraId="0F05B86D"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David</w:t>
      </w:r>
      <w:r>
        <w:rPr>
          <w:rFonts w:ascii="Consolas" w:hAnsi="Consolas"/>
          <w:sz w:val="19"/>
          <w:szCs w:val="19"/>
        </w:rPr>
        <w:t xml:space="preserve"> </w:t>
      </w:r>
      <w:r w:rsidRPr="00204937">
        <w:rPr>
          <w:rFonts w:ascii="Consolas" w:hAnsi="Consolas"/>
          <w:sz w:val="19"/>
          <w:szCs w:val="19"/>
        </w:rPr>
        <w:t>Livingston Rocket Couriers 2004</w:t>
      </w:r>
    </w:p>
    <w:p w14:paraId="6980DAC7"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David</w:t>
      </w:r>
      <w:r>
        <w:rPr>
          <w:rFonts w:ascii="Consolas" w:hAnsi="Consolas"/>
          <w:sz w:val="19"/>
          <w:szCs w:val="19"/>
        </w:rPr>
        <w:t xml:space="preserve"> </w:t>
      </w:r>
      <w:r w:rsidRPr="00204937">
        <w:rPr>
          <w:rFonts w:ascii="Consolas" w:hAnsi="Consolas"/>
          <w:sz w:val="19"/>
          <w:szCs w:val="19"/>
        </w:rPr>
        <w:t>Livingston Rocket Couriers 2004</w:t>
      </w:r>
    </w:p>
    <w:p w14:paraId="0F55F271"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David</w:t>
      </w:r>
      <w:r>
        <w:rPr>
          <w:rFonts w:ascii="Consolas" w:hAnsi="Consolas"/>
          <w:sz w:val="19"/>
          <w:szCs w:val="19"/>
        </w:rPr>
        <w:t xml:space="preserve"> </w:t>
      </w:r>
      <w:r w:rsidRPr="00204937">
        <w:rPr>
          <w:rFonts w:ascii="Consolas" w:hAnsi="Consolas"/>
          <w:sz w:val="19"/>
          <w:szCs w:val="19"/>
        </w:rPr>
        <w:t>Livingston Rocket Couriers 2004</w:t>
      </w:r>
    </w:p>
    <w:p w14:paraId="6F428CF9" w14:textId="77777777" w:rsidR="00436861" w:rsidRPr="00204937" w:rsidRDefault="00436861" w:rsidP="00436861">
      <w:pPr>
        <w:pStyle w:val="InputBoxMed"/>
        <w:framePr w:wrap="around"/>
        <w:spacing w:after="0" w:line="240" w:lineRule="auto"/>
        <w:rPr>
          <w:rFonts w:ascii="Consolas" w:hAnsi="Consolas"/>
          <w:sz w:val="19"/>
          <w:szCs w:val="19"/>
        </w:rPr>
      </w:pPr>
      <w:r w:rsidRPr="00204937">
        <w:rPr>
          <w:rFonts w:ascii="Consolas" w:hAnsi="Consolas"/>
          <w:sz w:val="19"/>
          <w:szCs w:val="19"/>
        </w:rPr>
        <w:t>David</w:t>
      </w:r>
      <w:r>
        <w:rPr>
          <w:rFonts w:ascii="Consolas" w:hAnsi="Consolas"/>
          <w:sz w:val="19"/>
          <w:szCs w:val="19"/>
        </w:rPr>
        <w:t xml:space="preserve"> </w:t>
      </w:r>
      <w:r w:rsidRPr="00204937">
        <w:rPr>
          <w:rFonts w:ascii="Consolas" w:hAnsi="Consolas"/>
          <w:sz w:val="19"/>
          <w:szCs w:val="19"/>
        </w:rPr>
        <w:t>Livingston Rocket Couriers 8001</w:t>
      </w:r>
    </w:p>
    <w:p w14:paraId="672727F0" w14:textId="77777777" w:rsidR="00436861" w:rsidRDefault="00436861" w:rsidP="00436861">
      <w:pPr>
        <w:pStyle w:val="InputBoxMed"/>
        <w:framePr w:wrap="around"/>
        <w:spacing w:after="0" w:line="240" w:lineRule="auto"/>
      </w:pPr>
      <w:r w:rsidRPr="00204937">
        <w:rPr>
          <w:rFonts w:ascii="Consolas" w:hAnsi="Consolas"/>
          <w:sz w:val="19"/>
          <w:szCs w:val="19"/>
        </w:rPr>
        <w:t>David</w:t>
      </w:r>
      <w:r>
        <w:rPr>
          <w:rFonts w:ascii="Consolas" w:hAnsi="Consolas"/>
          <w:sz w:val="19"/>
          <w:szCs w:val="19"/>
        </w:rPr>
        <w:t xml:space="preserve"> </w:t>
      </w:r>
      <w:r w:rsidRPr="00204937">
        <w:rPr>
          <w:rFonts w:ascii="Consolas" w:hAnsi="Consolas"/>
          <w:sz w:val="19"/>
          <w:szCs w:val="19"/>
        </w:rPr>
        <w:t>Livingston Rocket Couriers 8001</w:t>
      </w:r>
    </w:p>
    <w:p w14:paraId="64340936" w14:textId="77777777" w:rsidR="00436861" w:rsidRDefault="00436861" w:rsidP="00436861">
      <w:pPr>
        <w:pStyle w:val="Body"/>
      </w:pPr>
      <w:r>
        <w:t>Note that the predicates used in the previous query ‘</w:t>
      </w:r>
      <w:r w:rsidRPr="00204937">
        <w:rPr>
          <w:rFonts w:ascii="Consolas" w:hAnsi="Consolas"/>
          <w:color w:val="808080"/>
          <w:sz w:val="19"/>
          <w:szCs w:val="19"/>
        </w:rPr>
        <w:t>AND</w:t>
      </w:r>
      <w:r w:rsidRPr="00204937">
        <w:rPr>
          <w:rFonts w:ascii="Consolas" w:hAnsi="Consolas"/>
          <w:color w:val="0000FF"/>
          <w:sz w:val="19"/>
          <w:szCs w:val="19"/>
        </w:rPr>
        <w:t xml:space="preserve"> </w:t>
      </w:r>
      <w:r w:rsidRPr="00204937">
        <w:rPr>
          <w:rFonts w:ascii="Consolas" w:hAnsi="Consolas"/>
          <w:color w:val="808080"/>
          <w:sz w:val="19"/>
          <w:szCs w:val="19"/>
        </w:rPr>
        <w:t>(</w:t>
      </w:r>
      <w:r w:rsidRPr="00204937">
        <w:rPr>
          <w:rFonts w:ascii="Consolas" w:hAnsi="Consolas"/>
          <w:sz w:val="19"/>
          <w:szCs w:val="19"/>
        </w:rPr>
        <w:t>d</w:t>
      </w:r>
      <w:r w:rsidRPr="00204937">
        <w:rPr>
          <w:rFonts w:ascii="Consolas" w:hAnsi="Consolas"/>
          <w:color w:val="808080"/>
          <w:sz w:val="19"/>
          <w:szCs w:val="19"/>
        </w:rPr>
        <w:t>.</w:t>
      </w:r>
      <w:r w:rsidRPr="00204937">
        <w:rPr>
          <w:rFonts w:ascii="Consolas" w:hAnsi="Consolas"/>
          <w:sz w:val="19"/>
          <w:szCs w:val="19"/>
        </w:rPr>
        <w:t xml:space="preserve">FirstName </w:t>
      </w:r>
      <w:r w:rsidRPr="00204937">
        <w:rPr>
          <w:rFonts w:ascii="Consolas" w:hAnsi="Consolas"/>
          <w:color w:val="808080"/>
          <w:sz w:val="19"/>
          <w:szCs w:val="19"/>
        </w:rPr>
        <w:t>=</w:t>
      </w:r>
      <w:r w:rsidRPr="00204937">
        <w:rPr>
          <w:rFonts w:ascii="Consolas" w:hAnsi="Consolas"/>
          <w:sz w:val="19"/>
          <w:szCs w:val="19"/>
        </w:rPr>
        <w:t xml:space="preserve"> </w:t>
      </w:r>
      <w:r w:rsidRPr="00204937">
        <w:rPr>
          <w:rFonts w:ascii="Consolas" w:hAnsi="Consolas"/>
          <w:color w:val="FF0000"/>
          <w:sz w:val="19"/>
          <w:szCs w:val="19"/>
        </w:rPr>
        <w:t>'David'</w:t>
      </w:r>
      <w:r w:rsidRPr="00204937">
        <w:rPr>
          <w:rFonts w:ascii="Consolas" w:hAnsi="Consolas"/>
          <w:sz w:val="19"/>
          <w:szCs w:val="19"/>
        </w:rPr>
        <w:t xml:space="preserve"> </w:t>
      </w:r>
      <w:r w:rsidRPr="00204937">
        <w:rPr>
          <w:rFonts w:ascii="Consolas" w:hAnsi="Consolas"/>
          <w:color w:val="808080"/>
          <w:sz w:val="19"/>
          <w:szCs w:val="19"/>
        </w:rPr>
        <w:t>AND</w:t>
      </w:r>
      <w:r w:rsidRPr="00204937">
        <w:rPr>
          <w:rFonts w:ascii="Consolas" w:hAnsi="Consolas"/>
          <w:sz w:val="19"/>
          <w:szCs w:val="19"/>
        </w:rPr>
        <w:tab/>
        <w:t>d</w:t>
      </w:r>
      <w:r w:rsidRPr="00204937">
        <w:rPr>
          <w:rFonts w:ascii="Consolas" w:hAnsi="Consolas"/>
          <w:color w:val="808080"/>
          <w:sz w:val="19"/>
          <w:szCs w:val="19"/>
        </w:rPr>
        <w:t>.</w:t>
      </w:r>
      <w:r w:rsidRPr="00204937">
        <w:rPr>
          <w:rFonts w:ascii="Consolas" w:hAnsi="Consolas"/>
          <w:sz w:val="19"/>
          <w:szCs w:val="19"/>
        </w:rPr>
        <w:t xml:space="preserve">LastName </w:t>
      </w:r>
      <w:r w:rsidRPr="00204937">
        <w:rPr>
          <w:rFonts w:ascii="Consolas" w:hAnsi="Consolas"/>
          <w:color w:val="808080"/>
          <w:sz w:val="19"/>
          <w:szCs w:val="19"/>
        </w:rPr>
        <w:t>=</w:t>
      </w:r>
      <w:r w:rsidRPr="00204937">
        <w:rPr>
          <w:rFonts w:ascii="Consolas" w:hAnsi="Consolas"/>
          <w:sz w:val="19"/>
          <w:szCs w:val="19"/>
        </w:rPr>
        <w:t xml:space="preserve"> </w:t>
      </w:r>
      <w:r w:rsidRPr="00204937">
        <w:rPr>
          <w:rFonts w:ascii="Consolas" w:hAnsi="Consolas"/>
          <w:color w:val="FF0000"/>
          <w:sz w:val="19"/>
          <w:szCs w:val="19"/>
        </w:rPr>
        <w:t>'Livingston'</w:t>
      </w:r>
      <w:r w:rsidRPr="00204937">
        <w:rPr>
          <w:rFonts w:ascii="Consolas" w:hAnsi="Consolas"/>
          <w:color w:val="808080"/>
          <w:sz w:val="19"/>
          <w:szCs w:val="19"/>
        </w:rPr>
        <w:t>)</w:t>
      </w:r>
      <w:r>
        <w:t>‘ are attached to the JOIN of the DRIVER and COURIER_COMPANY tables.</w:t>
      </w:r>
    </w:p>
    <w:p w14:paraId="3B525374" w14:textId="77777777" w:rsidR="00436861" w:rsidRDefault="00436861" w:rsidP="00436861">
      <w:pPr>
        <w:pStyle w:val="Body"/>
      </w:pPr>
      <w:r>
        <w:t>The effect of this is to reduce the size of the result set produced by combining those two tables to only those records that meet the criteria of the predicates. This will then reduce the number of records to be processed (or matched) when the next table (VEHICLE) is joined.</w:t>
      </w:r>
    </w:p>
    <w:p w14:paraId="60586620" w14:textId="77777777" w:rsidR="00436861" w:rsidRDefault="00436861" w:rsidP="00436861">
      <w:pPr>
        <w:pStyle w:val="Body"/>
      </w:pPr>
      <w:r>
        <w:t xml:space="preserve">Having said that, however, modern RDBMS incorporate query-optimisation algorithms. For most database applications you won’t have to worry about the location of the predicates in </w:t>
      </w:r>
      <w:r>
        <w:lastRenderedPageBreak/>
        <w:t>the query, since the query optimiser of the database engine will determine the most efficient execution plan.</w:t>
      </w:r>
    </w:p>
    <w:p w14:paraId="3A52C36D" w14:textId="77777777" w:rsidR="00436861" w:rsidRDefault="00436861" w:rsidP="00FA25C7">
      <w:pPr>
        <w:pStyle w:val="Heading3"/>
      </w:pPr>
      <w:r>
        <w:t>OUTER JOIN</w:t>
      </w:r>
    </w:p>
    <w:p w14:paraId="141FF25C" w14:textId="77777777" w:rsidR="00436861" w:rsidRDefault="00436861" w:rsidP="00436861">
      <w:pPr>
        <w:pStyle w:val="Body"/>
      </w:pPr>
      <w:r>
        <w:t>There are three types of OUTER JOIN that we will discuss here, LEFT OUTER JOIN, RIGHT OUTER JOIN and FULL OUTER JOIN.</w:t>
      </w:r>
    </w:p>
    <w:p w14:paraId="28A16B05" w14:textId="77777777" w:rsidR="00436861" w:rsidRDefault="00436861" w:rsidP="00FA25C7">
      <w:pPr>
        <w:pStyle w:val="Heading4"/>
      </w:pPr>
      <w:r>
        <w:t>LEFT OUTER JOIN</w:t>
      </w:r>
    </w:p>
    <w:p w14:paraId="5393701D" w14:textId="77777777" w:rsidR="00436861" w:rsidRDefault="00436861" w:rsidP="00436861">
      <w:pPr>
        <w:pStyle w:val="Body"/>
      </w:pPr>
      <w:r>
        <w:t>You may have noticed that in the Courier Company Governance database, not all types of vehicle are owned by all courier companies. If you wanted a listing of all vehicle types and the registration numbers of those types of vehicle, you could use a LEFT OUTER JOIN query as demonstrated below:</w:t>
      </w:r>
    </w:p>
    <w:p w14:paraId="5A40E572"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color w:val="0000FF"/>
          <w:sz w:val="19"/>
          <w:szCs w:val="19"/>
        </w:rPr>
        <w:t>SELECT</w:t>
      </w:r>
      <w:r w:rsidRPr="008A55C5">
        <w:rPr>
          <w:rFonts w:ascii="Consolas" w:hAnsi="Consolas"/>
          <w:sz w:val="19"/>
          <w:szCs w:val="19"/>
        </w:rPr>
        <w:tab/>
        <w:t>vt</w:t>
      </w:r>
      <w:r w:rsidRPr="008A55C5">
        <w:rPr>
          <w:rFonts w:ascii="Consolas" w:hAnsi="Consolas"/>
          <w:color w:val="808080"/>
          <w:sz w:val="19"/>
          <w:szCs w:val="19"/>
        </w:rPr>
        <w:t>.</w:t>
      </w:r>
      <w:r w:rsidRPr="008A55C5">
        <w:rPr>
          <w:rFonts w:ascii="Consolas" w:hAnsi="Consolas"/>
          <w:sz w:val="19"/>
          <w:szCs w:val="19"/>
        </w:rPr>
        <w:t>VehicleType_ID</w:t>
      </w:r>
      <w:r w:rsidRPr="008A55C5">
        <w:rPr>
          <w:rFonts w:ascii="Consolas" w:hAnsi="Consolas"/>
          <w:color w:val="808080"/>
          <w:sz w:val="19"/>
          <w:szCs w:val="19"/>
        </w:rPr>
        <w:t>,</w:t>
      </w:r>
    </w:p>
    <w:p w14:paraId="06AF2940" w14:textId="77777777" w:rsidR="00436861" w:rsidRPr="008A55C5" w:rsidRDefault="00436861" w:rsidP="00436861">
      <w:pPr>
        <w:pStyle w:val="InputBoxSml"/>
        <w:framePr w:wrap="around"/>
        <w:spacing w:after="0" w:line="240" w:lineRule="auto"/>
        <w:rPr>
          <w:rFonts w:ascii="Consolas" w:hAnsi="Consolas"/>
          <w:sz w:val="19"/>
          <w:szCs w:val="19"/>
        </w:rPr>
      </w:pPr>
      <w:r>
        <w:rPr>
          <w:rFonts w:ascii="Consolas" w:hAnsi="Consolas"/>
          <w:sz w:val="19"/>
          <w:szCs w:val="19"/>
        </w:rPr>
        <w:tab/>
      </w:r>
      <w:r w:rsidRPr="008A55C5">
        <w:rPr>
          <w:rFonts w:ascii="Consolas" w:hAnsi="Consolas"/>
          <w:sz w:val="19"/>
          <w:szCs w:val="19"/>
        </w:rPr>
        <w:t>v</w:t>
      </w:r>
      <w:r w:rsidRPr="008A55C5">
        <w:rPr>
          <w:rFonts w:ascii="Consolas" w:hAnsi="Consolas"/>
          <w:color w:val="808080"/>
          <w:sz w:val="19"/>
          <w:szCs w:val="19"/>
        </w:rPr>
        <w:t>.</w:t>
      </w:r>
      <w:r w:rsidRPr="008A55C5">
        <w:rPr>
          <w:rFonts w:ascii="Consolas" w:hAnsi="Consolas"/>
          <w:sz w:val="19"/>
          <w:szCs w:val="19"/>
        </w:rPr>
        <w:t>Registration_No</w:t>
      </w:r>
    </w:p>
    <w:p w14:paraId="08CE1FC5"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color w:val="0000FF"/>
          <w:sz w:val="19"/>
          <w:szCs w:val="19"/>
        </w:rPr>
        <w:t xml:space="preserve">FROM </w:t>
      </w:r>
      <w:r w:rsidRPr="008A55C5">
        <w:rPr>
          <w:rFonts w:ascii="Consolas" w:hAnsi="Consolas"/>
          <w:color w:val="808080"/>
          <w:sz w:val="19"/>
          <w:szCs w:val="19"/>
        </w:rPr>
        <w:t>(</w:t>
      </w:r>
      <w:r w:rsidRPr="008A55C5">
        <w:rPr>
          <w:rFonts w:ascii="Consolas" w:hAnsi="Consolas"/>
          <w:sz w:val="19"/>
          <w:szCs w:val="19"/>
        </w:rPr>
        <w:t xml:space="preserve">VEHICLE_TYPE </w:t>
      </w:r>
      <w:r w:rsidRPr="008A55C5">
        <w:rPr>
          <w:rFonts w:ascii="Consolas" w:hAnsi="Consolas"/>
          <w:color w:val="0000FF"/>
          <w:sz w:val="19"/>
          <w:szCs w:val="19"/>
        </w:rPr>
        <w:t>AS</w:t>
      </w:r>
      <w:r w:rsidRPr="008A55C5">
        <w:rPr>
          <w:rFonts w:ascii="Consolas" w:hAnsi="Consolas"/>
          <w:sz w:val="19"/>
          <w:szCs w:val="19"/>
        </w:rPr>
        <w:t xml:space="preserve"> vt</w:t>
      </w:r>
    </w:p>
    <w:p w14:paraId="66A57FC9" w14:textId="77777777" w:rsidR="00436861" w:rsidRDefault="00436861" w:rsidP="00436861">
      <w:pPr>
        <w:pStyle w:val="InputBoxSml"/>
        <w:framePr w:wrap="around"/>
        <w:spacing w:after="0" w:line="240" w:lineRule="auto"/>
        <w:rPr>
          <w:rFonts w:ascii="Consolas" w:hAnsi="Consolas"/>
          <w:color w:val="808080"/>
          <w:sz w:val="19"/>
          <w:szCs w:val="19"/>
        </w:rPr>
      </w:pPr>
      <w:r w:rsidRPr="008A55C5">
        <w:rPr>
          <w:rFonts w:ascii="Consolas" w:hAnsi="Consolas"/>
          <w:color w:val="808080"/>
          <w:sz w:val="19"/>
          <w:szCs w:val="19"/>
        </w:rPr>
        <w:t>LEFT</w:t>
      </w:r>
      <w:r w:rsidRPr="008A55C5">
        <w:rPr>
          <w:rFonts w:ascii="Consolas" w:hAnsi="Consolas"/>
          <w:sz w:val="19"/>
          <w:szCs w:val="19"/>
        </w:rPr>
        <w:t xml:space="preserve"> </w:t>
      </w:r>
      <w:r w:rsidRPr="008A55C5">
        <w:rPr>
          <w:rFonts w:ascii="Consolas" w:hAnsi="Consolas"/>
          <w:color w:val="808080"/>
          <w:sz w:val="19"/>
          <w:szCs w:val="19"/>
        </w:rPr>
        <w:t>OUTER</w:t>
      </w:r>
      <w:r w:rsidRPr="008A55C5">
        <w:rPr>
          <w:rFonts w:ascii="Consolas" w:hAnsi="Consolas"/>
          <w:sz w:val="19"/>
          <w:szCs w:val="19"/>
        </w:rPr>
        <w:t xml:space="preserve"> </w:t>
      </w:r>
      <w:r w:rsidRPr="008A55C5">
        <w:rPr>
          <w:rFonts w:ascii="Consolas" w:hAnsi="Consolas"/>
          <w:color w:val="808080"/>
          <w:sz w:val="19"/>
          <w:szCs w:val="19"/>
        </w:rPr>
        <w:t>JOIN</w:t>
      </w:r>
      <w:r w:rsidRPr="008A55C5">
        <w:rPr>
          <w:rFonts w:ascii="Consolas" w:hAnsi="Consolas"/>
          <w:sz w:val="19"/>
          <w:szCs w:val="19"/>
        </w:rPr>
        <w:t xml:space="preserve"> VEHICLE </w:t>
      </w:r>
      <w:r w:rsidRPr="008A55C5">
        <w:rPr>
          <w:rFonts w:ascii="Consolas" w:hAnsi="Consolas"/>
          <w:color w:val="0000FF"/>
          <w:sz w:val="19"/>
          <w:szCs w:val="19"/>
        </w:rPr>
        <w:t>AS</w:t>
      </w:r>
      <w:r w:rsidRPr="008A55C5">
        <w:rPr>
          <w:rFonts w:ascii="Consolas" w:hAnsi="Consolas"/>
          <w:sz w:val="19"/>
          <w:szCs w:val="19"/>
        </w:rPr>
        <w:t xml:space="preserve"> v </w:t>
      </w:r>
      <w:r w:rsidRPr="008A55C5">
        <w:rPr>
          <w:rFonts w:ascii="Consolas" w:hAnsi="Consolas"/>
          <w:color w:val="0000FF"/>
          <w:sz w:val="19"/>
          <w:szCs w:val="19"/>
        </w:rPr>
        <w:t>ON</w:t>
      </w:r>
      <w:r w:rsidRPr="008A55C5">
        <w:rPr>
          <w:rFonts w:ascii="Consolas" w:hAnsi="Consolas"/>
          <w:sz w:val="19"/>
          <w:szCs w:val="19"/>
        </w:rPr>
        <w:t xml:space="preserve"> vt</w:t>
      </w:r>
      <w:r w:rsidRPr="008A55C5">
        <w:rPr>
          <w:rFonts w:ascii="Consolas" w:hAnsi="Consolas"/>
          <w:color w:val="808080"/>
          <w:sz w:val="19"/>
          <w:szCs w:val="19"/>
        </w:rPr>
        <w:t>.</w:t>
      </w:r>
      <w:r w:rsidRPr="008A55C5">
        <w:rPr>
          <w:rFonts w:ascii="Consolas" w:hAnsi="Consolas"/>
          <w:sz w:val="19"/>
          <w:szCs w:val="19"/>
        </w:rPr>
        <w:t xml:space="preserve">VehicleType_ID </w:t>
      </w:r>
      <w:r w:rsidRPr="008A55C5">
        <w:rPr>
          <w:rFonts w:ascii="Consolas" w:hAnsi="Consolas"/>
          <w:color w:val="808080"/>
          <w:sz w:val="19"/>
          <w:szCs w:val="19"/>
        </w:rPr>
        <w:t>=</w:t>
      </w:r>
      <w:r w:rsidRPr="008A55C5">
        <w:rPr>
          <w:rFonts w:ascii="Consolas" w:hAnsi="Consolas"/>
          <w:sz w:val="19"/>
          <w:szCs w:val="19"/>
        </w:rPr>
        <w:t xml:space="preserve"> v</w:t>
      </w:r>
      <w:r w:rsidRPr="008A55C5">
        <w:rPr>
          <w:rFonts w:ascii="Consolas" w:hAnsi="Consolas"/>
          <w:color w:val="808080"/>
          <w:sz w:val="19"/>
          <w:szCs w:val="19"/>
        </w:rPr>
        <w:t>.</w:t>
      </w:r>
      <w:r w:rsidRPr="008A55C5">
        <w:rPr>
          <w:rFonts w:ascii="Consolas" w:hAnsi="Consolas"/>
          <w:sz w:val="19"/>
          <w:szCs w:val="19"/>
        </w:rPr>
        <w:t>VehicleType_ID</w:t>
      </w:r>
      <w:r w:rsidRPr="008A55C5">
        <w:rPr>
          <w:rFonts w:ascii="Consolas" w:hAnsi="Consolas"/>
          <w:color w:val="808080"/>
          <w:sz w:val="19"/>
          <w:szCs w:val="19"/>
        </w:rPr>
        <w:t>)</w:t>
      </w:r>
    </w:p>
    <w:p w14:paraId="76243D33" w14:textId="77777777" w:rsidR="00436861" w:rsidRPr="008A55C5" w:rsidRDefault="00436861" w:rsidP="00436861">
      <w:pPr>
        <w:pStyle w:val="InputBoxSml"/>
        <w:framePr w:wrap="around"/>
        <w:spacing w:after="0" w:line="240" w:lineRule="auto"/>
        <w:rPr>
          <w:rFonts w:ascii="Consolas" w:hAnsi="Consolas"/>
          <w:sz w:val="19"/>
          <w:szCs w:val="19"/>
        </w:rPr>
      </w:pPr>
    </w:p>
    <w:p w14:paraId="674CBF0B"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VehicleType_ID Registration_No</w:t>
      </w:r>
    </w:p>
    <w:p w14:paraId="0649EA08"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 ---------------</w:t>
      </w:r>
    </w:p>
    <w:p w14:paraId="5CA3F0FF"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color w:val="00B050"/>
          <w:sz w:val="19"/>
          <w:szCs w:val="19"/>
        </w:rPr>
        <w:t>1001</w:t>
      </w:r>
      <w:r>
        <w:rPr>
          <w:rFonts w:ascii="Consolas" w:hAnsi="Consolas"/>
          <w:color w:val="00B050"/>
          <w:sz w:val="19"/>
          <w:szCs w:val="19"/>
        </w:rPr>
        <w:t xml:space="preserve"> </w:t>
      </w:r>
      <w:r w:rsidRPr="008A55C5">
        <w:rPr>
          <w:rFonts w:ascii="Consolas" w:hAnsi="Consolas"/>
          <w:color w:val="00B050"/>
          <w:sz w:val="19"/>
          <w:szCs w:val="19"/>
        </w:rPr>
        <w:t>NULL</w:t>
      </w:r>
    </w:p>
    <w:p w14:paraId="18615A67"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1002</w:t>
      </w:r>
      <w:r>
        <w:rPr>
          <w:rFonts w:ascii="Consolas" w:hAnsi="Consolas"/>
          <w:sz w:val="19"/>
          <w:szCs w:val="19"/>
        </w:rPr>
        <w:t xml:space="preserve"> </w:t>
      </w:r>
      <w:r w:rsidRPr="008A55C5">
        <w:rPr>
          <w:rFonts w:ascii="Consolas" w:hAnsi="Consolas"/>
          <w:sz w:val="19"/>
          <w:szCs w:val="19"/>
        </w:rPr>
        <w:t>ADB435</w:t>
      </w:r>
    </w:p>
    <w:p w14:paraId="69D5ED3E"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1002</w:t>
      </w:r>
      <w:r>
        <w:rPr>
          <w:rFonts w:ascii="Consolas" w:hAnsi="Consolas"/>
          <w:sz w:val="19"/>
          <w:szCs w:val="19"/>
        </w:rPr>
        <w:t xml:space="preserve"> </w:t>
      </w:r>
      <w:r w:rsidRPr="008A55C5">
        <w:rPr>
          <w:rFonts w:ascii="Consolas" w:hAnsi="Consolas"/>
          <w:sz w:val="19"/>
          <w:szCs w:val="19"/>
        </w:rPr>
        <w:t>YRN737</w:t>
      </w:r>
    </w:p>
    <w:p w14:paraId="4EFB5CD5"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1003</w:t>
      </w:r>
      <w:r>
        <w:rPr>
          <w:rFonts w:ascii="Consolas" w:hAnsi="Consolas"/>
          <w:sz w:val="19"/>
          <w:szCs w:val="19"/>
        </w:rPr>
        <w:t xml:space="preserve"> </w:t>
      </w:r>
      <w:r w:rsidRPr="008A55C5">
        <w:rPr>
          <w:rFonts w:ascii="Consolas" w:hAnsi="Consolas"/>
          <w:sz w:val="19"/>
          <w:szCs w:val="19"/>
        </w:rPr>
        <w:t>IOU645</w:t>
      </w:r>
    </w:p>
    <w:p w14:paraId="1C253425"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1004</w:t>
      </w:r>
      <w:r>
        <w:rPr>
          <w:rFonts w:ascii="Consolas" w:hAnsi="Consolas"/>
          <w:color w:val="00B050"/>
          <w:sz w:val="19"/>
          <w:szCs w:val="19"/>
        </w:rPr>
        <w:t xml:space="preserve"> </w:t>
      </w:r>
      <w:r w:rsidRPr="008A55C5">
        <w:rPr>
          <w:rFonts w:ascii="Consolas" w:hAnsi="Consolas"/>
          <w:color w:val="00B050"/>
          <w:sz w:val="19"/>
          <w:szCs w:val="19"/>
        </w:rPr>
        <w:t>NULL</w:t>
      </w:r>
    </w:p>
    <w:p w14:paraId="5A4E1DF8"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1005</w:t>
      </w:r>
      <w:r>
        <w:rPr>
          <w:rFonts w:ascii="Consolas" w:hAnsi="Consolas"/>
          <w:color w:val="00B050"/>
          <w:sz w:val="19"/>
          <w:szCs w:val="19"/>
        </w:rPr>
        <w:t xml:space="preserve"> </w:t>
      </w:r>
      <w:r w:rsidRPr="008A55C5">
        <w:rPr>
          <w:rFonts w:ascii="Consolas" w:hAnsi="Consolas"/>
          <w:color w:val="00B050"/>
          <w:sz w:val="19"/>
          <w:szCs w:val="19"/>
        </w:rPr>
        <w:t>NULL</w:t>
      </w:r>
    </w:p>
    <w:p w14:paraId="01E0AB95"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2001</w:t>
      </w:r>
      <w:r>
        <w:rPr>
          <w:rFonts w:ascii="Consolas" w:hAnsi="Consolas"/>
          <w:color w:val="00B050"/>
          <w:sz w:val="19"/>
          <w:szCs w:val="19"/>
        </w:rPr>
        <w:t xml:space="preserve"> </w:t>
      </w:r>
      <w:r w:rsidRPr="008A55C5">
        <w:rPr>
          <w:rFonts w:ascii="Consolas" w:hAnsi="Consolas"/>
          <w:color w:val="00B050"/>
          <w:sz w:val="19"/>
          <w:szCs w:val="19"/>
        </w:rPr>
        <w:t>NULL</w:t>
      </w:r>
    </w:p>
    <w:p w14:paraId="2323299B"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2002</w:t>
      </w:r>
      <w:r>
        <w:rPr>
          <w:rFonts w:ascii="Consolas" w:hAnsi="Consolas"/>
          <w:color w:val="00B050"/>
          <w:sz w:val="19"/>
          <w:szCs w:val="19"/>
        </w:rPr>
        <w:t xml:space="preserve"> </w:t>
      </w:r>
      <w:r w:rsidRPr="008A55C5">
        <w:rPr>
          <w:rFonts w:ascii="Consolas" w:hAnsi="Consolas"/>
          <w:color w:val="00B050"/>
          <w:sz w:val="19"/>
          <w:szCs w:val="19"/>
        </w:rPr>
        <w:t>NULL</w:t>
      </w:r>
    </w:p>
    <w:p w14:paraId="16FFD4D0"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2003</w:t>
      </w:r>
      <w:r>
        <w:rPr>
          <w:rFonts w:ascii="Consolas" w:hAnsi="Consolas"/>
          <w:sz w:val="19"/>
          <w:szCs w:val="19"/>
        </w:rPr>
        <w:t xml:space="preserve"> </w:t>
      </w:r>
      <w:r w:rsidRPr="008A55C5">
        <w:rPr>
          <w:rFonts w:ascii="Consolas" w:hAnsi="Consolas"/>
          <w:sz w:val="19"/>
          <w:szCs w:val="19"/>
        </w:rPr>
        <w:t>AWQ763</w:t>
      </w:r>
    </w:p>
    <w:p w14:paraId="6F93EE33"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2004</w:t>
      </w:r>
      <w:r>
        <w:rPr>
          <w:rFonts w:ascii="Consolas" w:hAnsi="Consolas"/>
          <w:sz w:val="19"/>
          <w:szCs w:val="19"/>
        </w:rPr>
        <w:t xml:space="preserve"> </w:t>
      </w:r>
      <w:r w:rsidRPr="008A55C5">
        <w:rPr>
          <w:rFonts w:ascii="Consolas" w:hAnsi="Consolas"/>
          <w:sz w:val="19"/>
          <w:szCs w:val="19"/>
        </w:rPr>
        <w:t>DSF743</w:t>
      </w:r>
    </w:p>
    <w:p w14:paraId="1926150A"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2004</w:t>
      </w:r>
      <w:r>
        <w:rPr>
          <w:rFonts w:ascii="Consolas" w:hAnsi="Consolas"/>
          <w:sz w:val="19"/>
          <w:szCs w:val="19"/>
        </w:rPr>
        <w:t xml:space="preserve"> </w:t>
      </w:r>
      <w:r w:rsidRPr="008A55C5">
        <w:rPr>
          <w:rFonts w:ascii="Consolas" w:hAnsi="Consolas"/>
          <w:sz w:val="19"/>
          <w:szCs w:val="19"/>
        </w:rPr>
        <w:t>POR621</w:t>
      </w:r>
    </w:p>
    <w:p w14:paraId="6501D382"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2004</w:t>
      </w:r>
      <w:r>
        <w:rPr>
          <w:rFonts w:ascii="Consolas" w:hAnsi="Consolas"/>
          <w:sz w:val="19"/>
          <w:szCs w:val="19"/>
        </w:rPr>
        <w:t xml:space="preserve"> </w:t>
      </w:r>
      <w:r w:rsidRPr="008A55C5">
        <w:rPr>
          <w:rFonts w:ascii="Consolas" w:hAnsi="Consolas"/>
          <w:sz w:val="19"/>
          <w:szCs w:val="19"/>
        </w:rPr>
        <w:t>UTY327</w:t>
      </w:r>
    </w:p>
    <w:p w14:paraId="121C08E2"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2005</w:t>
      </w:r>
      <w:r>
        <w:rPr>
          <w:rFonts w:ascii="Consolas" w:hAnsi="Consolas"/>
          <w:color w:val="00B050"/>
          <w:sz w:val="19"/>
          <w:szCs w:val="19"/>
        </w:rPr>
        <w:t xml:space="preserve"> </w:t>
      </w:r>
      <w:r w:rsidRPr="008A55C5">
        <w:rPr>
          <w:rFonts w:ascii="Consolas" w:hAnsi="Consolas"/>
          <w:color w:val="00B050"/>
          <w:sz w:val="19"/>
          <w:szCs w:val="19"/>
        </w:rPr>
        <w:t>NULL</w:t>
      </w:r>
    </w:p>
    <w:p w14:paraId="588D73BB"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2006</w:t>
      </w:r>
      <w:r>
        <w:rPr>
          <w:rFonts w:ascii="Consolas" w:hAnsi="Consolas"/>
          <w:color w:val="00B050"/>
          <w:sz w:val="19"/>
          <w:szCs w:val="19"/>
        </w:rPr>
        <w:t xml:space="preserve"> </w:t>
      </w:r>
      <w:r w:rsidRPr="008A55C5">
        <w:rPr>
          <w:rFonts w:ascii="Consolas" w:hAnsi="Consolas"/>
          <w:color w:val="00B050"/>
          <w:sz w:val="19"/>
          <w:szCs w:val="19"/>
        </w:rPr>
        <w:t>NULL</w:t>
      </w:r>
    </w:p>
    <w:p w14:paraId="459DBE86"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3001</w:t>
      </w:r>
      <w:r>
        <w:rPr>
          <w:rFonts w:ascii="Consolas" w:hAnsi="Consolas"/>
          <w:color w:val="00B050"/>
          <w:sz w:val="19"/>
          <w:szCs w:val="19"/>
        </w:rPr>
        <w:t xml:space="preserve"> </w:t>
      </w:r>
      <w:r w:rsidRPr="008A55C5">
        <w:rPr>
          <w:rFonts w:ascii="Consolas" w:hAnsi="Consolas"/>
          <w:color w:val="00B050"/>
          <w:sz w:val="19"/>
          <w:szCs w:val="19"/>
        </w:rPr>
        <w:t>NULL</w:t>
      </w:r>
    </w:p>
    <w:p w14:paraId="4FA3029B"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3002</w:t>
      </w:r>
      <w:r>
        <w:rPr>
          <w:rFonts w:ascii="Consolas" w:hAnsi="Consolas"/>
          <w:color w:val="00B050"/>
          <w:sz w:val="19"/>
          <w:szCs w:val="19"/>
        </w:rPr>
        <w:t xml:space="preserve"> </w:t>
      </w:r>
      <w:r w:rsidRPr="008A55C5">
        <w:rPr>
          <w:rFonts w:ascii="Consolas" w:hAnsi="Consolas"/>
          <w:color w:val="00B050"/>
          <w:sz w:val="19"/>
          <w:szCs w:val="19"/>
        </w:rPr>
        <w:t>NULL</w:t>
      </w:r>
    </w:p>
    <w:p w14:paraId="3BA7CBAD"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3003</w:t>
      </w:r>
      <w:r>
        <w:rPr>
          <w:rFonts w:ascii="Consolas" w:hAnsi="Consolas"/>
          <w:sz w:val="19"/>
          <w:szCs w:val="19"/>
        </w:rPr>
        <w:t xml:space="preserve"> </w:t>
      </w:r>
      <w:r w:rsidRPr="008A55C5">
        <w:rPr>
          <w:rFonts w:ascii="Consolas" w:hAnsi="Consolas"/>
          <w:sz w:val="19"/>
          <w:szCs w:val="19"/>
        </w:rPr>
        <w:t>EGD783</w:t>
      </w:r>
    </w:p>
    <w:p w14:paraId="2F3D7DBF"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3003</w:t>
      </w:r>
      <w:r>
        <w:rPr>
          <w:rFonts w:ascii="Consolas" w:hAnsi="Consolas"/>
          <w:sz w:val="19"/>
          <w:szCs w:val="19"/>
        </w:rPr>
        <w:t xml:space="preserve"> </w:t>
      </w:r>
      <w:r w:rsidRPr="008A55C5">
        <w:rPr>
          <w:rFonts w:ascii="Consolas" w:hAnsi="Consolas"/>
          <w:sz w:val="19"/>
          <w:szCs w:val="19"/>
        </w:rPr>
        <w:t>NGJ946</w:t>
      </w:r>
    </w:p>
    <w:p w14:paraId="650DD051"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8001</w:t>
      </w:r>
      <w:r>
        <w:rPr>
          <w:rFonts w:ascii="Consolas" w:hAnsi="Consolas"/>
          <w:sz w:val="19"/>
          <w:szCs w:val="19"/>
        </w:rPr>
        <w:t xml:space="preserve"> </w:t>
      </w:r>
      <w:r w:rsidRPr="008A55C5">
        <w:rPr>
          <w:rFonts w:ascii="Consolas" w:hAnsi="Consolas"/>
          <w:sz w:val="19"/>
          <w:szCs w:val="19"/>
        </w:rPr>
        <w:t>FHT326</w:t>
      </w:r>
    </w:p>
    <w:p w14:paraId="5DFD9BA6"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8001</w:t>
      </w:r>
      <w:r>
        <w:rPr>
          <w:rFonts w:ascii="Consolas" w:hAnsi="Consolas"/>
          <w:sz w:val="19"/>
          <w:szCs w:val="19"/>
        </w:rPr>
        <w:t xml:space="preserve"> </w:t>
      </w:r>
      <w:r w:rsidRPr="008A55C5">
        <w:rPr>
          <w:rFonts w:ascii="Consolas" w:hAnsi="Consolas"/>
          <w:sz w:val="19"/>
          <w:szCs w:val="19"/>
        </w:rPr>
        <w:t>VIV443</w:t>
      </w:r>
    </w:p>
    <w:p w14:paraId="6549228B"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8002</w:t>
      </w:r>
      <w:r>
        <w:rPr>
          <w:rFonts w:ascii="Consolas" w:hAnsi="Consolas"/>
          <w:color w:val="00B050"/>
          <w:sz w:val="19"/>
          <w:szCs w:val="19"/>
        </w:rPr>
        <w:t xml:space="preserve"> </w:t>
      </w:r>
      <w:r w:rsidRPr="008A55C5">
        <w:rPr>
          <w:rFonts w:ascii="Consolas" w:hAnsi="Consolas"/>
          <w:color w:val="00B050"/>
          <w:sz w:val="19"/>
          <w:szCs w:val="19"/>
        </w:rPr>
        <w:t>NULL</w:t>
      </w:r>
    </w:p>
    <w:p w14:paraId="41BF1646" w14:textId="77777777" w:rsidR="00436861" w:rsidRPr="008A55C5" w:rsidRDefault="00436861" w:rsidP="00436861">
      <w:pPr>
        <w:pStyle w:val="InputBoxSml"/>
        <w:framePr w:wrap="around"/>
        <w:spacing w:after="0" w:line="240" w:lineRule="auto"/>
        <w:rPr>
          <w:rFonts w:ascii="Consolas" w:hAnsi="Consolas"/>
          <w:color w:val="00B050"/>
          <w:sz w:val="19"/>
          <w:szCs w:val="19"/>
        </w:rPr>
      </w:pPr>
      <w:r w:rsidRPr="008A55C5">
        <w:rPr>
          <w:rFonts w:ascii="Consolas" w:hAnsi="Consolas"/>
          <w:color w:val="00B050"/>
          <w:sz w:val="19"/>
          <w:szCs w:val="19"/>
        </w:rPr>
        <w:t>8003</w:t>
      </w:r>
      <w:r>
        <w:rPr>
          <w:rFonts w:ascii="Consolas" w:hAnsi="Consolas"/>
          <w:color w:val="00B050"/>
          <w:sz w:val="19"/>
          <w:szCs w:val="19"/>
        </w:rPr>
        <w:t xml:space="preserve"> </w:t>
      </w:r>
      <w:r w:rsidRPr="008A55C5">
        <w:rPr>
          <w:rFonts w:ascii="Consolas" w:hAnsi="Consolas"/>
          <w:color w:val="00B050"/>
          <w:sz w:val="19"/>
          <w:szCs w:val="19"/>
        </w:rPr>
        <w:t>NULL</w:t>
      </w:r>
    </w:p>
    <w:p w14:paraId="5AC644DC"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12001</w:t>
      </w:r>
      <w:r>
        <w:rPr>
          <w:rFonts w:ascii="Consolas" w:hAnsi="Consolas"/>
          <w:sz w:val="19"/>
          <w:szCs w:val="19"/>
        </w:rPr>
        <w:t xml:space="preserve"> </w:t>
      </w:r>
      <w:r w:rsidRPr="008A55C5">
        <w:rPr>
          <w:rFonts w:ascii="Consolas" w:hAnsi="Consolas"/>
          <w:sz w:val="19"/>
          <w:szCs w:val="19"/>
        </w:rPr>
        <w:t>TRT757</w:t>
      </w:r>
    </w:p>
    <w:p w14:paraId="034C8611" w14:textId="77777777" w:rsidR="00436861" w:rsidRPr="008A55C5" w:rsidRDefault="00436861" w:rsidP="00436861">
      <w:pPr>
        <w:pStyle w:val="InputBoxSml"/>
        <w:framePr w:wrap="around"/>
        <w:spacing w:after="0" w:line="240" w:lineRule="auto"/>
        <w:rPr>
          <w:rFonts w:ascii="Consolas" w:hAnsi="Consolas"/>
          <w:sz w:val="19"/>
          <w:szCs w:val="19"/>
        </w:rPr>
      </w:pPr>
      <w:r w:rsidRPr="008A55C5">
        <w:rPr>
          <w:rFonts w:ascii="Consolas" w:hAnsi="Consolas"/>
          <w:sz w:val="19"/>
          <w:szCs w:val="19"/>
        </w:rPr>
        <w:t>12002</w:t>
      </w:r>
      <w:r>
        <w:rPr>
          <w:rFonts w:ascii="Consolas" w:hAnsi="Consolas"/>
          <w:sz w:val="19"/>
          <w:szCs w:val="19"/>
        </w:rPr>
        <w:t xml:space="preserve"> </w:t>
      </w:r>
      <w:r w:rsidRPr="008A55C5">
        <w:rPr>
          <w:rFonts w:ascii="Consolas" w:hAnsi="Consolas"/>
          <w:sz w:val="19"/>
          <w:szCs w:val="19"/>
        </w:rPr>
        <w:t>JHF674</w:t>
      </w:r>
    </w:p>
    <w:p w14:paraId="29BFDAFF" w14:textId="77777777" w:rsidR="00436861" w:rsidRDefault="00436861" w:rsidP="00436861">
      <w:pPr>
        <w:pStyle w:val="InputBoxSml"/>
        <w:framePr w:wrap="around"/>
        <w:spacing w:after="0" w:line="240" w:lineRule="auto"/>
      </w:pPr>
      <w:r w:rsidRPr="008A55C5">
        <w:rPr>
          <w:rFonts w:ascii="Consolas" w:hAnsi="Consolas"/>
          <w:sz w:val="19"/>
          <w:szCs w:val="19"/>
        </w:rPr>
        <w:t>12003</w:t>
      </w:r>
      <w:r>
        <w:rPr>
          <w:rFonts w:ascii="Consolas" w:hAnsi="Consolas"/>
          <w:sz w:val="19"/>
          <w:szCs w:val="19"/>
        </w:rPr>
        <w:t xml:space="preserve"> </w:t>
      </w:r>
      <w:r w:rsidRPr="008A55C5">
        <w:rPr>
          <w:rFonts w:ascii="Consolas" w:hAnsi="Consolas"/>
          <w:sz w:val="19"/>
          <w:szCs w:val="19"/>
        </w:rPr>
        <w:t>YDF742</w:t>
      </w:r>
    </w:p>
    <w:p w14:paraId="4041318B" w14:textId="77777777" w:rsidR="00436861" w:rsidRDefault="00436861" w:rsidP="00436861">
      <w:pPr>
        <w:keepLines w:val="0"/>
        <w:spacing w:before="0"/>
      </w:pPr>
      <w:r>
        <w:t>Note the definition of a LEFT OUTER JOIN given earlier:</w:t>
      </w:r>
    </w:p>
    <w:p w14:paraId="2016883A" w14:textId="77777777" w:rsidR="00436861" w:rsidRPr="005461E9" w:rsidRDefault="00436861" w:rsidP="00436861">
      <w:pPr>
        <w:keepLines w:val="0"/>
        <w:spacing w:before="0"/>
        <w:rPr>
          <w:i/>
        </w:rPr>
      </w:pPr>
      <w:r w:rsidRPr="005461E9">
        <w:rPr>
          <w:i/>
          <w:lang w:eastAsia="en-AU"/>
        </w:rPr>
        <w:t>LEFT OUTER JOIN</w:t>
      </w:r>
      <w:r>
        <w:rPr>
          <w:i/>
          <w:lang w:eastAsia="en-AU"/>
        </w:rPr>
        <w:t xml:space="preserve">: This </w:t>
      </w:r>
      <w:r w:rsidRPr="005461E9">
        <w:rPr>
          <w:i/>
          <w:lang w:eastAsia="en-AU"/>
        </w:rPr>
        <w:t>returns all the records from the table on the left side of the join statement and only those records from the table on the right side of the join statement that have a matching value in the joined columns.</w:t>
      </w:r>
    </w:p>
    <w:p w14:paraId="1B74CDAC" w14:textId="77777777" w:rsidR="00436861" w:rsidRDefault="00436861" w:rsidP="00436861">
      <w:pPr>
        <w:keepLines w:val="0"/>
        <w:spacing w:before="0"/>
      </w:pPr>
      <w:r>
        <w:lastRenderedPageBreak/>
        <w:t xml:space="preserve">So in the result set of the previous query, you can see that </w:t>
      </w:r>
      <w:r>
        <w:rPr>
          <w:b/>
          <w:i/>
        </w:rPr>
        <w:t xml:space="preserve">ALL </w:t>
      </w:r>
      <w:r>
        <w:t>the vehicle type IDs are listed and that for some of them, there are no vehicles that match the type in the VEHICLE table (those rows coloured green indicating NULL for the registration number).</w:t>
      </w:r>
    </w:p>
    <w:p w14:paraId="6B030697" w14:textId="77777777" w:rsidR="00436861" w:rsidRDefault="00436861" w:rsidP="00436861">
      <w:pPr>
        <w:keepLines w:val="0"/>
        <w:spacing w:before="0"/>
      </w:pPr>
      <w:r>
        <w:t>Now let’s say that you wanted to list the vehicle types and the names of the companies that own each vehicle type. Remember, that not all types of vehicle are owned by a company.</w:t>
      </w:r>
    </w:p>
    <w:p w14:paraId="6E20B727" w14:textId="77777777" w:rsidR="00436861" w:rsidRDefault="00436861" w:rsidP="00436861">
      <w:pPr>
        <w:keepLines w:val="0"/>
        <w:spacing w:before="0"/>
      </w:pPr>
      <w:r>
        <w:t>The following query lists the vehicle type and the owning company names:</w:t>
      </w:r>
    </w:p>
    <w:p w14:paraId="781F4D5F"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color w:val="0000FF"/>
          <w:sz w:val="19"/>
          <w:szCs w:val="19"/>
        </w:rPr>
        <w:t>SELECT</w:t>
      </w:r>
      <w:r w:rsidRPr="00E5184D">
        <w:rPr>
          <w:rFonts w:ascii="Consolas" w:hAnsi="Consolas"/>
          <w:sz w:val="19"/>
          <w:szCs w:val="19"/>
        </w:rPr>
        <w:tab/>
        <w:t>vt</w:t>
      </w:r>
      <w:r w:rsidRPr="00E5184D">
        <w:rPr>
          <w:rFonts w:ascii="Consolas" w:hAnsi="Consolas"/>
          <w:color w:val="808080"/>
          <w:sz w:val="19"/>
          <w:szCs w:val="19"/>
        </w:rPr>
        <w:t>.</w:t>
      </w:r>
      <w:r w:rsidRPr="00E5184D">
        <w:rPr>
          <w:rFonts w:ascii="Consolas" w:hAnsi="Consolas"/>
          <w:sz w:val="19"/>
          <w:szCs w:val="19"/>
        </w:rPr>
        <w:t>VehicleType_ID</w:t>
      </w:r>
      <w:r w:rsidRPr="00E5184D">
        <w:rPr>
          <w:rFonts w:ascii="Consolas" w:hAnsi="Consolas"/>
          <w:color w:val="808080"/>
          <w:sz w:val="19"/>
          <w:szCs w:val="19"/>
        </w:rPr>
        <w:t>,</w:t>
      </w:r>
    </w:p>
    <w:p w14:paraId="63E83F9A" w14:textId="77777777" w:rsidR="00436861" w:rsidRPr="00E5184D" w:rsidRDefault="00436861" w:rsidP="00436861">
      <w:pPr>
        <w:pStyle w:val="InputBoxSml"/>
        <w:framePr w:wrap="around"/>
        <w:spacing w:after="0" w:line="240" w:lineRule="auto"/>
        <w:rPr>
          <w:rFonts w:ascii="Consolas" w:hAnsi="Consolas"/>
          <w:sz w:val="19"/>
          <w:szCs w:val="19"/>
        </w:rPr>
      </w:pPr>
      <w:r>
        <w:rPr>
          <w:rFonts w:ascii="Consolas" w:hAnsi="Consolas"/>
          <w:sz w:val="19"/>
          <w:szCs w:val="19"/>
        </w:rPr>
        <w:tab/>
      </w:r>
      <w:r w:rsidRPr="00E5184D">
        <w:rPr>
          <w:rFonts w:ascii="Consolas" w:hAnsi="Consolas"/>
          <w:sz w:val="19"/>
          <w:szCs w:val="19"/>
        </w:rPr>
        <w:t>cc</w:t>
      </w:r>
      <w:r w:rsidRPr="00E5184D">
        <w:rPr>
          <w:rFonts w:ascii="Consolas" w:hAnsi="Consolas"/>
          <w:color w:val="808080"/>
          <w:sz w:val="19"/>
          <w:szCs w:val="19"/>
        </w:rPr>
        <w:t>.</w:t>
      </w:r>
      <w:r w:rsidRPr="00E5184D">
        <w:rPr>
          <w:rFonts w:ascii="Consolas" w:hAnsi="Consolas"/>
          <w:sz w:val="19"/>
          <w:szCs w:val="19"/>
        </w:rPr>
        <w:t>CompanyName</w:t>
      </w:r>
    </w:p>
    <w:p w14:paraId="5FDCEE28"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color w:val="0000FF"/>
          <w:sz w:val="19"/>
          <w:szCs w:val="19"/>
        </w:rPr>
        <w:t xml:space="preserve">FROM </w:t>
      </w:r>
      <w:r w:rsidRPr="00E5184D">
        <w:rPr>
          <w:rFonts w:ascii="Consolas" w:hAnsi="Consolas"/>
          <w:color w:val="808080"/>
          <w:sz w:val="19"/>
          <w:szCs w:val="19"/>
        </w:rPr>
        <w:t>((</w:t>
      </w:r>
      <w:r w:rsidRPr="00E5184D">
        <w:rPr>
          <w:rFonts w:ascii="Consolas" w:hAnsi="Consolas"/>
          <w:sz w:val="19"/>
          <w:szCs w:val="19"/>
        </w:rPr>
        <w:t xml:space="preserve">VEHICLE_TYPE </w:t>
      </w:r>
      <w:r w:rsidRPr="00E5184D">
        <w:rPr>
          <w:rFonts w:ascii="Consolas" w:hAnsi="Consolas"/>
          <w:color w:val="0000FF"/>
          <w:sz w:val="19"/>
          <w:szCs w:val="19"/>
        </w:rPr>
        <w:t>AS</w:t>
      </w:r>
      <w:r w:rsidRPr="00E5184D">
        <w:rPr>
          <w:rFonts w:ascii="Consolas" w:hAnsi="Consolas"/>
          <w:sz w:val="19"/>
          <w:szCs w:val="19"/>
        </w:rPr>
        <w:t xml:space="preserve"> vt</w:t>
      </w:r>
    </w:p>
    <w:p w14:paraId="39A94DFF"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color w:val="808080"/>
          <w:sz w:val="19"/>
          <w:szCs w:val="19"/>
        </w:rPr>
        <w:t>LEFT</w:t>
      </w:r>
      <w:r w:rsidRPr="00E5184D">
        <w:rPr>
          <w:rFonts w:ascii="Consolas" w:hAnsi="Consolas"/>
          <w:sz w:val="19"/>
          <w:szCs w:val="19"/>
        </w:rPr>
        <w:t xml:space="preserve"> </w:t>
      </w:r>
      <w:r w:rsidRPr="00E5184D">
        <w:rPr>
          <w:rFonts w:ascii="Consolas" w:hAnsi="Consolas"/>
          <w:color w:val="808080"/>
          <w:sz w:val="19"/>
          <w:szCs w:val="19"/>
        </w:rPr>
        <w:t>OUTER</w:t>
      </w:r>
      <w:r w:rsidRPr="00E5184D">
        <w:rPr>
          <w:rFonts w:ascii="Consolas" w:hAnsi="Consolas"/>
          <w:sz w:val="19"/>
          <w:szCs w:val="19"/>
        </w:rPr>
        <w:t xml:space="preserve"> </w:t>
      </w:r>
      <w:r w:rsidRPr="00E5184D">
        <w:rPr>
          <w:rFonts w:ascii="Consolas" w:hAnsi="Consolas"/>
          <w:color w:val="808080"/>
          <w:sz w:val="19"/>
          <w:szCs w:val="19"/>
        </w:rPr>
        <w:t>JOIN</w:t>
      </w:r>
      <w:r w:rsidRPr="00E5184D">
        <w:rPr>
          <w:rFonts w:ascii="Consolas" w:hAnsi="Consolas"/>
          <w:sz w:val="19"/>
          <w:szCs w:val="19"/>
        </w:rPr>
        <w:t xml:space="preserve"> VEHICLE </w:t>
      </w:r>
      <w:r w:rsidRPr="00E5184D">
        <w:rPr>
          <w:rFonts w:ascii="Consolas" w:hAnsi="Consolas"/>
          <w:color w:val="0000FF"/>
          <w:sz w:val="19"/>
          <w:szCs w:val="19"/>
        </w:rPr>
        <w:t>AS</w:t>
      </w:r>
      <w:r w:rsidRPr="00E5184D">
        <w:rPr>
          <w:rFonts w:ascii="Consolas" w:hAnsi="Consolas"/>
          <w:sz w:val="19"/>
          <w:szCs w:val="19"/>
        </w:rPr>
        <w:t xml:space="preserve"> v </w:t>
      </w:r>
      <w:r w:rsidRPr="00E5184D">
        <w:rPr>
          <w:rFonts w:ascii="Consolas" w:hAnsi="Consolas"/>
          <w:color w:val="0000FF"/>
          <w:sz w:val="19"/>
          <w:szCs w:val="19"/>
        </w:rPr>
        <w:t>ON</w:t>
      </w:r>
      <w:r w:rsidRPr="00E5184D">
        <w:rPr>
          <w:rFonts w:ascii="Consolas" w:hAnsi="Consolas"/>
          <w:sz w:val="19"/>
          <w:szCs w:val="19"/>
        </w:rPr>
        <w:t xml:space="preserve"> vt</w:t>
      </w:r>
      <w:r w:rsidRPr="00E5184D">
        <w:rPr>
          <w:rFonts w:ascii="Consolas" w:hAnsi="Consolas"/>
          <w:color w:val="808080"/>
          <w:sz w:val="19"/>
          <w:szCs w:val="19"/>
        </w:rPr>
        <w:t>.</w:t>
      </w:r>
      <w:r w:rsidRPr="00E5184D">
        <w:rPr>
          <w:rFonts w:ascii="Consolas" w:hAnsi="Consolas"/>
          <w:sz w:val="19"/>
          <w:szCs w:val="19"/>
        </w:rPr>
        <w:t xml:space="preserve">VehicleType_ID </w:t>
      </w:r>
      <w:r w:rsidRPr="00E5184D">
        <w:rPr>
          <w:rFonts w:ascii="Consolas" w:hAnsi="Consolas"/>
          <w:color w:val="808080"/>
          <w:sz w:val="19"/>
          <w:szCs w:val="19"/>
        </w:rPr>
        <w:t>=</w:t>
      </w:r>
      <w:r w:rsidRPr="00E5184D">
        <w:rPr>
          <w:rFonts w:ascii="Consolas" w:hAnsi="Consolas"/>
          <w:sz w:val="19"/>
          <w:szCs w:val="19"/>
        </w:rPr>
        <w:t xml:space="preserve"> v</w:t>
      </w:r>
      <w:r w:rsidRPr="00E5184D">
        <w:rPr>
          <w:rFonts w:ascii="Consolas" w:hAnsi="Consolas"/>
          <w:color w:val="808080"/>
          <w:sz w:val="19"/>
          <w:szCs w:val="19"/>
        </w:rPr>
        <w:t>.</w:t>
      </w:r>
      <w:r w:rsidRPr="00E5184D">
        <w:rPr>
          <w:rFonts w:ascii="Consolas" w:hAnsi="Consolas"/>
          <w:sz w:val="19"/>
          <w:szCs w:val="19"/>
        </w:rPr>
        <w:t>VehicleType_ID</w:t>
      </w:r>
      <w:r w:rsidRPr="00E5184D">
        <w:rPr>
          <w:rFonts w:ascii="Consolas" w:hAnsi="Consolas"/>
          <w:color w:val="808080"/>
          <w:sz w:val="19"/>
          <w:szCs w:val="19"/>
        </w:rPr>
        <w:t>)</w:t>
      </w:r>
    </w:p>
    <w:p w14:paraId="2F2204D5"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color w:val="808080"/>
          <w:sz w:val="19"/>
          <w:szCs w:val="19"/>
        </w:rPr>
        <w:t>LEFT</w:t>
      </w:r>
      <w:r w:rsidRPr="00E5184D">
        <w:rPr>
          <w:rFonts w:ascii="Consolas" w:hAnsi="Consolas"/>
          <w:sz w:val="19"/>
          <w:szCs w:val="19"/>
        </w:rPr>
        <w:t xml:space="preserve"> </w:t>
      </w:r>
      <w:r w:rsidRPr="00E5184D">
        <w:rPr>
          <w:rFonts w:ascii="Consolas" w:hAnsi="Consolas"/>
          <w:color w:val="808080"/>
          <w:sz w:val="19"/>
          <w:szCs w:val="19"/>
        </w:rPr>
        <w:t>OUTER</w:t>
      </w:r>
      <w:r w:rsidRPr="00E5184D">
        <w:rPr>
          <w:rFonts w:ascii="Consolas" w:hAnsi="Consolas"/>
          <w:sz w:val="19"/>
          <w:szCs w:val="19"/>
        </w:rPr>
        <w:t xml:space="preserve"> </w:t>
      </w:r>
      <w:r w:rsidRPr="00E5184D">
        <w:rPr>
          <w:rFonts w:ascii="Consolas" w:hAnsi="Consolas"/>
          <w:color w:val="808080"/>
          <w:sz w:val="19"/>
          <w:szCs w:val="19"/>
        </w:rPr>
        <w:t>JOIN</w:t>
      </w:r>
      <w:r w:rsidRPr="00E5184D">
        <w:rPr>
          <w:rFonts w:ascii="Consolas" w:hAnsi="Consolas"/>
          <w:sz w:val="19"/>
          <w:szCs w:val="19"/>
        </w:rPr>
        <w:t xml:space="preserve"> COURIER_COMPANY </w:t>
      </w:r>
      <w:r w:rsidRPr="00E5184D">
        <w:rPr>
          <w:rFonts w:ascii="Consolas" w:hAnsi="Consolas"/>
          <w:color w:val="0000FF"/>
          <w:sz w:val="19"/>
          <w:szCs w:val="19"/>
        </w:rPr>
        <w:t>AS</w:t>
      </w:r>
      <w:r w:rsidRPr="00E5184D">
        <w:rPr>
          <w:rFonts w:ascii="Consolas" w:hAnsi="Consolas"/>
          <w:sz w:val="19"/>
          <w:szCs w:val="19"/>
        </w:rPr>
        <w:t xml:space="preserve"> cc </w:t>
      </w:r>
      <w:r w:rsidRPr="00E5184D">
        <w:rPr>
          <w:rFonts w:ascii="Consolas" w:hAnsi="Consolas"/>
          <w:color w:val="0000FF"/>
          <w:sz w:val="19"/>
          <w:szCs w:val="19"/>
        </w:rPr>
        <w:t>ON</w:t>
      </w:r>
      <w:r w:rsidRPr="00E5184D">
        <w:rPr>
          <w:rFonts w:ascii="Consolas" w:hAnsi="Consolas"/>
          <w:sz w:val="19"/>
          <w:szCs w:val="19"/>
        </w:rPr>
        <w:t xml:space="preserve"> v</w:t>
      </w:r>
      <w:r w:rsidRPr="00E5184D">
        <w:rPr>
          <w:rFonts w:ascii="Consolas" w:hAnsi="Consolas"/>
          <w:color w:val="808080"/>
          <w:sz w:val="19"/>
          <w:szCs w:val="19"/>
        </w:rPr>
        <w:t>.</w:t>
      </w:r>
      <w:r w:rsidRPr="00E5184D">
        <w:rPr>
          <w:rFonts w:ascii="Consolas" w:hAnsi="Consolas"/>
          <w:sz w:val="19"/>
          <w:szCs w:val="19"/>
        </w:rPr>
        <w:t xml:space="preserve">OwningCompanyABN </w:t>
      </w:r>
      <w:r w:rsidRPr="00E5184D">
        <w:rPr>
          <w:rFonts w:ascii="Consolas" w:hAnsi="Consolas"/>
          <w:color w:val="808080"/>
          <w:sz w:val="19"/>
          <w:szCs w:val="19"/>
        </w:rPr>
        <w:t>=</w:t>
      </w:r>
      <w:r w:rsidRPr="00E5184D">
        <w:rPr>
          <w:rFonts w:ascii="Consolas" w:hAnsi="Consolas"/>
          <w:sz w:val="19"/>
          <w:szCs w:val="19"/>
        </w:rPr>
        <w:t xml:space="preserve"> cc</w:t>
      </w:r>
      <w:r w:rsidRPr="00E5184D">
        <w:rPr>
          <w:rFonts w:ascii="Consolas" w:hAnsi="Consolas"/>
          <w:color w:val="808080"/>
          <w:sz w:val="19"/>
          <w:szCs w:val="19"/>
        </w:rPr>
        <w:t>.</w:t>
      </w:r>
      <w:r w:rsidRPr="00E5184D">
        <w:rPr>
          <w:rFonts w:ascii="Consolas" w:hAnsi="Consolas"/>
          <w:sz w:val="19"/>
          <w:szCs w:val="19"/>
        </w:rPr>
        <w:t>ABN</w:t>
      </w:r>
      <w:r w:rsidRPr="00E5184D">
        <w:rPr>
          <w:rFonts w:ascii="Consolas" w:hAnsi="Consolas"/>
          <w:color w:val="808080"/>
          <w:sz w:val="19"/>
          <w:szCs w:val="19"/>
        </w:rPr>
        <w:t>)</w:t>
      </w:r>
    </w:p>
    <w:p w14:paraId="47202703" w14:textId="77777777" w:rsidR="00436861" w:rsidRPr="00E5184D" w:rsidRDefault="00436861" w:rsidP="00436861">
      <w:pPr>
        <w:pStyle w:val="InputBoxSml"/>
        <w:framePr w:wrap="around"/>
        <w:spacing w:after="0" w:line="240" w:lineRule="auto"/>
        <w:rPr>
          <w:rFonts w:ascii="Consolas" w:hAnsi="Consolas"/>
          <w:sz w:val="19"/>
          <w:szCs w:val="19"/>
        </w:rPr>
      </w:pPr>
    </w:p>
    <w:p w14:paraId="37856A71"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VehicleType_ID CompanyName</w:t>
      </w:r>
    </w:p>
    <w:p w14:paraId="14514E6A"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 --------------------------------</w:t>
      </w:r>
    </w:p>
    <w:p w14:paraId="0E39F86D" w14:textId="77777777" w:rsidR="00436861" w:rsidRPr="00E5184D" w:rsidRDefault="00436861" w:rsidP="00436861">
      <w:pPr>
        <w:pStyle w:val="InputBoxSml"/>
        <w:framePr w:wrap="around"/>
        <w:spacing w:after="0" w:line="240" w:lineRule="auto"/>
        <w:rPr>
          <w:rFonts w:ascii="Consolas" w:hAnsi="Consolas"/>
          <w:sz w:val="19"/>
          <w:szCs w:val="19"/>
        </w:rPr>
      </w:pPr>
      <w:r w:rsidRPr="00B10D44">
        <w:rPr>
          <w:rFonts w:ascii="Consolas" w:hAnsi="Consolas"/>
          <w:color w:val="00B050"/>
          <w:sz w:val="19"/>
          <w:szCs w:val="19"/>
        </w:rPr>
        <w:t>1001</w:t>
      </w:r>
      <w:r>
        <w:rPr>
          <w:rFonts w:ascii="Consolas" w:hAnsi="Consolas"/>
          <w:color w:val="00B050"/>
          <w:sz w:val="19"/>
          <w:szCs w:val="19"/>
        </w:rPr>
        <w:t xml:space="preserve"> </w:t>
      </w:r>
      <w:r w:rsidRPr="00B10D44">
        <w:rPr>
          <w:rFonts w:ascii="Consolas" w:hAnsi="Consolas"/>
          <w:color w:val="00B050"/>
          <w:sz w:val="19"/>
          <w:szCs w:val="19"/>
        </w:rPr>
        <w:t>NULL</w:t>
      </w:r>
    </w:p>
    <w:p w14:paraId="60FC1EC0"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1002</w:t>
      </w:r>
      <w:r>
        <w:rPr>
          <w:rFonts w:ascii="Consolas" w:hAnsi="Consolas"/>
          <w:sz w:val="19"/>
          <w:szCs w:val="19"/>
        </w:rPr>
        <w:t xml:space="preserve"> </w:t>
      </w:r>
      <w:r w:rsidRPr="00E5184D">
        <w:rPr>
          <w:rFonts w:ascii="Consolas" w:hAnsi="Consolas"/>
          <w:sz w:val="19"/>
          <w:szCs w:val="19"/>
        </w:rPr>
        <w:t>Lockwood Couriers &amp; Taxi Trucks</w:t>
      </w:r>
    </w:p>
    <w:p w14:paraId="43348B95"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1002</w:t>
      </w:r>
      <w:r>
        <w:rPr>
          <w:rFonts w:ascii="Consolas" w:hAnsi="Consolas"/>
          <w:sz w:val="19"/>
          <w:szCs w:val="19"/>
        </w:rPr>
        <w:t xml:space="preserve"> </w:t>
      </w:r>
      <w:r w:rsidRPr="00E5184D">
        <w:rPr>
          <w:rFonts w:ascii="Consolas" w:hAnsi="Consolas"/>
          <w:sz w:val="19"/>
          <w:szCs w:val="19"/>
        </w:rPr>
        <w:t>Lockwood Couriers &amp; Taxi Trucks</w:t>
      </w:r>
    </w:p>
    <w:p w14:paraId="51DBB92E"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1003</w:t>
      </w:r>
      <w:r>
        <w:rPr>
          <w:rFonts w:ascii="Consolas" w:hAnsi="Consolas"/>
          <w:sz w:val="19"/>
          <w:szCs w:val="19"/>
        </w:rPr>
        <w:t xml:space="preserve"> </w:t>
      </w:r>
      <w:r w:rsidRPr="00E5184D">
        <w:rPr>
          <w:rFonts w:ascii="Consolas" w:hAnsi="Consolas"/>
          <w:sz w:val="19"/>
          <w:szCs w:val="19"/>
        </w:rPr>
        <w:t>Lockwood Couriers &amp; Taxi Trucks</w:t>
      </w:r>
    </w:p>
    <w:p w14:paraId="755C02AF"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1004</w:t>
      </w:r>
      <w:r>
        <w:rPr>
          <w:rFonts w:ascii="Consolas" w:hAnsi="Consolas"/>
          <w:color w:val="00B050"/>
          <w:sz w:val="19"/>
          <w:szCs w:val="19"/>
        </w:rPr>
        <w:t xml:space="preserve"> </w:t>
      </w:r>
      <w:r w:rsidRPr="00B10D44">
        <w:rPr>
          <w:rFonts w:ascii="Consolas" w:hAnsi="Consolas"/>
          <w:color w:val="00B050"/>
          <w:sz w:val="19"/>
          <w:szCs w:val="19"/>
        </w:rPr>
        <w:t>NULL</w:t>
      </w:r>
    </w:p>
    <w:p w14:paraId="65DFDFC5"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1005</w:t>
      </w:r>
      <w:r>
        <w:rPr>
          <w:rFonts w:ascii="Consolas" w:hAnsi="Consolas"/>
          <w:color w:val="00B050"/>
          <w:sz w:val="19"/>
          <w:szCs w:val="19"/>
        </w:rPr>
        <w:t xml:space="preserve"> </w:t>
      </w:r>
      <w:r w:rsidRPr="00B10D44">
        <w:rPr>
          <w:rFonts w:ascii="Consolas" w:hAnsi="Consolas"/>
          <w:color w:val="00B050"/>
          <w:sz w:val="19"/>
          <w:szCs w:val="19"/>
        </w:rPr>
        <w:t>NULL</w:t>
      </w:r>
    </w:p>
    <w:p w14:paraId="58986D7E"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2001</w:t>
      </w:r>
      <w:r>
        <w:rPr>
          <w:rFonts w:ascii="Consolas" w:hAnsi="Consolas"/>
          <w:color w:val="00B050"/>
          <w:sz w:val="19"/>
          <w:szCs w:val="19"/>
        </w:rPr>
        <w:t xml:space="preserve"> </w:t>
      </w:r>
      <w:r w:rsidRPr="00B10D44">
        <w:rPr>
          <w:rFonts w:ascii="Consolas" w:hAnsi="Consolas"/>
          <w:color w:val="00B050"/>
          <w:sz w:val="19"/>
          <w:szCs w:val="19"/>
        </w:rPr>
        <w:t>NULL</w:t>
      </w:r>
    </w:p>
    <w:p w14:paraId="6AAD6E50"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2002</w:t>
      </w:r>
      <w:r>
        <w:rPr>
          <w:rFonts w:ascii="Consolas" w:hAnsi="Consolas"/>
          <w:color w:val="00B050"/>
          <w:sz w:val="19"/>
          <w:szCs w:val="19"/>
        </w:rPr>
        <w:t xml:space="preserve"> </w:t>
      </w:r>
      <w:r w:rsidRPr="00B10D44">
        <w:rPr>
          <w:rFonts w:ascii="Consolas" w:hAnsi="Consolas"/>
          <w:color w:val="00B050"/>
          <w:sz w:val="19"/>
          <w:szCs w:val="19"/>
        </w:rPr>
        <w:t>NULL</w:t>
      </w:r>
    </w:p>
    <w:p w14:paraId="1A6DD05A"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2003</w:t>
      </w:r>
      <w:r>
        <w:rPr>
          <w:rFonts w:ascii="Consolas" w:hAnsi="Consolas"/>
          <w:sz w:val="19"/>
          <w:szCs w:val="19"/>
        </w:rPr>
        <w:t xml:space="preserve"> </w:t>
      </w:r>
      <w:r w:rsidRPr="00E5184D">
        <w:rPr>
          <w:rFonts w:ascii="Consolas" w:hAnsi="Consolas"/>
          <w:sz w:val="19"/>
          <w:szCs w:val="19"/>
        </w:rPr>
        <w:t>Lockwood Couriers &amp; Taxi Trucks</w:t>
      </w:r>
    </w:p>
    <w:p w14:paraId="01DEC5A5"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2004</w:t>
      </w:r>
      <w:r>
        <w:rPr>
          <w:rFonts w:ascii="Consolas" w:hAnsi="Consolas"/>
          <w:sz w:val="19"/>
          <w:szCs w:val="19"/>
        </w:rPr>
        <w:t xml:space="preserve"> </w:t>
      </w:r>
      <w:r w:rsidRPr="00E5184D">
        <w:rPr>
          <w:rFonts w:ascii="Consolas" w:hAnsi="Consolas"/>
          <w:sz w:val="19"/>
          <w:szCs w:val="19"/>
        </w:rPr>
        <w:t>Rocket Couriers</w:t>
      </w:r>
    </w:p>
    <w:p w14:paraId="5A510037"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2004</w:t>
      </w:r>
      <w:r>
        <w:rPr>
          <w:rFonts w:ascii="Consolas" w:hAnsi="Consolas"/>
          <w:sz w:val="19"/>
          <w:szCs w:val="19"/>
        </w:rPr>
        <w:t xml:space="preserve"> </w:t>
      </w:r>
      <w:r w:rsidRPr="00E5184D">
        <w:rPr>
          <w:rFonts w:ascii="Consolas" w:hAnsi="Consolas"/>
          <w:sz w:val="19"/>
          <w:szCs w:val="19"/>
        </w:rPr>
        <w:t>Rocket Couriers</w:t>
      </w:r>
    </w:p>
    <w:p w14:paraId="70821D70"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2004</w:t>
      </w:r>
      <w:r>
        <w:rPr>
          <w:rFonts w:ascii="Consolas" w:hAnsi="Consolas"/>
          <w:sz w:val="19"/>
          <w:szCs w:val="19"/>
        </w:rPr>
        <w:t xml:space="preserve"> </w:t>
      </w:r>
      <w:r w:rsidRPr="00E5184D">
        <w:rPr>
          <w:rFonts w:ascii="Consolas" w:hAnsi="Consolas"/>
          <w:sz w:val="19"/>
          <w:szCs w:val="19"/>
        </w:rPr>
        <w:t>Rocket Couriers</w:t>
      </w:r>
    </w:p>
    <w:p w14:paraId="4AB05244"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2005</w:t>
      </w:r>
      <w:r>
        <w:rPr>
          <w:rFonts w:ascii="Consolas" w:hAnsi="Consolas"/>
          <w:color w:val="00B050"/>
          <w:sz w:val="19"/>
          <w:szCs w:val="19"/>
        </w:rPr>
        <w:t xml:space="preserve"> </w:t>
      </w:r>
      <w:r w:rsidRPr="00B10D44">
        <w:rPr>
          <w:rFonts w:ascii="Consolas" w:hAnsi="Consolas"/>
          <w:color w:val="00B050"/>
          <w:sz w:val="19"/>
          <w:szCs w:val="19"/>
        </w:rPr>
        <w:t>NULL</w:t>
      </w:r>
    </w:p>
    <w:p w14:paraId="6950C8DA"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2006</w:t>
      </w:r>
      <w:r>
        <w:rPr>
          <w:rFonts w:ascii="Consolas" w:hAnsi="Consolas"/>
          <w:color w:val="00B050"/>
          <w:sz w:val="19"/>
          <w:szCs w:val="19"/>
        </w:rPr>
        <w:t xml:space="preserve"> </w:t>
      </w:r>
      <w:r w:rsidRPr="00B10D44">
        <w:rPr>
          <w:rFonts w:ascii="Consolas" w:hAnsi="Consolas"/>
          <w:color w:val="00B050"/>
          <w:sz w:val="19"/>
          <w:szCs w:val="19"/>
        </w:rPr>
        <w:t>NULL</w:t>
      </w:r>
    </w:p>
    <w:p w14:paraId="5B363E57"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3001</w:t>
      </w:r>
      <w:r>
        <w:rPr>
          <w:rFonts w:ascii="Consolas" w:hAnsi="Consolas"/>
          <w:color w:val="00B050"/>
          <w:sz w:val="19"/>
          <w:szCs w:val="19"/>
        </w:rPr>
        <w:t xml:space="preserve"> </w:t>
      </w:r>
      <w:r w:rsidRPr="00B10D44">
        <w:rPr>
          <w:rFonts w:ascii="Consolas" w:hAnsi="Consolas"/>
          <w:color w:val="00B050"/>
          <w:sz w:val="19"/>
          <w:szCs w:val="19"/>
        </w:rPr>
        <w:t>NULL</w:t>
      </w:r>
    </w:p>
    <w:p w14:paraId="4B028611"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3002</w:t>
      </w:r>
      <w:r>
        <w:rPr>
          <w:rFonts w:ascii="Consolas" w:hAnsi="Consolas"/>
          <w:color w:val="00B050"/>
          <w:sz w:val="19"/>
          <w:szCs w:val="19"/>
        </w:rPr>
        <w:t xml:space="preserve"> </w:t>
      </w:r>
      <w:r w:rsidRPr="00B10D44">
        <w:rPr>
          <w:rFonts w:ascii="Consolas" w:hAnsi="Consolas"/>
          <w:color w:val="00B050"/>
          <w:sz w:val="19"/>
          <w:szCs w:val="19"/>
        </w:rPr>
        <w:t>NULL</w:t>
      </w:r>
    </w:p>
    <w:p w14:paraId="3ADE1AAF"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3003</w:t>
      </w:r>
      <w:r>
        <w:rPr>
          <w:rFonts w:ascii="Consolas" w:hAnsi="Consolas"/>
          <w:sz w:val="19"/>
          <w:szCs w:val="19"/>
        </w:rPr>
        <w:t xml:space="preserve"> </w:t>
      </w:r>
      <w:r w:rsidRPr="00E5184D">
        <w:rPr>
          <w:rFonts w:ascii="Consolas" w:hAnsi="Consolas"/>
          <w:sz w:val="19"/>
          <w:szCs w:val="19"/>
        </w:rPr>
        <w:t>Lockwood Couriers &amp; Taxi Trucks</w:t>
      </w:r>
    </w:p>
    <w:p w14:paraId="75B2839D"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3003</w:t>
      </w:r>
      <w:r>
        <w:rPr>
          <w:rFonts w:ascii="Consolas" w:hAnsi="Consolas"/>
          <w:sz w:val="19"/>
          <w:szCs w:val="19"/>
        </w:rPr>
        <w:t xml:space="preserve"> </w:t>
      </w:r>
      <w:r w:rsidRPr="00E5184D">
        <w:rPr>
          <w:rFonts w:ascii="Consolas" w:hAnsi="Consolas"/>
          <w:sz w:val="19"/>
          <w:szCs w:val="19"/>
        </w:rPr>
        <w:t>Rocket Couriers</w:t>
      </w:r>
    </w:p>
    <w:p w14:paraId="5C700848"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8001</w:t>
      </w:r>
      <w:r>
        <w:rPr>
          <w:rFonts w:ascii="Consolas" w:hAnsi="Consolas"/>
          <w:sz w:val="19"/>
          <w:szCs w:val="19"/>
        </w:rPr>
        <w:t xml:space="preserve"> </w:t>
      </w:r>
      <w:r w:rsidRPr="00E5184D">
        <w:rPr>
          <w:rFonts w:ascii="Consolas" w:hAnsi="Consolas"/>
          <w:sz w:val="19"/>
          <w:szCs w:val="19"/>
        </w:rPr>
        <w:t>Rocket Couriers</w:t>
      </w:r>
    </w:p>
    <w:p w14:paraId="50FAA1E0"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8001</w:t>
      </w:r>
      <w:r>
        <w:rPr>
          <w:rFonts w:ascii="Consolas" w:hAnsi="Consolas"/>
          <w:sz w:val="19"/>
          <w:szCs w:val="19"/>
        </w:rPr>
        <w:t xml:space="preserve"> </w:t>
      </w:r>
      <w:r w:rsidRPr="00E5184D">
        <w:rPr>
          <w:rFonts w:ascii="Consolas" w:hAnsi="Consolas"/>
          <w:sz w:val="19"/>
          <w:szCs w:val="19"/>
        </w:rPr>
        <w:t>Rocket Couriers</w:t>
      </w:r>
    </w:p>
    <w:p w14:paraId="3A20E18C"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8002</w:t>
      </w:r>
      <w:r>
        <w:rPr>
          <w:rFonts w:ascii="Consolas" w:hAnsi="Consolas"/>
          <w:color w:val="00B050"/>
          <w:sz w:val="19"/>
          <w:szCs w:val="19"/>
        </w:rPr>
        <w:t xml:space="preserve"> </w:t>
      </w:r>
      <w:r w:rsidRPr="00B10D44">
        <w:rPr>
          <w:rFonts w:ascii="Consolas" w:hAnsi="Consolas"/>
          <w:color w:val="00B050"/>
          <w:sz w:val="19"/>
          <w:szCs w:val="19"/>
        </w:rPr>
        <w:t>NULL</w:t>
      </w:r>
    </w:p>
    <w:p w14:paraId="1A79832A" w14:textId="77777777" w:rsidR="00436861" w:rsidRPr="00B10D44" w:rsidRDefault="00436861" w:rsidP="00436861">
      <w:pPr>
        <w:pStyle w:val="InputBoxSml"/>
        <w:framePr w:wrap="around"/>
        <w:spacing w:after="0" w:line="240" w:lineRule="auto"/>
        <w:rPr>
          <w:rFonts w:ascii="Consolas" w:hAnsi="Consolas"/>
          <w:color w:val="00B050"/>
          <w:sz w:val="19"/>
          <w:szCs w:val="19"/>
        </w:rPr>
      </w:pPr>
      <w:r w:rsidRPr="00B10D44">
        <w:rPr>
          <w:rFonts w:ascii="Consolas" w:hAnsi="Consolas"/>
          <w:color w:val="00B050"/>
          <w:sz w:val="19"/>
          <w:szCs w:val="19"/>
        </w:rPr>
        <w:t>8003</w:t>
      </w:r>
      <w:r>
        <w:rPr>
          <w:rFonts w:ascii="Consolas" w:hAnsi="Consolas"/>
          <w:color w:val="00B050"/>
          <w:sz w:val="19"/>
          <w:szCs w:val="19"/>
        </w:rPr>
        <w:t xml:space="preserve"> </w:t>
      </w:r>
      <w:r w:rsidRPr="00B10D44">
        <w:rPr>
          <w:rFonts w:ascii="Consolas" w:hAnsi="Consolas"/>
          <w:color w:val="00B050"/>
          <w:sz w:val="19"/>
          <w:szCs w:val="19"/>
        </w:rPr>
        <w:t>NULL</w:t>
      </w:r>
    </w:p>
    <w:p w14:paraId="42A9AACA"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12001</w:t>
      </w:r>
      <w:r>
        <w:rPr>
          <w:rFonts w:ascii="Consolas" w:hAnsi="Consolas"/>
          <w:sz w:val="19"/>
          <w:szCs w:val="19"/>
        </w:rPr>
        <w:t xml:space="preserve"> </w:t>
      </w:r>
      <w:r w:rsidRPr="00E5184D">
        <w:rPr>
          <w:rFonts w:ascii="Consolas" w:hAnsi="Consolas"/>
          <w:sz w:val="19"/>
          <w:szCs w:val="19"/>
        </w:rPr>
        <w:t>Bestever Transport</w:t>
      </w:r>
    </w:p>
    <w:p w14:paraId="0209DAA2" w14:textId="77777777" w:rsidR="00436861" w:rsidRPr="00E5184D" w:rsidRDefault="00436861" w:rsidP="00436861">
      <w:pPr>
        <w:pStyle w:val="InputBoxSml"/>
        <w:framePr w:wrap="around"/>
        <w:spacing w:after="0" w:line="240" w:lineRule="auto"/>
        <w:rPr>
          <w:rFonts w:ascii="Consolas" w:hAnsi="Consolas"/>
          <w:sz w:val="19"/>
          <w:szCs w:val="19"/>
        </w:rPr>
      </w:pPr>
      <w:r w:rsidRPr="00E5184D">
        <w:rPr>
          <w:rFonts w:ascii="Consolas" w:hAnsi="Consolas"/>
          <w:sz w:val="19"/>
          <w:szCs w:val="19"/>
        </w:rPr>
        <w:t>12002</w:t>
      </w:r>
      <w:r>
        <w:rPr>
          <w:rFonts w:ascii="Consolas" w:hAnsi="Consolas"/>
          <w:sz w:val="19"/>
          <w:szCs w:val="19"/>
        </w:rPr>
        <w:t xml:space="preserve"> </w:t>
      </w:r>
      <w:r w:rsidRPr="00E5184D">
        <w:rPr>
          <w:rFonts w:ascii="Consolas" w:hAnsi="Consolas"/>
          <w:sz w:val="19"/>
          <w:szCs w:val="19"/>
        </w:rPr>
        <w:t>Bestever Transport</w:t>
      </w:r>
    </w:p>
    <w:p w14:paraId="4F1524C2" w14:textId="77777777" w:rsidR="00436861" w:rsidRPr="005461E9" w:rsidRDefault="00436861" w:rsidP="00436861">
      <w:pPr>
        <w:pStyle w:val="InputBoxSml"/>
        <w:framePr w:wrap="around"/>
        <w:spacing w:after="0" w:line="240" w:lineRule="auto"/>
      </w:pPr>
      <w:r w:rsidRPr="00E5184D">
        <w:rPr>
          <w:rFonts w:ascii="Consolas" w:hAnsi="Consolas"/>
          <w:sz w:val="19"/>
          <w:szCs w:val="19"/>
        </w:rPr>
        <w:t>12003</w:t>
      </w:r>
      <w:r>
        <w:rPr>
          <w:rFonts w:ascii="Consolas" w:hAnsi="Consolas"/>
          <w:sz w:val="19"/>
          <w:szCs w:val="19"/>
        </w:rPr>
        <w:t xml:space="preserve"> </w:t>
      </w:r>
      <w:r w:rsidRPr="00E5184D">
        <w:rPr>
          <w:rFonts w:ascii="Consolas" w:hAnsi="Consolas"/>
          <w:sz w:val="19"/>
          <w:szCs w:val="19"/>
        </w:rPr>
        <w:t>Bestever Transport</w:t>
      </w:r>
    </w:p>
    <w:p w14:paraId="79301140" w14:textId="77777777" w:rsidR="00436861" w:rsidRDefault="00436861" w:rsidP="00436861">
      <w:pPr>
        <w:keepLines w:val="0"/>
        <w:spacing w:before="0"/>
      </w:pPr>
      <w:r>
        <w:t xml:space="preserve">In the previous query, a LEFT OUTER JOIN has been used to select </w:t>
      </w:r>
      <w:r w:rsidRPr="00E5184D">
        <w:rPr>
          <w:b/>
          <w:i/>
        </w:rPr>
        <w:t>ALL</w:t>
      </w:r>
      <w:r>
        <w:t xml:space="preserve"> the records from the VECHICLE_TYPE table (which is on the left of the JOIN statement) and those records from the VEHICLE table whose VehicleType_IDs match.</w:t>
      </w:r>
    </w:p>
    <w:p w14:paraId="4412AEDF" w14:textId="77777777" w:rsidR="00436861" w:rsidRDefault="00436861" w:rsidP="00436861">
      <w:pPr>
        <w:keepLines w:val="0"/>
        <w:spacing w:before="0"/>
      </w:pPr>
      <w:r>
        <w:t xml:space="preserve">A second LEFT OUTER JOIN is then used to select </w:t>
      </w:r>
      <w:r>
        <w:rPr>
          <w:b/>
          <w:i/>
        </w:rPr>
        <w:t>ALL</w:t>
      </w:r>
      <w:r>
        <w:t xml:space="preserve"> rows from the combination of the first two tables and only those records from the third table COURIER_COMPANY where the company ABNs match.</w:t>
      </w:r>
    </w:p>
    <w:p w14:paraId="1BCB8D23" w14:textId="77777777" w:rsidR="00436861" w:rsidRPr="00E5184D" w:rsidRDefault="00436861" w:rsidP="00436861">
      <w:pPr>
        <w:keepLines w:val="0"/>
        <w:spacing w:before="0"/>
      </w:pPr>
      <w:r>
        <w:t>Again, you can see that some VEHICLE_TYPES are not owned by any companies (those coloured green and indicating NULL for the company name in the result set above).</w:t>
      </w:r>
    </w:p>
    <w:p w14:paraId="6AF22F4F" w14:textId="77777777" w:rsidR="00436861" w:rsidRDefault="00436861" w:rsidP="00CD18B4">
      <w:pPr>
        <w:pStyle w:val="Heading4"/>
      </w:pPr>
      <w:r>
        <w:lastRenderedPageBreak/>
        <w:t>RIGHT OUTER JOIN</w:t>
      </w:r>
    </w:p>
    <w:p w14:paraId="680DE15C" w14:textId="77777777" w:rsidR="00436861" w:rsidRDefault="00436861" w:rsidP="00436861">
      <w:pPr>
        <w:keepLines w:val="0"/>
        <w:spacing w:before="0"/>
      </w:pPr>
      <w:r w:rsidRPr="004C11ED">
        <w:rPr>
          <w:i/>
        </w:rPr>
        <w:t>Do we have drivers accredited to drive each type of vehicle in our database?</w:t>
      </w:r>
      <w:r>
        <w:t xml:space="preserve"> You can answer this question by listing </w:t>
      </w:r>
      <w:r>
        <w:rPr>
          <w:b/>
          <w:i/>
        </w:rPr>
        <w:t>ALL</w:t>
      </w:r>
      <w:r>
        <w:t xml:space="preserve"> the vehicle type IDs and the Licence numbers of those drivers accredited to drive each vehicle type.</w:t>
      </w:r>
    </w:p>
    <w:p w14:paraId="778B6368" w14:textId="77777777" w:rsidR="00436861" w:rsidRDefault="00436861" w:rsidP="00436861">
      <w:pPr>
        <w:keepLines w:val="0"/>
        <w:spacing w:before="0"/>
      </w:pPr>
      <w:r>
        <w:t>In the following query you’ll use a RIGHT OUTER JOIN to answer this question:</w:t>
      </w:r>
    </w:p>
    <w:p w14:paraId="39717695"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color w:val="0000FF"/>
          <w:sz w:val="19"/>
          <w:szCs w:val="19"/>
        </w:rPr>
        <w:t>SELECT</w:t>
      </w:r>
      <w:r w:rsidRPr="00D22DCD">
        <w:rPr>
          <w:rFonts w:ascii="Consolas" w:hAnsi="Consolas"/>
          <w:sz w:val="19"/>
          <w:szCs w:val="19"/>
        </w:rPr>
        <w:tab/>
        <w:t>d</w:t>
      </w:r>
      <w:r w:rsidRPr="00D22DCD">
        <w:rPr>
          <w:rFonts w:ascii="Consolas" w:hAnsi="Consolas"/>
          <w:color w:val="808080"/>
          <w:sz w:val="19"/>
          <w:szCs w:val="19"/>
        </w:rPr>
        <w:t>.</w:t>
      </w:r>
      <w:r w:rsidRPr="00D22DCD">
        <w:rPr>
          <w:rFonts w:ascii="Consolas" w:hAnsi="Consolas"/>
          <w:sz w:val="19"/>
          <w:szCs w:val="19"/>
        </w:rPr>
        <w:t>FirstName</w:t>
      </w:r>
      <w:r w:rsidRPr="00D22DCD">
        <w:rPr>
          <w:rFonts w:ascii="Consolas" w:hAnsi="Consolas"/>
          <w:color w:val="808080"/>
          <w:sz w:val="19"/>
          <w:szCs w:val="19"/>
        </w:rPr>
        <w:t>,</w:t>
      </w:r>
    </w:p>
    <w:p w14:paraId="50DEF7E3"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ab/>
      </w:r>
      <w:r w:rsidRPr="00D22DCD">
        <w:rPr>
          <w:rFonts w:ascii="Consolas" w:hAnsi="Consolas"/>
          <w:sz w:val="19"/>
          <w:szCs w:val="19"/>
        </w:rPr>
        <w:tab/>
        <w:t>d</w:t>
      </w:r>
      <w:r w:rsidRPr="00D22DCD">
        <w:rPr>
          <w:rFonts w:ascii="Consolas" w:hAnsi="Consolas"/>
          <w:color w:val="808080"/>
          <w:sz w:val="19"/>
          <w:szCs w:val="19"/>
        </w:rPr>
        <w:t>.</w:t>
      </w:r>
      <w:r w:rsidRPr="00D22DCD">
        <w:rPr>
          <w:rFonts w:ascii="Consolas" w:hAnsi="Consolas"/>
          <w:sz w:val="19"/>
          <w:szCs w:val="19"/>
        </w:rPr>
        <w:t>LastName</w:t>
      </w:r>
      <w:r w:rsidRPr="00D22DCD">
        <w:rPr>
          <w:rFonts w:ascii="Consolas" w:hAnsi="Consolas"/>
          <w:color w:val="808080"/>
          <w:sz w:val="19"/>
          <w:szCs w:val="19"/>
        </w:rPr>
        <w:t>,</w:t>
      </w:r>
    </w:p>
    <w:p w14:paraId="14D89D6E"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ab/>
      </w:r>
      <w:r w:rsidRPr="00D22DCD">
        <w:rPr>
          <w:rFonts w:ascii="Consolas" w:hAnsi="Consolas"/>
          <w:sz w:val="19"/>
          <w:szCs w:val="19"/>
        </w:rPr>
        <w:tab/>
        <w:t>vt</w:t>
      </w:r>
      <w:r w:rsidRPr="00D22DCD">
        <w:rPr>
          <w:rFonts w:ascii="Consolas" w:hAnsi="Consolas"/>
          <w:color w:val="808080"/>
          <w:sz w:val="19"/>
          <w:szCs w:val="19"/>
        </w:rPr>
        <w:t>.</w:t>
      </w:r>
      <w:r w:rsidRPr="00D22DCD">
        <w:rPr>
          <w:rFonts w:ascii="Consolas" w:hAnsi="Consolas"/>
          <w:sz w:val="19"/>
          <w:szCs w:val="19"/>
        </w:rPr>
        <w:t>VehicleType_ID</w:t>
      </w:r>
    </w:p>
    <w:p w14:paraId="551C2FE5"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color w:val="0000FF"/>
          <w:sz w:val="19"/>
          <w:szCs w:val="19"/>
        </w:rPr>
        <w:t xml:space="preserve">FROM </w:t>
      </w:r>
      <w:r w:rsidRPr="00D22DCD">
        <w:rPr>
          <w:rFonts w:ascii="Consolas" w:hAnsi="Consolas"/>
          <w:color w:val="808080"/>
          <w:sz w:val="19"/>
          <w:szCs w:val="19"/>
        </w:rPr>
        <w:t>((</w:t>
      </w:r>
      <w:r w:rsidRPr="00D22DCD">
        <w:rPr>
          <w:rFonts w:ascii="Consolas" w:hAnsi="Consolas"/>
          <w:sz w:val="19"/>
          <w:szCs w:val="19"/>
        </w:rPr>
        <w:t xml:space="preserve">DRIVER </w:t>
      </w:r>
      <w:r w:rsidRPr="00D22DCD">
        <w:rPr>
          <w:rFonts w:ascii="Consolas" w:hAnsi="Consolas"/>
          <w:color w:val="0000FF"/>
          <w:sz w:val="19"/>
          <w:szCs w:val="19"/>
        </w:rPr>
        <w:t>AS</w:t>
      </w:r>
      <w:r w:rsidRPr="00D22DCD">
        <w:rPr>
          <w:rFonts w:ascii="Consolas" w:hAnsi="Consolas"/>
          <w:sz w:val="19"/>
          <w:szCs w:val="19"/>
        </w:rPr>
        <w:t xml:space="preserve"> d</w:t>
      </w:r>
    </w:p>
    <w:p w14:paraId="3566411A"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color w:val="808080"/>
          <w:sz w:val="19"/>
          <w:szCs w:val="19"/>
        </w:rPr>
        <w:t>RIGHT</w:t>
      </w:r>
      <w:r w:rsidRPr="00D22DCD">
        <w:rPr>
          <w:rFonts w:ascii="Consolas" w:hAnsi="Consolas"/>
          <w:sz w:val="19"/>
          <w:szCs w:val="19"/>
        </w:rPr>
        <w:t xml:space="preserve"> </w:t>
      </w:r>
      <w:r w:rsidRPr="00D22DCD">
        <w:rPr>
          <w:rFonts w:ascii="Consolas" w:hAnsi="Consolas"/>
          <w:color w:val="808080"/>
          <w:sz w:val="19"/>
          <w:szCs w:val="19"/>
        </w:rPr>
        <w:t>OUTER</w:t>
      </w:r>
      <w:r w:rsidRPr="00D22DCD">
        <w:rPr>
          <w:rFonts w:ascii="Consolas" w:hAnsi="Consolas"/>
          <w:sz w:val="19"/>
          <w:szCs w:val="19"/>
        </w:rPr>
        <w:t xml:space="preserve"> </w:t>
      </w:r>
      <w:r w:rsidRPr="00D22DCD">
        <w:rPr>
          <w:rFonts w:ascii="Consolas" w:hAnsi="Consolas"/>
          <w:color w:val="808080"/>
          <w:sz w:val="19"/>
          <w:szCs w:val="19"/>
        </w:rPr>
        <w:t>JOIN</w:t>
      </w:r>
      <w:r w:rsidRPr="00D22DCD">
        <w:rPr>
          <w:rFonts w:ascii="Consolas" w:hAnsi="Consolas"/>
          <w:sz w:val="19"/>
          <w:szCs w:val="19"/>
        </w:rPr>
        <w:t xml:space="preserve"> ACCREDITATION </w:t>
      </w:r>
      <w:r w:rsidRPr="00D22DCD">
        <w:rPr>
          <w:rFonts w:ascii="Consolas" w:hAnsi="Consolas"/>
          <w:color w:val="0000FF"/>
          <w:sz w:val="19"/>
          <w:szCs w:val="19"/>
        </w:rPr>
        <w:t>AS</w:t>
      </w:r>
      <w:r w:rsidRPr="00D22DCD">
        <w:rPr>
          <w:rFonts w:ascii="Consolas" w:hAnsi="Consolas"/>
          <w:sz w:val="19"/>
          <w:szCs w:val="19"/>
        </w:rPr>
        <w:t xml:space="preserve"> a </w:t>
      </w:r>
      <w:r w:rsidRPr="00D22DCD">
        <w:rPr>
          <w:rFonts w:ascii="Consolas" w:hAnsi="Consolas"/>
          <w:color w:val="0000FF"/>
          <w:sz w:val="19"/>
          <w:szCs w:val="19"/>
        </w:rPr>
        <w:t>ON</w:t>
      </w:r>
      <w:r w:rsidRPr="00D22DCD">
        <w:rPr>
          <w:rFonts w:ascii="Consolas" w:hAnsi="Consolas"/>
          <w:sz w:val="19"/>
          <w:szCs w:val="19"/>
        </w:rPr>
        <w:t xml:space="preserve"> d</w:t>
      </w:r>
      <w:r w:rsidRPr="00D22DCD">
        <w:rPr>
          <w:rFonts w:ascii="Consolas" w:hAnsi="Consolas"/>
          <w:color w:val="808080"/>
          <w:sz w:val="19"/>
          <w:szCs w:val="19"/>
        </w:rPr>
        <w:t>.</w:t>
      </w:r>
      <w:r w:rsidRPr="00D22DCD">
        <w:rPr>
          <w:rFonts w:ascii="Consolas" w:hAnsi="Consolas"/>
          <w:sz w:val="19"/>
          <w:szCs w:val="19"/>
        </w:rPr>
        <w:t xml:space="preserve">Licence_No </w:t>
      </w:r>
      <w:r w:rsidRPr="00D22DCD">
        <w:rPr>
          <w:rFonts w:ascii="Consolas" w:hAnsi="Consolas"/>
          <w:color w:val="808080"/>
          <w:sz w:val="19"/>
          <w:szCs w:val="19"/>
        </w:rPr>
        <w:t>=</w:t>
      </w:r>
      <w:r w:rsidRPr="00D22DCD">
        <w:rPr>
          <w:rFonts w:ascii="Consolas" w:hAnsi="Consolas"/>
          <w:sz w:val="19"/>
          <w:szCs w:val="19"/>
        </w:rPr>
        <w:t xml:space="preserve"> a</w:t>
      </w:r>
      <w:r w:rsidRPr="00D22DCD">
        <w:rPr>
          <w:rFonts w:ascii="Consolas" w:hAnsi="Consolas"/>
          <w:color w:val="808080"/>
          <w:sz w:val="19"/>
          <w:szCs w:val="19"/>
        </w:rPr>
        <w:t>.</w:t>
      </w:r>
      <w:r w:rsidRPr="00D22DCD">
        <w:rPr>
          <w:rFonts w:ascii="Consolas" w:hAnsi="Consolas"/>
          <w:sz w:val="19"/>
          <w:szCs w:val="19"/>
        </w:rPr>
        <w:t>Licence_No</w:t>
      </w:r>
      <w:r w:rsidRPr="00D22DCD">
        <w:rPr>
          <w:rFonts w:ascii="Consolas" w:hAnsi="Consolas"/>
          <w:color w:val="808080"/>
          <w:sz w:val="19"/>
          <w:szCs w:val="19"/>
        </w:rPr>
        <w:t>)</w:t>
      </w:r>
    </w:p>
    <w:p w14:paraId="2EDC6547" w14:textId="77777777" w:rsidR="00436861" w:rsidRPr="00D22DCD" w:rsidRDefault="00436861" w:rsidP="00436861">
      <w:pPr>
        <w:pStyle w:val="InputBoxSml"/>
        <w:framePr w:wrap="around"/>
        <w:spacing w:after="0" w:line="240" w:lineRule="auto"/>
        <w:rPr>
          <w:rFonts w:ascii="Consolas" w:hAnsi="Consolas"/>
          <w:color w:val="808080"/>
          <w:sz w:val="19"/>
          <w:szCs w:val="19"/>
        </w:rPr>
      </w:pPr>
      <w:r w:rsidRPr="00D22DCD">
        <w:rPr>
          <w:rFonts w:ascii="Consolas" w:hAnsi="Consolas"/>
          <w:color w:val="808080"/>
          <w:sz w:val="19"/>
          <w:szCs w:val="19"/>
        </w:rPr>
        <w:t>RIGHT</w:t>
      </w:r>
      <w:r w:rsidRPr="00D22DCD">
        <w:rPr>
          <w:rFonts w:ascii="Consolas" w:hAnsi="Consolas"/>
          <w:sz w:val="19"/>
          <w:szCs w:val="19"/>
        </w:rPr>
        <w:t xml:space="preserve"> </w:t>
      </w:r>
      <w:r w:rsidRPr="00D22DCD">
        <w:rPr>
          <w:rFonts w:ascii="Consolas" w:hAnsi="Consolas"/>
          <w:color w:val="808080"/>
          <w:sz w:val="19"/>
          <w:szCs w:val="19"/>
        </w:rPr>
        <w:t>OUTER</w:t>
      </w:r>
      <w:r w:rsidRPr="00D22DCD">
        <w:rPr>
          <w:rFonts w:ascii="Consolas" w:hAnsi="Consolas"/>
          <w:sz w:val="19"/>
          <w:szCs w:val="19"/>
        </w:rPr>
        <w:t xml:space="preserve"> </w:t>
      </w:r>
      <w:r w:rsidRPr="00D22DCD">
        <w:rPr>
          <w:rFonts w:ascii="Consolas" w:hAnsi="Consolas"/>
          <w:color w:val="808080"/>
          <w:sz w:val="19"/>
          <w:szCs w:val="19"/>
        </w:rPr>
        <w:t>JOIN</w:t>
      </w:r>
      <w:r w:rsidRPr="00D22DCD">
        <w:rPr>
          <w:rFonts w:ascii="Consolas" w:hAnsi="Consolas"/>
          <w:sz w:val="19"/>
          <w:szCs w:val="19"/>
        </w:rPr>
        <w:t xml:space="preserve"> VEHICLE_TYPE </w:t>
      </w:r>
      <w:r w:rsidRPr="00D22DCD">
        <w:rPr>
          <w:rFonts w:ascii="Consolas" w:hAnsi="Consolas"/>
          <w:color w:val="0000FF"/>
          <w:sz w:val="19"/>
          <w:szCs w:val="19"/>
        </w:rPr>
        <w:t>AS</w:t>
      </w:r>
      <w:r w:rsidRPr="00D22DCD">
        <w:rPr>
          <w:rFonts w:ascii="Consolas" w:hAnsi="Consolas"/>
          <w:sz w:val="19"/>
          <w:szCs w:val="19"/>
        </w:rPr>
        <w:t xml:space="preserve"> vt </w:t>
      </w:r>
      <w:r w:rsidRPr="00D22DCD">
        <w:rPr>
          <w:rFonts w:ascii="Consolas" w:hAnsi="Consolas"/>
          <w:color w:val="0000FF"/>
          <w:sz w:val="19"/>
          <w:szCs w:val="19"/>
        </w:rPr>
        <w:t>ON</w:t>
      </w:r>
      <w:r w:rsidRPr="00D22DCD">
        <w:rPr>
          <w:rFonts w:ascii="Consolas" w:hAnsi="Consolas"/>
          <w:sz w:val="19"/>
          <w:szCs w:val="19"/>
        </w:rPr>
        <w:t xml:space="preserve"> a</w:t>
      </w:r>
      <w:r w:rsidRPr="00D22DCD">
        <w:rPr>
          <w:rFonts w:ascii="Consolas" w:hAnsi="Consolas"/>
          <w:color w:val="808080"/>
          <w:sz w:val="19"/>
          <w:szCs w:val="19"/>
        </w:rPr>
        <w:t>.</w:t>
      </w:r>
      <w:r w:rsidRPr="00D22DCD">
        <w:rPr>
          <w:rFonts w:ascii="Consolas" w:hAnsi="Consolas"/>
          <w:sz w:val="19"/>
          <w:szCs w:val="19"/>
        </w:rPr>
        <w:t xml:space="preserve">VehicleType_ID </w:t>
      </w:r>
      <w:r w:rsidRPr="00D22DCD">
        <w:rPr>
          <w:rFonts w:ascii="Consolas" w:hAnsi="Consolas"/>
          <w:color w:val="808080"/>
          <w:sz w:val="19"/>
          <w:szCs w:val="19"/>
        </w:rPr>
        <w:t>=</w:t>
      </w:r>
      <w:r w:rsidRPr="00D22DCD">
        <w:rPr>
          <w:rFonts w:ascii="Consolas" w:hAnsi="Consolas"/>
          <w:sz w:val="19"/>
          <w:szCs w:val="19"/>
        </w:rPr>
        <w:t xml:space="preserve"> vt</w:t>
      </w:r>
      <w:r w:rsidRPr="00D22DCD">
        <w:rPr>
          <w:rFonts w:ascii="Consolas" w:hAnsi="Consolas"/>
          <w:color w:val="808080"/>
          <w:sz w:val="19"/>
          <w:szCs w:val="19"/>
        </w:rPr>
        <w:t>.</w:t>
      </w:r>
      <w:r w:rsidRPr="00D22DCD">
        <w:rPr>
          <w:rFonts w:ascii="Consolas" w:hAnsi="Consolas"/>
          <w:sz w:val="19"/>
          <w:szCs w:val="19"/>
        </w:rPr>
        <w:t>VehicleType_ID</w:t>
      </w:r>
      <w:r w:rsidRPr="00D22DCD">
        <w:rPr>
          <w:rFonts w:ascii="Consolas" w:hAnsi="Consolas"/>
          <w:color w:val="808080"/>
          <w:sz w:val="19"/>
          <w:szCs w:val="19"/>
        </w:rPr>
        <w:t>)</w:t>
      </w:r>
    </w:p>
    <w:p w14:paraId="58261EAC"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FirstName</w:t>
      </w:r>
      <w:r>
        <w:rPr>
          <w:rFonts w:ascii="Consolas" w:hAnsi="Consolas"/>
          <w:sz w:val="19"/>
          <w:szCs w:val="19"/>
        </w:rPr>
        <w:t xml:space="preserve"> </w:t>
      </w:r>
      <w:r w:rsidRPr="00D22DCD">
        <w:rPr>
          <w:rFonts w:ascii="Consolas" w:hAnsi="Consolas"/>
          <w:sz w:val="19"/>
          <w:szCs w:val="19"/>
        </w:rPr>
        <w:t>LastName</w:t>
      </w:r>
      <w:r>
        <w:rPr>
          <w:rFonts w:ascii="Consolas" w:hAnsi="Consolas"/>
          <w:sz w:val="19"/>
          <w:szCs w:val="19"/>
        </w:rPr>
        <w:t xml:space="preserve"> </w:t>
      </w:r>
      <w:r w:rsidRPr="00D22DCD">
        <w:rPr>
          <w:rFonts w:ascii="Consolas" w:hAnsi="Consolas"/>
          <w:sz w:val="19"/>
          <w:szCs w:val="19"/>
        </w:rPr>
        <w:t>VehicleType_ID</w:t>
      </w:r>
    </w:p>
    <w:p w14:paraId="49738A12"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 ---------- --------------</w:t>
      </w:r>
    </w:p>
    <w:p w14:paraId="7084A95B"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1001</w:t>
      </w:r>
    </w:p>
    <w:p w14:paraId="2C61F994"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John</w:t>
      </w:r>
      <w:r>
        <w:rPr>
          <w:rFonts w:ascii="Consolas" w:hAnsi="Consolas"/>
          <w:sz w:val="19"/>
          <w:szCs w:val="19"/>
        </w:rPr>
        <w:t xml:space="preserve"> </w:t>
      </w:r>
      <w:r w:rsidRPr="00D22DCD">
        <w:rPr>
          <w:rFonts w:ascii="Consolas" w:hAnsi="Consolas"/>
          <w:sz w:val="19"/>
          <w:szCs w:val="19"/>
        </w:rPr>
        <w:t>Smith</w:t>
      </w:r>
      <w:r>
        <w:rPr>
          <w:rFonts w:ascii="Consolas" w:hAnsi="Consolas"/>
          <w:sz w:val="19"/>
          <w:szCs w:val="19"/>
        </w:rPr>
        <w:t xml:space="preserve"> </w:t>
      </w:r>
      <w:r w:rsidRPr="00D22DCD">
        <w:rPr>
          <w:rFonts w:ascii="Consolas" w:hAnsi="Consolas"/>
          <w:sz w:val="19"/>
          <w:szCs w:val="19"/>
        </w:rPr>
        <w:t>1002</w:t>
      </w:r>
    </w:p>
    <w:p w14:paraId="45B05D6F"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Peter</w:t>
      </w:r>
      <w:r>
        <w:rPr>
          <w:rFonts w:ascii="Consolas" w:hAnsi="Consolas"/>
          <w:sz w:val="19"/>
          <w:szCs w:val="19"/>
        </w:rPr>
        <w:t xml:space="preserve"> </w:t>
      </w:r>
      <w:r w:rsidRPr="00D22DCD">
        <w:rPr>
          <w:rFonts w:ascii="Consolas" w:hAnsi="Consolas"/>
          <w:sz w:val="19"/>
          <w:szCs w:val="19"/>
        </w:rPr>
        <w:t>Anderton</w:t>
      </w:r>
      <w:r>
        <w:rPr>
          <w:rFonts w:ascii="Consolas" w:hAnsi="Consolas"/>
          <w:sz w:val="19"/>
          <w:szCs w:val="19"/>
        </w:rPr>
        <w:t xml:space="preserve"> </w:t>
      </w:r>
      <w:r w:rsidRPr="00D22DCD">
        <w:rPr>
          <w:rFonts w:ascii="Consolas" w:hAnsi="Consolas"/>
          <w:sz w:val="19"/>
          <w:szCs w:val="19"/>
        </w:rPr>
        <w:t>1002</w:t>
      </w:r>
    </w:p>
    <w:p w14:paraId="19FD4DC8"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John</w:t>
      </w:r>
      <w:r>
        <w:rPr>
          <w:rFonts w:ascii="Consolas" w:hAnsi="Consolas"/>
          <w:sz w:val="19"/>
          <w:szCs w:val="19"/>
        </w:rPr>
        <w:t xml:space="preserve"> </w:t>
      </w:r>
      <w:r w:rsidRPr="00D22DCD">
        <w:rPr>
          <w:rFonts w:ascii="Consolas" w:hAnsi="Consolas"/>
          <w:sz w:val="19"/>
          <w:szCs w:val="19"/>
        </w:rPr>
        <w:t>Smith</w:t>
      </w:r>
      <w:r>
        <w:rPr>
          <w:rFonts w:ascii="Consolas" w:hAnsi="Consolas"/>
          <w:sz w:val="19"/>
          <w:szCs w:val="19"/>
        </w:rPr>
        <w:t xml:space="preserve"> </w:t>
      </w:r>
      <w:r w:rsidRPr="00D22DCD">
        <w:rPr>
          <w:rFonts w:ascii="Consolas" w:hAnsi="Consolas"/>
          <w:sz w:val="19"/>
          <w:szCs w:val="19"/>
        </w:rPr>
        <w:t>1003</w:t>
      </w:r>
    </w:p>
    <w:p w14:paraId="259DBF0F"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Peter</w:t>
      </w:r>
      <w:r>
        <w:rPr>
          <w:rFonts w:ascii="Consolas" w:hAnsi="Consolas"/>
          <w:sz w:val="19"/>
          <w:szCs w:val="19"/>
        </w:rPr>
        <w:t xml:space="preserve"> </w:t>
      </w:r>
      <w:r w:rsidRPr="00D22DCD">
        <w:rPr>
          <w:rFonts w:ascii="Consolas" w:hAnsi="Consolas"/>
          <w:sz w:val="19"/>
          <w:szCs w:val="19"/>
        </w:rPr>
        <w:t>Anderton</w:t>
      </w:r>
      <w:r>
        <w:rPr>
          <w:rFonts w:ascii="Consolas" w:hAnsi="Consolas"/>
          <w:sz w:val="19"/>
          <w:szCs w:val="19"/>
        </w:rPr>
        <w:t xml:space="preserve"> </w:t>
      </w:r>
      <w:r w:rsidRPr="00D22DCD">
        <w:rPr>
          <w:rFonts w:ascii="Consolas" w:hAnsi="Consolas"/>
          <w:sz w:val="19"/>
          <w:szCs w:val="19"/>
        </w:rPr>
        <w:t>1003</w:t>
      </w:r>
    </w:p>
    <w:p w14:paraId="2FB76E47"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1004</w:t>
      </w:r>
    </w:p>
    <w:p w14:paraId="2B0E6CBD"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1005</w:t>
      </w:r>
    </w:p>
    <w:p w14:paraId="636E6B6B"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2001</w:t>
      </w:r>
    </w:p>
    <w:p w14:paraId="1E1BE321"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2002</w:t>
      </w:r>
    </w:p>
    <w:p w14:paraId="2EE53B1C"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John</w:t>
      </w:r>
      <w:r>
        <w:rPr>
          <w:rFonts w:ascii="Consolas" w:hAnsi="Consolas"/>
          <w:sz w:val="19"/>
          <w:szCs w:val="19"/>
        </w:rPr>
        <w:t xml:space="preserve"> </w:t>
      </w:r>
      <w:r w:rsidRPr="00D22DCD">
        <w:rPr>
          <w:rFonts w:ascii="Consolas" w:hAnsi="Consolas"/>
          <w:sz w:val="19"/>
          <w:szCs w:val="19"/>
        </w:rPr>
        <w:t>Smith</w:t>
      </w:r>
      <w:r>
        <w:rPr>
          <w:rFonts w:ascii="Consolas" w:hAnsi="Consolas"/>
          <w:sz w:val="19"/>
          <w:szCs w:val="19"/>
        </w:rPr>
        <w:t xml:space="preserve"> </w:t>
      </w:r>
      <w:r w:rsidRPr="00D22DCD">
        <w:rPr>
          <w:rFonts w:ascii="Consolas" w:hAnsi="Consolas"/>
          <w:sz w:val="19"/>
          <w:szCs w:val="19"/>
        </w:rPr>
        <w:t>2003</w:t>
      </w:r>
    </w:p>
    <w:p w14:paraId="2B197E02"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Peter</w:t>
      </w:r>
      <w:r>
        <w:rPr>
          <w:rFonts w:ascii="Consolas" w:hAnsi="Consolas"/>
          <w:sz w:val="19"/>
          <w:szCs w:val="19"/>
        </w:rPr>
        <w:t xml:space="preserve"> </w:t>
      </w:r>
      <w:r w:rsidRPr="00D22DCD">
        <w:rPr>
          <w:rFonts w:ascii="Consolas" w:hAnsi="Consolas"/>
          <w:sz w:val="19"/>
          <w:szCs w:val="19"/>
        </w:rPr>
        <w:t>Anderton</w:t>
      </w:r>
      <w:r>
        <w:rPr>
          <w:rFonts w:ascii="Consolas" w:hAnsi="Consolas"/>
          <w:sz w:val="19"/>
          <w:szCs w:val="19"/>
        </w:rPr>
        <w:t xml:space="preserve"> </w:t>
      </w:r>
      <w:r w:rsidRPr="00D22DCD">
        <w:rPr>
          <w:rFonts w:ascii="Consolas" w:hAnsi="Consolas"/>
          <w:sz w:val="19"/>
          <w:szCs w:val="19"/>
        </w:rPr>
        <w:t>2003</w:t>
      </w:r>
    </w:p>
    <w:p w14:paraId="0C03EE98"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Mary</w:t>
      </w:r>
      <w:r>
        <w:rPr>
          <w:rFonts w:ascii="Consolas" w:hAnsi="Consolas"/>
          <w:sz w:val="19"/>
          <w:szCs w:val="19"/>
        </w:rPr>
        <w:t xml:space="preserve"> </w:t>
      </w:r>
      <w:r w:rsidRPr="00D22DCD">
        <w:rPr>
          <w:rFonts w:ascii="Consolas" w:hAnsi="Consolas"/>
          <w:sz w:val="19"/>
          <w:szCs w:val="19"/>
        </w:rPr>
        <w:t>Dilberry</w:t>
      </w:r>
      <w:r>
        <w:rPr>
          <w:rFonts w:ascii="Consolas" w:hAnsi="Consolas"/>
          <w:sz w:val="19"/>
          <w:szCs w:val="19"/>
        </w:rPr>
        <w:t xml:space="preserve"> </w:t>
      </w:r>
      <w:r w:rsidRPr="00D22DCD">
        <w:rPr>
          <w:rFonts w:ascii="Consolas" w:hAnsi="Consolas"/>
          <w:sz w:val="19"/>
          <w:szCs w:val="19"/>
        </w:rPr>
        <w:t>2004</w:t>
      </w:r>
    </w:p>
    <w:p w14:paraId="0DE4E4DC"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David</w:t>
      </w:r>
      <w:r>
        <w:rPr>
          <w:rFonts w:ascii="Consolas" w:hAnsi="Consolas"/>
          <w:sz w:val="19"/>
          <w:szCs w:val="19"/>
        </w:rPr>
        <w:t xml:space="preserve"> </w:t>
      </w:r>
      <w:r w:rsidRPr="00D22DCD">
        <w:rPr>
          <w:rFonts w:ascii="Consolas" w:hAnsi="Consolas"/>
          <w:sz w:val="19"/>
          <w:szCs w:val="19"/>
        </w:rPr>
        <w:t>Livingston 2004</w:t>
      </w:r>
    </w:p>
    <w:p w14:paraId="212C82C6"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Barry</w:t>
      </w:r>
      <w:r>
        <w:rPr>
          <w:rFonts w:ascii="Consolas" w:hAnsi="Consolas"/>
          <w:sz w:val="19"/>
          <w:szCs w:val="19"/>
        </w:rPr>
        <w:t xml:space="preserve"> </w:t>
      </w:r>
      <w:r w:rsidRPr="00D22DCD">
        <w:rPr>
          <w:rFonts w:ascii="Consolas" w:hAnsi="Consolas"/>
          <w:sz w:val="19"/>
          <w:szCs w:val="19"/>
        </w:rPr>
        <w:t>Brown</w:t>
      </w:r>
      <w:r>
        <w:rPr>
          <w:rFonts w:ascii="Consolas" w:hAnsi="Consolas"/>
          <w:sz w:val="19"/>
          <w:szCs w:val="19"/>
        </w:rPr>
        <w:t xml:space="preserve"> </w:t>
      </w:r>
      <w:r w:rsidRPr="00D22DCD">
        <w:rPr>
          <w:rFonts w:ascii="Consolas" w:hAnsi="Consolas"/>
          <w:sz w:val="19"/>
          <w:szCs w:val="19"/>
        </w:rPr>
        <w:t>2004</w:t>
      </w:r>
    </w:p>
    <w:p w14:paraId="43A197E8"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2005</w:t>
      </w:r>
    </w:p>
    <w:p w14:paraId="294D7F0B"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2006</w:t>
      </w:r>
    </w:p>
    <w:p w14:paraId="1D0F81B8"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3001</w:t>
      </w:r>
    </w:p>
    <w:p w14:paraId="76F03693"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3002</w:t>
      </w:r>
    </w:p>
    <w:p w14:paraId="786A9139"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John</w:t>
      </w:r>
      <w:r>
        <w:rPr>
          <w:rFonts w:ascii="Consolas" w:hAnsi="Consolas"/>
          <w:sz w:val="19"/>
          <w:szCs w:val="19"/>
        </w:rPr>
        <w:t xml:space="preserve"> </w:t>
      </w:r>
      <w:r w:rsidRPr="00D22DCD">
        <w:rPr>
          <w:rFonts w:ascii="Consolas" w:hAnsi="Consolas"/>
          <w:sz w:val="19"/>
          <w:szCs w:val="19"/>
        </w:rPr>
        <w:t>Smith</w:t>
      </w:r>
      <w:r>
        <w:rPr>
          <w:rFonts w:ascii="Consolas" w:hAnsi="Consolas"/>
          <w:sz w:val="19"/>
          <w:szCs w:val="19"/>
        </w:rPr>
        <w:t xml:space="preserve"> </w:t>
      </w:r>
      <w:r w:rsidRPr="00D22DCD">
        <w:rPr>
          <w:rFonts w:ascii="Consolas" w:hAnsi="Consolas"/>
          <w:sz w:val="19"/>
          <w:szCs w:val="19"/>
        </w:rPr>
        <w:t>3003</w:t>
      </w:r>
    </w:p>
    <w:p w14:paraId="2B52203C"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Mary</w:t>
      </w:r>
      <w:r>
        <w:rPr>
          <w:rFonts w:ascii="Consolas" w:hAnsi="Consolas"/>
          <w:sz w:val="19"/>
          <w:szCs w:val="19"/>
        </w:rPr>
        <w:t xml:space="preserve"> </w:t>
      </w:r>
      <w:r w:rsidRPr="00D22DCD">
        <w:rPr>
          <w:rFonts w:ascii="Consolas" w:hAnsi="Consolas"/>
          <w:sz w:val="19"/>
          <w:szCs w:val="19"/>
        </w:rPr>
        <w:t>Dilberry</w:t>
      </w:r>
      <w:r>
        <w:rPr>
          <w:rFonts w:ascii="Consolas" w:hAnsi="Consolas"/>
          <w:sz w:val="19"/>
          <w:szCs w:val="19"/>
        </w:rPr>
        <w:t xml:space="preserve"> </w:t>
      </w:r>
      <w:r w:rsidRPr="00D22DCD">
        <w:rPr>
          <w:rFonts w:ascii="Consolas" w:hAnsi="Consolas"/>
          <w:sz w:val="19"/>
          <w:szCs w:val="19"/>
        </w:rPr>
        <w:t>3003</w:t>
      </w:r>
    </w:p>
    <w:p w14:paraId="08AB6043"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Nina</w:t>
      </w:r>
      <w:r>
        <w:rPr>
          <w:rFonts w:ascii="Consolas" w:hAnsi="Consolas"/>
          <w:sz w:val="19"/>
          <w:szCs w:val="19"/>
        </w:rPr>
        <w:t xml:space="preserve"> </w:t>
      </w:r>
      <w:r w:rsidRPr="00D22DCD">
        <w:rPr>
          <w:rFonts w:ascii="Consolas" w:hAnsi="Consolas"/>
          <w:sz w:val="19"/>
          <w:szCs w:val="19"/>
        </w:rPr>
        <w:t>Johansen</w:t>
      </w:r>
      <w:r>
        <w:rPr>
          <w:rFonts w:ascii="Consolas" w:hAnsi="Consolas"/>
          <w:sz w:val="19"/>
          <w:szCs w:val="19"/>
        </w:rPr>
        <w:t xml:space="preserve"> </w:t>
      </w:r>
      <w:r w:rsidRPr="00D22DCD">
        <w:rPr>
          <w:rFonts w:ascii="Consolas" w:hAnsi="Consolas"/>
          <w:sz w:val="19"/>
          <w:szCs w:val="19"/>
        </w:rPr>
        <w:t>3003</w:t>
      </w:r>
    </w:p>
    <w:p w14:paraId="3198A23D"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Peter</w:t>
      </w:r>
      <w:r>
        <w:rPr>
          <w:rFonts w:ascii="Consolas" w:hAnsi="Consolas"/>
          <w:sz w:val="19"/>
          <w:szCs w:val="19"/>
        </w:rPr>
        <w:t xml:space="preserve"> </w:t>
      </w:r>
      <w:r w:rsidRPr="00D22DCD">
        <w:rPr>
          <w:rFonts w:ascii="Consolas" w:hAnsi="Consolas"/>
          <w:sz w:val="19"/>
          <w:szCs w:val="19"/>
        </w:rPr>
        <w:t>Anderton</w:t>
      </w:r>
      <w:r>
        <w:rPr>
          <w:rFonts w:ascii="Consolas" w:hAnsi="Consolas"/>
          <w:sz w:val="19"/>
          <w:szCs w:val="19"/>
        </w:rPr>
        <w:t xml:space="preserve"> </w:t>
      </w:r>
      <w:r w:rsidRPr="00D22DCD">
        <w:rPr>
          <w:rFonts w:ascii="Consolas" w:hAnsi="Consolas"/>
          <w:sz w:val="19"/>
          <w:szCs w:val="19"/>
        </w:rPr>
        <w:t>3003</w:t>
      </w:r>
    </w:p>
    <w:p w14:paraId="4794C4F8"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David</w:t>
      </w:r>
      <w:r>
        <w:rPr>
          <w:rFonts w:ascii="Consolas" w:hAnsi="Consolas"/>
          <w:sz w:val="19"/>
          <w:szCs w:val="19"/>
        </w:rPr>
        <w:t xml:space="preserve"> </w:t>
      </w:r>
      <w:r w:rsidRPr="00D22DCD">
        <w:rPr>
          <w:rFonts w:ascii="Consolas" w:hAnsi="Consolas"/>
          <w:sz w:val="19"/>
          <w:szCs w:val="19"/>
        </w:rPr>
        <w:t>Livingston 8001</w:t>
      </w:r>
    </w:p>
    <w:p w14:paraId="31552A86"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8002</w:t>
      </w:r>
    </w:p>
    <w:p w14:paraId="2B4D14A6" w14:textId="77777777" w:rsidR="00436861" w:rsidRPr="00D22DCD" w:rsidRDefault="00436861" w:rsidP="00436861">
      <w:pPr>
        <w:pStyle w:val="InputBoxSml"/>
        <w:framePr w:wrap="around"/>
        <w:spacing w:after="0" w:line="240" w:lineRule="auto"/>
        <w:rPr>
          <w:rFonts w:ascii="Consolas" w:hAnsi="Consolas"/>
          <w:color w:val="00B050"/>
          <w:sz w:val="19"/>
          <w:szCs w:val="19"/>
        </w:rPr>
      </w:pP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NULL</w:t>
      </w:r>
      <w:r>
        <w:rPr>
          <w:rFonts w:ascii="Consolas" w:hAnsi="Consolas"/>
          <w:color w:val="00B050"/>
          <w:sz w:val="19"/>
          <w:szCs w:val="19"/>
        </w:rPr>
        <w:t xml:space="preserve"> </w:t>
      </w:r>
      <w:r w:rsidRPr="00D22DCD">
        <w:rPr>
          <w:rFonts w:ascii="Consolas" w:hAnsi="Consolas"/>
          <w:color w:val="00B050"/>
          <w:sz w:val="19"/>
          <w:szCs w:val="19"/>
        </w:rPr>
        <w:t>8003</w:t>
      </w:r>
    </w:p>
    <w:p w14:paraId="471DE019"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Donald</w:t>
      </w:r>
      <w:r>
        <w:rPr>
          <w:rFonts w:ascii="Consolas" w:hAnsi="Consolas"/>
          <w:sz w:val="19"/>
          <w:szCs w:val="19"/>
        </w:rPr>
        <w:t xml:space="preserve"> </w:t>
      </w:r>
      <w:r w:rsidRPr="00D22DCD">
        <w:rPr>
          <w:rFonts w:ascii="Consolas" w:hAnsi="Consolas"/>
          <w:sz w:val="19"/>
          <w:szCs w:val="19"/>
        </w:rPr>
        <w:t>White</w:t>
      </w:r>
      <w:r>
        <w:rPr>
          <w:rFonts w:ascii="Consolas" w:hAnsi="Consolas"/>
          <w:sz w:val="19"/>
          <w:szCs w:val="19"/>
        </w:rPr>
        <w:t xml:space="preserve"> </w:t>
      </w:r>
      <w:r w:rsidRPr="00D22DCD">
        <w:rPr>
          <w:rFonts w:ascii="Consolas" w:hAnsi="Consolas"/>
          <w:sz w:val="19"/>
          <w:szCs w:val="19"/>
        </w:rPr>
        <w:t>12001</w:t>
      </w:r>
    </w:p>
    <w:p w14:paraId="602AF6F9"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Marium</w:t>
      </w:r>
      <w:r>
        <w:rPr>
          <w:rFonts w:ascii="Consolas" w:hAnsi="Consolas"/>
          <w:sz w:val="19"/>
          <w:szCs w:val="19"/>
        </w:rPr>
        <w:t xml:space="preserve"> </w:t>
      </w:r>
      <w:r w:rsidRPr="00D22DCD">
        <w:rPr>
          <w:rFonts w:ascii="Consolas" w:hAnsi="Consolas"/>
          <w:sz w:val="19"/>
          <w:szCs w:val="19"/>
        </w:rPr>
        <w:t>Hashemi</w:t>
      </w:r>
      <w:r>
        <w:rPr>
          <w:rFonts w:ascii="Consolas" w:hAnsi="Consolas"/>
          <w:sz w:val="19"/>
          <w:szCs w:val="19"/>
        </w:rPr>
        <w:t xml:space="preserve"> </w:t>
      </w:r>
      <w:r w:rsidRPr="00D22DCD">
        <w:rPr>
          <w:rFonts w:ascii="Consolas" w:hAnsi="Consolas"/>
          <w:sz w:val="19"/>
          <w:szCs w:val="19"/>
        </w:rPr>
        <w:t>12001</w:t>
      </w:r>
    </w:p>
    <w:p w14:paraId="6B518AC4"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Sharon</w:t>
      </w:r>
      <w:r>
        <w:rPr>
          <w:rFonts w:ascii="Consolas" w:hAnsi="Consolas"/>
          <w:sz w:val="19"/>
          <w:szCs w:val="19"/>
        </w:rPr>
        <w:t xml:space="preserve"> </w:t>
      </w:r>
      <w:r w:rsidRPr="00D22DCD">
        <w:rPr>
          <w:rFonts w:ascii="Consolas" w:hAnsi="Consolas"/>
          <w:sz w:val="19"/>
          <w:szCs w:val="19"/>
        </w:rPr>
        <w:t>Branson</w:t>
      </w:r>
      <w:r>
        <w:rPr>
          <w:rFonts w:ascii="Consolas" w:hAnsi="Consolas"/>
          <w:sz w:val="19"/>
          <w:szCs w:val="19"/>
        </w:rPr>
        <w:t xml:space="preserve"> </w:t>
      </w:r>
      <w:r w:rsidRPr="00D22DCD">
        <w:rPr>
          <w:rFonts w:ascii="Consolas" w:hAnsi="Consolas"/>
          <w:sz w:val="19"/>
          <w:szCs w:val="19"/>
        </w:rPr>
        <w:t>12001</w:t>
      </w:r>
    </w:p>
    <w:p w14:paraId="32457904"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Donald</w:t>
      </w:r>
      <w:r>
        <w:rPr>
          <w:rFonts w:ascii="Consolas" w:hAnsi="Consolas"/>
          <w:sz w:val="19"/>
          <w:szCs w:val="19"/>
        </w:rPr>
        <w:t xml:space="preserve"> </w:t>
      </w:r>
      <w:r w:rsidRPr="00D22DCD">
        <w:rPr>
          <w:rFonts w:ascii="Consolas" w:hAnsi="Consolas"/>
          <w:sz w:val="19"/>
          <w:szCs w:val="19"/>
        </w:rPr>
        <w:t>White</w:t>
      </w:r>
      <w:r>
        <w:rPr>
          <w:rFonts w:ascii="Consolas" w:hAnsi="Consolas"/>
          <w:sz w:val="19"/>
          <w:szCs w:val="19"/>
        </w:rPr>
        <w:t xml:space="preserve"> </w:t>
      </w:r>
      <w:r w:rsidRPr="00D22DCD">
        <w:rPr>
          <w:rFonts w:ascii="Consolas" w:hAnsi="Consolas"/>
          <w:sz w:val="19"/>
          <w:szCs w:val="19"/>
        </w:rPr>
        <w:t>12002</w:t>
      </w:r>
    </w:p>
    <w:p w14:paraId="2E405304"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Yu</w:t>
      </w:r>
      <w:r>
        <w:rPr>
          <w:rFonts w:ascii="Consolas" w:hAnsi="Consolas"/>
          <w:sz w:val="19"/>
          <w:szCs w:val="19"/>
        </w:rPr>
        <w:t xml:space="preserve"> </w:t>
      </w:r>
      <w:r w:rsidRPr="00D22DCD">
        <w:rPr>
          <w:rFonts w:ascii="Consolas" w:hAnsi="Consolas"/>
          <w:sz w:val="19"/>
          <w:szCs w:val="19"/>
        </w:rPr>
        <w:t>Shoiwheng</w:t>
      </w:r>
      <w:r>
        <w:rPr>
          <w:rFonts w:ascii="Consolas" w:hAnsi="Consolas"/>
          <w:sz w:val="19"/>
          <w:szCs w:val="19"/>
        </w:rPr>
        <w:t xml:space="preserve"> </w:t>
      </w:r>
      <w:r w:rsidRPr="00D22DCD">
        <w:rPr>
          <w:rFonts w:ascii="Consolas" w:hAnsi="Consolas"/>
          <w:sz w:val="19"/>
          <w:szCs w:val="19"/>
        </w:rPr>
        <w:t>12003</w:t>
      </w:r>
    </w:p>
    <w:p w14:paraId="74BD7BA5" w14:textId="77777777" w:rsidR="00436861" w:rsidRPr="00D22DCD" w:rsidRDefault="00436861" w:rsidP="00436861">
      <w:pPr>
        <w:pStyle w:val="InputBoxSml"/>
        <w:framePr w:wrap="around"/>
        <w:spacing w:after="0" w:line="240" w:lineRule="auto"/>
        <w:rPr>
          <w:rFonts w:ascii="Consolas" w:hAnsi="Consolas"/>
          <w:sz w:val="19"/>
          <w:szCs w:val="19"/>
        </w:rPr>
      </w:pPr>
      <w:r w:rsidRPr="00D22DCD">
        <w:rPr>
          <w:rFonts w:ascii="Consolas" w:hAnsi="Consolas"/>
          <w:sz w:val="19"/>
          <w:szCs w:val="19"/>
        </w:rPr>
        <w:t>Sharon</w:t>
      </w:r>
      <w:r>
        <w:rPr>
          <w:rFonts w:ascii="Consolas" w:hAnsi="Consolas"/>
          <w:sz w:val="19"/>
          <w:szCs w:val="19"/>
        </w:rPr>
        <w:t xml:space="preserve"> </w:t>
      </w:r>
      <w:r w:rsidRPr="00D22DCD">
        <w:rPr>
          <w:rFonts w:ascii="Consolas" w:hAnsi="Consolas"/>
          <w:sz w:val="19"/>
          <w:szCs w:val="19"/>
        </w:rPr>
        <w:t>Branson</w:t>
      </w:r>
      <w:r>
        <w:rPr>
          <w:rFonts w:ascii="Consolas" w:hAnsi="Consolas"/>
          <w:sz w:val="19"/>
          <w:szCs w:val="19"/>
        </w:rPr>
        <w:t xml:space="preserve"> </w:t>
      </w:r>
      <w:r w:rsidRPr="00D22DCD">
        <w:rPr>
          <w:rFonts w:ascii="Consolas" w:hAnsi="Consolas"/>
          <w:sz w:val="19"/>
          <w:szCs w:val="19"/>
        </w:rPr>
        <w:t>12003</w:t>
      </w:r>
    </w:p>
    <w:p w14:paraId="243D55D0" w14:textId="77777777" w:rsidR="00436861" w:rsidRPr="004C11ED" w:rsidRDefault="00436861" w:rsidP="00436861">
      <w:pPr>
        <w:pStyle w:val="InputBoxSml"/>
        <w:framePr w:wrap="around"/>
        <w:spacing w:after="0" w:line="240" w:lineRule="auto"/>
      </w:pPr>
      <w:r w:rsidRPr="00D22DCD">
        <w:rPr>
          <w:rFonts w:ascii="Consolas" w:hAnsi="Consolas"/>
          <w:sz w:val="19"/>
          <w:szCs w:val="19"/>
        </w:rPr>
        <w:t>Andrew</w:t>
      </w:r>
      <w:r>
        <w:rPr>
          <w:rFonts w:ascii="Consolas" w:hAnsi="Consolas"/>
          <w:sz w:val="19"/>
          <w:szCs w:val="19"/>
        </w:rPr>
        <w:t xml:space="preserve"> </w:t>
      </w:r>
      <w:r w:rsidRPr="00D22DCD">
        <w:rPr>
          <w:rFonts w:ascii="Consolas" w:hAnsi="Consolas"/>
          <w:sz w:val="19"/>
          <w:szCs w:val="19"/>
        </w:rPr>
        <w:t>Davidson</w:t>
      </w:r>
      <w:r>
        <w:rPr>
          <w:rFonts w:ascii="Consolas" w:hAnsi="Consolas"/>
          <w:sz w:val="19"/>
          <w:szCs w:val="19"/>
        </w:rPr>
        <w:t xml:space="preserve"> </w:t>
      </w:r>
      <w:r w:rsidRPr="00D22DCD">
        <w:rPr>
          <w:rFonts w:ascii="Consolas" w:hAnsi="Consolas"/>
          <w:sz w:val="19"/>
          <w:szCs w:val="19"/>
        </w:rPr>
        <w:t>12003</w:t>
      </w:r>
    </w:p>
    <w:p w14:paraId="6011E38D" w14:textId="77777777" w:rsidR="00436861" w:rsidRDefault="00436861" w:rsidP="00436861">
      <w:pPr>
        <w:keepLines w:val="0"/>
        <w:spacing w:before="0"/>
      </w:pPr>
      <w:r>
        <w:t>Those rows coloured green in the above result set indicate the Vehicle Types that have no drivers accredited to drive them.</w:t>
      </w:r>
    </w:p>
    <w:p w14:paraId="29539402" w14:textId="77777777" w:rsidR="00436861" w:rsidRDefault="00436861" w:rsidP="00436861">
      <w:pPr>
        <w:keepLines w:val="0"/>
        <w:spacing w:before="0"/>
      </w:pPr>
      <w:r>
        <w:t>If you wanted to list only the Vehicle Type IDs, you can modify the above query to return only those records where the driver’s first name and driver’s last name is NULL, returning the list of vehicle types with no accredited drivers:</w:t>
      </w:r>
    </w:p>
    <w:p w14:paraId="0661C6E7"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color w:val="0000FF"/>
          <w:sz w:val="19"/>
          <w:szCs w:val="19"/>
        </w:rPr>
        <w:lastRenderedPageBreak/>
        <w:t>SELECT</w:t>
      </w:r>
      <w:r w:rsidRPr="00B76DC7">
        <w:rPr>
          <w:rFonts w:ascii="Consolas" w:hAnsi="Consolas"/>
          <w:sz w:val="19"/>
          <w:szCs w:val="19"/>
        </w:rPr>
        <w:tab/>
        <w:t>vt</w:t>
      </w:r>
      <w:r w:rsidRPr="00B76DC7">
        <w:rPr>
          <w:rFonts w:ascii="Consolas" w:hAnsi="Consolas"/>
          <w:color w:val="808080"/>
          <w:sz w:val="19"/>
          <w:szCs w:val="19"/>
        </w:rPr>
        <w:t>.</w:t>
      </w:r>
      <w:r w:rsidRPr="00B76DC7">
        <w:rPr>
          <w:rFonts w:ascii="Consolas" w:hAnsi="Consolas"/>
          <w:sz w:val="19"/>
          <w:szCs w:val="19"/>
        </w:rPr>
        <w:t>VehicleType_ID</w:t>
      </w:r>
    </w:p>
    <w:p w14:paraId="70184BE7"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color w:val="0000FF"/>
          <w:sz w:val="19"/>
          <w:szCs w:val="19"/>
        </w:rPr>
        <w:t xml:space="preserve">FROM </w:t>
      </w:r>
      <w:r w:rsidRPr="00B76DC7">
        <w:rPr>
          <w:rFonts w:ascii="Consolas" w:hAnsi="Consolas"/>
          <w:color w:val="808080"/>
          <w:sz w:val="19"/>
          <w:szCs w:val="19"/>
        </w:rPr>
        <w:t>((</w:t>
      </w:r>
      <w:r w:rsidRPr="00B76DC7">
        <w:rPr>
          <w:rFonts w:ascii="Consolas" w:hAnsi="Consolas"/>
          <w:sz w:val="19"/>
          <w:szCs w:val="19"/>
        </w:rPr>
        <w:t xml:space="preserve">DRIVER </w:t>
      </w:r>
      <w:r w:rsidRPr="00B76DC7">
        <w:rPr>
          <w:rFonts w:ascii="Consolas" w:hAnsi="Consolas"/>
          <w:color w:val="0000FF"/>
          <w:sz w:val="19"/>
          <w:szCs w:val="19"/>
        </w:rPr>
        <w:t>AS</w:t>
      </w:r>
      <w:r w:rsidRPr="00B76DC7">
        <w:rPr>
          <w:rFonts w:ascii="Consolas" w:hAnsi="Consolas"/>
          <w:sz w:val="19"/>
          <w:szCs w:val="19"/>
        </w:rPr>
        <w:t xml:space="preserve"> d</w:t>
      </w:r>
    </w:p>
    <w:p w14:paraId="6F24E1C3"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color w:val="808080"/>
          <w:sz w:val="19"/>
          <w:szCs w:val="19"/>
        </w:rPr>
        <w:t>RIGHT</w:t>
      </w:r>
      <w:r w:rsidRPr="00B76DC7">
        <w:rPr>
          <w:rFonts w:ascii="Consolas" w:hAnsi="Consolas"/>
          <w:sz w:val="19"/>
          <w:szCs w:val="19"/>
        </w:rPr>
        <w:t xml:space="preserve"> </w:t>
      </w:r>
      <w:r w:rsidRPr="00B76DC7">
        <w:rPr>
          <w:rFonts w:ascii="Consolas" w:hAnsi="Consolas"/>
          <w:color w:val="808080"/>
          <w:sz w:val="19"/>
          <w:szCs w:val="19"/>
        </w:rPr>
        <w:t>OUTER</w:t>
      </w:r>
      <w:r w:rsidRPr="00B76DC7">
        <w:rPr>
          <w:rFonts w:ascii="Consolas" w:hAnsi="Consolas"/>
          <w:sz w:val="19"/>
          <w:szCs w:val="19"/>
        </w:rPr>
        <w:t xml:space="preserve"> </w:t>
      </w:r>
      <w:r w:rsidRPr="00B76DC7">
        <w:rPr>
          <w:rFonts w:ascii="Consolas" w:hAnsi="Consolas"/>
          <w:color w:val="808080"/>
          <w:sz w:val="19"/>
          <w:szCs w:val="19"/>
        </w:rPr>
        <w:t>JOIN</w:t>
      </w:r>
      <w:r w:rsidRPr="00B76DC7">
        <w:rPr>
          <w:rFonts w:ascii="Consolas" w:hAnsi="Consolas"/>
          <w:sz w:val="19"/>
          <w:szCs w:val="19"/>
        </w:rPr>
        <w:t xml:space="preserve"> ACCREDITATION </w:t>
      </w:r>
      <w:r w:rsidRPr="00B76DC7">
        <w:rPr>
          <w:rFonts w:ascii="Consolas" w:hAnsi="Consolas"/>
          <w:color w:val="0000FF"/>
          <w:sz w:val="19"/>
          <w:szCs w:val="19"/>
        </w:rPr>
        <w:t>AS</w:t>
      </w:r>
      <w:r w:rsidRPr="00B76DC7">
        <w:rPr>
          <w:rFonts w:ascii="Consolas" w:hAnsi="Consolas"/>
          <w:sz w:val="19"/>
          <w:szCs w:val="19"/>
        </w:rPr>
        <w:t xml:space="preserve"> a </w:t>
      </w:r>
      <w:r w:rsidRPr="00B76DC7">
        <w:rPr>
          <w:rFonts w:ascii="Consolas" w:hAnsi="Consolas"/>
          <w:color w:val="0000FF"/>
          <w:sz w:val="19"/>
          <w:szCs w:val="19"/>
        </w:rPr>
        <w:t>ON</w:t>
      </w:r>
      <w:r w:rsidRPr="00B76DC7">
        <w:rPr>
          <w:rFonts w:ascii="Consolas" w:hAnsi="Consolas"/>
          <w:sz w:val="19"/>
          <w:szCs w:val="19"/>
        </w:rPr>
        <w:t xml:space="preserve"> d</w:t>
      </w:r>
      <w:r w:rsidRPr="00B76DC7">
        <w:rPr>
          <w:rFonts w:ascii="Consolas" w:hAnsi="Consolas"/>
          <w:color w:val="808080"/>
          <w:sz w:val="19"/>
          <w:szCs w:val="19"/>
        </w:rPr>
        <w:t>.</w:t>
      </w:r>
      <w:r w:rsidRPr="00B76DC7">
        <w:rPr>
          <w:rFonts w:ascii="Consolas" w:hAnsi="Consolas"/>
          <w:sz w:val="19"/>
          <w:szCs w:val="19"/>
        </w:rPr>
        <w:t xml:space="preserve">Licence_No </w:t>
      </w:r>
      <w:r w:rsidRPr="00B76DC7">
        <w:rPr>
          <w:rFonts w:ascii="Consolas" w:hAnsi="Consolas"/>
          <w:color w:val="808080"/>
          <w:sz w:val="19"/>
          <w:szCs w:val="19"/>
        </w:rPr>
        <w:t>=</w:t>
      </w:r>
      <w:r w:rsidRPr="00B76DC7">
        <w:rPr>
          <w:rFonts w:ascii="Consolas" w:hAnsi="Consolas"/>
          <w:sz w:val="19"/>
          <w:szCs w:val="19"/>
        </w:rPr>
        <w:t xml:space="preserve"> a</w:t>
      </w:r>
      <w:r w:rsidRPr="00B76DC7">
        <w:rPr>
          <w:rFonts w:ascii="Consolas" w:hAnsi="Consolas"/>
          <w:color w:val="808080"/>
          <w:sz w:val="19"/>
          <w:szCs w:val="19"/>
        </w:rPr>
        <w:t>.</w:t>
      </w:r>
      <w:r w:rsidRPr="00B76DC7">
        <w:rPr>
          <w:rFonts w:ascii="Consolas" w:hAnsi="Consolas"/>
          <w:sz w:val="19"/>
          <w:szCs w:val="19"/>
        </w:rPr>
        <w:t>Licence_No</w:t>
      </w:r>
      <w:r w:rsidRPr="00B76DC7">
        <w:rPr>
          <w:rFonts w:ascii="Consolas" w:hAnsi="Consolas"/>
          <w:color w:val="808080"/>
          <w:sz w:val="19"/>
          <w:szCs w:val="19"/>
        </w:rPr>
        <w:t>)</w:t>
      </w:r>
    </w:p>
    <w:p w14:paraId="74F5F7FD"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color w:val="808080"/>
          <w:sz w:val="19"/>
          <w:szCs w:val="19"/>
        </w:rPr>
        <w:t>RIGHT</w:t>
      </w:r>
      <w:r w:rsidRPr="00B76DC7">
        <w:rPr>
          <w:rFonts w:ascii="Consolas" w:hAnsi="Consolas"/>
          <w:sz w:val="19"/>
          <w:szCs w:val="19"/>
        </w:rPr>
        <w:t xml:space="preserve"> </w:t>
      </w:r>
      <w:r w:rsidRPr="00B76DC7">
        <w:rPr>
          <w:rFonts w:ascii="Consolas" w:hAnsi="Consolas"/>
          <w:color w:val="808080"/>
          <w:sz w:val="19"/>
          <w:szCs w:val="19"/>
        </w:rPr>
        <w:t>OUTER</w:t>
      </w:r>
      <w:r w:rsidRPr="00B76DC7">
        <w:rPr>
          <w:rFonts w:ascii="Consolas" w:hAnsi="Consolas"/>
          <w:sz w:val="19"/>
          <w:szCs w:val="19"/>
        </w:rPr>
        <w:t xml:space="preserve"> </w:t>
      </w:r>
      <w:r w:rsidRPr="00B76DC7">
        <w:rPr>
          <w:rFonts w:ascii="Consolas" w:hAnsi="Consolas"/>
          <w:color w:val="808080"/>
          <w:sz w:val="19"/>
          <w:szCs w:val="19"/>
        </w:rPr>
        <w:t>JOIN</w:t>
      </w:r>
      <w:r w:rsidRPr="00B76DC7">
        <w:rPr>
          <w:rFonts w:ascii="Consolas" w:hAnsi="Consolas"/>
          <w:sz w:val="19"/>
          <w:szCs w:val="19"/>
        </w:rPr>
        <w:t xml:space="preserve"> VEHICLE_TYPE </w:t>
      </w:r>
      <w:r w:rsidRPr="00B76DC7">
        <w:rPr>
          <w:rFonts w:ascii="Consolas" w:hAnsi="Consolas"/>
          <w:color w:val="0000FF"/>
          <w:sz w:val="19"/>
          <w:szCs w:val="19"/>
        </w:rPr>
        <w:t>AS</w:t>
      </w:r>
      <w:r w:rsidRPr="00B76DC7">
        <w:rPr>
          <w:rFonts w:ascii="Consolas" w:hAnsi="Consolas"/>
          <w:sz w:val="19"/>
          <w:szCs w:val="19"/>
        </w:rPr>
        <w:t xml:space="preserve"> vt </w:t>
      </w:r>
      <w:r w:rsidRPr="00B76DC7">
        <w:rPr>
          <w:rFonts w:ascii="Consolas" w:hAnsi="Consolas"/>
          <w:color w:val="0000FF"/>
          <w:sz w:val="19"/>
          <w:szCs w:val="19"/>
        </w:rPr>
        <w:t>ON</w:t>
      </w:r>
      <w:r w:rsidRPr="00B76DC7">
        <w:rPr>
          <w:rFonts w:ascii="Consolas" w:hAnsi="Consolas"/>
          <w:sz w:val="19"/>
          <w:szCs w:val="19"/>
        </w:rPr>
        <w:t xml:space="preserve"> a</w:t>
      </w:r>
      <w:r w:rsidRPr="00B76DC7">
        <w:rPr>
          <w:rFonts w:ascii="Consolas" w:hAnsi="Consolas"/>
          <w:color w:val="808080"/>
          <w:sz w:val="19"/>
          <w:szCs w:val="19"/>
        </w:rPr>
        <w:t>.</w:t>
      </w:r>
      <w:r w:rsidRPr="00B76DC7">
        <w:rPr>
          <w:rFonts w:ascii="Consolas" w:hAnsi="Consolas"/>
          <w:sz w:val="19"/>
          <w:szCs w:val="19"/>
        </w:rPr>
        <w:t xml:space="preserve">VehicleType_ID </w:t>
      </w:r>
      <w:r w:rsidRPr="00B76DC7">
        <w:rPr>
          <w:rFonts w:ascii="Consolas" w:hAnsi="Consolas"/>
          <w:color w:val="808080"/>
          <w:sz w:val="19"/>
          <w:szCs w:val="19"/>
        </w:rPr>
        <w:t>=</w:t>
      </w:r>
      <w:r w:rsidRPr="00B76DC7">
        <w:rPr>
          <w:rFonts w:ascii="Consolas" w:hAnsi="Consolas"/>
          <w:sz w:val="19"/>
          <w:szCs w:val="19"/>
        </w:rPr>
        <w:t xml:space="preserve"> vt</w:t>
      </w:r>
      <w:r w:rsidRPr="00B76DC7">
        <w:rPr>
          <w:rFonts w:ascii="Consolas" w:hAnsi="Consolas"/>
          <w:color w:val="808080"/>
          <w:sz w:val="19"/>
          <w:szCs w:val="19"/>
        </w:rPr>
        <w:t>.</w:t>
      </w:r>
      <w:r w:rsidRPr="00B76DC7">
        <w:rPr>
          <w:rFonts w:ascii="Consolas" w:hAnsi="Consolas"/>
          <w:sz w:val="19"/>
          <w:szCs w:val="19"/>
        </w:rPr>
        <w:t>VehicleType_ID</w:t>
      </w:r>
      <w:r w:rsidRPr="00B76DC7">
        <w:rPr>
          <w:rFonts w:ascii="Consolas" w:hAnsi="Consolas"/>
          <w:color w:val="808080"/>
          <w:sz w:val="19"/>
          <w:szCs w:val="19"/>
        </w:rPr>
        <w:t>)</w:t>
      </w:r>
    </w:p>
    <w:p w14:paraId="1B379262" w14:textId="77777777" w:rsidR="00436861" w:rsidRDefault="00436861" w:rsidP="00436861">
      <w:pPr>
        <w:pStyle w:val="InputBoxSml"/>
        <w:framePr w:wrap="around"/>
        <w:spacing w:after="0" w:line="240" w:lineRule="auto"/>
        <w:rPr>
          <w:rFonts w:ascii="Consolas" w:hAnsi="Consolas"/>
          <w:color w:val="808080"/>
          <w:sz w:val="19"/>
          <w:szCs w:val="19"/>
        </w:rPr>
      </w:pPr>
      <w:r w:rsidRPr="00B76DC7">
        <w:rPr>
          <w:rFonts w:ascii="Consolas" w:hAnsi="Consolas"/>
          <w:color w:val="0000FF"/>
          <w:sz w:val="19"/>
          <w:szCs w:val="19"/>
        </w:rPr>
        <w:t>WHERE</w:t>
      </w:r>
      <w:r w:rsidRPr="00B76DC7">
        <w:rPr>
          <w:rFonts w:ascii="Consolas" w:hAnsi="Consolas"/>
          <w:sz w:val="19"/>
          <w:szCs w:val="19"/>
        </w:rPr>
        <w:t xml:space="preserve"> d</w:t>
      </w:r>
      <w:r w:rsidRPr="00B76DC7">
        <w:rPr>
          <w:rFonts w:ascii="Consolas" w:hAnsi="Consolas"/>
          <w:color w:val="808080"/>
          <w:sz w:val="19"/>
          <w:szCs w:val="19"/>
        </w:rPr>
        <w:t>.</w:t>
      </w:r>
      <w:r w:rsidRPr="00B76DC7">
        <w:rPr>
          <w:rFonts w:ascii="Consolas" w:hAnsi="Consolas"/>
          <w:sz w:val="19"/>
          <w:szCs w:val="19"/>
        </w:rPr>
        <w:t xml:space="preserve">FirstName </w:t>
      </w:r>
      <w:r w:rsidRPr="00B76DC7">
        <w:rPr>
          <w:rFonts w:ascii="Consolas" w:hAnsi="Consolas"/>
          <w:color w:val="808080"/>
          <w:sz w:val="19"/>
          <w:szCs w:val="19"/>
        </w:rPr>
        <w:t>IS</w:t>
      </w:r>
      <w:r w:rsidRPr="00B76DC7">
        <w:rPr>
          <w:rFonts w:ascii="Consolas" w:hAnsi="Consolas"/>
          <w:sz w:val="19"/>
          <w:szCs w:val="19"/>
        </w:rPr>
        <w:t xml:space="preserve"> </w:t>
      </w:r>
      <w:r w:rsidRPr="00B76DC7">
        <w:rPr>
          <w:rFonts w:ascii="Consolas" w:hAnsi="Consolas"/>
          <w:color w:val="808080"/>
          <w:sz w:val="19"/>
          <w:szCs w:val="19"/>
        </w:rPr>
        <w:t>NULL</w:t>
      </w:r>
      <w:r w:rsidRPr="00B76DC7">
        <w:rPr>
          <w:rFonts w:ascii="Consolas" w:hAnsi="Consolas"/>
          <w:sz w:val="19"/>
          <w:szCs w:val="19"/>
        </w:rPr>
        <w:t xml:space="preserve"> </w:t>
      </w:r>
      <w:r w:rsidRPr="00B76DC7">
        <w:rPr>
          <w:rFonts w:ascii="Consolas" w:hAnsi="Consolas"/>
          <w:color w:val="808080"/>
          <w:sz w:val="19"/>
          <w:szCs w:val="19"/>
        </w:rPr>
        <w:t>and</w:t>
      </w:r>
      <w:r w:rsidRPr="00B76DC7">
        <w:rPr>
          <w:rFonts w:ascii="Consolas" w:hAnsi="Consolas"/>
          <w:sz w:val="19"/>
          <w:szCs w:val="19"/>
        </w:rPr>
        <w:t xml:space="preserve"> d</w:t>
      </w:r>
      <w:r w:rsidRPr="00B76DC7">
        <w:rPr>
          <w:rFonts w:ascii="Consolas" w:hAnsi="Consolas"/>
          <w:color w:val="808080"/>
          <w:sz w:val="19"/>
          <w:szCs w:val="19"/>
        </w:rPr>
        <w:t>.</w:t>
      </w:r>
      <w:r w:rsidRPr="00B76DC7">
        <w:rPr>
          <w:rFonts w:ascii="Consolas" w:hAnsi="Consolas"/>
          <w:sz w:val="19"/>
          <w:szCs w:val="19"/>
        </w:rPr>
        <w:t xml:space="preserve">LastName </w:t>
      </w:r>
      <w:r w:rsidRPr="00B76DC7">
        <w:rPr>
          <w:rFonts w:ascii="Consolas" w:hAnsi="Consolas"/>
          <w:color w:val="808080"/>
          <w:sz w:val="19"/>
          <w:szCs w:val="19"/>
        </w:rPr>
        <w:t>IS</w:t>
      </w:r>
      <w:r w:rsidRPr="00B76DC7">
        <w:rPr>
          <w:rFonts w:ascii="Consolas" w:hAnsi="Consolas"/>
          <w:sz w:val="19"/>
          <w:szCs w:val="19"/>
        </w:rPr>
        <w:t xml:space="preserve"> </w:t>
      </w:r>
      <w:r w:rsidRPr="00B76DC7">
        <w:rPr>
          <w:rFonts w:ascii="Consolas" w:hAnsi="Consolas"/>
          <w:color w:val="808080"/>
          <w:sz w:val="19"/>
          <w:szCs w:val="19"/>
        </w:rPr>
        <w:t>NULL</w:t>
      </w:r>
    </w:p>
    <w:p w14:paraId="3DF77B9D" w14:textId="77777777" w:rsidR="00436861" w:rsidRPr="00B76DC7" w:rsidRDefault="00436861" w:rsidP="00436861">
      <w:pPr>
        <w:pStyle w:val="InputBoxSml"/>
        <w:framePr w:wrap="around"/>
        <w:spacing w:after="0" w:line="240" w:lineRule="auto"/>
        <w:rPr>
          <w:rFonts w:ascii="Consolas" w:hAnsi="Consolas"/>
          <w:color w:val="808080"/>
          <w:sz w:val="19"/>
          <w:szCs w:val="19"/>
        </w:rPr>
      </w:pPr>
    </w:p>
    <w:p w14:paraId="5A4E10D9"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VehicleType_ID</w:t>
      </w:r>
    </w:p>
    <w:p w14:paraId="7FE9345D"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w:t>
      </w:r>
    </w:p>
    <w:p w14:paraId="308AC454"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1001</w:t>
      </w:r>
    </w:p>
    <w:p w14:paraId="569A9DC3"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1004</w:t>
      </w:r>
    </w:p>
    <w:p w14:paraId="04A3141D"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1005</w:t>
      </w:r>
    </w:p>
    <w:p w14:paraId="7F4760F1"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2001</w:t>
      </w:r>
    </w:p>
    <w:p w14:paraId="705EF788"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2002</w:t>
      </w:r>
    </w:p>
    <w:p w14:paraId="064B1186"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2005</w:t>
      </w:r>
    </w:p>
    <w:p w14:paraId="08EBF190"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2006</w:t>
      </w:r>
    </w:p>
    <w:p w14:paraId="5E9ED769"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3001</w:t>
      </w:r>
    </w:p>
    <w:p w14:paraId="0EBAB688"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3002</w:t>
      </w:r>
    </w:p>
    <w:p w14:paraId="2BF93BA6" w14:textId="77777777" w:rsidR="00436861" w:rsidRPr="00B76DC7" w:rsidRDefault="00436861" w:rsidP="00436861">
      <w:pPr>
        <w:pStyle w:val="InputBoxSml"/>
        <w:framePr w:wrap="around"/>
        <w:spacing w:after="0" w:line="240" w:lineRule="auto"/>
        <w:rPr>
          <w:rFonts w:ascii="Consolas" w:hAnsi="Consolas"/>
          <w:sz w:val="19"/>
          <w:szCs w:val="19"/>
        </w:rPr>
      </w:pPr>
      <w:r w:rsidRPr="00B76DC7">
        <w:rPr>
          <w:rFonts w:ascii="Consolas" w:hAnsi="Consolas"/>
          <w:sz w:val="19"/>
          <w:szCs w:val="19"/>
        </w:rPr>
        <w:t>8002</w:t>
      </w:r>
    </w:p>
    <w:p w14:paraId="13722AA5" w14:textId="77777777" w:rsidR="00436861" w:rsidRDefault="00436861" w:rsidP="00436861">
      <w:pPr>
        <w:pStyle w:val="InputBoxSml"/>
        <w:framePr w:wrap="around"/>
        <w:spacing w:after="0" w:line="240" w:lineRule="auto"/>
      </w:pPr>
      <w:r w:rsidRPr="00B76DC7">
        <w:rPr>
          <w:rFonts w:ascii="Consolas" w:hAnsi="Consolas"/>
          <w:sz w:val="19"/>
          <w:szCs w:val="19"/>
        </w:rPr>
        <w:t>8003</w:t>
      </w:r>
    </w:p>
    <w:p w14:paraId="1DDABF87" w14:textId="77777777" w:rsidR="00436861" w:rsidRDefault="00436861" w:rsidP="00436861">
      <w:pPr>
        <w:keepLines w:val="0"/>
        <w:spacing w:before="0"/>
      </w:pPr>
      <w:r>
        <w:t>Note that, as mentioned previously, the choice between the use of a LEFT OUTER JOIN or a RIGHT OUTER JOIN will be determined by the table’s position in the join statement.</w:t>
      </w:r>
    </w:p>
    <w:p w14:paraId="6BF271BC" w14:textId="77777777" w:rsidR="00436861" w:rsidRPr="00DF1395" w:rsidRDefault="00436861" w:rsidP="00436861">
      <w:pPr>
        <w:keepLines w:val="0"/>
        <w:spacing w:before="0"/>
      </w:pPr>
      <w:r>
        <w:t xml:space="preserve">In the previous example you wanted a listing of </w:t>
      </w:r>
      <w:r>
        <w:rPr>
          <w:b/>
          <w:i/>
        </w:rPr>
        <w:t>ALL</w:t>
      </w:r>
      <w:r>
        <w:t xml:space="preserve"> the records from the VEHICLE_TYPE table which is positioned on the right side of the join statement in the query, hence the decision to use a RIGHT OUTER JOIN.</w:t>
      </w:r>
    </w:p>
    <w:p w14:paraId="4F023561" w14:textId="77777777" w:rsidR="00436861" w:rsidRDefault="00436861" w:rsidP="00CD18B4">
      <w:pPr>
        <w:pStyle w:val="Heading4"/>
      </w:pPr>
      <w:r>
        <w:t>FULL OUTER JOIN</w:t>
      </w:r>
    </w:p>
    <w:p w14:paraId="22C69C49" w14:textId="77777777" w:rsidR="00436861" w:rsidRDefault="00436861" w:rsidP="00436861">
      <w:pPr>
        <w:keepLines w:val="0"/>
        <w:spacing w:before="0"/>
      </w:pPr>
      <w:r>
        <w:t xml:space="preserve">The following query uses a FULL OUTER JOIN to return a listing of </w:t>
      </w:r>
      <w:r>
        <w:rPr>
          <w:b/>
          <w:i/>
        </w:rPr>
        <w:t xml:space="preserve">ALL </w:t>
      </w:r>
      <w:r>
        <w:t>vehicle types, driver’s accredited to drive each type and the name of the company that owns vehicles of the type:</w:t>
      </w:r>
    </w:p>
    <w:p w14:paraId="38667263"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color w:val="0000FF"/>
          <w:sz w:val="19"/>
          <w:szCs w:val="19"/>
        </w:rPr>
        <w:lastRenderedPageBreak/>
        <w:t>SELECT</w:t>
      </w:r>
      <w:r w:rsidRPr="00E368AD">
        <w:rPr>
          <w:rFonts w:ascii="Consolas" w:hAnsi="Consolas"/>
          <w:sz w:val="19"/>
          <w:szCs w:val="19"/>
        </w:rPr>
        <w:tab/>
        <w:t>d</w:t>
      </w:r>
      <w:r w:rsidRPr="00E368AD">
        <w:rPr>
          <w:rFonts w:ascii="Consolas" w:hAnsi="Consolas"/>
          <w:color w:val="808080"/>
          <w:sz w:val="19"/>
          <w:szCs w:val="19"/>
        </w:rPr>
        <w:t>.</w:t>
      </w:r>
      <w:r w:rsidRPr="00E368AD">
        <w:rPr>
          <w:rFonts w:ascii="Consolas" w:hAnsi="Consolas"/>
          <w:sz w:val="19"/>
          <w:szCs w:val="19"/>
        </w:rPr>
        <w:t>Licence_No</w:t>
      </w:r>
      <w:r w:rsidRPr="00E368AD">
        <w:rPr>
          <w:rFonts w:ascii="Consolas" w:hAnsi="Consolas"/>
          <w:color w:val="808080"/>
          <w:sz w:val="19"/>
          <w:szCs w:val="19"/>
        </w:rPr>
        <w:t>,</w:t>
      </w:r>
    </w:p>
    <w:p w14:paraId="4D3F1FF3" w14:textId="77777777" w:rsidR="00436861" w:rsidRPr="00E368AD" w:rsidRDefault="00436861" w:rsidP="00436861">
      <w:pPr>
        <w:pStyle w:val="InputBoxLarge"/>
        <w:framePr w:wrap="around"/>
        <w:spacing w:after="0" w:line="240" w:lineRule="auto"/>
        <w:rPr>
          <w:rFonts w:ascii="Consolas" w:hAnsi="Consolas"/>
          <w:sz w:val="19"/>
          <w:szCs w:val="19"/>
        </w:rPr>
      </w:pPr>
      <w:r>
        <w:rPr>
          <w:rFonts w:ascii="Consolas" w:hAnsi="Consolas"/>
          <w:sz w:val="19"/>
          <w:szCs w:val="19"/>
        </w:rPr>
        <w:tab/>
      </w:r>
      <w:r w:rsidRPr="00E368AD">
        <w:rPr>
          <w:rFonts w:ascii="Consolas" w:hAnsi="Consolas"/>
          <w:sz w:val="19"/>
          <w:szCs w:val="19"/>
        </w:rPr>
        <w:t>d</w:t>
      </w:r>
      <w:r w:rsidRPr="00E368AD">
        <w:rPr>
          <w:rFonts w:ascii="Consolas" w:hAnsi="Consolas"/>
          <w:color w:val="808080"/>
          <w:sz w:val="19"/>
          <w:szCs w:val="19"/>
        </w:rPr>
        <w:t>.</w:t>
      </w:r>
      <w:r w:rsidRPr="00E368AD">
        <w:rPr>
          <w:rFonts w:ascii="Consolas" w:hAnsi="Consolas"/>
          <w:sz w:val="19"/>
          <w:szCs w:val="19"/>
        </w:rPr>
        <w:t>LastName</w:t>
      </w:r>
      <w:r w:rsidRPr="00E368AD">
        <w:rPr>
          <w:rFonts w:ascii="Consolas" w:hAnsi="Consolas"/>
          <w:color w:val="808080"/>
          <w:sz w:val="19"/>
          <w:szCs w:val="19"/>
        </w:rPr>
        <w:t>,</w:t>
      </w:r>
    </w:p>
    <w:p w14:paraId="09B97AE8" w14:textId="77777777" w:rsidR="00436861" w:rsidRPr="00E368AD" w:rsidRDefault="00436861" w:rsidP="00436861">
      <w:pPr>
        <w:pStyle w:val="InputBoxLarge"/>
        <w:framePr w:wrap="around"/>
        <w:spacing w:after="0" w:line="240" w:lineRule="auto"/>
        <w:rPr>
          <w:rFonts w:ascii="Consolas" w:hAnsi="Consolas"/>
          <w:sz w:val="19"/>
          <w:szCs w:val="19"/>
        </w:rPr>
      </w:pPr>
      <w:r>
        <w:rPr>
          <w:rFonts w:ascii="Consolas" w:hAnsi="Consolas"/>
          <w:sz w:val="19"/>
          <w:szCs w:val="19"/>
        </w:rPr>
        <w:tab/>
      </w:r>
      <w:r w:rsidRPr="00E368AD">
        <w:rPr>
          <w:rFonts w:ascii="Consolas" w:hAnsi="Consolas"/>
          <w:sz w:val="19"/>
          <w:szCs w:val="19"/>
        </w:rPr>
        <w:t>vt</w:t>
      </w:r>
      <w:r w:rsidRPr="00E368AD">
        <w:rPr>
          <w:rFonts w:ascii="Consolas" w:hAnsi="Consolas"/>
          <w:color w:val="808080"/>
          <w:sz w:val="19"/>
          <w:szCs w:val="19"/>
        </w:rPr>
        <w:t>.</w:t>
      </w:r>
      <w:r w:rsidRPr="00E368AD">
        <w:rPr>
          <w:rFonts w:ascii="Consolas" w:hAnsi="Consolas"/>
          <w:sz w:val="19"/>
          <w:szCs w:val="19"/>
        </w:rPr>
        <w:t>VehicleType_ID</w:t>
      </w:r>
      <w:r w:rsidRPr="00E368AD">
        <w:rPr>
          <w:rFonts w:ascii="Consolas" w:hAnsi="Consolas"/>
          <w:color w:val="808080"/>
          <w:sz w:val="19"/>
          <w:szCs w:val="19"/>
        </w:rPr>
        <w:t>,</w:t>
      </w:r>
    </w:p>
    <w:p w14:paraId="2BACD0A7" w14:textId="77777777" w:rsidR="00436861" w:rsidRPr="00E368AD" w:rsidRDefault="00436861" w:rsidP="00436861">
      <w:pPr>
        <w:pStyle w:val="InputBoxLarge"/>
        <w:framePr w:wrap="around"/>
        <w:spacing w:after="0" w:line="240" w:lineRule="auto"/>
        <w:rPr>
          <w:rFonts w:ascii="Consolas" w:hAnsi="Consolas"/>
          <w:sz w:val="19"/>
          <w:szCs w:val="19"/>
        </w:rPr>
      </w:pPr>
      <w:r>
        <w:rPr>
          <w:rFonts w:ascii="Consolas" w:hAnsi="Consolas"/>
          <w:sz w:val="19"/>
          <w:szCs w:val="19"/>
        </w:rPr>
        <w:tab/>
      </w:r>
      <w:r w:rsidRPr="00E368AD">
        <w:rPr>
          <w:rFonts w:ascii="Consolas" w:hAnsi="Consolas"/>
          <w:sz w:val="19"/>
          <w:szCs w:val="19"/>
        </w:rPr>
        <w:t>cc</w:t>
      </w:r>
      <w:r w:rsidRPr="00E368AD">
        <w:rPr>
          <w:rFonts w:ascii="Consolas" w:hAnsi="Consolas"/>
          <w:color w:val="808080"/>
          <w:sz w:val="19"/>
          <w:szCs w:val="19"/>
        </w:rPr>
        <w:t>.</w:t>
      </w:r>
      <w:r w:rsidRPr="00E368AD">
        <w:rPr>
          <w:rFonts w:ascii="Consolas" w:hAnsi="Consolas"/>
          <w:sz w:val="19"/>
          <w:szCs w:val="19"/>
        </w:rPr>
        <w:t>CompanyName</w:t>
      </w:r>
    </w:p>
    <w:p w14:paraId="1FCD5D41"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color w:val="0000FF"/>
          <w:sz w:val="19"/>
          <w:szCs w:val="19"/>
        </w:rPr>
        <w:t>FROM</w:t>
      </w:r>
      <w:r w:rsidRPr="00E368AD">
        <w:rPr>
          <w:rFonts w:ascii="Consolas" w:hAnsi="Consolas"/>
          <w:color w:val="0000FF"/>
          <w:sz w:val="19"/>
          <w:szCs w:val="19"/>
        </w:rPr>
        <w:tab/>
      </w:r>
      <w:r w:rsidRPr="00E368AD">
        <w:rPr>
          <w:rFonts w:ascii="Consolas" w:hAnsi="Consolas"/>
          <w:color w:val="808080"/>
          <w:sz w:val="19"/>
          <w:szCs w:val="19"/>
        </w:rPr>
        <w:t>((((</w:t>
      </w:r>
      <w:r w:rsidRPr="00E368AD">
        <w:rPr>
          <w:rFonts w:ascii="Consolas" w:hAnsi="Consolas"/>
          <w:sz w:val="19"/>
          <w:szCs w:val="19"/>
        </w:rPr>
        <w:t xml:space="preserve">VEHICLE_TYPE </w:t>
      </w:r>
      <w:r w:rsidRPr="00E368AD">
        <w:rPr>
          <w:rFonts w:ascii="Consolas" w:hAnsi="Consolas"/>
          <w:color w:val="0000FF"/>
          <w:sz w:val="19"/>
          <w:szCs w:val="19"/>
        </w:rPr>
        <w:t>AS</w:t>
      </w:r>
      <w:r w:rsidRPr="00E368AD">
        <w:rPr>
          <w:rFonts w:ascii="Consolas" w:hAnsi="Consolas"/>
          <w:sz w:val="19"/>
          <w:szCs w:val="19"/>
        </w:rPr>
        <w:t xml:space="preserve"> vt</w:t>
      </w:r>
    </w:p>
    <w:p w14:paraId="247F3E23"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color w:val="808080"/>
          <w:sz w:val="19"/>
          <w:szCs w:val="19"/>
        </w:rPr>
        <w:t>LEFT</w:t>
      </w:r>
      <w:r w:rsidRPr="00E368AD">
        <w:rPr>
          <w:rFonts w:ascii="Consolas" w:hAnsi="Consolas"/>
          <w:sz w:val="19"/>
          <w:szCs w:val="19"/>
        </w:rPr>
        <w:t xml:space="preserve"> </w:t>
      </w:r>
      <w:r w:rsidRPr="00E368AD">
        <w:rPr>
          <w:rFonts w:ascii="Consolas" w:hAnsi="Consolas"/>
          <w:color w:val="808080"/>
          <w:sz w:val="19"/>
          <w:szCs w:val="19"/>
        </w:rPr>
        <w:t>OUTER</w:t>
      </w:r>
      <w:r w:rsidRPr="00E368AD">
        <w:rPr>
          <w:rFonts w:ascii="Consolas" w:hAnsi="Consolas"/>
          <w:sz w:val="19"/>
          <w:szCs w:val="19"/>
        </w:rPr>
        <w:t xml:space="preserve"> </w:t>
      </w:r>
      <w:r w:rsidRPr="00E368AD">
        <w:rPr>
          <w:rFonts w:ascii="Consolas" w:hAnsi="Consolas"/>
          <w:color w:val="808080"/>
          <w:sz w:val="19"/>
          <w:szCs w:val="19"/>
        </w:rPr>
        <w:t>JOIN</w:t>
      </w:r>
      <w:r w:rsidRPr="00E368AD">
        <w:rPr>
          <w:rFonts w:ascii="Consolas" w:hAnsi="Consolas"/>
          <w:sz w:val="19"/>
          <w:szCs w:val="19"/>
        </w:rPr>
        <w:t xml:space="preserve"> ACCREDITATION </w:t>
      </w:r>
      <w:r w:rsidRPr="00E368AD">
        <w:rPr>
          <w:rFonts w:ascii="Consolas" w:hAnsi="Consolas"/>
          <w:color w:val="0000FF"/>
          <w:sz w:val="19"/>
          <w:szCs w:val="19"/>
        </w:rPr>
        <w:t>AS</w:t>
      </w:r>
      <w:r w:rsidRPr="00E368AD">
        <w:rPr>
          <w:rFonts w:ascii="Consolas" w:hAnsi="Consolas"/>
          <w:sz w:val="19"/>
          <w:szCs w:val="19"/>
        </w:rPr>
        <w:t xml:space="preserve"> a </w:t>
      </w:r>
      <w:r w:rsidRPr="00E368AD">
        <w:rPr>
          <w:rFonts w:ascii="Consolas" w:hAnsi="Consolas"/>
          <w:color w:val="0000FF"/>
          <w:sz w:val="19"/>
          <w:szCs w:val="19"/>
        </w:rPr>
        <w:t>ON</w:t>
      </w:r>
      <w:r w:rsidRPr="00E368AD">
        <w:rPr>
          <w:rFonts w:ascii="Consolas" w:hAnsi="Consolas"/>
          <w:sz w:val="19"/>
          <w:szCs w:val="19"/>
        </w:rPr>
        <w:t xml:space="preserve"> vt</w:t>
      </w:r>
      <w:r w:rsidRPr="00E368AD">
        <w:rPr>
          <w:rFonts w:ascii="Consolas" w:hAnsi="Consolas"/>
          <w:color w:val="808080"/>
          <w:sz w:val="19"/>
          <w:szCs w:val="19"/>
        </w:rPr>
        <w:t>.</w:t>
      </w:r>
      <w:r w:rsidRPr="00E368AD">
        <w:rPr>
          <w:rFonts w:ascii="Consolas" w:hAnsi="Consolas"/>
          <w:sz w:val="19"/>
          <w:szCs w:val="19"/>
        </w:rPr>
        <w:t xml:space="preserve">VehicleType_ID </w:t>
      </w:r>
      <w:r w:rsidRPr="00E368AD">
        <w:rPr>
          <w:rFonts w:ascii="Consolas" w:hAnsi="Consolas"/>
          <w:color w:val="808080"/>
          <w:sz w:val="19"/>
          <w:szCs w:val="19"/>
        </w:rPr>
        <w:t>=</w:t>
      </w:r>
      <w:r w:rsidRPr="00E368AD">
        <w:rPr>
          <w:rFonts w:ascii="Consolas" w:hAnsi="Consolas"/>
          <w:sz w:val="19"/>
          <w:szCs w:val="19"/>
        </w:rPr>
        <w:t xml:space="preserve"> a</w:t>
      </w:r>
      <w:r w:rsidRPr="00E368AD">
        <w:rPr>
          <w:rFonts w:ascii="Consolas" w:hAnsi="Consolas"/>
          <w:color w:val="808080"/>
          <w:sz w:val="19"/>
          <w:szCs w:val="19"/>
        </w:rPr>
        <w:t>.</w:t>
      </w:r>
      <w:r w:rsidRPr="00E368AD">
        <w:rPr>
          <w:rFonts w:ascii="Consolas" w:hAnsi="Consolas"/>
          <w:sz w:val="19"/>
          <w:szCs w:val="19"/>
        </w:rPr>
        <w:t>VehicleType_ID</w:t>
      </w:r>
      <w:r w:rsidRPr="00E368AD">
        <w:rPr>
          <w:rFonts w:ascii="Consolas" w:hAnsi="Consolas"/>
          <w:color w:val="808080"/>
          <w:sz w:val="19"/>
          <w:szCs w:val="19"/>
        </w:rPr>
        <w:t>)</w:t>
      </w:r>
    </w:p>
    <w:p w14:paraId="407F8F0B"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color w:val="808080"/>
          <w:sz w:val="19"/>
          <w:szCs w:val="19"/>
        </w:rPr>
        <w:t>LEFT</w:t>
      </w:r>
      <w:r w:rsidRPr="00E368AD">
        <w:rPr>
          <w:rFonts w:ascii="Consolas" w:hAnsi="Consolas"/>
          <w:sz w:val="19"/>
          <w:szCs w:val="19"/>
        </w:rPr>
        <w:t xml:space="preserve"> </w:t>
      </w:r>
      <w:r w:rsidRPr="00E368AD">
        <w:rPr>
          <w:rFonts w:ascii="Consolas" w:hAnsi="Consolas"/>
          <w:color w:val="808080"/>
          <w:sz w:val="19"/>
          <w:szCs w:val="19"/>
        </w:rPr>
        <w:t>OUTER</w:t>
      </w:r>
      <w:r w:rsidRPr="00E368AD">
        <w:rPr>
          <w:rFonts w:ascii="Consolas" w:hAnsi="Consolas"/>
          <w:sz w:val="19"/>
          <w:szCs w:val="19"/>
        </w:rPr>
        <w:t xml:space="preserve"> </w:t>
      </w:r>
      <w:r w:rsidRPr="00E368AD">
        <w:rPr>
          <w:rFonts w:ascii="Consolas" w:hAnsi="Consolas"/>
          <w:color w:val="808080"/>
          <w:sz w:val="19"/>
          <w:szCs w:val="19"/>
        </w:rPr>
        <w:t>JOIN</w:t>
      </w:r>
      <w:r w:rsidRPr="00E368AD">
        <w:rPr>
          <w:rFonts w:ascii="Consolas" w:hAnsi="Consolas"/>
          <w:sz w:val="19"/>
          <w:szCs w:val="19"/>
        </w:rPr>
        <w:t xml:space="preserve"> DRIVER </w:t>
      </w:r>
      <w:r w:rsidRPr="00E368AD">
        <w:rPr>
          <w:rFonts w:ascii="Consolas" w:hAnsi="Consolas"/>
          <w:color w:val="0000FF"/>
          <w:sz w:val="19"/>
          <w:szCs w:val="19"/>
        </w:rPr>
        <w:t>AS</w:t>
      </w:r>
      <w:r w:rsidRPr="00E368AD">
        <w:rPr>
          <w:rFonts w:ascii="Consolas" w:hAnsi="Consolas"/>
          <w:sz w:val="19"/>
          <w:szCs w:val="19"/>
        </w:rPr>
        <w:t xml:space="preserve"> d </w:t>
      </w:r>
      <w:r w:rsidRPr="00E368AD">
        <w:rPr>
          <w:rFonts w:ascii="Consolas" w:hAnsi="Consolas"/>
          <w:color w:val="0000FF"/>
          <w:sz w:val="19"/>
          <w:szCs w:val="19"/>
        </w:rPr>
        <w:t>ON</w:t>
      </w:r>
      <w:r w:rsidRPr="00E368AD">
        <w:rPr>
          <w:rFonts w:ascii="Consolas" w:hAnsi="Consolas"/>
          <w:sz w:val="19"/>
          <w:szCs w:val="19"/>
        </w:rPr>
        <w:t xml:space="preserve"> a</w:t>
      </w:r>
      <w:r w:rsidRPr="00E368AD">
        <w:rPr>
          <w:rFonts w:ascii="Consolas" w:hAnsi="Consolas"/>
          <w:color w:val="808080"/>
          <w:sz w:val="19"/>
          <w:szCs w:val="19"/>
        </w:rPr>
        <w:t>.</w:t>
      </w:r>
      <w:r w:rsidRPr="00E368AD">
        <w:rPr>
          <w:rFonts w:ascii="Consolas" w:hAnsi="Consolas"/>
          <w:sz w:val="19"/>
          <w:szCs w:val="19"/>
        </w:rPr>
        <w:t xml:space="preserve">Licence_No </w:t>
      </w:r>
      <w:r w:rsidRPr="00E368AD">
        <w:rPr>
          <w:rFonts w:ascii="Consolas" w:hAnsi="Consolas"/>
          <w:color w:val="808080"/>
          <w:sz w:val="19"/>
          <w:szCs w:val="19"/>
        </w:rPr>
        <w:t>=</w:t>
      </w:r>
      <w:r w:rsidRPr="00E368AD">
        <w:rPr>
          <w:rFonts w:ascii="Consolas" w:hAnsi="Consolas"/>
          <w:sz w:val="19"/>
          <w:szCs w:val="19"/>
        </w:rPr>
        <w:t xml:space="preserve"> d</w:t>
      </w:r>
      <w:r w:rsidRPr="00E368AD">
        <w:rPr>
          <w:rFonts w:ascii="Consolas" w:hAnsi="Consolas"/>
          <w:color w:val="808080"/>
          <w:sz w:val="19"/>
          <w:szCs w:val="19"/>
        </w:rPr>
        <w:t>.</w:t>
      </w:r>
      <w:r w:rsidRPr="00E368AD">
        <w:rPr>
          <w:rFonts w:ascii="Consolas" w:hAnsi="Consolas"/>
          <w:sz w:val="19"/>
          <w:szCs w:val="19"/>
        </w:rPr>
        <w:t>Licence_No</w:t>
      </w:r>
      <w:r w:rsidRPr="00E368AD">
        <w:rPr>
          <w:rFonts w:ascii="Consolas" w:hAnsi="Consolas"/>
          <w:color w:val="808080"/>
          <w:sz w:val="19"/>
          <w:szCs w:val="19"/>
        </w:rPr>
        <w:t>)</w:t>
      </w:r>
    </w:p>
    <w:p w14:paraId="789F7A06"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color w:val="0000FF"/>
          <w:sz w:val="19"/>
          <w:szCs w:val="19"/>
        </w:rPr>
        <w:t>FULL</w:t>
      </w:r>
      <w:r w:rsidRPr="00E368AD">
        <w:rPr>
          <w:rFonts w:ascii="Consolas" w:hAnsi="Consolas"/>
          <w:sz w:val="19"/>
          <w:szCs w:val="19"/>
        </w:rPr>
        <w:t xml:space="preserve"> </w:t>
      </w:r>
      <w:r w:rsidRPr="00E368AD">
        <w:rPr>
          <w:rFonts w:ascii="Consolas" w:hAnsi="Consolas"/>
          <w:color w:val="808080"/>
          <w:sz w:val="19"/>
          <w:szCs w:val="19"/>
        </w:rPr>
        <w:t>OUTER</w:t>
      </w:r>
      <w:r w:rsidRPr="00E368AD">
        <w:rPr>
          <w:rFonts w:ascii="Consolas" w:hAnsi="Consolas"/>
          <w:sz w:val="19"/>
          <w:szCs w:val="19"/>
        </w:rPr>
        <w:t xml:space="preserve"> </w:t>
      </w:r>
      <w:r w:rsidRPr="00E368AD">
        <w:rPr>
          <w:rFonts w:ascii="Consolas" w:hAnsi="Consolas"/>
          <w:color w:val="808080"/>
          <w:sz w:val="19"/>
          <w:szCs w:val="19"/>
        </w:rPr>
        <w:t>JOIN</w:t>
      </w:r>
      <w:r w:rsidRPr="00E368AD">
        <w:rPr>
          <w:rFonts w:ascii="Consolas" w:hAnsi="Consolas"/>
          <w:sz w:val="19"/>
          <w:szCs w:val="19"/>
        </w:rPr>
        <w:t xml:space="preserve"> VEHICLE </w:t>
      </w:r>
      <w:r w:rsidRPr="00E368AD">
        <w:rPr>
          <w:rFonts w:ascii="Consolas" w:hAnsi="Consolas"/>
          <w:color w:val="0000FF"/>
          <w:sz w:val="19"/>
          <w:szCs w:val="19"/>
        </w:rPr>
        <w:t>AS</w:t>
      </w:r>
      <w:r w:rsidRPr="00E368AD">
        <w:rPr>
          <w:rFonts w:ascii="Consolas" w:hAnsi="Consolas"/>
          <w:sz w:val="19"/>
          <w:szCs w:val="19"/>
        </w:rPr>
        <w:t xml:space="preserve"> v </w:t>
      </w:r>
      <w:r w:rsidRPr="00E368AD">
        <w:rPr>
          <w:rFonts w:ascii="Consolas" w:hAnsi="Consolas"/>
          <w:color w:val="0000FF"/>
          <w:sz w:val="19"/>
          <w:szCs w:val="19"/>
        </w:rPr>
        <w:t>ON</w:t>
      </w:r>
      <w:r w:rsidRPr="00E368AD">
        <w:rPr>
          <w:rFonts w:ascii="Consolas" w:hAnsi="Consolas"/>
          <w:sz w:val="19"/>
          <w:szCs w:val="19"/>
        </w:rPr>
        <w:t xml:space="preserve"> vt</w:t>
      </w:r>
      <w:r w:rsidRPr="00E368AD">
        <w:rPr>
          <w:rFonts w:ascii="Consolas" w:hAnsi="Consolas"/>
          <w:color w:val="808080"/>
          <w:sz w:val="19"/>
          <w:szCs w:val="19"/>
        </w:rPr>
        <w:t>.</w:t>
      </w:r>
      <w:r w:rsidRPr="00E368AD">
        <w:rPr>
          <w:rFonts w:ascii="Consolas" w:hAnsi="Consolas"/>
          <w:sz w:val="19"/>
          <w:szCs w:val="19"/>
        </w:rPr>
        <w:t xml:space="preserve">VehicleType_ID </w:t>
      </w:r>
      <w:r w:rsidRPr="00E368AD">
        <w:rPr>
          <w:rFonts w:ascii="Consolas" w:hAnsi="Consolas"/>
          <w:color w:val="808080"/>
          <w:sz w:val="19"/>
          <w:szCs w:val="19"/>
        </w:rPr>
        <w:t>=</w:t>
      </w:r>
      <w:r w:rsidRPr="00E368AD">
        <w:rPr>
          <w:rFonts w:ascii="Consolas" w:hAnsi="Consolas"/>
          <w:sz w:val="19"/>
          <w:szCs w:val="19"/>
        </w:rPr>
        <w:t xml:space="preserve"> v</w:t>
      </w:r>
      <w:r w:rsidRPr="00E368AD">
        <w:rPr>
          <w:rFonts w:ascii="Consolas" w:hAnsi="Consolas"/>
          <w:color w:val="808080"/>
          <w:sz w:val="19"/>
          <w:szCs w:val="19"/>
        </w:rPr>
        <w:t>.</w:t>
      </w:r>
      <w:r w:rsidRPr="00E368AD">
        <w:rPr>
          <w:rFonts w:ascii="Consolas" w:hAnsi="Consolas"/>
          <w:sz w:val="19"/>
          <w:szCs w:val="19"/>
        </w:rPr>
        <w:t>VehicleType_ID</w:t>
      </w:r>
      <w:r w:rsidRPr="00E368AD">
        <w:rPr>
          <w:rFonts w:ascii="Consolas" w:hAnsi="Consolas"/>
          <w:color w:val="808080"/>
          <w:sz w:val="19"/>
          <w:szCs w:val="19"/>
        </w:rPr>
        <w:t>)</w:t>
      </w:r>
    </w:p>
    <w:p w14:paraId="19194100" w14:textId="77777777" w:rsidR="00436861" w:rsidRDefault="00436861" w:rsidP="00436861">
      <w:pPr>
        <w:pStyle w:val="InputBoxLarge"/>
        <w:framePr w:wrap="around"/>
        <w:spacing w:after="0" w:line="240" w:lineRule="auto"/>
        <w:rPr>
          <w:rFonts w:ascii="Consolas" w:hAnsi="Consolas"/>
          <w:color w:val="808080"/>
          <w:sz w:val="19"/>
          <w:szCs w:val="19"/>
        </w:rPr>
      </w:pPr>
      <w:r w:rsidRPr="00E368AD">
        <w:rPr>
          <w:rFonts w:ascii="Consolas" w:hAnsi="Consolas"/>
          <w:color w:val="808080"/>
          <w:sz w:val="19"/>
          <w:szCs w:val="19"/>
        </w:rPr>
        <w:t>LEFT</w:t>
      </w:r>
      <w:r w:rsidRPr="00E368AD">
        <w:rPr>
          <w:rFonts w:ascii="Consolas" w:hAnsi="Consolas"/>
          <w:sz w:val="19"/>
          <w:szCs w:val="19"/>
        </w:rPr>
        <w:t xml:space="preserve"> </w:t>
      </w:r>
      <w:r w:rsidRPr="00E368AD">
        <w:rPr>
          <w:rFonts w:ascii="Consolas" w:hAnsi="Consolas"/>
          <w:color w:val="808080"/>
          <w:sz w:val="19"/>
          <w:szCs w:val="19"/>
        </w:rPr>
        <w:t>OUTER</w:t>
      </w:r>
      <w:r w:rsidRPr="00E368AD">
        <w:rPr>
          <w:rFonts w:ascii="Consolas" w:hAnsi="Consolas"/>
          <w:sz w:val="19"/>
          <w:szCs w:val="19"/>
        </w:rPr>
        <w:t xml:space="preserve"> </w:t>
      </w:r>
      <w:r w:rsidRPr="00E368AD">
        <w:rPr>
          <w:rFonts w:ascii="Consolas" w:hAnsi="Consolas"/>
          <w:color w:val="808080"/>
          <w:sz w:val="19"/>
          <w:szCs w:val="19"/>
        </w:rPr>
        <w:t>JOIN</w:t>
      </w:r>
      <w:r w:rsidRPr="00E368AD">
        <w:rPr>
          <w:rFonts w:ascii="Consolas" w:hAnsi="Consolas"/>
          <w:sz w:val="19"/>
          <w:szCs w:val="19"/>
        </w:rPr>
        <w:t xml:space="preserve"> COURIER_COMPANY </w:t>
      </w:r>
      <w:r w:rsidRPr="00E368AD">
        <w:rPr>
          <w:rFonts w:ascii="Consolas" w:hAnsi="Consolas"/>
          <w:color w:val="0000FF"/>
          <w:sz w:val="19"/>
          <w:szCs w:val="19"/>
        </w:rPr>
        <w:t>AS</w:t>
      </w:r>
      <w:r w:rsidRPr="00E368AD">
        <w:rPr>
          <w:rFonts w:ascii="Consolas" w:hAnsi="Consolas"/>
          <w:sz w:val="19"/>
          <w:szCs w:val="19"/>
        </w:rPr>
        <w:t xml:space="preserve"> cc </w:t>
      </w:r>
      <w:r w:rsidRPr="00E368AD">
        <w:rPr>
          <w:rFonts w:ascii="Consolas" w:hAnsi="Consolas"/>
          <w:color w:val="0000FF"/>
          <w:sz w:val="19"/>
          <w:szCs w:val="19"/>
        </w:rPr>
        <w:t>ON</w:t>
      </w:r>
      <w:r w:rsidRPr="00E368AD">
        <w:rPr>
          <w:rFonts w:ascii="Consolas" w:hAnsi="Consolas"/>
          <w:sz w:val="19"/>
          <w:szCs w:val="19"/>
        </w:rPr>
        <w:t xml:space="preserve"> v</w:t>
      </w:r>
      <w:r w:rsidRPr="00E368AD">
        <w:rPr>
          <w:rFonts w:ascii="Consolas" w:hAnsi="Consolas"/>
          <w:color w:val="808080"/>
          <w:sz w:val="19"/>
          <w:szCs w:val="19"/>
        </w:rPr>
        <w:t>.</w:t>
      </w:r>
      <w:r w:rsidRPr="00E368AD">
        <w:rPr>
          <w:rFonts w:ascii="Consolas" w:hAnsi="Consolas"/>
          <w:sz w:val="19"/>
          <w:szCs w:val="19"/>
        </w:rPr>
        <w:t xml:space="preserve">OwningCompanyABN </w:t>
      </w:r>
      <w:r w:rsidRPr="00E368AD">
        <w:rPr>
          <w:rFonts w:ascii="Consolas" w:hAnsi="Consolas"/>
          <w:color w:val="808080"/>
          <w:sz w:val="19"/>
          <w:szCs w:val="19"/>
        </w:rPr>
        <w:t>=</w:t>
      </w:r>
      <w:r w:rsidRPr="00E368AD">
        <w:rPr>
          <w:rFonts w:ascii="Consolas" w:hAnsi="Consolas"/>
          <w:sz w:val="19"/>
          <w:szCs w:val="19"/>
        </w:rPr>
        <w:t xml:space="preserve"> cc</w:t>
      </w:r>
      <w:r w:rsidRPr="00E368AD">
        <w:rPr>
          <w:rFonts w:ascii="Consolas" w:hAnsi="Consolas"/>
          <w:color w:val="808080"/>
          <w:sz w:val="19"/>
          <w:szCs w:val="19"/>
        </w:rPr>
        <w:t>.</w:t>
      </w:r>
      <w:r w:rsidRPr="00E368AD">
        <w:rPr>
          <w:rFonts w:ascii="Consolas" w:hAnsi="Consolas"/>
          <w:sz w:val="19"/>
          <w:szCs w:val="19"/>
        </w:rPr>
        <w:t>ABN</w:t>
      </w:r>
      <w:r w:rsidRPr="00E368AD">
        <w:rPr>
          <w:rFonts w:ascii="Consolas" w:hAnsi="Consolas"/>
          <w:color w:val="808080"/>
          <w:sz w:val="19"/>
          <w:szCs w:val="19"/>
        </w:rPr>
        <w:t>)</w:t>
      </w:r>
    </w:p>
    <w:p w14:paraId="78DF6A8C" w14:textId="77777777" w:rsidR="00436861" w:rsidRPr="00E368AD" w:rsidRDefault="00436861" w:rsidP="00436861">
      <w:pPr>
        <w:pStyle w:val="InputBoxLarge"/>
        <w:framePr w:wrap="around"/>
        <w:spacing w:after="0" w:line="240" w:lineRule="auto"/>
        <w:rPr>
          <w:rFonts w:ascii="Consolas" w:hAnsi="Consolas"/>
          <w:color w:val="808080"/>
          <w:sz w:val="19"/>
          <w:szCs w:val="19"/>
        </w:rPr>
      </w:pPr>
    </w:p>
    <w:p w14:paraId="2E077CFD"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Licence_No LastName</w:t>
      </w:r>
      <w:r>
        <w:rPr>
          <w:rFonts w:ascii="Consolas" w:hAnsi="Consolas"/>
          <w:sz w:val="19"/>
          <w:szCs w:val="19"/>
        </w:rPr>
        <w:t xml:space="preserve"> </w:t>
      </w:r>
      <w:r w:rsidRPr="00E368AD">
        <w:rPr>
          <w:rFonts w:ascii="Consolas" w:hAnsi="Consolas"/>
          <w:sz w:val="19"/>
          <w:szCs w:val="19"/>
        </w:rPr>
        <w:t>VehicleType_ID CompanyName</w:t>
      </w:r>
    </w:p>
    <w:p w14:paraId="7052C0C3"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 ---------- -------------- --------------------------------</w:t>
      </w:r>
    </w:p>
    <w:p w14:paraId="31B9E44A" w14:textId="77777777" w:rsidR="00436861" w:rsidRPr="00E368AD" w:rsidRDefault="00436861" w:rsidP="00436861">
      <w:pPr>
        <w:pStyle w:val="InputBoxLarge"/>
        <w:framePr w:wrap="around"/>
        <w:spacing w:after="0" w:line="240" w:lineRule="auto"/>
        <w:rPr>
          <w:rFonts w:ascii="Consolas" w:hAnsi="Consolas"/>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1001</w:t>
      </w:r>
      <w:r>
        <w:rPr>
          <w:rFonts w:ascii="Consolas" w:hAnsi="Consolas"/>
          <w:color w:val="00B050"/>
          <w:sz w:val="19"/>
          <w:szCs w:val="19"/>
        </w:rPr>
        <w:t xml:space="preserve"> </w:t>
      </w:r>
      <w:r w:rsidRPr="003062A5">
        <w:rPr>
          <w:rFonts w:ascii="Consolas" w:hAnsi="Consolas"/>
          <w:color w:val="00B050"/>
          <w:sz w:val="19"/>
          <w:szCs w:val="19"/>
        </w:rPr>
        <w:t>NULL</w:t>
      </w:r>
    </w:p>
    <w:p w14:paraId="4377B0A4"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2765GF</w:t>
      </w:r>
      <w:r>
        <w:rPr>
          <w:rFonts w:ascii="Consolas" w:hAnsi="Consolas"/>
          <w:sz w:val="19"/>
          <w:szCs w:val="19"/>
        </w:rPr>
        <w:t xml:space="preserve"> </w:t>
      </w:r>
      <w:r w:rsidRPr="00E368AD">
        <w:rPr>
          <w:rFonts w:ascii="Consolas" w:hAnsi="Consolas"/>
          <w:sz w:val="19"/>
          <w:szCs w:val="19"/>
        </w:rPr>
        <w:t>Smith</w:t>
      </w:r>
      <w:r>
        <w:rPr>
          <w:rFonts w:ascii="Consolas" w:hAnsi="Consolas"/>
          <w:sz w:val="19"/>
          <w:szCs w:val="19"/>
        </w:rPr>
        <w:t xml:space="preserve"> </w:t>
      </w:r>
      <w:r w:rsidRPr="00E368AD">
        <w:rPr>
          <w:rFonts w:ascii="Consolas" w:hAnsi="Consolas"/>
          <w:sz w:val="19"/>
          <w:szCs w:val="19"/>
        </w:rPr>
        <w:t>1002</w:t>
      </w:r>
      <w:r>
        <w:rPr>
          <w:rFonts w:ascii="Consolas" w:hAnsi="Consolas"/>
          <w:sz w:val="19"/>
          <w:szCs w:val="19"/>
        </w:rPr>
        <w:t xml:space="preserve"> </w:t>
      </w:r>
      <w:r w:rsidRPr="00E368AD">
        <w:rPr>
          <w:rFonts w:ascii="Consolas" w:hAnsi="Consolas"/>
          <w:sz w:val="19"/>
          <w:szCs w:val="19"/>
        </w:rPr>
        <w:t>Lockwood Couriers &amp; Taxi Trucks</w:t>
      </w:r>
    </w:p>
    <w:p w14:paraId="61C06189"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2765GF</w:t>
      </w:r>
      <w:r>
        <w:rPr>
          <w:rFonts w:ascii="Consolas" w:hAnsi="Consolas"/>
          <w:sz w:val="19"/>
          <w:szCs w:val="19"/>
        </w:rPr>
        <w:t xml:space="preserve"> </w:t>
      </w:r>
      <w:r w:rsidRPr="00E368AD">
        <w:rPr>
          <w:rFonts w:ascii="Consolas" w:hAnsi="Consolas"/>
          <w:sz w:val="19"/>
          <w:szCs w:val="19"/>
        </w:rPr>
        <w:t>Smith</w:t>
      </w:r>
      <w:r>
        <w:rPr>
          <w:rFonts w:ascii="Consolas" w:hAnsi="Consolas"/>
          <w:sz w:val="19"/>
          <w:szCs w:val="19"/>
        </w:rPr>
        <w:t xml:space="preserve"> </w:t>
      </w:r>
      <w:r w:rsidRPr="00E368AD">
        <w:rPr>
          <w:rFonts w:ascii="Consolas" w:hAnsi="Consolas"/>
          <w:sz w:val="19"/>
          <w:szCs w:val="19"/>
        </w:rPr>
        <w:t>1002</w:t>
      </w:r>
      <w:r>
        <w:rPr>
          <w:rFonts w:ascii="Consolas" w:hAnsi="Consolas"/>
          <w:sz w:val="19"/>
          <w:szCs w:val="19"/>
        </w:rPr>
        <w:t xml:space="preserve"> </w:t>
      </w:r>
      <w:r w:rsidRPr="00E368AD">
        <w:rPr>
          <w:rFonts w:ascii="Consolas" w:hAnsi="Consolas"/>
          <w:sz w:val="19"/>
          <w:szCs w:val="19"/>
        </w:rPr>
        <w:t>Lockwood Couriers &amp; Taxi Trucks</w:t>
      </w:r>
    </w:p>
    <w:p w14:paraId="2C6ABC6E"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7465SW</w:t>
      </w:r>
      <w:r>
        <w:rPr>
          <w:rFonts w:ascii="Consolas" w:hAnsi="Consolas"/>
          <w:sz w:val="19"/>
          <w:szCs w:val="19"/>
        </w:rPr>
        <w:t xml:space="preserve"> </w:t>
      </w:r>
      <w:r w:rsidRPr="00E368AD">
        <w:rPr>
          <w:rFonts w:ascii="Consolas" w:hAnsi="Consolas"/>
          <w:sz w:val="19"/>
          <w:szCs w:val="19"/>
        </w:rPr>
        <w:t>Anderton</w:t>
      </w:r>
      <w:r>
        <w:rPr>
          <w:rFonts w:ascii="Consolas" w:hAnsi="Consolas"/>
          <w:sz w:val="19"/>
          <w:szCs w:val="19"/>
        </w:rPr>
        <w:t xml:space="preserve"> </w:t>
      </w:r>
      <w:r w:rsidRPr="00E368AD">
        <w:rPr>
          <w:rFonts w:ascii="Consolas" w:hAnsi="Consolas"/>
          <w:sz w:val="19"/>
          <w:szCs w:val="19"/>
        </w:rPr>
        <w:t>1002</w:t>
      </w:r>
      <w:r>
        <w:rPr>
          <w:rFonts w:ascii="Consolas" w:hAnsi="Consolas"/>
          <w:sz w:val="19"/>
          <w:szCs w:val="19"/>
        </w:rPr>
        <w:t xml:space="preserve"> </w:t>
      </w:r>
      <w:r w:rsidRPr="00E368AD">
        <w:rPr>
          <w:rFonts w:ascii="Consolas" w:hAnsi="Consolas"/>
          <w:sz w:val="19"/>
          <w:szCs w:val="19"/>
        </w:rPr>
        <w:t>Lockwood Couriers &amp; Taxi Trucks</w:t>
      </w:r>
    </w:p>
    <w:p w14:paraId="15CBA4E0"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7465SW</w:t>
      </w:r>
      <w:r>
        <w:rPr>
          <w:rFonts w:ascii="Consolas" w:hAnsi="Consolas"/>
          <w:sz w:val="19"/>
          <w:szCs w:val="19"/>
        </w:rPr>
        <w:t xml:space="preserve"> </w:t>
      </w:r>
      <w:r w:rsidRPr="00E368AD">
        <w:rPr>
          <w:rFonts w:ascii="Consolas" w:hAnsi="Consolas"/>
          <w:sz w:val="19"/>
          <w:szCs w:val="19"/>
        </w:rPr>
        <w:t>Anderton</w:t>
      </w:r>
      <w:r>
        <w:rPr>
          <w:rFonts w:ascii="Consolas" w:hAnsi="Consolas"/>
          <w:sz w:val="19"/>
          <w:szCs w:val="19"/>
        </w:rPr>
        <w:t xml:space="preserve"> </w:t>
      </w:r>
      <w:r w:rsidRPr="00E368AD">
        <w:rPr>
          <w:rFonts w:ascii="Consolas" w:hAnsi="Consolas"/>
          <w:sz w:val="19"/>
          <w:szCs w:val="19"/>
        </w:rPr>
        <w:t>1002</w:t>
      </w:r>
      <w:r>
        <w:rPr>
          <w:rFonts w:ascii="Consolas" w:hAnsi="Consolas"/>
          <w:sz w:val="19"/>
          <w:szCs w:val="19"/>
        </w:rPr>
        <w:t xml:space="preserve"> </w:t>
      </w:r>
      <w:r w:rsidRPr="00E368AD">
        <w:rPr>
          <w:rFonts w:ascii="Consolas" w:hAnsi="Consolas"/>
          <w:sz w:val="19"/>
          <w:szCs w:val="19"/>
        </w:rPr>
        <w:t>Lockwood Couriers &amp; Taxi Trucks</w:t>
      </w:r>
    </w:p>
    <w:p w14:paraId="4080E1D8"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2765GF</w:t>
      </w:r>
      <w:r>
        <w:rPr>
          <w:rFonts w:ascii="Consolas" w:hAnsi="Consolas"/>
          <w:sz w:val="19"/>
          <w:szCs w:val="19"/>
        </w:rPr>
        <w:t xml:space="preserve"> </w:t>
      </w:r>
      <w:r w:rsidRPr="00E368AD">
        <w:rPr>
          <w:rFonts w:ascii="Consolas" w:hAnsi="Consolas"/>
          <w:sz w:val="19"/>
          <w:szCs w:val="19"/>
        </w:rPr>
        <w:t>Smith</w:t>
      </w:r>
      <w:r>
        <w:rPr>
          <w:rFonts w:ascii="Consolas" w:hAnsi="Consolas"/>
          <w:sz w:val="19"/>
          <w:szCs w:val="19"/>
        </w:rPr>
        <w:t xml:space="preserve"> </w:t>
      </w:r>
      <w:r w:rsidRPr="00E368AD">
        <w:rPr>
          <w:rFonts w:ascii="Consolas" w:hAnsi="Consolas"/>
          <w:sz w:val="19"/>
          <w:szCs w:val="19"/>
        </w:rPr>
        <w:t>1003</w:t>
      </w:r>
      <w:r>
        <w:rPr>
          <w:rFonts w:ascii="Consolas" w:hAnsi="Consolas"/>
          <w:sz w:val="19"/>
          <w:szCs w:val="19"/>
        </w:rPr>
        <w:t xml:space="preserve"> </w:t>
      </w:r>
      <w:r w:rsidRPr="00E368AD">
        <w:rPr>
          <w:rFonts w:ascii="Consolas" w:hAnsi="Consolas"/>
          <w:sz w:val="19"/>
          <w:szCs w:val="19"/>
        </w:rPr>
        <w:t>Lockwood Couriers &amp; Taxi Trucks</w:t>
      </w:r>
    </w:p>
    <w:p w14:paraId="2B64E55A"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7465SW</w:t>
      </w:r>
      <w:r>
        <w:rPr>
          <w:rFonts w:ascii="Consolas" w:hAnsi="Consolas"/>
          <w:sz w:val="19"/>
          <w:szCs w:val="19"/>
        </w:rPr>
        <w:t xml:space="preserve"> </w:t>
      </w:r>
      <w:r w:rsidRPr="00E368AD">
        <w:rPr>
          <w:rFonts w:ascii="Consolas" w:hAnsi="Consolas"/>
          <w:sz w:val="19"/>
          <w:szCs w:val="19"/>
        </w:rPr>
        <w:t>Anderton</w:t>
      </w:r>
      <w:r>
        <w:rPr>
          <w:rFonts w:ascii="Consolas" w:hAnsi="Consolas"/>
          <w:sz w:val="19"/>
          <w:szCs w:val="19"/>
        </w:rPr>
        <w:t xml:space="preserve"> </w:t>
      </w:r>
      <w:r w:rsidRPr="00E368AD">
        <w:rPr>
          <w:rFonts w:ascii="Consolas" w:hAnsi="Consolas"/>
          <w:sz w:val="19"/>
          <w:szCs w:val="19"/>
        </w:rPr>
        <w:t>1003</w:t>
      </w:r>
      <w:r>
        <w:rPr>
          <w:rFonts w:ascii="Consolas" w:hAnsi="Consolas"/>
          <w:sz w:val="19"/>
          <w:szCs w:val="19"/>
        </w:rPr>
        <w:t xml:space="preserve"> </w:t>
      </w:r>
      <w:r w:rsidRPr="00E368AD">
        <w:rPr>
          <w:rFonts w:ascii="Consolas" w:hAnsi="Consolas"/>
          <w:sz w:val="19"/>
          <w:szCs w:val="19"/>
        </w:rPr>
        <w:t>Lockwood Couriers &amp; Taxi Trucks</w:t>
      </w:r>
    </w:p>
    <w:p w14:paraId="58BF64EB"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1004</w:t>
      </w:r>
      <w:r>
        <w:rPr>
          <w:rFonts w:ascii="Consolas" w:hAnsi="Consolas"/>
          <w:color w:val="00B050"/>
          <w:sz w:val="19"/>
          <w:szCs w:val="19"/>
        </w:rPr>
        <w:t xml:space="preserve"> </w:t>
      </w:r>
      <w:r w:rsidRPr="003062A5">
        <w:rPr>
          <w:rFonts w:ascii="Consolas" w:hAnsi="Consolas"/>
          <w:color w:val="00B050"/>
          <w:sz w:val="19"/>
          <w:szCs w:val="19"/>
        </w:rPr>
        <w:t>NULL</w:t>
      </w:r>
    </w:p>
    <w:p w14:paraId="418F6031"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1005</w:t>
      </w:r>
      <w:r>
        <w:rPr>
          <w:rFonts w:ascii="Consolas" w:hAnsi="Consolas"/>
          <w:color w:val="00B050"/>
          <w:sz w:val="19"/>
          <w:szCs w:val="19"/>
        </w:rPr>
        <w:t xml:space="preserve"> </w:t>
      </w:r>
      <w:r w:rsidRPr="003062A5">
        <w:rPr>
          <w:rFonts w:ascii="Consolas" w:hAnsi="Consolas"/>
          <w:color w:val="00B050"/>
          <w:sz w:val="19"/>
          <w:szCs w:val="19"/>
        </w:rPr>
        <w:t>NULL</w:t>
      </w:r>
    </w:p>
    <w:p w14:paraId="346A02F4"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2001</w:t>
      </w:r>
      <w:r>
        <w:rPr>
          <w:rFonts w:ascii="Consolas" w:hAnsi="Consolas"/>
          <w:color w:val="00B050"/>
          <w:sz w:val="19"/>
          <w:szCs w:val="19"/>
        </w:rPr>
        <w:t xml:space="preserve"> </w:t>
      </w:r>
      <w:r w:rsidRPr="003062A5">
        <w:rPr>
          <w:rFonts w:ascii="Consolas" w:hAnsi="Consolas"/>
          <w:color w:val="00B050"/>
          <w:sz w:val="19"/>
          <w:szCs w:val="19"/>
        </w:rPr>
        <w:t>NULL</w:t>
      </w:r>
    </w:p>
    <w:p w14:paraId="62002B99"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2002</w:t>
      </w:r>
      <w:r>
        <w:rPr>
          <w:rFonts w:ascii="Consolas" w:hAnsi="Consolas"/>
          <w:color w:val="00B050"/>
          <w:sz w:val="19"/>
          <w:szCs w:val="19"/>
        </w:rPr>
        <w:t xml:space="preserve"> </w:t>
      </w:r>
      <w:r w:rsidRPr="003062A5">
        <w:rPr>
          <w:rFonts w:ascii="Consolas" w:hAnsi="Consolas"/>
          <w:color w:val="00B050"/>
          <w:sz w:val="19"/>
          <w:szCs w:val="19"/>
        </w:rPr>
        <w:t>NULL</w:t>
      </w:r>
    </w:p>
    <w:p w14:paraId="3B956812"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2765GF</w:t>
      </w:r>
      <w:r>
        <w:rPr>
          <w:rFonts w:ascii="Consolas" w:hAnsi="Consolas"/>
          <w:sz w:val="19"/>
          <w:szCs w:val="19"/>
        </w:rPr>
        <w:t xml:space="preserve"> </w:t>
      </w:r>
      <w:r w:rsidRPr="00E368AD">
        <w:rPr>
          <w:rFonts w:ascii="Consolas" w:hAnsi="Consolas"/>
          <w:sz w:val="19"/>
          <w:szCs w:val="19"/>
        </w:rPr>
        <w:t>Smith</w:t>
      </w:r>
      <w:r>
        <w:rPr>
          <w:rFonts w:ascii="Consolas" w:hAnsi="Consolas"/>
          <w:sz w:val="19"/>
          <w:szCs w:val="19"/>
        </w:rPr>
        <w:t xml:space="preserve"> </w:t>
      </w:r>
      <w:r w:rsidRPr="00E368AD">
        <w:rPr>
          <w:rFonts w:ascii="Consolas" w:hAnsi="Consolas"/>
          <w:sz w:val="19"/>
          <w:szCs w:val="19"/>
        </w:rPr>
        <w:t>2003</w:t>
      </w:r>
      <w:r>
        <w:rPr>
          <w:rFonts w:ascii="Consolas" w:hAnsi="Consolas"/>
          <w:sz w:val="19"/>
          <w:szCs w:val="19"/>
        </w:rPr>
        <w:t xml:space="preserve"> </w:t>
      </w:r>
      <w:r w:rsidRPr="00E368AD">
        <w:rPr>
          <w:rFonts w:ascii="Consolas" w:hAnsi="Consolas"/>
          <w:sz w:val="19"/>
          <w:szCs w:val="19"/>
        </w:rPr>
        <w:t>Lockwood Couriers &amp; Taxi Trucks</w:t>
      </w:r>
    </w:p>
    <w:p w14:paraId="6DC64C0F"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7465SW</w:t>
      </w:r>
      <w:r>
        <w:rPr>
          <w:rFonts w:ascii="Consolas" w:hAnsi="Consolas"/>
          <w:sz w:val="19"/>
          <w:szCs w:val="19"/>
        </w:rPr>
        <w:t xml:space="preserve"> </w:t>
      </w:r>
      <w:r w:rsidRPr="00E368AD">
        <w:rPr>
          <w:rFonts w:ascii="Consolas" w:hAnsi="Consolas"/>
          <w:sz w:val="19"/>
          <w:szCs w:val="19"/>
        </w:rPr>
        <w:t>Anderton</w:t>
      </w:r>
      <w:r>
        <w:rPr>
          <w:rFonts w:ascii="Consolas" w:hAnsi="Consolas"/>
          <w:sz w:val="19"/>
          <w:szCs w:val="19"/>
        </w:rPr>
        <w:t xml:space="preserve"> </w:t>
      </w:r>
      <w:r w:rsidRPr="00E368AD">
        <w:rPr>
          <w:rFonts w:ascii="Consolas" w:hAnsi="Consolas"/>
          <w:sz w:val="19"/>
          <w:szCs w:val="19"/>
        </w:rPr>
        <w:t>2003</w:t>
      </w:r>
      <w:r>
        <w:rPr>
          <w:rFonts w:ascii="Consolas" w:hAnsi="Consolas"/>
          <w:sz w:val="19"/>
          <w:szCs w:val="19"/>
        </w:rPr>
        <w:t xml:space="preserve"> </w:t>
      </w:r>
      <w:r w:rsidRPr="00E368AD">
        <w:rPr>
          <w:rFonts w:ascii="Consolas" w:hAnsi="Consolas"/>
          <w:sz w:val="19"/>
          <w:szCs w:val="19"/>
        </w:rPr>
        <w:t>Lockwood Couriers &amp; Taxi Trucks</w:t>
      </w:r>
    </w:p>
    <w:p w14:paraId="6B60CD43"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3173BC</w:t>
      </w:r>
      <w:r>
        <w:rPr>
          <w:rFonts w:ascii="Consolas" w:hAnsi="Consolas"/>
          <w:sz w:val="19"/>
          <w:szCs w:val="19"/>
        </w:rPr>
        <w:t xml:space="preserve"> </w:t>
      </w:r>
      <w:r w:rsidRPr="00E368AD">
        <w:rPr>
          <w:rFonts w:ascii="Consolas" w:hAnsi="Consolas"/>
          <w:sz w:val="19"/>
          <w:szCs w:val="19"/>
        </w:rPr>
        <w:t>Dilberry</w:t>
      </w:r>
      <w:r>
        <w:rPr>
          <w:rFonts w:ascii="Consolas" w:hAnsi="Consolas"/>
          <w:sz w:val="19"/>
          <w:szCs w:val="19"/>
        </w:rPr>
        <w:t xml:space="preserve"> </w:t>
      </w:r>
      <w:r w:rsidRPr="00E368AD">
        <w:rPr>
          <w:rFonts w:ascii="Consolas" w:hAnsi="Consolas"/>
          <w:sz w:val="19"/>
          <w:szCs w:val="19"/>
        </w:rPr>
        <w:t>2004</w:t>
      </w:r>
      <w:r>
        <w:rPr>
          <w:rFonts w:ascii="Consolas" w:hAnsi="Consolas"/>
          <w:sz w:val="19"/>
          <w:szCs w:val="19"/>
        </w:rPr>
        <w:t xml:space="preserve"> </w:t>
      </w:r>
      <w:r w:rsidRPr="00E368AD">
        <w:rPr>
          <w:rFonts w:ascii="Consolas" w:hAnsi="Consolas"/>
          <w:sz w:val="19"/>
          <w:szCs w:val="19"/>
        </w:rPr>
        <w:t>Rocket Couriers</w:t>
      </w:r>
    </w:p>
    <w:p w14:paraId="7BAF803E"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3173BC</w:t>
      </w:r>
      <w:r>
        <w:rPr>
          <w:rFonts w:ascii="Consolas" w:hAnsi="Consolas"/>
          <w:sz w:val="19"/>
          <w:szCs w:val="19"/>
        </w:rPr>
        <w:t xml:space="preserve"> </w:t>
      </w:r>
      <w:r w:rsidRPr="00E368AD">
        <w:rPr>
          <w:rFonts w:ascii="Consolas" w:hAnsi="Consolas"/>
          <w:sz w:val="19"/>
          <w:szCs w:val="19"/>
        </w:rPr>
        <w:t>Dilberry</w:t>
      </w:r>
      <w:r>
        <w:rPr>
          <w:rFonts w:ascii="Consolas" w:hAnsi="Consolas"/>
          <w:sz w:val="19"/>
          <w:szCs w:val="19"/>
        </w:rPr>
        <w:t xml:space="preserve"> </w:t>
      </w:r>
      <w:r w:rsidRPr="00E368AD">
        <w:rPr>
          <w:rFonts w:ascii="Consolas" w:hAnsi="Consolas"/>
          <w:sz w:val="19"/>
          <w:szCs w:val="19"/>
        </w:rPr>
        <w:t>2004</w:t>
      </w:r>
      <w:r>
        <w:rPr>
          <w:rFonts w:ascii="Consolas" w:hAnsi="Consolas"/>
          <w:sz w:val="19"/>
          <w:szCs w:val="19"/>
        </w:rPr>
        <w:t xml:space="preserve"> </w:t>
      </w:r>
      <w:r w:rsidRPr="00E368AD">
        <w:rPr>
          <w:rFonts w:ascii="Consolas" w:hAnsi="Consolas"/>
          <w:sz w:val="19"/>
          <w:szCs w:val="19"/>
        </w:rPr>
        <w:t>Rocket Couriers</w:t>
      </w:r>
    </w:p>
    <w:p w14:paraId="16D7C2F0"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3173BC</w:t>
      </w:r>
      <w:r>
        <w:rPr>
          <w:rFonts w:ascii="Consolas" w:hAnsi="Consolas"/>
          <w:sz w:val="19"/>
          <w:szCs w:val="19"/>
        </w:rPr>
        <w:t xml:space="preserve"> </w:t>
      </w:r>
      <w:r w:rsidRPr="00E368AD">
        <w:rPr>
          <w:rFonts w:ascii="Consolas" w:hAnsi="Consolas"/>
          <w:sz w:val="19"/>
          <w:szCs w:val="19"/>
        </w:rPr>
        <w:t>Dilberry</w:t>
      </w:r>
      <w:r>
        <w:rPr>
          <w:rFonts w:ascii="Consolas" w:hAnsi="Consolas"/>
          <w:sz w:val="19"/>
          <w:szCs w:val="19"/>
        </w:rPr>
        <w:t xml:space="preserve"> </w:t>
      </w:r>
      <w:r w:rsidRPr="00E368AD">
        <w:rPr>
          <w:rFonts w:ascii="Consolas" w:hAnsi="Consolas"/>
          <w:sz w:val="19"/>
          <w:szCs w:val="19"/>
        </w:rPr>
        <w:t>2004</w:t>
      </w:r>
      <w:r>
        <w:rPr>
          <w:rFonts w:ascii="Consolas" w:hAnsi="Consolas"/>
          <w:sz w:val="19"/>
          <w:szCs w:val="19"/>
        </w:rPr>
        <w:t xml:space="preserve"> </w:t>
      </w:r>
      <w:r w:rsidRPr="00E368AD">
        <w:rPr>
          <w:rFonts w:ascii="Consolas" w:hAnsi="Consolas"/>
          <w:sz w:val="19"/>
          <w:szCs w:val="19"/>
        </w:rPr>
        <w:t>Rocket Couriers</w:t>
      </w:r>
    </w:p>
    <w:p w14:paraId="6E5E20C4"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4433JK</w:t>
      </w:r>
      <w:r>
        <w:rPr>
          <w:rFonts w:ascii="Consolas" w:hAnsi="Consolas"/>
          <w:sz w:val="19"/>
          <w:szCs w:val="19"/>
        </w:rPr>
        <w:t xml:space="preserve"> </w:t>
      </w:r>
      <w:r w:rsidRPr="00E368AD">
        <w:rPr>
          <w:rFonts w:ascii="Consolas" w:hAnsi="Consolas"/>
          <w:sz w:val="19"/>
          <w:szCs w:val="19"/>
        </w:rPr>
        <w:t>Livingston 2004</w:t>
      </w:r>
      <w:r>
        <w:rPr>
          <w:rFonts w:ascii="Consolas" w:hAnsi="Consolas"/>
          <w:sz w:val="19"/>
          <w:szCs w:val="19"/>
        </w:rPr>
        <w:t xml:space="preserve"> </w:t>
      </w:r>
      <w:r w:rsidRPr="00E368AD">
        <w:rPr>
          <w:rFonts w:ascii="Consolas" w:hAnsi="Consolas"/>
          <w:sz w:val="19"/>
          <w:szCs w:val="19"/>
        </w:rPr>
        <w:t>Rocket Couriers</w:t>
      </w:r>
    </w:p>
    <w:p w14:paraId="2C1BE628"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4433JK</w:t>
      </w:r>
      <w:r>
        <w:rPr>
          <w:rFonts w:ascii="Consolas" w:hAnsi="Consolas"/>
          <w:sz w:val="19"/>
          <w:szCs w:val="19"/>
        </w:rPr>
        <w:t xml:space="preserve"> </w:t>
      </w:r>
      <w:r w:rsidRPr="00E368AD">
        <w:rPr>
          <w:rFonts w:ascii="Consolas" w:hAnsi="Consolas"/>
          <w:sz w:val="19"/>
          <w:szCs w:val="19"/>
        </w:rPr>
        <w:t>Livingston 2004</w:t>
      </w:r>
      <w:r>
        <w:rPr>
          <w:rFonts w:ascii="Consolas" w:hAnsi="Consolas"/>
          <w:sz w:val="19"/>
          <w:szCs w:val="19"/>
        </w:rPr>
        <w:t xml:space="preserve"> </w:t>
      </w:r>
      <w:r w:rsidRPr="00E368AD">
        <w:rPr>
          <w:rFonts w:ascii="Consolas" w:hAnsi="Consolas"/>
          <w:sz w:val="19"/>
          <w:szCs w:val="19"/>
        </w:rPr>
        <w:t>Rocket Couriers</w:t>
      </w:r>
    </w:p>
    <w:p w14:paraId="45595630"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4433JK</w:t>
      </w:r>
      <w:r>
        <w:rPr>
          <w:rFonts w:ascii="Consolas" w:hAnsi="Consolas"/>
          <w:sz w:val="19"/>
          <w:szCs w:val="19"/>
        </w:rPr>
        <w:t xml:space="preserve"> </w:t>
      </w:r>
      <w:r w:rsidRPr="00E368AD">
        <w:rPr>
          <w:rFonts w:ascii="Consolas" w:hAnsi="Consolas"/>
          <w:sz w:val="19"/>
          <w:szCs w:val="19"/>
        </w:rPr>
        <w:t>Livingston 2004</w:t>
      </w:r>
      <w:r>
        <w:rPr>
          <w:rFonts w:ascii="Consolas" w:hAnsi="Consolas"/>
          <w:sz w:val="19"/>
          <w:szCs w:val="19"/>
        </w:rPr>
        <w:t xml:space="preserve"> </w:t>
      </w:r>
      <w:r w:rsidRPr="00E368AD">
        <w:rPr>
          <w:rFonts w:ascii="Consolas" w:hAnsi="Consolas"/>
          <w:sz w:val="19"/>
          <w:szCs w:val="19"/>
        </w:rPr>
        <w:t>Rocket Couriers</w:t>
      </w:r>
    </w:p>
    <w:p w14:paraId="0F4C381F"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57463576</w:t>
      </w:r>
      <w:r>
        <w:rPr>
          <w:rFonts w:ascii="Consolas" w:hAnsi="Consolas"/>
          <w:sz w:val="19"/>
          <w:szCs w:val="19"/>
        </w:rPr>
        <w:t xml:space="preserve"> </w:t>
      </w:r>
      <w:r w:rsidRPr="00E368AD">
        <w:rPr>
          <w:rFonts w:ascii="Consolas" w:hAnsi="Consolas"/>
          <w:sz w:val="19"/>
          <w:szCs w:val="19"/>
        </w:rPr>
        <w:t>Brown</w:t>
      </w:r>
      <w:r>
        <w:rPr>
          <w:rFonts w:ascii="Consolas" w:hAnsi="Consolas"/>
          <w:sz w:val="19"/>
          <w:szCs w:val="19"/>
        </w:rPr>
        <w:t xml:space="preserve"> </w:t>
      </w:r>
      <w:r w:rsidRPr="00E368AD">
        <w:rPr>
          <w:rFonts w:ascii="Consolas" w:hAnsi="Consolas"/>
          <w:sz w:val="19"/>
          <w:szCs w:val="19"/>
        </w:rPr>
        <w:t>2004</w:t>
      </w:r>
      <w:r>
        <w:rPr>
          <w:rFonts w:ascii="Consolas" w:hAnsi="Consolas"/>
          <w:sz w:val="19"/>
          <w:szCs w:val="19"/>
        </w:rPr>
        <w:t xml:space="preserve"> </w:t>
      </w:r>
      <w:r w:rsidRPr="00E368AD">
        <w:rPr>
          <w:rFonts w:ascii="Consolas" w:hAnsi="Consolas"/>
          <w:sz w:val="19"/>
          <w:szCs w:val="19"/>
        </w:rPr>
        <w:t>Rocket Couriers</w:t>
      </w:r>
    </w:p>
    <w:p w14:paraId="7A11B814"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57463576</w:t>
      </w:r>
      <w:r>
        <w:rPr>
          <w:rFonts w:ascii="Consolas" w:hAnsi="Consolas"/>
          <w:sz w:val="19"/>
          <w:szCs w:val="19"/>
        </w:rPr>
        <w:t xml:space="preserve"> </w:t>
      </w:r>
      <w:r w:rsidRPr="00E368AD">
        <w:rPr>
          <w:rFonts w:ascii="Consolas" w:hAnsi="Consolas"/>
          <w:sz w:val="19"/>
          <w:szCs w:val="19"/>
        </w:rPr>
        <w:t>Brown</w:t>
      </w:r>
      <w:r>
        <w:rPr>
          <w:rFonts w:ascii="Consolas" w:hAnsi="Consolas"/>
          <w:sz w:val="19"/>
          <w:szCs w:val="19"/>
        </w:rPr>
        <w:t xml:space="preserve"> </w:t>
      </w:r>
      <w:r w:rsidRPr="00E368AD">
        <w:rPr>
          <w:rFonts w:ascii="Consolas" w:hAnsi="Consolas"/>
          <w:sz w:val="19"/>
          <w:szCs w:val="19"/>
        </w:rPr>
        <w:t>2004</w:t>
      </w:r>
      <w:r>
        <w:rPr>
          <w:rFonts w:ascii="Consolas" w:hAnsi="Consolas"/>
          <w:sz w:val="19"/>
          <w:szCs w:val="19"/>
        </w:rPr>
        <w:t xml:space="preserve"> </w:t>
      </w:r>
      <w:r w:rsidRPr="00E368AD">
        <w:rPr>
          <w:rFonts w:ascii="Consolas" w:hAnsi="Consolas"/>
          <w:sz w:val="19"/>
          <w:szCs w:val="19"/>
        </w:rPr>
        <w:t>Rocket Couriers</w:t>
      </w:r>
    </w:p>
    <w:p w14:paraId="14CFC7A9"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57463576</w:t>
      </w:r>
      <w:r>
        <w:rPr>
          <w:rFonts w:ascii="Consolas" w:hAnsi="Consolas"/>
          <w:sz w:val="19"/>
          <w:szCs w:val="19"/>
        </w:rPr>
        <w:t xml:space="preserve"> </w:t>
      </w:r>
      <w:r w:rsidRPr="00E368AD">
        <w:rPr>
          <w:rFonts w:ascii="Consolas" w:hAnsi="Consolas"/>
          <w:sz w:val="19"/>
          <w:szCs w:val="19"/>
        </w:rPr>
        <w:t>Brown</w:t>
      </w:r>
      <w:r>
        <w:rPr>
          <w:rFonts w:ascii="Consolas" w:hAnsi="Consolas"/>
          <w:sz w:val="19"/>
          <w:szCs w:val="19"/>
        </w:rPr>
        <w:t xml:space="preserve"> </w:t>
      </w:r>
      <w:r w:rsidRPr="00E368AD">
        <w:rPr>
          <w:rFonts w:ascii="Consolas" w:hAnsi="Consolas"/>
          <w:sz w:val="19"/>
          <w:szCs w:val="19"/>
        </w:rPr>
        <w:t>2004</w:t>
      </w:r>
      <w:r>
        <w:rPr>
          <w:rFonts w:ascii="Consolas" w:hAnsi="Consolas"/>
          <w:sz w:val="19"/>
          <w:szCs w:val="19"/>
        </w:rPr>
        <w:t xml:space="preserve"> </w:t>
      </w:r>
      <w:r w:rsidRPr="00E368AD">
        <w:rPr>
          <w:rFonts w:ascii="Consolas" w:hAnsi="Consolas"/>
          <w:sz w:val="19"/>
          <w:szCs w:val="19"/>
        </w:rPr>
        <w:t>Rocket Couriers</w:t>
      </w:r>
    </w:p>
    <w:p w14:paraId="022B638F"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2005</w:t>
      </w:r>
      <w:r>
        <w:rPr>
          <w:rFonts w:ascii="Consolas" w:hAnsi="Consolas"/>
          <w:color w:val="00B050"/>
          <w:sz w:val="19"/>
          <w:szCs w:val="19"/>
        </w:rPr>
        <w:t xml:space="preserve"> </w:t>
      </w:r>
      <w:r w:rsidRPr="003062A5">
        <w:rPr>
          <w:rFonts w:ascii="Consolas" w:hAnsi="Consolas"/>
          <w:color w:val="00B050"/>
          <w:sz w:val="19"/>
          <w:szCs w:val="19"/>
        </w:rPr>
        <w:t>NULL</w:t>
      </w:r>
    </w:p>
    <w:p w14:paraId="55970B29"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2006</w:t>
      </w:r>
      <w:r>
        <w:rPr>
          <w:rFonts w:ascii="Consolas" w:hAnsi="Consolas"/>
          <w:color w:val="00B050"/>
          <w:sz w:val="19"/>
          <w:szCs w:val="19"/>
        </w:rPr>
        <w:t xml:space="preserve"> </w:t>
      </w:r>
      <w:r w:rsidRPr="003062A5">
        <w:rPr>
          <w:rFonts w:ascii="Consolas" w:hAnsi="Consolas"/>
          <w:color w:val="00B050"/>
          <w:sz w:val="19"/>
          <w:szCs w:val="19"/>
        </w:rPr>
        <w:t>NULL</w:t>
      </w:r>
    </w:p>
    <w:p w14:paraId="1E94162A"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3001</w:t>
      </w:r>
      <w:r>
        <w:rPr>
          <w:rFonts w:ascii="Consolas" w:hAnsi="Consolas"/>
          <w:color w:val="00B050"/>
          <w:sz w:val="19"/>
          <w:szCs w:val="19"/>
        </w:rPr>
        <w:t xml:space="preserve"> </w:t>
      </w:r>
      <w:r w:rsidRPr="003062A5">
        <w:rPr>
          <w:rFonts w:ascii="Consolas" w:hAnsi="Consolas"/>
          <w:color w:val="00B050"/>
          <w:sz w:val="19"/>
          <w:szCs w:val="19"/>
        </w:rPr>
        <w:t>NULL</w:t>
      </w:r>
    </w:p>
    <w:p w14:paraId="322313D0"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3002</w:t>
      </w:r>
      <w:r>
        <w:rPr>
          <w:rFonts w:ascii="Consolas" w:hAnsi="Consolas"/>
          <w:color w:val="00B050"/>
          <w:sz w:val="19"/>
          <w:szCs w:val="19"/>
        </w:rPr>
        <w:t xml:space="preserve"> </w:t>
      </w:r>
      <w:r w:rsidRPr="003062A5">
        <w:rPr>
          <w:rFonts w:ascii="Consolas" w:hAnsi="Consolas"/>
          <w:color w:val="00B050"/>
          <w:sz w:val="19"/>
          <w:szCs w:val="19"/>
        </w:rPr>
        <w:t>NULL</w:t>
      </w:r>
    </w:p>
    <w:p w14:paraId="06BBE224"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2765GF</w:t>
      </w:r>
      <w:r>
        <w:rPr>
          <w:rFonts w:ascii="Consolas" w:hAnsi="Consolas"/>
          <w:sz w:val="19"/>
          <w:szCs w:val="19"/>
        </w:rPr>
        <w:t xml:space="preserve"> </w:t>
      </w:r>
      <w:r w:rsidRPr="00E368AD">
        <w:rPr>
          <w:rFonts w:ascii="Consolas" w:hAnsi="Consolas"/>
          <w:sz w:val="19"/>
          <w:szCs w:val="19"/>
        </w:rPr>
        <w:t>Smith</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Lockwood Couriers &amp; Taxi Trucks</w:t>
      </w:r>
    </w:p>
    <w:p w14:paraId="70DF2ECE"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2765GF</w:t>
      </w:r>
      <w:r>
        <w:rPr>
          <w:rFonts w:ascii="Consolas" w:hAnsi="Consolas"/>
          <w:sz w:val="19"/>
          <w:szCs w:val="19"/>
        </w:rPr>
        <w:t xml:space="preserve"> </w:t>
      </w:r>
      <w:r w:rsidRPr="00E368AD">
        <w:rPr>
          <w:rFonts w:ascii="Consolas" w:hAnsi="Consolas"/>
          <w:sz w:val="19"/>
          <w:szCs w:val="19"/>
        </w:rPr>
        <w:t>Smith</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Rocket Couriers</w:t>
      </w:r>
    </w:p>
    <w:p w14:paraId="3D1389B9"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3173BC</w:t>
      </w:r>
      <w:r>
        <w:rPr>
          <w:rFonts w:ascii="Consolas" w:hAnsi="Consolas"/>
          <w:sz w:val="19"/>
          <w:szCs w:val="19"/>
        </w:rPr>
        <w:t xml:space="preserve"> </w:t>
      </w:r>
      <w:r w:rsidRPr="00E368AD">
        <w:rPr>
          <w:rFonts w:ascii="Consolas" w:hAnsi="Consolas"/>
          <w:sz w:val="19"/>
          <w:szCs w:val="19"/>
        </w:rPr>
        <w:t>Dilberry</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Lockwood Couriers &amp; Taxi Trucks</w:t>
      </w:r>
    </w:p>
    <w:p w14:paraId="319765D6"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3173BC</w:t>
      </w:r>
      <w:r>
        <w:rPr>
          <w:rFonts w:ascii="Consolas" w:hAnsi="Consolas"/>
          <w:sz w:val="19"/>
          <w:szCs w:val="19"/>
        </w:rPr>
        <w:t xml:space="preserve"> </w:t>
      </w:r>
      <w:r w:rsidRPr="00E368AD">
        <w:rPr>
          <w:rFonts w:ascii="Consolas" w:hAnsi="Consolas"/>
          <w:sz w:val="19"/>
          <w:szCs w:val="19"/>
        </w:rPr>
        <w:t>Dilberry</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Rocket Couriers</w:t>
      </w:r>
    </w:p>
    <w:p w14:paraId="182A7E3D"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43567482</w:t>
      </w:r>
      <w:r>
        <w:rPr>
          <w:rFonts w:ascii="Consolas" w:hAnsi="Consolas"/>
          <w:sz w:val="19"/>
          <w:szCs w:val="19"/>
        </w:rPr>
        <w:t xml:space="preserve"> </w:t>
      </w:r>
      <w:r w:rsidRPr="00E368AD">
        <w:rPr>
          <w:rFonts w:ascii="Consolas" w:hAnsi="Consolas"/>
          <w:sz w:val="19"/>
          <w:szCs w:val="19"/>
        </w:rPr>
        <w:t>Johansen</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Lockwood Couriers &amp; Taxi Trucks</w:t>
      </w:r>
    </w:p>
    <w:p w14:paraId="3139A62E"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43567482</w:t>
      </w:r>
      <w:r>
        <w:rPr>
          <w:rFonts w:ascii="Consolas" w:hAnsi="Consolas"/>
          <w:sz w:val="19"/>
          <w:szCs w:val="19"/>
        </w:rPr>
        <w:t xml:space="preserve"> </w:t>
      </w:r>
      <w:r w:rsidRPr="00E368AD">
        <w:rPr>
          <w:rFonts w:ascii="Consolas" w:hAnsi="Consolas"/>
          <w:sz w:val="19"/>
          <w:szCs w:val="19"/>
        </w:rPr>
        <w:t>Johansen</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Rocket Couriers</w:t>
      </w:r>
    </w:p>
    <w:p w14:paraId="0BA8F926"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7465SW</w:t>
      </w:r>
      <w:r>
        <w:rPr>
          <w:rFonts w:ascii="Consolas" w:hAnsi="Consolas"/>
          <w:sz w:val="19"/>
          <w:szCs w:val="19"/>
        </w:rPr>
        <w:t xml:space="preserve"> </w:t>
      </w:r>
      <w:r w:rsidRPr="00E368AD">
        <w:rPr>
          <w:rFonts w:ascii="Consolas" w:hAnsi="Consolas"/>
          <w:sz w:val="19"/>
          <w:szCs w:val="19"/>
        </w:rPr>
        <w:t>Anderton</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Lockwood Couriers &amp; Taxi Trucks</w:t>
      </w:r>
    </w:p>
    <w:p w14:paraId="6C6AD063"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7465SW</w:t>
      </w:r>
      <w:r>
        <w:rPr>
          <w:rFonts w:ascii="Consolas" w:hAnsi="Consolas"/>
          <w:sz w:val="19"/>
          <w:szCs w:val="19"/>
        </w:rPr>
        <w:t xml:space="preserve"> </w:t>
      </w:r>
      <w:r w:rsidRPr="00E368AD">
        <w:rPr>
          <w:rFonts w:ascii="Consolas" w:hAnsi="Consolas"/>
          <w:sz w:val="19"/>
          <w:szCs w:val="19"/>
        </w:rPr>
        <w:t>Anderton</w:t>
      </w:r>
      <w:r>
        <w:rPr>
          <w:rFonts w:ascii="Consolas" w:hAnsi="Consolas"/>
          <w:sz w:val="19"/>
          <w:szCs w:val="19"/>
        </w:rPr>
        <w:t xml:space="preserve"> </w:t>
      </w:r>
      <w:r w:rsidRPr="00E368AD">
        <w:rPr>
          <w:rFonts w:ascii="Consolas" w:hAnsi="Consolas"/>
          <w:sz w:val="19"/>
          <w:szCs w:val="19"/>
        </w:rPr>
        <w:t>3003</w:t>
      </w:r>
      <w:r>
        <w:rPr>
          <w:rFonts w:ascii="Consolas" w:hAnsi="Consolas"/>
          <w:sz w:val="19"/>
          <w:szCs w:val="19"/>
        </w:rPr>
        <w:t xml:space="preserve"> </w:t>
      </w:r>
      <w:r w:rsidRPr="00E368AD">
        <w:rPr>
          <w:rFonts w:ascii="Consolas" w:hAnsi="Consolas"/>
          <w:sz w:val="19"/>
          <w:szCs w:val="19"/>
        </w:rPr>
        <w:t>Rocket Couriers</w:t>
      </w:r>
    </w:p>
    <w:p w14:paraId="58C95EE6"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4433JK</w:t>
      </w:r>
      <w:r>
        <w:rPr>
          <w:rFonts w:ascii="Consolas" w:hAnsi="Consolas"/>
          <w:sz w:val="19"/>
          <w:szCs w:val="19"/>
        </w:rPr>
        <w:t xml:space="preserve"> </w:t>
      </w:r>
      <w:r w:rsidRPr="00E368AD">
        <w:rPr>
          <w:rFonts w:ascii="Consolas" w:hAnsi="Consolas"/>
          <w:sz w:val="19"/>
          <w:szCs w:val="19"/>
        </w:rPr>
        <w:t>Livingston 8001</w:t>
      </w:r>
      <w:r>
        <w:rPr>
          <w:rFonts w:ascii="Consolas" w:hAnsi="Consolas"/>
          <w:sz w:val="19"/>
          <w:szCs w:val="19"/>
        </w:rPr>
        <w:t xml:space="preserve"> </w:t>
      </w:r>
      <w:r w:rsidRPr="00E368AD">
        <w:rPr>
          <w:rFonts w:ascii="Consolas" w:hAnsi="Consolas"/>
          <w:sz w:val="19"/>
          <w:szCs w:val="19"/>
        </w:rPr>
        <w:t>Rocket Couriers</w:t>
      </w:r>
    </w:p>
    <w:p w14:paraId="404A7DFD"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4433JK</w:t>
      </w:r>
      <w:r>
        <w:rPr>
          <w:rFonts w:ascii="Consolas" w:hAnsi="Consolas"/>
          <w:sz w:val="19"/>
          <w:szCs w:val="19"/>
        </w:rPr>
        <w:t xml:space="preserve"> </w:t>
      </w:r>
      <w:r w:rsidRPr="00E368AD">
        <w:rPr>
          <w:rFonts w:ascii="Consolas" w:hAnsi="Consolas"/>
          <w:sz w:val="19"/>
          <w:szCs w:val="19"/>
        </w:rPr>
        <w:t>Livingston 8001</w:t>
      </w:r>
      <w:r>
        <w:rPr>
          <w:rFonts w:ascii="Consolas" w:hAnsi="Consolas"/>
          <w:sz w:val="19"/>
          <w:szCs w:val="19"/>
        </w:rPr>
        <w:t xml:space="preserve"> </w:t>
      </w:r>
      <w:r w:rsidRPr="00E368AD">
        <w:rPr>
          <w:rFonts w:ascii="Consolas" w:hAnsi="Consolas"/>
          <w:sz w:val="19"/>
          <w:szCs w:val="19"/>
        </w:rPr>
        <w:t>Rocket Couriers</w:t>
      </w:r>
    </w:p>
    <w:p w14:paraId="04D023FD"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8002</w:t>
      </w:r>
      <w:r>
        <w:rPr>
          <w:rFonts w:ascii="Consolas" w:hAnsi="Consolas"/>
          <w:color w:val="00B050"/>
          <w:sz w:val="19"/>
          <w:szCs w:val="19"/>
        </w:rPr>
        <w:t xml:space="preserve"> </w:t>
      </w:r>
      <w:r w:rsidRPr="003062A5">
        <w:rPr>
          <w:rFonts w:ascii="Consolas" w:hAnsi="Consolas"/>
          <w:color w:val="00B050"/>
          <w:sz w:val="19"/>
          <w:szCs w:val="19"/>
        </w:rPr>
        <w:t>NULL</w:t>
      </w:r>
    </w:p>
    <w:p w14:paraId="4001428E" w14:textId="77777777" w:rsidR="00436861" w:rsidRPr="003062A5" w:rsidRDefault="00436861" w:rsidP="00436861">
      <w:pPr>
        <w:pStyle w:val="InputBoxLarge"/>
        <w:framePr w:wrap="around"/>
        <w:spacing w:after="0" w:line="240" w:lineRule="auto"/>
        <w:rPr>
          <w:rFonts w:ascii="Consolas" w:hAnsi="Consolas"/>
          <w:color w:val="00B050"/>
          <w:sz w:val="19"/>
          <w:szCs w:val="19"/>
        </w:rPr>
      </w:pP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NULL</w:t>
      </w:r>
      <w:r>
        <w:rPr>
          <w:rFonts w:ascii="Consolas" w:hAnsi="Consolas"/>
          <w:color w:val="00B050"/>
          <w:sz w:val="19"/>
          <w:szCs w:val="19"/>
        </w:rPr>
        <w:t xml:space="preserve"> </w:t>
      </w:r>
      <w:r w:rsidRPr="003062A5">
        <w:rPr>
          <w:rFonts w:ascii="Consolas" w:hAnsi="Consolas"/>
          <w:color w:val="00B050"/>
          <w:sz w:val="19"/>
          <w:szCs w:val="19"/>
        </w:rPr>
        <w:t>8003</w:t>
      </w:r>
      <w:r>
        <w:rPr>
          <w:rFonts w:ascii="Consolas" w:hAnsi="Consolas"/>
          <w:color w:val="00B050"/>
          <w:sz w:val="19"/>
          <w:szCs w:val="19"/>
        </w:rPr>
        <w:t xml:space="preserve"> </w:t>
      </w:r>
      <w:r w:rsidRPr="003062A5">
        <w:rPr>
          <w:rFonts w:ascii="Consolas" w:hAnsi="Consolas"/>
          <w:color w:val="00B050"/>
          <w:sz w:val="19"/>
          <w:szCs w:val="19"/>
        </w:rPr>
        <w:t>NULL</w:t>
      </w:r>
    </w:p>
    <w:p w14:paraId="0B630A6B"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1593PD</w:t>
      </w:r>
      <w:r>
        <w:rPr>
          <w:rFonts w:ascii="Consolas" w:hAnsi="Consolas"/>
          <w:sz w:val="19"/>
          <w:szCs w:val="19"/>
        </w:rPr>
        <w:t xml:space="preserve"> </w:t>
      </w:r>
      <w:r w:rsidRPr="00E368AD">
        <w:rPr>
          <w:rFonts w:ascii="Consolas" w:hAnsi="Consolas"/>
          <w:sz w:val="19"/>
          <w:szCs w:val="19"/>
        </w:rPr>
        <w:t>White</w:t>
      </w:r>
      <w:r>
        <w:rPr>
          <w:rFonts w:ascii="Consolas" w:hAnsi="Consolas"/>
          <w:sz w:val="19"/>
          <w:szCs w:val="19"/>
        </w:rPr>
        <w:t xml:space="preserve"> </w:t>
      </w:r>
      <w:r w:rsidRPr="00E368AD">
        <w:rPr>
          <w:rFonts w:ascii="Consolas" w:hAnsi="Consolas"/>
          <w:sz w:val="19"/>
          <w:szCs w:val="19"/>
        </w:rPr>
        <w:t>12001</w:t>
      </w:r>
      <w:r>
        <w:rPr>
          <w:rFonts w:ascii="Consolas" w:hAnsi="Consolas"/>
          <w:sz w:val="19"/>
          <w:szCs w:val="19"/>
        </w:rPr>
        <w:t xml:space="preserve"> </w:t>
      </w:r>
      <w:r w:rsidRPr="00E368AD">
        <w:rPr>
          <w:rFonts w:ascii="Consolas" w:hAnsi="Consolas"/>
          <w:sz w:val="19"/>
          <w:szCs w:val="19"/>
        </w:rPr>
        <w:t>Bestever Transport</w:t>
      </w:r>
    </w:p>
    <w:p w14:paraId="719373A0"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57463289</w:t>
      </w:r>
      <w:r>
        <w:rPr>
          <w:rFonts w:ascii="Consolas" w:hAnsi="Consolas"/>
          <w:sz w:val="19"/>
          <w:szCs w:val="19"/>
        </w:rPr>
        <w:t xml:space="preserve"> </w:t>
      </w:r>
      <w:r w:rsidRPr="00E368AD">
        <w:rPr>
          <w:rFonts w:ascii="Consolas" w:hAnsi="Consolas"/>
          <w:sz w:val="19"/>
          <w:szCs w:val="19"/>
        </w:rPr>
        <w:t>Hashemi</w:t>
      </w:r>
      <w:r>
        <w:rPr>
          <w:rFonts w:ascii="Consolas" w:hAnsi="Consolas"/>
          <w:sz w:val="19"/>
          <w:szCs w:val="19"/>
        </w:rPr>
        <w:t xml:space="preserve"> </w:t>
      </w:r>
      <w:r w:rsidRPr="00E368AD">
        <w:rPr>
          <w:rFonts w:ascii="Consolas" w:hAnsi="Consolas"/>
          <w:sz w:val="19"/>
          <w:szCs w:val="19"/>
        </w:rPr>
        <w:t>12001</w:t>
      </w:r>
      <w:r>
        <w:rPr>
          <w:rFonts w:ascii="Consolas" w:hAnsi="Consolas"/>
          <w:sz w:val="19"/>
          <w:szCs w:val="19"/>
        </w:rPr>
        <w:t xml:space="preserve"> </w:t>
      </w:r>
      <w:r w:rsidRPr="00E368AD">
        <w:rPr>
          <w:rFonts w:ascii="Consolas" w:hAnsi="Consolas"/>
          <w:sz w:val="19"/>
          <w:szCs w:val="19"/>
        </w:rPr>
        <w:t>Bestever Transport</w:t>
      </w:r>
    </w:p>
    <w:p w14:paraId="40C7A947"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75849857</w:t>
      </w:r>
      <w:r>
        <w:rPr>
          <w:rFonts w:ascii="Consolas" w:hAnsi="Consolas"/>
          <w:sz w:val="19"/>
          <w:szCs w:val="19"/>
        </w:rPr>
        <w:t xml:space="preserve"> </w:t>
      </w:r>
      <w:r w:rsidRPr="00E368AD">
        <w:rPr>
          <w:rFonts w:ascii="Consolas" w:hAnsi="Consolas"/>
          <w:sz w:val="19"/>
          <w:szCs w:val="19"/>
        </w:rPr>
        <w:t>Branson</w:t>
      </w:r>
      <w:r>
        <w:rPr>
          <w:rFonts w:ascii="Consolas" w:hAnsi="Consolas"/>
          <w:sz w:val="19"/>
          <w:szCs w:val="19"/>
        </w:rPr>
        <w:t xml:space="preserve"> </w:t>
      </w:r>
      <w:r w:rsidRPr="00E368AD">
        <w:rPr>
          <w:rFonts w:ascii="Consolas" w:hAnsi="Consolas"/>
          <w:sz w:val="19"/>
          <w:szCs w:val="19"/>
        </w:rPr>
        <w:t>12001</w:t>
      </w:r>
      <w:r>
        <w:rPr>
          <w:rFonts w:ascii="Consolas" w:hAnsi="Consolas"/>
          <w:sz w:val="19"/>
          <w:szCs w:val="19"/>
        </w:rPr>
        <w:t xml:space="preserve"> </w:t>
      </w:r>
      <w:r w:rsidRPr="00E368AD">
        <w:rPr>
          <w:rFonts w:ascii="Consolas" w:hAnsi="Consolas"/>
          <w:sz w:val="19"/>
          <w:szCs w:val="19"/>
        </w:rPr>
        <w:t>Bestever Transport</w:t>
      </w:r>
    </w:p>
    <w:p w14:paraId="46B5CEDA"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1593PD</w:t>
      </w:r>
      <w:r>
        <w:rPr>
          <w:rFonts w:ascii="Consolas" w:hAnsi="Consolas"/>
          <w:sz w:val="19"/>
          <w:szCs w:val="19"/>
        </w:rPr>
        <w:t xml:space="preserve"> </w:t>
      </w:r>
      <w:r w:rsidRPr="00E368AD">
        <w:rPr>
          <w:rFonts w:ascii="Consolas" w:hAnsi="Consolas"/>
          <w:sz w:val="19"/>
          <w:szCs w:val="19"/>
        </w:rPr>
        <w:t>White</w:t>
      </w:r>
      <w:r>
        <w:rPr>
          <w:rFonts w:ascii="Consolas" w:hAnsi="Consolas"/>
          <w:sz w:val="19"/>
          <w:szCs w:val="19"/>
        </w:rPr>
        <w:t xml:space="preserve"> </w:t>
      </w:r>
      <w:r w:rsidRPr="00E368AD">
        <w:rPr>
          <w:rFonts w:ascii="Consolas" w:hAnsi="Consolas"/>
          <w:sz w:val="19"/>
          <w:szCs w:val="19"/>
        </w:rPr>
        <w:t>12002</w:t>
      </w:r>
      <w:r>
        <w:rPr>
          <w:rFonts w:ascii="Consolas" w:hAnsi="Consolas"/>
          <w:sz w:val="19"/>
          <w:szCs w:val="19"/>
        </w:rPr>
        <w:t xml:space="preserve"> </w:t>
      </w:r>
      <w:r w:rsidRPr="00E368AD">
        <w:rPr>
          <w:rFonts w:ascii="Consolas" w:hAnsi="Consolas"/>
          <w:sz w:val="19"/>
          <w:szCs w:val="19"/>
        </w:rPr>
        <w:t>Bestever Transport</w:t>
      </w:r>
    </w:p>
    <w:p w14:paraId="47CD54AA"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28476653</w:t>
      </w:r>
      <w:r>
        <w:rPr>
          <w:rFonts w:ascii="Consolas" w:hAnsi="Consolas"/>
          <w:sz w:val="19"/>
          <w:szCs w:val="19"/>
        </w:rPr>
        <w:t xml:space="preserve"> </w:t>
      </w:r>
      <w:r w:rsidRPr="00E368AD">
        <w:rPr>
          <w:rFonts w:ascii="Consolas" w:hAnsi="Consolas"/>
          <w:sz w:val="19"/>
          <w:szCs w:val="19"/>
        </w:rPr>
        <w:t>Shoiwheng</w:t>
      </w:r>
      <w:r>
        <w:rPr>
          <w:rFonts w:ascii="Consolas" w:hAnsi="Consolas"/>
          <w:sz w:val="19"/>
          <w:szCs w:val="19"/>
        </w:rPr>
        <w:t xml:space="preserve"> </w:t>
      </w:r>
      <w:r w:rsidRPr="00E368AD">
        <w:rPr>
          <w:rFonts w:ascii="Consolas" w:hAnsi="Consolas"/>
          <w:sz w:val="19"/>
          <w:szCs w:val="19"/>
        </w:rPr>
        <w:t>12003</w:t>
      </w:r>
      <w:r>
        <w:rPr>
          <w:rFonts w:ascii="Consolas" w:hAnsi="Consolas"/>
          <w:sz w:val="19"/>
          <w:szCs w:val="19"/>
        </w:rPr>
        <w:t xml:space="preserve"> </w:t>
      </w:r>
      <w:r w:rsidRPr="00E368AD">
        <w:rPr>
          <w:rFonts w:ascii="Consolas" w:hAnsi="Consolas"/>
          <w:sz w:val="19"/>
          <w:szCs w:val="19"/>
        </w:rPr>
        <w:t>Bestever Transport</w:t>
      </w:r>
    </w:p>
    <w:p w14:paraId="2B35E4F0" w14:textId="77777777" w:rsidR="00436861" w:rsidRPr="00E368AD" w:rsidRDefault="00436861" w:rsidP="00436861">
      <w:pPr>
        <w:pStyle w:val="InputBoxLarge"/>
        <w:framePr w:wrap="around"/>
        <w:spacing w:after="0" w:line="240" w:lineRule="auto"/>
        <w:rPr>
          <w:rFonts w:ascii="Consolas" w:hAnsi="Consolas"/>
          <w:sz w:val="19"/>
          <w:szCs w:val="19"/>
        </w:rPr>
      </w:pPr>
      <w:r w:rsidRPr="00E368AD">
        <w:rPr>
          <w:rFonts w:ascii="Consolas" w:hAnsi="Consolas"/>
          <w:sz w:val="19"/>
          <w:szCs w:val="19"/>
        </w:rPr>
        <w:t>75849857</w:t>
      </w:r>
      <w:r>
        <w:rPr>
          <w:rFonts w:ascii="Consolas" w:hAnsi="Consolas"/>
          <w:sz w:val="19"/>
          <w:szCs w:val="19"/>
        </w:rPr>
        <w:t xml:space="preserve"> </w:t>
      </w:r>
      <w:r w:rsidRPr="00E368AD">
        <w:rPr>
          <w:rFonts w:ascii="Consolas" w:hAnsi="Consolas"/>
          <w:sz w:val="19"/>
          <w:szCs w:val="19"/>
        </w:rPr>
        <w:t>Branson</w:t>
      </w:r>
      <w:r>
        <w:rPr>
          <w:rFonts w:ascii="Consolas" w:hAnsi="Consolas"/>
          <w:sz w:val="19"/>
          <w:szCs w:val="19"/>
        </w:rPr>
        <w:t xml:space="preserve"> </w:t>
      </w:r>
      <w:r w:rsidRPr="00E368AD">
        <w:rPr>
          <w:rFonts w:ascii="Consolas" w:hAnsi="Consolas"/>
          <w:sz w:val="19"/>
          <w:szCs w:val="19"/>
        </w:rPr>
        <w:t>12003</w:t>
      </w:r>
      <w:r>
        <w:rPr>
          <w:rFonts w:ascii="Consolas" w:hAnsi="Consolas"/>
          <w:sz w:val="19"/>
          <w:szCs w:val="19"/>
        </w:rPr>
        <w:t xml:space="preserve"> </w:t>
      </w:r>
      <w:r w:rsidRPr="00E368AD">
        <w:rPr>
          <w:rFonts w:ascii="Consolas" w:hAnsi="Consolas"/>
          <w:sz w:val="19"/>
          <w:szCs w:val="19"/>
        </w:rPr>
        <w:t>Bestever Transport</w:t>
      </w:r>
    </w:p>
    <w:p w14:paraId="4D9C833C" w14:textId="77777777" w:rsidR="00436861" w:rsidRPr="00E6787D" w:rsidRDefault="00436861" w:rsidP="00436861">
      <w:pPr>
        <w:pStyle w:val="InputBoxLarge"/>
        <w:framePr w:wrap="around"/>
        <w:spacing w:after="0" w:line="240" w:lineRule="auto"/>
      </w:pPr>
      <w:r w:rsidRPr="00E368AD">
        <w:rPr>
          <w:rFonts w:ascii="Consolas" w:hAnsi="Consolas"/>
          <w:sz w:val="19"/>
          <w:szCs w:val="19"/>
        </w:rPr>
        <w:t>84756748</w:t>
      </w:r>
      <w:r>
        <w:rPr>
          <w:rFonts w:ascii="Consolas" w:hAnsi="Consolas"/>
          <w:sz w:val="19"/>
          <w:szCs w:val="19"/>
        </w:rPr>
        <w:t xml:space="preserve"> </w:t>
      </w:r>
      <w:r w:rsidRPr="00E368AD">
        <w:rPr>
          <w:rFonts w:ascii="Consolas" w:hAnsi="Consolas"/>
          <w:sz w:val="19"/>
          <w:szCs w:val="19"/>
        </w:rPr>
        <w:t>Davidson</w:t>
      </w:r>
      <w:r>
        <w:rPr>
          <w:rFonts w:ascii="Consolas" w:hAnsi="Consolas"/>
          <w:sz w:val="19"/>
          <w:szCs w:val="19"/>
        </w:rPr>
        <w:t xml:space="preserve"> </w:t>
      </w:r>
      <w:r w:rsidRPr="00E368AD">
        <w:rPr>
          <w:rFonts w:ascii="Consolas" w:hAnsi="Consolas"/>
          <w:sz w:val="19"/>
          <w:szCs w:val="19"/>
        </w:rPr>
        <w:t>12003</w:t>
      </w:r>
      <w:r>
        <w:rPr>
          <w:rFonts w:ascii="Consolas" w:hAnsi="Consolas"/>
          <w:sz w:val="19"/>
          <w:szCs w:val="19"/>
        </w:rPr>
        <w:t xml:space="preserve"> </w:t>
      </w:r>
      <w:r w:rsidRPr="00E368AD">
        <w:rPr>
          <w:rFonts w:ascii="Consolas" w:hAnsi="Consolas"/>
          <w:sz w:val="19"/>
          <w:szCs w:val="19"/>
        </w:rPr>
        <w:t>Bestever Transport</w:t>
      </w:r>
    </w:p>
    <w:p w14:paraId="0863698B" w14:textId="77777777" w:rsidR="00436861" w:rsidRDefault="00436861" w:rsidP="00436861">
      <w:pPr>
        <w:keepLines w:val="0"/>
        <w:spacing w:before="0"/>
      </w:pPr>
      <w:r>
        <w:t>Note that, coincidentally, the vehicle types for which there are no drivers are also the same types that are not owned by any of the companies.</w:t>
      </w:r>
    </w:p>
    <w:p w14:paraId="68D4BDAE" w14:textId="77777777" w:rsidR="00436861" w:rsidRDefault="00436861" w:rsidP="00436861">
      <w:pPr>
        <w:keepLines w:val="0"/>
        <w:spacing w:before="0"/>
      </w:pPr>
      <w:r>
        <w:lastRenderedPageBreak/>
        <w:t xml:space="preserve">In the previous query, </w:t>
      </w:r>
      <w:r>
        <w:rPr>
          <w:b/>
          <w:i/>
        </w:rPr>
        <w:t>ALL</w:t>
      </w:r>
      <w:r>
        <w:t xml:space="preserve"> the records from the VEHICLE_TYPE table are returned using a LEFT OUTER JOIN to the ACCREDITATION table. Then </w:t>
      </w:r>
      <w:r>
        <w:rPr>
          <w:b/>
          <w:i/>
        </w:rPr>
        <w:t>ALL</w:t>
      </w:r>
      <w:r>
        <w:t xml:space="preserve"> results of this combination are returned using a LEFT OUTER JOIN to the DRIVER table. Then a FULL OUTER JOIN is used to maintain in the listing </w:t>
      </w:r>
      <w:r>
        <w:rPr>
          <w:b/>
          <w:i/>
        </w:rPr>
        <w:t>ALL</w:t>
      </w:r>
      <w:r>
        <w:t xml:space="preserve"> vehicle types and </w:t>
      </w:r>
      <w:r>
        <w:rPr>
          <w:b/>
          <w:i/>
        </w:rPr>
        <w:t>ALL</w:t>
      </w:r>
      <w:r>
        <w:t xml:space="preserve"> vehicles. Finally </w:t>
      </w:r>
      <w:r>
        <w:rPr>
          <w:b/>
          <w:i/>
        </w:rPr>
        <w:t xml:space="preserve">ALL </w:t>
      </w:r>
      <w:r>
        <w:t>the results of this combination are joined to the COURIER_COMPANY table using a LEFT OUTER JOIN.</w:t>
      </w:r>
    </w:p>
    <w:p w14:paraId="447DA14A" w14:textId="77777777" w:rsidR="00436861" w:rsidRDefault="00436861" w:rsidP="00436861">
      <w:pPr>
        <w:keepLines w:val="0"/>
        <w:spacing w:before="0"/>
      </w:pPr>
      <w:r>
        <w:t>So the vehicle types coloured green in the above query are those for which there are no accredited drivers and, coincidentally, none of the companies own those types of vehicles.</w:t>
      </w:r>
    </w:p>
    <w:p w14:paraId="22A16EFF" w14:textId="77777777" w:rsidR="00436861" w:rsidRDefault="00436861" w:rsidP="00CD18B4">
      <w:pPr>
        <w:pStyle w:val="Heading3"/>
      </w:pPr>
      <w:r>
        <w:t>CROSS JOIN</w:t>
      </w:r>
    </w:p>
    <w:p w14:paraId="262C01AF" w14:textId="77777777" w:rsidR="00436861" w:rsidRDefault="00436861" w:rsidP="00436861">
      <w:pPr>
        <w:keepLines w:val="0"/>
        <w:spacing w:before="0"/>
      </w:pPr>
      <w:r>
        <w:t>As mentioned earlier, a CROSS JOIN returns the Cartesian product of the two tables being joined. Each record from the left table will be matched to each of the records in the right table. So if table T1 has the values 1, 2, and 3 in it and table T2 has the values A, B and C in it, the Cartesian product would be all combinations of 1, 2, 3 and A, B, C. as indicated below:</w:t>
      </w:r>
    </w:p>
    <w:tbl>
      <w:tblPr>
        <w:tblStyle w:val="TableGrid"/>
        <w:tblW w:w="0" w:type="auto"/>
        <w:tblLook w:val="04A0" w:firstRow="1" w:lastRow="0" w:firstColumn="1" w:lastColumn="0" w:noHBand="0" w:noVBand="1"/>
      </w:tblPr>
      <w:tblGrid>
        <w:gridCol w:w="846"/>
        <w:gridCol w:w="283"/>
        <w:gridCol w:w="851"/>
        <w:gridCol w:w="1984"/>
        <w:gridCol w:w="851"/>
        <w:gridCol w:w="850"/>
      </w:tblGrid>
      <w:tr w:rsidR="00436861" w:rsidRPr="00D42DC9" w14:paraId="51F57E05" w14:textId="77777777" w:rsidTr="002A4085">
        <w:trPr>
          <w:cnfStyle w:val="100000000000" w:firstRow="1" w:lastRow="0" w:firstColumn="0" w:lastColumn="0" w:oddVBand="0" w:evenVBand="0" w:oddHBand="0" w:evenHBand="0" w:firstRowFirstColumn="0" w:firstRowLastColumn="0" w:lastRowFirstColumn="0" w:lastRowLastColumn="0"/>
          <w:trHeight w:val="518"/>
        </w:trPr>
        <w:tc>
          <w:tcPr>
            <w:tcW w:w="198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495046" w14:textId="77777777" w:rsidR="00436861" w:rsidRPr="00D42DC9" w:rsidRDefault="00436861" w:rsidP="002A4085">
            <w:pPr>
              <w:keepLines w:val="0"/>
              <w:spacing w:before="0"/>
              <w:jc w:val="center"/>
              <w:rPr>
                <w:color w:val="auto"/>
              </w:rPr>
            </w:pPr>
            <w:r>
              <w:rPr>
                <w:color w:val="auto"/>
              </w:rPr>
              <w:t>Tables</w:t>
            </w:r>
          </w:p>
        </w:tc>
        <w:tc>
          <w:tcPr>
            <w:tcW w:w="1984" w:type="dxa"/>
            <w:tcBorders>
              <w:top w:val="nil"/>
              <w:left w:val="single" w:sz="4" w:space="0" w:color="auto"/>
              <w:bottom w:val="nil"/>
              <w:right w:val="nil"/>
            </w:tcBorders>
            <w:shd w:val="clear" w:color="auto" w:fill="auto"/>
          </w:tcPr>
          <w:p w14:paraId="74993BA8" w14:textId="77777777" w:rsidR="00436861" w:rsidRPr="00D42DC9" w:rsidRDefault="00436861" w:rsidP="002A4085">
            <w:pPr>
              <w:keepLines w:val="0"/>
              <w:spacing w:before="0"/>
              <w:rPr>
                <w:color w:val="auto"/>
              </w:rPr>
            </w:pPr>
          </w:p>
        </w:tc>
        <w:tc>
          <w:tcPr>
            <w:tcW w:w="851" w:type="dxa"/>
            <w:tcBorders>
              <w:top w:val="nil"/>
              <w:left w:val="nil"/>
              <w:bottom w:val="nil"/>
              <w:right w:val="nil"/>
            </w:tcBorders>
            <w:shd w:val="clear" w:color="auto" w:fill="auto"/>
          </w:tcPr>
          <w:p w14:paraId="35929F02" w14:textId="77777777" w:rsidR="00436861" w:rsidRPr="00D42DC9" w:rsidRDefault="00436861" w:rsidP="002A4085">
            <w:pPr>
              <w:keepLines w:val="0"/>
              <w:spacing w:before="0"/>
              <w:rPr>
                <w:color w:val="auto"/>
              </w:rPr>
            </w:pPr>
          </w:p>
        </w:tc>
        <w:tc>
          <w:tcPr>
            <w:tcW w:w="850" w:type="dxa"/>
            <w:tcBorders>
              <w:top w:val="nil"/>
              <w:left w:val="nil"/>
              <w:bottom w:val="nil"/>
              <w:right w:val="nil"/>
            </w:tcBorders>
            <w:shd w:val="clear" w:color="auto" w:fill="auto"/>
          </w:tcPr>
          <w:p w14:paraId="54EAE239" w14:textId="77777777" w:rsidR="00436861" w:rsidRPr="00D42DC9" w:rsidRDefault="00436861" w:rsidP="002A4085">
            <w:pPr>
              <w:keepLines w:val="0"/>
              <w:spacing w:before="0"/>
              <w:rPr>
                <w:color w:val="auto"/>
              </w:rPr>
            </w:pPr>
          </w:p>
        </w:tc>
      </w:tr>
      <w:tr w:rsidR="00436861" w:rsidRPr="00D42DC9" w14:paraId="7B6AD4A3" w14:textId="77777777" w:rsidTr="002A4085">
        <w:trPr>
          <w:trHeight w:val="271"/>
        </w:trPr>
        <w:tc>
          <w:tcPr>
            <w:tcW w:w="846" w:type="dxa"/>
            <w:tcBorders>
              <w:top w:val="single" w:sz="4" w:space="0" w:color="auto"/>
              <w:left w:val="nil"/>
              <w:bottom w:val="single" w:sz="4" w:space="0" w:color="auto"/>
              <w:right w:val="nil"/>
            </w:tcBorders>
            <w:shd w:val="clear" w:color="auto" w:fill="auto"/>
          </w:tcPr>
          <w:p w14:paraId="51F07370" w14:textId="77777777" w:rsidR="00436861" w:rsidRPr="00D42DC9" w:rsidRDefault="00436861" w:rsidP="002A4085">
            <w:pPr>
              <w:keepLines w:val="0"/>
              <w:spacing w:before="0"/>
            </w:pPr>
          </w:p>
        </w:tc>
        <w:tc>
          <w:tcPr>
            <w:tcW w:w="283" w:type="dxa"/>
            <w:tcBorders>
              <w:top w:val="single" w:sz="4" w:space="0" w:color="auto"/>
              <w:left w:val="nil"/>
              <w:bottom w:val="nil"/>
              <w:right w:val="nil"/>
            </w:tcBorders>
            <w:shd w:val="clear" w:color="auto" w:fill="auto"/>
          </w:tcPr>
          <w:p w14:paraId="10895F90" w14:textId="77777777" w:rsidR="00436861" w:rsidRPr="00D42DC9" w:rsidRDefault="00436861" w:rsidP="002A4085">
            <w:pPr>
              <w:keepLines w:val="0"/>
              <w:spacing w:before="0"/>
            </w:pPr>
          </w:p>
        </w:tc>
        <w:tc>
          <w:tcPr>
            <w:tcW w:w="851" w:type="dxa"/>
            <w:tcBorders>
              <w:top w:val="single" w:sz="4" w:space="0" w:color="auto"/>
              <w:left w:val="nil"/>
              <w:bottom w:val="single" w:sz="4" w:space="0" w:color="auto"/>
              <w:right w:val="nil"/>
            </w:tcBorders>
            <w:shd w:val="clear" w:color="auto" w:fill="auto"/>
          </w:tcPr>
          <w:p w14:paraId="0123E2EB" w14:textId="77777777" w:rsidR="00436861" w:rsidRPr="00D42DC9" w:rsidRDefault="00436861" w:rsidP="002A4085">
            <w:pPr>
              <w:keepLines w:val="0"/>
              <w:spacing w:before="0"/>
            </w:pPr>
          </w:p>
        </w:tc>
        <w:tc>
          <w:tcPr>
            <w:tcW w:w="1984" w:type="dxa"/>
            <w:tcBorders>
              <w:top w:val="nil"/>
              <w:left w:val="nil"/>
              <w:bottom w:val="nil"/>
              <w:right w:val="nil"/>
            </w:tcBorders>
            <w:shd w:val="clear" w:color="auto" w:fill="auto"/>
          </w:tcPr>
          <w:p w14:paraId="58C50F69" w14:textId="77777777" w:rsidR="00436861" w:rsidRPr="00D42DC9" w:rsidRDefault="00436861" w:rsidP="002A4085">
            <w:pPr>
              <w:keepLines w:val="0"/>
              <w:spacing w:before="0"/>
              <w:jc w:val="center"/>
            </w:pPr>
          </w:p>
        </w:tc>
        <w:tc>
          <w:tcPr>
            <w:tcW w:w="851" w:type="dxa"/>
            <w:tcBorders>
              <w:top w:val="nil"/>
              <w:left w:val="nil"/>
              <w:bottom w:val="single" w:sz="4" w:space="0" w:color="auto"/>
              <w:right w:val="nil"/>
            </w:tcBorders>
            <w:shd w:val="clear" w:color="auto" w:fill="auto"/>
          </w:tcPr>
          <w:p w14:paraId="1AED1846" w14:textId="77777777" w:rsidR="00436861" w:rsidRPr="00D42DC9" w:rsidRDefault="00436861" w:rsidP="002A4085">
            <w:pPr>
              <w:keepLines w:val="0"/>
              <w:spacing w:before="0"/>
            </w:pPr>
          </w:p>
        </w:tc>
        <w:tc>
          <w:tcPr>
            <w:tcW w:w="850" w:type="dxa"/>
            <w:tcBorders>
              <w:top w:val="nil"/>
              <w:left w:val="nil"/>
              <w:bottom w:val="single" w:sz="4" w:space="0" w:color="auto"/>
              <w:right w:val="nil"/>
            </w:tcBorders>
            <w:shd w:val="clear" w:color="auto" w:fill="auto"/>
          </w:tcPr>
          <w:p w14:paraId="14C8EE4E" w14:textId="77777777" w:rsidR="00436861" w:rsidRPr="00D42DC9" w:rsidRDefault="00436861" w:rsidP="002A4085">
            <w:pPr>
              <w:keepLines w:val="0"/>
              <w:spacing w:before="0"/>
            </w:pPr>
          </w:p>
        </w:tc>
      </w:tr>
      <w:tr w:rsidR="00436861" w:rsidRPr="00D42DC9" w14:paraId="4D545A45" w14:textId="77777777" w:rsidTr="002A4085">
        <w:tc>
          <w:tcPr>
            <w:tcW w:w="846" w:type="dxa"/>
            <w:tcBorders>
              <w:top w:val="single" w:sz="4" w:space="0" w:color="auto"/>
              <w:left w:val="single" w:sz="4" w:space="0" w:color="auto"/>
              <w:bottom w:val="single" w:sz="4" w:space="0" w:color="auto"/>
              <w:right w:val="single" w:sz="4" w:space="0" w:color="auto"/>
            </w:tcBorders>
            <w:shd w:val="clear" w:color="auto" w:fill="auto"/>
            <w:vAlign w:val="center"/>
          </w:tcPr>
          <w:p w14:paraId="4C6C7B28" w14:textId="77777777" w:rsidR="00436861" w:rsidRPr="00D42DC9" w:rsidRDefault="00436861" w:rsidP="002A4085">
            <w:pPr>
              <w:keepLines w:val="0"/>
              <w:spacing w:before="0"/>
              <w:jc w:val="center"/>
              <w:rPr>
                <w:b/>
              </w:rPr>
            </w:pPr>
            <w:r>
              <w:rPr>
                <w:b/>
              </w:rPr>
              <w:t>T1</w:t>
            </w:r>
          </w:p>
        </w:tc>
        <w:tc>
          <w:tcPr>
            <w:tcW w:w="283" w:type="dxa"/>
            <w:tcBorders>
              <w:top w:val="nil"/>
              <w:left w:val="single" w:sz="4" w:space="0" w:color="auto"/>
              <w:bottom w:val="nil"/>
              <w:right w:val="single" w:sz="4" w:space="0" w:color="auto"/>
            </w:tcBorders>
            <w:shd w:val="clear" w:color="auto" w:fill="auto"/>
          </w:tcPr>
          <w:p w14:paraId="78BD96CD" w14:textId="77777777" w:rsidR="00436861" w:rsidRPr="00D42DC9" w:rsidRDefault="00436861" w:rsidP="002A4085">
            <w:pPr>
              <w:keepLines w:val="0"/>
              <w:spacing w:before="0"/>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C4F3E8C" w14:textId="77777777" w:rsidR="00436861" w:rsidRPr="00D42DC9" w:rsidRDefault="00436861" w:rsidP="002A4085">
            <w:pPr>
              <w:keepLines w:val="0"/>
              <w:spacing w:before="0"/>
              <w:jc w:val="center"/>
              <w:rPr>
                <w:b/>
              </w:rPr>
            </w:pPr>
            <w:r>
              <w:rPr>
                <w:b/>
              </w:rPr>
              <w:t>T2</w:t>
            </w:r>
          </w:p>
        </w:tc>
        <w:tc>
          <w:tcPr>
            <w:tcW w:w="1984" w:type="dxa"/>
            <w:tcBorders>
              <w:top w:val="nil"/>
              <w:left w:val="single" w:sz="4" w:space="0" w:color="auto"/>
              <w:bottom w:val="nil"/>
              <w:right w:val="single" w:sz="4" w:space="0" w:color="auto"/>
            </w:tcBorders>
            <w:shd w:val="clear" w:color="auto" w:fill="auto"/>
          </w:tcPr>
          <w:p w14:paraId="271F2EF1" w14:textId="77777777" w:rsidR="00436861" w:rsidRPr="00D42DC9" w:rsidRDefault="00436861" w:rsidP="002A4085">
            <w:pPr>
              <w:keepLines w:val="0"/>
              <w:spacing w:before="0"/>
              <w:jc w:val="center"/>
            </w:pPr>
          </w:p>
        </w:tc>
        <w:tc>
          <w:tcPr>
            <w:tcW w:w="170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58A239" w14:textId="77777777" w:rsidR="00436861" w:rsidRPr="00D42DC9" w:rsidRDefault="00436861" w:rsidP="002A4085">
            <w:pPr>
              <w:keepLines w:val="0"/>
              <w:spacing w:before="0"/>
              <w:jc w:val="center"/>
              <w:rPr>
                <w:b/>
              </w:rPr>
            </w:pPr>
            <w:r w:rsidRPr="00D42DC9">
              <w:rPr>
                <w:b/>
              </w:rPr>
              <w:t>Result</w:t>
            </w:r>
          </w:p>
        </w:tc>
      </w:tr>
      <w:tr w:rsidR="00436861" w:rsidRPr="00D42DC9" w14:paraId="37006BAD" w14:textId="77777777" w:rsidTr="002A4085">
        <w:tc>
          <w:tcPr>
            <w:tcW w:w="846" w:type="dxa"/>
            <w:tcBorders>
              <w:top w:val="single" w:sz="4" w:space="0" w:color="auto"/>
              <w:left w:val="single" w:sz="4" w:space="0" w:color="auto"/>
              <w:bottom w:val="single" w:sz="4" w:space="0" w:color="auto"/>
              <w:right w:val="single" w:sz="4" w:space="0" w:color="auto"/>
            </w:tcBorders>
            <w:shd w:val="clear" w:color="auto" w:fill="auto"/>
            <w:vAlign w:val="center"/>
          </w:tcPr>
          <w:p w14:paraId="3817E2C2" w14:textId="77777777" w:rsidR="00436861" w:rsidRPr="00D42DC9" w:rsidRDefault="00436861" w:rsidP="002A4085">
            <w:pPr>
              <w:keepLines w:val="0"/>
              <w:spacing w:before="0"/>
              <w:jc w:val="center"/>
            </w:pPr>
            <w:r>
              <w:t>1</w:t>
            </w:r>
          </w:p>
        </w:tc>
        <w:tc>
          <w:tcPr>
            <w:tcW w:w="283" w:type="dxa"/>
            <w:tcBorders>
              <w:top w:val="nil"/>
              <w:left w:val="single" w:sz="4" w:space="0" w:color="auto"/>
              <w:bottom w:val="nil"/>
              <w:right w:val="single" w:sz="4" w:space="0" w:color="auto"/>
            </w:tcBorders>
            <w:shd w:val="clear" w:color="auto" w:fill="auto"/>
          </w:tcPr>
          <w:p w14:paraId="0762F037" w14:textId="77777777" w:rsidR="00436861" w:rsidRPr="00D42DC9" w:rsidRDefault="00436861" w:rsidP="002A4085">
            <w:pPr>
              <w:keepLines w:val="0"/>
              <w:spacing w:before="0"/>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9A6293F" w14:textId="77777777" w:rsidR="00436861" w:rsidRPr="00D42DC9" w:rsidRDefault="00436861" w:rsidP="002A4085">
            <w:pPr>
              <w:keepLines w:val="0"/>
              <w:spacing w:before="0"/>
              <w:jc w:val="center"/>
            </w:pPr>
            <w:r>
              <w:t>A</w:t>
            </w:r>
          </w:p>
        </w:tc>
        <w:tc>
          <w:tcPr>
            <w:tcW w:w="1984" w:type="dxa"/>
            <w:vMerge w:val="restart"/>
            <w:tcBorders>
              <w:top w:val="nil"/>
              <w:left w:val="single" w:sz="4" w:space="0" w:color="auto"/>
              <w:right w:val="single" w:sz="4" w:space="0" w:color="auto"/>
            </w:tcBorders>
            <w:shd w:val="clear" w:color="auto" w:fill="auto"/>
          </w:tcPr>
          <w:p w14:paraId="768949B9" w14:textId="77777777" w:rsidR="00436861" w:rsidRDefault="00436861" w:rsidP="002A4085">
            <w:pPr>
              <w:keepLines w:val="0"/>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0BDE3785" w14:textId="77777777" w:rsidR="00436861" w:rsidRDefault="00436861" w:rsidP="002A4085">
            <w:pPr>
              <w:keepLines w:val="0"/>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T1</w:t>
            </w:r>
          </w:p>
          <w:p w14:paraId="67049FCA" w14:textId="77777777" w:rsidR="00436861" w:rsidRPr="00D42DC9" w:rsidRDefault="00436861" w:rsidP="002A4085">
            <w:pPr>
              <w:keepLines w:val="0"/>
              <w:spacing w:before="0"/>
            </w:pPr>
            <w:r>
              <w:rPr>
                <w:rFonts w:ascii="Consolas" w:hAnsi="Consolas" w:cs="Consolas"/>
                <w:color w:val="808080"/>
                <w:sz w:val="19"/>
                <w:szCs w:val="19"/>
              </w:rPr>
              <w:t>CROSS</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T2</w:t>
            </w: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3772E43F" w14:textId="77777777" w:rsidR="00436861" w:rsidRPr="00D42DC9" w:rsidRDefault="00436861" w:rsidP="002A4085">
            <w:pPr>
              <w:keepLines w:val="0"/>
              <w:spacing w:before="0"/>
              <w:jc w:val="center"/>
            </w:pPr>
            <w:r>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DAB12E3" w14:textId="77777777" w:rsidR="00436861" w:rsidRPr="00D42DC9" w:rsidRDefault="00436861" w:rsidP="002A4085">
            <w:pPr>
              <w:keepLines w:val="0"/>
              <w:spacing w:before="0"/>
              <w:jc w:val="center"/>
            </w:pPr>
            <w:r>
              <w:t>A</w:t>
            </w:r>
          </w:p>
        </w:tc>
      </w:tr>
      <w:tr w:rsidR="00436861" w:rsidRPr="00D42DC9" w14:paraId="53EA3358" w14:textId="77777777" w:rsidTr="002A4085">
        <w:tc>
          <w:tcPr>
            <w:tcW w:w="846" w:type="dxa"/>
            <w:tcBorders>
              <w:top w:val="single" w:sz="4" w:space="0" w:color="auto"/>
              <w:left w:val="single" w:sz="4" w:space="0" w:color="auto"/>
              <w:bottom w:val="single" w:sz="4" w:space="0" w:color="auto"/>
              <w:right w:val="single" w:sz="4" w:space="0" w:color="auto"/>
            </w:tcBorders>
            <w:shd w:val="clear" w:color="auto" w:fill="auto"/>
            <w:vAlign w:val="center"/>
          </w:tcPr>
          <w:p w14:paraId="262FA431" w14:textId="77777777" w:rsidR="00436861" w:rsidRPr="00D42DC9" w:rsidRDefault="00436861" w:rsidP="002A4085">
            <w:pPr>
              <w:keepLines w:val="0"/>
              <w:spacing w:before="0"/>
              <w:jc w:val="center"/>
            </w:pPr>
            <w:r>
              <w:t>2</w:t>
            </w:r>
          </w:p>
        </w:tc>
        <w:tc>
          <w:tcPr>
            <w:tcW w:w="283" w:type="dxa"/>
            <w:tcBorders>
              <w:top w:val="nil"/>
              <w:left w:val="single" w:sz="4" w:space="0" w:color="auto"/>
              <w:bottom w:val="nil"/>
              <w:right w:val="single" w:sz="4" w:space="0" w:color="auto"/>
            </w:tcBorders>
            <w:shd w:val="clear" w:color="auto" w:fill="auto"/>
          </w:tcPr>
          <w:p w14:paraId="0CBAA533" w14:textId="77777777" w:rsidR="00436861" w:rsidRPr="00D42DC9" w:rsidRDefault="00436861" w:rsidP="002A4085">
            <w:pPr>
              <w:keepLines w:val="0"/>
              <w:spacing w:before="0"/>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6F604E3F" w14:textId="77777777" w:rsidR="00436861" w:rsidRPr="00D42DC9" w:rsidRDefault="00436861" w:rsidP="002A4085">
            <w:pPr>
              <w:keepLines w:val="0"/>
              <w:spacing w:before="0"/>
              <w:jc w:val="center"/>
            </w:pPr>
            <w:r>
              <w:t>B</w:t>
            </w:r>
          </w:p>
        </w:tc>
        <w:tc>
          <w:tcPr>
            <w:tcW w:w="1984" w:type="dxa"/>
            <w:vMerge/>
            <w:tcBorders>
              <w:left w:val="single" w:sz="4" w:space="0" w:color="auto"/>
              <w:right w:val="single" w:sz="4" w:space="0" w:color="auto"/>
            </w:tcBorders>
            <w:shd w:val="clear" w:color="auto" w:fill="auto"/>
          </w:tcPr>
          <w:p w14:paraId="5CA6B3FB"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02539002" w14:textId="77777777" w:rsidR="00436861" w:rsidRPr="00D42DC9" w:rsidRDefault="00436861" w:rsidP="002A4085">
            <w:pPr>
              <w:keepLines w:val="0"/>
              <w:spacing w:before="0"/>
              <w:jc w:val="center"/>
            </w:pPr>
            <w:r>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AC85ED0" w14:textId="77777777" w:rsidR="00436861" w:rsidRPr="00D42DC9" w:rsidRDefault="00436861" w:rsidP="002A4085">
            <w:pPr>
              <w:keepLines w:val="0"/>
              <w:spacing w:before="0"/>
              <w:jc w:val="center"/>
            </w:pPr>
            <w:r>
              <w:t>B</w:t>
            </w:r>
          </w:p>
        </w:tc>
      </w:tr>
      <w:tr w:rsidR="00436861" w:rsidRPr="00D42DC9" w14:paraId="606A8F1F" w14:textId="77777777" w:rsidTr="002A4085">
        <w:tc>
          <w:tcPr>
            <w:tcW w:w="846" w:type="dxa"/>
            <w:tcBorders>
              <w:top w:val="single" w:sz="4" w:space="0" w:color="auto"/>
              <w:left w:val="single" w:sz="4" w:space="0" w:color="auto"/>
              <w:bottom w:val="single" w:sz="4" w:space="0" w:color="auto"/>
              <w:right w:val="single" w:sz="4" w:space="0" w:color="auto"/>
            </w:tcBorders>
            <w:shd w:val="clear" w:color="auto" w:fill="auto"/>
            <w:vAlign w:val="center"/>
          </w:tcPr>
          <w:p w14:paraId="5AC0A962" w14:textId="77777777" w:rsidR="00436861" w:rsidRPr="00D42DC9" w:rsidRDefault="00436861" w:rsidP="002A4085">
            <w:pPr>
              <w:keepLines w:val="0"/>
              <w:spacing w:before="0"/>
              <w:jc w:val="center"/>
            </w:pPr>
            <w:r>
              <w:t>3</w:t>
            </w:r>
          </w:p>
        </w:tc>
        <w:tc>
          <w:tcPr>
            <w:tcW w:w="283" w:type="dxa"/>
            <w:tcBorders>
              <w:top w:val="nil"/>
              <w:left w:val="single" w:sz="4" w:space="0" w:color="auto"/>
              <w:bottom w:val="nil"/>
              <w:right w:val="single" w:sz="4" w:space="0" w:color="auto"/>
            </w:tcBorders>
            <w:shd w:val="clear" w:color="auto" w:fill="auto"/>
          </w:tcPr>
          <w:p w14:paraId="2C2EFC74" w14:textId="77777777" w:rsidR="00436861" w:rsidRPr="00D42DC9" w:rsidRDefault="00436861" w:rsidP="002A4085">
            <w:pPr>
              <w:keepLines w:val="0"/>
              <w:spacing w:before="0"/>
            </w:pP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197BE8A" w14:textId="77777777" w:rsidR="00436861" w:rsidRPr="00D42DC9" w:rsidRDefault="00436861" w:rsidP="002A4085">
            <w:pPr>
              <w:keepLines w:val="0"/>
              <w:spacing w:before="0"/>
              <w:jc w:val="center"/>
            </w:pPr>
            <w:r>
              <w:t>C</w:t>
            </w:r>
          </w:p>
        </w:tc>
        <w:tc>
          <w:tcPr>
            <w:tcW w:w="1984" w:type="dxa"/>
            <w:vMerge/>
            <w:tcBorders>
              <w:left w:val="single" w:sz="4" w:space="0" w:color="auto"/>
              <w:right w:val="single" w:sz="4" w:space="0" w:color="auto"/>
            </w:tcBorders>
            <w:shd w:val="clear" w:color="auto" w:fill="auto"/>
          </w:tcPr>
          <w:p w14:paraId="55758A26"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941C1BA" w14:textId="77777777" w:rsidR="00436861" w:rsidRPr="00D42DC9" w:rsidRDefault="00436861" w:rsidP="002A4085">
            <w:pPr>
              <w:keepLines w:val="0"/>
              <w:spacing w:before="0"/>
              <w:jc w:val="center"/>
            </w:pPr>
            <w:r>
              <w:t>1</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AB1C1F5" w14:textId="77777777" w:rsidR="00436861" w:rsidRPr="00D42DC9" w:rsidRDefault="00436861" w:rsidP="002A4085">
            <w:pPr>
              <w:keepLines w:val="0"/>
              <w:spacing w:before="0"/>
              <w:jc w:val="center"/>
            </w:pPr>
            <w:r>
              <w:t>C</w:t>
            </w:r>
          </w:p>
        </w:tc>
      </w:tr>
      <w:tr w:rsidR="00436861" w:rsidRPr="00D42DC9" w14:paraId="01DBFD06" w14:textId="77777777" w:rsidTr="002A4085">
        <w:tc>
          <w:tcPr>
            <w:tcW w:w="846" w:type="dxa"/>
            <w:tcBorders>
              <w:top w:val="single" w:sz="4" w:space="0" w:color="auto"/>
              <w:left w:val="nil"/>
              <w:bottom w:val="nil"/>
              <w:right w:val="nil"/>
            </w:tcBorders>
            <w:shd w:val="clear" w:color="auto" w:fill="auto"/>
          </w:tcPr>
          <w:p w14:paraId="73017E29" w14:textId="77777777" w:rsidR="00436861" w:rsidRPr="00D42DC9" w:rsidRDefault="00436861" w:rsidP="002A4085">
            <w:pPr>
              <w:keepLines w:val="0"/>
              <w:spacing w:before="0"/>
            </w:pPr>
          </w:p>
        </w:tc>
        <w:tc>
          <w:tcPr>
            <w:tcW w:w="283" w:type="dxa"/>
            <w:tcBorders>
              <w:top w:val="nil"/>
              <w:left w:val="nil"/>
              <w:bottom w:val="nil"/>
              <w:right w:val="nil"/>
            </w:tcBorders>
            <w:shd w:val="clear" w:color="auto" w:fill="auto"/>
          </w:tcPr>
          <w:p w14:paraId="1B51EC4C" w14:textId="77777777" w:rsidR="00436861" w:rsidRPr="00D42DC9" w:rsidRDefault="00436861" w:rsidP="002A4085">
            <w:pPr>
              <w:keepLines w:val="0"/>
              <w:spacing w:before="0"/>
            </w:pPr>
          </w:p>
        </w:tc>
        <w:tc>
          <w:tcPr>
            <w:tcW w:w="851" w:type="dxa"/>
            <w:tcBorders>
              <w:top w:val="single" w:sz="4" w:space="0" w:color="auto"/>
              <w:left w:val="nil"/>
              <w:bottom w:val="nil"/>
              <w:right w:val="nil"/>
            </w:tcBorders>
            <w:shd w:val="clear" w:color="auto" w:fill="auto"/>
            <w:vAlign w:val="center"/>
          </w:tcPr>
          <w:p w14:paraId="30E2EDC3" w14:textId="77777777" w:rsidR="00436861" w:rsidRPr="00D42DC9" w:rsidRDefault="00436861" w:rsidP="002A4085">
            <w:pPr>
              <w:keepLines w:val="0"/>
              <w:spacing w:before="0"/>
              <w:jc w:val="center"/>
            </w:pPr>
          </w:p>
        </w:tc>
        <w:tc>
          <w:tcPr>
            <w:tcW w:w="1984" w:type="dxa"/>
            <w:vMerge/>
            <w:tcBorders>
              <w:left w:val="nil"/>
              <w:right w:val="single" w:sz="4" w:space="0" w:color="auto"/>
            </w:tcBorders>
            <w:shd w:val="clear" w:color="auto" w:fill="auto"/>
          </w:tcPr>
          <w:p w14:paraId="0CC816A1"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7318C838" w14:textId="77777777" w:rsidR="00436861" w:rsidRPr="00D42DC9" w:rsidRDefault="00436861" w:rsidP="002A4085">
            <w:pPr>
              <w:keepLines w:val="0"/>
              <w:spacing w:before="0"/>
              <w:jc w:val="center"/>
            </w:pPr>
            <w:r>
              <w:t>2</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8C61338" w14:textId="77777777" w:rsidR="00436861" w:rsidRPr="00D42DC9" w:rsidRDefault="00436861" w:rsidP="002A4085">
            <w:pPr>
              <w:keepLines w:val="0"/>
              <w:spacing w:before="0"/>
              <w:jc w:val="center"/>
            </w:pPr>
            <w:r>
              <w:t>A</w:t>
            </w:r>
          </w:p>
        </w:tc>
      </w:tr>
      <w:tr w:rsidR="00436861" w:rsidRPr="00D42DC9" w14:paraId="59090065" w14:textId="77777777" w:rsidTr="002A4085">
        <w:tc>
          <w:tcPr>
            <w:tcW w:w="846" w:type="dxa"/>
            <w:tcBorders>
              <w:top w:val="nil"/>
              <w:left w:val="nil"/>
              <w:bottom w:val="nil"/>
              <w:right w:val="nil"/>
            </w:tcBorders>
            <w:shd w:val="clear" w:color="auto" w:fill="auto"/>
          </w:tcPr>
          <w:p w14:paraId="6F869310" w14:textId="77777777" w:rsidR="00436861" w:rsidRPr="00D42DC9" w:rsidRDefault="00436861" w:rsidP="002A4085">
            <w:pPr>
              <w:keepLines w:val="0"/>
              <w:spacing w:before="0"/>
            </w:pPr>
          </w:p>
        </w:tc>
        <w:tc>
          <w:tcPr>
            <w:tcW w:w="283" w:type="dxa"/>
            <w:tcBorders>
              <w:top w:val="nil"/>
              <w:left w:val="nil"/>
              <w:bottom w:val="nil"/>
              <w:right w:val="nil"/>
            </w:tcBorders>
            <w:shd w:val="clear" w:color="auto" w:fill="auto"/>
          </w:tcPr>
          <w:p w14:paraId="18C4BC63" w14:textId="77777777" w:rsidR="00436861" w:rsidRPr="00D42DC9" w:rsidRDefault="00436861" w:rsidP="002A4085">
            <w:pPr>
              <w:keepLines w:val="0"/>
              <w:spacing w:before="0"/>
            </w:pPr>
          </w:p>
        </w:tc>
        <w:tc>
          <w:tcPr>
            <w:tcW w:w="851" w:type="dxa"/>
            <w:tcBorders>
              <w:top w:val="nil"/>
              <w:left w:val="nil"/>
              <w:bottom w:val="nil"/>
              <w:right w:val="nil"/>
            </w:tcBorders>
            <w:shd w:val="clear" w:color="auto" w:fill="auto"/>
            <w:vAlign w:val="center"/>
          </w:tcPr>
          <w:p w14:paraId="4E7BD7D6" w14:textId="77777777" w:rsidR="00436861" w:rsidRPr="00D42DC9" w:rsidRDefault="00436861" w:rsidP="002A4085">
            <w:pPr>
              <w:keepLines w:val="0"/>
              <w:spacing w:before="0"/>
              <w:jc w:val="center"/>
            </w:pPr>
          </w:p>
        </w:tc>
        <w:tc>
          <w:tcPr>
            <w:tcW w:w="1984" w:type="dxa"/>
            <w:vMerge/>
            <w:tcBorders>
              <w:left w:val="nil"/>
              <w:right w:val="single" w:sz="4" w:space="0" w:color="auto"/>
            </w:tcBorders>
            <w:shd w:val="clear" w:color="auto" w:fill="auto"/>
          </w:tcPr>
          <w:p w14:paraId="00141D97"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EBFCC1A" w14:textId="77777777" w:rsidR="00436861" w:rsidRPr="00D42DC9" w:rsidRDefault="00436861" w:rsidP="002A4085">
            <w:pPr>
              <w:keepLines w:val="0"/>
              <w:spacing w:before="0"/>
              <w:jc w:val="center"/>
            </w:pPr>
            <w:r>
              <w:t>2</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F05B54C" w14:textId="77777777" w:rsidR="00436861" w:rsidRPr="00D42DC9" w:rsidRDefault="00436861" w:rsidP="002A4085">
            <w:pPr>
              <w:keepLines w:val="0"/>
              <w:spacing w:before="0"/>
              <w:jc w:val="center"/>
            </w:pPr>
            <w:r>
              <w:t>B</w:t>
            </w:r>
          </w:p>
        </w:tc>
      </w:tr>
      <w:tr w:rsidR="00436861" w:rsidRPr="00D42DC9" w14:paraId="324A19D7" w14:textId="77777777" w:rsidTr="002A4085">
        <w:tc>
          <w:tcPr>
            <w:tcW w:w="846" w:type="dxa"/>
            <w:tcBorders>
              <w:top w:val="nil"/>
              <w:left w:val="nil"/>
              <w:bottom w:val="nil"/>
              <w:right w:val="nil"/>
            </w:tcBorders>
            <w:shd w:val="clear" w:color="auto" w:fill="auto"/>
          </w:tcPr>
          <w:p w14:paraId="49611016" w14:textId="77777777" w:rsidR="00436861" w:rsidRPr="00D42DC9" w:rsidRDefault="00436861" w:rsidP="002A4085">
            <w:pPr>
              <w:keepLines w:val="0"/>
              <w:spacing w:before="0"/>
            </w:pPr>
          </w:p>
        </w:tc>
        <w:tc>
          <w:tcPr>
            <w:tcW w:w="283" w:type="dxa"/>
            <w:tcBorders>
              <w:top w:val="nil"/>
              <w:left w:val="nil"/>
              <w:bottom w:val="nil"/>
              <w:right w:val="nil"/>
            </w:tcBorders>
            <w:shd w:val="clear" w:color="auto" w:fill="auto"/>
          </w:tcPr>
          <w:p w14:paraId="2BB2FD53" w14:textId="77777777" w:rsidR="00436861" w:rsidRPr="00D42DC9" w:rsidRDefault="00436861" w:rsidP="002A4085">
            <w:pPr>
              <w:keepLines w:val="0"/>
              <w:spacing w:before="0"/>
            </w:pPr>
          </w:p>
        </w:tc>
        <w:tc>
          <w:tcPr>
            <w:tcW w:w="851" w:type="dxa"/>
            <w:tcBorders>
              <w:top w:val="nil"/>
              <w:left w:val="nil"/>
              <w:bottom w:val="nil"/>
              <w:right w:val="nil"/>
            </w:tcBorders>
            <w:shd w:val="clear" w:color="auto" w:fill="auto"/>
            <w:vAlign w:val="center"/>
          </w:tcPr>
          <w:p w14:paraId="0CAD311F" w14:textId="77777777" w:rsidR="00436861" w:rsidRPr="00D42DC9" w:rsidRDefault="00436861" w:rsidP="002A4085">
            <w:pPr>
              <w:keepLines w:val="0"/>
              <w:spacing w:before="0"/>
              <w:jc w:val="center"/>
            </w:pPr>
          </w:p>
        </w:tc>
        <w:tc>
          <w:tcPr>
            <w:tcW w:w="1984" w:type="dxa"/>
            <w:vMerge/>
            <w:tcBorders>
              <w:left w:val="nil"/>
              <w:bottom w:val="nil"/>
              <w:right w:val="single" w:sz="4" w:space="0" w:color="auto"/>
            </w:tcBorders>
            <w:shd w:val="clear" w:color="auto" w:fill="auto"/>
          </w:tcPr>
          <w:p w14:paraId="6B422F2D"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6518C509" w14:textId="77777777" w:rsidR="00436861" w:rsidRPr="00D42DC9" w:rsidRDefault="00436861" w:rsidP="002A4085">
            <w:pPr>
              <w:keepLines w:val="0"/>
              <w:spacing w:before="0"/>
              <w:jc w:val="center"/>
            </w:pPr>
            <w:r>
              <w:t>2</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24BD57F" w14:textId="77777777" w:rsidR="00436861" w:rsidRPr="00D42DC9" w:rsidRDefault="00436861" w:rsidP="002A4085">
            <w:pPr>
              <w:keepLines w:val="0"/>
              <w:spacing w:before="0"/>
              <w:jc w:val="center"/>
            </w:pPr>
            <w:r>
              <w:t>C</w:t>
            </w:r>
          </w:p>
        </w:tc>
      </w:tr>
      <w:tr w:rsidR="00436861" w:rsidRPr="00D42DC9" w14:paraId="042833D8" w14:textId="77777777" w:rsidTr="002A4085">
        <w:tc>
          <w:tcPr>
            <w:tcW w:w="846" w:type="dxa"/>
            <w:tcBorders>
              <w:top w:val="nil"/>
              <w:left w:val="nil"/>
              <w:bottom w:val="nil"/>
              <w:right w:val="nil"/>
            </w:tcBorders>
            <w:shd w:val="clear" w:color="auto" w:fill="auto"/>
          </w:tcPr>
          <w:p w14:paraId="5FCE297E" w14:textId="77777777" w:rsidR="00436861" w:rsidRPr="00D42DC9" w:rsidRDefault="00436861" w:rsidP="002A4085">
            <w:pPr>
              <w:keepLines w:val="0"/>
              <w:spacing w:before="0"/>
            </w:pPr>
          </w:p>
        </w:tc>
        <w:tc>
          <w:tcPr>
            <w:tcW w:w="283" w:type="dxa"/>
            <w:tcBorders>
              <w:top w:val="nil"/>
              <w:left w:val="nil"/>
              <w:bottom w:val="nil"/>
              <w:right w:val="nil"/>
            </w:tcBorders>
            <w:shd w:val="clear" w:color="auto" w:fill="auto"/>
          </w:tcPr>
          <w:p w14:paraId="031AB632" w14:textId="77777777" w:rsidR="00436861" w:rsidRPr="00D42DC9" w:rsidRDefault="00436861" w:rsidP="002A4085">
            <w:pPr>
              <w:keepLines w:val="0"/>
              <w:spacing w:before="0"/>
            </w:pPr>
          </w:p>
        </w:tc>
        <w:tc>
          <w:tcPr>
            <w:tcW w:w="851" w:type="dxa"/>
            <w:tcBorders>
              <w:top w:val="nil"/>
              <w:left w:val="nil"/>
              <w:bottom w:val="nil"/>
              <w:right w:val="nil"/>
            </w:tcBorders>
            <w:shd w:val="clear" w:color="auto" w:fill="auto"/>
            <w:vAlign w:val="center"/>
          </w:tcPr>
          <w:p w14:paraId="32CC5376" w14:textId="77777777" w:rsidR="00436861" w:rsidRPr="00D42DC9" w:rsidRDefault="00436861" w:rsidP="002A4085">
            <w:pPr>
              <w:keepLines w:val="0"/>
              <w:spacing w:before="0"/>
              <w:jc w:val="center"/>
            </w:pPr>
          </w:p>
        </w:tc>
        <w:tc>
          <w:tcPr>
            <w:tcW w:w="1984" w:type="dxa"/>
            <w:tcBorders>
              <w:top w:val="nil"/>
              <w:left w:val="nil"/>
              <w:bottom w:val="nil"/>
              <w:right w:val="single" w:sz="4" w:space="0" w:color="auto"/>
            </w:tcBorders>
            <w:shd w:val="clear" w:color="auto" w:fill="auto"/>
          </w:tcPr>
          <w:p w14:paraId="63AAB1A8"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266E5811" w14:textId="77777777" w:rsidR="00436861" w:rsidRPr="00D42DC9" w:rsidRDefault="00436861" w:rsidP="002A4085">
            <w:pPr>
              <w:keepLines w:val="0"/>
              <w:spacing w:before="0"/>
              <w:jc w:val="center"/>
            </w:pPr>
            <w:r>
              <w:t>3</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2355C70" w14:textId="77777777" w:rsidR="00436861" w:rsidRPr="00D42DC9" w:rsidRDefault="00436861" w:rsidP="002A4085">
            <w:pPr>
              <w:keepLines w:val="0"/>
              <w:spacing w:before="0"/>
              <w:jc w:val="center"/>
            </w:pPr>
            <w:r>
              <w:t>A</w:t>
            </w:r>
          </w:p>
        </w:tc>
      </w:tr>
      <w:tr w:rsidR="00436861" w:rsidRPr="00D42DC9" w14:paraId="6FC82B56" w14:textId="77777777" w:rsidTr="002A4085">
        <w:tc>
          <w:tcPr>
            <w:tcW w:w="846" w:type="dxa"/>
            <w:tcBorders>
              <w:top w:val="nil"/>
              <w:left w:val="nil"/>
              <w:bottom w:val="nil"/>
              <w:right w:val="nil"/>
            </w:tcBorders>
            <w:shd w:val="clear" w:color="auto" w:fill="auto"/>
          </w:tcPr>
          <w:p w14:paraId="1559A263" w14:textId="77777777" w:rsidR="00436861" w:rsidRPr="00D42DC9" w:rsidRDefault="00436861" w:rsidP="002A4085">
            <w:pPr>
              <w:keepLines w:val="0"/>
              <w:spacing w:before="0"/>
            </w:pPr>
          </w:p>
        </w:tc>
        <w:tc>
          <w:tcPr>
            <w:tcW w:w="283" w:type="dxa"/>
            <w:tcBorders>
              <w:top w:val="nil"/>
              <w:left w:val="nil"/>
              <w:bottom w:val="nil"/>
              <w:right w:val="nil"/>
            </w:tcBorders>
            <w:shd w:val="clear" w:color="auto" w:fill="auto"/>
          </w:tcPr>
          <w:p w14:paraId="2AB77D4B" w14:textId="77777777" w:rsidR="00436861" w:rsidRPr="00D42DC9" w:rsidRDefault="00436861" w:rsidP="002A4085">
            <w:pPr>
              <w:keepLines w:val="0"/>
              <w:spacing w:before="0"/>
            </w:pPr>
          </w:p>
        </w:tc>
        <w:tc>
          <w:tcPr>
            <w:tcW w:w="851" w:type="dxa"/>
            <w:tcBorders>
              <w:top w:val="nil"/>
              <w:left w:val="nil"/>
              <w:bottom w:val="nil"/>
              <w:right w:val="nil"/>
            </w:tcBorders>
            <w:shd w:val="clear" w:color="auto" w:fill="auto"/>
            <w:vAlign w:val="center"/>
          </w:tcPr>
          <w:p w14:paraId="5C4E6B1B" w14:textId="77777777" w:rsidR="00436861" w:rsidRPr="00D42DC9" w:rsidRDefault="00436861" w:rsidP="002A4085">
            <w:pPr>
              <w:keepLines w:val="0"/>
              <w:spacing w:before="0"/>
              <w:jc w:val="center"/>
            </w:pPr>
          </w:p>
        </w:tc>
        <w:tc>
          <w:tcPr>
            <w:tcW w:w="1984" w:type="dxa"/>
            <w:tcBorders>
              <w:top w:val="nil"/>
              <w:left w:val="nil"/>
              <w:bottom w:val="nil"/>
              <w:right w:val="single" w:sz="4" w:space="0" w:color="auto"/>
            </w:tcBorders>
            <w:shd w:val="clear" w:color="auto" w:fill="auto"/>
          </w:tcPr>
          <w:p w14:paraId="476FC1E0"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256D8AC3" w14:textId="77777777" w:rsidR="00436861" w:rsidRPr="00D42DC9" w:rsidRDefault="00436861" w:rsidP="002A4085">
            <w:pPr>
              <w:keepLines w:val="0"/>
              <w:spacing w:before="0"/>
              <w:jc w:val="center"/>
            </w:pPr>
            <w:r>
              <w:t>3</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6713341" w14:textId="77777777" w:rsidR="00436861" w:rsidRPr="00D42DC9" w:rsidRDefault="00436861" w:rsidP="002A4085">
            <w:pPr>
              <w:keepLines w:val="0"/>
              <w:spacing w:before="0"/>
              <w:jc w:val="center"/>
            </w:pPr>
            <w:r>
              <w:t>B</w:t>
            </w:r>
          </w:p>
        </w:tc>
      </w:tr>
      <w:tr w:rsidR="00436861" w:rsidRPr="00D42DC9" w14:paraId="50B0D254" w14:textId="77777777" w:rsidTr="002A4085">
        <w:tc>
          <w:tcPr>
            <w:tcW w:w="846" w:type="dxa"/>
            <w:tcBorders>
              <w:top w:val="nil"/>
              <w:left w:val="nil"/>
              <w:bottom w:val="nil"/>
              <w:right w:val="nil"/>
            </w:tcBorders>
            <w:shd w:val="clear" w:color="auto" w:fill="auto"/>
          </w:tcPr>
          <w:p w14:paraId="6D3383A4" w14:textId="77777777" w:rsidR="00436861" w:rsidRPr="00D42DC9" w:rsidRDefault="00436861" w:rsidP="002A4085">
            <w:pPr>
              <w:keepLines w:val="0"/>
              <w:spacing w:before="0"/>
            </w:pPr>
          </w:p>
        </w:tc>
        <w:tc>
          <w:tcPr>
            <w:tcW w:w="283" w:type="dxa"/>
            <w:tcBorders>
              <w:top w:val="nil"/>
              <w:left w:val="nil"/>
              <w:bottom w:val="nil"/>
              <w:right w:val="nil"/>
            </w:tcBorders>
            <w:shd w:val="clear" w:color="auto" w:fill="auto"/>
          </w:tcPr>
          <w:p w14:paraId="6C4E1F17" w14:textId="77777777" w:rsidR="00436861" w:rsidRPr="00D42DC9" w:rsidRDefault="00436861" w:rsidP="002A4085">
            <w:pPr>
              <w:keepLines w:val="0"/>
              <w:spacing w:before="0"/>
            </w:pPr>
          </w:p>
        </w:tc>
        <w:tc>
          <w:tcPr>
            <w:tcW w:w="851" w:type="dxa"/>
            <w:tcBorders>
              <w:top w:val="nil"/>
              <w:left w:val="nil"/>
              <w:bottom w:val="nil"/>
              <w:right w:val="nil"/>
            </w:tcBorders>
            <w:shd w:val="clear" w:color="auto" w:fill="auto"/>
            <w:vAlign w:val="center"/>
          </w:tcPr>
          <w:p w14:paraId="0C0BA095" w14:textId="77777777" w:rsidR="00436861" w:rsidRPr="00D42DC9" w:rsidRDefault="00436861" w:rsidP="002A4085">
            <w:pPr>
              <w:keepLines w:val="0"/>
              <w:spacing w:before="0"/>
              <w:jc w:val="center"/>
            </w:pPr>
          </w:p>
        </w:tc>
        <w:tc>
          <w:tcPr>
            <w:tcW w:w="1984" w:type="dxa"/>
            <w:tcBorders>
              <w:top w:val="nil"/>
              <w:left w:val="nil"/>
              <w:bottom w:val="nil"/>
              <w:right w:val="single" w:sz="4" w:space="0" w:color="auto"/>
            </w:tcBorders>
            <w:shd w:val="clear" w:color="auto" w:fill="auto"/>
          </w:tcPr>
          <w:p w14:paraId="351C24E9" w14:textId="77777777" w:rsidR="00436861" w:rsidRPr="00D42DC9" w:rsidRDefault="00436861" w:rsidP="002A4085">
            <w:pPr>
              <w:keepLines w:val="0"/>
              <w:spacing w:before="0"/>
              <w:jc w:val="center"/>
            </w:pPr>
          </w:p>
        </w:tc>
        <w:tc>
          <w:tcPr>
            <w:tcW w:w="851" w:type="dxa"/>
            <w:tcBorders>
              <w:top w:val="single" w:sz="4" w:space="0" w:color="auto"/>
              <w:left w:val="single" w:sz="4" w:space="0" w:color="auto"/>
              <w:bottom w:val="single" w:sz="4" w:space="0" w:color="auto"/>
              <w:right w:val="single" w:sz="4" w:space="0" w:color="auto"/>
            </w:tcBorders>
            <w:shd w:val="clear" w:color="auto" w:fill="auto"/>
          </w:tcPr>
          <w:p w14:paraId="13C0BBA4" w14:textId="77777777" w:rsidR="00436861" w:rsidRPr="00D42DC9" w:rsidRDefault="00436861" w:rsidP="002A4085">
            <w:pPr>
              <w:keepLines w:val="0"/>
              <w:spacing w:before="0"/>
              <w:jc w:val="center"/>
            </w:pPr>
            <w:r>
              <w:t>3</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EB3082" w14:textId="77777777" w:rsidR="00436861" w:rsidRPr="00D42DC9" w:rsidRDefault="00436861" w:rsidP="002A4085">
            <w:pPr>
              <w:keepLines w:val="0"/>
              <w:spacing w:before="0"/>
              <w:jc w:val="center"/>
            </w:pPr>
            <w:r>
              <w:t>C</w:t>
            </w:r>
          </w:p>
        </w:tc>
      </w:tr>
    </w:tbl>
    <w:p w14:paraId="2A81B7F5" w14:textId="77777777" w:rsidR="00436861" w:rsidRDefault="00436861" w:rsidP="00436861">
      <w:r>
        <w:t>The most practical applications of a CROSS JOIN are to return all possible combinations of two entities (or attributes of two entities) or to performance-test a database. If a WHERE clause is used in a CROSS JOIN query to select records where the primary key equals the foreign key, then the CROSS JOIN query will produce the same results as an INNER JOIN.</w:t>
      </w:r>
    </w:p>
    <w:p w14:paraId="4D7B0ADE" w14:textId="77777777" w:rsidR="00436861" w:rsidRDefault="00436861" w:rsidP="00436861">
      <w:pPr>
        <w:keepLines w:val="0"/>
        <w:spacing w:before="0"/>
      </w:pPr>
      <w:r>
        <w:t>In our Courier Company Governance System database, one application of a CROSS JOIN would be to produce a listing of all drivers and every possible combination of vehicle type accreditation they could hold, as illustrated by the following query.</w:t>
      </w:r>
    </w:p>
    <w:p w14:paraId="045CD0D3" w14:textId="77777777" w:rsidR="00436861" w:rsidRDefault="00436861" w:rsidP="00436861">
      <w:pPr>
        <w:keepLines w:val="0"/>
        <w:spacing w:before="0"/>
      </w:pPr>
      <w:r>
        <w:lastRenderedPageBreak/>
        <w:t>Since there are 11 records in the DRIVER table and 20 records in the VEHICLE_TYPE table, the Cartesian product of the two tables returns 220 rows (11 x 20), too many to display here.</w:t>
      </w:r>
    </w:p>
    <w:p w14:paraId="77C3F0E3" w14:textId="77777777" w:rsidR="00436861" w:rsidRPr="00AC7675" w:rsidRDefault="00436861" w:rsidP="00436861">
      <w:pPr>
        <w:pStyle w:val="InputBoxSml"/>
        <w:framePr w:wrap="around"/>
        <w:spacing w:after="0" w:line="240" w:lineRule="auto"/>
        <w:rPr>
          <w:rFonts w:ascii="Consolas" w:hAnsi="Consolas"/>
          <w:sz w:val="19"/>
          <w:szCs w:val="19"/>
        </w:rPr>
      </w:pPr>
      <w:r w:rsidRPr="00AC7675">
        <w:rPr>
          <w:rFonts w:ascii="Consolas" w:hAnsi="Consolas"/>
          <w:color w:val="0000FF"/>
          <w:sz w:val="19"/>
          <w:szCs w:val="19"/>
        </w:rPr>
        <w:t>SELECT</w:t>
      </w:r>
      <w:r>
        <w:rPr>
          <w:rFonts w:ascii="Consolas" w:hAnsi="Consolas"/>
          <w:sz w:val="19"/>
          <w:szCs w:val="19"/>
        </w:rPr>
        <w:t xml:space="preserve"> </w:t>
      </w:r>
      <w:r w:rsidRPr="00AC7675">
        <w:rPr>
          <w:rFonts w:ascii="Consolas" w:hAnsi="Consolas"/>
          <w:sz w:val="19"/>
          <w:szCs w:val="19"/>
        </w:rPr>
        <w:t>d</w:t>
      </w:r>
      <w:r w:rsidRPr="00AC7675">
        <w:rPr>
          <w:rFonts w:ascii="Consolas" w:hAnsi="Consolas"/>
          <w:color w:val="808080"/>
          <w:sz w:val="19"/>
          <w:szCs w:val="19"/>
        </w:rPr>
        <w:t>.</w:t>
      </w:r>
      <w:r w:rsidRPr="00AC7675">
        <w:rPr>
          <w:rFonts w:ascii="Consolas" w:hAnsi="Consolas"/>
          <w:sz w:val="19"/>
          <w:szCs w:val="19"/>
        </w:rPr>
        <w:t>Licence_No</w:t>
      </w:r>
      <w:r w:rsidRPr="00AC7675">
        <w:rPr>
          <w:rFonts w:ascii="Consolas" w:hAnsi="Consolas"/>
          <w:color w:val="808080"/>
          <w:sz w:val="19"/>
          <w:szCs w:val="19"/>
        </w:rPr>
        <w:t>,</w:t>
      </w:r>
    </w:p>
    <w:p w14:paraId="32FD242F" w14:textId="77777777" w:rsidR="00436861" w:rsidRPr="00AC7675" w:rsidRDefault="00436861" w:rsidP="00436861">
      <w:pPr>
        <w:pStyle w:val="InputBoxSml"/>
        <w:framePr w:wrap="around"/>
        <w:spacing w:after="0" w:line="240" w:lineRule="auto"/>
        <w:rPr>
          <w:rFonts w:ascii="Consolas" w:hAnsi="Consolas"/>
          <w:sz w:val="19"/>
          <w:szCs w:val="19"/>
        </w:rPr>
      </w:pPr>
      <w:r>
        <w:rPr>
          <w:rFonts w:ascii="Consolas" w:hAnsi="Consolas"/>
          <w:sz w:val="19"/>
          <w:szCs w:val="19"/>
        </w:rPr>
        <w:tab/>
      </w:r>
      <w:r w:rsidRPr="00AC7675">
        <w:rPr>
          <w:rFonts w:ascii="Consolas" w:hAnsi="Consolas"/>
          <w:sz w:val="19"/>
          <w:szCs w:val="19"/>
        </w:rPr>
        <w:t>d</w:t>
      </w:r>
      <w:r w:rsidRPr="00AC7675">
        <w:rPr>
          <w:rFonts w:ascii="Consolas" w:hAnsi="Consolas"/>
          <w:color w:val="808080"/>
          <w:sz w:val="19"/>
          <w:szCs w:val="19"/>
        </w:rPr>
        <w:t>.</w:t>
      </w:r>
      <w:r w:rsidRPr="00AC7675">
        <w:rPr>
          <w:rFonts w:ascii="Consolas" w:hAnsi="Consolas"/>
          <w:sz w:val="19"/>
          <w:szCs w:val="19"/>
        </w:rPr>
        <w:t>FirstName</w:t>
      </w:r>
      <w:r w:rsidRPr="00AC7675">
        <w:rPr>
          <w:rFonts w:ascii="Consolas" w:hAnsi="Consolas"/>
          <w:color w:val="808080"/>
          <w:sz w:val="19"/>
          <w:szCs w:val="19"/>
        </w:rPr>
        <w:t>,</w:t>
      </w:r>
    </w:p>
    <w:p w14:paraId="3461F252" w14:textId="77777777" w:rsidR="00436861" w:rsidRPr="00AC7675" w:rsidRDefault="00436861" w:rsidP="00436861">
      <w:pPr>
        <w:pStyle w:val="InputBoxSml"/>
        <w:framePr w:wrap="around"/>
        <w:spacing w:after="0" w:line="240" w:lineRule="auto"/>
        <w:rPr>
          <w:rFonts w:ascii="Consolas" w:hAnsi="Consolas"/>
          <w:sz w:val="19"/>
          <w:szCs w:val="19"/>
        </w:rPr>
      </w:pPr>
      <w:r>
        <w:rPr>
          <w:rFonts w:ascii="Consolas" w:hAnsi="Consolas"/>
          <w:sz w:val="19"/>
          <w:szCs w:val="19"/>
        </w:rPr>
        <w:tab/>
      </w:r>
      <w:r w:rsidRPr="00AC7675">
        <w:rPr>
          <w:rFonts w:ascii="Consolas" w:hAnsi="Consolas"/>
          <w:sz w:val="19"/>
          <w:szCs w:val="19"/>
        </w:rPr>
        <w:t>d</w:t>
      </w:r>
      <w:r w:rsidRPr="00AC7675">
        <w:rPr>
          <w:rFonts w:ascii="Consolas" w:hAnsi="Consolas"/>
          <w:color w:val="808080"/>
          <w:sz w:val="19"/>
          <w:szCs w:val="19"/>
        </w:rPr>
        <w:t>.</w:t>
      </w:r>
      <w:r w:rsidRPr="00AC7675">
        <w:rPr>
          <w:rFonts w:ascii="Consolas" w:hAnsi="Consolas"/>
          <w:sz w:val="19"/>
          <w:szCs w:val="19"/>
        </w:rPr>
        <w:t>LastName</w:t>
      </w:r>
      <w:r w:rsidRPr="00AC7675">
        <w:rPr>
          <w:rFonts w:ascii="Consolas" w:hAnsi="Consolas"/>
          <w:color w:val="808080"/>
          <w:sz w:val="19"/>
          <w:szCs w:val="19"/>
        </w:rPr>
        <w:t>,</w:t>
      </w:r>
    </w:p>
    <w:p w14:paraId="2C9A0610" w14:textId="77777777" w:rsidR="00436861" w:rsidRPr="00AC7675" w:rsidRDefault="00436861" w:rsidP="00436861">
      <w:pPr>
        <w:pStyle w:val="InputBoxSml"/>
        <w:framePr w:wrap="around"/>
        <w:spacing w:after="0" w:line="240" w:lineRule="auto"/>
        <w:rPr>
          <w:rFonts w:ascii="Consolas" w:hAnsi="Consolas"/>
          <w:sz w:val="19"/>
          <w:szCs w:val="19"/>
        </w:rPr>
      </w:pPr>
      <w:r>
        <w:rPr>
          <w:rFonts w:ascii="Consolas" w:hAnsi="Consolas"/>
          <w:sz w:val="19"/>
          <w:szCs w:val="19"/>
        </w:rPr>
        <w:tab/>
      </w:r>
      <w:r w:rsidRPr="00AC7675">
        <w:rPr>
          <w:rFonts w:ascii="Consolas" w:hAnsi="Consolas"/>
          <w:sz w:val="19"/>
          <w:szCs w:val="19"/>
        </w:rPr>
        <w:t>vt</w:t>
      </w:r>
      <w:r w:rsidRPr="00AC7675">
        <w:rPr>
          <w:rFonts w:ascii="Consolas" w:hAnsi="Consolas"/>
          <w:color w:val="808080"/>
          <w:sz w:val="19"/>
          <w:szCs w:val="19"/>
        </w:rPr>
        <w:t>.</w:t>
      </w:r>
      <w:r w:rsidRPr="00AC7675">
        <w:rPr>
          <w:rFonts w:ascii="Consolas" w:hAnsi="Consolas"/>
          <w:sz w:val="19"/>
          <w:szCs w:val="19"/>
        </w:rPr>
        <w:t>VehicleType_ID</w:t>
      </w:r>
    </w:p>
    <w:p w14:paraId="2BE75839" w14:textId="77777777" w:rsidR="00436861" w:rsidRPr="00AC7675" w:rsidRDefault="00436861" w:rsidP="00436861">
      <w:pPr>
        <w:pStyle w:val="InputBoxSml"/>
        <w:framePr w:wrap="around"/>
        <w:spacing w:after="0" w:line="240" w:lineRule="auto"/>
        <w:rPr>
          <w:rFonts w:ascii="Consolas" w:hAnsi="Consolas"/>
          <w:sz w:val="19"/>
          <w:szCs w:val="19"/>
        </w:rPr>
      </w:pPr>
      <w:r w:rsidRPr="00AC7675">
        <w:rPr>
          <w:rFonts w:ascii="Consolas" w:hAnsi="Consolas"/>
          <w:color w:val="0000FF"/>
          <w:sz w:val="19"/>
          <w:szCs w:val="19"/>
        </w:rPr>
        <w:t>FROM</w:t>
      </w:r>
      <w:r w:rsidRPr="00AC7675">
        <w:rPr>
          <w:rFonts w:ascii="Consolas" w:hAnsi="Consolas"/>
          <w:sz w:val="19"/>
          <w:szCs w:val="19"/>
        </w:rPr>
        <w:tab/>
        <w:t xml:space="preserve">DRIVER </w:t>
      </w:r>
      <w:r w:rsidRPr="00AC7675">
        <w:rPr>
          <w:rFonts w:ascii="Consolas" w:hAnsi="Consolas"/>
          <w:color w:val="0000FF"/>
          <w:sz w:val="19"/>
          <w:szCs w:val="19"/>
        </w:rPr>
        <w:t>AS</w:t>
      </w:r>
      <w:r w:rsidRPr="00AC7675">
        <w:rPr>
          <w:rFonts w:ascii="Consolas" w:hAnsi="Consolas"/>
          <w:sz w:val="19"/>
          <w:szCs w:val="19"/>
        </w:rPr>
        <w:t xml:space="preserve"> d</w:t>
      </w:r>
    </w:p>
    <w:p w14:paraId="65305653" w14:textId="77777777" w:rsidR="00436861" w:rsidRDefault="00436861" w:rsidP="00436861">
      <w:pPr>
        <w:pStyle w:val="InputBoxSml"/>
        <w:framePr w:wrap="around"/>
        <w:spacing w:after="0" w:line="240" w:lineRule="auto"/>
      </w:pPr>
      <w:r w:rsidRPr="00AC7675">
        <w:rPr>
          <w:rFonts w:ascii="Consolas" w:hAnsi="Consolas"/>
          <w:color w:val="808080"/>
          <w:sz w:val="19"/>
          <w:szCs w:val="19"/>
        </w:rPr>
        <w:t>CROSS</w:t>
      </w:r>
      <w:r w:rsidRPr="00AC7675">
        <w:rPr>
          <w:rFonts w:ascii="Consolas" w:hAnsi="Consolas"/>
          <w:sz w:val="19"/>
          <w:szCs w:val="19"/>
        </w:rPr>
        <w:t xml:space="preserve"> </w:t>
      </w:r>
      <w:r w:rsidRPr="00AC7675">
        <w:rPr>
          <w:rFonts w:ascii="Consolas" w:hAnsi="Consolas"/>
          <w:color w:val="808080"/>
          <w:sz w:val="19"/>
          <w:szCs w:val="19"/>
        </w:rPr>
        <w:t>JOIN</w:t>
      </w:r>
      <w:r w:rsidRPr="00AC7675">
        <w:rPr>
          <w:rFonts w:ascii="Consolas" w:hAnsi="Consolas"/>
          <w:sz w:val="19"/>
          <w:szCs w:val="19"/>
        </w:rPr>
        <w:t xml:space="preserve"> VEHICLE_TYPE </w:t>
      </w:r>
      <w:r w:rsidRPr="00AC7675">
        <w:rPr>
          <w:rFonts w:ascii="Consolas" w:hAnsi="Consolas"/>
          <w:color w:val="0000FF"/>
          <w:sz w:val="19"/>
          <w:szCs w:val="19"/>
        </w:rPr>
        <w:t>AS</w:t>
      </w:r>
      <w:r w:rsidRPr="00AC7675">
        <w:rPr>
          <w:rFonts w:ascii="Consolas" w:hAnsi="Consolas"/>
          <w:sz w:val="19"/>
          <w:szCs w:val="19"/>
        </w:rPr>
        <w:t xml:space="preserve"> vt</w:t>
      </w:r>
    </w:p>
    <w:p w14:paraId="0A6CA345" w14:textId="24F32190" w:rsidR="00436861" w:rsidRDefault="00436861" w:rsidP="00436861">
      <w:r>
        <w:t>A more meaningful query would be to combine the results of the previous CROSS JOIN query with a sub-query to list the vehicle type accreditations that none of the drivers in the system currently have. So, drivers (like Donald White) could be encouraged to upgrade their accreditations for vehicle types that nobody else is yet accredited to drive.</w:t>
      </w:r>
    </w:p>
    <w:p w14:paraId="04C03DE0"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0000FF"/>
          <w:sz w:val="19"/>
          <w:szCs w:val="19"/>
        </w:rPr>
        <w:t>SELECT</w:t>
      </w:r>
      <w:r w:rsidRPr="004E612C">
        <w:rPr>
          <w:rFonts w:ascii="Consolas" w:hAnsi="Consolas"/>
          <w:sz w:val="19"/>
          <w:szCs w:val="19"/>
        </w:rPr>
        <w:t xml:space="preserve"> d</w:t>
      </w:r>
      <w:r w:rsidRPr="004E612C">
        <w:rPr>
          <w:rFonts w:ascii="Consolas" w:hAnsi="Consolas"/>
          <w:color w:val="808080"/>
          <w:sz w:val="19"/>
          <w:szCs w:val="19"/>
        </w:rPr>
        <w:t>.</w:t>
      </w:r>
      <w:r w:rsidRPr="004E612C">
        <w:rPr>
          <w:rFonts w:ascii="Consolas" w:hAnsi="Consolas"/>
          <w:sz w:val="19"/>
          <w:szCs w:val="19"/>
        </w:rPr>
        <w:t>Licence_No</w:t>
      </w:r>
      <w:r w:rsidRPr="004E612C">
        <w:rPr>
          <w:rFonts w:ascii="Consolas" w:hAnsi="Consolas"/>
          <w:color w:val="808080"/>
          <w:sz w:val="19"/>
          <w:szCs w:val="19"/>
        </w:rPr>
        <w:t>,</w:t>
      </w:r>
    </w:p>
    <w:p w14:paraId="5E126981"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t>d</w:t>
      </w:r>
      <w:r w:rsidRPr="004E612C">
        <w:rPr>
          <w:rFonts w:ascii="Consolas" w:hAnsi="Consolas"/>
          <w:color w:val="808080"/>
          <w:sz w:val="19"/>
          <w:szCs w:val="19"/>
        </w:rPr>
        <w:t>.</w:t>
      </w:r>
      <w:r w:rsidRPr="004E612C">
        <w:rPr>
          <w:rFonts w:ascii="Consolas" w:hAnsi="Consolas"/>
          <w:sz w:val="19"/>
          <w:szCs w:val="19"/>
        </w:rPr>
        <w:t>FirstName</w:t>
      </w:r>
      <w:r w:rsidRPr="004E612C">
        <w:rPr>
          <w:rFonts w:ascii="Consolas" w:hAnsi="Consolas"/>
          <w:color w:val="808080"/>
          <w:sz w:val="19"/>
          <w:szCs w:val="19"/>
        </w:rPr>
        <w:t>,</w:t>
      </w:r>
    </w:p>
    <w:p w14:paraId="03665D5F"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t>d</w:t>
      </w:r>
      <w:r w:rsidRPr="004E612C">
        <w:rPr>
          <w:rFonts w:ascii="Consolas" w:hAnsi="Consolas"/>
          <w:color w:val="808080"/>
          <w:sz w:val="19"/>
          <w:szCs w:val="19"/>
        </w:rPr>
        <w:t>.</w:t>
      </w:r>
      <w:r w:rsidRPr="004E612C">
        <w:rPr>
          <w:rFonts w:ascii="Consolas" w:hAnsi="Consolas"/>
          <w:sz w:val="19"/>
          <w:szCs w:val="19"/>
        </w:rPr>
        <w:t>LastName</w:t>
      </w:r>
      <w:r w:rsidRPr="004E612C">
        <w:rPr>
          <w:rFonts w:ascii="Consolas" w:hAnsi="Consolas"/>
          <w:color w:val="808080"/>
          <w:sz w:val="19"/>
          <w:szCs w:val="19"/>
        </w:rPr>
        <w:t>,</w:t>
      </w:r>
    </w:p>
    <w:p w14:paraId="0918C162"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t>vt</w:t>
      </w:r>
      <w:r w:rsidRPr="004E612C">
        <w:rPr>
          <w:rFonts w:ascii="Consolas" w:hAnsi="Consolas"/>
          <w:color w:val="808080"/>
          <w:sz w:val="19"/>
          <w:szCs w:val="19"/>
        </w:rPr>
        <w:t>.</w:t>
      </w:r>
      <w:r w:rsidRPr="004E612C">
        <w:rPr>
          <w:rFonts w:ascii="Consolas" w:hAnsi="Consolas"/>
          <w:sz w:val="19"/>
          <w:szCs w:val="19"/>
        </w:rPr>
        <w:t>VehicleType_ID</w:t>
      </w:r>
      <w:r w:rsidRPr="00D80AE1">
        <w:rPr>
          <w:rFonts w:ascii="Consolas" w:hAnsi="Consolas" w:cs="Consolas"/>
          <w:color w:val="0000FF"/>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AccreditationsNotHeld</w:t>
      </w:r>
    </w:p>
    <w:p w14:paraId="15BF851A"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0000FF"/>
          <w:sz w:val="19"/>
          <w:szCs w:val="19"/>
        </w:rPr>
        <w:t>FROM</w:t>
      </w:r>
      <w:r w:rsidRPr="004E612C">
        <w:rPr>
          <w:rFonts w:ascii="Consolas" w:hAnsi="Consolas"/>
          <w:sz w:val="19"/>
          <w:szCs w:val="19"/>
        </w:rPr>
        <w:tab/>
        <w:t xml:space="preserve">DRIVER </w:t>
      </w:r>
      <w:r w:rsidRPr="004E612C">
        <w:rPr>
          <w:rFonts w:ascii="Consolas" w:hAnsi="Consolas"/>
          <w:color w:val="0000FF"/>
          <w:sz w:val="19"/>
          <w:szCs w:val="19"/>
        </w:rPr>
        <w:t>AS</w:t>
      </w:r>
      <w:r w:rsidRPr="004E612C">
        <w:rPr>
          <w:rFonts w:ascii="Consolas" w:hAnsi="Consolas"/>
          <w:sz w:val="19"/>
          <w:szCs w:val="19"/>
        </w:rPr>
        <w:t xml:space="preserve"> d</w:t>
      </w:r>
    </w:p>
    <w:p w14:paraId="6F61E845"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808080"/>
          <w:sz w:val="19"/>
          <w:szCs w:val="19"/>
        </w:rPr>
        <w:t>CROSS</w:t>
      </w:r>
      <w:r w:rsidRPr="004E612C">
        <w:rPr>
          <w:rFonts w:ascii="Consolas" w:hAnsi="Consolas"/>
          <w:sz w:val="19"/>
          <w:szCs w:val="19"/>
        </w:rPr>
        <w:t xml:space="preserve"> </w:t>
      </w:r>
      <w:r w:rsidRPr="004E612C">
        <w:rPr>
          <w:rFonts w:ascii="Consolas" w:hAnsi="Consolas"/>
          <w:color w:val="808080"/>
          <w:sz w:val="19"/>
          <w:szCs w:val="19"/>
        </w:rPr>
        <w:t>JOIN</w:t>
      </w:r>
      <w:r w:rsidRPr="004E612C">
        <w:rPr>
          <w:rFonts w:ascii="Consolas" w:hAnsi="Consolas"/>
          <w:sz w:val="19"/>
          <w:szCs w:val="19"/>
        </w:rPr>
        <w:t xml:space="preserve"> VEHICLE_TYPE </w:t>
      </w:r>
      <w:r w:rsidRPr="004E612C">
        <w:rPr>
          <w:rFonts w:ascii="Consolas" w:hAnsi="Consolas"/>
          <w:color w:val="0000FF"/>
          <w:sz w:val="19"/>
          <w:szCs w:val="19"/>
        </w:rPr>
        <w:t>AS</w:t>
      </w:r>
      <w:r w:rsidRPr="004E612C">
        <w:rPr>
          <w:rFonts w:ascii="Consolas" w:hAnsi="Consolas"/>
          <w:sz w:val="19"/>
          <w:szCs w:val="19"/>
        </w:rPr>
        <w:t xml:space="preserve"> vt</w:t>
      </w:r>
    </w:p>
    <w:p w14:paraId="1A189741"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0000FF"/>
          <w:sz w:val="19"/>
          <w:szCs w:val="19"/>
        </w:rPr>
        <w:t>WHERE</w:t>
      </w:r>
      <w:r w:rsidRPr="004E612C">
        <w:rPr>
          <w:rFonts w:ascii="Consolas" w:hAnsi="Consolas"/>
          <w:sz w:val="19"/>
          <w:szCs w:val="19"/>
        </w:rPr>
        <w:tab/>
        <w:t>vt</w:t>
      </w:r>
      <w:r w:rsidRPr="004E612C">
        <w:rPr>
          <w:rFonts w:ascii="Consolas" w:hAnsi="Consolas"/>
          <w:color w:val="808080"/>
          <w:sz w:val="19"/>
          <w:szCs w:val="19"/>
        </w:rPr>
        <w:t>.</w:t>
      </w:r>
      <w:r w:rsidRPr="004E612C">
        <w:rPr>
          <w:rFonts w:ascii="Consolas" w:hAnsi="Consolas"/>
          <w:sz w:val="19"/>
          <w:szCs w:val="19"/>
        </w:rPr>
        <w:t xml:space="preserve">VehicleType_ID </w:t>
      </w:r>
      <w:r w:rsidRPr="004E612C">
        <w:rPr>
          <w:rFonts w:ascii="Consolas" w:hAnsi="Consolas"/>
          <w:color w:val="808080"/>
          <w:sz w:val="19"/>
          <w:szCs w:val="19"/>
        </w:rPr>
        <w:t>NOT</w:t>
      </w:r>
      <w:r w:rsidRPr="004E612C">
        <w:rPr>
          <w:rFonts w:ascii="Consolas" w:hAnsi="Consolas"/>
          <w:sz w:val="19"/>
          <w:szCs w:val="19"/>
        </w:rPr>
        <w:t xml:space="preserve"> </w:t>
      </w:r>
      <w:r w:rsidRPr="004E612C">
        <w:rPr>
          <w:rFonts w:ascii="Consolas" w:hAnsi="Consolas"/>
          <w:color w:val="808080"/>
          <w:sz w:val="19"/>
          <w:szCs w:val="19"/>
        </w:rPr>
        <w:t>IN</w:t>
      </w:r>
      <w:r w:rsidRPr="004E612C">
        <w:rPr>
          <w:rFonts w:ascii="Consolas" w:hAnsi="Consolas"/>
          <w:sz w:val="19"/>
          <w:szCs w:val="19"/>
        </w:rPr>
        <w:t xml:space="preserve"> </w:t>
      </w:r>
    </w:p>
    <w:p w14:paraId="3C6F5994"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0000FF"/>
          <w:sz w:val="19"/>
          <w:szCs w:val="19"/>
        </w:rPr>
        <w:tab/>
      </w:r>
      <w:r w:rsidRPr="004E612C">
        <w:rPr>
          <w:rFonts w:ascii="Consolas" w:hAnsi="Consolas"/>
          <w:color w:val="808080"/>
          <w:sz w:val="19"/>
          <w:szCs w:val="19"/>
        </w:rPr>
        <w:t>(</w:t>
      </w:r>
      <w:r w:rsidRPr="004E612C">
        <w:rPr>
          <w:rFonts w:ascii="Consolas" w:hAnsi="Consolas"/>
          <w:color w:val="808080"/>
          <w:sz w:val="19"/>
          <w:szCs w:val="19"/>
        </w:rPr>
        <w:tab/>
      </w:r>
      <w:r w:rsidRPr="004E612C">
        <w:rPr>
          <w:rFonts w:ascii="Consolas" w:hAnsi="Consolas"/>
          <w:color w:val="0000FF"/>
          <w:sz w:val="19"/>
          <w:szCs w:val="19"/>
        </w:rPr>
        <w:t>SELECT</w:t>
      </w:r>
      <w:r w:rsidRPr="004E612C">
        <w:rPr>
          <w:rFonts w:ascii="Consolas" w:hAnsi="Consolas"/>
          <w:sz w:val="19"/>
          <w:szCs w:val="19"/>
        </w:rPr>
        <w:tab/>
        <w:t>vt</w:t>
      </w:r>
      <w:r w:rsidRPr="004E612C">
        <w:rPr>
          <w:rFonts w:ascii="Consolas" w:hAnsi="Consolas"/>
          <w:color w:val="808080"/>
          <w:sz w:val="19"/>
          <w:szCs w:val="19"/>
        </w:rPr>
        <w:t>.</w:t>
      </w:r>
      <w:r w:rsidRPr="004E612C">
        <w:rPr>
          <w:rFonts w:ascii="Consolas" w:hAnsi="Consolas"/>
          <w:sz w:val="19"/>
          <w:szCs w:val="19"/>
        </w:rPr>
        <w:t>VehicleType_ID</w:t>
      </w:r>
    </w:p>
    <w:p w14:paraId="16CC48C0"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r>
      <w:r w:rsidRPr="004E612C">
        <w:rPr>
          <w:rFonts w:ascii="Consolas" w:hAnsi="Consolas"/>
          <w:sz w:val="19"/>
          <w:szCs w:val="19"/>
        </w:rPr>
        <w:tab/>
      </w:r>
      <w:r w:rsidRPr="004E612C">
        <w:rPr>
          <w:rFonts w:ascii="Consolas" w:hAnsi="Consolas"/>
          <w:color w:val="0000FF"/>
          <w:sz w:val="19"/>
          <w:szCs w:val="19"/>
        </w:rPr>
        <w:t>FROM</w:t>
      </w:r>
      <w:r w:rsidRPr="004E612C">
        <w:rPr>
          <w:rFonts w:ascii="Consolas" w:hAnsi="Consolas"/>
          <w:color w:val="0000FF"/>
          <w:sz w:val="19"/>
          <w:szCs w:val="19"/>
        </w:rPr>
        <w:tab/>
      </w:r>
      <w:r w:rsidRPr="004E612C">
        <w:rPr>
          <w:rFonts w:ascii="Consolas" w:hAnsi="Consolas"/>
          <w:color w:val="808080"/>
          <w:sz w:val="19"/>
          <w:szCs w:val="19"/>
        </w:rPr>
        <w:t>((</w:t>
      </w:r>
      <w:r w:rsidRPr="004E612C">
        <w:rPr>
          <w:rFonts w:ascii="Consolas" w:hAnsi="Consolas"/>
          <w:sz w:val="19"/>
          <w:szCs w:val="19"/>
        </w:rPr>
        <w:t xml:space="preserve">DRIVER </w:t>
      </w:r>
      <w:r w:rsidRPr="004E612C">
        <w:rPr>
          <w:rFonts w:ascii="Consolas" w:hAnsi="Consolas"/>
          <w:color w:val="0000FF"/>
          <w:sz w:val="19"/>
          <w:szCs w:val="19"/>
        </w:rPr>
        <w:t>AS</w:t>
      </w:r>
      <w:r w:rsidRPr="004E612C">
        <w:rPr>
          <w:rFonts w:ascii="Consolas" w:hAnsi="Consolas"/>
          <w:sz w:val="19"/>
          <w:szCs w:val="19"/>
        </w:rPr>
        <w:t xml:space="preserve"> d</w:t>
      </w:r>
    </w:p>
    <w:p w14:paraId="360FBA41"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r>
      <w:r w:rsidRPr="004E612C">
        <w:rPr>
          <w:rFonts w:ascii="Consolas" w:hAnsi="Consolas"/>
          <w:sz w:val="19"/>
          <w:szCs w:val="19"/>
        </w:rPr>
        <w:tab/>
      </w:r>
      <w:r w:rsidRPr="004E612C">
        <w:rPr>
          <w:rFonts w:ascii="Consolas" w:hAnsi="Consolas"/>
          <w:color w:val="808080"/>
          <w:sz w:val="19"/>
          <w:szCs w:val="19"/>
        </w:rPr>
        <w:t>INNER</w:t>
      </w:r>
      <w:r w:rsidRPr="004E612C">
        <w:rPr>
          <w:rFonts w:ascii="Consolas" w:hAnsi="Consolas"/>
          <w:sz w:val="19"/>
          <w:szCs w:val="19"/>
        </w:rPr>
        <w:t xml:space="preserve"> </w:t>
      </w:r>
      <w:r w:rsidRPr="004E612C">
        <w:rPr>
          <w:rFonts w:ascii="Consolas" w:hAnsi="Consolas"/>
          <w:color w:val="808080"/>
          <w:sz w:val="19"/>
          <w:szCs w:val="19"/>
        </w:rPr>
        <w:t>JOIN</w:t>
      </w:r>
      <w:r w:rsidRPr="004E612C">
        <w:rPr>
          <w:rFonts w:ascii="Consolas" w:hAnsi="Consolas"/>
          <w:sz w:val="19"/>
          <w:szCs w:val="19"/>
        </w:rPr>
        <w:t xml:space="preserve"> ACCREDITATION </w:t>
      </w:r>
      <w:r w:rsidRPr="004E612C">
        <w:rPr>
          <w:rFonts w:ascii="Consolas" w:hAnsi="Consolas"/>
          <w:color w:val="0000FF"/>
          <w:sz w:val="19"/>
          <w:szCs w:val="19"/>
        </w:rPr>
        <w:t>AS</w:t>
      </w:r>
      <w:r w:rsidRPr="004E612C">
        <w:rPr>
          <w:rFonts w:ascii="Consolas" w:hAnsi="Consolas"/>
          <w:sz w:val="19"/>
          <w:szCs w:val="19"/>
        </w:rPr>
        <w:t xml:space="preserve"> a </w:t>
      </w:r>
      <w:r w:rsidRPr="004E612C">
        <w:rPr>
          <w:rFonts w:ascii="Consolas" w:hAnsi="Consolas"/>
          <w:color w:val="0000FF"/>
          <w:sz w:val="19"/>
          <w:szCs w:val="19"/>
        </w:rPr>
        <w:t>ON</w:t>
      </w:r>
      <w:r w:rsidRPr="004E612C">
        <w:rPr>
          <w:rFonts w:ascii="Consolas" w:hAnsi="Consolas"/>
          <w:sz w:val="19"/>
          <w:szCs w:val="19"/>
        </w:rPr>
        <w:t xml:space="preserve"> d</w:t>
      </w:r>
      <w:r w:rsidRPr="004E612C">
        <w:rPr>
          <w:rFonts w:ascii="Consolas" w:hAnsi="Consolas"/>
          <w:color w:val="808080"/>
          <w:sz w:val="19"/>
          <w:szCs w:val="19"/>
        </w:rPr>
        <w:t>.</w:t>
      </w:r>
      <w:r w:rsidRPr="004E612C">
        <w:rPr>
          <w:rFonts w:ascii="Consolas" w:hAnsi="Consolas"/>
          <w:sz w:val="19"/>
          <w:szCs w:val="19"/>
        </w:rPr>
        <w:t xml:space="preserve">Licence_No </w:t>
      </w:r>
      <w:r w:rsidRPr="004E612C">
        <w:rPr>
          <w:rFonts w:ascii="Consolas" w:hAnsi="Consolas"/>
          <w:color w:val="808080"/>
          <w:sz w:val="19"/>
          <w:szCs w:val="19"/>
        </w:rPr>
        <w:t>=</w:t>
      </w:r>
      <w:r w:rsidRPr="004E612C">
        <w:rPr>
          <w:rFonts w:ascii="Consolas" w:hAnsi="Consolas"/>
          <w:sz w:val="19"/>
          <w:szCs w:val="19"/>
        </w:rPr>
        <w:t xml:space="preserve"> a</w:t>
      </w:r>
      <w:r w:rsidRPr="004E612C">
        <w:rPr>
          <w:rFonts w:ascii="Consolas" w:hAnsi="Consolas"/>
          <w:color w:val="808080"/>
          <w:sz w:val="19"/>
          <w:szCs w:val="19"/>
        </w:rPr>
        <w:t>.</w:t>
      </w:r>
      <w:r w:rsidRPr="004E612C">
        <w:rPr>
          <w:rFonts w:ascii="Consolas" w:hAnsi="Consolas"/>
          <w:sz w:val="19"/>
          <w:szCs w:val="19"/>
        </w:rPr>
        <w:t>Licence_No</w:t>
      </w:r>
      <w:r w:rsidRPr="004E612C">
        <w:rPr>
          <w:rFonts w:ascii="Consolas" w:hAnsi="Consolas"/>
          <w:color w:val="808080"/>
          <w:sz w:val="19"/>
          <w:szCs w:val="19"/>
        </w:rPr>
        <w:t>)</w:t>
      </w:r>
    </w:p>
    <w:p w14:paraId="1469148D"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r>
      <w:r w:rsidRPr="004E612C">
        <w:rPr>
          <w:rFonts w:ascii="Consolas" w:hAnsi="Consolas"/>
          <w:sz w:val="19"/>
          <w:szCs w:val="19"/>
        </w:rPr>
        <w:tab/>
      </w:r>
      <w:r w:rsidRPr="004E612C">
        <w:rPr>
          <w:rFonts w:ascii="Consolas" w:hAnsi="Consolas"/>
          <w:color w:val="808080"/>
          <w:sz w:val="19"/>
          <w:szCs w:val="19"/>
        </w:rPr>
        <w:t>INNER</w:t>
      </w:r>
      <w:r w:rsidRPr="004E612C">
        <w:rPr>
          <w:rFonts w:ascii="Consolas" w:hAnsi="Consolas"/>
          <w:sz w:val="19"/>
          <w:szCs w:val="19"/>
        </w:rPr>
        <w:t xml:space="preserve"> </w:t>
      </w:r>
      <w:r w:rsidRPr="004E612C">
        <w:rPr>
          <w:rFonts w:ascii="Consolas" w:hAnsi="Consolas"/>
          <w:color w:val="808080"/>
          <w:sz w:val="19"/>
          <w:szCs w:val="19"/>
        </w:rPr>
        <w:t>JOIN</w:t>
      </w:r>
      <w:r w:rsidRPr="004E612C">
        <w:rPr>
          <w:rFonts w:ascii="Consolas" w:hAnsi="Consolas"/>
          <w:sz w:val="19"/>
          <w:szCs w:val="19"/>
        </w:rPr>
        <w:t xml:space="preserve"> VEHICLE_TYPE </w:t>
      </w:r>
      <w:r w:rsidRPr="004E612C">
        <w:rPr>
          <w:rFonts w:ascii="Consolas" w:hAnsi="Consolas"/>
          <w:color w:val="0000FF"/>
          <w:sz w:val="19"/>
          <w:szCs w:val="19"/>
        </w:rPr>
        <w:t>AS</w:t>
      </w:r>
      <w:r w:rsidRPr="004E612C">
        <w:rPr>
          <w:rFonts w:ascii="Consolas" w:hAnsi="Consolas"/>
          <w:sz w:val="19"/>
          <w:szCs w:val="19"/>
        </w:rPr>
        <w:t xml:space="preserve"> vt </w:t>
      </w:r>
      <w:r w:rsidRPr="004E612C">
        <w:rPr>
          <w:rFonts w:ascii="Consolas" w:hAnsi="Consolas"/>
          <w:color w:val="0000FF"/>
          <w:sz w:val="19"/>
          <w:szCs w:val="19"/>
        </w:rPr>
        <w:t>ON</w:t>
      </w:r>
      <w:r w:rsidRPr="004E612C">
        <w:rPr>
          <w:rFonts w:ascii="Consolas" w:hAnsi="Consolas"/>
          <w:sz w:val="19"/>
          <w:szCs w:val="19"/>
        </w:rPr>
        <w:t xml:space="preserve"> a</w:t>
      </w:r>
      <w:r w:rsidRPr="004E612C">
        <w:rPr>
          <w:rFonts w:ascii="Consolas" w:hAnsi="Consolas"/>
          <w:color w:val="808080"/>
          <w:sz w:val="19"/>
          <w:szCs w:val="19"/>
        </w:rPr>
        <w:t>.</w:t>
      </w:r>
      <w:r w:rsidRPr="004E612C">
        <w:rPr>
          <w:rFonts w:ascii="Consolas" w:hAnsi="Consolas"/>
          <w:sz w:val="19"/>
          <w:szCs w:val="19"/>
        </w:rPr>
        <w:t xml:space="preserve">VehicleType_ID </w:t>
      </w:r>
      <w:r w:rsidRPr="004E612C">
        <w:rPr>
          <w:rFonts w:ascii="Consolas" w:hAnsi="Consolas"/>
          <w:color w:val="808080"/>
          <w:sz w:val="19"/>
          <w:szCs w:val="19"/>
        </w:rPr>
        <w:t>=</w:t>
      </w:r>
      <w:r w:rsidRPr="004E612C">
        <w:rPr>
          <w:rFonts w:ascii="Consolas" w:hAnsi="Consolas"/>
          <w:sz w:val="19"/>
          <w:szCs w:val="19"/>
        </w:rPr>
        <w:t xml:space="preserve"> vt</w:t>
      </w:r>
      <w:r w:rsidRPr="004E612C">
        <w:rPr>
          <w:rFonts w:ascii="Consolas" w:hAnsi="Consolas"/>
          <w:color w:val="808080"/>
          <w:sz w:val="19"/>
          <w:szCs w:val="19"/>
        </w:rPr>
        <w:t>.</w:t>
      </w:r>
      <w:r w:rsidRPr="004E612C">
        <w:rPr>
          <w:rFonts w:ascii="Consolas" w:hAnsi="Consolas"/>
          <w:sz w:val="19"/>
          <w:szCs w:val="19"/>
        </w:rPr>
        <w:t>VehicleType_ID</w:t>
      </w:r>
      <w:r w:rsidRPr="004E612C">
        <w:rPr>
          <w:rFonts w:ascii="Consolas" w:hAnsi="Consolas"/>
          <w:color w:val="808080"/>
          <w:sz w:val="19"/>
          <w:szCs w:val="19"/>
        </w:rPr>
        <w:t>)</w:t>
      </w:r>
    </w:p>
    <w:p w14:paraId="1E461CE6"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sz w:val="19"/>
          <w:szCs w:val="19"/>
        </w:rPr>
        <w:tab/>
      </w:r>
      <w:r w:rsidRPr="004E612C">
        <w:rPr>
          <w:rFonts w:ascii="Consolas" w:hAnsi="Consolas"/>
          <w:color w:val="808080"/>
          <w:sz w:val="19"/>
          <w:szCs w:val="19"/>
        </w:rPr>
        <w:t>)</w:t>
      </w:r>
    </w:p>
    <w:p w14:paraId="02CF5576"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808080"/>
          <w:sz w:val="19"/>
          <w:szCs w:val="19"/>
        </w:rPr>
        <w:t>AND</w:t>
      </w:r>
      <w:r w:rsidRPr="004E612C">
        <w:rPr>
          <w:rFonts w:ascii="Consolas" w:hAnsi="Consolas"/>
          <w:sz w:val="19"/>
          <w:szCs w:val="19"/>
        </w:rPr>
        <w:t xml:space="preserve"> d</w:t>
      </w:r>
      <w:r w:rsidRPr="004E612C">
        <w:rPr>
          <w:rFonts w:ascii="Consolas" w:hAnsi="Consolas"/>
          <w:color w:val="808080"/>
          <w:sz w:val="19"/>
          <w:szCs w:val="19"/>
        </w:rPr>
        <w:t>.</w:t>
      </w:r>
      <w:r w:rsidRPr="004E612C">
        <w:rPr>
          <w:rFonts w:ascii="Consolas" w:hAnsi="Consolas"/>
          <w:sz w:val="19"/>
          <w:szCs w:val="19"/>
        </w:rPr>
        <w:t xml:space="preserve">FirstName </w:t>
      </w:r>
      <w:r w:rsidRPr="004E612C">
        <w:rPr>
          <w:rFonts w:ascii="Consolas" w:hAnsi="Consolas"/>
          <w:color w:val="808080"/>
          <w:sz w:val="19"/>
          <w:szCs w:val="19"/>
        </w:rPr>
        <w:t>=</w:t>
      </w:r>
      <w:r w:rsidRPr="004E612C">
        <w:rPr>
          <w:rFonts w:ascii="Consolas" w:hAnsi="Consolas"/>
          <w:sz w:val="19"/>
          <w:szCs w:val="19"/>
        </w:rPr>
        <w:t xml:space="preserve"> </w:t>
      </w:r>
      <w:r w:rsidRPr="004E612C">
        <w:rPr>
          <w:rFonts w:ascii="Consolas" w:hAnsi="Consolas"/>
          <w:color w:val="FF0000"/>
          <w:sz w:val="19"/>
          <w:szCs w:val="19"/>
        </w:rPr>
        <w:t>'Donald'</w:t>
      </w:r>
    </w:p>
    <w:p w14:paraId="670E424B" w14:textId="77777777" w:rsidR="00436861" w:rsidRPr="004E612C" w:rsidRDefault="00436861" w:rsidP="00436861">
      <w:pPr>
        <w:pStyle w:val="InputBoxSml"/>
        <w:framePr w:wrap="around"/>
        <w:spacing w:after="0" w:line="240" w:lineRule="auto"/>
        <w:rPr>
          <w:rFonts w:ascii="Consolas" w:hAnsi="Consolas"/>
          <w:sz w:val="19"/>
          <w:szCs w:val="19"/>
        </w:rPr>
      </w:pPr>
      <w:r w:rsidRPr="004E612C">
        <w:rPr>
          <w:rFonts w:ascii="Consolas" w:hAnsi="Consolas"/>
          <w:color w:val="808080"/>
          <w:sz w:val="19"/>
          <w:szCs w:val="19"/>
        </w:rPr>
        <w:t>AND</w:t>
      </w:r>
      <w:r w:rsidRPr="004E612C">
        <w:rPr>
          <w:rFonts w:ascii="Consolas" w:hAnsi="Consolas"/>
          <w:sz w:val="19"/>
          <w:szCs w:val="19"/>
        </w:rPr>
        <w:t xml:space="preserve"> d</w:t>
      </w:r>
      <w:r w:rsidRPr="004E612C">
        <w:rPr>
          <w:rFonts w:ascii="Consolas" w:hAnsi="Consolas"/>
          <w:color w:val="808080"/>
          <w:sz w:val="19"/>
          <w:szCs w:val="19"/>
        </w:rPr>
        <w:t>.</w:t>
      </w:r>
      <w:r w:rsidRPr="004E612C">
        <w:rPr>
          <w:rFonts w:ascii="Consolas" w:hAnsi="Consolas"/>
          <w:sz w:val="19"/>
          <w:szCs w:val="19"/>
        </w:rPr>
        <w:t xml:space="preserve">LastName </w:t>
      </w:r>
      <w:r w:rsidRPr="004E612C">
        <w:rPr>
          <w:rFonts w:ascii="Consolas" w:hAnsi="Consolas"/>
          <w:color w:val="808080"/>
          <w:sz w:val="19"/>
          <w:szCs w:val="19"/>
        </w:rPr>
        <w:t>=</w:t>
      </w:r>
      <w:r w:rsidRPr="004E612C">
        <w:rPr>
          <w:rFonts w:ascii="Consolas" w:hAnsi="Consolas"/>
          <w:sz w:val="19"/>
          <w:szCs w:val="19"/>
        </w:rPr>
        <w:t xml:space="preserve"> </w:t>
      </w:r>
      <w:r w:rsidRPr="004E612C">
        <w:rPr>
          <w:rFonts w:ascii="Consolas" w:hAnsi="Consolas"/>
          <w:color w:val="FF0000"/>
          <w:sz w:val="19"/>
          <w:szCs w:val="19"/>
        </w:rPr>
        <w:t>'White'</w:t>
      </w:r>
    </w:p>
    <w:p w14:paraId="29121A75" w14:textId="77777777" w:rsidR="00436861" w:rsidRDefault="00436861" w:rsidP="00436861">
      <w:pPr>
        <w:pStyle w:val="InputBoxSml"/>
        <w:framePr w:wrap="around"/>
        <w:spacing w:after="0" w:line="240" w:lineRule="auto"/>
        <w:rPr>
          <w:rFonts w:ascii="Consolas" w:hAnsi="Consolas"/>
          <w:color w:val="808080"/>
          <w:sz w:val="19"/>
          <w:szCs w:val="19"/>
        </w:rPr>
      </w:pPr>
      <w:r w:rsidRPr="004E612C">
        <w:rPr>
          <w:rFonts w:ascii="Consolas" w:hAnsi="Consolas"/>
          <w:color w:val="0000FF"/>
          <w:sz w:val="19"/>
          <w:szCs w:val="19"/>
        </w:rPr>
        <w:t>ORDER</w:t>
      </w:r>
      <w:r w:rsidRPr="004E612C">
        <w:rPr>
          <w:rFonts w:ascii="Consolas" w:hAnsi="Consolas"/>
          <w:sz w:val="19"/>
          <w:szCs w:val="19"/>
        </w:rPr>
        <w:t xml:space="preserve"> </w:t>
      </w:r>
      <w:r w:rsidRPr="004E612C">
        <w:rPr>
          <w:rFonts w:ascii="Consolas" w:hAnsi="Consolas"/>
          <w:color w:val="0000FF"/>
          <w:sz w:val="19"/>
          <w:szCs w:val="19"/>
        </w:rPr>
        <w:t>BY</w:t>
      </w:r>
      <w:r w:rsidRPr="004E612C">
        <w:rPr>
          <w:rFonts w:ascii="Consolas" w:hAnsi="Consolas"/>
          <w:sz w:val="19"/>
          <w:szCs w:val="19"/>
        </w:rPr>
        <w:t xml:space="preserve"> d</w:t>
      </w:r>
      <w:r w:rsidRPr="004E612C">
        <w:rPr>
          <w:rFonts w:ascii="Consolas" w:hAnsi="Consolas"/>
          <w:color w:val="808080"/>
          <w:sz w:val="19"/>
          <w:szCs w:val="19"/>
        </w:rPr>
        <w:t>.</w:t>
      </w:r>
      <w:r w:rsidRPr="004E612C">
        <w:rPr>
          <w:rFonts w:ascii="Consolas" w:hAnsi="Consolas"/>
          <w:sz w:val="19"/>
          <w:szCs w:val="19"/>
        </w:rPr>
        <w:t>Licence_No</w:t>
      </w:r>
      <w:r w:rsidRPr="004E612C">
        <w:rPr>
          <w:rFonts w:ascii="Consolas" w:hAnsi="Consolas"/>
          <w:color w:val="808080"/>
          <w:sz w:val="19"/>
          <w:szCs w:val="19"/>
        </w:rPr>
        <w:t>;</w:t>
      </w:r>
    </w:p>
    <w:p w14:paraId="368DB181" w14:textId="77777777" w:rsidR="00436861" w:rsidRDefault="00436861" w:rsidP="00436861">
      <w:pPr>
        <w:pStyle w:val="InputBoxSml"/>
        <w:framePr w:wrap="around"/>
        <w:spacing w:after="0" w:line="240" w:lineRule="auto"/>
        <w:rPr>
          <w:rFonts w:ascii="Consolas" w:hAnsi="Consolas"/>
          <w:color w:val="808080"/>
          <w:sz w:val="19"/>
          <w:szCs w:val="19"/>
        </w:rPr>
      </w:pPr>
    </w:p>
    <w:p w14:paraId="74DF61C6"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Licence_No FirstName LastName AccreditationsNotHeld</w:t>
      </w:r>
    </w:p>
    <w:p w14:paraId="38B6E6CF"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 -------- ---------------------</w:t>
      </w:r>
    </w:p>
    <w:p w14:paraId="5BC17308"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1001</w:t>
      </w:r>
    </w:p>
    <w:p w14:paraId="2766DFF6"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1004</w:t>
      </w:r>
    </w:p>
    <w:p w14:paraId="30AAA2FB"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1005</w:t>
      </w:r>
    </w:p>
    <w:p w14:paraId="1D3B3D05"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2001</w:t>
      </w:r>
    </w:p>
    <w:p w14:paraId="04A0A763"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2002</w:t>
      </w:r>
    </w:p>
    <w:p w14:paraId="224227C8"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2005</w:t>
      </w:r>
    </w:p>
    <w:p w14:paraId="5EFCDA94"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2006</w:t>
      </w:r>
    </w:p>
    <w:p w14:paraId="255A3F14"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3001</w:t>
      </w:r>
    </w:p>
    <w:p w14:paraId="1232978B"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3002</w:t>
      </w:r>
    </w:p>
    <w:p w14:paraId="39EC6898" w14:textId="77777777" w:rsidR="00436861" w:rsidRDefault="00436861" w:rsidP="00436861">
      <w:pPr>
        <w:keepLines w:val="0"/>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1593PD Donald White 8002</w:t>
      </w:r>
    </w:p>
    <w:p w14:paraId="3D75526E" w14:textId="77777777" w:rsidR="00436861" w:rsidRDefault="00436861" w:rsidP="00436861">
      <w:pPr>
        <w:pStyle w:val="InputBoxSml"/>
        <w:framePr w:wrap="around"/>
        <w:spacing w:after="0" w:line="240" w:lineRule="auto"/>
      </w:pPr>
      <w:r>
        <w:rPr>
          <w:rFonts w:ascii="Consolas" w:hAnsi="Consolas" w:cs="Consolas"/>
          <w:color w:val="000000"/>
          <w:sz w:val="19"/>
          <w:szCs w:val="19"/>
        </w:rPr>
        <w:t>1593PD Donald White 8003</w:t>
      </w:r>
    </w:p>
    <w:p w14:paraId="654128A3" w14:textId="2B3D9C24" w:rsidR="00886AA0" w:rsidRDefault="00886AA0" w:rsidP="00886AA0">
      <w:pPr>
        <w:pStyle w:val="Heading1"/>
      </w:pPr>
      <w:bookmarkStart w:id="302" w:name="_Toc47344237"/>
      <w:r>
        <w:t>Expressions using calculations</w:t>
      </w:r>
      <w:bookmarkEnd w:id="302"/>
    </w:p>
    <w:p w14:paraId="2C78A8E4" w14:textId="5B2F4756" w:rsidR="000B656F" w:rsidRDefault="004A6E5C" w:rsidP="00230CE9">
      <w:pPr>
        <w:pStyle w:val="Heading2"/>
      </w:pPr>
      <w:bookmarkStart w:id="303" w:name="_Toc47344238"/>
      <w:r>
        <w:t>Operations on n</w:t>
      </w:r>
      <w:r w:rsidR="000B656F">
        <w:t>umeric values</w:t>
      </w:r>
      <w:bookmarkEnd w:id="303"/>
    </w:p>
    <w:p w14:paraId="65931DAD" w14:textId="77777777" w:rsidR="00D63F05" w:rsidRDefault="00D63F05" w:rsidP="00D63F05">
      <w:pPr>
        <w:pStyle w:val="Body"/>
      </w:pPr>
      <w:r>
        <w:t>Mathematical equations in queries and expressions use arithmetic operators to calculate values. The following table shows the syntax for arithmetic operators in Microsoft Access.</w:t>
      </w:r>
    </w:p>
    <w:p w14:paraId="57E655FB" w14:textId="157C9C35" w:rsidR="00D63F05" w:rsidRDefault="00D63F05" w:rsidP="00D63F05">
      <w:pPr>
        <w:pStyle w:val="Caption"/>
        <w:spacing w:after="0"/>
      </w:pPr>
      <w:r>
        <w:lastRenderedPageBreak/>
        <w:t>Table 2 Arithmetic operators in SQL</w:t>
      </w:r>
    </w:p>
    <w:tbl>
      <w:tblPr>
        <w:tblStyle w:val="TableGrid"/>
        <w:tblW w:w="9066" w:type="dxa"/>
        <w:tblLayout w:type="fixed"/>
        <w:tblLook w:val="04A0" w:firstRow="1" w:lastRow="0" w:firstColumn="1" w:lastColumn="0" w:noHBand="0" w:noVBand="1"/>
      </w:tblPr>
      <w:tblGrid>
        <w:gridCol w:w="1413"/>
        <w:gridCol w:w="4111"/>
        <w:gridCol w:w="3542"/>
      </w:tblGrid>
      <w:tr w:rsidR="00D63F05" w14:paraId="0831D862" w14:textId="77777777" w:rsidTr="006D3652">
        <w:trPr>
          <w:cnfStyle w:val="100000000000" w:firstRow="1" w:lastRow="0" w:firstColumn="0" w:lastColumn="0" w:oddVBand="0" w:evenVBand="0" w:oddHBand="0" w:evenHBand="0" w:firstRowFirstColumn="0" w:firstRowLastColumn="0" w:lastRowFirstColumn="0" w:lastRowLastColumn="0"/>
          <w:cantSplit/>
          <w:tblHeader w:val="0"/>
        </w:trPr>
        <w:tc>
          <w:tcPr>
            <w:tcW w:w="1413" w:type="dxa"/>
          </w:tcPr>
          <w:p w14:paraId="3A7D59BF" w14:textId="77777777" w:rsidR="00D63F05" w:rsidRDefault="00D63F05" w:rsidP="006D3652">
            <w:r>
              <w:t>Operator</w:t>
            </w:r>
          </w:p>
        </w:tc>
        <w:tc>
          <w:tcPr>
            <w:tcW w:w="4111" w:type="dxa"/>
          </w:tcPr>
          <w:p w14:paraId="75E8CCE0" w14:textId="6E9046E4" w:rsidR="00D63F05" w:rsidRDefault="004A2947" w:rsidP="006D3652">
            <w:r>
              <w:t>Description</w:t>
            </w:r>
          </w:p>
        </w:tc>
        <w:tc>
          <w:tcPr>
            <w:tcW w:w="3542" w:type="dxa"/>
          </w:tcPr>
          <w:p w14:paraId="7F089B11" w14:textId="77777777" w:rsidR="00D63F05" w:rsidRDefault="00D63F05" w:rsidP="006D3652">
            <w:r>
              <w:t>Example</w:t>
            </w:r>
          </w:p>
        </w:tc>
      </w:tr>
      <w:tr w:rsidR="00D63F05" w14:paraId="0F1CD927" w14:textId="77777777" w:rsidTr="006D3652">
        <w:tc>
          <w:tcPr>
            <w:tcW w:w="1413" w:type="dxa"/>
            <w:hideMark/>
          </w:tcPr>
          <w:p w14:paraId="7B46EF28" w14:textId="77777777" w:rsidR="00D63F05" w:rsidRDefault="00D63F05" w:rsidP="006D3652">
            <w:r>
              <w:t>+</w:t>
            </w:r>
          </w:p>
        </w:tc>
        <w:tc>
          <w:tcPr>
            <w:tcW w:w="4111" w:type="dxa"/>
            <w:hideMark/>
          </w:tcPr>
          <w:p w14:paraId="6B51BD47" w14:textId="0AED2F9D" w:rsidR="00D63F05" w:rsidRDefault="004A2947" w:rsidP="006D3652">
            <w:r>
              <w:t>Add</w:t>
            </w:r>
          </w:p>
        </w:tc>
        <w:tc>
          <w:tcPr>
            <w:tcW w:w="3542" w:type="dxa"/>
            <w:hideMark/>
          </w:tcPr>
          <w:p w14:paraId="39D72E6D" w14:textId="0715C082" w:rsidR="00D63F05" w:rsidRDefault="00D63F05" w:rsidP="006D3652">
            <w:r>
              <w:t>SubTotal+GST</w:t>
            </w:r>
          </w:p>
        </w:tc>
      </w:tr>
      <w:tr w:rsidR="00D63F05" w14:paraId="3E31B69F" w14:textId="77777777" w:rsidTr="006D3652">
        <w:tc>
          <w:tcPr>
            <w:tcW w:w="1413" w:type="dxa"/>
            <w:hideMark/>
          </w:tcPr>
          <w:p w14:paraId="60C36091" w14:textId="77777777" w:rsidR="00D63F05" w:rsidRDefault="00D63F05" w:rsidP="006D3652">
            <w:r>
              <w:t>-</w:t>
            </w:r>
          </w:p>
        </w:tc>
        <w:tc>
          <w:tcPr>
            <w:tcW w:w="4111" w:type="dxa"/>
            <w:hideMark/>
          </w:tcPr>
          <w:p w14:paraId="425C8BBE" w14:textId="1B6A6E64" w:rsidR="00D63F05" w:rsidRDefault="00D63F05" w:rsidP="006D3652">
            <w:r>
              <w:t>Subtract</w:t>
            </w:r>
          </w:p>
        </w:tc>
        <w:tc>
          <w:tcPr>
            <w:tcW w:w="3542" w:type="dxa"/>
            <w:hideMark/>
          </w:tcPr>
          <w:p w14:paraId="7369D588" w14:textId="387DB1A2" w:rsidR="00D63F05" w:rsidRDefault="00D63F05" w:rsidP="006D3652">
            <w:r>
              <w:t>TotalPrice-TradeDiscount</w:t>
            </w:r>
          </w:p>
        </w:tc>
      </w:tr>
      <w:tr w:rsidR="00D63F05" w14:paraId="0C86A939" w14:textId="77777777" w:rsidTr="006D3652">
        <w:tc>
          <w:tcPr>
            <w:tcW w:w="1413" w:type="dxa"/>
            <w:hideMark/>
          </w:tcPr>
          <w:p w14:paraId="1437C11D" w14:textId="77777777" w:rsidR="00D63F05" w:rsidRDefault="00D63F05" w:rsidP="006D3652">
            <w:r>
              <w:t>*</w:t>
            </w:r>
          </w:p>
        </w:tc>
        <w:tc>
          <w:tcPr>
            <w:tcW w:w="4111" w:type="dxa"/>
            <w:hideMark/>
          </w:tcPr>
          <w:p w14:paraId="39F836B9" w14:textId="3CFA7600" w:rsidR="00D63F05" w:rsidRDefault="00D63F05" w:rsidP="006D3652">
            <w:r>
              <w:t>Multiply</w:t>
            </w:r>
          </w:p>
        </w:tc>
        <w:tc>
          <w:tcPr>
            <w:tcW w:w="3542" w:type="dxa"/>
            <w:hideMark/>
          </w:tcPr>
          <w:p w14:paraId="02583219" w14:textId="6EF418A0" w:rsidR="00D63F05" w:rsidRDefault="00D63F05" w:rsidP="006D3652">
            <w:r>
              <w:t>QuantityOrdered*TotalPrice</w:t>
            </w:r>
          </w:p>
        </w:tc>
      </w:tr>
      <w:tr w:rsidR="00D63F05" w14:paraId="556E6119" w14:textId="77777777" w:rsidTr="006D3652">
        <w:tc>
          <w:tcPr>
            <w:tcW w:w="1413" w:type="dxa"/>
            <w:hideMark/>
          </w:tcPr>
          <w:p w14:paraId="2516B5C5" w14:textId="77777777" w:rsidR="00D63F05" w:rsidRDefault="00D63F05" w:rsidP="006D3652">
            <w:r>
              <w:t>/</w:t>
            </w:r>
          </w:p>
        </w:tc>
        <w:tc>
          <w:tcPr>
            <w:tcW w:w="4111" w:type="dxa"/>
            <w:hideMark/>
          </w:tcPr>
          <w:p w14:paraId="73480AAA" w14:textId="27884AAC" w:rsidR="00D63F05" w:rsidRDefault="00D63F05" w:rsidP="006D3652">
            <w:r>
              <w:t>Divide</w:t>
            </w:r>
          </w:p>
        </w:tc>
        <w:tc>
          <w:tcPr>
            <w:tcW w:w="3542" w:type="dxa"/>
            <w:hideMark/>
          </w:tcPr>
          <w:p w14:paraId="2DCE10FC" w14:textId="657918D8" w:rsidR="00D63F05" w:rsidRDefault="00D63F05" w:rsidP="006D3652">
            <w:r>
              <w:t>TotalPrice/NumberOrdered</w:t>
            </w:r>
          </w:p>
        </w:tc>
      </w:tr>
      <w:tr w:rsidR="00913B24" w14:paraId="34547902" w14:textId="77777777" w:rsidTr="006D3652">
        <w:trPr>
          <w:trHeight w:val="278"/>
        </w:trPr>
        <w:tc>
          <w:tcPr>
            <w:tcW w:w="1413" w:type="dxa"/>
          </w:tcPr>
          <w:p w14:paraId="068FD5DA" w14:textId="167697DA" w:rsidR="00913B24" w:rsidRDefault="00913B24" w:rsidP="00913B24">
            <w:r>
              <w:t>%</w:t>
            </w:r>
          </w:p>
        </w:tc>
        <w:tc>
          <w:tcPr>
            <w:tcW w:w="4111" w:type="dxa"/>
          </w:tcPr>
          <w:p w14:paraId="570BB089" w14:textId="6ABD459A" w:rsidR="00913B24" w:rsidRDefault="004A2947" w:rsidP="00913B24">
            <w:r>
              <w:t>Modulo</w:t>
            </w:r>
            <w:r w:rsidR="006A0322">
              <w:t xml:space="preserve"> - f</w:t>
            </w:r>
            <w:r w:rsidR="00913B24">
              <w:t>ind the remainder of a division equation</w:t>
            </w:r>
          </w:p>
        </w:tc>
        <w:tc>
          <w:tcPr>
            <w:tcW w:w="3542" w:type="dxa"/>
          </w:tcPr>
          <w:p w14:paraId="76805547" w14:textId="63C0D4D8" w:rsidR="00913B24" w:rsidRDefault="00913B24" w:rsidP="00913B24">
            <w:r>
              <w:t xml:space="preserve">NumberGuests </w:t>
            </w:r>
            <w:r w:rsidR="006A0322">
              <w:t>%</w:t>
            </w:r>
            <w:r>
              <w:t xml:space="preserve"> NumberRooms</w:t>
            </w:r>
          </w:p>
        </w:tc>
      </w:tr>
    </w:tbl>
    <w:p w14:paraId="729C341D" w14:textId="2AD382CD" w:rsidR="000B656F" w:rsidRDefault="46D743C4" w:rsidP="000B656F">
      <w:r>
        <w:t>You can perform calculations on numeric values stored in a table by using a mathematical expression that also evaluates to a numeric result. For example, if you wanted to calculate the approximate litres of fuel consumption per 100 km for each vehicle type, you could write a query such as the following</w:t>
      </w:r>
      <w:r w:rsidR="00183494">
        <w:t>:</w:t>
      </w:r>
    </w:p>
    <w:p w14:paraId="425DF492"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297C5F54"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FuelType</w:t>
      </w:r>
      <w:r>
        <w:rPr>
          <w:rFonts w:ascii="Consolas" w:hAnsi="Consolas" w:cs="Consolas"/>
          <w:color w:val="808080"/>
          <w:sz w:val="19"/>
          <w:szCs w:val="19"/>
          <w:highlight w:val="white"/>
        </w:rPr>
        <w:t>,</w:t>
      </w:r>
    </w:p>
    <w:p w14:paraId="2361EEA3"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FuelCapacity</w:t>
      </w:r>
      <w:r>
        <w:rPr>
          <w:rFonts w:ascii="Consolas" w:hAnsi="Consolas" w:cs="Consolas"/>
          <w:color w:val="808080"/>
          <w:sz w:val="19"/>
          <w:szCs w:val="19"/>
          <w:highlight w:val="white"/>
        </w:rPr>
        <w:t>,</w:t>
      </w:r>
    </w:p>
    <w:p w14:paraId="7F0CA3E0"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[Range]</w:t>
      </w:r>
      <w:r>
        <w:rPr>
          <w:rFonts w:ascii="Consolas" w:hAnsi="Consolas" w:cs="Consolas"/>
          <w:color w:val="808080"/>
          <w:sz w:val="19"/>
          <w:szCs w:val="19"/>
          <w:highlight w:val="white"/>
        </w:rPr>
        <w:t>,</w:t>
      </w:r>
    </w:p>
    <w:p w14:paraId="22F7BF37"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[Approx. Litres Of Fuel Per 100 kms]</w:t>
      </w:r>
    </w:p>
    <w:p w14:paraId="156F57C2"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VEHICLE_TYPE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vt</w:t>
      </w:r>
    </w:p>
    <w:p w14:paraId="6B86587C" w14:textId="77777777" w:rsidR="000B656F" w:rsidRPr="00C354E3"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[Approx. Litres Of Fuel Per 100 kms]</w:t>
      </w:r>
      <w:r>
        <w:rPr>
          <w:rFonts w:ascii="Consolas" w:hAnsi="Consolas" w:cs="Consolas"/>
          <w:color w:val="808080"/>
          <w:sz w:val="19"/>
          <w:szCs w:val="19"/>
          <w:highlight w:val="white"/>
        </w:rPr>
        <w:t>;</w:t>
      </w:r>
    </w:p>
    <w:p w14:paraId="1BFD70EE" w14:textId="7557A48E"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VehicleType_ID FuelType</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FuelCapacity Range</w:t>
      </w:r>
      <w:r w:rsidR="00546CB4">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Approx</w:t>
      </w:r>
      <w:r>
        <w:rPr>
          <w:rFonts w:ascii="Consolas" w:hAnsi="Consolas" w:cs="Consolas"/>
          <w:color w:val="000000"/>
          <w:sz w:val="18"/>
          <w:szCs w:val="18"/>
          <w:highlight w:val="white"/>
        </w:rPr>
        <w:t>.</w:t>
      </w:r>
      <w:r w:rsidRPr="002278D8">
        <w:rPr>
          <w:rFonts w:ascii="Consolas" w:hAnsi="Consolas" w:cs="Consolas"/>
          <w:color w:val="000000"/>
          <w:sz w:val="18"/>
          <w:szCs w:val="18"/>
          <w:highlight w:val="white"/>
        </w:rPr>
        <w:t xml:space="preserve"> Litres Of Fuel Per 100</w:t>
      </w:r>
      <w:r>
        <w:rPr>
          <w:rFonts w:ascii="Consolas" w:hAnsi="Consolas" w:cs="Consolas"/>
          <w:color w:val="000000"/>
          <w:sz w:val="18"/>
          <w:szCs w:val="18"/>
          <w:highlight w:val="white"/>
        </w:rPr>
        <w:t xml:space="preserve"> k</w:t>
      </w:r>
      <w:r w:rsidRPr="002278D8">
        <w:rPr>
          <w:rFonts w:ascii="Consolas" w:hAnsi="Consolas" w:cs="Consolas"/>
          <w:color w:val="000000"/>
          <w:sz w:val="18"/>
          <w:szCs w:val="18"/>
          <w:highlight w:val="white"/>
        </w:rPr>
        <w:t>ms</w:t>
      </w:r>
    </w:p>
    <w:p w14:paraId="64E212E1" w14:textId="77777777"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 -------------- ------------ ------ --------------------------------</w:t>
      </w:r>
    </w:p>
    <w:p w14:paraId="4FFB3953" w14:textId="69765A45"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1004</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Hybrid/Petrol</w:t>
      </w:r>
      <w:r w:rsidR="00546CB4">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20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w:t>
      </w:r>
    </w:p>
    <w:p w14:paraId="73D2FB18" w14:textId="1EA6B070"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1005</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Hybrid/Petrol</w:t>
      </w:r>
      <w:r w:rsidR="00546CB4">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1500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2</w:t>
      </w:r>
    </w:p>
    <w:p w14:paraId="7FF7AEAB" w14:textId="7B5AEEFC"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5</w:t>
      </w:r>
    </w:p>
    <w:p w14:paraId="5BF4C623" w14:textId="6CD34FEF"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2006</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1400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5</w:t>
      </w:r>
    </w:p>
    <w:p w14:paraId="58621BD5" w14:textId="0167878F"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w:t>
      </w:r>
    </w:p>
    <w:p w14:paraId="46D2A287" w14:textId="6620C6E1"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2005</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w:t>
      </w:r>
    </w:p>
    <w:p w14:paraId="19B20151" w14:textId="3B4068C7"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1001</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w:t>
      </w:r>
    </w:p>
    <w:p w14:paraId="5CE945F5" w14:textId="7AA22BC0"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w:t>
      </w:r>
    </w:p>
    <w:p w14:paraId="7C2DB76B" w14:textId="2F667BAF"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1100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10</w:t>
      </w:r>
    </w:p>
    <w:p w14:paraId="00E287E6" w14:textId="6BF34064"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10</w:t>
      </w:r>
    </w:p>
    <w:p w14:paraId="0D843822" w14:textId="5C24D872"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3001</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110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w:t>
      </w:r>
    </w:p>
    <w:p w14:paraId="246A1EF6" w14:textId="3ECD5393"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3002</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1000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w:t>
      </w:r>
    </w:p>
    <w:p w14:paraId="16328199" w14:textId="1174ABA4"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2002</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w:t>
      </w:r>
    </w:p>
    <w:p w14:paraId="2AA28B95" w14:textId="238538E0"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2001</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13</w:t>
      </w:r>
    </w:p>
    <w:p w14:paraId="38D1AFC7" w14:textId="019821A2"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8002</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250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1800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13</w:t>
      </w:r>
    </w:p>
    <w:p w14:paraId="5F5142EA" w14:textId="31BDFDF9"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210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1500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14</w:t>
      </w:r>
    </w:p>
    <w:p w14:paraId="4B80F674" w14:textId="1785121F"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8003</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33</w:t>
      </w:r>
    </w:p>
    <w:p w14:paraId="2D7BAC1D" w14:textId="7A1CB5D5"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2400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33</w:t>
      </w:r>
    </w:p>
    <w:p w14:paraId="7C86A48E" w14:textId="384E5E25" w:rsidR="000B656F" w:rsidRPr="002278D8"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278D8">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3500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34</w:t>
      </w:r>
    </w:p>
    <w:p w14:paraId="0D7EC1F5" w14:textId="1DF843EF" w:rsidR="000B656F" w:rsidRP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sz w:val="18"/>
          <w:szCs w:val="18"/>
          <w:lang w:eastAsia="en-AU"/>
        </w:rPr>
      </w:pPr>
      <w:r w:rsidRPr="002278D8">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3000</w:t>
      </w:r>
      <w:r w:rsidR="00AB2B5C">
        <w:rPr>
          <w:rFonts w:ascii="Consolas" w:hAnsi="Consolas" w:cs="Consolas"/>
          <w:color w:val="000000"/>
          <w:sz w:val="18"/>
          <w:szCs w:val="18"/>
          <w:highlight w:val="white"/>
        </w:rPr>
        <w:t xml:space="preserve"> </w:t>
      </w:r>
      <w:r w:rsidRPr="002278D8">
        <w:rPr>
          <w:rFonts w:ascii="Consolas" w:hAnsi="Consolas" w:cs="Consolas"/>
          <w:color w:val="000000"/>
          <w:sz w:val="18"/>
          <w:szCs w:val="18"/>
          <w:highlight w:val="white"/>
        </w:rPr>
        <w:t>40</w:t>
      </w:r>
    </w:p>
    <w:p w14:paraId="78F22746" w14:textId="303A5531" w:rsidR="000B656F" w:rsidRDefault="46D743C4" w:rsidP="000B656F">
      <w:r>
        <w:lastRenderedPageBreak/>
        <w:t xml:space="preserve">This is an approximation because if you consider the first row of the result set and do a manual calculation, the answer is not 1 (as indicated): </w:t>
      </w:r>
    </w:p>
    <w:p w14:paraId="7CD98F9A" w14:textId="76E3E3B7" w:rsidR="000B656F" w:rsidRDefault="46D743C4" w:rsidP="000B656F">
      <w:r>
        <w:t xml:space="preserve">20 ÷ (1200 ÷ 100) = 1.66666… </w:t>
      </w:r>
    </w:p>
    <w:p w14:paraId="7BD71F61" w14:textId="1A15FAD2" w:rsidR="000B656F" w:rsidRDefault="46D743C4" w:rsidP="000B656F">
      <w:r>
        <w:t>The reason for this is that</w:t>
      </w:r>
      <w:r w:rsidRPr="46D743C4">
        <w:rPr>
          <w:i/>
          <w:iCs/>
        </w:rPr>
        <w:t xml:space="preserve"> FuelCapacity</w:t>
      </w:r>
      <w:r>
        <w:t xml:space="preserve"> and </w:t>
      </w:r>
      <w:r w:rsidRPr="46D743C4">
        <w:rPr>
          <w:i/>
          <w:iCs/>
        </w:rPr>
        <w:t>Range</w:t>
      </w:r>
      <w:r>
        <w:t xml:space="preserve"> are stored in the table as SMALLINTs (whole numbers) and you’re dividing the Range by 100, which is also interpreted by the database server as an INTEGER.</w:t>
      </w:r>
    </w:p>
    <w:p w14:paraId="41670BCB" w14:textId="7F35990A" w:rsidR="000B656F" w:rsidRDefault="46D743C4" w:rsidP="000B656F">
      <w:r>
        <w:t xml:space="preserve">So, the result produced is </w:t>
      </w:r>
      <w:r w:rsidRPr="46D743C4">
        <w:rPr>
          <w:b/>
          <w:bCs/>
        </w:rPr>
        <w:t>rounded down</w:t>
      </w:r>
      <w:r>
        <w:t xml:space="preserve"> to the nearest INTEGER. If you want a more accurate measure of fuel consumption, you should modify the expression so that the result is produced as a DECIMAL. This can be done by dividing the Range by 100.00 (instead of 100). So, in the next query the expression becomes:</w:t>
      </w:r>
    </w:p>
    <w:p w14:paraId="362148CE" w14:textId="3C28BB0A" w:rsidR="000B656F" w:rsidRDefault="000B656F" w:rsidP="000B656F">
      <w:r>
        <w:t xml:space="preserve">FuelCapacity ÷ (Range ÷ 100.00) = Litres of </w:t>
      </w:r>
      <w:r w:rsidR="00A0585D">
        <w:t>f</w:t>
      </w:r>
      <w:r>
        <w:t>uel per 100 km.</w:t>
      </w:r>
    </w:p>
    <w:p w14:paraId="5B5394CC"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30802DC7"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FuelType</w:t>
      </w:r>
      <w:r>
        <w:rPr>
          <w:rFonts w:ascii="Consolas" w:hAnsi="Consolas" w:cs="Consolas"/>
          <w:color w:val="808080"/>
          <w:sz w:val="19"/>
          <w:szCs w:val="19"/>
          <w:highlight w:val="white"/>
        </w:rPr>
        <w:t>,</w:t>
      </w:r>
    </w:p>
    <w:p w14:paraId="4068F2B3"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FuelCapacity</w:t>
      </w:r>
      <w:r>
        <w:rPr>
          <w:rFonts w:ascii="Consolas" w:hAnsi="Consolas" w:cs="Consolas"/>
          <w:color w:val="808080"/>
          <w:sz w:val="19"/>
          <w:szCs w:val="19"/>
          <w:highlight w:val="white"/>
        </w:rPr>
        <w:t>,</w:t>
      </w:r>
    </w:p>
    <w:p w14:paraId="15339AD7"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[Range]</w:t>
      </w:r>
      <w:r>
        <w:rPr>
          <w:rFonts w:ascii="Consolas" w:hAnsi="Consolas" w:cs="Consolas"/>
          <w:color w:val="808080"/>
          <w:sz w:val="19"/>
          <w:szCs w:val="19"/>
          <w:highlight w:val="white"/>
        </w:rPr>
        <w:t>,</w:t>
      </w:r>
    </w:p>
    <w:p w14:paraId="77C7ED77"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[Litres Of Fuel Per 100 kms]</w:t>
      </w:r>
    </w:p>
    <w:p w14:paraId="4BEDD362"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VEHICLE_TYPE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vt</w:t>
      </w:r>
    </w:p>
    <w:p w14:paraId="7DD338D4" w14:textId="77777777" w:rsidR="000B656F" w:rsidRPr="00AE0F40"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[Litres Of Fuel Per 100 kms]</w:t>
      </w:r>
      <w:r>
        <w:rPr>
          <w:rFonts w:ascii="Consolas" w:hAnsi="Consolas" w:cs="Consolas"/>
          <w:color w:val="808080"/>
          <w:sz w:val="19"/>
          <w:szCs w:val="19"/>
          <w:highlight w:val="white"/>
        </w:rPr>
        <w:t>;</w:t>
      </w:r>
    </w:p>
    <w:p w14:paraId="2B38223D" w14:textId="714DD6C1"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VehicleType_ID FuelType</w:t>
      </w:r>
      <w:r w:rsidR="00AB2B5C">
        <w:rPr>
          <w:rFonts w:ascii="Consolas" w:hAnsi="Consolas" w:cs="Consolas"/>
          <w:color w:val="000000"/>
          <w:sz w:val="18"/>
          <w:szCs w:val="18"/>
          <w:highlight w:val="white"/>
        </w:rPr>
        <w:t xml:space="preserve"> </w:t>
      </w:r>
      <w:r>
        <w:rPr>
          <w:rFonts w:ascii="Consolas" w:hAnsi="Consolas" w:cs="Consolas"/>
          <w:color w:val="000000"/>
          <w:sz w:val="18"/>
          <w:szCs w:val="18"/>
          <w:highlight w:val="white"/>
        </w:rPr>
        <w:t>FuelCapacity Range</w:t>
      </w:r>
      <w:r w:rsidR="00546CB4">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Litres Of Fuel Per 100 kms</w:t>
      </w:r>
    </w:p>
    <w:p w14:paraId="23865681" w14:textId="77777777"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 -------------- ------------ ------ -------</w:t>
      </w:r>
      <w:r>
        <w:rPr>
          <w:rFonts w:ascii="Consolas" w:hAnsi="Consolas" w:cs="Consolas"/>
          <w:color w:val="000000"/>
          <w:sz w:val="18"/>
          <w:szCs w:val="18"/>
          <w:highlight w:val="white"/>
        </w:rPr>
        <w:t>-------------------</w:t>
      </w:r>
    </w:p>
    <w:p w14:paraId="73B14C41" w14:textId="132C92FC"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1004</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Hybrid/Petrol</w:t>
      </w:r>
      <w:r w:rsidR="00546CB4">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20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1.66666666666666</w:t>
      </w:r>
    </w:p>
    <w:p w14:paraId="73C75F0F" w14:textId="7427882E"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1005</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Hybrid/Petrol</w:t>
      </w:r>
      <w:r w:rsidR="00546CB4">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1500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2.00000000000000</w:t>
      </w:r>
    </w:p>
    <w:p w14:paraId="4296AF9F" w14:textId="1A6BEDD2"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5.55555555555555</w:t>
      </w:r>
    </w:p>
    <w:p w14:paraId="29DC3344" w14:textId="5025634D"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2006</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1400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5.71428571428571</w:t>
      </w:r>
    </w:p>
    <w:p w14:paraId="7FA77CA2" w14:textId="6B331442"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2004</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6.25000000000000</w:t>
      </w:r>
    </w:p>
    <w:p w14:paraId="57655740" w14:textId="0874B267"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2005</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Hybrid/Diesel</w:t>
      </w:r>
      <w:r w:rsidR="00546CB4">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6.66666666666666</w:t>
      </w:r>
    </w:p>
    <w:p w14:paraId="65D10A97" w14:textId="26503526"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1001</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6.66666666666666</w:t>
      </w:r>
    </w:p>
    <w:p w14:paraId="1F90229E" w14:textId="0A27B028"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6.66666666666666</w:t>
      </w:r>
    </w:p>
    <w:p w14:paraId="778CC01E" w14:textId="5588A974"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10.00000000000000</w:t>
      </w:r>
    </w:p>
    <w:p w14:paraId="6DB32BFE" w14:textId="568FEF2D"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1100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10.90909090909090</w:t>
      </w:r>
    </w:p>
    <w:p w14:paraId="0DAB9B19" w14:textId="55C81BC6"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3002</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1000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12.00000000000000</w:t>
      </w:r>
    </w:p>
    <w:p w14:paraId="0B69D03F" w14:textId="2488FB6A"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3001</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110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12.22222222222222</w:t>
      </w:r>
    </w:p>
    <w:p w14:paraId="7566C345" w14:textId="55814F94"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2002</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12.50000000000000</w:t>
      </w:r>
    </w:p>
    <w:p w14:paraId="025E2BBA" w14:textId="7C989580"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2001</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13.33333333333333</w:t>
      </w:r>
    </w:p>
    <w:p w14:paraId="71C02335" w14:textId="30C42CAD"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8002</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250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1800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13.88888888888888</w:t>
      </w:r>
    </w:p>
    <w:p w14:paraId="7313A1A3" w14:textId="36F7F46E"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210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1500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14.00000000000000</w:t>
      </w:r>
    </w:p>
    <w:p w14:paraId="532CE505" w14:textId="4233E6C6"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8003</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33.33333333333333</w:t>
      </w:r>
    </w:p>
    <w:p w14:paraId="7C5AE5ED" w14:textId="3180CDE4"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2400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33.33333333333333</w:t>
      </w:r>
    </w:p>
    <w:p w14:paraId="4633B1A1" w14:textId="5F792427" w:rsidR="000B656F" w:rsidRPr="00E84CA5"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84CA5">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3500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34.28571428571428</w:t>
      </w:r>
    </w:p>
    <w:p w14:paraId="1EA14CE1" w14:textId="1D04BFB5" w:rsidR="000B656F" w:rsidRP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sidRPr="00E84CA5">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3000</w:t>
      </w:r>
      <w:r w:rsidR="00AB2B5C">
        <w:rPr>
          <w:rFonts w:ascii="Consolas" w:hAnsi="Consolas" w:cs="Consolas"/>
          <w:color w:val="000000"/>
          <w:sz w:val="18"/>
          <w:szCs w:val="18"/>
          <w:highlight w:val="white"/>
        </w:rPr>
        <w:t xml:space="preserve"> </w:t>
      </w:r>
      <w:r w:rsidRPr="00E84CA5">
        <w:rPr>
          <w:rFonts w:ascii="Consolas" w:hAnsi="Consolas" w:cs="Consolas"/>
          <w:color w:val="000000"/>
          <w:sz w:val="18"/>
          <w:szCs w:val="18"/>
          <w:highlight w:val="white"/>
        </w:rPr>
        <w:t>40.00000000000000</w:t>
      </w:r>
    </w:p>
    <w:p w14:paraId="42DA97EE" w14:textId="7904291C" w:rsidR="000B656F" w:rsidRDefault="46D743C4" w:rsidP="000B656F">
      <w:r>
        <w:t>Now that’s probably a little too accurate. You can format the output of the column displaying the fuel consumption in many ways. In this case you’ll use the CAST() function (rather than the FORMAT() function) because you’re sorting the results based on the actual numeric value.</w:t>
      </w:r>
    </w:p>
    <w:p w14:paraId="0BC8BEAD" w14:textId="74061E87" w:rsidR="000B656F" w:rsidRDefault="000B656F" w:rsidP="000B656F">
      <w:r w:rsidRPr="000B656F">
        <w:lastRenderedPageBreak/>
        <w:t>The FORMAT() function would be easier to use but would convert the output to character data and disrupt the sort order.</w:t>
      </w:r>
      <w:r w:rsidR="00BB6905">
        <w:t xml:space="preserve"> </w:t>
      </w:r>
      <w:r w:rsidR="00A0585D">
        <w:rPr>
          <w:lang w:eastAsia="en-AU"/>
        </w:rPr>
        <w:t xml:space="preserve">The next query </w:t>
      </w:r>
      <w:r w:rsidRPr="000B656F">
        <w:t>demonstrates the use of the CAS</w:t>
      </w:r>
      <w:r>
        <w:t>T() function.</w:t>
      </w:r>
    </w:p>
    <w:p w14:paraId="1E2E2BCB" w14:textId="618F3CC4" w:rsidR="000B656F" w:rsidRDefault="46D743C4" w:rsidP="00183494">
      <w:r>
        <w:t>Note the specification of the size of the DECIMAL type of (5,2). This stipulates a decimal value with five significant figures and two decimal places (e.g. 999.99).</w:t>
      </w:r>
    </w:p>
    <w:p w14:paraId="7AE88521"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4548304F"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FuelType</w:t>
      </w:r>
      <w:r>
        <w:rPr>
          <w:rFonts w:ascii="Consolas" w:hAnsi="Consolas" w:cs="Consolas"/>
          <w:color w:val="808080"/>
          <w:sz w:val="19"/>
          <w:szCs w:val="19"/>
          <w:highlight w:val="white"/>
        </w:rPr>
        <w:t>,</w:t>
      </w:r>
    </w:p>
    <w:p w14:paraId="7D722122"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FuelCapacity</w:t>
      </w:r>
      <w:r>
        <w:rPr>
          <w:rFonts w:ascii="Consolas" w:hAnsi="Consolas" w:cs="Consolas"/>
          <w:color w:val="808080"/>
          <w:sz w:val="19"/>
          <w:szCs w:val="19"/>
          <w:highlight w:val="white"/>
        </w:rPr>
        <w:t>,</w:t>
      </w:r>
    </w:p>
    <w:p w14:paraId="1E6E1EC6"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vt</w:t>
      </w:r>
      <w:r>
        <w:rPr>
          <w:rFonts w:ascii="Consolas" w:hAnsi="Consolas" w:cs="Consolas"/>
          <w:color w:val="808080"/>
          <w:sz w:val="19"/>
          <w:szCs w:val="19"/>
          <w:highlight w:val="white"/>
        </w:rPr>
        <w:t>.</w:t>
      </w:r>
      <w:r>
        <w:rPr>
          <w:rFonts w:ascii="Consolas" w:hAnsi="Consolas" w:cs="Consolas"/>
          <w:color w:val="000000"/>
          <w:sz w:val="19"/>
          <w:szCs w:val="19"/>
          <w:highlight w:val="white"/>
        </w:rPr>
        <w:t>[Range]</w:t>
      </w:r>
      <w:r>
        <w:rPr>
          <w:rFonts w:ascii="Consolas" w:hAnsi="Consolas" w:cs="Consolas"/>
          <w:color w:val="808080"/>
          <w:sz w:val="19"/>
          <w:szCs w:val="19"/>
          <w:highlight w:val="white"/>
        </w:rPr>
        <w:t>,</w:t>
      </w:r>
    </w:p>
    <w:p w14:paraId="019F4A81"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vt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[Litres Of Fuel Per 100 kms]</w:t>
      </w:r>
    </w:p>
    <w:p w14:paraId="56F9EFA8"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VEHICLE_TYPE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vt</w:t>
      </w:r>
    </w:p>
    <w:p w14:paraId="4D6BF419" w14:textId="77777777" w:rsidR="000B656F"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[Litres Of Fuel Per 100 kms]</w:t>
      </w:r>
      <w:r w:rsidRPr="00555B25">
        <w:rPr>
          <w:rFonts w:ascii="Consolas" w:hAnsi="Consolas" w:cs="Consolas"/>
          <w:color w:val="808080"/>
          <w:sz w:val="19"/>
          <w:szCs w:val="19"/>
          <w:highlight w:val="white"/>
        </w:rPr>
        <w:t xml:space="preserve"> </w:t>
      </w:r>
      <w:r>
        <w:rPr>
          <w:rFonts w:ascii="Consolas" w:hAnsi="Consolas" w:cs="Consolas"/>
          <w:color w:val="808080"/>
          <w:sz w:val="19"/>
          <w:szCs w:val="19"/>
          <w:highlight w:val="white"/>
        </w:rPr>
        <w:t>;</w:t>
      </w:r>
    </w:p>
    <w:p w14:paraId="41802FE2" w14:textId="4CF89C84"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VehicleType_ID FuelType</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FuelCapacity Range</w:t>
      </w:r>
      <w:r w:rsidR="00546CB4">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Litres Of Fuel Per 100 kms</w:t>
      </w:r>
    </w:p>
    <w:p w14:paraId="6DB9D1E8" w14:textId="77777777"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 ------------- ------------ ------ --------------------------</w:t>
      </w:r>
    </w:p>
    <w:p w14:paraId="0CB6A533" w14:textId="58219296"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1004</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Hybrid/Petrol 20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1.67</w:t>
      </w:r>
    </w:p>
    <w:p w14:paraId="55EC4901" w14:textId="1FA4E22D"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1005</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Hybrid/Petrol 30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1500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2.00</w:t>
      </w:r>
    </w:p>
    <w:p w14:paraId="64B97D09" w14:textId="669479B0"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1003</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50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5.56</w:t>
      </w:r>
    </w:p>
    <w:p w14:paraId="3AFE9BA9" w14:textId="60FBE9B0"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2006</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Hybrid/Diesel 80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1400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5.71</w:t>
      </w:r>
    </w:p>
    <w:p w14:paraId="54A6709E" w14:textId="374DADF8"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CD19E0">
        <w:rPr>
          <w:rFonts w:ascii="Consolas" w:hAnsi="Consolas" w:cs="Consolas"/>
          <w:color w:val="00B050"/>
          <w:sz w:val="18"/>
          <w:szCs w:val="18"/>
          <w:highlight w:val="white"/>
        </w:rPr>
        <w:t>2004</w:t>
      </w:r>
      <w:r w:rsidR="00AB2B5C">
        <w:rPr>
          <w:rFonts w:ascii="Consolas" w:hAnsi="Consolas" w:cs="Consolas"/>
          <w:color w:val="00B050"/>
          <w:sz w:val="18"/>
          <w:szCs w:val="18"/>
          <w:highlight w:val="white"/>
        </w:rPr>
        <w:t xml:space="preserve"> </w:t>
      </w:r>
      <w:r w:rsidRPr="00CD19E0">
        <w:rPr>
          <w:rFonts w:ascii="Consolas" w:hAnsi="Consolas" w:cs="Consolas"/>
          <w:color w:val="00B050"/>
          <w:sz w:val="18"/>
          <w:szCs w:val="18"/>
          <w:highlight w:val="white"/>
        </w:rPr>
        <w:t>Hybrid/Diesel 50</w:t>
      </w:r>
      <w:r w:rsidR="00AB2B5C">
        <w:rPr>
          <w:rFonts w:ascii="Consolas" w:hAnsi="Consolas" w:cs="Consolas"/>
          <w:color w:val="00B050"/>
          <w:sz w:val="18"/>
          <w:szCs w:val="18"/>
          <w:highlight w:val="white"/>
        </w:rPr>
        <w:t xml:space="preserve"> </w:t>
      </w:r>
      <w:r w:rsidRPr="00CD19E0">
        <w:rPr>
          <w:rFonts w:ascii="Consolas" w:hAnsi="Consolas" w:cs="Consolas"/>
          <w:color w:val="00B050"/>
          <w:sz w:val="18"/>
          <w:szCs w:val="18"/>
          <w:highlight w:val="white"/>
        </w:rPr>
        <w:t>800</w:t>
      </w:r>
      <w:r w:rsidR="00AB2B5C">
        <w:rPr>
          <w:rFonts w:ascii="Consolas" w:hAnsi="Consolas" w:cs="Consolas"/>
          <w:color w:val="00B050"/>
          <w:sz w:val="18"/>
          <w:szCs w:val="18"/>
          <w:highlight w:val="white"/>
        </w:rPr>
        <w:t xml:space="preserve"> </w:t>
      </w:r>
      <w:r w:rsidRPr="00CD19E0">
        <w:rPr>
          <w:rFonts w:ascii="Consolas" w:hAnsi="Consolas" w:cs="Consolas"/>
          <w:color w:val="00B050"/>
          <w:sz w:val="18"/>
          <w:szCs w:val="18"/>
          <w:highlight w:val="white"/>
        </w:rPr>
        <w:t>6.25</w:t>
      </w:r>
    </w:p>
    <w:p w14:paraId="103B4F84" w14:textId="3AFAAA47"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2005</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Hybrid/Diesel 80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6.67</w:t>
      </w:r>
    </w:p>
    <w:p w14:paraId="4E6646EE" w14:textId="5E0FDE01"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1001</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6.67</w:t>
      </w:r>
    </w:p>
    <w:p w14:paraId="44BBF958" w14:textId="4BC2D68F"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1002</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Petrol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40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6.67</w:t>
      </w:r>
    </w:p>
    <w:p w14:paraId="7A59797C" w14:textId="5F225935"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2003</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10.00</w:t>
      </w:r>
    </w:p>
    <w:p w14:paraId="5596860D" w14:textId="35B21A99"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3003</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1100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10.91</w:t>
      </w:r>
    </w:p>
    <w:p w14:paraId="0AA1923E" w14:textId="77801B0E"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3002</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1000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12.00</w:t>
      </w:r>
    </w:p>
    <w:p w14:paraId="73740F1D" w14:textId="4DF87A56"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3001</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110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12.22</w:t>
      </w:r>
    </w:p>
    <w:p w14:paraId="4674CD63" w14:textId="280E4EAE"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2002</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12.50</w:t>
      </w:r>
    </w:p>
    <w:p w14:paraId="09F82091" w14:textId="79E8B2ED"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2001</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80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600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13.33</w:t>
      </w:r>
    </w:p>
    <w:p w14:paraId="0F0606BD" w14:textId="1A3B67CA"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8002</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250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1800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13.89</w:t>
      </w:r>
    </w:p>
    <w:p w14:paraId="753D2CA4" w14:textId="60FF8B2C"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8001</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210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1500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14.00</w:t>
      </w:r>
    </w:p>
    <w:p w14:paraId="46E68152" w14:textId="2BC66FF4"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8003</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300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900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33.33</w:t>
      </w:r>
    </w:p>
    <w:p w14:paraId="13FBF671" w14:textId="27464266"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12001</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800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2400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33.33</w:t>
      </w:r>
    </w:p>
    <w:p w14:paraId="442A03C0" w14:textId="75A0A630" w:rsidR="000B656F" w:rsidRPr="00FB04B2"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B04B2">
        <w:rPr>
          <w:rFonts w:ascii="Consolas" w:hAnsi="Consolas" w:cs="Consolas"/>
          <w:color w:val="000000"/>
          <w:sz w:val="18"/>
          <w:szCs w:val="18"/>
          <w:highlight w:val="white"/>
        </w:rPr>
        <w:t>12003</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3500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34.29</w:t>
      </w:r>
    </w:p>
    <w:p w14:paraId="1CD43E42" w14:textId="39C0DE1E" w:rsidR="000B656F"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sidRPr="00FB04B2">
        <w:rPr>
          <w:rFonts w:ascii="Consolas" w:hAnsi="Consolas" w:cs="Consolas"/>
          <w:color w:val="000000"/>
          <w:sz w:val="18"/>
          <w:szCs w:val="18"/>
          <w:highlight w:val="white"/>
        </w:rPr>
        <w:t>12002</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Diesel</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1200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3000</w:t>
      </w:r>
      <w:r w:rsidR="00AB2B5C">
        <w:rPr>
          <w:rFonts w:ascii="Consolas" w:hAnsi="Consolas" w:cs="Consolas"/>
          <w:color w:val="000000"/>
          <w:sz w:val="18"/>
          <w:szCs w:val="18"/>
          <w:highlight w:val="white"/>
        </w:rPr>
        <w:t xml:space="preserve"> </w:t>
      </w:r>
      <w:r w:rsidRPr="00FB04B2">
        <w:rPr>
          <w:rFonts w:ascii="Consolas" w:hAnsi="Consolas" w:cs="Consolas"/>
          <w:color w:val="000000"/>
          <w:sz w:val="18"/>
          <w:szCs w:val="18"/>
          <w:highlight w:val="white"/>
        </w:rPr>
        <w:t>40.00</w:t>
      </w:r>
    </w:p>
    <w:p w14:paraId="6E9A4AAC" w14:textId="77777777" w:rsidR="00663CA2" w:rsidRPr="00B2780C" w:rsidRDefault="00663CA2" w:rsidP="00663CA2">
      <w:pPr>
        <w:pStyle w:val="HeadingDecorative"/>
      </w:pPr>
      <w:bookmarkStart w:id="304" w:name="_Toc46131950"/>
      <w:r w:rsidRPr="00B2780C">
        <w:tab/>
      </w:r>
      <w:r w:rsidRPr="00B2780C">
        <w:rPr>
          <w:noProof/>
        </w:rPr>
        <w:drawing>
          <wp:inline distT="0" distB="0" distL="0" distR="0" wp14:anchorId="46D0B180" wp14:editId="4F364408">
            <wp:extent cx="360000" cy="360000"/>
            <wp:effectExtent l="0" t="0" r="2540" b="2540"/>
            <wp:docPr id="925315457" name="Graphic 9253154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302FA88A" w14:textId="77777777" w:rsidR="00663CA2" w:rsidRPr="00B2780C" w:rsidRDefault="00663CA2" w:rsidP="00663CA2">
      <w:pPr>
        <w:pStyle w:val="Heading2"/>
        <w:rPr>
          <w:noProof w:val="0"/>
        </w:rPr>
      </w:pPr>
      <w:bookmarkStart w:id="305" w:name="_Toc45985921"/>
      <w:bookmarkStart w:id="306" w:name="_Toc47344239"/>
      <w:r w:rsidRPr="00B2780C">
        <w:rPr>
          <w:noProof w:val="0"/>
        </w:rPr>
        <w:t xml:space="preserve">Video: </w:t>
      </w:r>
      <w:r>
        <w:rPr>
          <w:noProof w:val="0"/>
        </w:rPr>
        <w:t>Order of operations</w:t>
      </w:r>
      <w:bookmarkEnd w:id="305"/>
      <w:bookmarkEnd w:id="306"/>
    </w:p>
    <w:p w14:paraId="2F6179F2" w14:textId="77777777" w:rsidR="00663CA2" w:rsidRDefault="00663CA2" w:rsidP="00663CA2">
      <w:r>
        <w:t>Something to be aware of when using mathematical equations is the order of operations. This means the priority that is given to the mathematical operators in an equation. If you’re not sure what this is, watch this video.</w:t>
      </w:r>
    </w:p>
    <w:p w14:paraId="498FFB27" w14:textId="641C700B" w:rsidR="00663CA2" w:rsidRPr="00B2780C" w:rsidRDefault="006D3652" w:rsidP="00F777DD">
      <w:pPr>
        <w:keepNext/>
      </w:pPr>
      <w:hyperlink r:id="rId267" w:history="1">
        <w:r w:rsidR="00663CA2" w:rsidRPr="00065139">
          <w:rPr>
            <w:rStyle w:val="Hyperlink"/>
          </w:rPr>
          <w:t>Introduction to order of operations</w:t>
        </w:r>
      </w:hyperlink>
      <w:r w:rsidR="00663CA2">
        <w:t xml:space="preserve"> (YouTube 09:39 mins)</w:t>
      </w:r>
    </w:p>
    <w:p w14:paraId="33A2D086" w14:textId="77777777" w:rsidR="00663CA2" w:rsidRPr="00B2780C" w:rsidRDefault="00663CA2" w:rsidP="00663CA2">
      <w:r>
        <w:rPr>
          <w:noProof/>
        </w:rPr>
        <w:drawing>
          <wp:inline distT="0" distB="0" distL="0" distR="0" wp14:anchorId="6FDCBA26" wp14:editId="01DE3C72">
            <wp:extent cx="4572000" cy="3429000"/>
            <wp:effectExtent l="0" t="0" r="0" b="0"/>
            <wp:docPr id="226" name="Video 226" descr="Introduction to order of operations | Arithmetic properties | Pre-Algebra | Khan Academy">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Video 226" descr="Introduction to order of operations | Arithmetic properties | Pre-Algebra | Khan Academy">
                      <a:hlinkClick r:id="rId268"/>
                    </pic:cNvPr>
                    <pic:cNvPicPr/>
                  </pic:nvPicPr>
                  <pic:blipFill>
                    <a:blip r:embed="rId269">
                      <a:extLst>
                        <a:ext uri="{C809E66F-F1BF-436E-b5F7-EEA9579F0CBA}">
                          <wp15:webVideoPr xmlns:wp15="http://schemas.microsoft.com/office/word/2012/wordprocessingDrawing" embeddedHtml="&lt;iframe width=&quot;480&quot; height=&quot;270&quot; src=&quot;https://www.youtube.com/embed/ClYdw4d4OmA?feature=oembed&quot; frameborder=&quot;0&quot; allow=&quot;accelerometer; autoplay; encrypted-media; gyroscope; picture-in-picture&quot; allowfullscreen=&quot;&quot;&gt;&lt;/iframe&gt;" h="270" w="480"/>
                        </a:ext>
                      </a:extLst>
                    </a:blip>
                    <a:stretch>
                      <a:fillRect/>
                    </a:stretch>
                  </pic:blipFill>
                  <pic:spPr>
                    <a:xfrm>
                      <a:off x="0" y="0"/>
                      <a:ext cx="4572000" cy="3429000"/>
                    </a:xfrm>
                    <a:prstGeom prst="rect">
                      <a:avLst/>
                    </a:prstGeom>
                  </pic:spPr>
                </pic:pic>
              </a:graphicData>
            </a:graphic>
          </wp:inline>
        </w:drawing>
      </w:r>
    </w:p>
    <w:p w14:paraId="082677DB" w14:textId="77777777" w:rsidR="00663CA2" w:rsidRPr="00B2780C" w:rsidRDefault="00663CA2" w:rsidP="00663CA2">
      <w:pPr>
        <w:pStyle w:val="Caption"/>
      </w:pPr>
      <w:r>
        <w:t>https://www.youtube.com/watch?v=ClYdw4d4OmA</w:t>
      </w:r>
    </w:p>
    <w:p w14:paraId="1E4B49B4" w14:textId="4D3F4CA5" w:rsidR="002B581A" w:rsidRDefault="004A6E5C" w:rsidP="002B581A">
      <w:pPr>
        <w:pStyle w:val="Heading2"/>
      </w:pPr>
      <w:bookmarkStart w:id="307" w:name="_Toc47344240"/>
      <w:r>
        <w:t>Operations on d</w:t>
      </w:r>
      <w:r w:rsidR="002B581A">
        <w:t>ate and time values</w:t>
      </w:r>
      <w:bookmarkEnd w:id="304"/>
      <w:bookmarkEnd w:id="307"/>
    </w:p>
    <w:p w14:paraId="49573636" w14:textId="77777777" w:rsidR="002B581A" w:rsidRDefault="002B581A" w:rsidP="002B581A">
      <w:pPr>
        <w:keepLines w:val="0"/>
        <w:spacing w:before="0"/>
      </w:pPr>
      <w:r w:rsidRPr="46D743C4">
        <w:rPr>
          <w:lang w:eastAsia="en-AU"/>
        </w:rPr>
        <w:t>The next query lists the details of those drivers whose accreditations were due to expire between the 25th December 2019 and the 1st January 2020 inclusive.</w:t>
      </w:r>
    </w:p>
    <w:p w14:paraId="31C79BD2"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51B197D6"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251AD0B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10C52258"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75C3501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p>
    <w:p w14:paraId="60E4CFE2"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4507F43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5D31612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4A6A3B8A" w14:textId="77777777" w:rsidR="002B581A" w:rsidRPr="003577C4"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Pr>
          <w:rFonts w:ascii="Consolas" w:hAnsi="Consolas" w:cs="Consolas"/>
          <w:color w:val="808080"/>
          <w:sz w:val="19"/>
          <w:szCs w:val="19"/>
          <w:highlight w:val="white"/>
        </w:rPr>
        <w:t>AND</w:t>
      </w: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ExpiryDate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'2019-12-25'</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'2020-01-01'</w:t>
      </w:r>
      <w:r>
        <w:rPr>
          <w:rFonts w:ascii="Consolas" w:hAnsi="Consolas" w:cs="Consolas"/>
          <w:color w:val="808080"/>
          <w:sz w:val="19"/>
          <w:szCs w:val="19"/>
          <w:highlight w:val="white"/>
        </w:rPr>
        <w:t>;</w:t>
      </w:r>
    </w:p>
    <w:p w14:paraId="687AF373"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Licence_No FirstName</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LastName</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VehicleType_ID ExpiryDate</w:t>
      </w:r>
    </w:p>
    <w:p w14:paraId="4FDA6635"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 ---------- --------- -------------- ----------</w:t>
      </w:r>
    </w:p>
    <w:p w14:paraId="088FDA85"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1002</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2020-01-01</w:t>
      </w:r>
    </w:p>
    <w:p w14:paraId="11BEDCF0"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1003</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2020-01-01</w:t>
      </w:r>
    </w:p>
    <w:p w14:paraId="622E94A3"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2003</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2020-01-01</w:t>
      </w:r>
    </w:p>
    <w:p w14:paraId="30092CEC"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2020-01-01</w:t>
      </w:r>
    </w:p>
    <w:p w14:paraId="6B0D2F4D"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75849857</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Sharon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Branson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12001</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2019-12-26</w:t>
      </w:r>
    </w:p>
    <w:p w14:paraId="73DC8771" w14:textId="77777777" w:rsidR="002B581A" w:rsidRPr="00EC52C8"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C52C8">
        <w:rPr>
          <w:rFonts w:ascii="Consolas" w:hAnsi="Consolas" w:cs="Consolas"/>
          <w:color w:val="000000"/>
          <w:sz w:val="18"/>
          <w:szCs w:val="18"/>
          <w:highlight w:val="white"/>
        </w:rPr>
        <w:t>75849857</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Sharon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Branson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12003</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2019-12-30</w:t>
      </w:r>
    </w:p>
    <w:p w14:paraId="6E44FE99" w14:textId="77777777" w:rsidR="002B581A" w:rsidRPr="00DF1AE1"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EC52C8">
        <w:rPr>
          <w:rFonts w:ascii="Consolas" w:hAnsi="Consolas" w:cs="Consolas"/>
          <w:color w:val="000000"/>
          <w:sz w:val="18"/>
          <w:szCs w:val="18"/>
          <w:highlight w:val="white"/>
        </w:rPr>
        <w:t>84756748</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Andrew</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Davidson</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12003</w:t>
      </w:r>
      <w:r>
        <w:rPr>
          <w:rFonts w:ascii="Consolas" w:hAnsi="Consolas" w:cs="Consolas"/>
          <w:color w:val="000000"/>
          <w:sz w:val="18"/>
          <w:szCs w:val="18"/>
          <w:highlight w:val="white"/>
        </w:rPr>
        <w:t xml:space="preserve"> </w:t>
      </w:r>
      <w:r w:rsidRPr="00EC52C8">
        <w:rPr>
          <w:rFonts w:ascii="Consolas" w:hAnsi="Consolas" w:cs="Consolas"/>
          <w:color w:val="000000"/>
          <w:sz w:val="18"/>
          <w:szCs w:val="18"/>
          <w:highlight w:val="white"/>
        </w:rPr>
        <w:t>2019-12-28</w:t>
      </w:r>
    </w:p>
    <w:p w14:paraId="67E819DB" w14:textId="77777777" w:rsidR="002B581A" w:rsidRDefault="002B581A" w:rsidP="002B581A">
      <w:pPr>
        <w:keepLines w:val="0"/>
        <w:spacing w:before="0"/>
      </w:pPr>
      <w:r>
        <w:rPr>
          <w:lang w:eastAsia="en-AU"/>
        </w:rPr>
        <w:lastRenderedPageBreak/>
        <w:t xml:space="preserve">The next query </w:t>
      </w:r>
      <w:r w:rsidRPr="00023764">
        <w:t>derives the approximate age (</w:t>
      </w:r>
      <w:r>
        <w:t xml:space="preserve">in </w:t>
      </w:r>
      <w:r w:rsidRPr="00023764">
        <w:t>years) of each vehicle using the DATEDIFF() function to determine the difference between the vehicle</w:t>
      </w:r>
      <w:r>
        <w:t>'</w:t>
      </w:r>
      <w:r w:rsidRPr="00023764">
        <w:t>s date of manufacture and the current date (using the GETDATE() function).</w:t>
      </w:r>
    </w:p>
    <w:p w14:paraId="4E34E48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5E2F5C64"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p>
    <w:p w14:paraId="59F84A42"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VehicleAgeYears</w:t>
      </w:r>
    </w:p>
    <w:p w14:paraId="2545AF54"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p>
    <w:p w14:paraId="7D63EBD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Registration_No DateOfManufacture VehicleAgeYears</w:t>
      </w:r>
    </w:p>
    <w:p w14:paraId="7D5AF456"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 ---------------</w:t>
      </w:r>
    </w:p>
    <w:p w14:paraId="255C7CA8"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ADB435 2018-02-01 1</w:t>
      </w:r>
    </w:p>
    <w:p w14:paraId="682704C8"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AWQ763 2017-07-12 2</w:t>
      </w:r>
    </w:p>
    <w:p w14:paraId="3BEF5EF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DSF743 2016-09-08 3</w:t>
      </w:r>
    </w:p>
    <w:p w14:paraId="691C3D84"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EGD783 2019-09-04 0</w:t>
      </w:r>
    </w:p>
    <w:p w14:paraId="7B70EBD5"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FHT326 2008-12-01 11</w:t>
      </w:r>
    </w:p>
    <w:p w14:paraId="3614466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IOU645 2017-10-07 2</w:t>
      </w:r>
    </w:p>
    <w:p w14:paraId="42DD0F1E"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JHF674 2007-01-09 12</w:t>
      </w:r>
    </w:p>
    <w:p w14:paraId="3599D2D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NGJ946 2009-10-23 10</w:t>
      </w:r>
    </w:p>
    <w:p w14:paraId="693AF70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POR621 2016-09-08 3</w:t>
      </w:r>
    </w:p>
    <w:p w14:paraId="162458E2"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TRT757 2019-04-07 0</w:t>
      </w:r>
    </w:p>
    <w:p w14:paraId="0B72A18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UTY327 2016-09-08 3</w:t>
      </w:r>
    </w:p>
    <w:p w14:paraId="47AC9B0E"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VIV443 2008-12-01 11</w:t>
      </w:r>
    </w:p>
    <w:p w14:paraId="43C53317"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YDF742 2003-06-14 16</w:t>
      </w:r>
    </w:p>
    <w:p w14:paraId="7F45CC5F" w14:textId="77777777" w:rsidR="002B581A" w:rsidRPr="00023764"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YRN737 2019-04-03 0</w:t>
      </w:r>
    </w:p>
    <w:p w14:paraId="33BE629B" w14:textId="77777777" w:rsidR="002B581A" w:rsidRDefault="002B581A" w:rsidP="002B581A">
      <w:pPr>
        <w:keepLines w:val="0"/>
        <w:spacing w:before="0"/>
      </w:pPr>
      <w:r>
        <w:t>The GETDATE() function returns the current system date. The DATEDIFF() function returns the difference between two dates – a start date and an end date – and has the following syntax:</w:t>
      </w:r>
    </w:p>
    <w:p w14:paraId="29D9A528" w14:textId="77777777" w:rsidR="002B581A" w:rsidRDefault="002B581A" w:rsidP="002B581A">
      <w:pPr>
        <w:pStyle w:val="Body"/>
        <w:rPr>
          <w:rFonts w:ascii="Courier New" w:hAnsi="Courier New" w:cs="Courier New"/>
        </w:rPr>
      </w:pPr>
      <w:r>
        <w:rPr>
          <w:rFonts w:ascii="Courier New" w:hAnsi="Courier New" w:cs="Courier New"/>
        </w:rPr>
        <w:t>DATEDIFF( datepart, startdate, enddate)</w:t>
      </w:r>
    </w:p>
    <w:p w14:paraId="1DA1C900" w14:textId="77777777" w:rsidR="002B581A" w:rsidRDefault="002B581A" w:rsidP="002B581A">
      <w:pPr>
        <w:keepLines w:val="0"/>
        <w:spacing w:before="0"/>
      </w:pPr>
      <w:r>
        <w:t>The DATEDIFF() function can also calculate the difference between two time values. For example, the difference in seconds between two given times could be determined as follows:</w:t>
      </w:r>
    </w:p>
    <w:p w14:paraId="62A8B3D4" w14:textId="77777777" w:rsidR="002B581A" w:rsidRPr="00CD4327" w:rsidRDefault="002B581A" w:rsidP="002B581A">
      <w:pPr>
        <w:pStyle w:val="Body"/>
        <w:rPr>
          <w:rFonts w:ascii="Courier New" w:hAnsi="Courier New" w:cs="Courier New"/>
        </w:rPr>
      </w:pPr>
      <w:r w:rsidRPr="00CD4327">
        <w:rPr>
          <w:rFonts w:ascii="Courier New" w:hAnsi="Courier New" w:cs="Courier New"/>
        </w:rPr>
        <w:t>DATEDIFF( second, starttime, endtime)</w:t>
      </w:r>
    </w:p>
    <w:p w14:paraId="7D07BA02" w14:textId="77777777" w:rsidR="002B581A" w:rsidRDefault="002B581A" w:rsidP="002B581A">
      <w:pPr>
        <w:keepLines w:val="0"/>
        <w:spacing w:before="0"/>
      </w:pPr>
      <w:r>
        <w:t>A more accurate determination of the age can be achieved by calculating the difference in days and then dividing by 365.0 to return a decimal value, as demonstrated in the next query:</w:t>
      </w:r>
    </w:p>
    <w:p w14:paraId="2C77D171"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0BAAB97D"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p>
    <w:p w14:paraId="2F9AB74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365.0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VehicleAgeYears</w:t>
      </w:r>
    </w:p>
    <w:p w14:paraId="5D768BA4"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p>
    <w:p w14:paraId="27D7F2CA"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Registration_No DateOfManufacture VehicleAgeYears</w:t>
      </w:r>
    </w:p>
    <w:p w14:paraId="2289EB8D"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 ----------------- ----------------</w:t>
      </w:r>
    </w:p>
    <w:p w14:paraId="201E5498"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ADB435</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2018-02-01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1.873972</w:t>
      </w:r>
    </w:p>
    <w:p w14:paraId="46A012ED"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AWQ763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2017-07-12</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2.432876</w:t>
      </w:r>
    </w:p>
    <w:p w14:paraId="0602E16C"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DSF743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3.273972</w:t>
      </w:r>
    </w:p>
    <w:p w14:paraId="378E9F1D"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EGD783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2019-09-04</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0.284931</w:t>
      </w:r>
    </w:p>
    <w:p w14:paraId="757ADBD2"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FHT326</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11.049315</w:t>
      </w:r>
    </w:p>
    <w:p w14:paraId="055001A7"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IOU645</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2017-10-07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2.194520</w:t>
      </w:r>
    </w:p>
    <w:p w14:paraId="695C089B"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JHF674</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2007-01-09</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12.945205</w:t>
      </w:r>
    </w:p>
    <w:p w14:paraId="0AC31135"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NGJ946</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2009-10-23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10.156164</w:t>
      </w:r>
    </w:p>
    <w:p w14:paraId="7877CB22"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POR621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3.273972</w:t>
      </w:r>
    </w:p>
    <w:p w14:paraId="26B8CFFD"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TRT757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2019-04-07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0.695890</w:t>
      </w:r>
    </w:p>
    <w:p w14:paraId="1B0FE179"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UTY327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3.273972</w:t>
      </w:r>
    </w:p>
    <w:p w14:paraId="4B499A26"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VIV443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11.049315</w:t>
      </w:r>
    </w:p>
    <w:p w14:paraId="61AB90AC"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YDF742</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2003-06-14</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16.520547</w:t>
      </w:r>
    </w:p>
    <w:p w14:paraId="0DDA13C5"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sidRPr="00BA3D2C">
        <w:rPr>
          <w:rFonts w:ascii="Consolas" w:hAnsi="Consolas" w:cs="Consolas"/>
          <w:color w:val="000000"/>
          <w:sz w:val="18"/>
          <w:szCs w:val="18"/>
          <w:highlight w:val="white"/>
        </w:rPr>
        <w:t>YRN737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2019-04-03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0.706849</w:t>
      </w:r>
    </w:p>
    <w:p w14:paraId="023514A8" w14:textId="77777777" w:rsidR="002B581A" w:rsidRDefault="002B581A" w:rsidP="002B581A">
      <w:pPr>
        <w:keepLines w:val="0"/>
        <w:spacing w:before="0"/>
      </w:pPr>
      <w:r w:rsidRPr="00364B53">
        <w:t>Now that’s too accurate.</w:t>
      </w:r>
      <w:r>
        <w:t xml:space="preserve"> </w:t>
      </w:r>
      <w:r w:rsidRPr="00364B53">
        <w:t xml:space="preserve">Use the FORMAT() function in </w:t>
      </w:r>
      <w:r>
        <w:rPr>
          <w:lang w:eastAsia="en-AU"/>
        </w:rPr>
        <w:t xml:space="preserve">the next query </w:t>
      </w:r>
      <w:r w:rsidRPr="00364B53">
        <w:t xml:space="preserve">to format the output to </w:t>
      </w:r>
      <w:r>
        <w:t>two</w:t>
      </w:r>
      <w:r w:rsidRPr="00364B53">
        <w:t xml:space="preserve"> decimal places</w:t>
      </w:r>
      <w:r>
        <w:t>:</w:t>
      </w:r>
    </w:p>
    <w:p w14:paraId="49662B5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6F98F521"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r>
        <w:rPr>
          <w:rFonts w:ascii="Consolas" w:hAnsi="Consolas" w:cs="Consolas"/>
          <w:color w:val="808080"/>
          <w:sz w:val="19"/>
          <w:szCs w:val="19"/>
          <w:highlight w:val="white"/>
        </w:rPr>
        <w:br/>
      </w:r>
      <w:r>
        <w:rPr>
          <w:rFonts w:ascii="Consolas" w:hAnsi="Consolas" w:cs="Consolas"/>
          <w:color w:val="FF00FF"/>
          <w:sz w:val="19"/>
          <w:szCs w:val="19"/>
          <w:highlight w:val="white"/>
        </w:rPr>
        <w:t xml:space="preserve"> FORMAT</w:t>
      </w:r>
      <w:r>
        <w:rPr>
          <w:rFonts w:ascii="Consolas" w:hAnsi="Consolas" w:cs="Consolas"/>
          <w:color w:val="808080"/>
          <w:sz w:val="19"/>
          <w:szCs w:val="19"/>
          <w:highlight w:val="white"/>
        </w:rPr>
        <w:t>((</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365.0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 VehicleAgeYears</w:t>
      </w:r>
      <w:r>
        <w:rPr>
          <w:rFonts w:ascii="Consolas" w:hAnsi="Consolas" w:cs="Consolas"/>
          <w:color w:val="000000"/>
          <w:sz w:val="19"/>
          <w:szCs w:val="19"/>
          <w:highlight w:val="white"/>
        </w:rPr>
        <w:br/>
      </w: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p>
    <w:p w14:paraId="5A00EBFF"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Registration_No DateOfManufacture VehicleAgeYears</w:t>
      </w:r>
    </w:p>
    <w:p w14:paraId="706A7CF6"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 ----------------- ---------------</w:t>
      </w:r>
    </w:p>
    <w:p w14:paraId="4048D5B7"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ADB435</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2018-02-01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1.87</w:t>
      </w:r>
    </w:p>
    <w:p w14:paraId="453B9A22"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AWQ763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2017-07-12</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2.43</w:t>
      </w:r>
    </w:p>
    <w:p w14:paraId="1A94DD3A"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DSF743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3.27</w:t>
      </w:r>
    </w:p>
    <w:p w14:paraId="5BF7A980"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EGD783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2019-09-04</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.28</w:t>
      </w:r>
    </w:p>
    <w:p w14:paraId="472E6C84"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FHT326</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11.05</w:t>
      </w:r>
    </w:p>
    <w:p w14:paraId="5B05D5B3"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IOU645</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2017-10-07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2.19</w:t>
      </w:r>
    </w:p>
    <w:p w14:paraId="09E41464"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JHF674</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2007-01-09</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12.95</w:t>
      </w:r>
    </w:p>
    <w:p w14:paraId="0DEEE413"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NGJ946</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2009-10-23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10.16</w:t>
      </w:r>
    </w:p>
    <w:p w14:paraId="20B052AB"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POR621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3.27</w:t>
      </w:r>
    </w:p>
    <w:p w14:paraId="27603294"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TRT757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2019-04-07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.7</w:t>
      </w:r>
    </w:p>
    <w:p w14:paraId="3081240B"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UTY327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3.27</w:t>
      </w:r>
    </w:p>
    <w:p w14:paraId="65509063"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VIV443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11.05</w:t>
      </w:r>
    </w:p>
    <w:p w14:paraId="5EC0105D" w14:textId="77777777" w:rsidR="002B581A" w:rsidRPr="00BA3D2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3D2C">
        <w:rPr>
          <w:rFonts w:ascii="Consolas" w:hAnsi="Consolas" w:cs="Consolas"/>
          <w:color w:val="000000"/>
          <w:sz w:val="18"/>
          <w:szCs w:val="18"/>
          <w:highlight w:val="white"/>
        </w:rPr>
        <w:t>YDF742</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2003-06-14</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16.52</w:t>
      </w:r>
    </w:p>
    <w:p w14:paraId="094096EE"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sidRPr="00BA3D2C">
        <w:rPr>
          <w:rFonts w:ascii="Consolas" w:hAnsi="Consolas" w:cs="Consolas"/>
          <w:color w:val="000000"/>
          <w:sz w:val="18"/>
          <w:szCs w:val="18"/>
          <w:highlight w:val="white"/>
        </w:rPr>
        <w:t>YRN737</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2019-04-03</w:t>
      </w:r>
      <w:r>
        <w:rPr>
          <w:rFonts w:ascii="Consolas" w:hAnsi="Consolas" w:cs="Consolas"/>
          <w:color w:val="000000"/>
          <w:sz w:val="18"/>
          <w:szCs w:val="18"/>
          <w:highlight w:val="white"/>
        </w:rPr>
        <w:t xml:space="preserve"> </w:t>
      </w:r>
      <w:r w:rsidRPr="00BA3D2C">
        <w:rPr>
          <w:rFonts w:ascii="Consolas" w:hAnsi="Consolas" w:cs="Consolas"/>
          <w:color w:val="000000"/>
          <w:sz w:val="18"/>
          <w:szCs w:val="18"/>
          <w:highlight w:val="white"/>
        </w:rPr>
        <w:t>.71</w:t>
      </w:r>
    </w:p>
    <w:p w14:paraId="0DEAE575" w14:textId="77777777" w:rsidR="002B581A" w:rsidRDefault="002B581A" w:rsidP="002B581A">
      <w:pPr>
        <w:keepLines w:val="0"/>
        <w:spacing w:before="0"/>
      </w:pPr>
      <w:r>
        <w:t>You can list the day of the week that the vehicles were manufactured using the DATENAME() function. The DATENAME() function returns character data and has the following syntax:</w:t>
      </w:r>
    </w:p>
    <w:p w14:paraId="07716770" w14:textId="77777777" w:rsidR="002B581A" w:rsidRPr="00BA4021" w:rsidRDefault="002B581A" w:rsidP="002B581A">
      <w:pPr>
        <w:pStyle w:val="Body"/>
        <w:rPr>
          <w:rFonts w:ascii="Courier New" w:hAnsi="Courier New" w:cs="Courier New"/>
        </w:rPr>
      </w:pPr>
      <w:r w:rsidRPr="46D743C4">
        <w:rPr>
          <w:rFonts w:ascii="Courier New" w:hAnsi="Courier New" w:cs="Courier New"/>
        </w:rPr>
        <w:t>DATENAME(datepart, date)</w:t>
      </w:r>
    </w:p>
    <w:p w14:paraId="2499F46D" w14:textId="77777777" w:rsidR="002B581A" w:rsidRDefault="002B581A" w:rsidP="002B581A">
      <w:pPr>
        <w:pStyle w:val="Body"/>
      </w:pPr>
      <w:r>
        <w:t>This is demonstrated in the next query:</w:t>
      </w:r>
    </w:p>
    <w:p w14:paraId="4142D10A"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3B5A458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p>
    <w:p w14:paraId="1129035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000000"/>
          <w:sz w:val="19"/>
          <w:szCs w:val="19"/>
          <w:highlight w:val="white"/>
        </w:rPr>
        <w:t>dw</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DayOfTheWeekBuilt</w:t>
      </w:r>
    </w:p>
    <w:p w14:paraId="6D70D64C"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p>
    <w:p w14:paraId="1CDA1154"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Registration_No DateOfManufacture DayOfTheWeekBuilt</w:t>
      </w:r>
    </w:p>
    <w:p w14:paraId="74D796C2"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 ----------------- -----------------</w:t>
      </w:r>
    </w:p>
    <w:p w14:paraId="0DBF891D"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ADB435</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2018-02-01</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Thursday</w:t>
      </w:r>
    </w:p>
    <w:p w14:paraId="07FBE219"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AWQ763</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2017-07-12</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Wednesday</w:t>
      </w:r>
    </w:p>
    <w:p w14:paraId="651D9446"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DSF743</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Thursday</w:t>
      </w:r>
    </w:p>
    <w:p w14:paraId="3ACE2E4D"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EGD783</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2019-09-04</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Wednesday</w:t>
      </w:r>
    </w:p>
    <w:p w14:paraId="12D316E4"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FHT326</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Monday</w:t>
      </w:r>
    </w:p>
    <w:p w14:paraId="4721F747"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IOU645</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2017-10-07</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Saturday</w:t>
      </w:r>
    </w:p>
    <w:p w14:paraId="7D183F72"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JHF674</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2007-01-09</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Tuesday</w:t>
      </w:r>
    </w:p>
    <w:p w14:paraId="264704C2"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NGJ946</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2009-10-23</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Friday</w:t>
      </w:r>
    </w:p>
    <w:p w14:paraId="0D8E4233"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POR621</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Thursday</w:t>
      </w:r>
    </w:p>
    <w:p w14:paraId="258E4917"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TRT757</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2019-04-07</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Sunday</w:t>
      </w:r>
    </w:p>
    <w:p w14:paraId="5E96B16C"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UTY327</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2016-09-08</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Thursday</w:t>
      </w:r>
    </w:p>
    <w:p w14:paraId="562173AB"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VIV443</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2008-12-01</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Monday</w:t>
      </w:r>
    </w:p>
    <w:p w14:paraId="5C5F557D" w14:textId="77777777" w:rsidR="002B581A" w:rsidRPr="00BA4021"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BA4021">
        <w:rPr>
          <w:rFonts w:ascii="Consolas" w:hAnsi="Consolas" w:cs="Consolas"/>
          <w:color w:val="000000"/>
          <w:sz w:val="18"/>
          <w:szCs w:val="18"/>
          <w:highlight w:val="white"/>
        </w:rPr>
        <w:t>YDF742</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2003-06-14</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Saturday</w:t>
      </w:r>
    </w:p>
    <w:p w14:paraId="505F8B9A" w14:textId="77777777" w:rsidR="002B581A" w:rsidRPr="00364B53"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BA4021">
        <w:rPr>
          <w:rFonts w:ascii="Consolas" w:hAnsi="Consolas" w:cs="Consolas"/>
          <w:color w:val="000000"/>
          <w:sz w:val="18"/>
          <w:szCs w:val="18"/>
          <w:highlight w:val="white"/>
        </w:rPr>
        <w:t>YRN737</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2019-04-03</w:t>
      </w:r>
      <w:r>
        <w:rPr>
          <w:rFonts w:ascii="Consolas" w:hAnsi="Consolas" w:cs="Consolas"/>
          <w:color w:val="000000"/>
          <w:sz w:val="18"/>
          <w:szCs w:val="18"/>
          <w:highlight w:val="white"/>
        </w:rPr>
        <w:t xml:space="preserve"> </w:t>
      </w:r>
      <w:r w:rsidRPr="00BA4021">
        <w:rPr>
          <w:rFonts w:ascii="Consolas" w:hAnsi="Consolas" w:cs="Consolas"/>
          <w:color w:val="000000"/>
          <w:sz w:val="18"/>
          <w:szCs w:val="18"/>
          <w:highlight w:val="white"/>
        </w:rPr>
        <w:t>Wednesday</w:t>
      </w:r>
    </w:p>
    <w:p w14:paraId="7C7B8210" w14:textId="77777777" w:rsidR="002B581A" w:rsidRDefault="002B581A" w:rsidP="002B581A">
      <w:pPr>
        <w:keepLines w:val="0"/>
        <w:spacing w:before="0"/>
      </w:pPr>
      <w:r w:rsidRPr="46D743C4">
        <w:rPr>
          <w:lang w:eastAsia="en-AU"/>
        </w:rPr>
        <w:t>The next query lists details of vehicles that received their maintenance on a Sunday.</w:t>
      </w:r>
    </w:p>
    <w:p w14:paraId="293987F7"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p>
    <w:p w14:paraId="1F21D4CA"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OwningCompanyABN</w:t>
      </w:r>
      <w:r>
        <w:rPr>
          <w:rFonts w:ascii="Consolas" w:hAnsi="Consolas" w:cs="Consolas"/>
          <w:color w:val="808080"/>
          <w:sz w:val="19"/>
          <w:szCs w:val="19"/>
          <w:highlight w:val="white"/>
        </w:rPr>
        <w:t>,</w:t>
      </w:r>
    </w:p>
    <w:p w14:paraId="6FED1CDA"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7678BE5E"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DateOfLastMaintenance</w:t>
      </w:r>
    </w:p>
    <w:p w14:paraId="112C210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p>
    <w:p w14:paraId="64FAB26C"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FF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000000"/>
          <w:sz w:val="19"/>
          <w:szCs w:val="19"/>
          <w:highlight w:val="white"/>
        </w:rPr>
        <w:t>dw</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DateOfLastMaintenance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'Sunday'</w:t>
      </w:r>
      <w:r>
        <w:rPr>
          <w:rFonts w:ascii="Consolas" w:hAnsi="Consolas" w:cs="Consolas"/>
          <w:color w:val="808080"/>
          <w:sz w:val="19"/>
          <w:szCs w:val="19"/>
          <w:highlight w:val="white"/>
        </w:rPr>
        <w:t>;</w:t>
      </w:r>
    </w:p>
    <w:p w14:paraId="009BC6A2" w14:textId="77777777" w:rsidR="002B581A" w:rsidRPr="0036542D"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36542D">
        <w:rPr>
          <w:rFonts w:ascii="Consolas" w:hAnsi="Consolas" w:cs="Consolas"/>
          <w:color w:val="000000"/>
          <w:sz w:val="18"/>
          <w:szCs w:val="18"/>
          <w:highlight w:val="white"/>
        </w:rPr>
        <w:t>Registration_No OwningCompanyABN</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VehicleType_ID DateOfLastMaintenance</w:t>
      </w:r>
    </w:p>
    <w:p w14:paraId="731FEFD1" w14:textId="77777777" w:rsidR="002B581A" w:rsidRPr="0036542D"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36542D">
        <w:rPr>
          <w:rFonts w:ascii="Consolas" w:hAnsi="Consolas" w:cs="Consolas"/>
          <w:color w:val="000000"/>
          <w:sz w:val="18"/>
          <w:szCs w:val="18"/>
          <w:highlight w:val="white"/>
        </w:rPr>
        <w:t>--------------- ----------------- -------------- ---------------------</w:t>
      </w:r>
    </w:p>
    <w:p w14:paraId="2B402342" w14:textId="77777777" w:rsidR="002B581A" w:rsidRPr="0036542D"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36542D">
        <w:rPr>
          <w:rFonts w:ascii="Consolas" w:hAnsi="Consolas" w:cs="Consolas"/>
          <w:color w:val="000000"/>
          <w:sz w:val="18"/>
          <w:szCs w:val="18"/>
          <w:highlight w:val="white"/>
        </w:rPr>
        <w:t>TRT757</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91876578373</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12001</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2019-11-10</w:t>
      </w:r>
    </w:p>
    <w:p w14:paraId="5695636E" w14:textId="77777777" w:rsidR="002B581A" w:rsidRPr="00364B53"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36542D">
        <w:rPr>
          <w:rFonts w:ascii="Consolas" w:hAnsi="Consolas" w:cs="Consolas"/>
          <w:color w:val="000000"/>
          <w:sz w:val="18"/>
          <w:szCs w:val="18"/>
          <w:highlight w:val="white"/>
        </w:rPr>
        <w:t>VIV443</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79834510388</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36542D">
        <w:rPr>
          <w:rFonts w:ascii="Consolas" w:hAnsi="Consolas" w:cs="Consolas"/>
          <w:color w:val="000000"/>
          <w:sz w:val="18"/>
          <w:szCs w:val="18"/>
          <w:highlight w:val="white"/>
        </w:rPr>
        <w:t>2019-06-09</w:t>
      </w:r>
    </w:p>
    <w:p w14:paraId="3C14659A" w14:textId="77777777" w:rsidR="002B581A" w:rsidRDefault="002B581A" w:rsidP="002B581A">
      <w:pPr>
        <w:keepLines w:val="0"/>
        <w:spacing w:before="0"/>
      </w:pPr>
      <w:r>
        <w:t>You can format the output of date and time values listed in your query. There are many ways that you can achieve this. The first technique is to use the CONVERT() function, which provides some pre-defined styles for date and time output. The syntax for the CONVERT() function is as follows:</w:t>
      </w:r>
    </w:p>
    <w:p w14:paraId="758A9B56" w14:textId="77777777" w:rsidR="002B581A" w:rsidRPr="00117A5C" w:rsidRDefault="002B581A" w:rsidP="002B581A">
      <w:pPr>
        <w:pStyle w:val="Body"/>
        <w:rPr>
          <w:rFonts w:ascii="Courier New" w:hAnsi="Courier New" w:cs="Courier New"/>
          <w:sz w:val="22"/>
          <w:szCs w:val="22"/>
        </w:rPr>
      </w:pPr>
      <w:r w:rsidRPr="00117A5C">
        <w:rPr>
          <w:rFonts w:ascii="Courier New" w:hAnsi="Courier New" w:cs="Courier New"/>
          <w:sz w:val="22"/>
          <w:szCs w:val="22"/>
        </w:rPr>
        <w:t>CONVERT(data_type [( length ) ], expression [ , style ])</w:t>
      </w:r>
    </w:p>
    <w:p w14:paraId="61761CA3" w14:textId="77777777" w:rsidR="002B581A" w:rsidRDefault="002B581A" w:rsidP="002B581A">
      <w:pPr>
        <w:keepLines w:val="0"/>
        <w:spacing w:before="0"/>
      </w:pPr>
      <w:r>
        <w:rPr>
          <w:lang w:eastAsia="en-AU"/>
        </w:rPr>
        <w:t xml:space="preserve">The next query </w:t>
      </w:r>
      <w:r w:rsidRPr="004436A6">
        <w:t>converts the driver’s accreditation expiry date to the British/French date format of dd/mm/yyyy using a style value of 103</w:t>
      </w:r>
      <w:r>
        <w:t>:</w:t>
      </w:r>
    </w:p>
    <w:p w14:paraId="0B3596B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21E3F43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411C1CD2"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6E8A8B6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541252C5"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AccreditationExpiryDate</w:t>
      </w:r>
    </w:p>
    <w:p w14:paraId="5DFE2881"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7A64CE0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083FE0D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15A18847"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'43567482'</w:t>
      </w:r>
    </w:p>
    <w:p w14:paraId="70F5BC0B"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808080"/>
          <w:sz w:val="19"/>
          <w:szCs w:val="19"/>
        </w:rPr>
      </w:pPr>
      <w:r>
        <w:rPr>
          <w:rFonts w:ascii="Consolas" w:hAnsi="Consolas" w:cs="Consolas"/>
          <w:color w:val="808080"/>
          <w:sz w:val="19"/>
          <w:szCs w:val="19"/>
          <w:highlight w:val="white"/>
        </w:rPr>
        <w:t>OR</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'Livingston'</w:t>
      </w:r>
      <w:r>
        <w:rPr>
          <w:rFonts w:ascii="Consolas" w:hAnsi="Consolas" w:cs="Consolas"/>
          <w:color w:val="808080"/>
          <w:sz w:val="19"/>
          <w:szCs w:val="19"/>
          <w:highlight w:val="white"/>
        </w:rPr>
        <w:t>);</w:t>
      </w:r>
    </w:p>
    <w:p w14:paraId="1E3BF14D" w14:textId="77777777" w:rsidR="002B581A" w:rsidRPr="00117A5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7A5C">
        <w:rPr>
          <w:rFonts w:ascii="Consolas" w:hAnsi="Consolas" w:cs="Consolas"/>
          <w:color w:val="000000"/>
          <w:sz w:val="18"/>
          <w:szCs w:val="18"/>
          <w:highlight w:val="white"/>
        </w:rPr>
        <w:t>Licence_No FirstName LastName</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VehicleType_ID AccreditationExpiryDate</w:t>
      </w:r>
    </w:p>
    <w:p w14:paraId="7CA4E1D3" w14:textId="77777777" w:rsidR="002B581A" w:rsidRPr="00117A5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7A5C">
        <w:rPr>
          <w:rFonts w:ascii="Consolas" w:hAnsi="Consolas" w:cs="Consolas"/>
          <w:color w:val="000000"/>
          <w:sz w:val="18"/>
          <w:szCs w:val="18"/>
          <w:highlight w:val="white"/>
        </w:rPr>
        <w:t>---------- --------- ------------------------- ------------------------</w:t>
      </w:r>
    </w:p>
    <w:p w14:paraId="5C784719" w14:textId="77777777" w:rsidR="002B581A" w:rsidRPr="00117A5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7A5C">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David</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Livingston 2004</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03/03/2020</w:t>
      </w:r>
    </w:p>
    <w:p w14:paraId="0D4C7635" w14:textId="77777777" w:rsidR="002B581A" w:rsidRPr="00117A5C"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7A5C">
        <w:rPr>
          <w:rFonts w:ascii="Consolas" w:hAnsi="Consolas" w:cs="Consolas"/>
          <w:color w:val="000000"/>
          <w:sz w:val="18"/>
          <w:szCs w:val="18"/>
          <w:highlight w:val="white"/>
        </w:rPr>
        <w:t>43567482</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Nina</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Johansen</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10/06/2020</w:t>
      </w:r>
    </w:p>
    <w:p w14:paraId="495F86DA" w14:textId="77777777" w:rsidR="002B581A" w:rsidRPr="004436A6"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117A5C">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David</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Livingston 8001</w:t>
      </w:r>
      <w:r>
        <w:rPr>
          <w:rFonts w:ascii="Consolas" w:hAnsi="Consolas" w:cs="Consolas"/>
          <w:color w:val="000000"/>
          <w:sz w:val="18"/>
          <w:szCs w:val="18"/>
          <w:highlight w:val="white"/>
        </w:rPr>
        <w:t xml:space="preserve"> </w:t>
      </w:r>
      <w:r w:rsidRPr="00117A5C">
        <w:rPr>
          <w:rFonts w:ascii="Consolas" w:hAnsi="Consolas" w:cs="Consolas"/>
          <w:color w:val="000000"/>
          <w:sz w:val="18"/>
          <w:szCs w:val="18"/>
          <w:highlight w:val="white"/>
        </w:rPr>
        <w:t>03/03/2020</w:t>
      </w:r>
    </w:p>
    <w:p w14:paraId="70C52A7D" w14:textId="77777777" w:rsidR="002B581A" w:rsidRDefault="002B581A" w:rsidP="002B581A">
      <w:pPr>
        <w:keepLines w:val="0"/>
        <w:spacing w:before="0"/>
      </w:pPr>
      <w:r w:rsidRPr="004436A6">
        <w:t>You can also use the FORMAT() function to control the output format of date and time values from your queries.</w:t>
      </w:r>
      <w:r>
        <w:t xml:space="preserve"> </w:t>
      </w:r>
      <w:r>
        <w:rPr>
          <w:lang w:eastAsia="en-AU"/>
        </w:rPr>
        <w:t xml:space="preserve">The next query </w:t>
      </w:r>
      <w:r w:rsidRPr="004436A6">
        <w:t>outputs the date in the format WeekdayName, MonthName dd, yyyy</w:t>
      </w:r>
      <w:r>
        <w:t>:</w:t>
      </w:r>
    </w:p>
    <w:p w14:paraId="56FC00A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1CB31C68"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1E558BAA"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52DBAFF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50FB050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FORMAT</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'dddd, MMMM dd, yyyy'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AccreditationExpiryDate</w:t>
      </w:r>
    </w:p>
    <w:p w14:paraId="48FBC284"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7D6222E8"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38E22022"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55F789F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'43567482'</w:t>
      </w:r>
    </w:p>
    <w:p w14:paraId="147401B4" w14:textId="77777777" w:rsidR="002B581A"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808080"/>
          <w:sz w:val="19"/>
          <w:szCs w:val="19"/>
        </w:rPr>
      </w:pPr>
      <w:r>
        <w:rPr>
          <w:rFonts w:ascii="Consolas" w:hAnsi="Consolas" w:cs="Consolas"/>
          <w:color w:val="808080"/>
          <w:sz w:val="19"/>
          <w:szCs w:val="19"/>
          <w:highlight w:val="white"/>
        </w:rPr>
        <w:t>OR</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'Livingston'</w:t>
      </w:r>
      <w:r>
        <w:rPr>
          <w:rFonts w:ascii="Consolas" w:hAnsi="Consolas" w:cs="Consolas"/>
          <w:color w:val="808080"/>
          <w:sz w:val="19"/>
          <w:szCs w:val="19"/>
          <w:highlight w:val="white"/>
        </w:rPr>
        <w:t>);</w:t>
      </w:r>
    </w:p>
    <w:p w14:paraId="41720260" w14:textId="77777777" w:rsidR="002B581A" w:rsidRPr="00555B25"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55B25">
        <w:rPr>
          <w:rFonts w:ascii="Consolas" w:hAnsi="Consolas" w:cs="Consolas"/>
          <w:color w:val="000000"/>
          <w:sz w:val="18"/>
          <w:szCs w:val="18"/>
          <w:highlight w:val="white"/>
        </w:rPr>
        <w:t>Licence_No FirstName LastName</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VehicleType_ID AccreditationExpiryDate</w:t>
      </w:r>
    </w:p>
    <w:p w14:paraId="4DD1E841" w14:textId="77777777" w:rsidR="002B581A" w:rsidRPr="00555B25"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55B25">
        <w:rPr>
          <w:rFonts w:ascii="Consolas" w:hAnsi="Consolas" w:cs="Consolas"/>
          <w:color w:val="000000"/>
          <w:sz w:val="18"/>
          <w:szCs w:val="18"/>
          <w:highlight w:val="white"/>
        </w:rPr>
        <w:t>---------- --------------------- -------------- ------------------------</w:t>
      </w:r>
    </w:p>
    <w:p w14:paraId="08C7D51E" w14:textId="77777777" w:rsidR="002B581A" w:rsidRPr="00555B25"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55B25">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David</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Livingston</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Tuesday, March 03, 2020</w:t>
      </w:r>
    </w:p>
    <w:p w14:paraId="754788A8" w14:textId="77777777" w:rsidR="002B581A" w:rsidRPr="00555B25"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555B25">
        <w:rPr>
          <w:rFonts w:ascii="Consolas" w:hAnsi="Consolas" w:cs="Consolas"/>
          <w:color w:val="000000"/>
          <w:sz w:val="18"/>
          <w:szCs w:val="18"/>
          <w:highlight w:val="white"/>
        </w:rPr>
        <w:t>43567482</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Nina</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Johansen</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Wednesday, June 10, 2020</w:t>
      </w:r>
    </w:p>
    <w:p w14:paraId="54528E0A" w14:textId="77777777" w:rsidR="002B581A" w:rsidRPr="004436A6"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555B25">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David</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Livingston</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555B25">
        <w:rPr>
          <w:rFonts w:ascii="Consolas" w:hAnsi="Consolas" w:cs="Consolas"/>
          <w:color w:val="000000"/>
          <w:sz w:val="18"/>
          <w:szCs w:val="18"/>
          <w:highlight w:val="white"/>
        </w:rPr>
        <w:t>Tuesday, March 03, 2020</w:t>
      </w:r>
    </w:p>
    <w:p w14:paraId="7E1FFCF5" w14:textId="286641EC" w:rsidR="002B581A" w:rsidRDefault="004A6E5C" w:rsidP="002B581A">
      <w:pPr>
        <w:pStyle w:val="Heading2"/>
      </w:pPr>
      <w:bookmarkStart w:id="308" w:name="_Toc47344241"/>
      <w:r>
        <w:t>Operations on t</w:t>
      </w:r>
      <w:r w:rsidR="002B581A">
        <w:t>ext values</w:t>
      </w:r>
      <w:bookmarkEnd w:id="308"/>
    </w:p>
    <w:p w14:paraId="2C382F5A" w14:textId="77777777" w:rsidR="002B581A" w:rsidRDefault="002B581A" w:rsidP="002B581A">
      <w:pPr>
        <w:keepLines w:val="0"/>
        <w:spacing w:before="0"/>
      </w:pPr>
      <w:r>
        <w:t>You could achieve the same result (in a somewhat more convoluted way) using the DATENAME() function to extract the parts of a date value and then use the character concatenation operator (+) to build an expression that formats the date in the desired format.</w:t>
      </w:r>
    </w:p>
    <w:p w14:paraId="027D5C5A" w14:textId="77777777" w:rsidR="002B581A" w:rsidRDefault="002B581A" w:rsidP="002B581A">
      <w:pPr>
        <w:keepLines w:val="0"/>
        <w:spacing w:before="0"/>
      </w:pPr>
      <w:r>
        <w:t>You can also control the format of the driver’s name as demonstrated in the next query. Note the apostrophe (‘) in the alias for the [Driver’s Name]. Using an apostrophe for anything other than denoting character data (strings) in any code is courting catastrophe.</w:t>
      </w:r>
    </w:p>
    <w:p w14:paraId="1E4C9535"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7B04C1A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[Driver's Name]</w:t>
      </w:r>
      <w:r>
        <w:rPr>
          <w:rFonts w:ascii="Consolas" w:hAnsi="Consolas" w:cs="Consolas"/>
          <w:color w:val="808080"/>
          <w:sz w:val="19"/>
          <w:szCs w:val="19"/>
          <w:highlight w:val="white"/>
        </w:rPr>
        <w:t>,</w:t>
      </w:r>
    </w:p>
    <w:p w14:paraId="0087469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60ABFDF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000000"/>
          <w:sz w:val="19"/>
          <w:szCs w:val="19"/>
          <w:highlight w:val="white"/>
        </w:rPr>
        <w:t>dw</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13B219C"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14852F0C"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000000"/>
          <w:sz w:val="19"/>
          <w:szCs w:val="19"/>
          <w:highlight w:val="white"/>
        </w:rPr>
        <w:t>dd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6A9CE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AccreditationExpiryDate</w:t>
      </w:r>
    </w:p>
    <w:p w14:paraId="19111C16"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406F423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074D44F4"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3A5B04D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'43567482'</w:t>
      </w:r>
    </w:p>
    <w:p w14:paraId="50D61296" w14:textId="77777777" w:rsidR="002B581A" w:rsidRPr="00555B25"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808080"/>
          <w:sz w:val="19"/>
          <w:szCs w:val="19"/>
          <w:highlight w:val="white"/>
        </w:rPr>
        <w:t>OR</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LastName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'Livingston'</w:t>
      </w:r>
      <w:r>
        <w:rPr>
          <w:rFonts w:ascii="Consolas" w:hAnsi="Consolas" w:cs="Consolas"/>
          <w:color w:val="808080"/>
          <w:sz w:val="19"/>
          <w:szCs w:val="19"/>
          <w:highlight w:val="white"/>
        </w:rPr>
        <w:t>);</w:t>
      </w:r>
    </w:p>
    <w:p w14:paraId="3F93D3D7" w14:textId="77777777" w:rsidR="002B581A" w:rsidRPr="00ED5B16"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D5B16">
        <w:rPr>
          <w:rFonts w:ascii="Consolas" w:hAnsi="Consolas" w:cs="Consolas"/>
          <w:color w:val="000000"/>
          <w:sz w:val="18"/>
          <w:szCs w:val="18"/>
          <w:highlight w:val="white"/>
        </w:rPr>
        <w:t>Licence_No Driver's Name</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VehicleType_ID AccreditationExpiryDate</w:t>
      </w:r>
    </w:p>
    <w:p w14:paraId="2532C6A9" w14:textId="77777777" w:rsidR="002B581A" w:rsidRPr="00ED5B16"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D5B16">
        <w:rPr>
          <w:rFonts w:ascii="Consolas" w:hAnsi="Consolas" w:cs="Consolas"/>
          <w:color w:val="000000"/>
          <w:sz w:val="18"/>
          <w:szCs w:val="18"/>
          <w:highlight w:val="white"/>
        </w:rPr>
        <w:t>---------- ------------------ -------------- ------------------------</w:t>
      </w:r>
    </w:p>
    <w:p w14:paraId="27FBF5EC" w14:textId="77777777" w:rsidR="002B581A" w:rsidRPr="00ED5B16"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D5B16">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Livingston, David</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Tuesday, March 3, 2020</w:t>
      </w:r>
    </w:p>
    <w:p w14:paraId="08161EE0" w14:textId="77777777" w:rsidR="002B581A" w:rsidRPr="00ED5B16"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ED5B16">
        <w:rPr>
          <w:rFonts w:ascii="Consolas" w:hAnsi="Consolas" w:cs="Consolas"/>
          <w:color w:val="000000"/>
          <w:sz w:val="18"/>
          <w:szCs w:val="18"/>
          <w:highlight w:val="white"/>
        </w:rPr>
        <w:t>43567482</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Johansen, Nina</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Wednesday, June 10, 2020</w:t>
      </w:r>
    </w:p>
    <w:p w14:paraId="53AB3D6F" w14:textId="77777777" w:rsidR="002B581A" w:rsidRPr="004436A6" w:rsidRDefault="002B581A" w:rsidP="002B581A">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sz w:val="18"/>
          <w:szCs w:val="18"/>
        </w:rPr>
      </w:pPr>
      <w:r w:rsidRPr="00ED5B16">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Livingston, David</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ED5B16">
        <w:rPr>
          <w:rFonts w:ascii="Consolas" w:hAnsi="Consolas" w:cs="Consolas"/>
          <w:color w:val="000000"/>
          <w:sz w:val="18"/>
          <w:szCs w:val="18"/>
          <w:highlight w:val="white"/>
        </w:rPr>
        <w:t>Tuesday, March 3, 2020</w:t>
      </w:r>
    </w:p>
    <w:p w14:paraId="6B609ECB" w14:textId="77777777" w:rsidR="002B581A" w:rsidRDefault="002B581A" w:rsidP="002B581A">
      <w:pPr>
        <w:keepLines w:val="0"/>
        <w:spacing w:before="0"/>
      </w:pPr>
      <w:r>
        <w:t>You can use conditional statements such as the CASE statement (often referred to in programming languages as a SELECT CASE or sometimes a SWITCH statement) to apply conditional control over the display of data. For example, the value of the VehicleType_ID in the VEHICLE_TYPE table has semantic values as follows:</w:t>
      </w:r>
    </w:p>
    <w:p w14:paraId="74B8B8EB" w14:textId="77777777" w:rsidR="002B581A" w:rsidRDefault="002B581A" w:rsidP="002B581A">
      <w:pPr>
        <w:keepLines w:val="0"/>
        <w:spacing w:before="0"/>
      </w:pPr>
      <w:r>
        <w:tab/>
        <w:t>‘1- - -’ = One Tonne Utility.</w:t>
      </w:r>
    </w:p>
    <w:p w14:paraId="6D9B1437" w14:textId="77777777" w:rsidR="002B581A" w:rsidRDefault="002B581A" w:rsidP="002B581A">
      <w:pPr>
        <w:keepLines w:val="0"/>
        <w:spacing w:before="0"/>
      </w:pPr>
      <w:r>
        <w:tab/>
        <w:t>‘2- - -’ = Two Tonne Utility.</w:t>
      </w:r>
    </w:p>
    <w:p w14:paraId="71638421" w14:textId="77777777" w:rsidR="002B581A" w:rsidRDefault="002B581A" w:rsidP="002B581A">
      <w:pPr>
        <w:keepLines w:val="0"/>
        <w:spacing w:before="0"/>
      </w:pPr>
      <w:r>
        <w:tab/>
        <w:t>‘3- - -‘ = Three Tonne Tipper Truck.</w:t>
      </w:r>
    </w:p>
    <w:p w14:paraId="11D0D376" w14:textId="77777777" w:rsidR="002B581A" w:rsidRDefault="002B581A" w:rsidP="002B581A">
      <w:pPr>
        <w:keepLines w:val="0"/>
        <w:spacing w:before="0"/>
      </w:pPr>
      <w:r>
        <w:tab/>
        <w:t>‘8- - -‘ = Eight Tonne Single Axle Pantech Truck.</w:t>
      </w:r>
    </w:p>
    <w:p w14:paraId="134D17E2" w14:textId="77777777" w:rsidR="002B581A" w:rsidRDefault="002B581A" w:rsidP="002B581A">
      <w:pPr>
        <w:keepLines w:val="0"/>
        <w:spacing w:before="0"/>
      </w:pPr>
      <w:r>
        <w:tab/>
        <w:t>’12- - - ‘ = Twelve Tonne Articulated Semi-Trailer.</w:t>
      </w:r>
    </w:p>
    <w:p w14:paraId="0F99ED8E" w14:textId="77777777" w:rsidR="002B581A" w:rsidRDefault="002B581A" w:rsidP="002B581A">
      <w:pPr>
        <w:keepLines w:val="0"/>
        <w:spacing w:before="0"/>
      </w:pPr>
      <w:r w:rsidRPr="004436A6">
        <w:t xml:space="preserve">Since this has not been included in </w:t>
      </w:r>
      <w:r>
        <w:t>y</w:t>
      </w:r>
      <w:r w:rsidRPr="004436A6">
        <w:t xml:space="preserve">our table, </w:t>
      </w:r>
      <w:r>
        <w:t xml:space="preserve">you </w:t>
      </w:r>
      <w:r w:rsidRPr="004436A6">
        <w:t xml:space="preserve">can write SQL to include this information using a CASE statement demonstrated in </w:t>
      </w:r>
      <w:r>
        <w:rPr>
          <w:lang w:eastAsia="en-AU"/>
        </w:rPr>
        <w:t>the next query</w:t>
      </w:r>
      <w:r w:rsidRPr="004436A6">
        <w:t>.</w:t>
      </w:r>
      <w:r>
        <w:t xml:space="preserve"> </w:t>
      </w:r>
      <w:r w:rsidRPr="004436A6">
        <w:t>The syntax for the CASE st</w:t>
      </w:r>
      <w:r>
        <w:t>atement is as follows:</w:t>
      </w:r>
    </w:p>
    <w:p w14:paraId="1F3B19C2" w14:textId="77777777" w:rsidR="002B581A" w:rsidRPr="004436A6" w:rsidRDefault="002B581A" w:rsidP="002B581A">
      <w:pPr>
        <w:spacing w:after="0" w:line="240" w:lineRule="auto"/>
        <w:rPr>
          <w:rFonts w:ascii="Courier New" w:eastAsia="Times New Roman" w:hAnsi="Courier New" w:cs="Courier New"/>
          <w:color w:val="171717"/>
          <w:shd w:val="clear" w:color="auto" w:fill="FAFAFA"/>
          <w:lang w:eastAsia="en-AU"/>
        </w:rPr>
      </w:pPr>
      <w:r w:rsidRPr="004436A6">
        <w:rPr>
          <w:rFonts w:ascii="Courier New" w:eastAsia="Times New Roman" w:hAnsi="Courier New" w:cs="Courier New"/>
          <w:color w:val="171717"/>
          <w:shd w:val="clear" w:color="auto" w:fill="FAFAFA"/>
          <w:lang w:eastAsia="en-AU"/>
        </w:rPr>
        <w:t>CASE input_expression</w:t>
      </w:r>
    </w:p>
    <w:p w14:paraId="3957F1A8" w14:textId="77777777" w:rsidR="002B581A" w:rsidRPr="004436A6" w:rsidRDefault="002B581A" w:rsidP="002B581A">
      <w:pPr>
        <w:spacing w:after="0" w:line="240" w:lineRule="auto"/>
        <w:rPr>
          <w:rFonts w:ascii="Courier New" w:eastAsia="Times New Roman" w:hAnsi="Courier New" w:cs="Courier New"/>
          <w:color w:val="171717"/>
          <w:shd w:val="clear" w:color="auto" w:fill="FAFAFA"/>
          <w:lang w:eastAsia="en-AU"/>
        </w:rPr>
      </w:pPr>
      <w:r>
        <w:rPr>
          <w:rFonts w:ascii="Courier New" w:eastAsia="Times New Roman" w:hAnsi="Courier New" w:cs="Courier New"/>
          <w:color w:val="171717"/>
          <w:shd w:val="clear" w:color="auto" w:fill="FAFAFA"/>
          <w:lang w:eastAsia="en-AU"/>
        </w:rPr>
        <w:t xml:space="preserve"> </w:t>
      </w:r>
      <w:r w:rsidRPr="004436A6">
        <w:rPr>
          <w:rFonts w:ascii="Courier New" w:eastAsia="Times New Roman" w:hAnsi="Courier New" w:cs="Courier New"/>
          <w:color w:val="171717"/>
          <w:shd w:val="clear" w:color="auto" w:fill="FAFAFA"/>
          <w:lang w:eastAsia="en-AU"/>
        </w:rPr>
        <w:t>WHEN when_expression THEN result_expression [ ...n ]</w:t>
      </w:r>
    </w:p>
    <w:p w14:paraId="7DDE8D20" w14:textId="77777777" w:rsidR="002B581A" w:rsidRPr="004436A6" w:rsidRDefault="002B581A" w:rsidP="002B581A">
      <w:pPr>
        <w:spacing w:after="0" w:line="240" w:lineRule="auto"/>
        <w:rPr>
          <w:rFonts w:ascii="Courier New" w:eastAsia="Times New Roman" w:hAnsi="Courier New" w:cs="Courier New"/>
          <w:color w:val="171717"/>
          <w:shd w:val="clear" w:color="auto" w:fill="FAFAFA"/>
          <w:lang w:eastAsia="en-AU"/>
        </w:rPr>
      </w:pPr>
      <w:r>
        <w:rPr>
          <w:rFonts w:ascii="Courier New" w:eastAsia="Times New Roman" w:hAnsi="Courier New" w:cs="Courier New"/>
          <w:color w:val="171717"/>
          <w:shd w:val="clear" w:color="auto" w:fill="FAFAFA"/>
          <w:lang w:eastAsia="en-AU"/>
        </w:rPr>
        <w:t xml:space="preserve"> </w:t>
      </w:r>
      <w:r w:rsidRPr="004436A6">
        <w:rPr>
          <w:rFonts w:ascii="Courier New" w:eastAsia="Times New Roman" w:hAnsi="Courier New" w:cs="Courier New"/>
          <w:color w:val="171717"/>
          <w:shd w:val="clear" w:color="auto" w:fill="FAFAFA"/>
          <w:lang w:eastAsia="en-AU"/>
        </w:rPr>
        <w:t>[ ELSE else_result_expression ]</w:t>
      </w:r>
    </w:p>
    <w:p w14:paraId="66620FCD" w14:textId="2E99867C" w:rsidR="002B581A" w:rsidRPr="001D733E" w:rsidRDefault="002B581A" w:rsidP="001D733E">
      <w:pPr>
        <w:rPr>
          <w:rFonts w:ascii="Courier New" w:eastAsia="Times New Roman" w:hAnsi="Courier New" w:cs="Courier New"/>
          <w:color w:val="171717"/>
          <w:shd w:val="clear" w:color="auto" w:fill="FAFAFA"/>
          <w:lang w:eastAsia="en-AU"/>
        </w:rPr>
      </w:pPr>
      <w:r w:rsidRPr="004436A6">
        <w:rPr>
          <w:rFonts w:ascii="Courier New" w:eastAsia="Times New Roman" w:hAnsi="Courier New" w:cs="Courier New"/>
          <w:color w:val="171717"/>
          <w:shd w:val="clear" w:color="auto" w:fill="FAFAFA"/>
          <w:lang w:eastAsia="en-AU"/>
        </w:rPr>
        <w:t>END</w:t>
      </w:r>
    </w:p>
    <w:p w14:paraId="5B0524B5"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p>
    <w:p w14:paraId="6F5E098B"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CASE</w:t>
      </w:r>
    </w:p>
    <w:p w14:paraId="05A118E1"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'1___'</w:t>
      </w:r>
    </w:p>
    <w:p w14:paraId="10441B2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THEN</w:t>
      </w:r>
      <w:r>
        <w:rPr>
          <w:rFonts w:ascii="Consolas" w:hAnsi="Consolas" w:cs="Consolas"/>
          <w:color w:val="000000"/>
          <w:sz w:val="19"/>
          <w:szCs w:val="19"/>
          <w:highlight w:val="white"/>
        </w:rPr>
        <w:tab/>
      </w:r>
      <w:r>
        <w:rPr>
          <w:rFonts w:ascii="Consolas" w:hAnsi="Consolas" w:cs="Consolas"/>
          <w:color w:val="FF0000"/>
          <w:sz w:val="19"/>
          <w:szCs w:val="19"/>
          <w:highlight w:val="white"/>
        </w:rPr>
        <w:t>'One Tonne Utility'</w:t>
      </w:r>
    </w:p>
    <w:p w14:paraId="1FD1549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'2___'</w:t>
      </w:r>
    </w:p>
    <w:p w14:paraId="3CA821DE"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THEN</w:t>
      </w:r>
      <w:r>
        <w:rPr>
          <w:rFonts w:ascii="Consolas" w:hAnsi="Consolas" w:cs="Consolas"/>
          <w:color w:val="000000"/>
          <w:sz w:val="19"/>
          <w:szCs w:val="19"/>
          <w:highlight w:val="white"/>
        </w:rPr>
        <w:tab/>
      </w:r>
      <w:r>
        <w:rPr>
          <w:rFonts w:ascii="Consolas" w:hAnsi="Consolas" w:cs="Consolas"/>
          <w:color w:val="FF0000"/>
          <w:sz w:val="19"/>
          <w:szCs w:val="19"/>
          <w:highlight w:val="white"/>
        </w:rPr>
        <w:t>'Two Tonne Utility'</w:t>
      </w:r>
    </w:p>
    <w:p w14:paraId="19280DC7"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'3___'</w:t>
      </w:r>
    </w:p>
    <w:p w14:paraId="30A553C0"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THEN</w:t>
      </w:r>
      <w:r>
        <w:rPr>
          <w:rFonts w:ascii="Consolas" w:hAnsi="Consolas" w:cs="Consolas"/>
          <w:color w:val="000000"/>
          <w:sz w:val="19"/>
          <w:szCs w:val="19"/>
          <w:highlight w:val="white"/>
        </w:rPr>
        <w:tab/>
      </w:r>
      <w:r>
        <w:rPr>
          <w:rFonts w:ascii="Consolas" w:hAnsi="Consolas" w:cs="Consolas"/>
          <w:color w:val="FF0000"/>
          <w:sz w:val="19"/>
          <w:szCs w:val="19"/>
          <w:highlight w:val="white"/>
        </w:rPr>
        <w:t>'Three Tonne Tipper Truck'</w:t>
      </w:r>
    </w:p>
    <w:p w14:paraId="518AB907"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'8___'</w:t>
      </w:r>
    </w:p>
    <w:p w14:paraId="51E917EF"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THEN</w:t>
      </w:r>
      <w:r>
        <w:rPr>
          <w:rFonts w:ascii="Consolas" w:hAnsi="Consolas" w:cs="Consolas"/>
          <w:color w:val="000000"/>
          <w:sz w:val="19"/>
          <w:szCs w:val="19"/>
          <w:highlight w:val="white"/>
        </w:rPr>
        <w:tab/>
      </w:r>
      <w:r>
        <w:rPr>
          <w:rFonts w:ascii="Consolas" w:hAnsi="Consolas" w:cs="Consolas"/>
          <w:color w:val="FF0000"/>
          <w:sz w:val="19"/>
          <w:szCs w:val="19"/>
          <w:highlight w:val="white"/>
        </w:rPr>
        <w:t>'Eight Tonne Single Axle Pantech Truck'</w:t>
      </w:r>
    </w:p>
    <w:p w14:paraId="76481638"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VehicleType_ID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'12___'</w:t>
      </w:r>
    </w:p>
    <w:p w14:paraId="46895FD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THEN</w:t>
      </w:r>
      <w:r>
        <w:rPr>
          <w:rFonts w:ascii="Consolas" w:hAnsi="Consolas" w:cs="Consolas"/>
          <w:color w:val="000000"/>
          <w:sz w:val="19"/>
          <w:szCs w:val="19"/>
          <w:highlight w:val="white"/>
        </w:rPr>
        <w:tab/>
      </w:r>
      <w:r>
        <w:rPr>
          <w:rFonts w:ascii="Consolas" w:hAnsi="Consolas" w:cs="Consolas"/>
          <w:color w:val="FF0000"/>
          <w:sz w:val="19"/>
          <w:szCs w:val="19"/>
          <w:highlight w:val="white"/>
        </w:rPr>
        <w:t>'Twelve Tonne Articulated Semi-Trailer'</w:t>
      </w:r>
    </w:p>
    <w:p w14:paraId="1F2EEB44"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'Unknown Vehicle Type'</w:t>
      </w:r>
    </w:p>
    <w:p w14:paraId="6604449A"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VehicleTypeDescription</w:t>
      </w:r>
      <w:r>
        <w:rPr>
          <w:rFonts w:ascii="Consolas" w:hAnsi="Consolas" w:cs="Consolas"/>
          <w:color w:val="808080"/>
          <w:sz w:val="19"/>
          <w:szCs w:val="19"/>
          <w:highlight w:val="white"/>
        </w:rPr>
        <w:t>,</w:t>
      </w:r>
    </w:p>
    <w:p w14:paraId="4CC8AAED"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FuelType</w:t>
      </w:r>
      <w:r>
        <w:rPr>
          <w:rFonts w:ascii="Consolas" w:hAnsi="Consolas" w:cs="Consolas"/>
          <w:color w:val="808080"/>
          <w:sz w:val="19"/>
          <w:szCs w:val="19"/>
          <w:highlight w:val="white"/>
        </w:rPr>
        <w:t>,</w:t>
      </w:r>
    </w:p>
    <w:p w14:paraId="49521DEA"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FuelCapacity</w:t>
      </w:r>
      <w:r>
        <w:rPr>
          <w:rFonts w:ascii="Consolas" w:hAnsi="Consolas" w:cs="Consolas"/>
          <w:color w:val="808080"/>
          <w:sz w:val="19"/>
          <w:szCs w:val="19"/>
          <w:highlight w:val="white"/>
        </w:rPr>
        <w:t>,</w:t>
      </w:r>
    </w:p>
    <w:p w14:paraId="6E526F59"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v</w:t>
      </w:r>
      <w:r>
        <w:rPr>
          <w:rFonts w:ascii="Consolas" w:hAnsi="Consolas" w:cs="Consolas"/>
          <w:color w:val="808080"/>
          <w:sz w:val="19"/>
          <w:szCs w:val="19"/>
          <w:highlight w:val="white"/>
        </w:rPr>
        <w:t>.</w:t>
      </w:r>
      <w:r>
        <w:rPr>
          <w:rFonts w:ascii="Consolas" w:hAnsi="Consolas" w:cs="Consolas"/>
          <w:color w:val="000000"/>
          <w:sz w:val="19"/>
          <w:szCs w:val="19"/>
          <w:highlight w:val="white"/>
        </w:rPr>
        <w:t>[Range]</w:t>
      </w:r>
    </w:p>
    <w:p w14:paraId="6B86A543" w14:textId="77777777" w:rsidR="002B581A"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 v</w:t>
      </w:r>
    </w:p>
    <w:p w14:paraId="277EE5F7"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VehicleType_ID VehicleType</w:t>
      </w:r>
      <w:r>
        <w:rPr>
          <w:rFonts w:ascii="Consolas" w:hAnsi="Consolas" w:cs="Consolas"/>
          <w:color w:val="000000"/>
          <w:sz w:val="18"/>
          <w:szCs w:val="18"/>
          <w:highlight w:val="white"/>
        </w:rPr>
        <w:t xml:space="preserve">Description </w:t>
      </w:r>
      <w:r w:rsidRPr="00212709">
        <w:rPr>
          <w:rFonts w:ascii="Consolas" w:hAnsi="Consolas" w:cs="Consolas"/>
          <w:color w:val="000000"/>
          <w:sz w:val="18"/>
          <w:szCs w:val="18"/>
          <w:highlight w:val="white"/>
        </w:rPr>
        <w:t>FuelType</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FuelCapacity Range</w:t>
      </w:r>
    </w:p>
    <w:p w14:paraId="4A48FA7D"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 ------------------------------------- -------------</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 ------</w:t>
      </w:r>
    </w:p>
    <w:p w14:paraId="6CBE6B5E"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1001</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One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Petrol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40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600</w:t>
      </w:r>
    </w:p>
    <w:p w14:paraId="6029ECCF"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1002</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One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Petrol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40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600</w:t>
      </w:r>
    </w:p>
    <w:p w14:paraId="436E9E2F"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1003</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One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50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900</w:t>
      </w:r>
    </w:p>
    <w:p w14:paraId="05B75AE0"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1004</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One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Hybrid/Petrol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20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1200</w:t>
      </w:r>
    </w:p>
    <w:p w14:paraId="66260922"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1005</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One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Hybrid/Petrol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30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1500</w:t>
      </w:r>
    </w:p>
    <w:p w14:paraId="5C393B4F"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2001</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Two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600</w:t>
      </w:r>
    </w:p>
    <w:p w14:paraId="1AA53D5D"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2002</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Two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100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800</w:t>
      </w:r>
    </w:p>
    <w:p w14:paraId="502FCF55"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2003</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Two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1200</w:t>
      </w:r>
    </w:p>
    <w:p w14:paraId="5531D2B5"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2004</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Two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Hybrid/Diesel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50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800</w:t>
      </w:r>
    </w:p>
    <w:p w14:paraId="736D59FE"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2005</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Two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Hybrid/Diesel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1200</w:t>
      </w:r>
    </w:p>
    <w:p w14:paraId="45226939"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2006</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Two Tonne Utility</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Hybrid/Diesel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80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1400</w:t>
      </w:r>
    </w:p>
    <w:p w14:paraId="542B849A"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3001</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Three Tonne Tipper Truck</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110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900</w:t>
      </w:r>
    </w:p>
    <w:p w14:paraId="248ADA12"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3002</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Three Tonne Tipper Truck</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1000</w:t>
      </w:r>
    </w:p>
    <w:p w14:paraId="7DDC9B02"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3003</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Three Tonne Tipper Truck</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1100</w:t>
      </w:r>
    </w:p>
    <w:p w14:paraId="13339DF4"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8001</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Eight Tonne Single Axle Pantech Truck 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210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1500</w:t>
      </w:r>
    </w:p>
    <w:p w14:paraId="3E3F67CB"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8002</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Eight Tonne Single Axle Pantech Truck 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250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1800</w:t>
      </w:r>
    </w:p>
    <w:p w14:paraId="217D9B88"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8003</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Eight Tonne Single Axle Pantech Truck 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300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900</w:t>
      </w:r>
    </w:p>
    <w:p w14:paraId="6AC48081"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12001</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Twelve Tonne Articulated Semi-Trailer 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800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2400</w:t>
      </w:r>
    </w:p>
    <w:p w14:paraId="0F82B560" w14:textId="77777777" w:rsidR="002B581A" w:rsidRPr="00212709"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12709">
        <w:rPr>
          <w:rFonts w:ascii="Consolas" w:hAnsi="Consolas" w:cs="Consolas"/>
          <w:color w:val="000000"/>
          <w:sz w:val="18"/>
          <w:szCs w:val="18"/>
          <w:highlight w:val="white"/>
        </w:rPr>
        <w:t>12002</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Twelve Tonne Articulated Semi-Trailer 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3000</w:t>
      </w:r>
    </w:p>
    <w:p w14:paraId="2474D58E" w14:textId="77777777" w:rsidR="002B581A" w:rsidRPr="004436A6" w:rsidRDefault="002B581A" w:rsidP="002B581A">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8"/>
          <w:szCs w:val="18"/>
        </w:rPr>
      </w:pPr>
      <w:r w:rsidRPr="00212709">
        <w:rPr>
          <w:rFonts w:ascii="Consolas" w:hAnsi="Consolas" w:cs="Consolas"/>
          <w:color w:val="000000"/>
          <w:sz w:val="18"/>
          <w:szCs w:val="18"/>
          <w:highlight w:val="white"/>
        </w:rPr>
        <w:t>12003</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Twelve Tonne Articulated Semi-Trailer Diesel</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1200</w:t>
      </w:r>
      <w:r>
        <w:rPr>
          <w:rFonts w:ascii="Consolas" w:hAnsi="Consolas" w:cs="Consolas"/>
          <w:color w:val="000000"/>
          <w:sz w:val="18"/>
          <w:szCs w:val="18"/>
          <w:highlight w:val="white"/>
        </w:rPr>
        <w:t xml:space="preserve"> </w:t>
      </w:r>
      <w:r w:rsidRPr="00212709">
        <w:rPr>
          <w:rFonts w:ascii="Consolas" w:hAnsi="Consolas" w:cs="Consolas"/>
          <w:color w:val="000000"/>
          <w:sz w:val="18"/>
          <w:szCs w:val="18"/>
          <w:highlight w:val="white"/>
        </w:rPr>
        <w:t>3500</w:t>
      </w:r>
    </w:p>
    <w:p w14:paraId="31316C79" w14:textId="77777777" w:rsidR="002B581A" w:rsidRDefault="002B581A" w:rsidP="002B581A">
      <w:pPr>
        <w:keepLines w:val="0"/>
        <w:spacing w:before="0"/>
      </w:pPr>
      <w:r w:rsidRPr="004436A6">
        <w:t>Note the use of the underscore ( _ ) with the LIKE logical operator above.</w:t>
      </w:r>
      <w:r>
        <w:t xml:space="preserve"> </w:t>
      </w:r>
      <w:r w:rsidRPr="004436A6">
        <w:t>The underscore denotes a place holder for which any single character can be substituted.</w:t>
      </w:r>
      <w:r>
        <w:t xml:space="preserve"> </w:t>
      </w:r>
      <w:r w:rsidRPr="004436A6">
        <w:t>Each stri</w:t>
      </w:r>
      <w:r>
        <w:t>ng in the query above contains three</w:t>
      </w:r>
      <w:r w:rsidRPr="004436A6">
        <w:t xml:space="preserve"> underscores.</w:t>
      </w:r>
    </w:p>
    <w:p w14:paraId="501B2729" w14:textId="77777777" w:rsidR="002B581A" w:rsidRDefault="002B581A" w:rsidP="002B581A">
      <w:pPr>
        <w:keepLines w:val="0"/>
        <w:spacing w:before="0"/>
      </w:pPr>
      <w:r>
        <w:t>You can use an inline IIF statement (an Immediate IF) to return either of two arguments based on the results of the evaluation of a Boolean expression. The syntax for the IIF is as follows:</w:t>
      </w:r>
    </w:p>
    <w:p w14:paraId="3CBA3B7E" w14:textId="77777777" w:rsidR="002B581A" w:rsidRPr="004436A6" w:rsidRDefault="002B581A" w:rsidP="002B581A">
      <w:pPr>
        <w:spacing w:after="0" w:line="240" w:lineRule="auto"/>
        <w:rPr>
          <w:rFonts w:ascii="Courier New" w:hAnsi="Courier New" w:cs="Courier New"/>
          <w:lang w:eastAsia="en-AU"/>
        </w:rPr>
      </w:pPr>
      <w:r w:rsidRPr="004436A6">
        <w:rPr>
          <w:rFonts w:ascii="Courier New" w:eastAsia="Times New Roman" w:hAnsi="Courier New" w:cs="Courier New"/>
          <w:color w:val="171717"/>
          <w:shd w:val="clear" w:color="auto" w:fill="FAFAFA"/>
          <w:lang w:eastAsia="en-AU"/>
        </w:rPr>
        <w:t>IIF ( Boolean_expression, actionIFTrue, actionIFFalse)</w:t>
      </w:r>
    </w:p>
    <w:p w14:paraId="4F892451" w14:textId="77777777" w:rsidR="002B581A" w:rsidRDefault="002B581A" w:rsidP="002B581A">
      <w:r>
        <w:t>If you wanted to check that the expiry date of the driver’s accreditations is not due for at least 14 days and display a message accordingly, you could use an IIF as indicated in the next query:</w:t>
      </w:r>
    </w:p>
    <w:p w14:paraId="5B432592"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A052C54"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738267A2"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6CCE98E0"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p>
    <w:p w14:paraId="4CCBC049"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IIF</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'2019-12-18'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ExpiryDate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'Accreditation due to expire within two weeks!'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'Not Due to expire.'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AccreditationStatus</w:t>
      </w:r>
    </w:p>
    <w:p w14:paraId="3F9C948D"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ab/>
        <w:t>ACCREDITATION a</w:t>
      </w:r>
      <w:r>
        <w:rPr>
          <w:rFonts w:ascii="Consolas" w:hAnsi="Consolas" w:cs="Consolas"/>
          <w:color w:val="808080"/>
          <w:sz w:val="19"/>
          <w:szCs w:val="19"/>
          <w:highlight w:val="white"/>
        </w:rPr>
        <w:t>,</w:t>
      </w:r>
    </w:p>
    <w:p w14:paraId="74FBAB81" w14:textId="77777777" w:rsidR="002B581A"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DRIVER d</w:t>
      </w:r>
    </w:p>
    <w:p w14:paraId="75EF5C3C" w14:textId="77777777" w:rsidR="002B581A" w:rsidRDefault="002B581A" w:rsidP="002B581A">
      <w:pPr>
        <w:pStyle w:val="Body"/>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7AB26B0C"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Licence_No FirstName</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LastName</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ExpiryDate AccreditationStatus</w:t>
      </w:r>
    </w:p>
    <w:p w14:paraId="29C191F0"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 ---------- ----------- ---------- ---------------------------------------------</w:t>
      </w:r>
    </w:p>
    <w:p w14:paraId="0208714B"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2020-01-01 Accreditation due to expire within two weeks!</w:t>
      </w:r>
    </w:p>
    <w:p w14:paraId="18EEFA34"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7465SW</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Peter</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Anderton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2020-03-05 Not Due to expire.</w:t>
      </w:r>
    </w:p>
    <w:p w14:paraId="230159F6"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2020-01-01 Accreditation due to expire within two weeks!</w:t>
      </w:r>
    </w:p>
    <w:p w14:paraId="05E4FE46"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7465SW</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Peter</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Anderton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2020-03-05 Not Due to expire.</w:t>
      </w:r>
    </w:p>
    <w:p w14:paraId="3CFB76FB"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2020-01-01 Accreditation due to expire within two weeks!</w:t>
      </w:r>
    </w:p>
    <w:p w14:paraId="161053D4"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7465SW</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Peter</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Anderton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2020-03-05 Not Due to expire.</w:t>
      </w:r>
    </w:p>
    <w:p w14:paraId="0B6C9AED"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3173BC</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Mary</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Dilberry</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2020-05-16 Not Due to expire.</w:t>
      </w:r>
    </w:p>
    <w:p w14:paraId="60801E55"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David</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Livingston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2020-03-03 Not Due to expire.</w:t>
      </w:r>
    </w:p>
    <w:p w14:paraId="2E189179"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57463576</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Barry</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Brown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2020-04-18 Not Due to expire.</w:t>
      </w:r>
    </w:p>
    <w:p w14:paraId="7F91ACB0"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2765GF</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John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Smith</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2020-01-01 Accreditation due to expire within two weeks!</w:t>
      </w:r>
    </w:p>
    <w:p w14:paraId="129AE50F"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3173BC</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Mary</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Dilberry</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2020-05-16 Not Due to expire.</w:t>
      </w:r>
    </w:p>
    <w:p w14:paraId="5B523382"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43567482</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Nina</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Johansen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2020-06-10 Not Due to expire.</w:t>
      </w:r>
    </w:p>
    <w:p w14:paraId="7B8EF1DE"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7465SW</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Peter</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Anderton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2020-03-05 Not Due to expire.</w:t>
      </w:r>
    </w:p>
    <w:p w14:paraId="35E1C437"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4433JK</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David</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Livingston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2020-03-03 Not Due to expire.</w:t>
      </w:r>
    </w:p>
    <w:p w14:paraId="3131417B"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1593PD</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Donald</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White</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2020-06-05 Not Due to expire.</w:t>
      </w:r>
    </w:p>
    <w:p w14:paraId="49A9DACF"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57463289</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Marium</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Hashemi</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2020-03-04 Not Due to expire.</w:t>
      </w:r>
    </w:p>
    <w:p w14:paraId="143C09D9"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75849857</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Sharon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Branson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2019-12-26 Accreditation due to expire within two weeks!</w:t>
      </w:r>
    </w:p>
    <w:p w14:paraId="5E528AB8"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1593PD</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Donald</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White</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2020-06-05 Not Due to expire.</w:t>
      </w:r>
    </w:p>
    <w:p w14:paraId="1FA09A39"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28476653</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Yu</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Shoiwheng</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2020-04-05 Not Due to expire.</w:t>
      </w:r>
    </w:p>
    <w:p w14:paraId="6F494D54" w14:textId="77777777" w:rsidR="002B581A" w:rsidRPr="00285F4C" w:rsidRDefault="002B581A" w:rsidP="002B581A">
      <w:pPr>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285F4C">
        <w:rPr>
          <w:rFonts w:ascii="Consolas" w:hAnsi="Consolas" w:cs="Consolas"/>
          <w:color w:val="000000"/>
          <w:sz w:val="18"/>
          <w:szCs w:val="18"/>
          <w:highlight w:val="white"/>
        </w:rPr>
        <w:t>75849857</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Sharon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Branson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2019-12-30 Accreditation due to expire within two weeks!</w:t>
      </w:r>
    </w:p>
    <w:p w14:paraId="6A287A70" w14:textId="77777777" w:rsidR="002B581A" w:rsidRDefault="002B581A" w:rsidP="002B581A">
      <w:pPr>
        <w:pStyle w:val="Body"/>
        <w:framePr w:w="9301" w:h="1134" w:vSpace="113" w:wrap="around" w:vAnchor="text" w:hAnchor="margin" w:xAlign="center" w:y="9"/>
        <w:pBdr>
          <w:top w:val="single" w:sz="8" w:space="6" w:color="2D739F" w:themeColor="accent1"/>
          <w:left w:val="single" w:sz="8" w:space="4" w:color="2D739F" w:themeColor="accent1"/>
          <w:bottom w:val="single" w:sz="8" w:space="6" w:color="2D739F" w:themeColor="accent1"/>
          <w:right w:val="single" w:sz="8" w:space="4" w:color="2D739F" w:themeColor="accent1"/>
        </w:pBdr>
        <w:rPr>
          <w:lang w:eastAsia="en-AU"/>
        </w:rPr>
      </w:pPr>
      <w:r w:rsidRPr="00285F4C">
        <w:rPr>
          <w:rFonts w:ascii="Consolas" w:hAnsi="Consolas" w:cs="Consolas"/>
          <w:color w:val="000000"/>
          <w:sz w:val="18"/>
          <w:szCs w:val="18"/>
          <w:highlight w:val="white"/>
        </w:rPr>
        <w:t>84756748</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Andrew</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Davidson</w:t>
      </w:r>
      <w:r>
        <w:rPr>
          <w:rFonts w:ascii="Consolas" w:hAnsi="Consolas" w:cs="Consolas"/>
          <w:color w:val="000000"/>
          <w:sz w:val="18"/>
          <w:szCs w:val="18"/>
          <w:highlight w:val="white"/>
        </w:rPr>
        <w:t xml:space="preserve"> </w:t>
      </w:r>
      <w:r w:rsidRPr="00285F4C">
        <w:rPr>
          <w:rFonts w:ascii="Consolas" w:hAnsi="Consolas" w:cs="Consolas"/>
          <w:color w:val="000000"/>
          <w:sz w:val="18"/>
          <w:szCs w:val="18"/>
          <w:highlight w:val="white"/>
        </w:rPr>
        <w:t>2019-12-28 Accreditation due to expire within two weeks!</w:t>
      </w:r>
    </w:p>
    <w:p w14:paraId="00EFB02D" w14:textId="3B954FFA" w:rsidR="000B656F" w:rsidRDefault="000B656F" w:rsidP="00BA6B98">
      <w:pPr>
        <w:pStyle w:val="Heading2"/>
      </w:pPr>
      <w:bookmarkStart w:id="309" w:name="_Toc46131949"/>
      <w:bookmarkStart w:id="310" w:name="_Toc47344242"/>
      <w:r w:rsidRPr="000B656F">
        <w:t>Using aggregate functions</w:t>
      </w:r>
      <w:bookmarkEnd w:id="309"/>
      <w:bookmarkEnd w:id="310"/>
    </w:p>
    <w:p w14:paraId="6A2A00A9" w14:textId="59BD122B" w:rsidR="00361D62" w:rsidRPr="00361D62" w:rsidRDefault="00361D62" w:rsidP="00361D62">
      <w:pPr>
        <w:rPr>
          <w:lang w:eastAsia="en-AU"/>
        </w:rPr>
      </w:pPr>
      <w:r>
        <w:rPr>
          <w:lang w:eastAsia="en-AU"/>
        </w:rPr>
        <w:t>Aggregate functions perform calculations</w:t>
      </w:r>
      <w:r w:rsidR="00D139BF">
        <w:rPr>
          <w:lang w:eastAsia="en-AU"/>
        </w:rPr>
        <w:t xml:space="preserve"> by grouping values from multiple rows into a single aggregated</w:t>
      </w:r>
      <w:r w:rsidR="00BD4C0D">
        <w:rPr>
          <w:lang w:eastAsia="en-AU"/>
        </w:rPr>
        <w:t xml:space="preserve"> row. Calculations include </w:t>
      </w:r>
      <w:r w:rsidR="00440C3A">
        <w:rPr>
          <w:lang w:eastAsia="en-AU"/>
        </w:rPr>
        <w:t>average AVG, maximum MAX(), minimum MIN(), COUNT() and SUM().</w:t>
      </w:r>
    </w:p>
    <w:p w14:paraId="7228D0D6" w14:textId="1534CF83" w:rsidR="000B656F" w:rsidRDefault="000B656F" w:rsidP="000B656F">
      <w:pPr>
        <w:pStyle w:val="Body"/>
      </w:pPr>
      <w:r w:rsidRPr="000B656F">
        <w:t xml:space="preserve">You can list the lowest fuel consumption by using the MIN() aggregate function as demonstrated in </w:t>
      </w:r>
      <w:r w:rsidR="000D0E38">
        <w:t xml:space="preserve">the </w:t>
      </w:r>
      <w:r w:rsidRPr="000B656F">
        <w:t xml:space="preserve">query </w:t>
      </w:r>
      <w:r w:rsidR="00202BBC">
        <w:t>below</w:t>
      </w:r>
      <w:r w:rsidR="00F22AFE">
        <w:t>:</w:t>
      </w:r>
    </w:p>
    <w:p w14:paraId="4082F2DE" w14:textId="5BB5B756"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FF00FF"/>
          <w:sz w:val="19"/>
          <w:szCs w:val="19"/>
          <w:highlight w:val="white"/>
        </w:rPr>
        <w:t>MIN</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vt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[Lowest Fuel Consumption Ltrs/100 kms]</w:t>
      </w:r>
    </w:p>
    <w:p w14:paraId="7AAC0E54"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VEHICLE_TYPE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p>
    <w:p w14:paraId="35AEAAFF"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Lowest Fuel Consumption Ltrs/100 kms</w:t>
      </w:r>
    </w:p>
    <w:p w14:paraId="08E2C37E"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119488C" w14:textId="5FEF4BEA" w:rsidR="000B656F" w:rsidRP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00"/>
          <w:sz w:val="19"/>
          <w:szCs w:val="19"/>
          <w:highlight w:val="white"/>
        </w:rPr>
        <w:t>1.67</w:t>
      </w:r>
    </w:p>
    <w:p w14:paraId="0BB10910" w14:textId="573CDFC5" w:rsidR="000B656F" w:rsidRDefault="46D743C4" w:rsidP="000B656F">
      <w:pPr>
        <w:pStyle w:val="Body"/>
      </w:pPr>
      <w:r w:rsidRPr="46D743C4">
        <w:rPr>
          <w:lang w:eastAsia="en-AU"/>
        </w:rPr>
        <w:t>The next query lists the highest fuel consumption value using the MAX() aggregate function</w:t>
      </w:r>
      <w:r w:rsidR="00F22AFE">
        <w:rPr>
          <w:lang w:eastAsia="en-AU"/>
        </w:rPr>
        <w:t>:</w:t>
      </w:r>
    </w:p>
    <w:p w14:paraId="0AF5DEC2" w14:textId="7CABDC58"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sidR="00546CB4">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vt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FuelCapacity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[Range]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[Highest Fuel Consumption Ltrs/100 kms]</w:t>
      </w:r>
    </w:p>
    <w:p w14:paraId="156F74CC" w14:textId="77777777" w:rsidR="000B656F"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VEHICLE_TYPE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vt</w:t>
      </w:r>
      <w:r>
        <w:rPr>
          <w:rFonts w:ascii="Consolas" w:hAnsi="Consolas" w:cs="Consolas"/>
          <w:color w:val="808080"/>
          <w:sz w:val="19"/>
          <w:szCs w:val="19"/>
          <w:highlight w:val="white"/>
        </w:rPr>
        <w:t>;</w:t>
      </w:r>
    </w:p>
    <w:p w14:paraId="6FE0720D"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Highest Fuel Consumption Ltrs/100 kms</w:t>
      </w:r>
    </w:p>
    <w:p w14:paraId="1084428E"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F6A46B8" w14:textId="1A9A28F6" w:rsidR="000B656F" w:rsidRPr="000B656F"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40.00</w:t>
      </w:r>
    </w:p>
    <w:p w14:paraId="67532D4B" w14:textId="13AFE577" w:rsidR="000B656F" w:rsidRDefault="000B656F" w:rsidP="000B656F">
      <w:pPr>
        <w:pStyle w:val="Body"/>
      </w:pPr>
      <w:r w:rsidRPr="000B656F">
        <w:t xml:space="preserve">You can count the number of distinct vehicle types using the COUNT() function as demonstrated in </w:t>
      </w:r>
      <w:r w:rsidR="00202BBC">
        <w:rPr>
          <w:lang w:eastAsia="en-AU"/>
        </w:rPr>
        <w:t>the next query</w:t>
      </w:r>
      <w:r w:rsidR="00F22AFE">
        <w:t>:</w:t>
      </w:r>
    </w:p>
    <w:p w14:paraId="72D9FBC1"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NoOfVehicleTypes</w:t>
      </w:r>
    </w:p>
    <w:p w14:paraId="2F9C01FE" w14:textId="77777777" w:rsidR="000B656F" w:rsidRPr="00CE6843"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Pr>
          <w:rFonts w:ascii="Consolas" w:hAnsi="Consolas" w:cs="Consolas"/>
          <w:color w:val="0000FF"/>
          <w:sz w:val="19"/>
          <w:szCs w:val="19"/>
          <w:highlight w:val="white"/>
        </w:rPr>
        <w:t>FROM</w:t>
      </w:r>
      <w:r>
        <w:rPr>
          <w:rFonts w:ascii="Consolas" w:hAnsi="Consolas" w:cs="Consolas"/>
          <w:color w:val="000000"/>
          <w:sz w:val="19"/>
          <w:szCs w:val="19"/>
          <w:highlight w:val="white"/>
        </w:rPr>
        <w:tab/>
        <w:t>VEHICLE_TYPE</w:t>
      </w:r>
      <w:r>
        <w:rPr>
          <w:rFonts w:ascii="Consolas" w:hAnsi="Consolas" w:cs="Consolas"/>
          <w:color w:val="808080"/>
          <w:sz w:val="19"/>
          <w:szCs w:val="19"/>
          <w:highlight w:val="white"/>
        </w:rPr>
        <w:t>;</w:t>
      </w:r>
    </w:p>
    <w:p w14:paraId="0F052FE3"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NoOfVehicleTypes</w:t>
      </w:r>
    </w:p>
    <w:p w14:paraId="550ADD4C"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528EAC4" w14:textId="48020045" w:rsidR="000B656F" w:rsidRP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00"/>
          <w:sz w:val="19"/>
          <w:szCs w:val="19"/>
          <w:highlight w:val="white"/>
        </w:rPr>
        <w:t>20</w:t>
      </w:r>
    </w:p>
    <w:p w14:paraId="34842BD0" w14:textId="2B6FB159" w:rsidR="000B656F" w:rsidRDefault="46D743C4" w:rsidP="00D67B39">
      <w:pPr>
        <w:keepLines w:val="0"/>
        <w:spacing w:before="0"/>
      </w:pPr>
      <w:r w:rsidRPr="46D743C4">
        <w:rPr>
          <w:lang w:eastAsia="en-AU"/>
        </w:rPr>
        <w:t>The next query counts the number of drivers in the DRIVER table, again using the COUNT() function</w:t>
      </w:r>
      <w:r w:rsidR="00F22AFE">
        <w:rPr>
          <w:lang w:eastAsia="en-AU"/>
        </w:rPr>
        <w:t>:</w:t>
      </w:r>
    </w:p>
    <w:p w14:paraId="3AED5788" w14:textId="3D242BFA"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sidR="00546CB4">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NoOfDrivers</w:t>
      </w:r>
    </w:p>
    <w:p w14:paraId="3E43DE1D" w14:textId="77777777" w:rsidR="000B656F"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DRIVER</w:t>
      </w:r>
      <w:r>
        <w:rPr>
          <w:rFonts w:ascii="Consolas" w:hAnsi="Consolas" w:cs="Consolas"/>
          <w:color w:val="808080"/>
          <w:sz w:val="19"/>
          <w:szCs w:val="19"/>
          <w:highlight w:val="white"/>
        </w:rPr>
        <w:t>;</w:t>
      </w:r>
    </w:p>
    <w:p w14:paraId="4CACD2FB"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NoOfDrivers</w:t>
      </w:r>
    </w:p>
    <w:p w14:paraId="1D26B5DC" w14:textId="77777777" w:rsidR="000B656F" w:rsidRDefault="000B656F" w:rsidP="000B656F">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4A7942D" w14:textId="57BBEA3E" w:rsidR="000B656F" w:rsidRPr="000B656F" w:rsidRDefault="000B656F" w:rsidP="000B656F">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00"/>
          <w:sz w:val="19"/>
          <w:szCs w:val="19"/>
          <w:highlight w:val="white"/>
        </w:rPr>
        <w:t>11</w:t>
      </w:r>
    </w:p>
    <w:p w14:paraId="0F13B4B7" w14:textId="3E3B1C73" w:rsidR="000B656F" w:rsidRDefault="000B656F" w:rsidP="00440C3A">
      <w:pPr>
        <w:pStyle w:val="Heading3"/>
      </w:pPr>
      <w:r>
        <w:t>The GROUP BY clause</w:t>
      </w:r>
    </w:p>
    <w:p w14:paraId="65FEFBB6" w14:textId="1482DDDD" w:rsidR="000B656F" w:rsidRDefault="46D743C4" w:rsidP="000B656F">
      <w:pPr>
        <w:keepLines w:val="0"/>
        <w:spacing w:before="0"/>
      </w:pPr>
      <w:r>
        <w:t>If you wanted to know how many vehicle accreditations each driver has, you could join the DRIVER and ACCREDITATION tables and list the VehicleType_IDs for each vehicle the driver is accredited to drive, as indicated in the query below</w:t>
      </w:r>
      <w:r w:rsidR="00F22AFE">
        <w:t>:</w:t>
      </w:r>
    </w:p>
    <w:p w14:paraId="2F325BC7"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9F79D29"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6B550CC0"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38D7204E"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p>
    <w:p w14:paraId="2FFF223C"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69D11FBA"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16BB0ACC"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209A00FD" w14:textId="77777777" w:rsidR="008B0794" w:rsidRDefault="008B0794" w:rsidP="008B079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4F24AB52" w14:textId="609313BA"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Licence_No FirstName LastName</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VehicleType_ID</w:t>
      </w:r>
    </w:p>
    <w:p w14:paraId="4CCD5895" w14:textId="77777777"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 --------- ---------- --------------</w:t>
      </w:r>
    </w:p>
    <w:p w14:paraId="7CCC2644" w14:textId="12B4B391"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7442D8">
        <w:rPr>
          <w:rFonts w:ascii="Consolas" w:hAnsi="Consolas" w:cs="Consolas"/>
          <w:color w:val="000000"/>
          <w:sz w:val="18"/>
          <w:szCs w:val="18"/>
          <w:highlight w:val="yellow"/>
        </w:rPr>
        <w:t>7465SW</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Peter</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Anderton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1002</w:t>
      </w:r>
    </w:p>
    <w:p w14:paraId="3EE4EC40" w14:textId="52AE2EC8"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7442D8">
        <w:rPr>
          <w:rFonts w:ascii="Consolas" w:hAnsi="Consolas" w:cs="Consolas"/>
          <w:color w:val="000000"/>
          <w:sz w:val="18"/>
          <w:szCs w:val="18"/>
          <w:highlight w:val="yellow"/>
        </w:rPr>
        <w:t>7465SW</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Peter</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Anderton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1003</w:t>
      </w:r>
    </w:p>
    <w:p w14:paraId="6F481C4D" w14:textId="095E6CF1"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7442D8">
        <w:rPr>
          <w:rFonts w:ascii="Consolas" w:hAnsi="Consolas" w:cs="Consolas"/>
          <w:color w:val="000000"/>
          <w:sz w:val="18"/>
          <w:szCs w:val="18"/>
          <w:highlight w:val="yellow"/>
        </w:rPr>
        <w:t>7465SW</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Peter</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Anderton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2003</w:t>
      </w:r>
    </w:p>
    <w:p w14:paraId="3C72B9FF" w14:textId="275B731E"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7442D8">
        <w:rPr>
          <w:rFonts w:ascii="Consolas" w:hAnsi="Consolas" w:cs="Consolas"/>
          <w:color w:val="000000"/>
          <w:sz w:val="18"/>
          <w:szCs w:val="18"/>
          <w:highlight w:val="yellow"/>
        </w:rPr>
        <w:t>7465SW</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Peter</w:t>
      </w:r>
      <w:r w:rsidR="00AB2B5C">
        <w:rPr>
          <w:rFonts w:ascii="Consolas" w:hAnsi="Consolas" w:cs="Consolas"/>
          <w:color w:val="000000"/>
          <w:sz w:val="18"/>
          <w:szCs w:val="18"/>
          <w:highlight w:val="yellow"/>
        </w:rPr>
        <w:t xml:space="preserve"> </w:t>
      </w:r>
      <w:r w:rsidRPr="007442D8">
        <w:rPr>
          <w:rFonts w:ascii="Consolas" w:hAnsi="Consolas" w:cs="Consolas"/>
          <w:color w:val="000000"/>
          <w:sz w:val="18"/>
          <w:szCs w:val="18"/>
          <w:highlight w:val="yellow"/>
        </w:rPr>
        <w:t>Anderton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3003</w:t>
      </w:r>
    </w:p>
    <w:p w14:paraId="18564794" w14:textId="75BBBDC4"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75849857</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Sharon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Branson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12001</w:t>
      </w:r>
    </w:p>
    <w:p w14:paraId="4104A75F" w14:textId="446AE6D3"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75849857</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Sharon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Branson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12003</w:t>
      </w:r>
    </w:p>
    <w:p w14:paraId="6A95C099" w14:textId="0AFCC057"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57463576</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Barry</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Brown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2004</w:t>
      </w:r>
    </w:p>
    <w:p w14:paraId="0E0AACAA" w14:textId="687CBC00"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84756748</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Andrew</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Davidson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12003</w:t>
      </w:r>
    </w:p>
    <w:p w14:paraId="4A8EABA2" w14:textId="05BFC5A4"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2004</w:t>
      </w:r>
    </w:p>
    <w:p w14:paraId="5E5B3054" w14:textId="61E04ED2"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3003</w:t>
      </w:r>
    </w:p>
    <w:p w14:paraId="6B59F57B" w14:textId="71EF0D7D"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57463289</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Marium</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Hashemi</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12001</w:t>
      </w:r>
    </w:p>
    <w:p w14:paraId="752B7042" w14:textId="36ED5EEA"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43567482</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Nina</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Johansen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3003</w:t>
      </w:r>
    </w:p>
    <w:p w14:paraId="1E7E887E" w14:textId="73A0452E"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Livingston 2004</w:t>
      </w:r>
    </w:p>
    <w:p w14:paraId="77470EA1" w14:textId="0113CB53"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Livingston 8001</w:t>
      </w:r>
    </w:p>
    <w:p w14:paraId="7C0933EA" w14:textId="1ACD960D"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28476653</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Yu</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Shoiwheng</w:t>
      </w:r>
      <w:r w:rsidR="00546CB4">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12003</w:t>
      </w:r>
    </w:p>
    <w:p w14:paraId="08199AE9" w14:textId="5B9C77F6"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1002</w:t>
      </w:r>
    </w:p>
    <w:p w14:paraId="59589CB5" w14:textId="5DDA78D8"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1003</w:t>
      </w:r>
    </w:p>
    <w:p w14:paraId="3780B135" w14:textId="3FC6D85D"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2003</w:t>
      </w:r>
    </w:p>
    <w:p w14:paraId="5F1B15D8" w14:textId="309815C9"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3003</w:t>
      </w:r>
    </w:p>
    <w:p w14:paraId="2D21E646" w14:textId="3A306B71" w:rsidR="008B0794" w:rsidRPr="00DE79C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DE79C4">
        <w:rPr>
          <w:rFonts w:ascii="Consolas" w:hAnsi="Consolas" w:cs="Consolas"/>
          <w:color w:val="000000"/>
          <w:sz w:val="18"/>
          <w:szCs w:val="18"/>
          <w:highlight w:val="white"/>
        </w:rPr>
        <w:t>1593PD</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Donald</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White</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12001</w:t>
      </w:r>
    </w:p>
    <w:p w14:paraId="317C9D2A" w14:textId="4E881C03" w:rsidR="000B656F" w:rsidRDefault="008B0794" w:rsidP="008B079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pPr>
      <w:r w:rsidRPr="00DE79C4">
        <w:rPr>
          <w:rFonts w:ascii="Consolas" w:hAnsi="Consolas" w:cs="Consolas"/>
          <w:color w:val="000000"/>
          <w:sz w:val="18"/>
          <w:szCs w:val="18"/>
          <w:highlight w:val="white"/>
        </w:rPr>
        <w:t>1593PD</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Donald</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White</w:t>
      </w:r>
      <w:r w:rsidR="00AB2B5C">
        <w:rPr>
          <w:rFonts w:ascii="Consolas" w:hAnsi="Consolas" w:cs="Consolas"/>
          <w:color w:val="000000"/>
          <w:sz w:val="18"/>
          <w:szCs w:val="18"/>
          <w:highlight w:val="white"/>
        </w:rPr>
        <w:t xml:space="preserve"> </w:t>
      </w:r>
      <w:r w:rsidRPr="00DE79C4">
        <w:rPr>
          <w:rFonts w:ascii="Consolas" w:hAnsi="Consolas" w:cs="Consolas"/>
          <w:color w:val="000000"/>
          <w:sz w:val="18"/>
          <w:szCs w:val="18"/>
          <w:highlight w:val="white"/>
        </w:rPr>
        <w:t>12002</w:t>
      </w:r>
    </w:p>
    <w:p w14:paraId="683C0BED" w14:textId="6272BFDF" w:rsidR="008B0794" w:rsidRDefault="008B0794" w:rsidP="00D67B39">
      <w:pPr>
        <w:keepLines w:val="0"/>
        <w:spacing w:before="0"/>
      </w:pPr>
      <w:r w:rsidRPr="008B0794">
        <w:t xml:space="preserve">You can see that Peter Anderton is accredited to drive </w:t>
      </w:r>
      <w:r>
        <w:t>four</w:t>
      </w:r>
      <w:r w:rsidRPr="008B0794">
        <w:t xml:space="preserve"> different</w:t>
      </w:r>
      <w:r>
        <w:t xml:space="preserve"> vehicle types, Sharon Branson two</w:t>
      </w:r>
      <w:r w:rsidRPr="008B0794">
        <w:t xml:space="preserve">, Barry Brown </w:t>
      </w:r>
      <w:r>
        <w:t>one</w:t>
      </w:r>
      <w:r w:rsidRPr="008B0794">
        <w:t xml:space="preserve"> and so on.</w:t>
      </w:r>
      <w:r w:rsidR="00BB6905">
        <w:t xml:space="preserve"> </w:t>
      </w:r>
      <w:r w:rsidRPr="008B0794">
        <w:t>You’ll also notice that the values in each of the three columns of the high</w:t>
      </w:r>
      <w:r>
        <w:t>lighted rows are all the same.</w:t>
      </w:r>
    </w:p>
    <w:p w14:paraId="7FEB6FE3" w14:textId="6737C5D2" w:rsidR="008B0794" w:rsidRDefault="008B0794" w:rsidP="00D67B39">
      <w:pPr>
        <w:keepLines w:val="0"/>
        <w:spacing w:before="0"/>
      </w:pPr>
      <w:r w:rsidRPr="008B0794">
        <w:t>So, if you apply the COUNT() function to the</w:t>
      </w:r>
      <w:r>
        <w:t xml:space="preserve"> VehicleType_ID column and you </w:t>
      </w:r>
      <w:r w:rsidRPr="008B0794">
        <w:t xml:space="preserve">collapse the values of the other three columns (using the GROUP BY clause) into a single row (which </w:t>
      </w:r>
      <w:r w:rsidR="00BB6905">
        <w:t>you</w:t>
      </w:r>
      <w:r w:rsidR="000D0E38">
        <w:t xml:space="preserve"> </w:t>
      </w:r>
      <w:r w:rsidRPr="008B0794">
        <w:t>can do because the values are the same for each row) you can list a single row for each driver with a count of how many vehicle</w:t>
      </w:r>
      <w:r>
        <w:t>s they’re accredited to drive.</w:t>
      </w:r>
    </w:p>
    <w:p w14:paraId="226CAD3C" w14:textId="42E2ECAC" w:rsidR="008B0794" w:rsidRDefault="46D743C4" w:rsidP="00D67B39">
      <w:pPr>
        <w:keepLines w:val="0"/>
        <w:spacing w:before="0"/>
      </w:pPr>
      <w:r>
        <w:t>The GROUP BY clause is used in conjunction with aggregate functions to group rows that have the same values in each column.</w:t>
      </w:r>
    </w:p>
    <w:p w14:paraId="0EEF4FDE" w14:textId="53B7D272" w:rsidR="000B656F" w:rsidRDefault="008B0794" w:rsidP="00D67B39">
      <w:pPr>
        <w:keepLines w:val="0"/>
        <w:spacing w:before="0"/>
      </w:pPr>
      <w:r w:rsidRPr="008B0794">
        <w:t>Note: The general rule for the use of the GROUP BY</w:t>
      </w:r>
      <w:r w:rsidR="00BB6905">
        <w:t xml:space="preserve"> </w:t>
      </w:r>
      <w:r w:rsidRPr="008B0794">
        <w:t xml:space="preserve">clause is that any columns in the SELECT clause that are </w:t>
      </w:r>
      <w:r w:rsidRPr="00F22AFE">
        <w:rPr>
          <w:i/>
          <w:iCs/>
        </w:rPr>
        <w:t>not</w:t>
      </w:r>
      <w:r w:rsidRPr="008B0794">
        <w:t xml:space="preserve"> being aggregated </w:t>
      </w:r>
      <w:r w:rsidR="00F22AFE" w:rsidRPr="00F22AFE">
        <w:rPr>
          <w:i/>
          <w:iCs/>
        </w:rPr>
        <w:t>must</w:t>
      </w:r>
      <w:r w:rsidRPr="008B0794">
        <w:t xml:space="preserve"> be included in the GROUP BY clause. </w:t>
      </w:r>
      <w:r w:rsidR="00202BBC">
        <w:rPr>
          <w:lang w:eastAsia="en-AU"/>
        </w:rPr>
        <w:t xml:space="preserve">The next query </w:t>
      </w:r>
      <w:r w:rsidRPr="008B0794">
        <w:t>demonstrates this rule</w:t>
      </w:r>
      <w:r w:rsidR="00F22AFE">
        <w:t>:</w:t>
      </w:r>
    </w:p>
    <w:p w14:paraId="11357ED7"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4C4FB746"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2936E8F9"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3A946B8E"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NoOfVehicleAccreditations</w:t>
      </w:r>
    </w:p>
    <w:p w14:paraId="6AEEEAEB"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6AB72C62"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102EA4EA"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68795B67"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12B479AE"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30ACB3F8"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
    <w:p w14:paraId="6C810DED" w14:textId="77777777" w:rsidR="008B0794" w:rsidRDefault="008B0794" w:rsidP="008B079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ind w:left="1440" w:hanging="1440"/>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br/>
        <w:t xml:space="preserve">NoOfVehicleAccreditations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2E003F53" w14:textId="06B7104C"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Licence_No FirstName</w:t>
      </w:r>
      <w:r w:rsidR="00546CB4">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LastName</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NoOfVehicleAccreditations</w:t>
      </w:r>
    </w:p>
    <w:p w14:paraId="5A8A214D" w14:textId="77777777"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 ---------- ----------- -------------------------</w:t>
      </w:r>
    </w:p>
    <w:p w14:paraId="002C7220" w14:textId="06963DC9"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Anderton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4</w:t>
      </w:r>
    </w:p>
    <w:p w14:paraId="4422DF5C" w14:textId="03BC9294"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75849857</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Sharon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Branson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2</w:t>
      </w:r>
    </w:p>
    <w:p w14:paraId="08DFACEF" w14:textId="72A4DD36"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57463576</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Barry</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Brown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1</w:t>
      </w:r>
    </w:p>
    <w:p w14:paraId="07FA0CE4" w14:textId="2C50DE49"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84756748</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Andrew</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Davidson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1</w:t>
      </w:r>
    </w:p>
    <w:p w14:paraId="1ECD45EC" w14:textId="2C061096"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3173BC</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Mary</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Dilberry</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2</w:t>
      </w:r>
    </w:p>
    <w:p w14:paraId="44001FF6" w14:textId="4FFC60D1"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57463289</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Marium</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Hashemi</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1</w:t>
      </w:r>
    </w:p>
    <w:p w14:paraId="53D7072B" w14:textId="4A489CBC"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43567482</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Nina</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Johansen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1</w:t>
      </w:r>
    </w:p>
    <w:p w14:paraId="7B3ADE8D" w14:textId="1160779D"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4433JK</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David</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Livingston</w:t>
      </w:r>
      <w:r w:rsidR="00546CB4">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2</w:t>
      </w:r>
    </w:p>
    <w:p w14:paraId="1C78B093" w14:textId="7D2D3267"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28476653</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Yu</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Shoiwheng</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1</w:t>
      </w:r>
    </w:p>
    <w:p w14:paraId="5D1AB9DD" w14:textId="4909CF3E" w:rsidR="008B0794" w:rsidRPr="00110248"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110248">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4</w:t>
      </w:r>
    </w:p>
    <w:p w14:paraId="4D7947CC" w14:textId="6670C4A1" w:rsidR="008B0794" w:rsidRPr="008B0794" w:rsidRDefault="008B0794" w:rsidP="008B079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rFonts w:ascii="Consolas" w:hAnsi="Consolas" w:cs="Consolas"/>
          <w:color w:val="000000"/>
          <w:sz w:val="18"/>
          <w:szCs w:val="18"/>
        </w:rPr>
      </w:pPr>
      <w:r w:rsidRPr="00110248">
        <w:rPr>
          <w:rFonts w:ascii="Consolas" w:hAnsi="Consolas" w:cs="Consolas"/>
          <w:color w:val="000000"/>
          <w:sz w:val="18"/>
          <w:szCs w:val="18"/>
          <w:highlight w:val="white"/>
        </w:rPr>
        <w:t>1593PD</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Donald</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White</w:t>
      </w:r>
      <w:r w:rsidR="00AB2B5C">
        <w:rPr>
          <w:rFonts w:ascii="Consolas" w:hAnsi="Consolas" w:cs="Consolas"/>
          <w:color w:val="000000"/>
          <w:sz w:val="18"/>
          <w:szCs w:val="18"/>
          <w:highlight w:val="white"/>
        </w:rPr>
        <w:t xml:space="preserve"> </w:t>
      </w:r>
      <w:r w:rsidRPr="00110248">
        <w:rPr>
          <w:rFonts w:ascii="Consolas" w:hAnsi="Consolas" w:cs="Consolas"/>
          <w:color w:val="000000"/>
          <w:sz w:val="18"/>
          <w:szCs w:val="18"/>
          <w:highlight w:val="white"/>
        </w:rPr>
        <w:t>2</w:t>
      </w:r>
    </w:p>
    <w:p w14:paraId="5F88B20C" w14:textId="77777777" w:rsidR="008B0794" w:rsidRDefault="008B0794" w:rsidP="00440C3A">
      <w:pPr>
        <w:pStyle w:val="Heading3"/>
      </w:pPr>
      <w:r>
        <w:t>Using the HAVING clause</w:t>
      </w:r>
    </w:p>
    <w:p w14:paraId="631FB769" w14:textId="05B46574" w:rsidR="008B0794" w:rsidRDefault="46D743C4" w:rsidP="008B0794">
      <w:pPr>
        <w:keepLines w:val="0"/>
        <w:spacing w:before="0"/>
      </w:pPr>
      <w:r>
        <w:t>Suppose you wanted to list the details of only those drivers that have more than two vehicle accreditations. The next query demonstrates the use of the HAVING clause to filter a subset of a sequence using a predicate</w:t>
      </w:r>
      <w:r w:rsidR="00F22AFE">
        <w:t>:</w:t>
      </w:r>
    </w:p>
    <w:p w14:paraId="39C0D642"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5E86710"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2FC6966C"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p>
    <w:p w14:paraId="70857D41"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NoOfVehicleAccreditations</w:t>
      </w:r>
    </w:p>
    <w:p w14:paraId="4C232684"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DRIVER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p>
    <w:p w14:paraId="7B897230"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ACCREDITATION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w:t>
      </w:r>
    </w:p>
    <w:p w14:paraId="62EE8C47"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Licence_No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p>
    <w:p w14:paraId="74886EE9"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Licence_No</w:t>
      </w:r>
      <w:r>
        <w:rPr>
          <w:rFonts w:ascii="Consolas" w:hAnsi="Consolas" w:cs="Consolas"/>
          <w:color w:val="808080"/>
          <w:sz w:val="19"/>
          <w:szCs w:val="19"/>
          <w:highlight w:val="white"/>
        </w:rPr>
        <w:t>,</w:t>
      </w:r>
    </w:p>
    <w:p w14:paraId="3113C8CC"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r>
        <w:rPr>
          <w:rFonts w:ascii="Consolas" w:hAnsi="Consolas" w:cs="Consolas"/>
          <w:color w:val="808080"/>
          <w:sz w:val="19"/>
          <w:szCs w:val="19"/>
          <w:highlight w:val="white"/>
        </w:rPr>
        <w:t>,</w:t>
      </w:r>
    </w:p>
    <w:p w14:paraId="5F0B002A"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
    <w:p w14:paraId="44124517"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VehicleType_ID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2</w:t>
      </w:r>
    </w:p>
    <w:p w14:paraId="0BF16A89"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d</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790C1D1"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808080"/>
          <w:sz w:val="19"/>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NoOfVehicleAccreditations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76843AC" w14:textId="0604CC14" w:rsidR="008B0794" w:rsidRPr="006D7E0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D7E07">
        <w:rPr>
          <w:rFonts w:ascii="Consolas" w:hAnsi="Consolas" w:cs="Consolas"/>
          <w:color w:val="000000"/>
          <w:sz w:val="18"/>
          <w:szCs w:val="18"/>
          <w:highlight w:val="white"/>
        </w:rPr>
        <w:t>Licence_No FirstName LastName</w:t>
      </w:r>
      <w:r w:rsidR="00546CB4">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NoOfVehicleAccreditations</w:t>
      </w:r>
    </w:p>
    <w:p w14:paraId="15F8E1AC" w14:textId="77777777" w:rsidR="008B0794" w:rsidRPr="006D7E0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D7E07">
        <w:rPr>
          <w:rFonts w:ascii="Consolas" w:hAnsi="Consolas" w:cs="Consolas"/>
          <w:color w:val="000000"/>
          <w:sz w:val="18"/>
          <w:szCs w:val="18"/>
          <w:highlight w:val="white"/>
        </w:rPr>
        <w:t>---------- --------- --------- -------------------------</w:t>
      </w:r>
    </w:p>
    <w:p w14:paraId="07F64234" w14:textId="706A398B" w:rsidR="008B0794" w:rsidRPr="006D7E0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6D7E07">
        <w:rPr>
          <w:rFonts w:ascii="Consolas" w:hAnsi="Consolas" w:cs="Consolas"/>
          <w:color w:val="000000"/>
          <w:sz w:val="18"/>
          <w:szCs w:val="18"/>
          <w:highlight w:val="white"/>
        </w:rPr>
        <w:t>7465SW</w:t>
      </w:r>
      <w:r w:rsidR="00AB2B5C">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Peter</w:t>
      </w:r>
      <w:r w:rsidR="00AB2B5C">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Anderton</w:t>
      </w:r>
      <w:r w:rsidR="00546CB4">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4</w:t>
      </w:r>
    </w:p>
    <w:p w14:paraId="7AB49683" w14:textId="75CC6739" w:rsidR="008B0794" w:rsidRP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sz w:val="18"/>
          <w:szCs w:val="18"/>
          <w:lang w:eastAsia="en-AU"/>
        </w:rPr>
      </w:pPr>
      <w:r w:rsidRPr="006D7E07">
        <w:rPr>
          <w:rFonts w:ascii="Consolas" w:hAnsi="Consolas" w:cs="Consolas"/>
          <w:color w:val="000000"/>
          <w:sz w:val="18"/>
          <w:szCs w:val="18"/>
          <w:highlight w:val="white"/>
        </w:rPr>
        <w:t>2765GF</w:t>
      </w:r>
      <w:r w:rsidR="00AB2B5C">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John</w:t>
      </w:r>
      <w:r w:rsidR="00AB2B5C">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Smith</w:t>
      </w:r>
      <w:r w:rsidR="00AB2B5C">
        <w:rPr>
          <w:rFonts w:ascii="Consolas" w:hAnsi="Consolas" w:cs="Consolas"/>
          <w:color w:val="000000"/>
          <w:sz w:val="18"/>
          <w:szCs w:val="18"/>
          <w:highlight w:val="white"/>
        </w:rPr>
        <w:t xml:space="preserve"> </w:t>
      </w:r>
      <w:r w:rsidRPr="006D7E07">
        <w:rPr>
          <w:rFonts w:ascii="Consolas" w:hAnsi="Consolas" w:cs="Consolas"/>
          <w:color w:val="000000"/>
          <w:sz w:val="18"/>
          <w:szCs w:val="18"/>
          <w:highlight w:val="white"/>
        </w:rPr>
        <w:t>4</w:t>
      </w:r>
    </w:p>
    <w:p w14:paraId="7EC0B76F" w14:textId="12169A7D" w:rsidR="008B0794" w:rsidRDefault="46D743C4" w:rsidP="008B0794">
      <w:pPr>
        <w:pStyle w:val="Body"/>
      </w:pPr>
      <w:r>
        <w:t>The HAVING clause is used to filter the results produced by aggregated data or functions.</w:t>
      </w:r>
    </w:p>
    <w:p w14:paraId="3154E9B3" w14:textId="28F237F8" w:rsidR="008B0794" w:rsidRDefault="00202BBC" w:rsidP="008B0794">
      <w:pPr>
        <w:keepLines w:val="0"/>
        <w:spacing w:before="0"/>
      </w:pPr>
      <w:r>
        <w:lastRenderedPageBreak/>
        <w:t>The q</w:t>
      </w:r>
      <w:r w:rsidR="008B0794">
        <w:t xml:space="preserve">uery </w:t>
      </w:r>
      <w:r>
        <w:t>below</w:t>
      </w:r>
      <w:r w:rsidR="008B0794">
        <w:t xml:space="preserve"> demonstrates the use of the AVG() aggregate function to return the average age of the vehicles in the VEHICLE table.</w:t>
      </w:r>
    </w:p>
    <w:p w14:paraId="177FE1A2"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FF00FF"/>
          <w:sz w:val="19"/>
          <w:szCs w:val="19"/>
          <w:highlight w:val="white"/>
        </w:rPr>
        <w:t>AVG</w:t>
      </w:r>
      <w:r>
        <w:rPr>
          <w:rFonts w:ascii="Consolas" w:hAnsi="Consolas" w:cs="Consolas"/>
          <w:color w:val="808080"/>
          <w:sz w:val="19"/>
          <w:szCs w:val="19"/>
          <w:highlight w:val="white"/>
        </w:rPr>
        <w:t>(</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DateOfManufacture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AverageVehicleAge</w:t>
      </w:r>
    </w:p>
    <w:p w14:paraId="1FFFC963"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p>
    <w:p w14:paraId="32DDA405"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AverageVehicleAge</w:t>
      </w:r>
    </w:p>
    <w:p w14:paraId="7BEA3179"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329F5D7" w14:textId="171D5853"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Pr>
          <w:rFonts w:ascii="Consolas" w:hAnsi="Consolas" w:cs="Consolas"/>
          <w:color w:val="000000"/>
          <w:sz w:val="19"/>
          <w:szCs w:val="19"/>
          <w:highlight w:val="white"/>
        </w:rPr>
        <w:t>5</w:t>
      </w:r>
    </w:p>
    <w:p w14:paraId="73321DCA" w14:textId="698D7464" w:rsidR="008B0794" w:rsidRDefault="008B0794" w:rsidP="008B0794">
      <w:pPr>
        <w:keepLines w:val="0"/>
        <w:spacing w:before="0"/>
      </w:pPr>
      <w:r w:rsidRPr="008B0794">
        <w:t xml:space="preserve">Now, let’s count how many vehicles each courier company owns in </w:t>
      </w:r>
      <w:r w:rsidR="00202BBC">
        <w:rPr>
          <w:lang w:eastAsia="en-AU"/>
        </w:rPr>
        <w:t xml:space="preserve">the next query </w:t>
      </w:r>
      <w:r w:rsidRPr="008B0794">
        <w:t>below</w:t>
      </w:r>
      <w:r w:rsidR="00F22AFE">
        <w:t>:</w:t>
      </w:r>
    </w:p>
    <w:p w14:paraId="67CCE062"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39C90DEE"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r>
        <w:rPr>
          <w:rFonts w:ascii="Consolas" w:hAnsi="Consolas" w:cs="Consolas"/>
          <w:color w:val="808080"/>
          <w:sz w:val="19"/>
          <w:szCs w:val="19"/>
          <w:highlight w:val="white"/>
        </w:rPr>
        <w:t>,</w:t>
      </w:r>
    </w:p>
    <w:p w14:paraId="712846BD"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v</w:t>
      </w:r>
      <w:r>
        <w:rPr>
          <w:rFonts w:ascii="Consolas" w:hAnsi="Consolas" w:cs="Consolas"/>
          <w:color w:val="808080"/>
          <w:sz w:val="19"/>
          <w:szCs w:val="19"/>
          <w:highlight w:val="white"/>
        </w:rPr>
        <w:t>.</w:t>
      </w:r>
      <w:r>
        <w:rPr>
          <w:rFonts w:ascii="Consolas" w:hAnsi="Consolas" w:cs="Consolas"/>
          <w:color w:val="000000"/>
          <w:sz w:val="19"/>
          <w:szCs w:val="19"/>
          <w:highlight w:val="white"/>
        </w:rPr>
        <w:t>Registration_No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NoOfVehiclesOwned</w:t>
      </w:r>
    </w:p>
    <w:p w14:paraId="312EB45A"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COURIER_COMPANY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p>
    <w:p w14:paraId="67C9A58D"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VEHICLE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w:t>
      </w:r>
    </w:p>
    <w:p w14:paraId="3DE10FA7"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ABN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w:t>
      </w:r>
      <w:r>
        <w:rPr>
          <w:rFonts w:ascii="Consolas" w:hAnsi="Consolas" w:cs="Consolas"/>
          <w:color w:val="808080"/>
          <w:sz w:val="19"/>
          <w:szCs w:val="19"/>
          <w:highlight w:val="white"/>
        </w:rPr>
        <w:t>.</w:t>
      </w:r>
      <w:r>
        <w:rPr>
          <w:rFonts w:ascii="Consolas" w:hAnsi="Consolas" w:cs="Consolas"/>
          <w:color w:val="000000"/>
          <w:sz w:val="19"/>
          <w:szCs w:val="19"/>
          <w:highlight w:val="white"/>
        </w:rPr>
        <w:t>OwningCompanyABN</w:t>
      </w:r>
    </w:p>
    <w:p w14:paraId="7E22560D"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ABN</w:t>
      </w:r>
      <w:r>
        <w:rPr>
          <w:rFonts w:ascii="Consolas" w:hAnsi="Consolas" w:cs="Consolas"/>
          <w:color w:val="808080"/>
          <w:sz w:val="19"/>
          <w:szCs w:val="19"/>
          <w:highlight w:val="white"/>
        </w:rPr>
        <w:t>,</w:t>
      </w:r>
    </w:p>
    <w:p w14:paraId="064C2F81" w14:textId="77777777" w:rsidR="008B0794"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CompanyName</w:t>
      </w:r>
    </w:p>
    <w:p w14:paraId="33C7283A" w14:textId="77777777" w:rsidR="008B0794" w:rsidRPr="00C85F8D"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rPr>
          <w:lang w:eastAsia="en-AU"/>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ab/>
        <w:t xml:space="preserve">NoOfVehiclesOwned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7A5F1408" w14:textId="57C0ACBD" w:rsidR="008B0794" w:rsidRPr="00F4382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43827">
        <w:rPr>
          <w:rFonts w:ascii="Consolas" w:hAnsi="Consolas" w:cs="Consolas"/>
          <w:color w:val="000000"/>
          <w:sz w:val="18"/>
          <w:szCs w:val="18"/>
          <w:highlight w:val="white"/>
        </w:rPr>
        <w:t>ABN</w:t>
      </w:r>
      <w:r w:rsidR="00AB2B5C">
        <w:rPr>
          <w:rFonts w:ascii="Consolas" w:hAnsi="Consolas" w:cs="Consolas"/>
          <w:color w:val="000000"/>
          <w:sz w:val="18"/>
          <w:szCs w:val="18"/>
          <w:highlight w:val="white"/>
        </w:rPr>
        <w:t xml:space="preserve"> </w:t>
      </w:r>
      <w:r w:rsidRPr="00F43827">
        <w:rPr>
          <w:rFonts w:ascii="Consolas" w:hAnsi="Consolas" w:cs="Consolas"/>
          <w:color w:val="000000"/>
          <w:sz w:val="18"/>
          <w:szCs w:val="18"/>
          <w:highlight w:val="white"/>
        </w:rPr>
        <w:t>CompanyName</w:t>
      </w:r>
      <w:r w:rsidR="00AB2B5C">
        <w:rPr>
          <w:rFonts w:ascii="Consolas" w:hAnsi="Consolas" w:cs="Consolas"/>
          <w:color w:val="000000"/>
          <w:sz w:val="18"/>
          <w:szCs w:val="18"/>
          <w:highlight w:val="white"/>
        </w:rPr>
        <w:t xml:space="preserve">  </w:t>
      </w:r>
      <w:r w:rsidRPr="00F43827">
        <w:rPr>
          <w:rFonts w:ascii="Consolas" w:hAnsi="Consolas" w:cs="Consolas"/>
          <w:color w:val="000000"/>
          <w:sz w:val="18"/>
          <w:szCs w:val="18"/>
          <w:highlight w:val="white"/>
        </w:rPr>
        <w:t>NoOfVehiclesOwned</w:t>
      </w:r>
    </w:p>
    <w:p w14:paraId="2C906461" w14:textId="77777777" w:rsidR="008B0794" w:rsidRPr="00F4382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43827">
        <w:rPr>
          <w:rFonts w:ascii="Consolas" w:hAnsi="Consolas" w:cs="Consolas"/>
          <w:color w:val="000000"/>
          <w:sz w:val="18"/>
          <w:szCs w:val="18"/>
          <w:highlight w:val="white"/>
        </w:rPr>
        <w:t>----------- ------------------------------- -----------------</w:t>
      </w:r>
    </w:p>
    <w:p w14:paraId="3A679F40" w14:textId="11D9C5E7" w:rsidR="008B0794" w:rsidRPr="00F4382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43827">
        <w:rPr>
          <w:rFonts w:ascii="Consolas" w:hAnsi="Consolas" w:cs="Consolas"/>
          <w:color w:val="000000"/>
          <w:sz w:val="18"/>
          <w:szCs w:val="18"/>
          <w:highlight w:val="white"/>
        </w:rPr>
        <w:t>79834510388 Rocket Couriers</w:t>
      </w:r>
      <w:r w:rsidR="00AB2B5C">
        <w:rPr>
          <w:rFonts w:ascii="Consolas" w:hAnsi="Consolas" w:cs="Consolas"/>
          <w:color w:val="000000"/>
          <w:sz w:val="18"/>
          <w:szCs w:val="18"/>
          <w:highlight w:val="white"/>
        </w:rPr>
        <w:t xml:space="preserve"> </w:t>
      </w:r>
      <w:r w:rsidRPr="00F43827">
        <w:rPr>
          <w:rFonts w:ascii="Consolas" w:hAnsi="Consolas" w:cs="Consolas"/>
          <w:color w:val="000000"/>
          <w:sz w:val="18"/>
          <w:szCs w:val="18"/>
          <w:highlight w:val="white"/>
        </w:rPr>
        <w:t xml:space="preserve"> 6</w:t>
      </w:r>
    </w:p>
    <w:p w14:paraId="34553510" w14:textId="77777777" w:rsidR="008B0794" w:rsidRPr="00F43827" w:rsidRDefault="008B0794" w:rsidP="008B0794">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autoSpaceDE w:val="0"/>
        <w:autoSpaceDN w:val="0"/>
        <w:adjustRightInd w:val="0"/>
        <w:spacing w:before="0" w:after="0" w:line="240" w:lineRule="auto"/>
        <w:rPr>
          <w:rFonts w:ascii="Consolas" w:hAnsi="Consolas" w:cs="Consolas"/>
          <w:color w:val="000000"/>
          <w:sz w:val="18"/>
          <w:szCs w:val="18"/>
          <w:highlight w:val="white"/>
        </w:rPr>
      </w:pPr>
      <w:r w:rsidRPr="00F43827">
        <w:rPr>
          <w:rFonts w:ascii="Consolas" w:hAnsi="Consolas" w:cs="Consolas"/>
          <w:color w:val="000000"/>
          <w:sz w:val="18"/>
          <w:szCs w:val="18"/>
          <w:highlight w:val="white"/>
        </w:rPr>
        <w:t>17948738949 Lockwood Couriers &amp; Taxi Trucks 5</w:t>
      </w:r>
    </w:p>
    <w:p w14:paraId="6EAE1B00" w14:textId="49BE8BD5" w:rsidR="008B0794" w:rsidRPr="008B0794" w:rsidRDefault="008B0794" w:rsidP="008B0794">
      <w:pPr>
        <w:pStyle w:val="Body"/>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rPr>
          <w:sz w:val="18"/>
          <w:szCs w:val="18"/>
        </w:rPr>
      </w:pPr>
      <w:r w:rsidRPr="00F43827">
        <w:rPr>
          <w:rFonts w:ascii="Consolas" w:hAnsi="Consolas" w:cs="Consolas"/>
          <w:color w:val="000000"/>
          <w:sz w:val="18"/>
          <w:szCs w:val="18"/>
          <w:highlight w:val="white"/>
        </w:rPr>
        <w:t>91876578373 Bestever Transport</w:t>
      </w:r>
      <w:r w:rsidR="00AB2B5C">
        <w:rPr>
          <w:rFonts w:ascii="Consolas" w:hAnsi="Consolas" w:cs="Consolas"/>
          <w:color w:val="000000"/>
          <w:sz w:val="18"/>
          <w:szCs w:val="18"/>
          <w:highlight w:val="white"/>
        </w:rPr>
        <w:t xml:space="preserve"> </w:t>
      </w:r>
      <w:r w:rsidRPr="00F43827">
        <w:rPr>
          <w:rFonts w:ascii="Consolas" w:hAnsi="Consolas" w:cs="Consolas"/>
          <w:color w:val="000000"/>
          <w:sz w:val="18"/>
          <w:szCs w:val="18"/>
          <w:highlight w:val="white"/>
        </w:rPr>
        <w:t>3</w:t>
      </w:r>
    </w:p>
    <w:p w14:paraId="32855EB7" w14:textId="77777777" w:rsidR="008E67BA" w:rsidRPr="00B2780C" w:rsidRDefault="008E67BA" w:rsidP="008E67BA">
      <w:pPr>
        <w:pStyle w:val="HeadingDecorative"/>
      </w:pPr>
      <w:bookmarkStart w:id="311" w:name="_Toc46131954"/>
      <w:r w:rsidRPr="00B2780C">
        <w:tab/>
      </w:r>
      <w:r w:rsidRPr="00B2780C">
        <w:rPr>
          <w:noProof/>
        </w:rPr>
        <w:drawing>
          <wp:inline distT="0" distB="0" distL="0" distR="0" wp14:anchorId="418F68F3" wp14:editId="35B9FD48">
            <wp:extent cx="360000" cy="360000"/>
            <wp:effectExtent l="0" t="0" r="2540" b="2540"/>
            <wp:docPr id="925315459" name="Graphic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con_Video_Mauve-AAA.svg"/>
                    <pic:cNvPicPr/>
                  </pic:nvPicPr>
                  <pic:blipFill>
                    <a:blip r:embed="rId28">
                      <a:extLst>
                        <a:ext uri="{96DAC541-7B7A-43D3-8B79-37D633B846F1}">
                          <asvg:svgBlip xmlns:asvg="http://schemas.microsoft.com/office/drawing/2016/SVG/main" r:embed="rId29"/>
                        </a:ext>
                      </a:extLst>
                    </a:blip>
                    <a:stretch>
                      <a:fillRect/>
                    </a:stretch>
                  </pic:blipFill>
                  <pic:spPr>
                    <a:xfrm>
                      <a:off x="0" y="0"/>
                      <a:ext cx="360000" cy="360000"/>
                    </a:xfrm>
                    <a:prstGeom prst="rect">
                      <a:avLst/>
                    </a:prstGeom>
                  </pic:spPr>
                </pic:pic>
              </a:graphicData>
            </a:graphic>
          </wp:inline>
        </w:drawing>
      </w:r>
      <w:r w:rsidRPr="00B2780C">
        <w:tab/>
      </w:r>
      <w:r w:rsidRPr="00B2780C">
        <w:rPr>
          <w:position w:val="20"/>
        </w:rPr>
        <w:t>Watch</w:t>
      </w:r>
    </w:p>
    <w:p w14:paraId="279E0B04" w14:textId="3CA22B6D" w:rsidR="00A54C1F" w:rsidRPr="00B2780C" w:rsidRDefault="00A54C1F" w:rsidP="00A54C1F">
      <w:pPr>
        <w:pStyle w:val="Heading2"/>
        <w:rPr>
          <w:noProof w:val="0"/>
        </w:rPr>
      </w:pPr>
      <w:bookmarkStart w:id="312" w:name="_Toc47344243"/>
      <w:r w:rsidRPr="00B2780C">
        <w:rPr>
          <w:noProof w:val="0"/>
        </w:rPr>
        <w:t xml:space="preserve">Video: </w:t>
      </w:r>
      <w:r>
        <w:rPr>
          <w:noProof w:val="0"/>
        </w:rPr>
        <w:t>G</w:t>
      </w:r>
      <w:r w:rsidR="00995540">
        <w:rPr>
          <w:noProof w:val="0"/>
        </w:rPr>
        <w:t>ROUP</w:t>
      </w:r>
      <w:r>
        <w:rPr>
          <w:noProof w:val="0"/>
        </w:rPr>
        <w:t xml:space="preserve"> </w:t>
      </w:r>
      <w:r w:rsidR="00995540">
        <w:rPr>
          <w:noProof w:val="0"/>
        </w:rPr>
        <w:t>BY</w:t>
      </w:r>
      <w:bookmarkEnd w:id="311"/>
      <w:bookmarkEnd w:id="312"/>
    </w:p>
    <w:p w14:paraId="4B0B861C" w14:textId="29320E8E" w:rsidR="00CA46A0" w:rsidRDefault="00C5620D" w:rsidP="00A54C1F">
      <w:r>
        <w:t>Watch</w:t>
      </w:r>
      <w:r w:rsidR="00A54C1F">
        <w:t xml:space="preserve"> this video </w:t>
      </w:r>
      <w:r>
        <w:t>to</w:t>
      </w:r>
      <w:r w:rsidR="00A54C1F">
        <w:t xml:space="preserve"> learn about grouping rows using GROUP BY, filtering groups and difference between WHERE and HAVING clause in SQL </w:t>
      </w:r>
      <w:r>
        <w:t>S</w:t>
      </w:r>
      <w:r w:rsidR="00A54C1F">
        <w:t>erver</w:t>
      </w:r>
      <w:r>
        <w:t>.</w:t>
      </w:r>
    </w:p>
    <w:p w14:paraId="75195238" w14:textId="32034557" w:rsidR="00A54C1F" w:rsidRPr="00B2780C" w:rsidRDefault="006D3652" w:rsidP="00F777DD">
      <w:pPr>
        <w:keepNext/>
      </w:pPr>
      <w:hyperlink r:id="rId270" w:history="1">
        <w:r w:rsidR="00C5620D" w:rsidRPr="00C5620D">
          <w:rPr>
            <w:rStyle w:val="Hyperlink"/>
          </w:rPr>
          <w:t>Group by in sql server - Part 11</w:t>
        </w:r>
      </w:hyperlink>
      <w:r w:rsidR="00A54C1F">
        <w:t xml:space="preserve"> (</w:t>
      </w:r>
      <w:r w:rsidR="00AC289D">
        <w:t>YouTube</w:t>
      </w:r>
      <w:r w:rsidR="00A54C1F">
        <w:t xml:space="preserve"> 17:43</w:t>
      </w:r>
      <w:r w:rsidR="00AC289D">
        <w:t xml:space="preserve"> mins</w:t>
      </w:r>
      <w:r w:rsidR="00A54C1F">
        <w:t>).</w:t>
      </w:r>
    </w:p>
    <w:p w14:paraId="6F6C9FB4" w14:textId="3A2A97DA" w:rsidR="00A54C1F" w:rsidRPr="00B2780C" w:rsidRDefault="00A54C1F" w:rsidP="00A54C1F">
      <w:r>
        <w:rPr>
          <w:noProof/>
          <w:lang w:eastAsia="en-AU"/>
        </w:rPr>
        <w:drawing>
          <wp:inline distT="0" distB="0" distL="0" distR="0" wp14:anchorId="0F105A31" wp14:editId="5E5B9A20">
            <wp:extent cx="2875472" cy="2156604"/>
            <wp:effectExtent l="0" t="0" r="1270" b="0"/>
            <wp:docPr id="306268596" name="Video 105">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105"/>
                    <pic:cNvPicPr/>
                  </pic:nvPicPr>
                  <pic:blipFill>
                    <a:blip r:embed="rId27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FKSSOpQe5Jc&quot; frameborder=&quot;0&quot; type=&quot;text/html&quot; width=&quot;816&quot; height=&quot;480&quot; /&gt;" h="480" w="816"/>
                        </a:ext>
                      </a:extLst>
                    </a:blip>
                    <a:stretch>
                      <a:fillRect/>
                    </a:stretch>
                  </pic:blipFill>
                  <pic:spPr>
                    <a:xfrm>
                      <a:off x="0" y="0"/>
                      <a:ext cx="2875472" cy="2156604"/>
                    </a:xfrm>
                    <a:prstGeom prst="rect">
                      <a:avLst/>
                    </a:prstGeom>
                  </pic:spPr>
                </pic:pic>
              </a:graphicData>
            </a:graphic>
          </wp:inline>
        </w:drawing>
      </w:r>
    </w:p>
    <w:p w14:paraId="3537B806" w14:textId="2E7E5248" w:rsidR="00A54C1F" w:rsidRPr="00B2780C" w:rsidRDefault="00A54C1F" w:rsidP="00A54C1F">
      <w:pPr>
        <w:pStyle w:val="Caption"/>
      </w:pPr>
      <w:r w:rsidRPr="00A54C1F">
        <w:t>https://youtu.be/FKSSOpQe5Jc</w:t>
      </w:r>
    </w:p>
    <w:p w14:paraId="49767913" w14:textId="77777777" w:rsidR="00DA76B9" w:rsidRPr="00B2780C" w:rsidRDefault="00DA76B9" w:rsidP="00DA76B9">
      <w:pPr>
        <w:pStyle w:val="HeadingDecorative"/>
      </w:pPr>
      <w:r w:rsidRPr="00B2780C">
        <w:tab/>
      </w:r>
      <w:r w:rsidRPr="00B2780C">
        <w:rPr>
          <w:noProof/>
        </w:rPr>
        <w:drawing>
          <wp:inline distT="0" distB="0" distL="0" distR="0" wp14:anchorId="2F6F6389" wp14:editId="5F4A44C0">
            <wp:extent cx="360000" cy="360000"/>
            <wp:effectExtent l="0" t="0" r="2540" b="2540"/>
            <wp:docPr id="16"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273">
                      <a:extLst>
                        <a:ext uri="{96DAC541-7B7A-43D3-8B79-37D633B846F1}">
                          <asvg:svgBlip xmlns:asvg="http://schemas.microsoft.com/office/drawing/2016/SVG/main" r:embed="rId274"/>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610F9FB9" w14:textId="7C009E12" w:rsidR="00DA76B9" w:rsidRDefault="00DA76B9" w:rsidP="00DA76B9">
      <w:pPr>
        <w:pStyle w:val="Heading2"/>
        <w:rPr>
          <w:noProof w:val="0"/>
        </w:rPr>
      </w:pPr>
      <w:bookmarkStart w:id="313" w:name="_Toc46131955"/>
      <w:bookmarkStart w:id="314" w:name="_Toc47344244"/>
      <w:r w:rsidRPr="00B2780C">
        <w:rPr>
          <w:noProof w:val="0"/>
        </w:rPr>
        <w:t xml:space="preserve">Activity </w:t>
      </w:r>
      <w:r>
        <w:rPr>
          <w:noProof w:val="0"/>
        </w:rPr>
        <w:t>5.1</w:t>
      </w:r>
      <w:r w:rsidRPr="00B2780C">
        <w:rPr>
          <w:noProof w:val="0"/>
        </w:rPr>
        <w:t xml:space="preserve">: </w:t>
      </w:r>
      <w:r w:rsidR="001D482E">
        <w:rPr>
          <w:noProof w:val="0"/>
        </w:rPr>
        <w:t>Little Athletics scenario: Cre</w:t>
      </w:r>
      <w:r>
        <w:rPr>
          <w:noProof w:val="0"/>
        </w:rPr>
        <w:t xml:space="preserve">ate </w:t>
      </w:r>
      <w:r w:rsidR="00111973">
        <w:rPr>
          <w:noProof w:val="0"/>
        </w:rPr>
        <w:t xml:space="preserve">and populate </w:t>
      </w:r>
      <w:r>
        <w:rPr>
          <w:noProof w:val="0"/>
        </w:rPr>
        <w:t xml:space="preserve">the </w:t>
      </w:r>
      <w:r w:rsidR="001D482E">
        <w:rPr>
          <w:noProof w:val="0"/>
        </w:rPr>
        <w:t>d</w:t>
      </w:r>
      <w:r>
        <w:rPr>
          <w:noProof w:val="0"/>
        </w:rPr>
        <w:t>atabase</w:t>
      </w:r>
      <w:bookmarkEnd w:id="313"/>
      <w:bookmarkEnd w:id="314"/>
    </w:p>
    <w:p w14:paraId="7F9AB8EE" w14:textId="344AA14E" w:rsidR="00A413FE" w:rsidRPr="00A413FE" w:rsidRDefault="00A413FE" w:rsidP="00DA76B9">
      <w:pPr>
        <w:rPr>
          <w:lang w:eastAsia="en-AU"/>
        </w:rPr>
      </w:pPr>
      <w:r>
        <w:rPr>
          <w:lang w:eastAsia="en-AU"/>
        </w:rPr>
        <w:t xml:space="preserve">For the following </w:t>
      </w:r>
      <w:r w:rsidR="00631927">
        <w:rPr>
          <w:lang w:eastAsia="en-AU"/>
        </w:rPr>
        <w:t>a</w:t>
      </w:r>
      <w:r>
        <w:rPr>
          <w:lang w:eastAsia="en-AU"/>
        </w:rPr>
        <w:t>ctivities you will use the Little Athletics Database.</w:t>
      </w:r>
      <w:r w:rsidR="00546CB4">
        <w:rPr>
          <w:lang w:eastAsia="en-AU"/>
        </w:rPr>
        <w:t xml:space="preserve"> </w:t>
      </w:r>
      <w:r w:rsidR="00631927">
        <w:rPr>
          <w:lang w:eastAsia="en-AU"/>
        </w:rPr>
        <w:t>Although you already created the database with some test data in previous activities,</w:t>
      </w:r>
      <w:r w:rsidR="005C4B08">
        <w:rPr>
          <w:lang w:eastAsia="en-AU"/>
        </w:rPr>
        <w:t xml:space="preserve"> use the provided script</w:t>
      </w:r>
      <w:r>
        <w:rPr>
          <w:lang w:eastAsia="en-AU"/>
        </w:rPr>
        <w:t xml:space="preserve"> </w:t>
      </w:r>
      <w:r w:rsidR="00E1289A">
        <w:rPr>
          <w:lang w:eastAsia="en-AU"/>
        </w:rPr>
        <w:t>(</w:t>
      </w:r>
      <w:r w:rsidR="00E1289A" w:rsidRPr="00EB2A2F">
        <w:rPr>
          <w:i/>
          <w:iCs/>
          <w:lang w:eastAsia="en-AU"/>
        </w:rPr>
        <w:t>CreateDatabaseLittleAthletics.sql</w:t>
      </w:r>
      <w:r w:rsidR="001726E9" w:rsidRPr="001726E9">
        <w:rPr>
          <w:lang w:eastAsia="en-AU"/>
        </w:rPr>
        <w:t xml:space="preserve"> </w:t>
      </w:r>
      <w:r w:rsidR="001726E9">
        <w:rPr>
          <w:lang w:eastAsia="en-AU"/>
        </w:rPr>
        <w:t xml:space="preserve">contained in the </w:t>
      </w:r>
      <w:r w:rsidR="001726E9" w:rsidRPr="007D78AE">
        <w:rPr>
          <w:i/>
          <w:iCs/>
          <w:lang w:eastAsia="en-AU"/>
        </w:rPr>
        <w:t>Cl_Database_SW_1of1_SR1</w:t>
      </w:r>
      <w:r w:rsidR="001726E9">
        <w:rPr>
          <w:lang w:eastAsia="en-AU"/>
        </w:rPr>
        <w:t xml:space="preserve"> folder</w:t>
      </w:r>
      <w:r w:rsidR="00E1289A">
        <w:rPr>
          <w:i/>
          <w:iCs/>
          <w:lang w:eastAsia="en-AU"/>
        </w:rPr>
        <w:t xml:space="preserve">) </w:t>
      </w:r>
      <w:r>
        <w:rPr>
          <w:lang w:eastAsia="en-AU"/>
        </w:rPr>
        <w:t>to create the Little Athletics Database</w:t>
      </w:r>
      <w:r w:rsidR="00FE7EB1">
        <w:rPr>
          <w:i/>
          <w:iCs/>
          <w:lang w:eastAsia="en-AU"/>
        </w:rPr>
        <w:t xml:space="preserve"> </w:t>
      </w:r>
      <w:r w:rsidR="001726E9">
        <w:rPr>
          <w:lang w:eastAsia="en-AU"/>
        </w:rPr>
        <w:t>for these activities.</w:t>
      </w:r>
    </w:p>
    <w:p w14:paraId="37BF120B" w14:textId="2E1AFB6A" w:rsidR="00DA76B9" w:rsidRDefault="00EB2A2F" w:rsidP="00DA76B9">
      <w:pPr>
        <w:rPr>
          <w:lang w:eastAsia="en-AU"/>
        </w:rPr>
      </w:pPr>
      <w:r>
        <w:rPr>
          <w:lang w:eastAsia="en-AU"/>
        </w:rPr>
        <w:t xml:space="preserve">Load the SQL script </w:t>
      </w:r>
      <w:r w:rsidRPr="00EB2A2F">
        <w:rPr>
          <w:i/>
          <w:iCs/>
          <w:lang w:eastAsia="en-AU"/>
        </w:rPr>
        <w:t>CreateDatabaseLittleAthletics.sql</w:t>
      </w:r>
      <w:r>
        <w:rPr>
          <w:lang w:eastAsia="en-AU"/>
        </w:rPr>
        <w:t xml:space="preserve"> into </w:t>
      </w:r>
      <w:r w:rsidR="00A413FE">
        <w:rPr>
          <w:lang w:eastAsia="en-AU"/>
        </w:rPr>
        <w:t xml:space="preserve">the </w:t>
      </w:r>
      <w:r>
        <w:rPr>
          <w:lang w:eastAsia="en-AU"/>
        </w:rPr>
        <w:t xml:space="preserve">SQL Server </w:t>
      </w:r>
      <w:r w:rsidR="00A413FE">
        <w:rPr>
          <w:lang w:eastAsia="en-AU"/>
        </w:rPr>
        <w:t xml:space="preserve">Management Studio IDE </w:t>
      </w:r>
      <w:r>
        <w:rPr>
          <w:lang w:eastAsia="en-AU"/>
        </w:rPr>
        <w:t>and execute the script to create the Little Athletics database.</w:t>
      </w:r>
      <w:r w:rsidR="00A413FE">
        <w:rPr>
          <w:lang w:eastAsia="en-AU"/>
        </w:rPr>
        <w:t xml:space="preserve"> The script will create each of the tables for the database, the primary key constraints, the foreign key constraints and load the database with some data.</w:t>
      </w:r>
    </w:p>
    <w:p w14:paraId="70820FDE" w14:textId="77777777" w:rsidR="00AA3AA4" w:rsidRPr="00B2780C" w:rsidRDefault="00AA3AA4" w:rsidP="00AA3AA4">
      <w:pPr>
        <w:pStyle w:val="HeadingDecorative"/>
      </w:pPr>
      <w:bookmarkStart w:id="315" w:name="_Hlk45566545"/>
      <w:r w:rsidRPr="00B2780C">
        <w:tab/>
      </w:r>
      <w:r w:rsidRPr="00B2780C">
        <w:rPr>
          <w:noProof/>
        </w:rPr>
        <w:drawing>
          <wp:inline distT="0" distB="0" distL="0" distR="0" wp14:anchorId="641A0564" wp14:editId="554DB447">
            <wp:extent cx="360000" cy="360000"/>
            <wp:effectExtent l="0" t="0" r="2540" b="2540"/>
            <wp:docPr id="17"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273">
                      <a:extLst>
                        <a:ext uri="{96DAC541-7B7A-43D3-8B79-37D633B846F1}">
                          <asvg:svgBlip xmlns:asvg="http://schemas.microsoft.com/office/drawing/2016/SVG/main" r:embed="rId274"/>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8A7B00F" w14:textId="14DDE885" w:rsidR="00AA3AA4" w:rsidRDefault="00AA3AA4" w:rsidP="00AA3AA4">
      <w:pPr>
        <w:pStyle w:val="Heading2"/>
        <w:rPr>
          <w:noProof w:val="0"/>
        </w:rPr>
      </w:pPr>
      <w:bookmarkStart w:id="316" w:name="_Toc46131956"/>
      <w:bookmarkStart w:id="317" w:name="_Toc47344245"/>
      <w:r w:rsidRPr="00B2780C">
        <w:rPr>
          <w:noProof w:val="0"/>
        </w:rPr>
        <w:t xml:space="preserve">Activity </w:t>
      </w:r>
      <w:r>
        <w:rPr>
          <w:noProof w:val="0"/>
        </w:rPr>
        <w:t>5.2</w:t>
      </w:r>
      <w:r w:rsidRPr="00B2780C">
        <w:rPr>
          <w:noProof w:val="0"/>
        </w:rPr>
        <w:t xml:space="preserve">: </w:t>
      </w:r>
      <w:r>
        <w:rPr>
          <w:noProof w:val="0"/>
        </w:rPr>
        <w:t>Single table queries</w:t>
      </w:r>
      <w:bookmarkEnd w:id="315"/>
      <w:bookmarkEnd w:id="316"/>
      <w:bookmarkEnd w:id="317"/>
    </w:p>
    <w:p w14:paraId="18A57EFF" w14:textId="37D944E1" w:rsidR="00AA3AA4" w:rsidRDefault="00AA3AA4" w:rsidP="00AA3AA4">
      <w:pPr>
        <w:rPr>
          <w:lang w:eastAsia="en-AU"/>
        </w:rPr>
      </w:pPr>
      <w:r>
        <w:rPr>
          <w:lang w:eastAsia="en-AU"/>
        </w:rPr>
        <w:t xml:space="preserve">Using the Little Athletics database, </w:t>
      </w:r>
      <w:r w:rsidR="002832F1">
        <w:rPr>
          <w:lang w:eastAsia="en-AU"/>
        </w:rPr>
        <w:t>w</w:t>
      </w:r>
      <w:r w:rsidR="004B76D8">
        <w:rPr>
          <w:lang w:eastAsia="en-AU"/>
        </w:rPr>
        <w:t>rite the SQL queries to perform the following</w:t>
      </w:r>
      <w:r w:rsidR="00C5620D">
        <w:rPr>
          <w:lang w:eastAsia="en-AU"/>
        </w:rPr>
        <w:t>:</w:t>
      </w:r>
    </w:p>
    <w:p w14:paraId="6AB671FA" w14:textId="38DB119B" w:rsidR="00AA3AA4" w:rsidRDefault="004B76D8" w:rsidP="00C216B8">
      <w:pPr>
        <w:pStyle w:val="ListNumber"/>
        <w:numPr>
          <w:ilvl w:val="0"/>
          <w:numId w:val="12"/>
        </w:numPr>
      </w:pPr>
      <w:r>
        <w:t xml:space="preserve">List the </w:t>
      </w:r>
      <w:r w:rsidR="00AA3AA4">
        <w:t>Carnival Name and Carnival Location of each Carnival.</w:t>
      </w:r>
    </w:p>
    <w:p w14:paraId="743F751C" w14:textId="3FCDBBF7" w:rsidR="00AA3AA4" w:rsidRDefault="004B76D8" w:rsidP="00C5620D">
      <w:pPr>
        <w:pStyle w:val="ListNumber"/>
      </w:pPr>
      <w:r>
        <w:t xml:space="preserve">List the </w:t>
      </w:r>
      <w:r w:rsidR="00AA3AA4">
        <w:t>Location Name of each Location in NSW.</w:t>
      </w:r>
    </w:p>
    <w:p w14:paraId="417CA596" w14:textId="46C013C9" w:rsidR="00AA3AA4" w:rsidRDefault="004B76D8" w:rsidP="00C5620D">
      <w:pPr>
        <w:pStyle w:val="ListNumber"/>
      </w:pPr>
      <w:r>
        <w:lastRenderedPageBreak/>
        <w:t>List the f</w:t>
      </w:r>
      <w:r w:rsidR="00AA3AA4">
        <w:t xml:space="preserve">irst name and last name of each competitor </w:t>
      </w:r>
      <w:r w:rsidR="00C5620D">
        <w:t>who</w:t>
      </w:r>
      <w:r w:rsidR="00AA3AA4">
        <w:t xml:space="preserve"> has the word ‘Street’ as part of their address.</w:t>
      </w:r>
    </w:p>
    <w:p w14:paraId="65E9536A" w14:textId="48F3FEF7" w:rsidR="00AA3AA4" w:rsidRDefault="004B76D8" w:rsidP="00C5620D">
      <w:pPr>
        <w:pStyle w:val="ListNumber"/>
      </w:pPr>
      <w:r>
        <w:t>List the f</w:t>
      </w:r>
      <w:r w:rsidR="00AA3AA4">
        <w:t xml:space="preserve">irst and last names, date of birth and suburb for each female competitor (females have a gender of ‘F’) </w:t>
      </w:r>
      <w:r w:rsidR="00C5620D">
        <w:t>who</w:t>
      </w:r>
      <w:r w:rsidR="00AA3AA4">
        <w:t xml:space="preserve"> lives in either NSW or VIC.</w:t>
      </w:r>
    </w:p>
    <w:p w14:paraId="4332073D" w14:textId="767C3B3F" w:rsidR="00AA3AA4" w:rsidRDefault="004B76D8" w:rsidP="00C5620D">
      <w:pPr>
        <w:pStyle w:val="ListNumber"/>
      </w:pPr>
      <w:r>
        <w:t>List the f</w:t>
      </w:r>
      <w:r w:rsidR="00AA3AA4">
        <w:t xml:space="preserve">irst and last names and date of birth of each competitor </w:t>
      </w:r>
      <w:r w:rsidR="00C5620D">
        <w:t>who</w:t>
      </w:r>
      <w:r w:rsidR="00AA3AA4">
        <w:t xml:space="preserve"> has cancelled their membership of Little Athletics.</w:t>
      </w:r>
      <w:r w:rsidR="00546CB4">
        <w:t xml:space="preserve"> </w:t>
      </w:r>
      <w:r w:rsidR="00AA3AA4">
        <w:t>Sort the results into descending order on YearCancelled.</w:t>
      </w:r>
    </w:p>
    <w:p w14:paraId="714C810E" w14:textId="5596BEA1" w:rsidR="00AA3AA4" w:rsidRDefault="004B76D8" w:rsidP="00C5620D">
      <w:pPr>
        <w:pStyle w:val="ListNumber"/>
      </w:pPr>
      <w:r>
        <w:t>List the e</w:t>
      </w:r>
      <w:r w:rsidR="00AA3AA4">
        <w:t>vent type of each event.</w:t>
      </w:r>
      <w:r w:rsidR="00546CB4">
        <w:t xml:space="preserve"> </w:t>
      </w:r>
      <w:r w:rsidR="00AA3AA4">
        <w:t>Do not list duplicate event types.</w:t>
      </w:r>
    </w:p>
    <w:p w14:paraId="1EFFE462" w14:textId="131C0161" w:rsidR="00AA3AA4" w:rsidRDefault="004B76D8" w:rsidP="00C5620D">
      <w:pPr>
        <w:pStyle w:val="ListNumber"/>
      </w:pPr>
      <w:r>
        <w:t xml:space="preserve">List the </w:t>
      </w:r>
      <w:r w:rsidR="00AA3AA4">
        <w:t>Event_ID, Competitor_ID, Place and ResultMetric for event entries with ResultMetric values between 3.71 and 4.12</w:t>
      </w:r>
      <w:r w:rsidR="00C5620D">
        <w:t>.</w:t>
      </w:r>
    </w:p>
    <w:p w14:paraId="59E94576" w14:textId="79634014" w:rsidR="00AA3AA4" w:rsidRDefault="004B76D8" w:rsidP="00C5620D">
      <w:pPr>
        <w:pStyle w:val="ListNumber"/>
      </w:pPr>
      <w:r>
        <w:t>List the f</w:t>
      </w:r>
      <w:r w:rsidR="00AA3AA4">
        <w:t>irst and last names of all competitors who live in the ACT.</w:t>
      </w:r>
    </w:p>
    <w:p w14:paraId="7B321368" w14:textId="6F9E2697" w:rsidR="00AA3AA4" w:rsidRDefault="004B76D8" w:rsidP="00C5620D">
      <w:pPr>
        <w:pStyle w:val="ListNumber"/>
        <w:rPr>
          <w:lang w:eastAsia="en-AU"/>
        </w:rPr>
      </w:pPr>
      <w:r>
        <w:t xml:space="preserve">List the </w:t>
      </w:r>
      <w:r w:rsidR="00AA3AA4">
        <w:t xml:space="preserve">Competitor_ID and first and last names of every Competitor </w:t>
      </w:r>
      <w:r w:rsidR="00C5620D">
        <w:t>who</w:t>
      </w:r>
      <w:r w:rsidR="00AA3AA4">
        <w:t xml:space="preserve"> is still a member of Little Athletics and joined after 2018.</w:t>
      </w:r>
      <w:r w:rsidR="00546CB4">
        <w:t xml:space="preserve"> </w:t>
      </w:r>
      <w:r w:rsidR="00AA3AA4">
        <w:t>Order by the Competitor_ID.</w:t>
      </w:r>
      <w:r w:rsidR="00546CB4">
        <w:t xml:space="preserve"> </w:t>
      </w:r>
      <w:r w:rsidR="00AA3AA4">
        <w:t>Note: YearCancelled is the year that the competitor cancelled their membership of Little Athletics.</w:t>
      </w:r>
    </w:p>
    <w:p w14:paraId="120DB9F6" w14:textId="3D137F63" w:rsidR="00AA3AA4" w:rsidRDefault="004B76D8" w:rsidP="00C5620D">
      <w:pPr>
        <w:pStyle w:val="ListNumber"/>
        <w:rPr>
          <w:lang w:eastAsia="en-AU"/>
        </w:rPr>
      </w:pPr>
      <w:r>
        <w:t>List the f</w:t>
      </w:r>
      <w:r w:rsidR="00AA3AA4">
        <w:t xml:space="preserve">irst and last names and date of birth of each competitor </w:t>
      </w:r>
      <w:r w:rsidR="00C5620D">
        <w:t>who</w:t>
      </w:r>
      <w:r w:rsidR="00AA3AA4">
        <w:t xml:space="preserve"> is no longer a member of Little Athletics but had joined in either 2010, 2012, 2014, or 2015.</w:t>
      </w:r>
    </w:p>
    <w:p w14:paraId="7C27BAF4" w14:textId="77777777" w:rsidR="00AA3AA4" w:rsidRPr="00B2780C" w:rsidRDefault="00AA3AA4" w:rsidP="00AA3AA4">
      <w:pPr>
        <w:pStyle w:val="HeadingDecorative"/>
      </w:pPr>
      <w:r w:rsidRPr="00B2780C">
        <w:tab/>
      </w:r>
      <w:r w:rsidRPr="00B2780C">
        <w:rPr>
          <w:noProof/>
        </w:rPr>
        <w:drawing>
          <wp:inline distT="0" distB="0" distL="0" distR="0" wp14:anchorId="6E001F8E" wp14:editId="15C77523">
            <wp:extent cx="360000" cy="360000"/>
            <wp:effectExtent l="0" t="0" r="2540" b="2540"/>
            <wp:docPr id="21"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273">
                      <a:extLst>
                        <a:ext uri="{96DAC541-7B7A-43D3-8B79-37D633B846F1}">
                          <asvg:svgBlip xmlns:asvg="http://schemas.microsoft.com/office/drawing/2016/SVG/main" r:embed="rId274"/>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737324E2" w14:textId="04C5B55E" w:rsidR="00AA3AA4" w:rsidRDefault="00AA3AA4" w:rsidP="00AA3AA4">
      <w:pPr>
        <w:pStyle w:val="Heading2"/>
        <w:rPr>
          <w:noProof w:val="0"/>
        </w:rPr>
      </w:pPr>
      <w:bookmarkStart w:id="318" w:name="_Toc46131957"/>
      <w:bookmarkStart w:id="319" w:name="_Toc47344246"/>
      <w:r w:rsidRPr="00B2780C">
        <w:rPr>
          <w:noProof w:val="0"/>
        </w:rPr>
        <w:t xml:space="preserve">Activity </w:t>
      </w:r>
      <w:r>
        <w:rPr>
          <w:noProof w:val="0"/>
        </w:rPr>
        <w:t>5.</w:t>
      </w:r>
      <w:r w:rsidR="002E53F6">
        <w:rPr>
          <w:noProof w:val="0"/>
        </w:rPr>
        <w:t>3</w:t>
      </w:r>
      <w:r w:rsidRPr="00B2780C">
        <w:rPr>
          <w:noProof w:val="0"/>
        </w:rPr>
        <w:t xml:space="preserve">: </w:t>
      </w:r>
      <w:r>
        <w:rPr>
          <w:noProof w:val="0"/>
        </w:rPr>
        <w:t>Retrieving information from multiple tables</w:t>
      </w:r>
      <w:bookmarkEnd w:id="318"/>
      <w:bookmarkEnd w:id="319"/>
    </w:p>
    <w:p w14:paraId="2D6F9ADC" w14:textId="58D9749D" w:rsidR="00C5620D" w:rsidRDefault="00C5620D" w:rsidP="00C5620D">
      <w:pPr>
        <w:rPr>
          <w:lang w:eastAsia="en-AU"/>
        </w:rPr>
      </w:pPr>
      <w:r>
        <w:rPr>
          <w:lang w:eastAsia="en-AU"/>
        </w:rPr>
        <w:t xml:space="preserve">Write the SQL queries </w:t>
      </w:r>
      <w:r w:rsidR="004B76D8">
        <w:rPr>
          <w:lang w:eastAsia="en-AU"/>
        </w:rPr>
        <w:t>to perform</w:t>
      </w:r>
      <w:r>
        <w:rPr>
          <w:lang w:eastAsia="en-AU"/>
        </w:rPr>
        <w:t xml:space="preserve"> the following:</w:t>
      </w:r>
    </w:p>
    <w:p w14:paraId="684D3F81" w14:textId="149AFE73" w:rsidR="00AA3AA4" w:rsidRPr="00803BE6" w:rsidRDefault="00C5620D" w:rsidP="00C216B8">
      <w:pPr>
        <w:pStyle w:val="ListNumber"/>
        <w:numPr>
          <w:ilvl w:val="0"/>
          <w:numId w:val="14"/>
        </w:numPr>
      </w:pPr>
      <w:r>
        <w:t xml:space="preserve">List the </w:t>
      </w:r>
      <w:r w:rsidR="00AA3AA4">
        <w:t>Event_id and EventType for each event, together with the EventDescription (</w:t>
      </w:r>
      <w:r w:rsidR="00AA3AA4" w:rsidRPr="004B76D8">
        <w:rPr>
          <w:i/>
          <w:iCs/>
        </w:rPr>
        <w:t>hint – join the EVENT and EVENT_TYPE tables).</w:t>
      </w:r>
    </w:p>
    <w:p w14:paraId="768A269B" w14:textId="78DF1087" w:rsidR="00AA3AA4" w:rsidRDefault="00C5620D" w:rsidP="004B76D8">
      <w:pPr>
        <w:pStyle w:val="ListNumber"/>
      </w:pPr>
      <w:r>
        <w:t>List the f</w:t>
      </w:r>
      <w:r w:rsidR="00AA3AA4">
        <w:t>irst name and last name of each competitor who has been awarded a first place.</w:t>
      </w:r>
      <w:r w:rsidR="00546CB4">
        <w:t xml:space="preserve"> </w:t>
      </w:r>
      <w:r w:rsidR="00AA3AA4">
        <w:t>Do not display the name of a competitor more than once.</w:t>
      </w:r>
    </w:p>
    <w:p w14:paraId="2CF7F3FB" w14:textId="77777777" w:rsidR="00AA3AA4" w:rsidRDefault="00AA3AA4" w:rsidP="004B76D8">
      <w:pPr>
        <w:pStyle w:val="ListNumber"/>
      </w:pPr>
      <w:r>
        <w:t>For each Event that a competitor has entered, list the first and last names of the competitor together with the EventType and the competitor’s placing in that event (if any).</w:t>
      </w:r>
    </w:p>
    <w:p w14:paraId="3F57BEC6" w14:textId="5EBD3F46" w:rsidR="00AA3AA4" w:rsidRDefault="00AA3AA4" w:rsidP="004B76D8">
      <w:pPr>
        <w:pStyle w:val="ListNumber"/>
      </w:pPr>
      <w:r>
        <w:t>For each Event, list the EventType, the CarnivalName, the LocationName, the address (street, suburb, state, etc.) and the name and address of the judge judging the event.</w:t>
      </w:r>
    </w:p>
    <w:p w14:paraId="243E7C8F" w14:textId="267089B0" w:rsidR="00AA3AA4" w:rsidRDefault="00AA3AA4" w:rsidP="004B76D8">
      <w:pPr>
        <w:pStyle w:val="ListNumber"/>
      </w:pPr>
      <w:r>
        <w:lastRenderedPageBreak/>
        <w:t xml:space="preserve">For all events at the carnival named </w:t>
      </w:r>
      <w:r w:rsidR="00C5620D">
        <w:rPr>
          <w:i/>
          <w:iCs/>
        </w:rPr>
        <w:t>‘</w:t>
      </w:r>
      <w:r>
        <w:rPr>
          <w:i/>
          <w:iCs/>
        </w:rPr>
        <w:t>Little Athletics ACT Championships</w:t>
      </w:r>
      <w:r w:rsidR="00C5620D">
        <w:rPr>
          <w:i/>
          <w:iCs/>
        </w:rPr>
        <w:t>’</w:t>
      </w:r>
      <w:r>
        <w:t>, list the date of the carnival, the judge’s name and the EventType.</w:t>
      </w:r>
    </w:p>
    <w:p w14:paraId="0C3D507F" w14:textId="77777777" w:rsidR="00AA3AA4" w:rsidRDefault="00AA3AA4" w:rsidP="004B76D8">
      <w:pPr>
        <w:pStyle w:val="ListNumber"/>
      </w:pPr>
      <w:r>
        <w:t>For each first place in an event, list the EventType and the ResultMetric for the first place.</w:t>
      </w:r>
    </w:p>
    <w:p w14:paraId="2745C3BF" w14:textId="5CBE8902" w:rsidR="00AA3AA4" w:rsidRDefault="00C5620D" w:rsidP="004B76D8">
      <w:pPr>
        <w:pStyle w:val="ListNumber"/>
      </w:pPr>
      <w:r>
        <w:t xml:space="preserve">List the </w:t>
      </w:r>
      <w:r w:rsidR="00AA3AA4">
        <w:t>Event_id, Competitor_ID, place and ResultMetric.</w:t>
      </w:r>
      <w:r w:rsidR="00546CB4">
        <w:t xml:space="preserve"> </w:t>
      </w:r>
      <w:r w:rsidR="00AA3AA4">
        <w:t>Sort the results into order on Event_id then Competitor_ID.</w:t>
      </w:r>
    </w:p>
    <w:p w14:paraId="3A734549" w14:textId="77777777" w:rsidR="00AA3AA4" w:rsidRDefault="00AA3AA4" w:rsidP="004B76D8">
      <w:pPr>
        <w:pStyle w:val="ListNumber"/>
      </w:pPr>
      <w:r>
        <w:t>For each event in which a first place has been won, list the name of the carnival, the EventType and the first place ResultMetric.</w:t>
      </w:r>
    </w:p>
    <w:p w14:paraId="0ADF0537" w14:textId="3F348426" w:rsidR="00AA3AA4" w:rsidRDefault="00C5620D" w:rsidP="004B76D8">
      <w:pPr>
        <w:pStyle w:val="ListNumber"/>
      </w:pPr>
      <w:r>
        <w:t>List the c</w:t>
      </w:r>
      <w:r w:rsidR="00AA3AA4">
        <w:t>ompetitor’s first and last names, the carnival name, the EventType and place for all competitors in events judged by Deborah Donovan.</w:t>
      </w:r>
    </w:p>
    <w:p w14:paraId="326DD763" w14:textId="04C12940" w:rsidR="00DA76B9" w:rsidRDefault="00C5620D" w:rsidP="004B76D8">
      <w:pPr>
        <w:pStyle w:val="ListNumber"/>
      </w:pPr>
      <w:r>
        <w:t xml:space="preserve">List the </w:t>
      </w:r>
      <w:r w:rsidR="00AA3AA4">
        <w:t>Event_id and EventType for all events entered by Lilian Bradnock or Joelle Postan and judged by Miranda Morrison.</w:t>
      </w:r>
    </w:p>
    <w:p w14:paraId="0991BBA0" w14:textId="77777777" w:rsidR="002E53F6" w:rsidRPr="00B2780C" w:rsidRDefault="002E53F6" w:rsidP="002E53F6">
      <w:pPr>
        <w:pStyle w:val="HeadingDecorative"/>
      </w:pPr>
      <w:bookmarkStart w:id="320" w:name="_Hlk45567836"/>
      <w:r w:rsidRPr="00B2780C">
        <w:tab/>
      </w:r>
      <w:r w:rsidRPr="00B2780C">
        <w:rPr>
          <w:noProof/>
        </w:rPr>
        <w:drawing>
          <wp:inline distT="0" distB="0" distL="0" distR="0" wp14:anchorId="07F03983" wp14:editId="25DAF876">
            <wp:extent cx="360000" cy="360000"/>
            <wp:effectExtent l="0" t="0" r="2540" b="2540"/>
            <wp:docPr id="23"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273">
                      <a:extLst>
                        <a:ext uri="{96DAC541-7B7A-43D3-8B79-37D633B846F1}">
                          <asvg:svgBlip xmlns:asvg="http://schemas.microsoft.com/office/drawing/2016/SVG/main" r:embed="rId274"/>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4B25F0BF" w14:textId="4BDB75BE" w:rsidR="002E53F6" w:rsidRDefault="002E53F6" w:rsidP="002E53F6">
      <w:pPr>
        <w:pStyle w:val="Heading2"/>
        <w:rPr>
          <w:noProof w:val="0"/>
        </w:rPr>
      </w:pPr>
      <w:bookmarkStart w:id="321" w:name="_Toc46131958"/>
      <w:bookmarkStart w:id="322" w:name="_Toc47344247"/>
      <w:r w:rsidRPr="00B2780C">
        <w:rPr>
          <w:noProof w:val="0"/>
        </w:rPr>
        <w:t xml:space="preserve">Activity </w:t>
      </w:r>
      <w:r>
        <w:rPr>
          <w:noProof w:val="0"/>
        </w:rPr>
        <w:t>5.4</w:t>
      </w:r>
      <w:r w:rsidRPr="00B2780C">
        <w:rPr>
          <w:noProof w:val="0"/>
        </w:rPr>
        <w:t xml:space="preserve">: </w:t>
      </w:r>
      <w:r>
        <w:rPr>
          <w:noProof w:val="0"/>
        </w:rPr>
        <w:t>Retrieving information from multiple tables</w:t>
      </w:r>
      <w:bookmarkEnd w:id="320"/>
      <w:bookmarkEnd w:id="321"/>
      <w:bookmarkEnd w:id="322"/>
    </w:p>
    <w:p w14:paraId="3D40CB3F" w14:textId="3078C57A" w:rsidR="004B76D8" w:rsidRPr="004B76D8" w:rsidRDefault="004B76D8" w:rsidP="004B76D8">
      <w:pPr>
        <w:rPr>
          <w:lang w:eastAsia="en-AU"/>
        </w:rPr>
      </w:pPr>
      <w:r>
        <w:rPr>
          <w:lang w:eastAsia="en-AU"/>
        </w:rPr>
        <w:t>Write the SQL queries to perform the following:</w:t>
      </w:r>
    </w:p>
    <w:p w14:paraId="7BD841E5" w14:textId="248516D2" w:rsidR="002E53F6" w:rsidRDefault="002E53F6" w:rsidP="00C216B8">
      <w:pPr>
        <w:pStyle w:val="ListNumber"/>
        <w:numPr>
          <w:ilvl w:val="0"/>
          <w:numId w:val="13"/>
        </w:numPr>
      </w:pPr>
      <w:r>
        <w:t xml:space="preserve">List the EventType of each event and the number of times that EventType </w:t>
      </w:r>
      <w:r w:rsidR="004B76D8">
        <w:t>was</w:t>
      </w:r>
      <w:r>
        <w:t xml:space="preserve"> on.</w:t>
      </w:r>
    </w:p>
    <w:p w14:paraId="3264EC4C" w14:textId="5653E941" w:rsidR="002E53F6" w:rsidRDefault="002E53F6" w:rsidP="004B76D8">
      <w:pPr>
        <w:pStyle w:val="ListNumber"/>
      </w:pPr>
      <w:r>
        <w:t>List the name of each Carnival and the number of different times it has been held</w:t>
      </w:r>
      <w:r w:rsidR="004B76D8">
        <w:t>, in order of the highest numbers listed first</w:t>
      </w:r>
      <w:r>
        <w:t>.</w:t>
      </w:r>
    </w:p>
    <w:p w14:paraId="64C9EE0F" w14:textId="0AD18F4A" w:rsidR="002E53F6" w:rsidRDefault="002E53F6" w:rsidP="004B76D8">
      <w:pPr>
        <w:pStyle w:val="ListNumber"/>
      </w:pPr>
      <w:r>
        <w:t xml:space="preserve">List the number of judges </w:t>
      </w:r>
      <w:r w:rsidR="001C2319">
        <w:t>grouped by</w:t>
      </w:r>
      <w:r>
        <w:t xml:space="preserve"> first name.</w:t>
      </w:r>
    </w:p>
    <w:p w14:paraId="31BE961C" w14:textId="1F61A70E" w:rsidR="002E53F6" w:rsidRDefault="002E53F6" w:rsidP="004B76D8">
      <w:pPr>
        <w:pStyle w:val="ListNumber"/>
      </w:pPr>
      <w:r>
        <w:t>For each Carnival, list the Carnival name, the start date and the number of events held at that Carnival.</w:t>
      </w:r>
    </w:p>
    <w:p w14:paraId="77916FC8" w14:textId="70D0FC55" w:rsidR="002E53F6" w:rsidRDefault="002E53F6" w:rsidP="004B76D8">
      <w:pPr>
        <w:pStyle w:val="ListNumber"/>
      </w:pPr>
      <w:r>
        <w:t xml:space="preserve">For each Competitor </w:t>
      </w:r>
      <w:r w:rsidR="004B76D8">
        <w:t>who</w:t>
      </w:r>
      <w:r>
        <w:t xml:space="preserve"> has won an event, list the Competitor’s first and last names, Competitor_ID and their average ResultMetric.</w:t>
      </w:r>
    </w:p>
    <w:p w14:paraId="217A5407" w14:textId="5EC7CF5E" w:rsidR="002E53F6" w:rsidRDefault="002E53F6" w:rsidP="004B76D8">
      <w:pPr>
        <w:pStyle w:val="ListNumber"/>
      </w:pPr>
      <w:r>
        <w:t xml:space="preserve">For each Competitor </w:t>
      </w:r>
      <w:r w:rsidR="004B76D8">
        <w:t>who</w:t>
      </w:r>
      <w:r>
        <w:t xml:space="preserve"> has an average ResultMetric of at least 110, list the Competitor’s first and last names, their Competitor_ID and their average ResultMetric.</w:t>
      </w:r>
    </w:p>
    <w:p w14:paraId="6CF65A7F" w14:textId="326B3ABE" w:rsidR="002E53F6" w:rsidRDefault="001122FD" w:rsidP="004B76D8">
      <w:pPr>
        <w:pStyle w:val="ListNumber"/>
      </w:pPr>
      <w:r w:rsidRPr="001122FD">
        <w:rPr>
          <w:rFonts w:ascii="Consolas" w:hAnsi="Consolas" w:cs="Consolas"/>
          <w:noProof/>
          <w:color w:val="000000"/>
          <w:sz w:val="19"/>
          <w:szCs w:val="19"/>
        </w:rPr>
        <w:lastRenderedPageBreak/>
        <mc:AlternateContent>
          <mc:Choice Requires="wps">
            <w:drawing>
              <wp:anchor distT="45720" distB="45720" distL="114300" distR="114300" simplePos="0" relativeHeight="251664384" behindDoc="0" locked="0" layoutInCell="1" allowOverlap="1" wp14:anchorId="2C5B255E" wp14:editId="02BBFA3F">
                <wp:simplePos x="0" y="0"/>
                <wp:positionH relativeFrom="column">
                  <wp:posOffset>723265</wp:posOffset>
                </wp:positionH>
                <wp:positionV relativeFrom="paragraph">
                  <wp:posOffset>802640</wp:posOffset>
                </wp:positionV>
                <wp:extent cx="3819525" cy="1404620"/>
                <wp:effectExtent l="0" t="0" r="9525"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1404620"/>
                        </a:xfrm>
                        <a:prstGeom prst="rect">
                          <a:avLst/>
                        </a:prstGeom>
                        <a:solidFill>
                          <a:srgbClr val="FFFFFF"/>
                        </a:solidFill>
                        <a:ln w="9525">
                          <a:noFill/>
                          <a:miter lim="800000"/>
                          <a:headEnd/>
                          <a:tailEnd/>
                        </a:ln>
                      </wps:spPr>
                      <wps:txbx>
                        <w:txbxContent>
                          <w:p w14:paraId="241E25AE" w14:textId="3A732568"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Place TimesAchieved TotalResultMetric Maximum Minimum Average</w:t>
                            </w:r>
                          </w:p>
                          <w:p w14:paraId="3398415A" w14:textId="77777777"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 ------------- ----------------- ------- ------- -------</w:t>
                            </w:r>
                          </w:p>
                          <w:p w14:paraId="730FFBEC" w14:textId="7190AB93"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8</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604.330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239.640 3.710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75.541250</w:t>
                            </w:r>
                          </w:p>
                          <w:p w14:paraId="280BE16F" w14:textId="10580C72"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8</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608.680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240.320 3.820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76.085000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5B255E" id="_x0000_t202" coordsize="21600,21600" o:spt="202" path="m,l,21600r21600,l21600,xe">
                <v:stroke joinstyle="miter"/>
                <v:path gradientshapeok="t" o:connecttype="rect"/>
              </v:shapetype>
              <v:shape id="Text Box 2" o:spid="_x0000_s1032" type="#_x0000_t202" style="position:absolute;left:0;text-align:left;margin-left:56.95pt;margin-top:63.2pt;width:300.7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" stroked="f">
                <v:textbox style="mso-fit-shape-to-text:t">
                  <w:txbxContent>
                    <w:p w14:paraId="241E25AE" w14:textId="3A732568"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Place TimesAchieved TotalResultMetric Maximum Minimum Average</w:t>
                      </w:r>
                    </w:p>
                    <w:p w14:paraId="3398415A" w14:textId="77777777"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 ------------- ----------------- ------- ------- -------</w:t>
                      </w:r>
                    </w:p>
                    <w:p w14:paraId="730FFBEC" w14:textId="7190AB93"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8</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604.330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239.640 3.710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75.541250</w:t>
                      </w:r>
                    </w:p>
                    <w:p w14:paraId="280BE16F" w14:textId="10580C72" w:rsidR="00373B08" w:rsidRPr="001122FD" w:rsidRDefault="00373B08" w:rsidP="001122FD">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1122FD">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8</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608.680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240.320 3.820</w:t>
                      </w:r>
                      <w:r>
                        <w:rPr>
                          <w:rFonts w:ascii="Consolas" w:eastAsiaTheme="minorEastAsia" w:hAnsi="Consolas" w:cs="Consolas"/>
                          <w:color w:val="000000"/>
                          <w:sz w:val="16"/>
                          <w:szCs w:val="16"/>
                          <w:lang w:eastAsia="en-AU"/>
                        </w:rPr>
                        <w:t xml:space="preserve"> </w:t>
                      </w:r>
                      <w:r w:rsidRPr="001122FD">
                        <w:rPr>
                          <w:rFonts w:ascii="Consolas" w:eastAsiaTheme="minorEastAsia" w:hAnsi="Consolas" w:cs="Consolas"/>
                          <w:color w:val="000000"/>
                          <w:sz w:val="16"/>
                          <w:szCs w:val="16"/>
                          <w:lang w:eastAsia="en-AU"/>
                        </w:rPr>
                        <w:t xml:space="preserve"> 76.085000</w:t>
                      </w:r>
                    </w:p>
                  </w:txbxContent>
                </v:textbox>
                <w10:wrap type="topAndBottom"/>
              </v:shape>
            </w:pict>
          </mc:Fallback>
        </mc:AlternateContent>
      </w:r>
      <w:r w:rsidR="002E53F6">
        <w:t>Produce a table similar to that below, showing, for first and second place, the number of times each was achieved, the total of the ResultMetric, the greatest ResultMetric, the smallest ResultMetric and the average ResultMetric.</w:t>
      </w:r>
    </w:p>
    <w:p w14:paraId="7621A1F8" w14:textId="79480E3C" w:rsidR="002E53F6" w:rsidRDefault="002E53F6" w:rsidP="004B76D8">
      <w:pPr>
        <w:pStyle w:val="ListNumber"/>
      </w:pPr>
      <w:r>
        <w:t xml:space="preserve">List the Competitor_ID, first </w:t>
      </w:r>
      <w:r w:rsidR="004B76D8">
        <w:t xml:space="preserve">names </w:t>
      </w:r>
      <w:r>
        <w:t xml:space="preserve">and last names for each competitor </w:t>
      </w:r>
      <w:r w:rsidR="004B76D8">
        <w:t>who</w:t>
      </w:r>
      <w:r>
        <w:t xml:space="preserve"> has been placed in the top </w:t>
      </w:r>
      <w:r w:rsidR="004B76D8">
        <w:t>two</w:t>
      </w:r>
      <w:r>
        <w:t xml:space="preserve"> more than once.</w:t>
      </w:r>
    </w:p>
    <w:p w14:paraId="034F99D0" w14:textId="30392E79" w:rsidR="002E53F6" w:rsidRDefault="002E53F6" w:rsidP="004B76D8">
      <w:pPr>
        <w:pStyle w:val="ListNumber"/>
      </w:pPr>
      <w:r>
        <w:t>List the first and last names of each competitor and the number of times they have competed in an event judged by Raymond Demarco of Leichardt, Sydney</w:t>
      </w:r>
      <w:r w:rsidR="004B76D8">
        <w:t>.</w:t>
      </w:r>
    </w:p>
    <w:p w14:paraId="07ADD543" w14:textId="77777777" w:rsidR="002E53F6" w:rsidRPr="00B2780C" w:rsidRDefault="002E53F6" w:rsidP="002E53F6">
      <w:pPr>
        <w:pStyle w:val="HeadingDecorative"/>
      </w:pPr>
      <w:r w:rsidRPr="00B2780C">
        <w:tab/>
      </w:r>
      <w:r w:rsidRPr="00B2780C">
        <w:rPr>
          <w:noProof/>
        </w:rPr>
        <w:drawing>
          <wp:inline distT="0" distB="0" distL="0" distR="0" wp14:anchorId="1CA1596F" wp14:editId="74F0C04D">
            <wp:extent cx="360000" cy="360000"/>
            <wp:effectExtent l="0" t="0" r="2540" b="2540"/>
            <wp:docPr id="26"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273">
                      <a:extLst>
                        <a:ext uri="{96DAC541-7B7A-43D3-8B79-37D633B846F1}">
                          <asvg:svgBlip xmlns:asvg="http://schemas.microsoft.com/office/drawing/2016/SVG/main" r:embed="rId274"/>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1FCC77A3" w14:textId="6BC479EB" w:rsidR="002E53F6" w:rsidRDefault="002E53F6" w:rsidP="002E53F6">
      <w:pPr>
        <w:pStyle w:val="Heading2"/>
      </w:pPr>
      <w:bookmarkStart w:id="323" w:name="_Toc46131959"/>
      <w:bookmarkStart w:id="324" w:name="_Toc47344248"/>
      <w:r w:rsidRPr="00B2780C">
        <w:rPr>
          <w:noProof w:val="0"/>
        </w:rPr>
        <w:t xml:space="preserve">Activity </w:t>
      </w:r>
      <w:r>
        <w:rPr>
          <w:noProof w:val="0"/>
        </w:rPr>
        <w:t>5.5</w:t>
      </w:r>
      <w:r w:rsidRPr="00B2780C">
        <w:rPr>
          <w:noProof w:val="0"/>
        </w:rPr>
        <w:t xml:space="preserve">: </w:t>
      </w:r>
      <w:r>
        <w:t xml:space="preserve">Working with </w:t>
      </w:r>
      <w:r w:rsidR="00F77C89">
        <w:t>d</w:t>
      </w:r>
      <w:r>
        <w:t>ates</w:t>
      </w:r>
      <w:bookmarkEnd w:id="323"/>
      <w:bookmarkEnd w:id="324"/>
    </w:p>
    <w:p w14:paraId="459B559F" w14:textId="11B7111C" w:rsidR="004B76D8" w:rsidRPr="004B76D8" w:rsidRDefault="004B76D8" w:rsidP="004B76D8">
      <w:pPr>
        <w:rPr>
          <w:lang w:eastAsia="en-AU"/>
        </w:rPr>
      </w:pPr>
      <w:r>
        <w:rPr>
          <w:lang w:eastAsia="en-AU"/>
        </w:rPr>
        <w:t>Write the SQL queries to perform the following:</w:t>
      </w:r>
    </w:p>
    <w:p w14:paraId="02166F1A" w14:textId="4DACF163" w:rsidR="002E53F6" w:rsidRDefault="002E53F6" w:rsidP="00C216B8">
      <w:pPr>
        <w:pStyle w:val="ListNumber"/>
        <w:numPr>
          <w:ilvl w:val="0"/>
          <w:numId w:val="15"/>
        </w:numPr>
      </w:pPr>
      <w:r>
        <w:t>List the Carnival Name of each Carnival together with the start date that it was held.</w:t>
      </w:r>
      <w:r w:rsidR="00546CB4">
        <w:t xml:space="preserve"> </w:t>
      </w:r>
      <w:r>
        <w:t xml:space="preserve">Format the date into the </w:t>
      </w:r>
      <w:r w:rsidR="00F77C89">
        <w:t>exact</w:t>
      </w:r>
      <w:r>
        <w:t xml:space="preserve"> format</w:t>
      </w:r>
      <w:r w:rsidR="00F77C89">
        <w:t>:</w:t>
      </w:r>
      <w:r>
        <w:br/>
      </w:r>
      <w:r w:rsidRPr="00F77C89">
        <w:rPr>
          <w:rFonts w:ascii="Courier New" w:hAnsi="Courier New" w:cs="Courier New"/>
          <w:i/>
          <w:iCs/>
        </w:rPr>
        <w:t>Monday 13 July, 2020</w:t>
      </w:r>
    </w:p>
    <w:p w14:paraId="31B0FC7B" w14:textId="77777777" w:rsidR="002E53F6" w:rsidRDefault="002E53F6" w:rsidP="00F77C89">
      <w:pPr>
        <w:pStyle w:val="ListNumber"/>
      </w:pPr>
      <w:r>
        <w:t>List the Event Type of each Event hosted at a Carnival held in 2020.</w:t>
      </w:r>
    </w:p>
    <w:p w14:paraId="6DD2D1D3" w14:textId="7EB548B7" w:rsidR="002E53F6" w:rsidRDefault="002E53F6" w:rsidP="00F77C89">
      <w:pPr>
        <w:pStyle w:val="ListNumber"/>
      </w:pPr>
      <w:r>
        <w:t>List the first and last names of each competitor, the Event Type and the Carnival Name that the Event was in and the competitor’s age at the time of the Carnival (subtracting the year that the competitor was born in from the year that the Carnival was held will give a reasonable approximation of the Competitor’s age at the time).</w:t>
      </w:r>
    </w:p>
    <w:p w14:paraId="4BC88603" w14:textId="0BB387F3" w:rsidR="002E53F6" w:rsidRDefault="002E53F6" w:rsidP="00F77C89">
      <w:pPr>
        <w:pStyle w:val="ListNumber"/>
      </w:pPr>
      <w:r>
        <w:t>List the Event</w:t>
      </w:r>
      <w:r w:rsidR="00F77C89">
        <w:t xml:space="preserve"> </w:t>
      </w:r>
      <w:r>
        <w:t>Type of each Event that has been held in January together with the number of times it was held in that month.</w:t>
      </w:r>
      <w:r w:rsidR="00546CB4">
        <w:t xml:space="preserve"> </w:t>
      </w:r>
      <w:r>
        <w:t>Make sure your query uses “January” and not “1” to specify the month.</w:t>
      </w:r>
      <w:r w:rsidR="00546CB4">
        <w:t xml:space="preserve"> </w:t>
      </w:r>
      <w:r>
        <w:t>Sort by the Event Types which have been held most often first.</w:t>
      </w:r>
    </w:p>
    <w:p w14:paraId="66C9EC64" w14:textId="2D3CCE22" w:rsidR="002E53F6" w:rsidRDefault="002E53F6" w:rsidP="00F77C89">
      <w:pPr>
        <w:pStyle w:val="ListNumber"/>
      </w:pPr>
      <w:r>
        <w:t>List the Competitor_ID, first and last names and the number of years between the year that the competitor joined Little Athletics (YearJoined) and 2020.</w:t>
      </w:r>
      <w:r w:rsidR="00546CB4">
        <w:t xml:space="preserve"> </w:t>
      </w:r>
      <w:r>
        <w:t>Sort the results so that the competitor with the longest membership appears first.</w:t>
      </w:r>
    </w:p>
    <w:p w14:paraId="6B7EA738" w14:textId="396B0BBC" w:rsidR="002E53F6" w:rsidRDefault="002E53F6" w:rsidP="00F77C89">
      <w:pPr>
        <w:pStyle w:val="ListNumber"/>
      </w:pPr>
      <w:r>
        <w:t>List the Event_ID and Event Type for any events that have been held on a Saturday.</w:t>
      </w:r>
    </w:p>
    <w:p w14:paraId="7BA242AD" w14:textId="2B7EECAE" w:rsidR="002E53F6" w:rsidRDefault="002E53F6" w:rsidP="00F77C89">
      <w:pPr>
        <w:pStyle w:val="ListNumber"/>
        <w:rPr>
          <w:lang w:eastAsia="en-AU"/>
        </w:rPr>
      </w:pPr>
      <w:r>
        <w:t xml:space="preserve">List the number of days between the </w:t>
      </w:r>
      <w:r w:rsidRPr="002E53F6">
        <w:rPr>
          <w:i/>
          <w:iCs/>
        </w:rPr>
        <w:t xml:space="preserve">Little Athletics SA State Championships 2020 </w:t>
      </w:r>
      <w:r>
        <w:t xml:space="preserve">held at </w:t>
      </w:r>
      <w:r w:rsidRPr="002E53F6">
        <w:rPr>
          <w:i/>
          <w:iCs/>
        </w:rPr>
        <w:t xml:space="preserve">Kensington Oval </w:t>
      </w:r>
      <w:r>
        <w:t xml:space="preserve">and the </w:t>
      </w:r>
      <w:r w:rsidRPr="002E53F6">
        <w:rPr>
          <w:i/>
          <w:iCs/>
        </w:rPr>
        <w:t>Adelaide City Little Athletics Carnival 2020</w:t>
      </w:r>
      <w:r>
        <w:t xml:space="preserve"> held at the </w:t>
      </w:r>
      <w:r w:rsidRPr="002E53F6">
        <w:rPr>
          <w:i/>
          <w:iCs/>
        </w:rPr>
        <w:t>Enfield Harriers Amateur Athletic Club</w:t>
      </w:r>
      <w:r w:rsidR="00546CB4">
        <w:rPr>
          <w:i/>
          <w:iCs/>
        </w:rPr>
        <w:t xml:space="preserve"> </w:t>
      </w:r>
      <w:r>
        <w:t>in 2019.</w:t>
      </w:r>
    </w:p>
    <w:p w14:paraId="31D988F4" w14:textId="7306D36D" w:rsidR="002E53F6" w:rsidRDefault="002E53F6" w:rsidP="00F77C89">
      <w:pPr>
        <w:pStyle w:val="ListNumber"/>
        <w:rPr>
          <w:lang w:eastAsia="en-AU"/>
        </w:rPr>
      </w:pPr>
      <w:r>
        <w:lastRenderedPageBreak/>
        <w:t xml:space="preserve">List the </w:t>
      </w:r>
      <w:r w:rsidR="00F77C89">
        <w:t>ID</w:t>
      </w:r>
      <w:r>
        <w:t xml:space="preserve"> and first and last names of each competitor </w:t>
      </w:r>
      <w:r w:rsidR="00F77C89">
        <w:t>who</w:t>
      </w:r>
      <w:r>
        <w:t xml:space="preserve"> has competed at a Carnival</w:t>
      </w:r>
      <w:r w:rsidR="00F77C89">
        <w:t>. A</w:t>
      </w:r>
      <w:r>
        <w:t>lso list the number of years between their last competition and 2025.</w:t>
      </w:r>
    </w:p>
    <w:p w14:paraId="3D650698" w14:textId="77777777" w:rsidR="00A75326" w:rsidRPr="00B2780C" w:rsidRDefault="00A75326" w:rsidP="00A75326">
      <w:pPr>
        <w:pStyle w:val="HeadingDecorative"/>
      </w:pPr>
      <w:r w:rsidRPr="00B2780C">
        <w:tab/>
      </w:r>
      <w:r w:rsidRPr="00B2780C">
        <w:rPr>
          <w:noProof/>
        </w:rPr>
        <w:drawing>
          <wp:inline distT="0" distB="0" distL="0" distR="0" wp14:anchorId="057DDA6D" wp14:editId="48313873">
            <wp:extent cx="360000" cy="360000"/>
            <wp:effectExtent l="0" t="0" r="2540" b="2540"/>
            <wp:docPr id="28" name="Graphic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con_Activity_Mauve-AAA.svg"/>
                    <pic:cNvPicPr/>
                  </pic:nvPicPr>
                  <pic:blipFill>
                    <a:blip r:embed="rId273">
                      <a:extLst>
                        <a:ext uri="{96DAC541-7B7A-43D3-8B79-37D633B846F1}">
                          <asvg:svgBlip xmlns:asvg="http://schemas.microsoft.com/office/drawing/2016/SVG/main" r:embed="rId274"/>
                        </a:ext>
                      </a:extLst>
                    </a:blip>
                    <a:stretch>
                      <a:fillRect/>
                    </a:stretch>
                  </pic:blipFill>
                  <pic:spPr>
                    <a:xfrm>
                      <a:off x="0" y="0"/>
                      <a:ext cx="360000" cy="360000"/>
                    </a:xfrm>
                    <a:prstGeom prst="rect">
                      <a:avLst/>
                    </a:prstGeom>
                  </pic:spPr>
                </pic:pic>
              </a:graphicData>
            </a:graphic>
          </wp:inline>
        </w:drawing>
      </w:r>
      <w:r w:rsidRPr="00B2780C">
        <w:t xml:space="preserve"> </w:t>
      </w:r>
      <w:r w:rsidRPr="00B2780C">
        <w:tab/>
      </w:r>
      <w:r w:rsidRPr="00B2780C">
        <w:rPr>
          <w:position w:val="20"/>
        </w:rPr>
        <w:t>Practice activity</w:t>
      </w:r>
    </w:p>
    <w:p w14:paraId="67BAD4AD" w14:textId="1881B8EC" w:rsidR="00A75326" w:rsidRDefault="00A75326" w:rsidP="00A75326">
      <w:pPr>
        <w:pStyle w:val="Heading2"/>
        <w:rPr>
          <w:noProof w:val="0"/>
        </w:rPr>
      </w:pPr>
      <w:bookmarkStart w:id="325" w:name="_Toc46131961"/>
      <w:bookmarkStart w:id="326" w:name="_Toc47344249"/>
      <w:r w:rsidRPr="00B2780C">
        <w:rPr>
          <w:noProof w:val="0"/>
        </w:rPr>
        <w:t xml:space="preserve">Activity </w:t>
      </w:r>
      <w:r>
        <w:rPr>
          <w:noProof w:val="0"/>
        </w:rPr>
        <w:t>5.</w:t>
      </w:r>
      <w:r w:rsidR="00636ABF">
        <w:rPr>
          <w:noProof w:val="0"/>
        </w:rPr>
        <w:t>6</w:t>
      </w:r>
      <w:r w:rsidRPr="00B2780C">
        <w:rPr>
          <w:noProof w:val="0"/>
        </w:rPr>
        <w:t xml:space="preserve">: </w:t>
      </w:r>
      <w:r>
        <w:rPr>
          <w:noProof w:val="0"/>
        </w:rPr>
        <w:t>Alias tables and other types of joins</w:t>
      </w:r>
      <w:bookmarkEnd w:id="325"/>
      <w:bookmarkEnd w:id="326"/>
    </w:p>
    <w:p w14:paraId="36772A5C" w14:textId="123657B4" w:rsidR="00F77C89" w:rsidRPr="00F77C89" w:rsidRDefault="00F77C89" w:rsidP="00F77C89">
      <w:pPr>
        <w:rPr>
          <w:lang w:eastAsia="en-AU"/>
        </w:rPr>
      </w:pPr>
      <w:r>
        <w:rPr>
          <w:lang w:eastAsia="en-AU"/>
        </w:rPr>
        <w:t>Write the SQL queries to perform the following:</w:t>
      </w:r>
    </w:p>
    <w:p w14:paraId="6ACD926C" w14:textId="57BFC2F4" w:rsidR="00A75326" w:rsidRDefault="00A75326" w:rsidP="00C216B8">
      <w:pPr>
        <w:pStyle w:val="ListNumber"/>
        <w:numPr>
          <w:ilvl w:val="0"/>
          <w:numId w:val="17"/>
        </w:numPr>
      </w:pPr>
      <w:r>
        <w:t>Produce a table similar to that below showing, for each event entry with at least a first, second and third placing, the Event_ID and the ResultMetric for first, second and third</w:t>
      </w:r>
      <w:r w:rsidR="00F77C89">
        <w:t>,</w:t>
      </w:r>
      <w:r>
        <w:t xml:space="preserve"> on one line.</w:t>
      </w:r>
    </w:p>
    <w:p w14:paraId="015E9AA0" w14:textId="159566D5" w:rsidR="00A75326" w:rsidRPr="00B47D53" w:rsidRDefault="00B47D53" w:rsidP="00F77C89">
      <w:pPr>
        <w:pStyle w:val="ListNumber"/>
        <w:numPr>
          <w:ilvl w:val="0"/>
          <w:numId w:val="0"/>
        </w:numPr>
        <w:ind w:left="714"/>
        <w:rPr>
          <w:rFonts w:ascii="Consolas" w:hAnsi="Consolas" w:cs="Consolas"/>
          <w:color w:val="000000"/>
          <w:sz w:val="16"/>
          <w:szCs w:val="16"/>
        </w:rPr>
      </w:pPr>
      <w:r w:rsidRPr="005563DF">
        <w:rPr>
          <w:rFonts w:ascii="Consolas" w:hAnsi="Consolas" w:cs="Consolas"/>
          <w:noProof/>
          <w:color w:val="000000"/>
          <w:sz w:val="16"/>
          <w:szCs w:val="16"/>
        </w:rPr>
        <mc:AlternateContent>
          <mc:Choice Requires="wps">
            <w:drawing>
              <wp:anchor distT="0" distB="0" distL="114300" distR="114300" simplePos="0" relativeHeight="251662336" behindDoc="0" locked="0" layoutInCell="1" allowOverlap="1" wp14:anchorId="4557C213" wp14:editId="5D958437">
                <wp:simplePos x="0" y="0"/>
                <wp:positionH relativeFrom="column">
                  <wp:posOffset>457200</wp:posOffset>
                </wp:positionH>
                <wp:positionV relativeFrom="paragraph">
                  <wp:posOffset>2540</wp:posOffset>
                </wp:positionV>
                <wp:extent cx="2809875" cy="1289685"/>
                <wp:effectExtent l="0" t="0" r="9525" b="571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289685"/>
                        </a:xfrm>
                        <a:prstGeom prst="rect">
                          <a:avLst/>
                        </a:prstGeom>
                        <a:solidFill>
                          <a:srgbClr val="FFFFFF"/>
                        </a:solidFill>
                        <a:ln w="9525">
                          <a:noFill/>
                          <a:miter lim="800000"/>
                          <a:headEnd/>
                          <a:tailEnd/>
                        </a:ln>
                      </wps:spPr>
                      <wps:txbx>
                        <w:txbxContent>
                          <w:p w14:paraId="5EF355A0" w14:textId="2D8BC05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Event_ID First</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Second</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Third</w:t>
                            </w:r>
                          </w:p>
                          <w:p w14:paraId="3828CEE4" w14:textId="7777777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 -------- ------- --------</w:t>
                            </w:r>
                          </w:p>
                          <w:p w14:paraId="1095CCA9" w14:textId="684967C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12.500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12.550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12.700</w:t>
                            </w:r>
                          </w:p>
                          <w:p w14:paraId="5DD91BFA" w14:textId="246A570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17.200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17.250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17.500</w:t>
                            </w:r>
                          </w:p>
                          <w:p w14:paraId="6D132294" w14:textId="41105C31"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6</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67.940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67.990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68.020</w:t>
                            </w:r>
                          </w:p>
                          <w:p w14:paraId="12228307" w14:textId="0FF5BD8D"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3.820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4.120</w:t>
                            </w:r>
                          </w:p>
                          <w:p w14:paraId="51094F60" w14:textId="591A6D74"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28</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48.090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48.910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49.290</w:t>
                            </w:r>
                          </w:p>
                          <w:p w14:paraId="6D36F9AD" w14:textId="64A5A09B"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29</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37.140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37.250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37.590</w:t>
                            </w:r>
                          </w:p>
                          <w:p w14:paraId="71155FF3" w14:textId="1A86BFBE"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178.110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180.590 185.240</w:t>
                            </w:r>
                          </w:p>
                          <w:p w14:paraId="5C0EE217" w14:textId="63A9817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239.640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240.320 242.590</w:t>
                            </w:r>
                          </w:p>
                        </w:txbxContent>
                      </wps:txbx>
                      <wps:bodyPr rot="0" vert="horz" wrap="square" lIns="91440" tIns="45720" rIns="91440" bIns="45720" anchor="t" anchorCtr="0">
                        <a:spAutoFit/>
                      </wps:bodyPr>
                    </wps:wsp>
                  </a:graphicData>
                </a:graphic>
              </wp:anchor>
            </w:drawing>
          </mc:Choice>
          <mc:Fallback>
            <w:pict>
              <v:shape w14:anchorId="4557C213" id="_x0000_s1033" type="#_x0000_t202" style="position:absolute;left:0;text-align:left;margin-left:36pt;margin-top:.2pt;width:221.25pt;height:101.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" stroked="f">
                <v:textbox style="mso-fit-shape-to-text:t">
                  <w:txbxContent>
                    <w:p w14:paraId="5EF355A0" w14:textId="2D8BC05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Event_ID First</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Second</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Third</w:t>
                      </w:r>
                    </w:p>
                    <w:p w14:paraId="3828CEE4" w14:textId="7777777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 -------- ------- --------</w:t>
                      </w:r>
                    </w:p>
                    <w:p w14:paraId="1095CCA9" w14:textId="684967C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12.500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12.550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12.700</w:t>
                      </w:r>
                    </w:p>
                    <w:p w14:paraId="5DD91BFA" w14:textId="246A570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17.200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17.250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17.500</w:t>
                      </w:r>
                    </w:p>
                    <w:p w14:paraId="6D132294" w14:textId="41105C31"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6</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67.940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67.990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68.020</w:t>
                      </w:r>
                    </w:p>
                    <w:p w14:paraId="12228307" w14:textId="0FF5BD8D"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3.820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4.120</w:t>
                      </w:r>
                    </w:p>
                    <w:p w14:paraId="51094F60" w14:textId="591A6D74"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28</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48.090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48.910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49.290</w:t>
                      </w:r>
                    </w:p>
                    <w:p w14:paraId="6D36F9AD" w14:textId="64A5A09B"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29</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37.140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37.250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37.590</w:t>
                      </w:r>
                    </w:p>
                    <w:p w14:paraId="71155FF3" w14:textId="1A86BFBE"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178.110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180.590 185.240</w:t>
                      </w:r>
                    </w:p>
                    <w:p w14:paraId="5C0EE217" w14:textId="63A9817C"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239.640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240.320 242.590</w:t>
                      </w:r>
                    </w:p>
                  </w:txbxContent>
                </v:textbox>
                <w10:wrap type="topAndBottom"/>
              </v:shape>
            </w:pict>
          </mc:Fallback>
        </mc:AlternateContent>
      </w:r>
    </w:p>
    <w:p w14:paraId="255EA91E" w14:textId="331C249A" w:rsidR="00A75326" w:rsidRDefault="00A75326" w:rsidP="00F77C89">
      <w:pPr>
        <w:pStyle w:val="ListNumber"/>
      </w:pPr>
      <w:r>
        <w:rPr>
          <w:noProof/>
        </w:rPr>
        <mc:AlternateContent>
          <mc:Choice Requires="wps">
            <w:drawing>
              <wp:anchor distT="45720" distB="45720" distL="114300" distR="114300" simplePos="0" relativeHeight="251659264" behindDoc="0" locked="0" layoutInCell="1" allowOverlap="1" wp14:anchorId="6639AF78" wp14:editId="7C5C889A">
                <wp:simplePos x="0" y="0"/>
                <wp:positionH relativeFrom="column">
                  <wp:posOffset>-361950</wp:posOffset>
                </wp:positionH>
                <wp:positionV relativeFrom="paragraph">
                  <wp:posOffset>718820</wp:posOffset>
                </wp:positionV>
                <wp:extent cx="6634480" cy="13970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4480" cy="1397000"/>
                        </a:xfrm>
                        <a:prstGeom prst="rect">
                          <a:avLst/>
                        </a:prstGeom>
                        <a:solidFill>
                          <a:srgbClr val="FFFFFF"/>
                        </a:solidFill>
                        <a:ln w="9525">
                          <a:noFill/>
                          <a:miter lim="800000"/>
                          <a:headEnd/>
                          <a:tailEnd/>
                        </a:ln>
                      </wps:spPr>
                      <wps:txbx>
                        <w:txbxContent>
                          <w:p w14:paraId="6C730B4A" w14:textId="513AE15C"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Event_ID EventType</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FirstPlaceGetter</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First</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SecondPlaceGetter</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Second</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ThirdPlaceGetter Third</w:t>
                            </w:r>
                          </w:p>
                          <w:p w14:paraId="1485187C" w14:textId="07A3CCA0"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 ------------------------- ----------------- -------</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 ---------------- -------</w:t>
                            </w:r>
                          </w:p>
                          <w:p w14:paraId="5109179A" w14:textId="67D1A603"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70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Lilian Bradnock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12.500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Viola Reavell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12.550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Olympe Avraham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12.700</w:t>
                            </w:r>
                          </w:p>
                          <w:p w14:paraId="64DB3E84" w14:textId="18BE4884"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100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Viola Reavell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17.200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Lilian Bradnock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17.250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Olympe Avraham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17.500</w:t>
                            </w:r>
                          </w:p>
                          <w:p w14:paraId="49FA4A69" w14:textId="3573BB65"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6</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400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Lilian Bradnock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67.940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Viola Reavell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67.990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Olympe Avraham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68.020</w:t>
                            </w:r>
                          </w:p>
                          <w:p w14:paraId="22056CAC" w14:textId="36CA9246"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Long Jump (sand)</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Windy Adolthine</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3.710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Jarret Emmens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3.820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Terrell Petrak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4.120</w:t>
                            </w:r>
                          </w:p>
                          <w:p w14:paraId="4526C3BF" w14:textId="249F9FAF"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28</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Jon Bingell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48.090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Juditha Tewkesbury</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48.910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Colet Gilligan</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49.290</w:t>
                            </w:r>
                          </w:p>
                          <w:p w14:paraId="7B30583D" w14:textId="29A8CE54"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29</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300 metre hurdles (76cm)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Wally MacKimm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37.140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Armin Anthes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37.250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Joelle Postan</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37.590</w:t>
                            </w:r>
                          </w:p>
                          <w:p w14:paraId="08B624E8" w14:textId="071C14CA"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30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700 metre Race walk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Armin Anthes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178.110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Wally MacKimm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180.590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Hermann Cuchey</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185.240</w:t>
                            </w:r>
                          </w:p>
                          <w:p w14:paraId="4EB29ECA" w14:textId="542BC3D5" w:rsidR="00373B08" w:rsidRPr="00383AFE" w:rsidRDefault="00373B08" w:rsidP="00A75326">
                            <w:pPr>
                              <w:keepLines w:val="0"/>
                              <w:autoSpaceDE w:val="0"/>
                              <w:autoSpaceDN w:val="0"/>
                              <w:adjustRightInd w:val="0"/>
                              <w:spacing w:before="0" w:after="0" w:line="240" w:lineRule="auto"/>
                              <w:rPr>
                                <w:sz w:val="16"/>
                                <w:szCs w:val="16"/>
                              </w:rPr>
                            </w:pPr>
                            <w:r w:rsidRPr="00A75326">
                              <w:rPr>
                                <w:rFonts w:ascii="Consolas" w:eastAsiaTheme="minorEastAsia" w:hAnsi="Consolas" w:cs="Consolas"/>
                                <w:color w:val="000000"/>
                                <w:sz w:val="16"/>
                                <w:szCs w:val="16"/>
                                <w:lang w:eastAsia="en-AU"/>
                              </w:rPr>
                              <w:t>31</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1500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Jon Bingell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239.640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Juditha Tewkesbury</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240.320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Colet Gilligan</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242</w:t>
                            </w:r>
                            <w:r w:rsidRPr="00383AFE">
                              <w:rPr>
                                <w:rFonts w:ascii="Consolas" w:hAnsi="Consolas" w:cs="Consolas"/>
                                <w:color w:val="000000"/>
                                <w:sz w:val="16"/>
                                <w:szCs w:val="16"/>
                              </w:rPr>
                              <w:t>.590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AF78" id="_x0000_s1034" type="#_x0000_t202" style="position:absolute;left:0;text-align:left;margin-left:-28.5pt;margin-top:56.6pt;width:522.4pt;height:110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" stroked="f">
                <v:textbox>
                  <w:txbxContent>
                    <w:p w14:paraId="6C730B4A" w14:textId="513AE15C"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Event_ID EventType</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FirstPlaceGetter</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First</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SecondPlaceGetter</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Second</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ThirdPlaceGetter Third</w:t>
                      </w:r>
                    </w:p>
                    <w:p w14:paraId="1485187C" w14:textId="07A3CCA0"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 ------------------------- ----------------- -------</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 ---------------- -------</w:t>
                      </w:r>
                    </w:p>
                    <w:p w14:paraId="5109179A" w14:textId="67D1A603"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70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Lilian Bradnock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12.500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Viola Reavell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12.550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Olympe Avraham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12.700</w:t>
                      </w:r>
                    </w:p>
                    <w:p w14:paraId="64DB3E84" w14:textId="18BE4884"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100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Viola Reavell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17.200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Lilian Bradnock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17.250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Olympe Avraham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17.500</w:t>
                      </w:r>
                    </w:p>
                    <w:p w14:paraId="49FA4A69" w14:textId="3573BB65"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6</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400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Lilian Bradnock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67.940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Viola Reavell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67.990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Olympe Avraham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68.020</w:t>
                      </w:r>
                    </w:p>
                    <w:p w14:paraId="22056CAC" w14:textId="36CA9246"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Long Jump (sand)</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Windy Adolthine</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3.710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Jarret Emmens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3.820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Terrell Petrak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4.120</w:t>
                      </w:r>
                    </w:p>
                    <w:p w14:paraId="4526C3BF" w14:textId="249F9FAF"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28</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Jon Bingell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48.090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Juditha Tewkesbury</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48.910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Colet Gilligan</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49.290</w:t>
                      </w:r>
                    </w:p>
                    <w:p w14:paraId="7B30583D" w14:textId="29A8CE54"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29</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300 metre hurdles (76cm)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Wally MacKimm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37.140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Armin Anthes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37.250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Joelle Postan</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37.590</w:t>
                      </w:r>
                    </w:p>
                    <w:p w14:paraId="08B624E8" w14:textId="071C14CA" w:rsidR="00373B08" w:rsidRPr="00A75326" w:rsidRDefault="00373B08" w:rsidP="00A75326">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A75326">
                        <w:rPr>
                          <w:rFonts w:ascii="Consolas" w:eastAsiaTheme="minorEastAsia" w:hAnsi="Consolas" w:cs="Consolas"/>
                          <w:color w:val="000000"/>
                          <w:sz w:val="16"/>
                          <w:szCs w:val="16"/>
                          <w:lang w:eastAsia="en-AU"/>
                        </w:rPr>
                        <w:t>30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700 metre Race walk</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Armin Anthes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178.110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Wally MacKimm</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180.590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Hermann Cuchey</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185.240</w:t>
                      </w:r>
                    </w:p>
                    <w:p w14:paraId="4EB29ECA" w14:textId="542BC3D5" w:rsidR="00373B08" w:rsidRPr="00383AFE" w:rsidRDefault="00373B08" w:rsidP="00A75326">
                      <w:pPr>
                        <w:keepLines w:val="0"/>
                        <w:autoSpaceDE w:val="0"/>
                        <w:autoSpaceDN w:val="0"/>
                        <w:adjustRightInd w:val="0"/>
                        <w:spacing w:before="0" w:after="0" w:line="240" w:lineRule="auto"/>
                        <w:rPr>
                          <w:sz w:val="16"/>
                          <w:szCs w:val="16"/>
                        </w:rPr>
                      </w:pPr>
                      <w:r w:rsidRPr="00A75326">
                        <w:rPr>
                          <w:rFonts w:ascii="Consolas" w:eastAsiaTheme="minorEastAsia" w:hAnsi="Consolas" w:cs="Consolas"/>
                          <w:color w:val="000000"/>
                          <w:sz w:val="16"/>
                          <w:szCs w:val="16"/>
                          <w:lang w:eastAsia="en-AU"/>
                        </w:rPr>
                        <w:t>31</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1500 metres</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Jon Bingell</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239.640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Juditha Tewkesbury</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240.320</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Colet Gilligan</w:t>
                      </w:r>
                      <w:r>
                        <w:rPr>
                          <w:rFonts w:ascii="Consolas" w:eastAsiaTheme="minorEastAsia" w:hAnsi="Consolas" w:cs="Consolas"/>
                          <w:color w:val="000000"/>
                          <w:sz w:val="16"/>
                          <w:szCs w:val="16"/>
                          <w:lang w:eastAsia="en-AU"/>
                        </w:rPr>
                        <w:t xml:space="preserve"> </w:t>
                      </w:r>
                      <w:r w:rsidRPr="00A75326">
                        <w:rPr>
                          <w:rFonts w:ascii="Consolas" w:eastAsiaTheme="minorEastAsia" w:hAnsi="Consolas" w:cs="Consolas"/>
                          <w:color w:val="000000"/>
                          <w:sz w:val="16"/>
                          <w:szCs w:val="16"/>
                          <w:lang w:eastAsia="en-AU"/>
                        </w:rPr>
                        <w:t xml:space="preserve"> 242</w:t>
                      </w:r>
                      <w:r w:rsidRPr="00383AFE">
                        <w:rPr>
                          <w:rFonts w:ascii="Consolas" w:hAnsi="Consolas" w:cs="Consolas"/>
                          <w:color w:val="000000"/>
                          <w:sz w:val="16"/>
                          <w:szCs w:val="16"/>
                        </w:rPr>
                        <w:t>.590</w:t>
                      </w:r>
                    </w:p>
                  </w:txbxContent>
                </v:textbox>
                <w10:wrap type="topAndBottom"/>
              </v:shape>
            </w:pict>
          </mc:Fallback>
        </mc:AlternateContent>
      </w:r>
      <w:r>
        <w:t>Rewrite the previous query to produce a table similar to that below</w:t>
      </w:r>
      <w:r w:rsidR="00F77C89">
        <w:t>,</w:t>
      </w:r>
      <w:r>
        <w:t xml:space="preserve"> which now includes the EventType, the name (concatenated first and last names) of the first</w:t>
      </w:r>
      <w:r w:rsidR="00F77C89">
        <w:t>,</w:t>
      </w:r>
      <w:r>
        <w:t xml:space="preserve"> second </w:t>
      </w:r>
      <w:r w:rsidR="00F77C89">
        <w:t xml:space="preserve">and </w:t>
      </w:r>
      <w:r>
        <w:t>third place getter</w:t>
      </w:r>
      <w:r w:rsidR="00F77C89">
        <w:t>s</w:t>
      </w:r>
      <w:r>
        <w:t xml:space="preserve">. </w:t>
      </w:r>
    </w:p>
    <w:p w14:paraId="0B665590" w14:textId="7F0F467E" w:rsidR="00B47D53" w:rsidRDefault="00A75326" w:rsidP="00F77C89">
      <w:pPr>
        <w:pStyle w:val="ListNumber"/>
        <w:rPr>
          <w:lang w:eastAsia="en-AU"/>
        </w:rPr>
      </w:pPr>
      <w:r>
        <w:t>For each Judge, list their first and last names, the Event_Id and EventType of each event they have judged.</w:t>
      </w:r>
      <w:r w:rsidR="00546CB4">
        <w:t xml:space="preserve"> </w:t>
      </w:r>
      <w:r>
        <w:t>Include judges who have not judged any events.</w:t>
      </w:r>
    </w:p>
    <w:p w14:paraId="43F21439" w14:textId="41BF3635" w:rsidR="00A75326" w:rsidRDefault="00A75326" w:rsidP="00F77C89">
      <w:pPr>
        <w:pStyle w:val="ListNumber"/>
        <w:rPr>
          <w:lang w:eastAsia="en-AU"/>
        </w:rPr>
      </w:pPr>
      <w:r>
        <w:t xml:space="preserve">List the Event_ID, EventType, Competitor_Id and first and last names of competitors </w:t>
      </w:r>
      <w:r w:rsidR="00F77C89">
        <w:t>who</w:t>
      </w:r>
      <w:r>
        <w:t xml:space="preserve"> have notified Little Athletics of their intention to enter an event. i.e. competitors </w:t>
      </w:r>
      <w:r w:rsidR="00F77C89">
        <w:t>who</w:t>
      </w:r>
      <w:r>
        <w:t xml:space="preserve"> have made an entry notification.</w:t>
      </w:r>
      <w:r w:rsidR="00546CB4">
        <w:t xml:space="preserve"> </w:t>
      </w:r>
      <w:r>
        <w:t xml:space="preserve">Competitors </w:t>
      </w:r>
      <w:r w:rsidR="00F77C89">
        <w:t>who</w:t>
      </w:r>
      <w:r>
        <w:t xml:space="preserve"> have never made any entry notifications should also be listed.</w:t>
      </w:r>
    </w:p>
    <w:p w14:paraId="1D09F583" w14:textId="5F8F63EC" w:rsidR="00B47D53" w:rsidRPr="00A75326" w:rsidRDefault="00B47D53" w:rsidP="00F77C89">
      <w:pPr>
        <w:pStyle w:val="ListNumber"/>
        <w:rPr>
          <w:lang w:eastAsia="en-AU"/>
        </w:rPr>
      </w:pPr>
      <w:r>
        <w:t>Produce a table similar to that below showing, for each event record, the Event_Id, the EventType, the Place, the Competitor_ID and the concatenated first and last names of the record holder.</w:t>
      </w:r>
    </w:p>
    <w:p w14:paraId="0D9F3A89" w14:textId="6519F2AB" w:rsidR="00EC3EEB" w:rsidRPr="00B2780C" w:rsidRDefault="00B47D53" w:rsidP="00D67B39">
      <w:pPr>
        <w:keepLines w:val="0"/>
        <w:spacing w:before="0"/>
      </w:pPr>
      <w:r>
        <w:rPr>
          <w:noProof/>
        </w:rPr>
        <w:lastRenderedPageBreak/>
        <mc:AlternateContent>
          <mc:Choice Requires="wps">
            <w:drawing>
              <wp:anchor distT="45720" distB="45720" distL="114300" distR="114300" simplePos="0" relativeHeight="251661312" behindDoc="0" locked="0" layoutInCell="1" allowOverlap="1" wp14:anchorId="10421915" wp14:editId="038FCAA7">
                <wp:simplePos x="0" y="0"/>
                <wp:positionH relativeFrom="column">
                  <wp:posOffset>857250</wp:posOffset>
                </wp:positionH>
                <wp:positionV relativeFrom="paragraph">
                  <wp:posOffset>12065</wp:posOffset>
                </wp:positionV>
                <wp:extent cx="4371975" cy="1533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975" cy="1533525"/>
                        </a:xfrm>
                        <a:prstGeom prst="rect">
                          <a:avLst/>
                        </a:prstGeom>
                        <a:solidFill>
                          <a:srgbClr val="FFFFFF"/>
                        </a:solidFill>
                        <a:ln w="9525">
                          <a:noFill/>
                          <a:miter lim="800000"/>
                          <a:headEnd/>
                          <a:tailEnd/>
                        </a:ln>
                      </wps:spPr>
                      <wps:txbx>
                        <w:txbxContent>
                          <w:p w14:paraId="6819D278" w14:textId="4530790A"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Event_ID EventType</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Place Competitor_ID Record Holder's Name</w:t>
                            </w:r>
                          </w:p>
                          <w:p w14:paraId="41AC2833" w14:textId="7777777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 ------------------------ ----- ------------- --------------------</w:t>
                            </w:r>
                          </w:p>
                          <w:p w14:paraId="048F07DE" w14:textId="12877ABB"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70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Lilian Bradnock</w:t>
                            </w:r>
                          </w:p>
                          <w:p w14:paraId="7E2D933B" w14:textId="6C1314D6"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47</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Viola Reavell</w:t>
                            </w:r>
                          </w:p>
                          <w:p w14:paraId="3576387E" w14:textId="228D4BFF"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6</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400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Lilian Bradnock</w:t>
                            </w:r>
                          </w:p>
                          <w:p w14:paraId="13620F92" w14:textId="5E6F1C59"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Long Jump (sand)</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Windy Adolthine</w:t>
                            </w:r>
                          </w:p>
                          <w:p w14:paraId="33FC06B1" w14:textId="3C091F2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28</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21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Jon Bingell</w:t>
                            </w:r>
                          </w:p>
                          <w:p w14:paraId="6699860C" w14:textId="2C2E7DD9"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29</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300 metre hurdles (76cm)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Wally MacKimm</w:t>
                            </w:r>
                          </w:p>
                          <w:p w14:paraId="2AB85AB8" w14:textId="55943068"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700 metre Race walk</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45</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Armin Anthes</w:t>
                            </w:r>
                          </w:p>
                          <w:p w14:paraId="7D7D0EF2" w14:textId="00A6B6EE"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1500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21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Jon Bingell</w:t>
                            </w:r>
                          </w:p>
                          <w:p w14:paraId="41B34C68" w14:textId="7777777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1915" id="_x0000_s1035" type="#_x0000_t202" style="position:absolute;margin-left:67.5pt;margin-top:.95pt;width:344.25pt;height:120.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" stroked="f">
                <v:textbox>
                  <w:txbxContent>
                    <w:p w14:paraId="6819D278" w14:textId="4530790A"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Event_ID EventType</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Place Competitor_ID Record Holder's Name</w:t>
                      </w:r>
                    </w:p>
                    <w:p w14:paraId="41AC2833" w14:textId="7777777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 ------------------------ ----- ------------- --------------------</w:t>
                      </w:r>
                    </w:p>
                    <w:p w14:paraId="048F07DE" w14:textId="12877ABB"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70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Lilian Bradnock</w:t>
                      </w:r>
                    </w:p>
                    <w:p w14:paraId="7E2D933B" w14:textId="6C1314D6"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47</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Viola Reavell</w:t>
                      </w:r>
                    </w:p>
                    <w:p w14:paraId="3576387E" w14:textId="228D4BFF"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6</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400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32</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Lilian Bradnock</w:t>
                      </w:r>
                    </w:p>
                    <w:p w14:paraId="13620F92" w14:textId="5E6F1C59"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Long Jump (sand)</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37</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Windy Adolthine</w:t>
                      </w:r>
                    </w:p>
                    <w:p w14:paraId="33FC06B1" w14:textId="3C091F2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28</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21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Jon Bingell</w:t>
                      </w:r>
                    </w:p>
                    <w:p w14:paraId="6699860C" w14:textId="2C2E7DD9"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29</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300 metre hurdles (76cm) 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Wally MacKimm</w:t>
                      </w:r>
                    </w:p>
                    <w:p w14:paraId="2AB85AB8" w14:textId="55943068"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30</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700 metre Race walk</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45</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Armin Anthes</w:t>
                      </w:r>
                    </w:p>
                    <w:p w14:paraId="7D7D0EF2" w14:textId="00A6B6EE"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r w:rsidRPr="00B47D53">
                        <w:rPr>
                          <w:rFonts w:ascii="Consolas" w:eastAsiaTheme="minorEastAsia" w:hAnsi="Consolas" w:cs="Consolas"/>
                          <w:color w:val="000000"/>
                          <w:sz w:val="16"/>
                          <w:szCs w:val="16"/>
                          <w:lang w:eastAsia="en-AU"/>
                        </w:rPr>
                        <w:t>31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1500 metres</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 xml:space="preserve"> 21</w:t>
                      </w:r>
                      <w:r>
                        <w:rPr>
                          <w:rFonts w:ascii="Consolas" w:eastAsiaTheme="minorEastAsia" w:hAnsi="Consolas" w:cs="Consolas"/>
                          <w:color w:val="000000"/>
                          <w:sz w:val="16"/>
                          <w:szCs w:val="16"/>
                          <w:lang w:eastAsia="en-AU"/>
                        </w:rPr>
                        <w:t xml:space="preserve">      </w:t>
                      </w:r>
                      <w:r w:rsidRPr="00B47D53">
                        <w:rPr>
                          <w:rFonts w:ascii="Consolas" w:eastAsiaTheme="minorEastAsia" w:hAnsi="Consolas" w:cs="Consolas"/>
                          <w:color w:val="000000"/>
                          <w:sz w:val="16"/>
                          <w:szCs w:val="16"/>
                          <w:lang w:eastAsia="en-AU"/>
                        </w:rPr>
                        <w:t>Jon Bingell</w:t>
                      </w:r>
                    </w:p>
                    <w:p w14:paraId="41B34C68" w14:textId="77777777" w:rsidR="00373B08" w:rsidRPr="00B47D53" w:rsidRDefault="00373B08" w:rsidP="00B47D53">
                      <w:pPr>
                        <w:keepLines w:val="0"/>
                        <w:autoSpaceDE w:val="0"/>
                        <w:autoSpaceDN w:val="0"/>
                        <w:adjustRightInd w:val="0"/>
                        <w:spacing w:before="0" w:after="0" w:line="240" w:lineRule="auto"/>
                        <w:rPr>
                          <w:rFonts w:ascii="Consolas" w:eastAsiaTheme="minorEastAsia" w:hAnsi="Consolas" w:cs="Consolas"/>
                          <w:color w:val="000000"/>
                          <w:sz w:val="16"/>
                          <w:szCs w:val="16"/>
                          <w:lang w:eastAsia="en-AU"/>
                        </w:rPr>
                      </w:pPr>
                    </w:p>
                  </w:txbxContent>
                </v:textbox>
                <w10:wrap type="topAndBottom"/>
              </v:shape>
            </w:pict>
          </mc:Fallback>
        </mc:AlternateContent>
      </w:r>
      <w:r w:rsidR="00EC3EEB" w:rsidRPr="00B2780C">
        <w:br w:type="page"/>
      </w:r>
    </w:p>
    <w:p w14:paraId="5D8D3074" w14:textId="77777777" w:rsidR="00512E24" w:rsidRDefault="00512E24" w:rsidP="00512E24">
      <w:pPr>
        <w:pStyle w:val="Heading1"/>
      </w:pPr>
      <w:bookmarkStart w:id="327" w:name="_Appendix_1:_Little"/>
      <w:bookmarkStart w:id="328" w:name="_Toc45985926"/>
      <w:bookmarkStart w:id="329" w:name="_Toc46131962"/>
      <w:bookmarkStart w:id="330" w:name="_Hlk10184735"/>
      <w:bookmarkStart w:id="331" w:name="_Toc47344250"/>
      <w:bookmarkEnd w:id="327"/>
      <w:r>
        <w:lastRenderedPageBreak/>
        <w:t>Summary</w:t>
      </w:r>
      <w:bookmarkEnd w:id="328"/>
      <w:bookmarkEnd w:id="331"/>
    </w:p>
    <w:p w14:paraId="17211FBB" w14:textId="77777777" w:rsidR="00E177BD" w:rsidRDefault="00512E24" w:rsidP="00E177BD">
      <w:r>
        <w:t>You have now completed the resources for the cluster D</w:t>
      </w:r>
      <w:r w:rsidRPr="00CB0584">
        <w:t>atabase</w:t>
      </w:r>
      <w:r w:rsidR="00136BA8">
        <w:t xml:space="preserve">, covering the units </w:t>
      </w:r>
      <w:r w:rsidR="00E177BD" w:rsidRPr="00203B2E">
        <w:t>ICTDBS403 Create Basic Database</w:t>
      </w:r>
      <w:r w:rsidR="00E177BD">
        <w:t xml:space="preserve">, </w:t>
      </w:r>
      <w:r w:rsidR="00E177BD" w:rsidRPr="00203B2E">
        <w:t>ICTPRG402 Apply Query Language</w:t>
      </w:r>
      <w:r w:rsidR="00E177BD">
        <w:t xml:space="preserve"> and </w:t>
      </w:r>
      <w:r w:rsidR="00E177BD" w:rsidRPr="00203B2E">
        <w:t>ICTSAD501 Model Data Objects</w:t>
      </w:r>
      <w:r>
        <w:t xml:space="preserve">. </w:t>
      </w:r>
    </w:p>
    <w:p w14:paraId="0C88BF2A" w14:textId="4EBFD4ED" w:rsidR="00512E24" w:rsidRDefault="00512E24" w:rsidP="00E177BD">
      <w:r>
        <w:t xml:space="preserve">In this workbook you learned </w:t>
      </w:r>
      <w:r w:rsidR="002105DD">
        <w:t>about:</w:t>
      </w:r>
    </w:p>
    <w:p w14:paraId="178B03AD" w14:textId="4BC47B36" w:rsidR="00E177BD" w:rsidRDefault="00580F55" w:rsidP="002105DD">
      <w:pPr>
        <w:pStyle w:val="ListBullet"/>
      </w:pPr>
      <w:r>
        <w:t>analys</w:t>
      </w:r>
      <w:r w:rsidR="002105DD">
        <w:t>ing</w:t>
      </w:r>
      <w:r>
        <w:t xml:space="preserve"> </w:t>
      </w:r>
      <w:r w:rsidR="002105DD">
        <w:t>requirements</w:t>
      </w:r>
    </w:p>
    <w:p w14:paraId="212DCD35" w14:textId="30587319" w:rsidR="002105DD" w:rsidRDefault="002105DD" w:rsidP="002105DD">
      <w:pPr>
        <w:pStyle w:val="ListBullet"/>
      </w:pPr>
      <w:r>
        <w:t>database environments</w:t>
      </w:r>
    </w:p>
    <w:p w14:paraId="30527438" w14:textId="447DBB64" w:rsidR="002105DD" w:rsidRDefault="002105DD" w:rsidP="002105DD">
      <w:pPr>
        <w:pStyle w:val="ListBullet"/>
      </w:pPr>
      <w:r>
        <w:t>data modelling</w:t>
      </w:r>
    </w:p>
    <w:p w14:paraId="54D3B75D" w14:textId="7AF7DD32" w:rsidR="002105DD" w:rsidRDefault="002105DD" w:rsidP="002105DD">
      <w:pPr>
        <w:pStyle w:val="ListBullet"/>
      </w:pPr>
      <w:r>
        <w:t>creating a database</w:t>
      </w:r>
    </w:p>
    <w:p w14:paraId="7C8916E7" w14:textId="0649EB53" w:rsidR="002105DD" w:rsidRDefault="002105DD" w:rsidP="002105DD">
      <w:pPr>
        <w:pStyle w:val="ListBullet"/>
      </w:pPr>
      <w:r>
        <w:t>using SQL to query a database.</w:t>
      </w:r>
    </w:p>
    <w:p w14:paraId="2A6246B6" w14:textId="77777777" w:rsidR="00512E24" w:rsidRDefault="00512E24">
      <w:pPr>
        <w:keepLines w:val="0"/>
        <w:spacing w:before="0"/>
        <w:rPr>
          <w:rFonts w:eastAsia="Times New Roman" w:cstheme="minorHAnsi"/>
          <w:color w:val="2D739F" w:themeColor="accent1"/>
          <w:kern w:val="22"/>
          <w:sz w:val="48"/>
          <w:szCs w:val="48"/>
          <w:lang w:eastAsia="en-AU"/>
        </w:rPr>
      </w:pPr>
      <w:r>
        <w:br w:type="page"/>
      </w:r>
    </w:p>
    <w:p w14:paraId="30956320" w14:textId="6FE11EAA" w:rsidR="00137A98" w:rsidRDefault="00137A98" w:rsidP="00D060CD">
      <w:pPr>
        <w:pStyle w:val="Heading1"/>
      </w:pPr>
      <w:bookmarkStart w:id="332" w:name="_Toc47344251"/>
      <w:r w:rsidRPr="00B2780C">
        <w:lastRenderedPageBreak/>
        <w:t>Appendi</w:t>
      </w:r>
      <w:bookmarkEnd w:id="329"/>
      <w:r w:rsidR="00231956">
        <w:t>x 1: Little Athletics scenario</w:t>
      </w:r>
      <w:bookmarkEnd w:id="332"/>
    </w:p>
    <w:p w14:paraId="61AD9D97" w14:textId="53D035A4" w:rsidR="00231956" w:rsidRDefault="00231956" w:rsidP="00231956">
      <w:r>
        <w:t>You have been commissioned by Little Athletics to build an information system to help manage the day-to-day operations of the organisation regarding their athletics carnivals. Little Athletics provides opportunities for young people to compete in athletics carnivals at various locations around Australia.</w:t>
      </w:r>
    </w:p>
    <w:p w14:paraId="5C83856B" w14:textId="441A0012" w:rsidR="00231956" w:rsidRDefault="00231956" w:rsidP="00231956">
      <w:r>
        <w:t>You have met with the senior management of the organisation and some of the carnival organisers and officials and</w:t>
      </w:r>
      <w:r w:rsidR="00BD7300">
        <w:t xml:space="preserve"> they</w:t>
      </w:r>
      <w:r>
        <w:t xml:space="preserve"> have </w:t>
      </w:r>
      <w:r w:rsidR="00BD7300">
        <w:t>discussed the</w:t>
      </w:r>
      <w:r w:rsidR="009632A2">
        <w:t xml:space="preserve">ir requirements </w:t>
      </w:r>
      <w:r w:rsidR="00C95041">
        <w:t>with you:</w:t>
      </w:r>
    </w:p>
    <w:p w14:paraId="3CA2325D" w14:textId="77777777" w:rsidR="00231956" w:rsidRPr="00A67373" w:rsidRDefault="00231956" w:rsidP="00C216B8">
      <w:pPr>
        <w:pStyle w:val="ListNumber"/>
        <w:numPr>
          <w:ilvl w:val="0"/>
          <w:numId w:val="18"/>
        </w:numPr>
        <w:rPr>
          <w:b/>
        </w:rPr>
      </w:pPr>
      <w:r w:rsidRPr="00A67373">
        <w:rPr>
          <w:b/>
        </w:rPr>
        <w:t>Competitors</w:t>
      </w:r>
    </w:p>
    <w:p w14:paraId="3572E11E" w14:textId="19329B56" w:rsidR="00231956" w:rsidRDefault="00231956" w:rsidP="00231956">
      <w:pPr>
        <w:ind w:left="709"/>
      </w:pPr>
      <w:r w:rsidRPr="00EC64E5">
        <w:t xml:space="preserve">The organisers would like to store contact information for each of the </w:t>
      </w:r>
      <w:r>
        <w:t xml:space="preserve">children </w:t>
      </w:r>
      <w:r w:rsidR="00A67373">
        <w:t>who</w:t>
      </w:r>
      <w:r>
        <w:t xml:space="preserve"> compete at Little Athletics</w:t>
      </w:r>
      <w:r w:rsidRPr="00EC64E5">
        <w:t xml:space="preserve"> carnivals</w:t>
      </w:r>
      <w:r w:rsidR="00B879BD">
        <w:t>,</w:t>
      </w:r>
      <w:r w:rsidRPr="00EC64E5">
        <w:t xml:space="preserve"> so that they can inform them of upcoming events. When an athlete decides that they’re going to compete in an event, they’ll notify the organisers</w:t>
      </w:r>
      <w:r>
        <w:t xml:space="preserve"> and their </w:t>
      </w:r>
      <w:r w:rsidRPr="00EC64E5">
        <w:t>entry will be recorded in the system. Organisers need to know the athlete’s full name, address, date of birth, gender, email, two phone numbers; home and mobile a</w:t>
      </w:r>
      <w:r>
        <w:t>nd the events in which they intend to</w:t>
      </w:r>
      <w:r w:rsidRPr="00EC64E5">
        <w:t xml:space="preserve"> compete. Most athletes will compete in more than one event. The competitors' date of birth will determine which age group they can compete in.</w:t>
      </w:r>
      <w:r>
        <w:t xml:space="preserve"> The year that the competitor joined Little Athletics and the year that they cancelled their membership (if applicable) of Little Athletics must also be recorded.</w:t>
      </w:r>
    </w:p>
    <w:p w14:paraId="133312BE" w14:textId="77777777" w:rsidR="00231956" w:rsidRPr="00EC64E5" w:rsidRDefault="00231956" w:rsidP="00231956">
      <w:pPr>
        <w:ind w:left="709"/>
      </w:pPr>
      <w:r>
        <w:t>At the time of the event, the athletes participation in the event is to be confirmed in the system. Up to 50% of athletes that notify Little Athletics of their intention to enter an event never actually compete in the event.</w:t>
      </w:r>
    </w:p>
    <w:p w14:paraId="2962CA82" w14:textId="77777777" w:rsidR="00231956" w:rsidRPr="00EC64E5" w:rsidRDefault="00231956" w:rsidP="00231956">
      <w:pPr>
        <w:pStyle w:val="ListNumber"/>
        <w:rPr>
          <w:b/>
        </w:rPr>
      </w:pPr>
      <w:r w:rsidRPr="00EC64E5">
        <w:rPr>
          <w:b/>
        </w:rPr>
        <w:t>Carnivals (often referred to as ‘Meets’)</w:t>
      </w:r>
    </w:p>
    <w:p w14:paraId="4DFF9BA4" w14:textId="77777777" w:rsidR="00231956" w:rsidRPr="00EC64E5" w:rsidRDefault="00231956" w:rsidP="00231956">
      <w:pPr>
        <w:ind w:left="851"/>
      </w:pPr>
      <w:r w:rsidRPr="00EC64E5">
        <w:t xml:space="preserve">Details of each carnival must be emailed to the competitors at least two months prior to the carnival. Carnivals may be held for two or three days or could span a week </w:t>
      </w:r>
      <w:r>
        <w:t xml:space="preserve">(for </w:t>
      </w:r>
      <w:r w:rsidRPr="00EC64E5">
        <w:t>state or national carnival</w:t>
      </w:r>
      <w:r>
        <w:t>s)</w:t>
      </w:r>
      <w:r w:rsidRPr="00EC64E5">
        <w:t>. The details include the location of the Carnival, the start date and the end date.</w:t>
      </w:r>
      <w:r>
        <w:t xml:space="preserve"> Carnivals are held at the various athletics field locations around Australia. The location’s address and contact phone are provided to the competitors who have notified Little Athletics of their intention to enter an event. Athletics Carnivals could be one of several types, such as regional carnivals held in the various regions around Australia, State Carnivals held in each of the Australian States and National Championships, held at the national level.</w:t>
      </w:r>
    </w:p>
    <w:p w14:paraId="6202C82E" w14:textId="77777777" w:rsidR="00231956" w:rsidRPr="00EC64E5" w:rsidRDefault="00231956" w:rsidP="00B879BD">
      <w:pPr>
        <w:pStyle w:val="ListNumber"/>
        <w:keepNext/>
        <w:rPr>
          <w:b/>
        </w:rPr>
      </w:pPr>
      <w:r w:rsidRPr="00EC64E5">
        <w:rPr>
          <w:b/>
        </w:rPr>
        <w:lastRenderedPageBreak/>
        <w:t>Events</w:t>
      </w:r>
    </w:p>
    <w:p w14:paraId="1FC6723E" w14:textId="77777777" w:rsidR="00231956" w:rsidRDefault="00231956" w:rsidP="00231956">
      <w:pPr>
        <w:ind w:left="851"/>
      </w:pPr>
      <w:r w:rsidRPr="00EC64E5">
        <w:t>A carnival will host multiple events in the various disciplines. The types of events include, but are not limited to, high jump, 100m, 200m, 400m, 800m and 1500m running events, long jump, shotput, discus</w:t>
      </w:r>
      <w:r>
        <w:t xml:space="preserve"> and</w:t>
      </w:r>
      <w:r w:rsidRPr="00EC64E5">
        <w:t xml:space="preserve"> hurdles. The organisers would like to be able to record a competitor’s result for an event, the type of event entered, the placing in that event and the competitor’s time/distance/height</w:t>
      </w:r>
      <w:r>
        <w:t>/weight</w:t>
      </w:r>
      <w:r w:rsidRPr="00EC64E5">
        <w:t xml:space="preserve"> achieved. The result is recorded as a numeric value. In addition to tracking the Athlete’s event entry results, Little Athletics keeps track of the National record for each type of Event. When a competitor breaks a record, the new record (time/distance/height achieved) is recorded for that event type</w:t>
      </w:r>
      <w:r>
        <w:t>,</w:t>
      </w:r>
      <w:r w:rsidRPr="00EC64E5">
        <w:t xml:space="preserve"> as is the name of the record holder.</w:t>
      </w:r>
    </w:p>
    <w:p w14:paraId="1B196CB9" w14:textId="77777777" w:rsidR="00231956" w:rsidRPr="00E534D9" w:rsidRDefault="00231956" w:rsidP="00231956">
      <w:pPr>
        <w:pStyle w:val="ListNumber"/>
        <w:rPr>
          <w:b/>
        </w:rPr>
      </w:pPr>
      <w:r w:rsidRPr="00E534D9">
        <w:rPr>
          <w:b/>
        </w:rPr>
        <w:t>Age Groups</w:t>
      </w:r>
    </w:p>
    <w:p w14:paraId="396CB186" w14:textId="77777777" w:rsidR="00231956" w:rsidRPr="00E534D9" w:rsidRDefault="00231956" w:rsidP="00231956">
      <w:pPr>
        <w:ind w:left="851"/>
      </w:pPr>
      <w:r>
        <w:t xml:space="preserve">Events are organised by </w:t>
      </w:r>
      <w:r w:rsidRPr="008B53A7">
        <w:t>age groups</w:t>
      </w:r>
      <w:r>
        <w:t>. The age groups begin at under 6’s and continue through to under 17’s in yearly increments. i.e. U6’s, U7’s, U8’s, U9’s, etc. The competitor’s age that they turn during a calendar year will determine which age group they can compete in. For example, if the competitor is born in 2010, they will turn the age of 10 during 2020, so they are eligible to compete in the Under 10 age group in 2020; this applies whether their birthday is 1 January or 31 December. If the competitor were born in 2014 they would be eligible to compete in the Under 6 age group during the 2020 year. Competitors must compete in their own age group only – they can’t compete in an older or younger age group.</w:t>
      </w:r>
    </w:p>
    <w:p w14:paraId="3EB40060" w14:textId="77777777" w:rsidR="00231956" w:rsidRDefault="00231956">
      <w:pPr>
        <w:keepLines w:val="0"/>
        <w:spacing w:before="0"/>
        <w:rPr>
          <w:rFonts w:eastAsia="Times New Roman" w:cstheme="minorHAnsi"/>
          <w:b/>
          <w:noProof/>
          <w:color w:val="464748" w:themeColor="accent2"/>
          <w:kern w:val="22"/>
          <w:sz w:val="36"/>
          <w:szCs w:val="36"/>
          <w:lang w:eastAsia="en-AU"/>
        </w:rPr>
      </w:pPr>
      <w:bookmarkStart w:id="333" w:name="_Toc46131963"/>
      <w:r>
        <w:br w:type="page"/>
      </w:r>
    </w:p>
    <w:p w14:paraId="1D6BB41D" w14:textId="2FED3350" w:rsidR="00231956" w:rsidRDefault="00231956" w:rsidP="00B27C3D">
      <w:pPr>
        <w:pStyle w:val="Heading1"/>
      </w:pPr>
      <w:bookmarkStart w:id="334" w:name="_Toc47344252"/>
      <w:r>
        <w:lastRenderedPageBreak/>
        <w:t>Appendix 2: Links</w:t>
      </w:r>
      <w:bookmarkEnd w:id="334"/>
    </w:p>
    <w:p w14:paraId="77E3D74D" w14:textId="1A7F36F2" w:rsidR="00874E7C" w:rsidRPr="00874E7C" w:rsidRDefault="00874E7C" w:rsidP="00874E7C">
      <w:pPr>
        <w:pStyle w:val="Heading2"/>
      </w:pPr>
      <w:bookmarkStart w:id="335" w:name="_Toc47344253"/>
      <w:r>
        <w:t>Websites</w:t>
      </w:r>
      <w:bookmarkEnd w:id="333"/>
      <w:bookmarkEnd w:id="335"/>
    </w:p>
    <w:p w14:paraId="53E46AA3" w14:textId="213EE963" w:rsidR="009E728B" w:rsidRDefault="009E728B" w:rsidP="009E728B">
      <w:pPr>
        <w:pStyle w:val="Caption"/>
      </w:pPr>
      <w:r>
        <w:t xml:space="preserve">Table </w:t>
      </w:r>
      <w:fldSimple w:instr=" SEQ Table \* ARABIC ">
        <w:r w:rsidR="00494303">
          <w:rPr>
            <w:noProof/>
          </w:rPr>
          <w:t>10</w:t>
        </w:r>
      </w:fldSimple>
      <w:r>
        <w:t xml:space="preserve"> Website URL</w:t>
      </w:r>
    </w:p>
    <w:tbl>
      <w:tblPr>
        <w:tblStyle w:val="TableGrid"/>
        <w:tblW w:w="5000" w:type="pct"/>
        <w:tblLayout w:type="fixed"/>
        <w:tblLook w:val="04A0" w:firstRow="1" w:lastRow="0" w:firstColumn="1" w:lastColumn="0" w:noHBand="0" w:noVBand="1"/>
      </w:tblPr>
      <w:tblGrid>
        <w:gridCol w:w="2405"/>
        <w:gridCol w:w="6611"/>
      </w:tblGrid>
      <w:tr w:rsidR="00874E7C" w:rsidRPr="00B2780C" w14:paraId="5CC72F8E" w14:textId="77777777" w:rsidTr="0056576B">
        <w:trPr>
          <w:cnfStyle w:val="100000000000" w:firstRow="1" w:lastRow="0" w:firstColumn="0" w:lastColumn="0" w:oddVBand="0" w:evenVBand="0" w:oddHBand="0" w:evenHBand="0" w:firstRowFirstColumn="0" w:firstRowLastColumn="0" w:lastRowFirstColumn="0" w:lastRowLastColumn="0"/>
        </w:trPr>
        <w:tc>
          <w:tcPr>
            <w:tcW w:w="1334" w:type="pct"/>
          </w:tcPr>
          <w:p w14:paraId="5745E322" w14:textId="32E84B39" w:rsidR="00874E7C" w:rsidRPr="00B2780C" w:rsidRDefault="00874E7C" w:rsidP="00D122D2">
            <w:pPr>
              <w:rPr>
                <w:b w:val="0"/>
              </w:rPr>
            </w:pPr>
            <w:bookmarkStart w:id="336" w:name="_Hlk47342502"/>
            <w:r>
              <w:t>Reference</w:t>
            </w:r>
          </w:p>
        </w:tc>
        <w:tc>
          <w:tcPr>
            <w:tcW w:w="3666" w:type="pct"/>
          </w:tcPr>
          <w:p w14:paraId="18039711" w14:textId="305C2BDB" w:rsidR="00874E7C" w:rsidRPr="00B2780C" w:rsidRDefault="00874E7C" w:rsidP="00D122D2">
            <w:pPr>
              <w:rPr>
                <w:b w:val="0"/>
              </w:rPr>
            </w:pPr>
            <w:r>
              <w:t>URL</w:t>
            </w:r>
          </w:p>
        </w:tc>
      </w:tr>
      <w:tr w:rsidR="00494303" w:rsidRPr="00B2780C" w14:paraId="0444F9FE" w14:textId="77777777" w:rsidTr="0056576B">
        <w:trPr>
          <w:cantSplit w:val="0"/>
          <w:trHeight w:val="730"/>
        </w:trPr>
        <w:tc>
          <w:tcPr>
            <w:tcW w:w="1334" w:type="pct"/>
          </w:tcPr>
          <w:p w14:paraId="60784642" w14:textId="1E179649" w:rsidR="00494303" w:rsidRPr="00B2780C" w:rsidRDefault="00494303" w:rsidP="00494303">
            <w:r w:rsidRPr="00100EF0">
              <w:t>Introduction to Web Accessibility</w:t>
            </w:r>
          </w:p>
        </w:tc>
        <w:tc>
          <w:tcPr>
            <w:tcW w:w="3666" w:type="pct"/>
          </w:tcPr>
          <w:p w14:paraId="16B3A170" w14:textId="058C4838" w:rsidR="00494303" w:rsidRPr="00B2780C" w:rsidRDefault="00494303" w:rsidP="00494303">
            <w:hyperlink r:id="rId275" w:history="1">
              <w:r w:rsidRPr="001A1497">
                <w:rPr>
                  <w:rStyle w:val="Hyperlink"/>
                </w:rPr>
                <w:t>https://www.w3.org/WAI/fundamentals/accessibility-intro/</w:t>
              </w:r>
            </w:hyperlink>
            <w:r>
              <w:t xml:space="preserve"> </w:t>
            </w:r>
          </w:p>
        </w:tc>
      </w:tr>
      <w:tr w:rsidR="00494303" w:rsidRPr="00B2780C" w14:paraId="7A36F3AB" w14:textId="77777777" w:rsidTr="0056576B">
        <w:trPr>
          <w:cantSplit w:val="0"/>
          <w:trHeight w:val="730"/>
        </w:trPr>
        <w:tc>
          <w:tcPr>
            <w:tcW w:w="1334" w:type="pct"/>
          </w:tcPr>
          <w:p w14:paraId="7029C1D3" w14:textId="57F536B4" w:rsidR="00494303" w:rsidRDefault="00494303" w:rsidP="00494303">
            <w:r w:rsidRPr="0056576B">
              <w:t>Basic Data Structure Models Explained With a Common Example</w:t>
            </w:r>
          </w:p>
        </w:tc>
        <w:tc>
          <w:tcPr>
            <w:tcW w:w="3666" w:type="pct"/>
          </w:tcPr>
          <w:p w14:paraId="0CFDA887" w14:textId="71BB4A3B" w:rsidR="00494303" w:rsidRDefault="00494303" w:rsidP="00494303">
            <w:hyperlink r:id="rId276" w:history="1">
              <w:r w:rsidRPr="00360022">
                <w:rPr>
                  <w:rStyle w:val="Hyperlink"/>
                </w:rPr>
                <w:t>https://www.researchgate.net/publication/291448084_BASIC_DATA_STRUCTURE_MODELS_EXPLAINED_WITH_A_COMMON_EXAMPLE</w:t>
              </w:r>
            </w:hyperlink>
            <w:r>
              <w:t xml:space="preserve"> </w:t>
            </w:r>
          </w:p>
        </w:tc>
      </w:tr>
      <w:tr w:rsidR="00494303" w:rsidRPr="00B2780C" w14:paraId="725B444E" w14:textId="77777777" w:rsidTr="0056576B">
        <w:trPr>
          <w:cantSplit w:val="0"/>
          <w:trHeight w:val="730"/>
        </w:trPr>
        <w:tc>
          <w:tcPr>
            <w:tcW w:w="1334" w:type="pct"/>
          </w:tcPr>
          <w:p w14:paraId="0661C1B0" w14:textId="3E01BAFD" w:rsidR="00494303" w:rsidRDefault="00494303" w:rsidP="00494303">
            <w:r w:rsidRPr="00100EF0">
              <w:t>LucidChart</w:t>
            </w:r>
          </w:p>
        </w:tc>
        <w:tc>
          <w:tcPr>
            <w:tcW w:w="3666" w:type="pct"/>
          </w:tcPr>
          <w:p w14:paraId="6F503056" w14:textId="391BBAFC" w:rsidR="00494303" w:rsidRDefault="00494303" w:rsidP="00494303">
            <w:hyperlink r:id="rId277" w:history="1">
              <w:r w:rsidRPr="001A1497">
                <w:rPr>
                  <w:rStyle w:val="Hyperlink"/>
                </w:rPr>
                <w:t>https://www.lucidchart.com/pages/</w:t>
              </w:r>
            </w:hyperlink>
            <w:r>
              <w:t xml:space="preserve"> </w:t>
            </w:r>
          </w:p>
        </w:tc>
      </w:tr>
      <w:tr w:rsidR="00494303" w:rsidRPr="00B2780C" w14:paraId="2DC447D6" w14:textId="77777777" w:rsidTr="0056576B">
        <w:trPr>
          <w:cantSplit w:val="0"/>
          <w:trHeight w:val="730"/>
        </w:trPr>
        <w:tc>
          <w:tcPr>
            <w:tcW w:w="1334" w:type="pct"/>
          </w:tcPr>
          <w:p w14:paraId="0434852F" w14:textId="25558A7D" w:rsidR="00494303" w:rsidRPr="00B2780C" w:rsidRDefault="00494303" w:rsidP="00494303">
            <w:r>
              <w:t>Chapter 27 - User-defined types</w:t>
            </w:r>
          </w:p>
        </w:tc>
        <w:tc>
          <w:tcPr>
            <w:tcW w:w="3666" w:type="pct"/>
          </w:tcPr>
          <w:p w14:paraId="6DE60E6C" w14:textId="77E131A1" w:rsidR="00494303" w:rsidRDefault="00494303" w:rsidP="00494303">
            <w:pPr>
              <w:rPr>
                <w:color w:val="000000"/>
              </w:rPr>
            </w:pPr>
            <w:hyperlink r:id="rId278" w:anchor="type-predicate" w:history="1">
              <w:r w:rsidRPr="00360022">
                <w:rPr>
                  <w:rStyle w:val="Hyperlink"/>
                </w:rPr>
                <w:t>https://crate.io/docs/sql-99/en/latest/chapters/27.html#type-predicate</w:t>
              </w:r>
            </w:hyperlink>
            <w:r>
              <w:t xml:space="preserve"> </w:t>
            </w:r>
          </w:p>
        </w:tc>
      </w:tr>
      <w:tr w:rsidR="00494303" w:rsidRPr="00B2780C" w14:paraId="11D5E021" w14:textId="77777777" w:rsidTr="0056576B">
        <w:trPr>
          <w:cantSplit w:val="0"/>
          <w:trHeight w:val="730"/>
        </w:trPr>
        <w:tc>
          <w:tcPr>
            <w:tcW w:w="1334" w:type="pct"/>
          </w:tcPr>
          <w:p w14:paraId="71E09168" w14:textId="421DB924" w:rsidR="00494303" w:rsidRPr="00B2780C" w:rsidRDefault="00494303" w:rsidP="00494303">
            <w:r>
              <w:t>Chapter 12 - Reference types</w:t>
            </w:r>
          </w:p>
        </w:tc>
        <w:tc>
          <w:tcPr>
            <w:tcW w:w="3666" w:type="pct"/>
          </w:tcPr>
          <w:p w14:paraId="4F3726BC" w14:textId="1539F6C3" w:rsidR="00494303" w:rsidRDefault="00494303" w:rsidP="00494303">
            <w:pPr>
              <w:rPr>
                <w:color w:val="000000"/>
              </w:rPr>
            </w:pPr>
            <w:hyperlink r:id="rId279" w:history="1">
              <w:r w:rsidRPr="00360022">
                <w:rPr>
                  <w:rStyle w:val="Hyperlink"/>
                </w:rPr>
                <w:t>https://crate.io/docs/sql-99/en/latest/chapters/12.html</w:t>
              </w:r>
            </w:hyperlink>
            <w:r>
              <w:t xml:space="preserve"> </w:t>
            </w:r>
          </w:p>
        </w:tc>
      </w:tr>
      <w:tr w:rsidR="00494303" w:rsidRPr="00B2780C" w14:paraId="637DFAE4" w14:textId="77777777" w:rsidTr="0056576B">
        <w:trPr>
          <w:cantSplit w:val="0"/>
          <w:trHeight w:val="730"/>
        </w:trPr>
        <w:tc>
          <w:tcPr>
            <w:tcW w:w="1334" w:type="pct"/>
          </w:tcPr>
          <w:p w14:paraId="02BD70F5" w14:textId="7CF64E44" w:rsidR="00494303" w:rsidRPr="00B2780C" w:rsidRDefault="00494303" w:rsidP="00494303">
            <w:r>
              <w:t xml:space="preserve">Vertabelo.com </w:t>
            </w:r>
          </w:p>
        </w:tc>
        <w:tc>
          <w:tcPr>
            <w:tcW w:w="3666" w:type="pct"/>
          </w:tcPr>
          <w:p w14:paraId="38A31589" w14:textId="6BBC4152" w:rsidR="00494303" w:rsidRDefault="00494303" w:rsidP="00494303">
            <w:pPr>
              <w:rPr>
                <w:color w:val="000000"/>
              </w:rPr>
            </w:pPr>
            <w:hyperlink r:id="rId280" w:history="1">
              <w:r w:rsidRPr="00360022">
                <w:rPr>
                  <w:rStyle w:val="Hyperlink"/>
                </w:rPr>
                <w:t>https://www.vertabelo.com/</w:t>
              </w:r>
            </w:hyperlink>
            <w:r>
              <w:rPr>
                <w:color w:val="000000"/>
              </w:rPr>
              <w:t xml:space="preserve"> </w:t>
            </w:r>
          </w:p>
        </w:tc>
      </w:tr>
      <w:tr w:rsidR="00494303" w:rsidRPr="00B2780C" w14:paraId="71CFB5A2" w14:textId="77777777" w:rsidTr="0056576B">
        <w:trPr>
          <w:cantSplit w:val="0"/>
          <w:trHeight w:val="730"/>
        </w:trPr>
        <w:tc>
          <w:tcPr>
            <w:tcW w:w="1334" w:type="pct"/>
          </w:tcPr>
          <w:p w14:paraId="4A514D0C" w14:textId="4DB7E5F5" w:rsidR="00494303" w:rsidRPr="00B2780C" w:rsidRDefault="00494303" w:rsidP="00494303">
            <w:r>
              <w:t>SQL Power Architect</w:t>
            </w:r>
          </w:p>
        </w:tc>
        <w:tc>
          <w:tcPr>
            <w:tcW w:w="3666" w:type="pct"/>
          </w:tcPr>
          <w:p w14:paraId="2C05B3CE" w14:textId="3022E69E" w:rsidR="00494303" w:rsidRDefault="00494303" w:rsidP="00494303">
            <w:pPr>
              <w:rPr>
                <w:color w:val="000000"/>
              </w:rPr>
            </w:pPr>
            <w:hyperlink r:id="rId281" w:history="1">
              <w:r w:rsidRPr="00360022">
                <w:rPr>
                  <w:rStyle w:val="Hyperlink"/>
                </w:rPr>
                <w:t>http://www.bestofbi.com/downloads/architect/1.0.8/SQL-Power-Architect-Setup-Windows-jdbc-1.0.8.jar</w:t>
              </w:r>
            </w:hyperlink>
            <w:r>
              <w:rPr>
                <w:color w:val="000000"/>
              </w:rPr>
              <w:t xml:space="preserve"> </w:t>
            </w:r>
          </w:p>
        </w:tc>
      </w:tr>
      <w:tr w:rsidR="00494303" w:rsidRPr="00B2780C" w14:paraId="01D08FC5" w14:textId="77777777" w:rsidTr="0056576B">
        <w:trPr>
          <w:cantSplit w:val="0"/>
          <w:trHeight w:val="730"/>
        </w:trPr>
        <w:tc>
          <w:tcPr>
            <w:tcW w:w="1334" w:type="pct"/>
          </w:tcPr>
          <w:p w14:paraId="0AB6FAD0" w14:textId="16711BAA" w:rsidR="00494303" w:rsidRDefault="00494303" w:rsidP="00494303">
            <w:r w:rsidRPr="00100EF0">
              <w:t>Ten Common Database Design Mistakes</w:t>
            </w:r>
          </w:p>
        </w:tc>
        <w:tc>
          <w:tcPr>
            <w:tcW w:w="3666" w:type="pct"/>
          </w:tcPr>
          <w:p w14:paraId="28C0A6ED" w14:textId="45F610BE" w:rsidR="00494303" w:rsidRPr="00AA2FE7" w:rsidRDefault="00494303" w:rsidP="00494303">
            <w:pPr>
              <w:rPr>
                <w:color w:val="000000"/>
              </w:rPr>
            </w:pPr>
            <w:hyperlink r:id="rId282" w:history="1">
              <w:r w:rsidRPr="001A1497">
                <w:rPr>
                  <w:rStyle w:val="Hyperlink"/>
                </w:rPr>
                <w:t>https://www.red-gate.com/simple-talk/sql/database-administration/ten-common-database-design-mistakes/</w:t>
              </w:r>
            </w:hyperlink>
            <w:r>
              <w:rPr>
                <w:color w:val="000000"/>
              </w:rPr>
              <w:t xml:space="preserve"> </w:t>
            </w:r>
          </w:p>
        </w:tc>
      </w:tr>
      <w:tr w:rsidR="00494303" w:rsidRPr="00B2780C" w14:paraId="7E46DD04" w14:textId="77777777" w:rsidTr="0056576B">
        <w:trPr>
          <w:cantSplit w:val="0"/>
          <w:trHeight w:val="730"/>
        </w:trPr>
        <w:tc>
          <w:tcPr>
            <w:tcW w:w="1334" w:type="pct"/>
          </w:tcPr>
          <w:p w14:paraId="6F0FF048" w14:textId="45D9B553" w:rsidR="00494303" w:rsidRDefault="00494303" w:rsidP="00494303">
            <w:r w:rsidRPr="00100EF0">
              <w:t>Problem solving techniques: Steps and methods</w:t>
            </w:r>
          </w:p>
        </w:tc>
        <w:tc>
          <w:tcPr>
            <w:tcW w:w="3666" w:type="pct"/>
          </w:tcPr>
          <w:p w14:paraId="5181DEA2" w14:textId="0BED1E98" w:rsidR="00494303" w:rsidRDefault="00494303" w:rsidP="00494303">
            <w:pPr>
              <w:rPr>
                <w:color w:val="000000"/>
              </w:rPr>
            </w:pPr>
            <w:hyperlink r:id="rId283" w:history="1">
              <w:r w:rsidRPr="001A1497">
                <w:rPr>
                  <w:rStyle w:val="Hyperlink"/>
                </w:rPr>
                <w:t>https://credentials.deakin.edu.au/problem-solving-techniques-steps-and-methods/</w:t>
              </w:r>
            </w:hyperlink>
            <w:r>
              <w:rPr>
                <w:color w:val="000000"/>
              </w:rPr>
              <w:t xml:space="preserve"> </w:t>
            </w:r>
          </w:p>
        </w:tc>
      </w:tr>
      <w:tr w:rsidR="00494303" w:rsidRPr="00B2780C" w14:paraId="34318A7F" w14:textId="77777777" w:rsidTr="0056576B">
        <w:trPr>
          <w:cantSplit w:val="0"/>
          <w:trHeight w:val="730"/>
        </w:trPr>
        <w:tc>
          <w:tcPr>
            <w:tcW w:w="1334" w:type="pct"/>
          </w:tcPr>
          <w:p w14:paraId="23CB9AF7" w14:textId="6B9B028D" w:rsidR="00494303" w:rsidRPr="00100EF0" w:rsidRDefault="00494303" w:rsidP="00494303">
            <w:r w:rsidRPr="00100EF0">
              <w:t>Methods and Exercises for Effective Problem Solving</w:t>
            </w:r>
          </w:p>
        </w:tc>
        <w:tc>
          <w:tcPr>
            <w:tcW w:w="3666" w:type="pct"/>
          </w:tcPr>
          <w:p w14:paraId="5504CCCC" w14:textId="22BB7155" w:rsidR="00494303" w:rsidRDefault="00494303" w:rsidP="00494303">
            <w:pPr>
              <w:rPr>
                <w:color w:val="000000"/>
              </w:rPr>
            </w:pPr>
            <w:hyperlink r:id="rId284" w:history="1">
              <w:r w:rsidRPr="001A1497">
                <w:rPr>
                  <w:rStyle w:val="Hyperlink"/>
                </w:rPr>
                <w:t>https://medium.com/hygger-io/methods-and-exercises-for-effective-problem-solving-3503dfabbd02</w:t>
              </w:r>
            </w:hyperlink>
            <w:r>
              <w:rPr>
                <w:color w:val="000000"/>
              </w:rPr>
              <w:t xml:space="preserve"> </w:t>
            </w:r>
          </w:p>
        </w:tc>
      </w:tr>
      <w:tr w:rsidR="00494303" w:rsidRPr="00B2780C" w14:paraId="2AB6F3E0" w14:textId="77777777" w:rsidTr="0056576B">
        <w:trPr>
          <w:cantSplit w:val="0"/>
          <w:trHeight w:val="730"/>
        </w:trPr>
        <w:tc>
          <w:tcPr>
            <w:tcW w:w="1334" w:type="pct"/>
          </w:tcPr>
          <w:p w14:paraId="351291D4" w14:textId="47B6B4B0" w:rsidR="00494303" w:rsidRPr="00100EF0" w:rsidRDefault="00494303" w:rsidP="00494303">
            <w:r w:rsidRPr="00100EF0">
              <w:lastRenderedPageBreak/>
              <w:t>BULK INSERT</w:t>
            </w:r>
          </w:p>
        </w:tc>
        <w:tc>
          <w:tcPr>
            <w:tcW w:w="3666" w:type="pct"/>
          </w:tcPr>
          <w:p w14:paraId="2471542C" w14:textId="0BF781A1" w:rsidR="00494303" w:rsidRDefault="00494303" w:rsidP="00494303">
            <w:pPr>
              <w:rPr>
                <w:color w:val="000000"/>
              </w:rPr>
            </w:pPr>
            <w:hyperlink r:id="rId285" w:history="1">
              <w:r w:rsidRPr="001A1497">
                <w:rPr>
                  <w:rStyle w:val="Hyperlink"/>
                </w:rPr>
                <w:t>https://docs.microsoft.com/en-us/sql/t-sql/statements/bulk-insert-transact-sql?view=sql-server-ver15</w:t>
              </w:r>
            </w:hyperlink>
            <w:r>
              <w:rPr>
                <w:color w:val="000000"/>
              </w:rPr>
              <w:t xml:space="preserve"> </w:t>
            </w:r>
          </w:p>
        </w:tc>
      </w:tr>
      <w:tr w:rsidR="00494303" w:rsidRPr="00B2780C" w14:paraId="65B6E4B6" w14:textId="77777777" w:rsidTr="0056576B">
        <w:trPr>
          <w:cantSplit w:val="0"/>
          <w:trHeight w:val="730"/>
        </w:trPr>
        <w:tc>
          <w:tcPr>
            <w:tcW w:w="1334" w:type="pct"/>
          </w:tcPr>
          <w:p w14:paraId="134BB1C8" w14:textId="34710F62" w:rsidR="00494303" w:rsidRPr="00100EF0" w:rsidRDefault="00494303" w:rsidP="00494303">
            <w:r w:rsidRPr="00100EF0">
              <w:t>LOAD DATA</w:t>
            </w:r>
          </w:p>
        </w:tc>
        <w:tc>
          <w:tcPr>
            <w:tcW w:w="3666" w:type="pct"/>
          </w:tcPr>
          <w:p w14:paraId="59EFF5D5" w14:textId="3134B65C" w:rsidR="00494303" w:rsidRDefault="00494303" w:rsidP="00494303">
            <w:pPr>
              <w:rPr>
                <w:color w:val="000000"/>
              </w:rPr>
            </w:pPr>
            <w:hyperlink r:id="rId286" w:history="1">
              <w:r w:rsidRPr="001A1497">
                <w:rPr>
                  <w:rStyle w:val="Hyperlink"/>
                </w:rPr>
                <w:t>https://dev.mysql.com/doc/refman/8.0/en/load-data.html</w:t>
              </w:r>
            </w:hyperlink>
            <w:r>
              <w:rPr>
                <w:color w:val="000000"/>
              </w:rPr>
              <w:t xml:space="preserve"> </w:t>
            </w:r>
          </w:p>
        </w:tc>
      </w:tr>
      <w:tr w:rsidR="00494303" w:rsidRPr="00B2780C" w14:paraId="0651F3E9" w14:textId="77777777" w:rsidTr="0056576B">
        <w:trPr>
          <w:cantSplit w:val="0"/>
          <w:trHeight w:val="730"/>
        </w:trPr>
        <w:tc>
          <w:tcPr>
            <w:tcW w:w="1334" w:type="pct"/>
          </w:tcPr>
          <w:p w14:paraId="4DC9D5A4" w14:textId="1106DCBB" w:rsidR="00494303" w:rsidRPr="00100EF0" w:rsidRDefault="00494303" w:rsidP="00494303">
            <w:r w:rsidRPr="00100EF0">
              <w:t>How to Import Data into SQL Tables</w:t>
            </w:r>
          </w:p>
        </w:tc>
        <w:tc>
          <w:tcPr>
            <w:tcW w:w="3666" w:type="pct"/>
          </w:tcPr>
          <w:p w14:paraId="5315CC78" w14:textId="4E44BC17" w:rsidR="00494303" w:rsidRDefault="00494303" w:rsidP="00494303">
            <w:pPr>
              <w:rPr>
                <w:color w:val="000000"/>
              </w:rPr>
            </w:pPr>
            <w:hyperlink r:id="rId287" w:history="1">
              <w:r w:rsidRPr="001A1497">
                <w:rPr>
                  <w:rStyle w:val="Hyperlink"/>
                </w:rPr>
                <w:t>https://data36.com/how-to-import-data-into-sql-tables/</w:t>
              </w:r>
            </w:hyperlink>
            <w:r>
              <w:rPr>
                <w:color w:val="000000"/>
              </w:rPr>
              <w:t xml:space="preserve"> </w:t>
            </w:r>
          </w:p>
        </w:tc>
      </w:tr>
      <w:tr w:rsidR="00494303" w:rsidRPr="00B2780C" w14:paraId="53AF86FA" w14:textId="77777777" w:rsidTr="0056576B">
        <w:trPr>
          <w:cantSplit w:val="0"/>
          <w:trHeight w:val="730"/>
        </w:trPr>
        <w:tc>
          <w:tcPr>
            <w:tcW w:w="1334" w:type="pct"/>
          </w:tcPr>
          <w:p w14:paraId="02269CAF" w14:textId="0FD9F991" w:rsidR="00494303" w:rsidRPr="00100EF0" w:rsidRDefault="00494303" w:rsidP="00494303">
            <w:r w:rsidRPr="00100EF0">
              <w:t>SQL TOP, LIMIT or ROWNUM Clause</w:t>
            </w:r>
          </w:p>
        </w:tc>
        <w:tc>
          <w:tcPr>
            <w:tcW w:w="3666" w:type="pct"/>
          </w:tcPr>
          <w:p w14:paraId="1E55912F" w14:textId="3DF0A1F0" w:rsidR="00494303" w:rsidRDefault="00494303" w:rsidP="00494303">
            <w:pPr>
              <w:rPr>
                <w:color w:val="000000"/>
              </w:rPr>
            </w:pPr>
            <w:hyperlink r:id="rId288" w:history="1">
              <w:r w:rsidRPr="001A1497">
                <w:rPr>
                  <w:rStyle w:val="Hyperlink"/>
                </w:rPr>
                <w:t>https://www.w3schools.com/sql/sql_top.asp</w:t>
              </w:r>
            </w:hyperlink>
            <w:r>
              <w:rPr>
                <w:color w:val="000000"/>
              </w:rPr>
              <w:t xml:space="preserve"> </w:t>
            </w:r>
          </w:p>
        </w:tc>
      </w:tr>
    </w:tbl>
    <w:p w14:paraId="40C4BAD3" w14:textId="74210C19" w:rsidR="00D122D2" w:rsidRDefault="00D122D2" w:rsidP="00D122D2">
      <w:pPr>
        <w:pStyle w:val="Heading2"/>
      </w:pPr>
      <w:bookmarkStart w:id="337" w:name="_Toc46131964"/>
      <w:bookmarkStart w:id="338" w:name="_Hlk47342820"/>
      <w:bookmarkStart w:id="339" w:name="_Toc47344254"/>
      <w:bookmarkEnd w:id="336"/>
      <w:r>
        <w:t xml:space="preserve">LinkedIn </w:t>
      </w:r>
      <w:r w:rsidR="007F5B0F">
        <w:t>L</w:t>
      </w:r>
      <w:r>
        <w:t>earning videos</w:t>
      </w:r>
      <w:bookmarkEnd w:id="337"/>
      <w:bookmarkEnd w:id="339"/>
    </w:p>
    <w:p w14:paraId="4F394748" w14:textId="2BEA0B7D" w:rsidR="007F5B0F" w:rsidRDefault="007F5B0F" w:rsidP="007F5B0F">
      <w:pPr>
        <w:pStyle w:val="Caption"/>
      </w:pPr>
      <w:r>
        <w:t xml:space="preserve">Table </w:t>
      </w:r>
      <w:fldSimple w:instr=" SEQ Table \* ARABIC ">
        <w:r w:rsidR="00494303">
          <w:rPr>
            <w:noProof/>
          </w:rPr>
          <w:t>11</w:t>
        </w:r>
      </w:fldSimple>
      <w:r>
        <w:t>: LinkedIn Learning videos</w:t>
      </w:r>
    </w:p>
    <w:tbl>
      <w:tblPr>
        <w:tblStyle w:val="TableGrid"/>
        <w:tblW w:w="5000" w:type="pct"/>
        <w:tblLook w:val="04A0" w:firstRow="1" w:lastRow="0" w:firstColumn="1" w:lastColumn="0" w:noHBand="0" w:noVBand="1"/>
      </w:tblPr>
      <w:tblGrid>
        <w:gridCol w:w="2405"/>
        <w:gridCol w:w="6611"/>
      </w:tblGrid>
      <w:tr w:rsidR="007F5B0F" w:rsidRPr="00B2780C" w14:paraId="7B511299" w14:textId="77777777" w:rsidTr="006D3652">
        <w:trPr>
          <w:cnfStyle w:val="100000000000" w:firstRow="1" w:lastRow="0" w:firstColumn="0" w:lastColumn="0" w:oddVBand="0" w:evenVBand="0" w:oddHBand="0" w:evenHBand="0" w:firstRowFirstColumn="0" w:firstRowLastColumn="0" w:lastRowFirstColumn="0" w:lastRowLastColumn="0"/>
        </w:trPr>
        <w:tc>
          <w:tcPr>
            <w:tcW w:w="1334" w:type="pct"/>
          </w:tcPr>
          <w:p w14:paraId="63DC6455" w14:textId="77777777" w:rsidR="007F5B0F" w:rsidRPr="00B2780C" w:rsidRDefault="007F5B0F" w:rsidP="006D3652">
            <w:pPr>
              <w:rPr>
                <w:b w:val="0"/>
              </w:rPr>
            </w:pPr>
            <w:r>
              <w:t>Reference</w:t>
            </w:r>
          </w:p>
        </w:tc>
        <w:tc>
          <w:tcPr>
            <w:tcW w:w="3666" w:type="pct"/>
          </w:tcPr>
          <w:p w14:paraId="1901F642" w14:textId="77777777" w:rsidR="007F5B0F" w:rsidRPr="00B2780C" w:rsidRDefault="007F5B0F" w:rsidP="006D3652">
            <w:pPr>
              <w:rPr>
                <w:b w:val="0"/>
              </w:rPr>
            </w:pPr>
            <w:r>
              <w:t>URL</w:t>
            </w:r>
          </w:p>
        </w:tc>
      </w:tr>
      <w:tr w:rsidR="00494303" w:rsidRPr="00B2780C" w14:paraId="401965B0" w14:textId="77777777" w:rsidTr="006D3652">
        <w:trPr>
          <w:trHeight w:val="730"/>
        </w:trPr>
        <w:tc>
          <w:tcPr>
            <w:tcW w:w="1334" w:type="pct"/>
          </w:tcPr>
          <w:p w14:paraId="70436281" w14:textId="1C0B29B6" w:rsidR="00494303" w:rsidRPr="00D122D2" w:rsidRDefault="00494303" w:rsidP="00494303">
            <w:r w:rsidRPr="00841030">
              <w:t>Effective listening and questioning techniques</w:t>
            </w:r>
            <w:r>
              <w:t xml:space="preserve"> </w:t>
            </w:r>
          </w:p>
        </w:tc>
        <w:tc>
          <w:tcPr>
            <w:tcW w:w="3666" w:type="pct"/>
          </w:tcPr>
          <w:p w14:paraId="6426D07E" w14:textId="4261EAF9" w:rsidR="00494303" w:rsidRDefault="00494303" w:rsidP="00494303">
            <w:r w:rsidRPr="00841030">
              <w:t>https://www.linkedin.com/learning-login/</w:t>
            </w:r>
            <w:r>
              <w:br/>
            </w:r>
            <w:r w:rsidRPr="00841030">
              <w:t>share?forceAccount=true&amp;redirect=https%3A%2F%2F</w:t>
            </w:r>
            <w:r>
              <w:br/>
            </w:r>
            <w:r w:rsidRPr="00841030">
              <w:t>www.linkedin.com%2Flearning%2Fcollections</w:t>
            </w:r>
            <w:r>
              <w:br/>
            </w:r>
            <w:r w:rsidRPr="00841030">
              <w:t>%2F6585328392747446272%3Ftrk%</w:t>
            </w:r>
            <w:r>
              <w:br/>
            </w:r>
            <w:r w:rsidRPr="00841030">
              <w:t>3Dshare_collection_url&amp;account=57684225&amp;auth=true</w:t>
            </w:r>
          </w:p>
        </w:tc>
      </w:tr>
      <w:tr w:rsidR="00494303" w:rsidRPr="00B2780C" w14:paraId="03E2643C" w14:textId="77777777" w:rsidTr="006D3652">
        <w:trPr>
          <w:trHeight w:val="730"/>
        </w:trPr>
        <w:tc>
          <w:tcPr>
            <w:tcW w:w="1334" w:type="pct"/>
          </w:tcPr>
          <w:p w14:paraId="295EEAB4" w14:textId="6FBF93CB" w:rsidR="00494303" w:rsidRPr="00D122D2" w:rsidRDefault="00494303" w:rsidP="00494303">
            <w:r w:rsidRPr="00841030">
              <w:t>Communication Foundations</w:t>
            </w:r>
          </w:p>
        </w:tc>
        <w:tc>
          <w:tcPr>
            <w:tcW w:w="3666" w:type="pct"/>
          </w:tcPr>
          <w:p w14:paraId="395EC618" w14:textId="42E4E764" w:rsidR="00494303" w:rsidRDefault="00494303" w:rsidP="00494303">
            <w:r w:rsidRPr="00841030">
              <w:t>https://www.linkedin.com/learning/communication-foundations-2/welcome?u=57684225&amp;auth=true</w:t>
            </w:r>
          </w:p>
        </w:tc>
      </w:tr>
      <w:tr w:rsidR="00494303" w:rsidRPr="00B2780C" w14:paraId="30813054" w14:textId="77777777" w:rsidTr="006D3652">
        <w:trPr>
          <w:trHeight w:val="730"/>
        </w:trPr>
        <w:tc>
          <w:tcPr>
            <w:tcW w:w="1334" w:type="pct"/>
          </w:tcPr>
          <w:p w14:paraId="1F2BF949" w14:textId="728EC7EC" w:rsidR="00494303" w:rsidRPr="00841030" w:rsidRDefault="00494303" w:rsidP="00494303">
            <w:r w:rsidRPr="00841030">
              <w:t>Software Design: Developing Effective Requirements</w:t>
            </w:r>
          </w:p>
        </w:tc>
        <w:tc>
          <w:tcPr>
            <w:tcW w:w="3666" w:type="pct"/>
          </w:tcPr>
          <w:p w14:paraId="750734CA" w14:textId="79B61DA0" w:rsidR="00494303" w:rsidRPr="00841030" w:rsidRDefault="00494303" w:rsidP="00494303">
            <w:r w:rsidRPr="00841030">
              <w:t>https://www.linkedin.com/learning/software-design-developing-effective-requirements?u=57684225&amp;auth=true</w:t>
            </w:r>
          </w:p>
        </w:tc>
      </w:tr>
      <w:tr w:rsidR="00494303" w:rsidRPr="00B2780C" w14:paraId="16ECD7AC" w14:textId="77777777" w:rsidTr="006D3652">
        <w:trPr>
          <w:trHeight w:val="730"/>
        </w:trPr>
        <w:tc>
          <w:tcPr>
            <w:tcW w:w="1334" w:type="pct"/>
          </w:tcPr>
          <w:p w14:paraId="6727E599" w14:textId="17A8C644" w:rsidR="00494303" w:rsidRPr="00841030" w:rsidRDefault="00494303" w:rsidP="00494303">
            <w:r w:rsidRPr="00841030">
              <w:t>Structuring formal requirements documents</w:t>
            </w:r>
          </w:p>
        </w:tc>
        <w:tc>
          <w:tcPr>
            <w:tcW w:w="3666" w:type="pct"/>
          </w:tcPr>
          <w:p w14:paraId="00A00BAF" w14:textId="43DEF2FD" w:rsidR="00494303" w:rsidRPr="00841030" w:rsidRDefault="00494303" w:rsidP="00494303">
            <w:r w:rsidRPr="00841030">
              <w:t>https://www.linkedin.com/learning/project-management-foundations-requirements-2015/structuring-formal-requirements-documents?u=57684225&amp;auth=true</w:t>
            </w:r>
          </w:p>
        </w:tc>
      </w:tr>
      <w:tr w:rsidR="00494303" w:rsidRPr="00B2780C" w14:paraId="0C9304DB" w14:textId="77777777" w:rsidTr="006D3652">
        <w:trPr>
          <w:trHeight w:val="730"/>
        </w:trPr>
        <w:tc>
          <w:tcPr>
            <w:tcW w:w="1334" w:type="pct"/>
          </w:tcPr>
          <w:p w14:paraId="171AA393" w14:textId="77E33DAB" w:rsidR="00494303" w:rsidRPr="00841030" w:rsidRDefault="00494303" w:rsidP="00494303">
            <w:r w:rsidRPr="00841030">
              <w:t>Reviewing essential technical writing skills</w:t>
            </w:r>
          </w:p>
        </w:tc>
        <w:tc>
          <w:tcPr>
            <w:tcW w:w="3666" w:type="pct"/>
          </w:tcPr>
          <w:p w14:paraId="74020552" w14:textId="18F40DE7" w:rsidR="00494303" w:rsidRPr="00841030" w:rsidRDefault="00494303" w:rsidP="00494303">
            <w:r w:rsidRPr="00841030">
              <w:t>https://www.linkedin.com/learning/project-management-foundations-requirements-2015/reviewing-essential-technical-writing-skills?u=57684225&amp;auth=true</w:t>
            </w:r>
          </w:p>
        </w:tc>
      </w:tr>
      <w:tr w:rsidR="00494303" w:rsidRPr="00B2780C" w14:paraId="5209D397" w14:textId="77777777" w:rsidTr="006D3652">
        <w:trPr>
          <w:trHeight w:val="730"/>
        </w:trPr>
        <w:tc>
          <w:tcPr>
            <w:tcW w:w="1334" w:type="pct"/>
          </w:tcPr>
          <w:p w14:paraId="7F2DEA32" w14:textId="7D7A88F7" w:rsidR="00494303" w:rsidRPr="00B2780C" w:rsidRDefault="00494303" w:rsidP="00494303">
            <w:r w:rsidRPr="00D122D2">
              <w:lastRenderedPageBreak/>
              <w:t>Understanding flat file databases</w:t>
            </w:r>
          </w:p>
        </w:tc>
        <w:tc>
          <w:tcPr>
            <w:tcW w:w="3666" w:type="pct"/>
          </w:tcPr>
          <w:p w14:paraId="1F7E798D" w14:textId="5E0B4EBE" w:rsidR="00494303" w:rsidRPr="00B2780C" w:rsidRDefault="00494303" w:rsidP="00494303">
            <w:r w:rsidRPr="00841030">
              <w:t>https://www.linkedin.com/learning/database-foundations-core-concepts/understanding-flat-file-databases?u=57684225</w:t>
            </w:r>
            <w:r>
              <w:t xml:space="preserve"> </w:t>
            </w:r>
          </w:p>
        </w:tc>
      </w:tr>
      <w:tr w:rsidR="00494303" w14:paraId="6BD45EDC" w14:textId="77777777" w:rsidTr="006D3652">
        <w:trPr>
          <w:trHeight w:val="730"/>
        </w:trPr>
        <w:tc>
          <w:tcPr>
            <w:tcW w:w="1334" w:type="pct"/>
          </w:tcPr>
          <w:p w14:paraId="5E0718A0" w14:textId="7F317CAA" w:rsidR="00494303" w:rsidRDefault="00494303" w:rsidP="00494303">
            <w:r w:rsidRPr="00D122D2">
              <w:t>What is cloud computing?</w:t>
            </w:r>
          </w:p>
        </w:tc>
        <w:tc>
          <w:tcPr>
            <w:tcW w:w="3666" w:type="pct"/>
          </w:tcPr>
          <w:p w14:paraId="5148AAFC" w14:textId="1A652AA6" w:rsidR="00494303" w:rsidRDefault="00494303" w:rsidP="00494303">
            <w:r w:rsidRPr="00841030">
              <w:t>https://www.linkedin.com/learning/introduction-to-cloud-computing-for-it-pros/what-is-cloud-computing?u=57684225</w:t>
            </w:r>
            <w:r>
              <w:t xml:space="preserve"> </w:t>
            </w:r>
          </w:p>
        </w:tc>
      </w:tr>
      <w:tr w:rsidR="00494303" w14:paraId="075E1EFD" w14:textId="77777777" w:rsidTr="006D3652">
        <w:trPr>
          <w:trHeight w:val="730"/>
        </w:trPr>
        <w:tc>
          <w:tcPr>
            <w:tcW w:w="1334" w:type="pct"/>
          </w:tcPr>
          <w:p w14:paraId="4D480B8B" w14:textId="4D0474F4" w:rsidR="00494303" w:rsidRDefault="00494303" w:rsidP="00494303">
            <w:r w:rsidRPr="00D122D2">
              <w:t>Overview of storage as a service</w:t>
            </w:r>
          </w:p>
        </w:tc>
        <w:tc>
          <w:tcPr>
            <w:tcW w:w="3666" w:type="pct"/>
          </w:tcPr>
          <w:p w14:paraId="5FEFA371" w14:textId="2244DB96" w:rsidR="00494303" w:rsidRDefault="00494303" w:rsidP="00494303">
            <w:r w:rsidRPr="00841030">
              <w:t>https://www.linkedin.com/learning/introduction-to-cloud-computing-for-it-pros/overview-of-storage-as-a-service?u=57684225</w:t>
            </w:r>
            <w:r>
              <w:t xml:space="preserve"> </w:t>
            </w:r>
          </w:p>
        </w:tc>
      </w:tr>
      <w:tr w:rsidR="00494303" w14:paraId="5C8F5F33" w14:textId="77777777" w:rsidTr="006D3652">
        <w:trPr>
          <w:trHeight w:val="730"/>
        </w:trPr>
        <w:tc>
          <w:tcPr>
            <w:tcW w:w="1334" w:type="pct"/>
          </w:tcPr>
          <w:p w14:paraId="40D789D4" w14:textId="56B8F5F9" w:rsidR="00494303" w:rsidRDefault="00494303" w:rsidP="00494303">
            <w:r>
              <w:t>Introduction to XML</w:t>
            </w:r>
          </w:p>
        </w:tc>
        <w:tc>
          <w:tcPr>
            <w:tcW w:w="3666" w:type="pct"/>
          </w:tcPr>
          <w:p w14:paraId="27CF7384" w14:textId="61474A82" w:rsidR="00494303" w:rsidRDefault="00494303" w:rsidP="00494303">
            <w:r w:rsidRPr="00841030">
              <w:t>https://www.linkedin.com/learning/microsoft-sql-server-2016-essential-training/introduction-to-xml?u=57684225</w:t>
            </w:r>
            <w:r>
              <w:t xml:space="preserve"> </w:t>
            </w:r>
          </w:p>
        </w:tc>
      </w:tr>
      <w:tr w:rsidR="00494303" w14:paraId="6C01C59C" w14:textId="77777777" w:rsidTr="006D3652">
        <w:trPr>
          <w:trHeight w:val="730"/>
        </w:trPr>
        <w:tc>
          <w:tcPr>
            <w:tcW w:w="1334" w:type="pct"/>
          </w:tcPr>
          <w:p w14:paraId="034415FA" w14:textId="7CB3A593" w:rsidR="00494303" w:rsidRDefault="00494303" w:rsidP="00494303">
            <w:r w:rsidRPr="00E6378A">
              <w:t>Understanding hierarchical databases</w:t>
            </w:r>
          </w:p>
        </w:tc>
        <w:tc>
          <w:tcPr>
            <w:tcW w:w="3666" w:type="pct"/>
          </w:tcPr>
          <w:p w14:paraId="660BC141" w14:textId="4EAB454B" w:rsidR="00494303" w:rsidRDefault="00494303" w:rsidP="00494303">
            <w:r w:rsidRPr="00841030">
              <w:t>https://www.linkedin.com/learning/database-foundations-core-concepts/understanding-hierarchical-databases?u=57684225</w:t>
            </w:r>
            <w:r>
              <w:t xml:space="preserve"> </w:t>
            </w:r>
          </w:p>
        </w:tc>
      </w:tr>
      <w:tr w:rsidR="00494303" w14:paraId="2486DC7A" w14:textId="77777777" w:rsidTr="006D3652">
        <w:trPr>
          <w:trHeight w:val="730"/>
        </w:trPr>
        <w:tc>
          <w:tcPr>
            <w:tcW w:w="1334" w:type="pct"/>
          </w:tcPr>
          <w:p w14:paraId="1B06F134" w14:textId="39793096" w:rsidR="00494303" w:rsidRDefault="00494303" w:rsidP="00494303">
            <w:r>
              <w:t>Data mining</w:t>
            </w:r>
          </w:p>
        </w:tc>
        <w:tc>
          <w:tcPr>
            <w:tcW w:w="3666" w:type="pct"/>
          </w:tcPr>
          <w:p w14:paraId="7460115C" w14:textId="1AFE4515" w:rsidR="00494303" w:rsidRDefault="00494303" w:rsidP="00494303">
            <w:r w:rsidRPr="00841030">
              <w:t>https://www.linkedin.com/learning/big-data-in-the-age-of-ai/data-mining?u=57684225</w:t>
            </w:r>
            <w:r>
              <w:t xml:space="preserve"> </w:t>
            </w:r>
          </w:p>
        </w:tc>
      </w:tr>
      <w:tr w:rsidR="00494303" w14:paraId="20E089BE" w14:textId="77777777" w:rsidTr="006D3652">
        <w:trPr>
          <w:trHeight w:val="730"/>
        </w:trPr>
        <w:tc>
          <w:tcPr>
            <w:tcW w:w="1334" w:type="pct"/>
          </w:tcPr>
          <w:p w14:paraId="64C4F714" w14:textId="337AB2FE" w:rsidR="00494303" w:rsidRDefault="00494303" w:rsidP="00494303">
            <w:r w:rsidRPr="00841030">
              <w:t>2. Fundamentals of Data Understanding</w:t>
            </w:r>
          </w:p>
        </w:tc>
        <w:tc>
          <w:tcPr>
            <w:tcW w:w="3666" w:type="pct"/>
          </w:tcPr>
          <w:p w14:paraId="7347B465" w14:textId="5A3FABE1" w:rsidR="00494303" w:rsidRDefault="00494303" w:rsidP="00494303">
            <w:r w:rsidRPr="00841030">
              <w:t>https://www.linkedin.com/learning/learning-data-analytics-2/learning-to-identify-data?u=57684225&amp;auth=true</w:t>
            </w:r>
          </w:p>
        </w:tc>
      </w:tr>
      <w:tr w:rsidR="00494303" w14:paraId="3A4C17AB" w14:textId="77777777" w:rsidTr="006D3652">
        <w:trPr>
          <w:trHeight w:val="730"/>
        </w:trPr>
        <w:tc>
          <w:tcPr>
            <w:tcW w:w="1334" w:type="pct"/>
          </w:tcPr>
          <w:p w14:paraId="61110C06" w14:textId="57206BD1" w:rsidR="00494303" w:rsidRDefault="00494303" w:rsidP="00494303">
            <w:r>
              <w:t>Introduction to data modelling</w:t>
            </w:r>
          </w:p>
        </w:tc>
        <w:tc>
          <w:tcPr>
            <w:tcW w:w="3666" w:type="pct"/>
          </w:tcPr>
          <w:p w14:paraId="66071F63" w14:textId="34EE142B" w:rsidR="00494303" w:rsidRDefault="00494303" w:rsidP="00494303">
            <w:r w:rsidRPr="00841030">
              <w:t>https://www.linkedin.com/learning/filemaker-relational-database-design/introduction-to-data-modeling?u=57684225</w:t>
            </w:r>
            <w:r>
              <w:t xml:space="preserve"> </w:t>
            </w:r>
          </w:p>
        </w:tc>
      </w:tr>
      <w:tr w:rsidR="00494303" w14:paraId="6DCE0D62" w14:textId="77777777" w:rsidTr="006D3652">
        <w:trPr>
          <w:trHeight w:val="730"/>
        </w:trPr>
        <w:tc>
          <w:tcPr>
            <w:tcW w:w="1334" w:type="pct"/>
          </w:tcPr>
          <w:p w14:paraId="1434DAE2" w14:textId="0E506F67" w:rsidR="00494303" w:rsidRDefault="00494303" w:rsidP="00494303">
            <w:r w:rsidRPr="00841030">
              <w:t>Understanding business rules</w:t>
            </w:r>
          </w:p>
        </w:tc>
        <w:tc>
          <w:tcPr>
            <w:tcW w:w="3666" w:type="pct"/>
          </w:tcPr>
          <w:p w14:paraId="4ABDC8D2" w14:textId="14B83F65" w:rsidR="00494303" w:rsidRDefault="00494303" w:rsidP="00494303">
            <w:r w:rsidRPr="00841030">
              <w:t>https://www.linkedin.com/learning/learning-data-analytics-2/understanding-business-rules?u=57684225&amp;auth=true</w:t>
            </w:r>
          </w:p>
        </w:tc>
      </w:tr>
      <w:tr w:rsidR="00494303" w14:paraId="6B6F4A39" w14:textId="77777777" w:rsidTr="006D3652">
        <w:trPr>
          <w:trHeight w:val="730"/>
        </w:trPr>
        <w:tc>
          <w:tcPr>
            <w:tcW w:w="1334" w:type="pct"/>
          </w:tcPr>
          <w:p w14:paraId="14E4546D" w14:textId="661FCA40" w:rsidR="00494303" w:rsidRDefault="00494303" w:rsidP="00494303">
            <w:r w:rsidRPr="00841030">
              <w:t>Importing data</w:t>
            </w:r>
          </w:p>
        </w:tc>
        <w:tc>
          <w:tcPr>
            <w:tcW w:w="3666" w:type="pct"/>
          </w:tcPr>
          <w:p w14:paraId="16879BC3" w14:textId="2864B95E" w:rsidR="00494303" w:rsidRDefault="00494303" w:rsidP="00494303">
            <w:r w:rsidRPr="00841030">
              <w:t>https://www.linkedin.com/learning/sql-server-2014-essential-training/importing-data?u=57684225&amp;auth=true</w:t>
            </w:r>
          </w:p>
        </w:tc>
      </w:tr>
      <w:bookmarkEnd w:id="338"/>
    </w:tbl>
    <w:p w14:paraId="248E362B" w14:textId="77777777" w:rsidR="007A56A8" w:rsidRDefault="007A56A8" w:rsidP="00876674">
      <w:pPr>
        <w:keepLines w:val="0"/>
        <w:spacing w:before="0"/>
      </w:pPr>
    </w:p>
    <w:p w14:paraId="75DD40B3" w14:textId="4246789F" w:rsidR="00876674" w:rsidRDefault="00876674" w:rsidP="00876674">
      <w:pPr>
        <w:keepLines w:val="0"/>
        <w:spacing w:before="0"/>
      </w:pPr>
      <w:r>
        <w:br w:type="page"/>
      </w:r>
    </w:p>
    <w:p w14:paraId="440809A4" w14:textId="77777777" w:rsidR="00AC552B" w:rsidRPr="00876674" w:rsidRDefault="0011605B" w:rsidP="00876674">
      <w:pPr>
        <w:pStyle w:val="Heading1"/>
      </w:pPr>
      <w:bookmarkStart w:id="340" w:name="_Toc46131965"/>
      <w:bookmarkStart w:id="341" w:name="_Toc47344255"/>
      <w:r w:rsidRPr="00B2780C">
        <w:lastRenderedPageBreak/>
        <w:t>Image a</w:t>
      </w:r>
      <w:r w:rsidR="00AC552B" w:rsidRPr="00B2780C">
        <w:t>ttribution</w:t>
      </w:r>
      <w:bookmarkEnd w:id="330"/>
      <w:r w:rsidR="00AC552B" w:rsidRPr="00B2780C">
        <w:t>s</w:t>
      </w:r>
      <w:bookmarkEnd w:id="340"/>
      <w:bookmarkEnd w:id="341"/>
    </w:p>
    <w:p w14:paraId="24D86061" w14:textId="30A97ACA" w:rsidR="00874E7C" w:rsidRDefault="00874E7C" w:rsidP="00874E7C">
      <w:pPr>
        <w:pStyle w:val="Caption"/>
      </w:pPr>
      <w:r>
        <w:t xml:space="preserve">Table </w:t>
      </w:r>
      <w:fldSimple w:instr=" SEQ Table \* ARABIC ">
        <w:r w:rsidR="00494303">
          <w:rPr>
            <w:noProof/>
          </w:rPr>
          <w:t>12</w:t>
        </w:r>
      </w:fldSimple>
      <w:r w:rsidR="000C06EB">
        <w:rPr>
          <w:noProof/>
        </w:rPr>
        <w:t xml:space="preserve"> Copyright and attributions</w:t>
      </w:r>
    </w:p>
    <w:tbl>
      <w:tblPr>
        <w:tblStyle w:val="TableGrid"/>
        <w:tblW w:w="5000" w:type="pct"/>
        <w:tblLook w:val="04A0" w:firstRow="1" w:lastRow="0" w:firstColumn="1" w:lastColumn="0" w:noHBand="0" w:noVBand="1"/>
        <w:tblDescription w:val="An image attribution table"/>
      </w:tblPr>
      <w:tblGrid>
        <w:gridCol w:w="2242"/>
        <w:gridCol w:w="961"/>
        <w:gridCol w:w="5813"/>
      </w:tblGrid>
      <w:tr w:rsidR="00E52A90" w:rsidRPr="00B2780C" w14:paraId="278E79F9" w14:textId="77777777" w:rsidTr="0084031B">
        <w:trPr>
          <w:cnfStyle w:val="100000000000" w:firstRow="1" w:lastRow="0" w:firstColumn="0" w:lastColumn="0" w:oddVBand="0" w:evenVBand="0" w:oddHBand="0" w:evenHBand="0" w:firstRowFirstColumn="0" w:firstRowLastColumn="0" w:lastRowFirstColumn="0" w:lastRowLastColumn="0"/>
        </w:trPr>
        <w:tc>
          <w:tcPr>
            <w:tcW w:w="2242" w:type="dxa"/>
          </w:tcPr>
          <w:p w14:paraId="13312311" w14:textId="77777777" w:rsidR="00E52A90" w:rsidRPr="00B2780C" w:rsidRDefault="00E52A90" w:rsidP="00AC552B">
            <w:pPr>
              <w:rPr>
                <w:b w:val="0"/>
              </w:rPr>
            </w:pPr>
            <w:r w:rsidRPr="00B2780C">
              <w:t>Image</w:t>
            </w:r>
          </w:p>
        </w:tc>
        <w:tc>
          <w:tcPr>
            <w:tcW w:w="961" w:type="dxa"/>
          </w:tcPr>
          <w:p w14:paraId="5F1B03B0" w14:textId="77777777" w:rsidR="00E52A90" w:rsidRPr="00B2780C" w:rsidRDefault="00E52A90" w:rsidP="00AE346E">
            <w:pPr>
              <w:jc w:val="center"/>
            </w:pPr>
            <w:r w:rsidRPr="00B2780C">
              <w:t>Page #</w:t>
            </w:r>
          </w:p>
        </w:tc>
        <w:tc>
          <w:tcPr>
            <w:tcW w:w="5813" w:type="dxa"/>
          </w:tcPr>
          <w:p w14:paraId="2A695FD7" w14:textId="77777777" w:rsidR="00E52A90" w:rsidRPr="00B2780C" w:rsidRDefault="00E52A90" w:rsidP="00AC552B">
            <w:pPr>
              <w:rPr>
                <w:b w:val="0"/>
              </w:rPr>
            </w:pPr>
            <w:r w:rsidRPr="00B2780C">
              <w:t>Attribution</w:t>
            </w:r>
          </w:p>
        </w:tc>
      </w:tr>
      <w:tr w:rsidR="006475A9" w:rsidRPr="00B2780C" w14:paraId="3EBA696E" w14:textId="77777777" w:rsidTr="0084031B">
        <w:trPr>
          <w:trHeight w:val="730"/>
        </w:trPr>
        <w:tc>
          <w:tcPr>
            <w:tcW w:w="2242" w:type="dxa"/>
          </w:tcPr>
          <w:p w14:paraId="1FEA0825" w14:textId="77777777" w:rsidR="006475A9" w:rsidRPr="00B2780C" w:rsidRDefault="006475A9" w:rsidP="006475A9">
            <w:r w:rsidRPr="00B2780C">
              <w:t>Cover</w:t>
            </w:r>
          </w:p>
        </w:tc>
        <w:tc>
          <w:tcPr>
            <w:tcW w:w="961" w:type="dxa"/>
          </w:tcPr>
          <w:p w14:paraId="7047403E" w14:textId="77777777" w:rsidR="006475A9" w:rsidRPr="00B2780C" w:rsidRDefault="006475A9" w:rsidP="006475A9">
            <w:pPr>
              <w:jc w:val="center"/>
            </w:pPr>
            <w:r w:rsidRPr="00B2780C">
              <w:t>1</w:t>
            </w:r>
          </w:p>
        </w:tc>
        <w:tc>
          <w:tcPr>
            <w:tcW w:w="5813" w:type="dxa"/>
          </w:tcPr>
          <w:p w14:paraId="2736FDD9" w14:textId="77777777" w:rsidR="00F91651" w:rsidRDefault="00F91651" w:rsidP="006475A9">
            <w:pPr>
              <w:rPr>
                <w:color w:val="000000"/>
              </w:rPr>
            </w:pPr>
            <w:r w:rsidRPr="00B2780C">
              <w:rPr>
                <w:color w:val="000000"/>
              </w:rPr>
              <w:t xml:space="preserve">© </w:t>
            </w:r>
            <w:r>
              <w:rPr>
                <w:color w:val="000000"/>
              </w:rPr>
              <w:t xml:space="preserve">Getty Images </w:t>
            </w:r>
            <w:r w:rsidRPr="00B2780C">
              <w:rPr>
                <w:color w:val="000000"/>
              </w:rPr>
              <w:t>copied under licence</w:t>
            </w:r>
            <w:r>
              <w:rPr>
                <w:color w:val="000000"/>
              </w:rPr>
              <w:t xml:space="preserve"> </w:t>
            </w:r>
          </w:p>
          <w:p w14:paraId="72756A96" w14:textId="0C938CFB" w:rsidR="00F91651" w:rsidRDefault="00F91651" w:rsidP="00F91651">
            <w:r>
              <w:t>Credit: Colin Anderson Productions pty ltd</w:t>
            </w:r>
          </w:p>
          <w:p w14:paraId="78786B54" w14:textId="70D85C04" w:rsidR="006475A9" w:rsidRPr="00B2780C" w:rsidRDefault="00F91651" w:rsidP="00F91651">
            <w:r>
              <w:t xml:space="preserve">Creative #: </w:t>
            </w:r>
            <w:hyperlink r:id="rId289" w:history="1">
              <w:r w:rsidRPr="00F91651">
                <w:rPr>
                  <w:rStyle w:val="Hyperlink"/>
                </w:rPr>
                <w:t>532029221</w:t>
              </w:r>
            </w:hyperlink>
          </w:p>
        </w:tc>
      </w:tr>
      <w:tr w:rsidR="006475A9" w:rsidRPr="00B2780C" w14:paraId="732DC99A" w14:textId="77777777" w:rsidTr="0084031B">
        <w:trPr>
          <w:trHeight w:val="414"/>
        </w:trPr>
        <w:tc>
          <w:tcPr>
            <w:tcW w:w="2242" w:type="dxa"/>
          </w:tcPr>
          <w:p w14:paraId="106B7ACE" w14:textId="77777777" w:rsidR="006475A9" w:rsidRPr="00B2780C" w:rsidRDefault="006475A9" w:rsidP="006475A9">
            <w:r w:rsidRPr="00B2780C">
              <w:t xml:space="preserve">Topic 1 cover </w:t>
            </w:r>
          </w:p>
        </w:tc>
        <w:tc>
          <w:tcPr>
            <w:tcW w:w="961" w:type="dxa"/>
          </w:tcPr>
          <w:p w14:paraId="0652DC26" w14:textId="6A0C78A5" w:rsidR="006475A9" w:rsidRPr="00B2780C" w:rsidRDefault="00AB3E05" w:rsidP="006475A9">
            <w:pPr>
              <w:jc w:val="center"/>
              <w:rPr>
                <w:color w:val="000000"/>
              </w:rPr>
            </w:pPr>
            <w:r>
              <w:rPr>
                <w:color w:val="000000"/>
              </w:rPr>
              <w:fldChar w:fldCharType="begin"/>
            </w:r>
            <w:r>
              <w:rPr>
                <w:color w:val="000000"/>
              </w:rPr>
              <w:instrText xml:space="preserve"> PAGEREF topic1 \h </w:instrText>
            </w:r>
            <w:r>
              <w:rPr>
                <w:color w:val="000000"/>
              </w:rPr>
            </w:r>
            <w:r>
              <w:rPr>
                <w:color w:val="000000"/>
              </w:rPr>
              <w:fldChar w:fldCharType="separate"/>
            </w:r>
            <w:r w:rsidR="00494303">
              <w:rPr>
                <w:noProof/>
                <w:color w:val="000000"/>
              </w:rPr>
              <w:t>9</w:t>
            </w:r>
            <w:r>
              <w:rPr>
                <w:color w:val="000000"/>
              </w:rPr>
              <w:fldChar w:fldCharType="end"/>
            </w:r>
          </w:p>
        </w:tc>
        <w:tc>
          <w:tcPr>
            <w:tcW w:w="5813" w:type="dxa"/>
          </w:tcPr>
          <w:p w14:paraId="104D9C23" w14:textId="7C73F903" w:rsidR="00700B0C" w:rsidRDefault="00700B0C" w:rsidP="00700B0C">
            <w:pPr>
              <w:rPr>
                <w:color w:val="000000" w:themeColor="text1"/>
              </w:rPr>
            </w:pPr>
            <w:r w:rsidRPr="23420F44">
              <w:rPr>
                <w:color w:val="000000" w:themeColor="text1"/>
              </w:rPr>
              <w:t xml:space="preserve">© Getty Images copied under licence </w:t>
            </w:r>
          </w:p>
          <w:p w14:paraId="33D450D5" w14:textId="0CAF01B4" w:rsidR="006475A9" w:rsidRPr="00B2780C" w:rsidRDefault="23420F44" w:rsidP="00700B0C">
            <w:r>
              <w:t>Credit: Thomas Barwick Creative #:</w:t>
            </w:r>
            <w:hyperlink r:id="rId290">
              <w:r w:rsidRPr="23420F44">
                <w:rPr>
                  <w:rStyle w:val="Hyperlink"/>
                </w:rPr>
                <w:t>481347421</w:t>
              </w:r>
            </w:hyperlink>
            <w:r w:rsidR="00700B0C">
              <w:t>Credit: Thomas Barwick Creative #:</w:t>
            </w:r>
            <w:hyperlink r:id="rId291" w:history="1">
              <w:r w:rsidR="00700B0C" w:rsidRPr="00700B0C">
                <w:rPr>
                  <w:rStyle w:val="Hyperlink"/>
                </w:rPr>
                <w:t>481347421</w:t>
              </w:r>
            </w:hyperlink>
          </w:p>
        </w:tc>
      </w:tr>
      <w:tr w:rsidR="007523BE" w:rsidRPr="00B2780C" w14:paraId="1F41D1CC" w14:textId="77777777" w:rsidTr="0084031B">
        <w:trPr>
          <w:trHeight w:val="414"/>
        </w:trPr>
        <w:tc>
          <w:tcPr>
            <w:tcW w:w="2242" w:type="dxa"/>
          </w:tcPr>
          <w:p w14:paraId="7DC6B967" w14:textId="2980E6AD" w:rsidR="007523BE" w:rsidRPr="00B2780C" w:rsidRDefault="007523BE" w:rsidP="007523BE">
            <w:r>
              <w:t>Topic 2 cover</w:t>
            </w:r>
          </w:p>
        </w:tc>
        <w:tc>
          <w:tcPr>
            <w:tcW w:w="961" w:type="dxa"/>
          </w:tcPr>
          <w:p w14:paraId="4BC39615" w14:textId="4244B257" w:rsidR="007523BE" w:rsidRDefault="00AB3E05" w:rsidP="007523BE">
            <w:pPr>
              <w:jc w:val="center"/>
              <w:rPr>
                <w:color w:val="000000"/>
              </w:rPr>
            </w:pPr>
            <w:r>
              <w:rPr>
                <w:color w:val="000000"/>
              </w:rPr>
              <w:fldChar w:fldCharType="begin"/>
            </w:r>
            <w:r>
              <w:rPr>
                <w:color w:val="000000"/>
              </w:rPr>
              <w:instrText xml:space="preserve"> PAGEREF topic2 \h </w:instrText>
            </w:r>
            <w:r>
              <w:rPr>
                <w:color w:val="000000"/>
              </w:rPr>
            </w:r>
            <w:r>
              <w:rPr>
                <w:color w:val="000000"/>
              </w:rPr>
              <w:fldChar w:fldCharType="separate"/>
            </w:r>
            <w:r w:rsidR="00494303">
              <w:rPr>
                <w:noProof/>
                <w:color w:val="000000"/>
              </w:rPr>
              <w:t>24</w:t>
            </w:r>
            <w:r>
              <w:rPr>
                <w:color w:val="000000"/>
              </w:rPr>
              <w:fldChar w:fldCharType="end"/>
            </w:r>
          </w:p>
        </w:tc>
        <w:tc>
          <w:tcPr>
            <w:tcW w:w="5813" w:type="dxa"/>
          </w:tcPr>
          <w:p w14:paraId="6460EDFC" w14:textId="77777777" w:rsidR="00005A14" w:rsidRDefault="00005A14" w:rsidP="00005A14">
            <w:pPr>
              <w:rPr>
                <w:color w:val="000000"/>
              </w:rPr>
            </w:pPr>
            <w:r w:rsidRPr="00B2780C">
              <w:rPr>
                <w:color w:val="000000"/>
              </w:rPr>
              <w:t xml:space="preserve">© </w:t>
            </w:r>
            <w:r>
              <w:rPr>
                <w:color w:val="000000"/>
              </w:rPr>
              <w:t xml:space="preserve">Getty Images </w:t>
            </w:r>
            <w:r w:rsidRPr="00B2780C">
              <w:rPr>
                <w:color w:val="000000"/>
              </w:rPr>
              <w:t>copied under licence</w:t>
            </w:r>
            <w:r>
              <w:rPr>
                <w:color w:val="000000"/>
              </w:rPr>
              <w:t xml:space="preserve"> </w:t>
            </w:r>
          </w:p>
          <w:p w14:paraId="29619299" w14:textId="607A91A4" w:rsidR="007523BE" w:rsidRPr="00B2780C" w:rsidRDefault="00005A14" w:rsidP="00005A14">
            <w:pPr>
              <w:rPr>
                <w:color w:val="000000"/>
              </w:rPr>
            </w:pPr>
            <w:r w:rsidRPr="00005A14">
              <w:rPr>
                <w:color w:val="000000"/>
              </w:rPr>
              <w:t>Credit:</w:t>
            </w:r>
            <w:r>
              <w:rPr>
                <w:color w:val="000000"/>
              </w:rPr>
              <w:t xml:space="preserve"> </w:t>
            </w:r>
            <w:r w:rsidRPr="00005A14">
              <w:rPr>
                <w:color w:val="000000"/>
              </w:rPr>
              <w:t>Laurence Dutton</w:t>
            </w:r>
            <w:r>
              <w:rPr>
                <w:color w:val="000000"/>
              </w:rPr>
              <w:t xml:space="preserve"> </w:t>
            </w:r>
            <w:r w:rsidRPr="00005A14">
              <w:rPr>
                <w:color w:val="000000"/>
              </w:rPr>
              <w:t>Creative #:</w:t>
            </w:r>
            <w:r>
              <w:rPr>
                <w:color w:val="000000"/>
              </w:rPr>
              <w:t xml:space="preserve"> </w:t>
            </w:r>
            <w:hyperlink r:id="rId292" w:history="1">
              <w:r w:rsidRPr="00005A14">
                <w:rPr>
                  <w:rStyle w:val="Hyperlink"/>
                </w:rPr>
                <w:t>885690024</w:t>
              </w:r>
            </w:hyperlink>
          </w:p>
        </w:tc>
      </w:tr>
      <w:tr w:rsidR="007523BE" w:rsidRPr="00B2780C" w14:paraId="1425CCE0" w14:textId="77777777" w:rsidTr="0084031B">
        <w:trPr>
          <w:trHeight w:val="414"/>
        </w:trPr>
        <w:tc>
          <w:tcPr>
            <w:tcW w:w="2242" w:type="dxa"/>
          </w:tcPr>
          <w:p w14:paraId="5F77A1B8" w14:textId="729C5697" w:rsidR="007523BE" w:rsidRDefault="007523BE" w:rsidP="007523BE">
            <w:r>
              <w:t>Topic 3 cover</w:t>
            </w:r>
          </w:p>
        </w:tc>
        <w:tc>
          <w:tcPr>
            <w:tcW w:w="961" w:type="dxa"/>
          </w:tcPr>
          <w:p w14:paraId="0B83F021" w14:textId="71EFEF42" w:rsidR="007523BE" w:rsidRDefault="00AB3E05" w:rsidP="007523BE">
            <w:pPr>
              <w:jc w:val="center"/>
              <w:rPr>
                <w:color w:val="000000"/>
              </w:rPr>
            </w:pPr>
            <w:r>
              <w:rPr>
                <w:color w:val="000000"/>
              </w:rPr>
              <w:fldChar w:fldCharType="begin"/>
            </w:r>
            <w:r>
              <w:rPr>
                <w:color w:val="000000"/>
              </w:rPr>
              <w:instrText xml:space="preserve"> PAGEREF topic3 \h </w:instrText>
            </w:r>
            <w:r>
              <w:rPr>
                <w:color w:val="000000"/>
              </w:rPr>
            </w:r>
            <w:r>
              <w:rPr>
                <w:color w:val="000000"/>
              </w:rPr>
              <w:fldChar w:fldCharType="separate"/>
            </w:r>
            <w:r w:rsidR="00494303">
              <w:rPr>
                <w:noProof/>
                <w:color w:val="000000"/>
              </w:rPr>
              <w:t>39</w:t>
            </w:r>
            <w:r>
              <w:rPr>
                <w:color w:val="000000"/>
              </w:rPr>
              <w:fldChar w:fldCharType="end"/>
            </w:r>
          </w:p>
        </w:tc>
        <w:tc>
          <w:tcPr>
            <w:tcW w:w="5813" w:type="dxa"/>
          </w:tcPr>
          <w:p w14:paraId="08FB53F6" w14:textId="7C73F903" w:rsidR="00EF1D55" w:rsidRDefault="00EF1D55" w:rsidP="00EF1D55">
            <w:pPr>
              <w:rPr>
                <w:color w:val="000000" w:themeColor="text1"/>
              </w:rPr>
            </w:pPr>
            <w:r w:rsidRPr="23420F44">
              <w:rPr>
                <w:color w:val="000000" w:themeColor="text1"/>
              </w:rPr>
              <w:t xml:space="preserve">© Getty Images copied under licence </w:t>
            </w:r>
          </w:p>
          <w:p w14:paraId="5F9FE51F" w14:textId="3DB9C36F" w:rsidR="007523BE" w:rsidRDefault="23420F44" w:rsidP="009D5970">
            <w:pPr>
              <w:rPr>
                <w:color w:val="000000" w:themeColor="text1"/>
              </w:rPr>
            </w:pPr>
            <w:r w:rsidRPr="23420F44">
              <w:rPr>
                <w:color w:val="000000" w:themeColor="text1"/>
              </w:rPr>
              <w:t xml:space="preserve">Credit: Maskot Creative #: </w:t>
            </w:r>
            <w:hyperlink r:id="rId293">
              <w:r w:rsidRPr="23420F44">
                <w:rPr>
                  <w:rStyle w:val="Hyperlink"/>
                </w:rPr>
                <w:t>1159379063</w:t>
              </w:r>
            </w:hyperlink>
            <w:r w:rsidR="009D5970" w:rsidRPr="009D5970">
              <w:rPr>
                <w:color w:val="000000"/>
              </w:rPr>
              <w:t>Credit:</w:t>
            </w:r>
            <w:r w:rsidR="009D5970">
              <w:rPr>
                <w:color w:val="000000"/>
              </w:rPr>
              <w:t xml:space="preserve"> </w:t>
            </w:r>
            <w:r w:rsidR="009D5970" w:rsidRPr="009D5970">
              <w:rPr>
                <w:color w:val="000000"/>
              </w:rPr>
              <w:t>Maskot</w:t>
            </w:r>
            <w:r w:rsidR="009D5970">
              <w:rPr>
                <w:color w:val="000000"/>
              </w:rPr>
              <w:t xml:space="preserve"> </w:t>
            </w:r>
            <w:r w:rsidR="009D5970" w:rsidRPr="009D5970">
              <w:rPr>
                <w:color w:val="000000"/>
              </w:rPr>
              <w:t>Creative #:</w:t>
            </w:r>
            <w:r w:rsidR="009D5970">
              <w:rPr>
                <w:color w:val="000000"/>
              </w:rPr>
              <w:t xml:space="preserve"> </w:t>
            </w:r>
            <w:hyperlink r:id="rId294" w:history="1">
              <w:r w:rsidR="009D5970" w:rsidRPr="009D5970">
                <w:rPr>
                  <w:rStyle w:val="Hyperlink"/>
                </w:rPr>
                <w:t>1159379063</w:t>
              </w:r>
            </w:hyperlink>
          </w:p>
        </w:tc>
      </w:tr>
      <w:tr w:rsidR="00574FE7" w:rsidRPr="00B2780C" w14:paraId="33FAE3EE" w14:textId="77777777" w:rsidTr="0084031B">
        <w:trPr>
          <w:trHeight w:val="414"/>
        </w:trPr>
        <w:tc>
          <w:tcPr>
            <w:tcW w:w="2242" w:type="dxa"/>
          </w:tcPr>
          <w:p w14:paraId="1188D7CD" w14:textId="3F16E61E" w:rsidR="00574FE7" w:rsidRDefault="006A42B0" w:rsidP="007523BE">
            <w:r>
              <w:t>Topic 4 cover</w:t>
            </w:r>
          </w:p>
        </w:tc>
        <w:tc>
          <w:tcPr>
            <w:tcW w:w="961" w:type="dxa"/>
          </w:tcPr>
          <w:p w14:paraId="49CBA020" w14:textId="6B7B8107" w:rsidR="00574FE7" w:rsidRDefault="00AB3E05" w:rsidP="007523BE">
            <w:pPr>
              <w:jc w:val="center"/>
              <w:rPr>
                <w:color w:val="000000"/>
              </w:rPr>
            </w:pPr>
            <w:r>
              <w:rPr>
                <w:color w:val="000000"/>
              </w:rPr>
              <w:fldChar w:fldCharType="begin"/>
            </w:r>
            <w:r>
              <w:rPr>
                <w:color w:val="000000"/>
              </w:rPr>
              <w:instrText xml:space="preserve"> PAGEREF topic4 \h </w:instrText>
            </w:r>
            <w:r>
              <w:rPr>
                <w:color w:val="000000"/>
              </w:rPr>
            </w:r>
            <w:r>
              <w:rPr>
                <w:color w:val="000000"/>
              </w:rPr>
              <w:fldChar w:fldCharType="separate"/>
            </w:r>
            <w:r w:rsidR="00494303">
              <w:rPr>
                <w:noProof/>
                <w:color w:val="000000"/>
              </w:rPr>
              <w:t>97</w:t>
            </w:r>
            <w:r>
              <w:rPr>
                <w:color w:val="000000"/>
              </w:rPr>
              <w:fldChar w:fldCharType="end"/>
            </w:r>
          </w:p>
        </w:tc>
        <w:tc>
          <w:tcPr>
            <w:tcW w:w="5813" w:type="dxa"/>
          </w:tcPr>
          <w:p w14:paraId="4D1E583E" w14:textId="77777777" w:rsidR="006A42B0" w:rsidRDefault="006A42B0" w:rsidP="006A42B0">
            <w:pPr>
              <w:rPr>
                <w:color w:val="000000"/>
              </w:rPr>
            </w:pPr>
            <w:r>
              <w:rPr>
                <w:color w:val="000000"/>
              </w:rPr>
              <w:t xml:space="preserve">© Getty Images copied under licence </w:t>
            </w:r>
          </w:p>
          <w:p w14:paraId="23CABE7F" w14:textId="7C11C973" w:rsidR="00574FE7" w:rsidRDefault="006A42B0" w:rsidP="006A42B0">
            <w:pPr>
              <w:rPr>
                <w:color w:val="000000"/>
              </w:rPr>
            </w:pPr>
            <w:r w:rsidRPr="006A42B0">
              <w:rPr>
                <w:color w:val="000000"/>
              </w:rPr>
              <w:t>Credit:</w:t>
            </w:r>
            <w:r>
              <w:rPr>
                <w:color w:val="000000"/>
              </w:rPr>
              <w:t xml:space="preserve"> </w:t>
            </w:r>
            <w:r w:rsidRPr="006A42B0">
              <w:rPr>
                <w:color w:val="000000"/>
              </w:rPr>
              <w:t>10'000 Hours</w:t>
            </w:r>
            <w:r>
              <w:rPr>
                <w:color w:val="000000"/>
              </w:rPr>
              <w:t xml:space="preserve"> </w:t>
            </w:r>
            <w:r w:rsidRPr="006A42B0">
              <w:rPr>
                <w:color w:val="000000"/>
              </w:rPr>
              <w:t>Creative #:</w:t>
            </w:r>
            <w:r>
              <w:rPr>
                <w:color w:val="000000"/>
              </w:rPr>
              <w:t xml:space="preserve"> </w:t>
            </w:r>
            <w:hyperlink r:id="rId295" w:history="1">
              <w:r w:rsidRPr="006A42B0">
                <w:rPr>
                  <w:rStyle w:val="Hyperlink"/>
                </w:rPr>
                <w:t>1084167640</w:t>
              </w:r>
            </w:hyperlink>
          </w:p>
        </w:tc>
      </w:tr>
      <w:tr w:rsidR="00084FD3" w:rsidRPr="00B2780C" w14:paraId="2EAB01E0" w14:textId="77777777" w:rsidTr="0084031B">
        <w:trPr>
          <w:trHeight w:val="414"/>
        </w:trPr>
        <w:tc>
          <w:tcPr>
            <w:tcW w:w="2242" w:type="dxa"/>
          </w:tcPr>
          <w:p w14:paraId="585951A3" w14:textId="61B1417D" w:rsidR="00084FD3" w:rsidRDefault="0046523F" w:rsidP="007523BE">
            <w:r>
              <w:t>Topic 5 cover</w:t>
            </w:r>
          </w:p>
        </w:tc>
        <w:tc>
          <w:tcPr>
            <w:tcW w:w="961" w:type="dxa"/>
          </w:tcPr>
          <w:p w14:paraId="759DC8A8" w14:textId="716BD009" w:rsidR="00084FD3" w:rsidRDefault="00AB3E05" w:rsidP="007523BE">
            <w:pPr>
              <w:jc w:val="center"/>
              <w:rPr>
                <w:color w:val="000000"/>
              </w:rPr>
            </w:pPr>
            <w:r>
              <w:rPr>
                <w:color w:val="000000"/>
              </w:rPr>
              <w:fldChar w:fldCharType="begin"/>
            </w:r>
            <w:r>
              <w:rPr>
                <w:color w:val="000000"/>
              </w:rPr>
              <w:instrText xml:space="preserve"> PAGEREF topic5 \h </w:instrText>
            </w:r>
            <w:r>
              <w:rPr>
                <w:color w:val="000000"/>
              </w:rPr>
            </w:r>
            <w:r>
              <w:rPr>
                <w:color w:val="000000"/>
              </w:rPr>
              <w:fldChar w:fldCharType="separate"/>
            </w:r>
            <w:r w:rsidR="00494303">
              <w:rPr>
                <w:noProof/>
                <w:color w:val="000000"/>
              </w:rPr>
              <w:t>126</w:t>
            </w:r>
            <w:r>
              <w:rPr>
                <w:color w:val="000000"/>
              </w:rPr>
              <w:fldChar w:fldCharType="end"/>
            </w:r>
          </w:p>
        </w:tc>
        <w:tc>
          <w:tcPr>
            <w:tcW w:w="5813" w:type="dxa"/>
          </w:tcPr>
          <w:p w14:paraId="00A99E75" w14:textId="77777777" w:rsidR="0046523F" w:rsidRDefault="0046523F" w:rsidP="0046523F">
            <w:pPr>
              <w:rPr>
                <w:color w:val="000000"/>
              </w:rPr>
            </w:pPr>
            <w:r>
              <w:rPr>
                <w:color w:val="000000"/>
              </w:rPr>
              <w:t xml:space="preserve">© Getty Images copied under licence </w:t>
            </w:r>
          </w:p>
          <w:p w14:paraId="4127CB32" w14:textId="5018DCCF" w:rsidR="00084FD3" w:rsidRDefault="00BA7DAE" w:rsidP="00BA7DAE">
            <w:pPr>
              <w:rPr>
                <w:color w:val="000000"/>
              </w:rPr>
            </w:pPr>
            <w:r w:rsidRPr="00BA7DAE">
              <w:rPr>
                <w:color w:val="000000"/>
              </w:rPr>
              <w:t>Credit:</w:t>
            </w:r>
            <w:r>
              <w:rPr>
                <w:color w:val="000000"/>
              </w:rPr>
              <w:t xml:space="preserve"> </w:t>
            </w:r>
            <w:r w:rsidRPr="00BA7DAE">
              <w:rPr>
                <w:color w:val="000000"/>
              </w:rPr>
              <w:t>mirsad sarajlic</w:t>
            </w:r>
            <w:r>
              <w:rPr>
                <w:color w:val="000000"/>
              </w:rPr>
              <w:t xml:space="preserve"> </w:t>
            </w:r>
            <w:r w:rsidRPr="00BA7DAE">
              <w:rPr>
                <w:color w:val="000000"/>
              </w:rPr>
              <w:t>Creative #:</w:t>
            </w:r>
            <w:r>
              <w:rPr>
                <w:color w:val="000000"/>
              </w:rPr>
              <w:t xml:space="preserve"> </w:t>
            </w:r>
            <w:hyperlink r:id="rId296" w:history="1">
              <w:r w:rsidRPr="00BA7DAE">
                <w:rPr>
                  <w:rStyle w:val="Hyperlink"/>
                </w:rPr>
                <w:t>1154381413</w:t>
              </w:r>
            </w:hyperlink>
          </w:p>
        </w:tc>
      </w:tr>
      <w:tr w:rsidR="00E63102" w:rsidRPr="00B2780C" w14:paraId="14EA4D25" w14:textId="77777777" w:rsidTr="0084031B">
        <w:trPr>
          <w:trHeight w:val="414"/>
        </w:trPr>
        <w:tc>
          <w:tcPr>
            <w:tcW w:w="2242" w:type="dxa"/>
          </w:tcPr>
          <w:p w14:paraId="2D1268F8" w14:textId="6F283005" w:rsidR="00E63102" w:rsidRDefault="003B7EDE" w:rsidP="00E63102">
            <w:r>
              <w:t>All other figures</w:t>
            </w:r>
          </w:p>
        </w:tc>
        <w:tc>
          <w:tcPr>
            <w:tcW w:w="961" w:type="dxa"/>
          </w:tcPr>
          <w:p w14:paraId="3651B6F4" w14:textId="73C71CAF" w:rsidR="00E63102" w:rsidRDefault="00E63102" w:rsidP="00E63102">
            <w:pPr>
              <w:jc w:val="center"/>
              <w:rPr>
                <w:color w:val="000000"/>
              </w:rPr>
            </w:pPr>
          </w:p>
        </w:tc>
        <w:tc>
          <w:tcPr>
            <w:tcW w:w="5813" w:type="dxa"/>
          </w:tcPr>
          <w:p w14:paraId="77E485B4" w14:textId="4FBEEA37" w:rsidR="00E63102" w:rsidRDefault="00E63102" w:rsidP="00E63102">
            <w:pPr>
              <w:rPr>
                <w:color w:val="000000"/>
              </w:rPr>
            </w:pPr>
            <w:r w:rsidRPr="00CF6610">
              <w:rPr>
                <w:color w:val="000000"/>
              </w:rPr>
              <w:t>© TAFE NSW 2019</w:t>
            </w:r>
          </w:p>
        </w:tc>
      </w:tr>
    </w:tbl>
    <w:p w14:paraId="01565C73" w14:textId="319F4F55" w:rsidR="00E31802" w:rsidRDefault="00E31802" w:rsidP="00B67248">
      <w:pPr>
        <w:keepLines w:val="0"/>
        <w:spacing w:before="0"/>
      </w:pPr>
    </w:p>
    <w:sectPr w:rsidR="00E31802" w:rsidSect="00BC32AB">
      <w:pgSz w:w="11906" w:h="16838" w:code="9"/>
      <w:pgMar w:top="1440" w:right="1440" w:bottom="1440" w:left="1440" w:header="567" w:footer="483"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65D29" w14:textId="77777777" w:rsidR="00F5231E" w:rsidRDefault="00F5231E" w:rsidP="002145A6">
      <w:pPr>
        <w:spacing w:before="480" w:after="120"/>
      </w:pPr>
      <w:r>
        <w:separator/>
      </w:r>
    </w:p>
  </w:endnote>
  <w:endnote w:type="continuationSeparator" w:id="0">
    <w:p w14:paraId="17591217" w14:textId="77777777" w:rsidR="00F5231E" w:rsidRDefault="00F5231E">
      <w:r>
        <w:continuationSeparator/>
      </w:r>
    </w:p>
    <w:p w14:paraId="4F17AEC8" w14:textId="77777777" w:rsidR="00F5231E" w:rsidRDefault="00F5231E"/>
  </w:endnote>
  <w:endnote w:type="continuationNotice" w:id="1">
    <w:p w14:paraId="3D4F11A5" w14:textId="77777777" w:rsidR="00F5231E" w:rsidRDefault="00F5231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0BE37" w14:textId="77777777" w:rsidR="00373B08" w:rsidRDefault="00373B08" w:rsidP="00C30F89">
    <w:pPr>
      <w:pStyle w:val="Footer"/>
    </w:pPr>
    <w:r>
      <w:rPr>
        <w:noProof/>
        <w:lang w:eastAsia="en-AU" w:bidi="ar-SA"/>
      </w:rPr>
      <mc:AlternateContent>
        <mc:Choice Requires="wpg">
          <w:drawing>
            <wp:inline distT="0" distB="0" distL="0" distR="0" wp14:anchorId="418DC2D6" wp14:editId="76786F78">
              <wp:extent cx="6341110" cy="442595"/>
              <wp:effectExtent l="0" t="0" r="2540" b="0"/>
              <wp:docPr id="196" name="Group 1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41110" cy="442595"/>
                        <a:chOff x="0" y="0"/>
                        <a:chExt cx="6341440" cy="442921"/>
                      </a:xfrm>
                      <a:solidFill>
                        <a:srgbClr val="AA7BC9"/>
                      </a:solidFill>
                    </wpg:grpSpPr>
                    <wps:wsp>
                      <wps:cNvPr id="197" name="Rectangle 197"/>
                      <wps:cNvSpPr/>
                      <wps:spPr>
                        <a:xfrm>
                          <a:off x="207469" y="0"/>
                          <a:ext cx="6133971" cy="2359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0" y="238205"/>
                          <a:ext cx="204716" cy="2047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38A88E" id="Group 196" o:spid="_x0000_s1026" style="width:499.3pt;height:34.85pt;mso-position-horizontal-relative:char;mso-position-vertical-relative:line" coordsize="63414,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">
              <v:rect id="Rectangle 197" o:spid="_x0000_s1027" style="position:absolute;left:2074;width:61340;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" filled="f" stroked="f" strokeweight="2pt"/>
              <v:rect id="Rectangle 198" o:spid="_x0000_s1028" style="position:absolute;top:2382;width:2047;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" filled="f" stroked="f" strokeweight="2pt"/>
              <w10:anchorlock/>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22581" w14:textId="77777777" w:rsidR="00373B08" w:rsidRPr="008D467A" w:rsidRDefault="00373B08" w:rsidP="008F2C87">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6FD57A4F" w14:textId="7820F10A" w:rsidR="00373B08" w:rsidRDefault="00373B08" w:rsidP="008F2C87">
    <w:r w:rsidRPr="008D467A">
      <w:t>Disclaimer:</w:t>
    </w:r>
    <w:r>
      <w:t xml:space="preserve"> </w:t>
    </w:r>
    <w:r w:rsidRPr="008D467A">
      <w:t>Printed copies of this document are regarded as uncontrolled.</w:t>
    </w:r>
    <w:r>
      <w:t xml:space="preserve"> </w:t>
    </w:r>
    <w:r w:rsidRPr="008D467A">
      <w:t xml:space="preserve">Please check </w:t>
    </w:r>
    <w:hyperlink r:id="rId1" w:history="1">
      <w:r w:rsidRPr="008D467A">
        <w:t>http://</w:t>
      </w:r>
    </w:hyperlink>
    <w:r>
      <w:t xml:space="preserve"> </w:t>
    </w:r>
    <w:r w:rsidRPr="008D467A">
      <w:t>to ensure this is the latest version.</w:t>
    </w:r>
    <w:r>
      <w:t xml:space="preserve"> </w:t>
    </w:r>
  </w:p>
  <w:p w14:paraId="6BC22E98" w14:textId="77777777" w:rsidR="00373B08" w:rsidRDefault="00373B0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33850" w14:textId="77777777" w:rsidR="00373B08" w:rsidRPr="004820C4" w:rsidRDefault="00373B08" w:rsidP="00AF5560"/>
  <w:p w14:paraId="2A4437AB" w14:textId="06BF5A64" w:rsidR="00373B08" w:rsidRDefault="00373B08" w:rsidP="00AF5560">
    <w:r w:rsidRPr="00A1234A">
      <w:t>© 2011 Department of Education and Communities</w:t>
    </w:r>
    <w:r>
      <w:t>, TAFE NSW eLearning Hub</w:t>
    </w:r>
    <w:r w:rsidRPr="00A1234A">
      <w:t xml:space="preserve"> | </w:t>
    </w:r>
    <w:r w:rsidRPr="00A1234A">
      <w:rPr>
        <w:b/>
      </w:rPr>
      <w:t>Version: 0.0</w:t>
    </w:r>
    <w:r>
      <w:t xml:space="preserve"> </w:t>
    </w:r>
    <w:r w:rsidRPr="00A1234A">
      <w:t xml:space="preserve">| </w:t>
    </w:r>
    <w:r w:rsidRPr="00A1234A">
      <w:rPr>
        <w:b/>
      </w:rPr>
      <w:t>Created: dd/mm/2011</w:t>
    </w:r>
  </w:p>
  <w:p w14:paraId="16187676" w14:textId="77777777" w:rsidR="00373B08" w:rsidRDefault="00373B0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F7A60" w14:textId="77777777" w:rsidR="00373B08" w:rsidRPr="008D467A" w:rsidRDefault="00373B08" w:rsidP="00AF5560">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7FC699BA" w14:textId="30B259D3" w:rsidR="00373B08" w:rsidRDefault="00373B08" w:rsidP="00AF5560">
    <w:r w:rsidRPr="008D467A">
      <w:t>Disclaimer:</w:t>
    </w:r>
    <w:r>
      <w:t xml:space="preserve"> </w:t>
    </w:r>
    <w:r w:rsidRPr="008D467A">
      <w:t>Printed copies of this document are regarded as uncontrolled.</w:t>
    </w:r>
    <w:r>
      <w:t xml:space="preserve"> </w:t>
    </w:r>
    <w:r w:rsidRPr="008D467A">
      <w:t xml:space="preserve">Please check </w:t>
    </w:r>
    <w:hyperlink r:id="rId1" w:history="1">
      <w:r w:rsidRPr="008D467A">
        <w:t>http://</w:t>
      </w:r>
    </w:hyperlink>
    <w:r>
      <w:t xml:space="preserve"> </w:t>
    </w:r>
    <w:r w:rsidRPr="008D467A">
      <w:t>to ensure this is the latest version.</w:t>
    </w:r>
    <w:r>
      <w:t xml:space="preserve"> </w:t>
    </w:r>
  </w:p>
  <w:p w14:paraId="01046125" w14:textId="77777777" w:rsidR="00373B08" w:rsidRDefault="00373B0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B5B2C" w14:textId="77777777" w:rsidR="00373B08" w:rsidRPr="004820C4" w:rsidRDefault="00373B08" w:rsidP="00D122D2"/>
  <w:p w14:paraId="0E956ACC" w14:textId="0B381356" w:rsidR="00373B08" w:rsidRDefault="00373B08" w:rsidP="00D122D2">
    <w:r w:rsidRPr="00A1234A">
      <w:t>© 2011 Department of Education and Communities</w:t>
    </w:r>
    <w:r>
      <w:t>, TAFE NSW eLearning Hub</w:t>
    </w:r>
    <w:r w:rsidRPr="00A1234A">
      <w:t xml:space="preserve"> | </w:t>
    </w:r>
    <w:r w:rsidRPr="00A1234A">
      <w:rPr>
        <w:b/>
      </w:rPr>
      <w:t>Version: 0.0</w:t>
    </w:r>
    <w:r>
      <w:t xml:space="preserve"> </w:t>
    </w:r>
    <w:r w:rsidRPr="00A1234A">
      <w:t xml:space="preserve">| </w:t>
    </w:r>
    <w:r w:rsidRPr="00A1234A">
      <w:rPr>
        <w:b/>
      </w:rPr>
      <w:t>Created: dd/mm/2011</w:t>
    </w:r>
  </w:p>
  <w:p w14:paraId="152ED65A" w14:textId="77777777" w:rsidR="00373B08" w:rsidRDefault="00373B0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7780F" w14:textId="22F92FB0" w:rsidR="00373B08" w:rsidRDefault="00373B08" w:rsidP="008A240C">
    <w:pPr>
      <w:pStyle w:val="Footer"/>
      <w:tabs>
        <w:tab w:val="clear" w:pos="9497"/>
        <w:tab w:val="right" w:pos="13608"/>
      </w:tabs>
    </w:pPr>
    <w:r>
      <w:t xml:space="preserve">Document title: </w:t>
    </w:r>
    <w:sdt>
      <w:sdtPr>
        <w:alias w:val="Title"/>
        <w:tag w:val=""/>
        <w:id w:val="669371307"/>
        <w:placeholder>
          <w:docPart w:val="C18771261C224AFF94FBD0E535AE26A3"/>
        </w:placeholder>
        <w:dataBinding w:prefixMappings="xmlns:ns0='http://purl.org/dc/elements/1.1/' xmlns:ns1='http://schemas.openxmlformats.org/package/2006/metadata/core-properties' " w:xpath="/ns1:coreProperties[1]/ns0:title[1]" w:storeItemID="{6C3C8BC8-F283-45AE-878A-BAB7291924A1}"/>
        <w:text/>
      </w:sdtPr>
      <w:sdtContent>
        <w:r>
          <w:t>Cl_Database_SW_1of1</w:t>
        </w:r>
      </w:sdtContent>
    </w:sdt>
  </w:p>
  <w:p w14:paraId="35BBB842" w14:textId="7D6DCCFE" w:rsidR="00373B08" w:rsidRPr="0051362A" w:rsidRDefault="00373B08" w:rsidP="008A240C">
    <w:pPr>
      <w:pStyle w:val="Footer"/>
      <w:tabs>
        <w:tab w:val="clear" w:pos="9497"/>
        <w:tab w:val="right" w:pos="13608"/>
      </w:tabs>
    </w:pPr>
    <w:r>
      <w:t>Resource ID: ICT_19_013_</w:t>
    </w:r>
    <w:sdt>
      <w:sdtPr>
        <w:alias w:val="Title"/>
        <w:tag w:val=""/>
        <w:id w:val="1143848141"/>
        <w:placeholder>
          <w:docPart w:val="8684EC2E77EF4A899120D12AB71473CB"/>
        </w:placeholder>
        <w:dataBinding w:prefixMappings="xmlns:ns0='http://purl.org/dc/elements/1.1/' xmlns:ns1='http://schemas.openxmlformats.org/package/2006/metadata/core-properties' " w:xpath="/ns1:coreProperties[1]/ns0:title[1]" w:storeItemID="{6C3C8BC8-F283-45AE-878A-BAB7291924A1}"/>
        <w:text/>
      </w:sdtPr>
      <w:sdtContent>
        <w:r>
          <w:t>Cl_Database_SW_1of1</w:t>
        </w:r>
      </w:sdtContent>
    </w:sdt>
    <w:r w:rsidRPr="0051362A">
      <w:tab/>
      <w:t xml:space="preserve">Page </w:t>
    </w:r>
    <w:r w:rsidRPr="0051362A">
      <w:fldChar w:fldCharType="begin"/>
    </w:r>
    <w:r w:rsidRPr="0051362A">
      <w:instrText xml:space="preserve"> PAGE  \* Arabic  \* MERGEFORMAT </w:instrText>
    </w:r>
    <w:r w:rsidRPr="0051362A">
      <w:fldChar w:fldCharType="separate"/>
    </w:r>
    <w:r>
      <w:rPr>
        <w:noProof/>
      </w:rPr>
      <w:t>151</w:t>
    </w:r>
    <w:r w:rsidRPr="0051362A">
      <w:fldChar w:fldCharType="end"/>
    </w:r>
    <w:r w:rsidRPr="0051362A">
      <w:t xml:space="preserve"> of </w:t>
    </w:r>
    <w:fldSimple w:instr=" NUMPAGES  \* Arabic  \* MERGEFORMAT ">
      <w:r>
        <w:rPr>
          <w:noProof/>
        </w:rPr>
        <w:t>195</w:t>
      </w:r>
    </w:fldSimple>
  </w:p>
  <w:p w14:paraId="7D9887A7" w14:textId="0169908F" w:rsidR="00373B08" w:rsidRPr="00DF751F" w:rsidRDefault="00373B08" w:rsidP="008A240C">
    <w:pPr>
      <w:pStyle w:val="Footer"/>
      <w:tabs>
        <w:tab w:val="clear" w:pos="9497"/>
        <w:tab w:val="right" w:pos="13608"/>
      </w:tabs>
    </w:pPr>
    <w:r>
      <w:t>© TAFE NSW 2020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773D4" w14:textId="77777777" w:rsidR="00373B08" w:rsidRPr="008D467A" w:rsidRDefault="00373B08" w:rsidP="00D122D2">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7D038EFD" w14:textId="09A43A8C" w:rsidR="00373B08" w:rsidRDefault="00373B08" w:rsidP="00D122D2">
    <w:r w:rsidRPr="008D467A">
      <w:t>Disclaimer:</w:t>
    </w:r>
    <w:r>
      <w:t xml:space="preserve"> </w:t>
    </w:r>
    <w:r w:rsidRPr="008D467A">
      <w:t>Printed copies of this document are regarded as uncontrolled.</w:t>
    </w:r>
    <w:r>
      <w:t xml:space="preserve"> </w:t>
    </w:r>
    <w:r w:rsidRPr="008D467A">
      <w:t xml:space="preserve">Please check </w:t>
    </w:r>
    <w:hyperlink r:id="rId1" w:history="1">
      <w:r w:rsidRPr="008D467A">
        <w:t>http://</w:t>
      </w:r>
    </w:hyperlink>
    <w:r>
      <w:t xml:space="preserve"> </w:t>
    </w:r>
    <w:r w:rsidRPr="008D467A">
      <w:t>to ensure this is the latest version.</w:t>
    </w:r>
    <w:r>
      <w:t xml:space="preserve"> </w:t>
    </w:r>
  </w:p>
  <w:p w14:paraId="0C916D3C" w14:textId="77777777" w:rsidR="00373B08" w:rsidRDefault="00373B0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07C9A" w14:textId="77777777" w:rsidR="00373B08" w:rsidRPr="004820C4" w:rsidRDefault="00373B08" w:rsidP="00D122D2"/>
  <w:p w14:paraId="1888F105" w14:textId="0DFBA8C3" w:rsidR="00373B08" w:rsidRDefault="00373B08" w:rsidP="00D122D2">
    <w:r w:rsidRPr="00A1234A">
      <w:t>© 2011 Department of Education and Communities</w:t>
    </w:r>
    <w:r>
      <w:t>, TAFE NSW eLearning Hub</w:t>
    </w:r>
    <w:r w:rsidRPr="00A1234A">
      <w:t xml:space="preserve"> | </w:t>
    </w:r>
    <w:r w:rsidRPr="00A1234A">
      <w:rPr>
        <w:b/>
      </w:rPr>
      <w:t>Version: 0.0</w:t>
    </w:r>
    <w:r>
      <w:t xml:space="preserve"> </w:t>
    </w:r>
    <w:r w:rsidRPr="00A1234A">
      <w:t xml:space="preserve">| </w:t>
    </w:r>
    <w:r w:rsidRPr="00A1234A">
      <w:rPr>
        <w:b/>
      </w:rPr>
      <w:t>Created: dd/mm/2011</w:t>
    </w:r>
  </w:p>
  <w:p w14:paraId="589314D2" w14:textId="77777777" w:rsidR="00373B08" w:rsidRDefault="00373B0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7A9E4" w14:textId="77777777" w:rsidR="00373B08" w:rsidRPr="008D467A" w:rsidRDefault="00373B08" w:rsidP="00D122D2">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7A5D6D7C" w14:textId="23BBBDD4" w:rsidR="00373B08" w:rsidRDefault="00373B08" w:rsidP="00D122D2">
    <w:r w:rsidRPr="008D467A">
      <w:t>Disclaimer:</w:t>
    </w:r>
    <w:r>
      <w:t xml:space="preserve"> </w:t>
    </w:r>
    <w:r w:rsidRPr="008D467A">
      <w:t>Printed copies of this document are regarded as uncontrolled.</w:t>
    </w:r>
    <w:r>
      <w:t xml:space="preserve"> </w:t>
    </w:r>
    <w:r w:rsidRPr="008D467A">
      <w:t xml:space="preserve">Please check </w:t>
    </w:r>
    <w:hyperlink r:id="rId1" w:history="1">
      <w:r w:rsidRPr="008D467A">
        <w:t>http://</w:t>
      </w:r>
    </w:hyperlink>
    <w:r>
      <w:t xml:space="preserve"> </w:t>
    </w:r>
    <w:r w:rsidRPr="008D467A">
      <w:t>to ensure this is the latest version.</w:t>
    </w:r>
    <w:r>
      <w:t xml:space="preserve"> </w:t>
    </w:r>
  </w:p>
  <w:p w14:paraId="6D3E3032" w14:textId="77777777" w:rsidR="00373B08" w:rsidRDefault="00373B0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1C912" w14:textId="77777777" w:rsidR="00373B08" w:rsidRPr="004820C4" w:rsidRDefault="00373B08" w:rsidP="00E5501E"/>
  <w:p w14:paraId="14EBAD08" w14:textId="4479FD3B" w:rsidR="00373B08" w:rsidRDefault="00373B08" w:rsidP="00E5501E">
    <w:r w:rsidRPr="00A1234A">
      <w:t>© 2011 Department of Education and Communities</w:t>
    </w:r>
    <w:r>
      <w:t>, TAFE NSW eLearning Hub</w:t>
    </w:r>
    <w:r w:rsidRPr="00A1234A">
      <w:t xml:space="preserve"> | </w:t>
    </w:r>
    <w:r w:rsidRPr="00A1234A">
      <w:rPr>
        <w:b/>
      </w:rPr>
      <w:t>Version: 0.0</w:t>
    </w:r>
    <w:r>
      <w:t xml:space="preserve"> </w:t>
    </w:r>
    <w:r w:rsidRPr="00A1234A">
      <w:t xml:space="preserve">| </w:t>
    </w:r>
    <w:r w:rsidRPr="00A1234A">
      <w:rPr>
        <w:b/>
      </w:rPr>
      <w:t>Created: dd/mm/2011</w:t>
    </w:r>
  </w:p>
  <w:p w14:paraId="3059B831" w14:textId="77777777" w:rsidR="00373B08" w:rsidRDefault="00373B0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10A0B" w14:textId="77777777" w:rsidR="00373B08" w:rsidRPr="008D467A" w:rsidRDefault="00373B08" w:rsidP="00E5501E">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3</w:t>
    </w:r>
    <w:r>
      <w:rPr>
        <w:noProof/>
      </w:rPr>
      <w:fldChar w:fldCharType="end"/>
    </w:r>
  </w:p>
  <w:p w14:paraId="2A1B1C5E" w14:textId="4E559E02" w:rsidR="00373B08" w:rsidRDefault="00373B08" w:rsidP="00E5501E">
    <w:r w:rsidRPr="008D467A">
      <w:t>Disclaimer:</w:t>
    </w:r>
    <w:r>
      <w:t xml:space="preserve"> </w:t>
    </w:r>
    <w:r w:rsidRPr="008D467A">
      <w:t>Printed copies of this document are regarded as uncontrolled.</w:t>
    </w:r>
    <w:r>
      <w:t xml:space="preserve"> </w:t>
    </w:r>
    <w:r w:rsidRPr="008D467A">
      <w:t xml:space="preserve">Please check </w:t>
    </w:r>
    <w:hyperlink r:id="rId1" w:history="1">
      <w:r w:rsidRPr="008D467A">
        <w:t>http://</w:t>
      </w:r>
    </w:hyperlink>
    <w:r>
      <w:t xml:space="preserve"> </w:t>
    </w:r>
    <w:r w:rsidRPr="008D467A">
      <w:t>to ensure this is the latest version.</w:t>
    </w:r>
    <w:r>
      <w:t xml:space="preserve"> </w:t>
    </w:r>
  </w:p>
  <w:p w14:paraId="6D1C09DA" w14:textId="77777777" w:rsidR="00373B08" w:rsidRDefault="00373B0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EBCFF" w14:textId="77777777" w:rsidR="00373B08" w:rsidRPr="004820C4" w:rsidRDefault="00373B08" w:rsidP="008F2C87"/>
  <w:p w14:paraId="363535F7" w14:textId="7D5AD21A" w:rsidR="00373B08" w:rsidRDefault="00373B08" w:rsidP="008F2C87">
    <w:r w:rsidRPr="00A1234A">
      <w:t>© 2011 Department of Education and Communities</w:t>
    </w:r>
    <w:r>
      <w:t>, TAFE NSW eLearning Hub</w:t>
    </w:r>
    <w:r w:rsidRPr="00A1234A">
      <w:t xml:space="preserve"> | </w:t>
    </w:r>
    <w:r w:rsidRPr="00A1234A">
      <w:rPr>
        <w:b/>
      </w:rPr>
      <w:t>Version: 0.0</w:t>
    </w:r>
    <w:r>
      <w:t xml:space="preserve"> </w:t>
    </w:r>
    <w:r w:rsidRPr="00A1234A">
      <w:t xml:space="preserve">| </w:t>
    </w:r>
    <w:r w:rsidRPr="00A1234A">
      <w:rPr>
        <w:b/>
      </w:rPr>
      <w:t>Created: dd/mm/2011</w:t>
    </w:r>
  </w:p>
  <w:p w14:paraId="32640878" w14:textId="77777777" w:rsidR="00373B08" w:rsidRDefault="00373B0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7EDF4" w14:textId="77777777" w:rsidR="00F5231E" w:rsidRDefault="00F5231E" w:rsidP="002145A6">
      <w:pPr>
        <w:spacing w:before="360" w:after="120"/>
      </w:pPr>
      <w:r>
        <w:separator/>
      </w:r>
    </w:p>
  </w:footnote>
  <w:footnote w:type="continuationSeparator" w:id="0">
    <w:p w14:paraId="2BE38BB8" w14:textId="77777777" w:rsidR="00F5231E" w:rsidRDefault="00F5231E">
      <w:r>
        <w:continuationSeparator/>
      </w:r>
    </w:p>
    <w:p w14:paraId="5373D19B" w14:textId="77777777" w:rsidR="00F5231E" w:rsidRDefault="00F5231E"/>
  </w:footnote>
  <w:footnote w:type="continuationNotice" w:id="1">
    <w:p w14:paraId="4BB1DA53" w14:textId="77777777" w:rsidR="00F5231E" w:rsidRDefault="00F5231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318B3" w14:textId="77777777" w:rsidR="00373B08" w:rsidRDefault="00373B08" w:rsidP="00F55B94">
    <w:pPr>
      <w:pStyle w:val="Header"/>
    </w:pPr>
    <w:r>
      <w:rPr>
        <w:noProof/>
        <w:lang w:eastAsia="en-AU"/>
      </w:rPr>
      <w:pict w14:anchorId="76574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550954" o:spid="_x0000_s2061" type="#_x0000_t75" style="position:absolute;left:0;text-align:left;margin-left:0;margin-top:0;width:595.45pt;height:841.7pt;z-index:-251658240;mso-position-horizontal:center;mso-position-horizontal-relative:margin;mso-position-vertical:center;mso-position-vertical-relative:margin" o:allowincell="f">
          <v:imagedata r:id="rId1" o:title="Skillpoint bg lavender"/>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88D5C" w14:textId="77777777" w:rsidR="00373B08" w:rsidRDefault="00373B08" w:rsidP="00E5501E"/>
  <w:p w14:paraId="0C63CDBA" w14:textId="77777777" w:rsidR="00373B08" w:rsidRDefault="00373B08" w:rsidP="00E5501E"/>
  <w:p w14:paraId="6BD82119" w14:textId="77777777" w:rsidR="00373B08" w:rsidRDefault="00373B0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919A6" w14:textId="77777777" w:rsidR="00373B08" w:rsidRPr="00F55B94" w:rsidRDefault="00373B08" w:rsidP="00E5501E">
    <w:pPr>
      <w:pStyle w:val="Header"/>
    </w:pPr>
    <w:r>
      <w:rPr>
        <w:noProof/>
        <w:lang w:eastAsia="en-AU"/>
      </w:rPr>
      <w:drawing>
        <wp:inline distT="0" distB="0" distL="0" distR="0" wp14:anchorId="55C335FA" wp14:editId="6D82C583">
          <wp:extent cx="1591359" cy="397840"/>
          <wp:effectExtent l="0" t="0" r="0" b="2540"/>
          <wp:docPr id="1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76D9A" w14:textId="77777777" w:rsidR="00373B08" w:rsidRDefault="00373B08" w:rsidP="00E5501E">
    <w:pPr>
      <w:pStyle w:val="Header"/>
    </w:pPr>
  </w:p>
  <w:p w14:paraId="31849A31" w14:textId="77777777" w:rsidR="00373B08" w:rsidRDefault="00373B08" w:rsidP="00E5501E"/>
  <w:p w14:paraId="471C1D32" w14:textId="77777777" w:rsidR="00373B08" w:rsidRDefault="00373B0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D3011" w14:textId="71D42402" w:rsidR="00373B08" w:rsidRPr="00F55B94" w:rsidRDefault="00373B08" w:rsidP="000970CA">
    <w:pPr>
      <w:pStyle w:val="Header"/>
    </w:pPr>
    <w:r>
      <w:rPr>
        <w:noProof/>
        <w:lang w:eastAsia="en-AU"/>
      </w:rPr>
      <w:drawing>
        <wp:inline distT="0" distB="0" distL="0" distR="0" wp14:anchorId="1F11BA05" wp14:editId="72147877">
          <wp:extent cx="1591359" cy="397840"/>
          <wp:effectExtent l="0" t="0" r="0" b="2540"/>
          <wp:docPr id="1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E7029" w14:textId="77777777" w:rsidR="00373B08" w:rsidRDefault="00373B08" w:rsidP="008F2C87"/>
  <w:p w14:paraId="5101B361" w14:textId="77777777" w:rsidR="00373B08" w:rsidRDefault="00373B08" w:rsidP="008F2C87"/>
  <w:p w14:paraId="494B6BF3" w14:textId="77777777" w:rsidR="00373B08" w:rsidRDefault="00373B0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7F1D8" w14:textId="77777777" w:rsidR="00373B08" w:rsidRPr="00F55B94" w:rsidRDefault="00373B08" w:rsidP="008F2C87">
    <w:pPr>
      <w:pStyle w:val="Header"/>
    </w:pPr>
    <w:r>
      <w:rPr>
        <w:noProof/>
        <w:lang w:eastAsia="en-AU"/>
      </w:rPr>
      <w:drawing>
        <wp:inline distT="0" distB="0" distL="0" distR="0" wp14:anchorId="0DBC84E2" wp14:editId="44DA66E9">
          <wp:extent cx="1591359" cy="397840"/>
          <wp:effectExtent l="0" t="0" r="0" b="2540"/>
          <wp:docPr id="1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460C4" w14:textId="77777777" w:rsidR="00373B08" w:rsidRDefault="00373B08" w:rsidP="008F2C87">
    <w:pPr>
      <w:pStyle w:val="Header"/>
    </w:pPr>
  </w:p>
  <w:p w14:paraId="556136F0" w14:textId="77777777" w:rsidR="00373B08" w:rsidRDefault="00373B08" w:rsidP="008F2C87"/>
  <w:p w14:paraId="0D857938" w14:textId="77777777" w:rsidR="00373B08" w:rsidRDefault="00373B08"/>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BEA30" w14:textId="77777777" w:rsidR="00373B08" w:rsidRDefault="00373B08" w:rsidP="00AF5560"/>
  <w:p w14:paraId="20740736" w14:textId="77777777" w:rsidR="00373B08" w:rsidRDefault="00373B08" w:rsidP="00AF5560"/>
  <w:p w14:paraId="1E4558F1" w14:textId="77777777" w:rsidR="00373B08" w:rsidRDefault="00373B0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09590" w14:textId="77777777" w:rsidR="00373B08" w:rsidRPr="00F55B94" w:rsidRDefault="00373B08" w:rsidP="00AF5560">
    <w:pPr>
      <w:pStyle w:val="Header"/>
    </w:pPr>
    <w:r>
      <w:rPr>
        <w:noProof/>
        <w:lang w:eastAsia="en-AU"/>
      </w:rPr>
      <w:drawing>
        <wp:inline distT="0" distB="0" distL="0" distR="0" wp14:anchorId="0E36EADB" wp14:editId="75BC9E5B">
          <wp:extent cx="1591359" cy="397840"/>
          <wp:effectExtent l="0" t="0" r="0" b="2540"/>
          <wp:docPr id="1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61EE0" w14:textId="77777777" w:rsidR="00373B08" w:rsidRDefault="00373B08" w:rsidP="00AF5560">
    <w:pPr>
      <w:pStyle w:val="Header"/>
    </w:pPr>
  </w:p>
  <w:p w14:paraId="1CAB575C" w14:textId="77777777" w:rsidR="00373B08" w:rsidRDefault="00373B08" w:rsidP="00AF5560"/>
  <w:p w14:paraId="7443320B" w14:textId="77777777" w:rsidR="00373B08" w:rsidRDefault="00373B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A2D0E" w14:textId="77777777" w:rsidR="00373B08" w:rsidRDefault="00373B08" w:rsidP="007652E1">
    <w:pPr>
      <w:jc w:val="right"/>
    </w:pPr>
    <w:r>
      <w:rPr>
        <w:noProof/>
        <w:lang w:eastAsia="en-AU"/>
      </w:rPr>
      <w:drawing>
        <wp:anchor distT="0" distB="0" distL="114300" distR="114300" simplePos="0" relativeHeight="251657216" behindDoc="1" locked="0" layoutInCell="1" allowOverlap="1" wp14:anchorId="0D39B8D5" wp14:editId="7A748CBB">
          <wp:simplePos x="0" y="0"/>
          <wp:positionH relativeFrom="page">
            <wp:align>left</wp:align>
          </wp:positionH>
          <wp:positionV relativeFrom="page">
            <wp:align>top</wp:align>
          </wp:positionV>
          <wp:extent cx="7562159" cy="10695597"/>
          <wp:effectExtent l="0" t="0" r="1270" b="0"/>
          <wp:wrapNone/>
          <wp:docPr id="81" name="Picture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killpoint bg mauve.jpg"/>
                  <pic:cNvPicPr/>
                </pic:nvPicPr>
                <pic:blipFill>
                  <a:blip r:embed="rId1"/>
                  <a:stretch>
                    <a:fillRect/>
                  </a:stretch>
                </pic:blipFill>
                <pic:spPr>
                  <a:xfrm>
                    <a:off x="0" y="0"/>
                    <a:ext cx="7562159" cy="1069559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inline distT="0" distB="0" distL="0" distR="0" wp14:anchorId="6447DB77" wp14:editId="33BB560C">
          <wp:extent cx="2224800" cy="554400"/>
          <wp:effectExtent l="0" t="0" r="4445" b="0"/>
          <wp:docPr id="82" name="Picture 82" descr="TAFE NS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sang.000\AppData\Local\Microsoft\Windows\INetCache\Content.Word\TAFE NSW NEW WARATAH LOCKUP NOV 2017 CMYK.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224800" cy="5544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8C177" w14:textId="77777777" w:rsidR="00373B08" w:rsidRDefault="00373B08" w:rsidP="00F55B94">
    <w:pPr>
      <w:pStyle w:val="Header"/>
    </w:pPr>
    <w:r>
      <w:rPr>
        <w:noProof/>
        <w:lang w:eastAsia="en-AU"/>
      </w:rPr>
      <w:drawing>
        <wp:inline distT="0" distB="0" distL="0" distR="0" wp14:anchorId="34E0E0D4" wp14:editId="7EF0A4E7">
          <wp:extent cx="2224800" cy="554400"/>
          <wp:effectExtent l="0" t="0" r="4445" b="0"/>
          <wp:docPr id="769356671" name="Picture 83" descr="TAFE NS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
                    <a:extLst>
                      <a:ext uri="{28A0092B-C50C-407E-A947-70E740481C1C}">
                        <a14:useLocalDpi xmlns:a14="http://schemas.microsoft.com/office/drawing/2010/main" val="0"/>
                      </a:ext>
                    </a:extLst>
                  </a:blip>
                  <a:stretch>
                    <a:fillRect/>
                  </a:stretch>
                </pic:blipFill>
                <pic:spPr>
                  <a:xfrm>
                    <a:off x="0" y="0"/>
                    <a:ext cx="2224800" cy="554400"/>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698E9" w14:textId="77777777" w:rsidR="00373B08" w:rsidRDefault="00373B08" w:rsidP="00D122D2"/>
  <w:p w14:paraId="58A4F9C9" w14:textId="77777777" w:rsidR="00373B08" w:rsidRDefault="00373B08" w:rsidP="00D122D2"/>
  <w:p w14:paraId="4C0F7760" w14:textId="77777777" w:rsidR="00373B08" w:rsidRDefault="00373B0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FC2B8" w14:textId="77777777" w:rsidR="00373B08" w:rsidRPr="00F55B94" w:rsidRDefault="00373B08" w:rsidP="00D122D2">
    <w:pPr>
      <w:pStyle w:val="Header"/>
    </w:pPr>
    <w:r>
      <w:rPr>
        <w:noProof/>
        <w:lang w:eastAsia="en-AU"/>
      </w:rPr>
      <w:drawing>
        <wp:inline distT="0" distB="0" distL="0" distR="0" wp14:anchorId="43FDC6C7" wp14:editId="2AD5A64E">
          <wp:extent cx="1591359" cy="397840"/>
          <wp:effectExtent l="0" t="0" r="0" b="2540"/>
          <wp:docPr id="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04DB7" w14:textId="77777777" w:rsidR="00373B08" w:rsidRDefault="00373B08" w:rsidP="00D122D2">
    <w:pPr>
      <w:pStyle w:val="Header"/>
    </w:pPr>
  </w:p>
  <w:p w14:paraId="57221A3B" w14:textId="77777777" w:rsidR="00373B08" w:rsidRDefault="00373B08" w:rsidP="00D122D2"/>
  <w:p w14:paraId="52551E7A" w14:textId="77777777" w:rsidR="00373B08" w:rsidRDefault="00373B0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F08FB" w14:textId="77777777" w:rsidR="00373B08" w:rsidRDefault="00373B08" w:rsidP="00D122D2"/>
  <w:p w14:paraId="3F6840AD" w14:textId="77777777" w:rsidR="00373B08" w:rsidRDefault="00373B08" w:rsidP="00D122D2"/>
  <w:p w14:paraId="1D860F3B" w14:textId="77777777" w:rsidR="00373B08" w:rsidRDefault="00373B0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AE498" w14:textId="77777777" w:rsidR="00373B08" w:rsidRPr="00F55B94" w:rsidRDefault="00373B08" w:rsidP="00D122D2">
    <w:pPr>
      <w:pStyle w:val="Header"/>
    </w:pPr>
    <w:r>
      <w:rPr>
        <w:noProof/>
        <w:lang w:eastAsia="en-AU"/>
      </w:rPr>
      <w:drawing>
        <wp:inline distT="0" distB="0" distL="0" distR="0" wp14:anchorId="45173BE7" wp14:editId="10780D36">
          <wp:extent cx="1591359" cy="397840"/>
          <wp:effectExtent l="0" t="0" r="0" b="2540"/>
          <wp:docPr id="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
                    <a:extLst>
                      <a:ext uri="{28A0092B-C50C-407E-A947-70E740481C1C}">
                        <a14:useLocalDpi xmlns:a14="http://schemas.microsoft.com/office/drawing/2010/main" val="0"/>
                      </a:ext>
                    </a:extLst>
                  </a:blip>
                  <a:stretch>
                    <a:fillRect/>
                  </a:stretch>
                </pic:blipFill>
                <pic:spPr>
                  <a:xfrm>
                    <a:off x="0" y="0"/>
                    <a:ext cx="1591359" cy="39784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97CCE" w14:textId="77777777" w:rsidR="00373B08" w:rsidRDefault="00373B08" w:rsidP="00D122D2">
    <w:pPr>
      <w:pStyle w:val="Header"/>
    </w:pPr>
  </w:p>
  <w:p w14:paraId="32C5ACA0" w14:textId="77777777" w:rsidR="00373B08" w:rsidRDefault="00373B08" w:rsidP="00D122D2"/>
  <w:p w14:paraId="647C3C08" w14:textId="77777777" w:rsidR="00373B08" w:rsidRDefault="00373B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4B8900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EB509D"/>
    <w:multiLevelType w:val="hybridMultilevel"/>
    <w:tmpl w:val="C52CE1D6"/>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BB615FA"/>
    <w:multiLevelType w:val="multilevel"/>
    <w:tmpl w:val="CE5A1010"/>
    <w:lvl w:ilvl="0">
      <w:start w:val="1"/>
      <w:numFmt w:val="decimal"/>
      <w:pStyle w:val="ListNumber"/>
      <w:lvlText w:val="%1."/>
      <w:lvlJc w:val="left"/>
      <w:pPr>
        <w:ind w:left="717"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F4D5F42"/>
    <w:multiLevelType w:val="multilevel"/>
    <w:tmpl w:val="F35E2522"/>
    <w:styleLink w:val="Body-ListNumbered"/>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4"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9D0754E"/>
    <w:multiLevelType w:val="hybridMultilevel"/>
    <w:tmpl w:val="5F662260"/>
    <w:lvl w:ilvl="0" w:tplc="2A86D83A">
      <w:start w:val="1"/>
      <w:numFmt w:val="bullet"/>
      <w:pStyle w:val="List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27402EE"/>
    <w:multiLevelType w:val="hybridMultilevel"/>
    <w:tmpl w:val="89668F5A"/>
    <w:lvl w:ilvl="0" w:tplc="8F72A9B8">
      <w:start w:val="1"/>
      <w:numFmt w:val="bullet"/>
      <w:lvlText w:val=""/>
      <w:lvlJc w:val="left"/>
      <w:pPr>
        <w:ind w:left="720" w:hanging="360"/>
      </w:pPr>
      <w:rPr>
        <w:rFonts w:ascii="Symbol" w:hAnsi="Symbol" w:hint="default"/>
      </w:rPr>
    </w:lvl>
    <w:lvl w:ilvl="1" w:tplc="3B022352">
      <w:start w:val="1"/>
      <w:numFmt w:val="bullet"/>
      <w:pStyle w:val="BulletlistLevel2"/>
      <w:lvlText w:val="o"/>
      <w:lvlJc w:val="left"/>
      <w:pPr>
        <w:ind w:left="1440" w:hanging="360"/>
      </w:pPr>
      <w:rPr>
        <w:rFonts w:ascii="Courier New" w:hAnsi="Courier New" w:cs="Courier New" w:hint="default"/>
      </w:rPr>
    </w:lvl>
    <w:lvl w:ilvl="2" w:tplc="F7FE76D8">
      <w:start w:val="1"/>
      <w:numFmt w:val="bullet"/>
      <w:pStyle w:val="BulletListLevel3"/>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46A7E82"/>
    <w:multiLevelType w:val="hybridMultilevel"/>
    <w:tmpl w:val="DC2E8BB0"/>
    <w:lvl w:ilvl="0" w:tplc="61E4DE9E">
      <w:start w:val="1"/>
      <w:numFmt w:val="decimal"/>
      <w:pStyle w:val="ListNoActivity"/>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73DF7964"/>
    <w:multiLevelType w:val="hybridMultilevel"/>
    <w:tmpl w:val="CBF62982"/>
    <w:lvl w:ilvl="0" w:tplc="B80E76FE">
      <w:start w:val="1"/>
      <w:numFmt w:val="bullet"/>
      <w:pStyle w:val="ListParagraph"/>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8"/>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4"/>
  </w:num>
  <w:num w:numId="11">
    <w:abstractNumId w:val="6"/>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stylePaneFormatFilter w:val="1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20"/>
  <w:characterSpacingControl w:val="doNotCompress"/>
  <w:hdrShapeDefaults>
    <o:shapedefaults v:ext="edit" spidmax="206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yMDIwMTa0tDQ3MDFU0lEKTi0uzszPAykwNqwFAERjIJ0tAAAA"/>
  </w:docVars>
  <w:rsids>
    <w:rsidRoot w:val="0005268A"/>
    <w:rsid w:val="00000EBC"/>
    <w:rsid w:val="00001772"/>
    <w:rsid w:val="00001AA0"/>
    <w:rsid w:val="0000264F"/>
    <w:rsid w:val="00002CCF"/>
    <w:rsid w:val="00003CAC"/>
    <w:rsid w:val="00003F7E"/>
    <w:rsid w:val="0000413B"/>
    <w:rsid w:val="000049AD"/>
    <w:rsid w:val="000050C7"/>
    <w:rsid w:val="00005A14"/>
    <w:rsid w:val="00005EFD"/>
    <w:rsid w:val="000065EE"/>
    <w:rsid w:val="0000674C"/>
    <w:rsid w:val="000067E0"/>
    <w:rsid w:val="0000689B"/>
    <w:rsid w:val="000069AE"/>
    <w:rsid w:val="00006F1A"/>
    <w:rsid w:val="00006FEC"/>
    <w:rsid w:val="000073D9"/>
    <w:rsid w:val="0000774A"/>
    <w:rsid w:val="00007896"/>
    <w:rsid w:val="00010A70"/>
    <w:rsid w:val="0001201C"/>
    <w:rsid w:val="00013267"/>
    <w:rsid w:val="00013C04"/>
    <w:rsid w:val="00014367"/>
    <w:rsid w:val="0001488B"/>
    <w:rsid w:val="000149D0"/>
    <w:rsid w:val="00015721"/>
    <w:rsid w:val="00015EA4"/>
    <w:rsid w:val="00016030"/>
    <w:rsid w:val="00016A61"/>
    <w:rsid w:val="0002301A"/>
    <w:rsid w:val="0002323C"/>
    <w:rsid w:val="000233FC"/>
    <w:rsid w:val="000234DA"/>
    <w:rsid w:val="00023764"/>
    <w:rsid w:val="00023C86"/>
    <w:rsid w:val="00024A06"/>
    <w:rsid w:val="00026B24"/>
    <w:rsid w:val="0002748F"/>
    <w:rsid w:val="00027A98"/>
    <w:rsid w:val="00031475"/>
    <w:rsid w:val="00031E6A"/>
    <w:rsid w:val="00032249"/>
    <w:rsid w:val="00033A2D"/>
    <w:rsid w:val="000345D7"/>
    <w:rsid w:val="00035F1B"/>
    <w:rsid w:val="000360FA"/>
    <w:rsid w:val="000362C7"/>
    <w:rsid w:val="00036714"/>
    <w:rsid w:val="00036BFF"/>
    <w:rsid w:val="00036CD2"/>
    <w:rsid w:val="00036F07"/>
    <w:rsid w:val="00037077"/>
    <w:rsid w:val="00040924"/>
    <w:rsid w:val="00040CDD"/>
    <w:rsid w:val="0004139B"/>
    <w:rsid w:val="000414C3"/>
    <w:rsid w:val="00041C23"/>
    <w:rsid w:val="000420E1"/>
    <w:rsid w:val="0004336E"/>
    <w:rsid w:val="00043E77"/>
    <w:rsid w:val="00044A99"/>
    <w:rsid w:val="000450CF"/>
    <w:rsid w:val="00045E39"/>
    <w:rsid w:val="000460FF"/>
    <w:rsid w:val="000476F2"/>
    <w:rsid w:val="000511D5"/>
    <w:rsid w:val="00052415"/>
    <w:rsid w:val="0005268A"/>
    <w:rsid w:val="00052700"/>
    <w:rsid w:val="000533A7"/>
    <w:rsid w:val="00053AD5"/>
    <w:rsid w:val="00054797"/>
    <w:rsid w:val="000549F5"/>
    <w:rsid w:val="0005621B"/>
    <w:rsid w:val="000569E9"/>
    <w:rsid w:val="000579EC"/>
    <w:rsid w:val="000605B8"/>
    <w:rsid w:val="00060AE8"/>
    <w:rsid w:val="00060CC5"/>
    <w:rsid w:val="000614AF"/>
    <w:rsid w:val="00063680"/>
    <w:rsid w:val="000645D7"/>
    <w:rsid w:val="00064912"/>
    <w:rsid w:val="00064BF3"/>
    <w:rsid w:val="00065A45"/>
    <w:rsid w:val="00066F50"/>
    <w:rsid w:val="000706F8"/>
    <w:rsid w:val="000714D5"/>
    <w:rsid w:val="00071B2A"/>
    <w:rsid w:val="0007206E"/>
    <w:rsid w:val="00074A65"/>
    <w:rsid w:val="00074B39"/>
    <w:rsid w:val="00074DD9"/>
    <w:rsid w:val="0007574A"/>
    <w:rsid w:val="00075836"/>
    <w:rsid w:val="00075E6F"/>
    <w:rsid w:val="000765D7"/>
    <w:rsid w:val="000766C0"/>
    <w:rsid w:val="00076DAF"/>
    <w:rsid w:val="00077450"/>
    <w:rsid w:val="0007770B"/>
    <w:rsid w:val="00077DF8"/>
    <w:rsid w:val="000811FB"/>
    <w:rsid w:val="000812FD"/>
    <w:rsid w:val="00083062"/>
    <w:rsid w:val="000838E9"/>
    <w:rsid w:val="00084315"/>
    <w:rsid w:val="00084567"/>
    <w:rsid w:val="00084FD3"/>
    <w:rsid w:val="00085C24"/>
    <w:rsid w:val="000869F0"/>
    <w:rsid w:val="00086AEC"/>
    <w:rsid w:val="000871DC"/>
    <w:rsid w:val="000871F1"/>
    <w:rsid w:val="000901FF"/>
    <w:rsid w:val="0009055A"/>
    <w:rsid w:val="00091079"/>
    <w:rsid w:val="00091275"/>
    <w:rsid w:val="000919BF"/>
    <w:rsid w:val="00093686"/>
    <w:rsid w:val="00094CD6"/>
    <w:rsid w:val="0009535C"/>
    <w:rsid w:val="000953D5"/>
    <w:rsid w:val="000961D4"/>
    <w:rsid w:val="000970CA"/>
    <w:rsid w:val="000976EE"/>
    <w:rsid w:val="00097CA1"/>
    <w:rsid w:val="000A0A4A"/>
    <w:rsid w:val="000A0C98"/>
    <w:rsid w:val="000A11A3"/>
    <w:rsid w:val="000A1A13"/>
    <w:rsid w:val="000A1ACA"/>
    <w:rsid w:val="000A25AC"/>
    <w:rsid w:val="000A340D"/>
    <w:rsid w:val="000A4724"/>
    <w:rsid w:val="000A4AF4"/>
    <w:rsid w:val="000A4F32"/>
    <w:rsid w:val="000A663D"/>
    <w:rsid w:val="000A7E69"/>
    <w:rsid w:val="000B0FF3"/>
    <w:rsid w:val="000B1282"/>
    <w:rsid w:val="000B14FD"/>
    <w:rsid w:val="000B26EE"/>
    <w:rsid w:val="000B3A19"/>
    <w:rsid w:val="000B3E53"/>
    <w:rsid w:val="000B4345"/>
    <w:rsid w:val="000B5334"/>
    <w:rsid w:val="000B551C"/>
    <w:rsid w:val="000B6405"/>
    <w:rsid w:val="000B656F"/>
    <w:rsid w:val="000B6673"/>
    <w:rsid w:val="000B6788"/>
    <w:rsid w:val="000B6947"/>
    <w:rsid w:val="000C06EB"/>
    <w:rsid w:val="000C1E8D"/>
    <w:rsid w:val="000C26BA"/>
    <w:rsid w:val="000C2812"/>
    <w:rsid w:val="000C2985"/>
    <w:rsid w:val="000C3E00"/>
    <w:rsid w:val="000C5F0E"/>
    <w:rsid w:val="000C6597"/>
    <w:rsid w:val="000C698B"/>
    <w:rsid w:val="000C725D"/>
    <w:rsid w:val="000D074B"/>
    <w:rsid w:val="000D0E38"/>
    <w:rsid w:val="000D1C00"/>
    <w:rsid w:val="000D32F0"/>
    <w:rsid w:val="000D57D3"/>
    <w:rsid w:val="000D66A4"/>
    <w:rsid w:val="000D66BE"/>
    <w:rsid w:val="000D6B63"/>
    <w:rsid w:val="000D7CA4"/>
    <w:rsid w:val="000E22FF"/>
    <w:rsid w:val="000E29CA"/>
    <w:rsid w:val="000E4609"/>
    <w:rsid w:val="000E478D"/>
    <w:rsid w:val="000E5309"/>
    <w:rsid w:val="000E58CD"/>
    <w:rsid w:val="000E64D1"/>
    <w:rsid w:val="000E6D7E"/>
    <w:rsid w:val="000F092E"/>
    <w:rsid w:val="000F0D67"/>
    <w:rsid w:val="000F136F"/>
    <w:rsid w:val="000F15A1"/>
    <w:rsid w:val="000F2369"/>
    <w:rsid w:val="000F2CD1"/>
    <w:rsid w:val="000F3674"/>
    <w:rsid w:val="000F3FB9"/>
    <w:rsid w:val="000F49DB"/>
    <w:rsid w:val="000F55EA"/>
    <w:rsid w:val="000F66EB"/>
    <w:rsid w:val="000F69E1"/>
    <w:rsid w:val="00100812"/>
    <w:rsid w:val="00100B80"/>
    <w:rsid w:val="0010127E"/>
    <w:rsid w:val="00101715"/>
    <w:rsid w:val="0010199E"/>
    <w:rsid w:val="001024FD"/>
    <w:rsid w:val="001025FD"/>
    <w:rsid w:val="0010268F"/>
    <w:rsid w:val="00102E9D"/>
    <w:rsid w:val="001030EF"/>
    <w:rsid w:val="00104DE6"/>
    <w:rsid w:val="001055D0"/>
    <w:rsid w:val="001076AF"/>
    <w:rsid w:val="001077AE"/>
    <w:rsid w:val="00110F41"/>
    <w:rsid w:val="00111318"/>
    <w:rsid w:val="0011139B"/>
    <w:rsid w:val="0011186E"/>
    <w:rsid w:val="00111973"/>
    <w:rsid w:val="001122FD"/>
    <w:rsid w:val="001134E9"/>
    <w:rsid w:val="00114A24"/>
    <w:rsid w:val="00115136"/>
    <w:rsid w:val="00115724"/>
    <w:rsid w:val="0011605B"/>
    <w:rsid w:val="001161D4"/>
    <w:rsid w:val="0011699F"/>
    <w:rsid w:val="001169FF"/>
    <w:rsid w:val="0011700D"/>
    <w:rsid w:val="00117D9B"/>
    <w:rsid w:val="001200A1"/>
    <w:rsid w:val="001202C6"/>
    <w:rsid w:val="0012061B"/>
    <w:rsid w:val="00120F76"/>
    <w:rsid w:val="00121D60"/>
    <w:rsid w:val="0012318A"/>
    <w:rsid w:val="00123656"/>
    <w:rsid w:val="00123CA6"/>
    <w:rsid w:val="00124BC2"/>
    <w:rsid w:val="001254FF"/>
    <w:rsid w:val="00125ABE"/>
    <w:rsid w:val="0012624D"/>
    <w:rsid w:val="001264EE"/>
    <w:rsid w:val="001265E5"/>
    <w:rsid w:val="001278B3"/>
    <w:rsid w:val="001279E4"/>
    <w:rsid w:val="00127F75"/>
    <w:rsid w:val="001301DF"/>
    <w:rsid w:val="00130929"/>
    <w:rsid w:val="00130998"/>
    <w:rsid w:val="0013132E"/>
    <w:rsid w:val="00131860"/>
    <w:rsid w:val="00132B25"/>
    <w:rsid w:val="001340AB"/>
    <w:rsid w:val="0013572C"/>
    <w:rsid w:val="00135EBA"/>
    <w:rsid w:val="001365A1"/>
    <w:rsid w:val="00136BA8"/>
    <w:rsid w:val="00136D3E"/>
    <w:rsid w:val="00137A98"/>
    <w:rsid w:val="001411B0"/>
    <w:rsid w:val="00141451"/>
    <w:rsid w:val="001419BB"/>
    <w:rsid w:val="0014233E"/>
    <w:rsid w:val="0014269E"/>
    <w:rsid w:val="001434A7"/>
    <w:rsid w:val="00143DEB"/>
    <w:rsid w:val="00144C23"/>
    <w:rsid w:val="00146C39"/>
    <w:rsid w:val="0014752A"/>
    <w:rsid w:val="00150282"/>
    <w:rsid w:val="0015122C"/>
    <w:rsid w:val="001526BD"/>
    <w:rsid w:val="00152E42"/>
    <w:rsid w:val="00152F10"/>
    <w:rsid w:val="00154448"/>
    <w:rsid w:val="001558DD"/>
    <w:rsid w:val="001562F2"/>
    <w:rsid w:val="00156373"/>
    <w:rsid w:val="0015747C"/>
    <w:rsid w:val="0015779E"/>
    <w:rsid w:val="00157CE6"/>
    <w:rsid w:val="00157ECB"/>
    <w:rsid w:val="001604CE"/>
    <w:rsid w:val="00160EDB"/>
    <w:rsid w:val="0016422F"/>
    <w:rsid w:val="00164452"/>
    <w:rsid w:val="00164F5E"/>
    <w:rsid w:val="00165085"/>
    <w:rsid w:val="00165113"/>
    <w:rsid w:val="001656FB"/>
    <w:rsid w:val="00167276"/>
    <w:rsid w:val="00170321"/>
    <w:rsid w:val="00171180"/>
    <w:rsid w:val="00171399"/>
    <w:rsid w:val="001726E9"/>
    <w:rsid w:val="00173BFC"/>
    <w:rsid w:val="0017446C"/>
    <w:rsid w:val="00174B16"/>
    <w:rsid w:val="00174E28"/>
    <w:rsid w:val="00174F97"/>
    <w:rsid w:val="0017505D"/>
    <w:rsid w:val="00176402"/>
    <w:rsid w:val="001773D5"/>
    <w:rsid w:val="00177A20"/>
    <w:rsid w:val="00177F6F"/>
    <w:rsid w:val="00180BE8"/>
    <w:rsid w:val="00180E44"/>
    <w:rsid w:val="00181162"/>
    <w:rsid w:val="0018149D"/>
    <w:rsid w:val="00181A26"/>
    <w:rsid w:val="0018253D"/>
    <w:rsid w:val="00182D13"/>
    <w:rsid w:val="00183494"/>
    <w:rsid w:val="00183866"/>
    <w:rsid w:val="001843BC"/>
    <w:rsid w:val="0018683A"/>
    <w:rsid w:val="00190033"/>
    <w:rsid w:val="00190738"/>
    <w:rsid w:val="00190A1C"/>
    <w:rsid w:val="0019299C"/>
    <w:rsid w:val="00194540"/>
    <w:rsid w:val="001947BD"/>
    <w:rsid w:val="001947E0"/>
    <w:rsid w:val="00194EAF"/>
    <w:rsid w:val="00195C01"/>
    <w:rsid w:val="00196339"/>
    <w:rsid w:val="00196346"/>
    <w:rsid w:val="00196662"/>
    <w:rsid w:val="00196CC7"/>
    <w:rsid w:val="001A0E33"/>
    <w:rsid w:val="001A11FD"/>
    <w:rsid w:val="001A1310"/>
    <w:rsid w:val="001A39F6"/>
    <w:rsid w:val="001A6181"/>
    <w:rsid w:val="001A6745"/>
    <w:rsid w:val="001A78A0"/>
    <w:rsid w:val="001B0C35"/>
    <w:rsid w:val="001B1686"/>
    <w:rsid w:val="001B4CEB"/>
    <w:rsid w:val="001B4DD1"/>
    <w:rsid w:val="001B5E46"/>
    <w:rsid w:val="001B7909"/>
    <w:rsid w:val="001B7C06"/>
    <w:rsid w:val="001C0BB7"/>
    <w:rsid w:val="001C1D3D"/>
    <w:rsid w:val="001C2319"/>
    <w:rsid w:val="001C3671"/>
    <w:rsid w:val="001C449D"/>
    <w:rsid w:val="001C5379"/>
    <w:rsid w:val="001C560B"/>
    <w:rsid w:val="001C68AA"/>
    <w:rsid w:val="001C6AD8"/>
    <w:rsid w:val="001C7294"/>
    <w:rsid w:val="001C7572"/>
    <w:rsid w:val="001C7BC3"/>
    <w:rsid w:val="001D07C7"/>
    <w:rsid w:val="001D0E41"/>
    <w:rsid w:val="001D405E"/>
    <w:rsid w:val="001D482E"/>
    <w:rsid w:val="001D653F"/>
    <w:rsid w:val="001D733E"/>
    <w:rsid w:val="001D73A1"/>
    <w:rsid w:val="001D7874"/>
    <w:rsid w:val="001E1D3B"/>
    <w:rsid w:val="001E20C5"/>
    <w:rsid w:val="001E2DA6"/>
    <w:rsid w:val="001E429A"/>
    <w:rsid w:val="001E4AC4"/>
    <w:rsid w:val="001E6457"/>
    <w:rsid w:val="001E659E"/>
    <w:rsid w:val="001F0096"/>
    <w:rsid w:val="001F0850"/>
    <w:rsid w:val="001F172C"/>
    <w:rsid w:val="001F3409"/>
    <w:rsid w:val="001F3B63"/>
    <w:rsid w:val="001F3B98"/>
    <w:rsid w:val="001F5BD6"/>
    <w:rsid w:val="001F649C"/>
    <w:rsid w:val="001F6C9F"/>
    <w:rsid w:val="001F6CA6"/>
    <w:rsid w:val="00200B0D"/>
    <w:rsid w:val="00200E96"/>
    <w:rsid w:val="00200EB8"/>
    <w:rsid w:val="002013B5"/>
    <w:rsid w:val="00202BBC"/>
    <w:rsid w:val="0020306E"/>
    <w:rsid w:val="0020316E"/>
    <w:rsid w:val="00203A90"/>
    <w:rsid w:val="00204937"/>
    <w:rsid w:val="00204B65"/>
    <w:rsid w:val="002057F8"/>
    <w:rsid w:val="002067A7"/>
    <w:rsid w:val="00210425"/>
    <w:rsid w:val="002105DD"/>
    <w:rsid w:val="00210B9C"/>
    <w:rsid w:val="002116ED"/>
    <w:rsid w:val="002117BB"/>
    <w:rsid w:val="00211CD7"/>
    <w:rsid w:val="002123DC"/>
    <w:rsid w:val="002130D0"/>
    <w:rsid w:val="0021328C"/>
    <w:rsid w:val="00214286"/>
    <w:rsid w:val="002145A6"/>
    <w:rsid w:val="00215EDD"/>
    <w:rsid w:val="00215FE0"/>
    <w:rsid w:val="00216B2A"/>
    <w:rsid w:val="00217FC3"/>
    <w:rsid w:val="00220442"/>
    <w:rsid w:val="002217EA"/>
    <w:rsid w:val="00221DC4"/>
    <w:rsid w:val="0022208B"/>
    <w:rsid w:val="002225A8"/>
    <w:rsid w:val="002229E2"/>
    <w:rsid w:val="00223807"/>
    <w:rsid w:val="002243FE"/>
    <w:rsid w:val="00224C34"/>
    <w:rsid w:val="00225286"/>
    <w:rsid w:val="00225312"/>
    <w:rsid w:val="002260D3"/>
    <w:rsid w:val="0022688A"/>
    <w:rsid w:val="00227EDE"/>
    <w:rsid w:val="00230206"/>
    <w:rsid w:val="0023031D"/>
    <w:rsid w:val="002303B8"/>
    <w:rsid w:val="00230450"/>
    <w:rsid w:val="00230CE9"/>
    <w:rsid w:val="00231956"/>
    <w:rsid w:val="002329B1"/>
    <w:rsid w:val="00232C10"/>
    <w:rsid w:val="002336AD"/>
    <w:rsid w:val="002349F8"/>
    <w:rsid w:val="00234C48"/>
    <w:rsid w:val="00236481"/>
    <w:rsid w:val="002367F1"/>
    <w:rsid w:val="00237B39"/>
    <w:rsid w:val="002405E5"/>
    <w:rsid w:val="00240691"/>
    <w:rsid w:val="0024077F"/>
    <w:rsid w:val="00242AC2"/>
    <w:rsid w:val="0024349E"/>
    <w:rsid w:val="00243E8B"/>
    <w:rsid w:val="0024463D"/>
    <w:rsid w:val="00245E7D"/>
    <w:rsid w:val="00245FB1"/>
    <w:rsid w:val="0024692C"/>
    <w:rsid w:val="00247F4B"/>
    <w:rsid w:val="00251A5A"/>
    <w:rsid w:val="00252997"/>
    <w:rsid w:val="00253539"/>
    <w:rsid w:val="00253798"/>
    <w:rsid w:val="00254305"/>
    <w:rsid w:val="00254F29"/>
    <w:rsid w:val="00254FC7"/>
    <w:rsid w:val="0025595D"/>
    <w:rsid w:val="002569B1"/>
    <w:rsid w:val="0025747C"/>
    <w:rsid w:val="002611AD"/>
    <w:rsid w:val="0026251A"/>
    <w:rsid w:val="00262BCA"/>
    <w:rsid w:val="00262E06"/>
    <w:rsid w:val="00263CF8"/>
    <w:rsid w:val="00263F16"/>
    <w:rsid w:val="00264419"/>
    <w:rsid w:val="002644DD"/>
    <w:rsid w:val="00264DF4"/>
    <w:rsid w:val="002659F2"/>
    <w:rsid w:val="0026687F"/>
    <w:rsid w:val="0026712D"/>
    <w:rsid w:val="00267466"/>
    <w:rsid w:val="002709B5"/>
    <w:rsid w:val="00271382"/>
    <w:rsid w:val="0027254B"/>
    <w:rsid w:val="00272FC6"/>
    <w:rsid w:val="00273779"/>
    <w:rsid w:val="002742D9"/>
    <w:rsid w:val="00274EFE"/>
    <w:rsid w:val="002750CA"/>
    <w:rsid w:val="002754E8"/>
    <w:rsid w:val="0027689F"/>
    <w:rsid w:val="002770ED"/>
    <w:rsid w:val="00280286"/>
    <w:rsid w:val="00280A7F"/>
    <w:rsid w:val="00280ED2"/>
    <w:rsid w:val="0028112C"/>
    <w:rsid w:val="00281C44"/>
    <w:rsid w:val="00281C7B"/>
    <w:rsid w:val="00281E62"/>
    <w:rsid w:val="0028302A"/>
    <w:rsid w:val="002832F1"/>
    <w:rsid w:val="00283411"/>
    <w:rsid w:val="00284DAF"/>
    <w:rsid w:val="00284E59"/>
    <w:rsid w:val="00285BD3"/>
    <w:rsid w:val="00287388"/>
    <w:rsid w:val="0028783C"/>
    <w:rsid w:val="00287D16"/>
    <w:rsid w:val="00290E6B"/>
    <w:rsid w:val="00291A31"/>
    <w:rsid w:val="0029236B"/>
    <w:rsid w:val="00292776"/>
    <w:rsid w:val="00293187"/>
    <w:rsid w:val="00293BCB"/>
    <w:rsid w:val="00293C52"/>
    <w:rsid w:val="00293D3F"/>
    <w:rsid w:val="00293D4F"/>
    <w:rsid w:val="0029501E"/>
    <w:rsid w:val="0029595B"/>
    <w:rsid w:val="00295A6B"/>
    <w:rsid w:val="002962DA"/>
    <w:rsid w:val="00296A99"/>
    <w:rsid w:val="002973D6"/>
    <w:rsid w:val="002A0F3C"/>
    <w:rsid w:val="002A2566"/>
    <w:rsid w:val="002A31B5"/>
    <w:rsid w:val="002A38F7"/>
    <w:rsid w:val="002A4085"/>
    <w:rsid w:val="002A5D07"/>
    <w:rsid w:val="002A5E8D"/>
    <w:rsid w:val="002A6286"/>
    <w:rsid w:val="002A64FA"/>
    <w:rsid w:val="002A6839"/>
    <w:rsid w:val="002A7527"/>
    <w:rsid w:val="002A756C"/>
    <w:rsid w:val="002B14FA"/>
    <w:rsid w:val="002B1956"/>
    <w:rsid w:val="002B33CF"/>
    <w:rsid w:val="002B581A"/>
    <w:rsid w:val="002B5CED"/>
    <w:rsid w:val="002C0C7A"/>
    <w:rsid w:val="002C1276"/>
    <w:rsid w:val="002C21C9"/>
    <w:rsid w:val="002C2DE9"/>
    <w:rsid w:val="002C3572"/>
    <w:rsid w:val="002C501C"/>
    <w:rsid w:val="002C5C41"/>
    <w:rsid w:val="002C5F75"/>
    <w:rsid w:val="002C70FB"/>
    <w:rsid w:val="002C78C9"/>
    <w:rsid w:val="002C7CD5"/>
    <w:rsid w:val="002D0C8D"/>
    <w:rsid w:val="002D1CAF"/>
    <w:rsid w:val="002D2547"/>
    <w:rsid w:val="002D2B3B"/>
    <w:rsid w:val="002D487E"/>
    <w:rsid w:val="002D5193"/>
    <w:rsid w:val="002D5B0E"/>
    <w:rsid w:val="002D7849"/>
    <w:rsid w:val="002D7B38"/>
    <w:rsid w:val="002E005E"/>
    <w:rsid w:val="002E1A4C"/>
    <w:rsid w:val="002E1B6D"/>
    <w:rsid w:val="002E1F8D"/>
    <w:rsid w:val="002E200B"/>
    <w:rsid w:val="002E3BE0"/>
    <w:rsid w:val="002E5135"/>
    <w:rsid w:val="002E53F6"/>
    <w:rsid w:val="002E72B8"/>
    <w:rsid w:val="002E7660"/>
    <w:rsid w:val="002E782F"/>
    <w:rsid w:val="002E7F1D"/>
    <w:rsid w:val="002F2322"/>
    <w:rsid w:val="002F239F"/>
    <w:rsid w:val="002F2A4B"/>
    <w:rsid w:val="002F3737"/>
    <w:rsid w:val="002F37D1"/>
    <w:rsid w:val="002F38F4"/>
    <w:rsid w:val="002F3ACF"/>
    <w:rsid w:val="002F4559"/>
    <w:rsid w:val="002F4B6C"/>
    <w:rsid w:val="002F506C"/>
    <w:rsid w:val="002F6608"/>
    <w:rsid w:val="002F75BA"/>
    <w:rsid w:val="002F7A13"/>
    <w:rsid w:val="002F7F93"/>
    <w:rsid w:val="003007C9"/>
    <w:rsid w:val="00300C90"/>
    <w:rsid w:val="0030105B"/>
    <w:rsid w:val="00301CCB"/>
    <w:rsid w:val="003033E7"/>
    <w:rsid w:val="00303691"/>
    <w:rsid w:val="00305A6A"/>
    <w:rsid w:val="003062A5"/>
    <w:rsid w:val="003077C4"/>
    <w:rsid w:val="0031006B"/>
    <w:rsid w:val="00310827"/>
    <w:rsid w:val="0031189E"/>
    <w:rsid w:val="00311AC3"/>
    <w:rsid w:val="00312138"/>
    <w:rsid w:val="00312201"/>
    <w:rsid w:val="003127E4"/>
    <w:rsid w:val="00315951"/>
    <w:rsid w:val="00315954"/>
    <w:rsid w:val="00317703"/>
    <w:rsid w:val="00320462"/>
    <w:rsid w:val="00322149"/>
    <w:rsid w:val="003224A8"/>
    <w:rsid w:val="003229BE"/>
    <w:rsid w:val="0032485C"/>
    <w:rsid w:val="00326A37"/>
    <w:rsid w:val="00326D02"/>
    <w:rsid w:val="00326D08"/>
    <w:rsid w:val="00327C18"/>
    <w:rsid w:val="003327FF"/>
    <w:rsid w:val="00333854"/>
    <w:rsid w:val="00333D1B"/>
    <w:rsid w:val="003357F3"/>
    <w:rsid w:val="00337448"/>
    <w:rsid w:val="00341362"/>
    <w:rsid w:val="003416DA"/>
    <w:rsid w:val="00341F60"/>
    <w:rsid w:val="0034356F"/>
    <w:rsid w:val="00343907"/>
    <w:rsid w:val="00343D5B"/>
    <w:rsid w:val="003441EE"/>
    <w:rsid w:val="0034499E"/>
    <w:rsid w:val="003452C3"/>
    <w:rsid w:val="00345682"/>
    <w:rsid w:val="003462CD"/>
    <w:rsid w:val="00347B06"/>
    <w:rsid w:val="00350534"/>
    <w:rsid w:val="0035074E"/>
    <w:rsid w:val="00350777"/>
    <w:rsid w:val="00350E43"/>
    <w:rsid w:val="00351925"/>
    <w:rsid w:val="00351DF3"/>
    <w:rsid w:val="00352742"/>
    <w:rsid w:val="00353695"/>
    <w:rsid w:val="00354064"/>
    <w:rsid w:val="00355936"/>
    <w:rsid w:val="00355FA5"/>
    <w:rsid w:val="00356EBF"/>
    <w:rsid w:val="0035748A"/>
    <w:rsid w:val="00357643"/>
    <w:rsid w:val="00357DA4"/>
    <w:rsid w:val="0036012F"/>
    <w:rsid w:val="003612F8"/>
    <w:rsid w:val="00361A93"/>
    <w:rsid w:val="00361D62"/>
    <w:rsid w:val="00362AB6"/>
    <w:rsid w:val="0036429D"/>
    <w:rsid w:val="003644CE"/>
    <w:rsid w:val="00364A84"/>
    <w:rsid w:val="00364B53"/>
    <w:rsid w:val="00364FA8"/>
    <w:rsid w:val="00367616"/>
    <w:rsid w:val="00367A4D"/>
    <w:rsid w:val="0037098B"/>
    <w:rsid w:val="00371548"/>
    <w:rsid w:val="00371BCA"/>
    <w:rsid w:val="00371D4E"/>
    <w:rsid w:val="003729DC"/>
    <w:rsid w:val="00372A61"/>
    <w:rsid w:val="00372BB9"/>
    <w:rsid w:val="00372EAD"/>
    <w:rsid w:val="00373B08"/>
    <w:rsid w:val="0037526F"/>
    <w:rsid w:val="00375765"/>
    <w:rsid w:val="003767C8"/>
    <w:rsid w:val="00376A0A"/>
    <w:rsid w:val="00376B10"/>
    <w:rsid w:val="00380E52"/>
    <w:rsid w:val="00382496"/>
    <w:rsid w:val="0038252B"/>
    <w:rsid w:val="00382A57"/>
    <w:rsid w:val="003833AE"/>
    <w:rsid w:val="00386678"/>
    <w:rsid w:val="0038729A"/>
    <w:rsid w:val="003874AD"/>
    <w:rsid w:val="00387FA6"/>
    <w:rsid w:val="00390728"/>
    <w:rsid w:val="00391D26"/>
    <w:rsid w:val="00393D00"/>
    <w:rsid w:val="00393FE4"/>
    <w:rsid w:val="00394794"/>
    <w:rsid w:val="00395EFA"/>
    <w:rsid w:val="003A011E"/>
    <w:rsid w:val="003A1175"/>
    <w:rsid w:val="003A11BA"/>
    <w:rsid w:val="003A1468"/>
    <w:rsid w:val="003A14A0"/>
    <w:rsid w:val="003A4AA4"/>
    <w:rsid w:val="003A4C8D"/>
    <w:rsid w:val="003B14BC"/>
    <w:rsid w:val="003B19E6"/>
    <w:rsid w:val="003B2009"/>
    <w:rsid w:val="003B3F11"/>
    <w:rsid w:val="003B41C4"/>
    <w:rsid w:val="003B44B8"/>
    <w:rsid w:val="003B4568"/>
    <w:rsid w:val="003B46DD"/>
    <w:rsid w:val="003B5A45"/>
    <w:rsid w:val="003B63FF"/>
    <w:rsid w:val="003B6FC9"/>
    <w:rsid w:val="003B75F3"/>
    <w:rsid w:val="003B7E30"/>
    <w:rsid w:val="003B7EDE"/>
    <w:rsid w:val="003C0972"/>
    <w:rsid w:val="003C1614"/>
    <w:rsid w:val="003C2B76"/>
    <w:rsid w:val="003C3BBE"/>
    <w:rsid w:val="003C4987"/>
    <w:rsid w:val="003C4CC6"/>
    <w:rsid w:val="003C6B37"/>
    <w:rsid w:val="003C6ED2"/>
    <w:rsid w:val="003C7128"/>
    <w:rsid w:val="003C7843"/>
    <w:rsid w:val="003C7EF9"/>
    <w:rsid w:val="003D0E87"/>
    <w:rsid w:val="003D29E1"/>
    <w:rsid w:val="003D3C1A"/>
    <w:rsid w:val="003D3C5C"/>
    <w:rsid w:val="003D3CA3"/>
    <w:rsid w:val="003D466F"/>
    <w:rsid w:val="003D4EF6"/>
    <w:rsid w:val="003D5701"/>
    <w:rsid w:val="003D5E5D"/>
    <w:rsid w:val="003D6A4F"/>
    <w:rsid w:val="003E0D70"/>
    <w:rsid w:val="003E3CCC"/>
    <w:rsid w:val="003E43FF"/>
    <w:rsid w:val="003E443F"/>
    <w:rsid w:val="003E46CA"/>
    <w:rsid w:val="003E55C2"/>
    <w:rsid w:val="003E5615"/>
    <w:rsid w:val="003E5939"/>
    <w:rsid w:val="003E5FE0"/>
    <w:rsid w:val="003E647B"/>
    <w:rsid w:val="003E798C"/>
    <w:rsid w:val="003F0E55"/>
    <w:rsid w:val="003F1A84"/>
    <w:rsid w:val="003F22B0"/>
    <w:rsid w:val="003F2C98"/>
    <w:rsid w:val="003F4EEA"/>
    <w:rsid w:val="003F5333"/>
    <w:rsid w:val="003F600D"/>
    <w:rsid w:val="003F7151"/>
    <w:rsid w:val="003F736A"/>
    <w:rsid w:val="003F7CF7"/>
    <w:rsid w:val="00401B20"/>
    <w:rsid w:val="0040222F"/>
    <w:rsid w:val="00402A72"/>
    <w:rsid w:val="00402AA4"/>
    <w:rsid w:val="00406DA2"/>
    <w:rsid w:val="00406E78"/>
    <w:rsid w:val="00407448"/>
    <w:rsid w:val="00410BD9"/>
    <w:rsid w:val="004119EA"/>
    <w:rsid w:val="00411F01"/>
    <w:rsid w:val="00412816"/>
    <w:rsid w:val="00413880"/>
    <w:rsid w:val="00413C95"/>
    <w:rsid w:val="00413ED8"/>
    <w:rsid w:val="00414EB0"/>
    <w:rsid w:val="00414FD7"/>
    <w:rsid w:val="0041640B"/>
    <w:rsid w:val="00416A8C"/>
    <w:rsid w:val="0041760E"/>
    <w:rsid w:val="00417F18"/>
    <w:rsid w:val="0042130B"/>
    <w:rsid w:val="004214B8"/>
    <w:rsid w:val="00422403"/>
    <w:rsid w:val="0042262C"/>
    <w:rsid w:val="00423711"/>
    <w:rsid w:val="004238CB"/>
    <w:rsid w:val="00423D70"/>
    <w:rsid w:val="00425542"/>
    <w:rsid w:val="00425A03"/>
    <w:rsid w:val="00427D81"/>
    <w:rsid w:val="00431058"/>
    <w:rsid w:val="0043226C"/>
    <w:rsid w:val="00432EB8"/>
    <w:rsid w:val="004334C4"/>
    <w:rsid w:val="00433A45"/>
    <w:rsid w:val="00434915"/>
    <w:rsid w:val="00435ED3"/>
    <w:rsid w:val="00436861"/>
    <w:rsid w:val="00436C72"/>
    <w:rsid w:val="0043729D"/>
    <w:rsid w:val="00437C99"/>
    <w:rsid w:val="00437E3D"/>
    <w:rsid w:val="004400DC"/>
    <w:rsid w:val="00440C3A"/>
    <w:rsid w:val="004415C3"/>
    <w:rsid w:val="004423B0"/>
    <w:rsid w:val="0044254A"/>
    <w:rsid w:val="00442E3E"/>
    <w:rsid w:val="004433BF"/>
    <w:rsid w:val="0044366C"/>
    <w:rsid w:val="004436A6"/>
    <w:rsid w:val="0044477A"/>
    <w:rsid w:val="00445DCE"/>
    <w:rsid w:val="00446185"/>
    <w:rsid w:val="004464ED"/>
    <w:rsid w:val="00446B6E"/>
    <w:rsid w:val="00447158"/>
    <w:rsid w:val="00447CC1"/>
    <w:rsid w:val="00451A60"/>
    <w:rsid w:val="00451B7F"/>
    <w:rsid w:val="00452743"/>
    <w:rsid w:val="004528AD"/>
    <w:rsid w:val="00452A32"/>
    <w:rsid w:val="00452B7D"/>
    <w:rsid w:val="00452C97"/>
    <w:rsid w:val="00454176"/>
    <w:rsid w:val="004544D1"/>
    <w:rsid w:val="004545D8"/>
    <w:rsid w:val="0045497A"/>
    <w:rsid w:val="00454D01"/>
    <w:rsid w:val="00455D8C"/>
    <w:rsid w:val="00457691"/>
    <w:rsid w:val="00460383"/>
    <w:rsid w:val="00462C97"/>
    <w:rsid w:val="004644D3"/>
    <w:rsid w:val="0046523F"/>
    <w:rsid w:val="00465865"/>
    <w:rsid w:val="00465B56"/>
    <w:rsid w:val="00466C78"/>
    <w:rsid w:val="00467298"/>
    <w:rsid w:val="004674C6"/>
    <w:rsid w:val="00471BC2"/>
    <w:rsid w:val="00471C61"/>
    <w:rsid w:val="00472E07"/>
    <w:rsid w:val="00472E82"/>
    <w:rsid w:val="00473C78"/>
    <w:rsid w:val="004746C8"/>
    <w:rsid w:val="0047513C"/>
    <w:rsid w:val="0047537D"/>
    <w:rsid w:val="00475FDD"/>
    <w:rsid w:val="004773FE"/>
    <w:rsid w:val="00477518"/>
    <w:rsid w:val="00477F10"/>
    <w:rsid w:val="00481E3B"/>
    <w:rsid w:val="0048284C"/>
    <w:rsid w:val="004835CF"/>
    <w:rsid w:val="00483E50"/>
    <w:rsid w:val="00483FAD"/>
    <w:rsid w:val="0048494A"/>
    <w:rsid w:val="0048529B"/>
    <w:rsid w:val="00485CCF"/>
    <w:rsid w:val="00487BA6"/>
    <w:rsid w:val="00487D5D"/>
    <w:rsid w:val="0049067B"/>
    <w:rsid w:val="00490C54"/>
    <w:rsid w:val="0049199A"/>
    <w:rsid w:val="00491D27"/>
    <w:rsid w:val="00491F54"/>
    <w:rsid w:val="00492216"/>
    <w:rsid w:val="0049273F"/>
    <w:rsid w:val="00494303"/>
    <w:rsid w:val="0049441E"/>
    <w:rsid w:val="0049442E"/>
    <w:rsid w:val="00494A2B"/>
    <w:rsid w:val="00494D52"/>
    <w:rsid w:val="004951E9"/>
    <w:rsid w:val="0049656D"/>
    <w:rsid w:val="004971CC"/>
    <w:rsid w:val="004A0054"/>
    <w:rsid w:val="004A077E"/>
    <w:rsid w:val="004A1778"/>
    <w:rsid w:val="004A2599"/>
    <w:rsid w:val="004A2947"/>
    <w:rsid w:val="004A4854"/>
    <w:rsid w:val="004A506D"/>
    <w:rsid w:val="004A560D"/>
    <w:rsid w:val="004A687F"/>
    <w:rsid w:val="004A6E5C"/>
    <w:rsid w:val="004A73F7"/>
    <w:rsid w:val="004A7634"/>
    <w:rsid w:val="004A769D"/>
    <w:rsid w:val="004A797F"/>
    <w:rsid w:val="004B02C3"/>
    <w:rsid w:val="004B1318"/>
    <w:rsid w:val="004B1FE7"/>
    <w:rsid w:val="004B267A"/>
    <w:rsid w:val="004B3D21"/>
    <w:rsid w:val="004B461F"/>
    <w:rsid w:val="004B5379"/>
    <w:rsid w:val="004B6381"/>
    <w:rsid w:val="004B649A"/>
    <w:rsid w:val="004B64B7"/>
    <w:rsid w:val="004B6F71"/>
    <w:rsid w:val="004B76D8"/>
    <w:rsid w:val="004C0DC5"/>
    <w:rsid w:val="004C0DE3"/>
    <w:rsid w:val="004C0FEE"/>
    <w:rsid w:val="004C11ED"/>
    <w:rsid w:val="004C1574"/>
    <w:rsid w:val="004C17A7"/>
    <w:rsid w:val="004C1B8C"/>
    <w:rsid w:val="004C2052"/>
    <w:rsid w:val="004C23B9"/>
    <w:rsid w:val="004C278A"/>
    <w:rsid w:val="004C3041"/>
    <w:rsid w:val="004C30D1"/>
    <w:rsid w:val="004C320D"/>
    <w:rsid w:val="004C3AA0"/>
    <w:rsid w:val="004C7513"/>
    <w:rsid w:val="004C7D47"/>
    <w:rsid w:val="004D11CD"/>
    <w:rsid w:val="004D15F9"/>
    <w:rsid w:val="004D2CA6"/>
    <w:rsid w:val="004D3A8A"/>
    <w:rsid w:val="004D3B45"/>
    <w:rsid w:val="004D4E30"/>
    <w:rsid w:val="004D57CD"/>
    <w:rsid w:val="004D654E"/>
    <w:rsid w:val="004E0EFB"/>
    <w:rsid w:val="004E0F1A"/>
    <w:rsid w:val="004E12A0"/>
    <w:rsid w:val="004E1632"/>
    <w:rsid w:val="004E3B87"/>
    <w:rsid w:val="004E504E"/>
    <w:rsid w:val="004E612C"/>
    <w:rsid w:val="004E6183"/>
    <w:rsid w:val="004E71FC"/>
    <w:rsid w:val="004F0644"/>
    <w:rsid w:val="004F06F2"/>
    <w:rsid w:val="004F1041"/>
    <w:rsid w:val="004F11A7"/>
    <w:rsid w:val="004F1663"/>
    <w:rsid w:val="004F17CA"/>
    <w:rsid w:val="004F3059"/>
    <w:rsid w:val="004F42E1"/>
    <w:rsid w:val="004F4B6B"/>
    <w:rsid w:val="004F6292"/>
    <w:rsid w:val="004F62D4"/>
    <w:rsid w:val="004F6959"/>
    <w:rsid w:val="004F6FC7"/>
    <w:rsid w:val="004F72ED"/>
    <w:rsid w:val="004F7AB4"/>
    <w:rsid w:val="004F7CC4"/>
    <w:rsid w:val="005005AB"/>
    <w:rsid w:val="005005C5"/>
    <w:rsid w:val="005005FF"/>
    <w:rsid w:val="00500C84"/>
    <w:rsid w:val="0050408C"/>
    <w:rsid w:val="00505A66"/>
    <w:rsid w:val="00506619"/>
    <w:rsid w:val="0050680F"/>
    <w:rsid w:val="00507E97"/>
    <w:rsid w:val="00507F55"/>
    <w:rsid w:val="00511E94"/>
    <w:rsid w:val="0051262A"/>
    <w:rsid w:val="00512B19"/>
    <w:rsid w:val="00512E24"/>
    <w:rsid w:val="0051362A"/>
    <w:rsid w:val="00513706"/>
    <w:rsid w:val="00514426"/>
    <w:rsid w:val="005151C2"/>
    <w:rsid w:val="00515778"/>
    <w:rsid w:val="005164A0"/>
    <w:rsid w:val="00516885"/>
    <w:rsid w:val="00517047"/>
    <w:rsid w:val="00517079"/>
    <w:rsid w:val="0051759C"/>
    <w:rsid w:val="00517CDE"/>
    <w:rsid w:val="00517DDD"/>
    <w:rsid w:val="005216D2"/>
    <w:rsid w:val="005241DC"/>
    <w:rsid w:val="00524AC8"/>
    <w:rsid w:val="005252ED"/>
    <w:rsid w:val="005269B5"/>
    <w:rsid w:val="00526C27"/>
    <w:rsid w:val="0052771D"/>
    <w:rsid w:val="00530092"/>
    <w:rsid w:val="00530A35"/>
    <w:rsid w:val="00530AEE"/>
    <w:rsid w:val="005319C2"/>
    <w:rsid w:val="00532BA3"/>
    <w:rsid w:val="00535184"/>
    <w:rsid w:val="005359BF"/>
    <w:rsid w:val="005360D2"/>
    <w:rsid w:val="00537D45"/>
    <w:rsid w:val="00540AF0"/>
    <w:rsid w:val="00540D5F"/>
    <w:rsid w:val="00541B3A"/>
    <w:rsid w:val="00542C39"/>
    <w:rsid w:val="00542F97"/>
    <w:rsid w:val="005438C8"/>
    <w:rsid w:val="005461E9"/>
    <w:rsid w:val="005465F0"/>
    <w:rsid w:val="00546736"/>
    <w:rsid w:val="00546CB4"/>
    <w:rsid w:val="00546D84"/>
    <w:rsid w:val="005471CE"/>
    <w:rsid w:val="005476E8"/>
    <w:rsid w:val="00547E10"/>
    <w:rsid w:val="00547F56"/>
    <w:rsid w:val="0055101D"/>
    <w:rsid w:val="00551E90"/>
    <w:rsid w:val="005541DA"/>
    <w:rsid w:val="00555BB1"/>
    <w:rsid w:val="005565EB"/>
    <w:rsid w:val="005565FF"/>
    <w:rsid w:val="00557D2D"/>
    <w:rsid w:val="005610BA"/>
    <w:rsid w:val="005617DA"/>
    <w:rsid w:val="00561CA7"/>
    <w:rsid w:val="00562FCD"/>
    <w:rsid w:val="005636D8"/>
    <w:rsid w:val="00563F2B"/>
    <w:rsid w:val="005645D7"/>
    <w:rsid w:val="00564B2D"/>
    <w:rsid w:val="00564D48"/>
    <w:rsid w:val="00565227"/>
    <w:rsid w:val="0056576B"/>
    <w:rsid w:val="00565A09"/>
    <w:rsid w:val="00565A11"/>
    <w:rsid w:val="00566424"/>
    <w:rsid w:val="0056669E"/>
    <w:rsid w:val="0056679B"/>
    <w:rsid w:val="00566AB0"/>
    <w:rsid w:val="00567BC0"/>
    <w:rsid w:val="005706A6"/>
    <w:rsid w:val="00570D55"/>
    <w:rsid w:val="00571120"/>
    <w:rsid w:val="00571745"/>
    <w:rsid w:val="0057202F"/>
    <w:rsid w:val="005725F9"/>
    <w:rsid w:val="00572A4E"/>
    <w:rsid w:val="00572B51"/>
    <w:rsid w:val="00572B83"/>
    <w:rsid w:val="0057307A"/>
    <w:rsid w:val="005730A8"/>
    <w:rsid w:val="00573C36"/>
    <w:rsid w:val="00574EAB"/>
    <w:rsid w:val="00574FBD"/>
    <w:rsid w:val="00574FE7"/>
    <w:rsid w:val="0057536A"/>
    <w:rsid w:val="005771B4"/>
    <w:rsid w:val="00577BB9"/>
    <w:rsid w:val="00577FD3"/>
    <w:rsid w:val="00580F55"/>
    <w:rsid w:val="00581D67"/>
    <w:rsid w:val="0058240C"/>
    <w:rsid w:val="0058282A"/>
    <w:rsid w:val="005845C2"/>
    <w:rsid w:val="00584C3F"/>
    <w:rsid w:val="0059021B"/>
    <w:rsid w:val="00590759"/>
    <w:rsid w:val="00593560"/>
    <w:rsid w:val="00593973"/>
    <w:rsid w:val="00593FA8"/>
    <w:rsid w:val="005948A0"/>
    <w:rsid w:val="00594AF6"/>
    <w:rsid w:val="00596612"/>
    <w:rsid w:val="0059669B"/>
    <w:rsid w:val="00596BDC"/>
    <w:rsid w:val="005974E4"/>
    <w:rsid w:val="005975C2"/>
    <w:rsid w:val="00597DE5"/>
    <w:rsid w:val="005A02BF"/>
    <w:rsid w:val="005A22AC"/>
    <w:rsid w:val="005A2FFA"/>
    <w:rsid w:val="005A33C4"/>
    <w:rsid w:val="005A37E5"/>
    <w:rsid w:val="005A48D3"/>
    <w:rsid w:val="005A4DB2"/>
    <w:rsid w:val="005A4E59"/>
    <w:rsid w:val="005A60E9"/>
    <w:rsid w:val="005A74E6"/>
    <w:rsid w:val="005A75DE"/>
    <w:rsid w:val="005A77D6"/>
    <w:rsid w:val="005A7FB3"/>
    <w:rsid w:val="005B2427"/>
    <w:rsid w:val="005B2AEC"/>
    <w:rsid w:val="005B3082"/>
    <w:rsid w:val="005B3633"/>
    <w:rsid w:val="005B37F7"/>
    <w:rsid w:val="005B3AE2"/>
    <w:rsid w:val="005B3B91"/>
    <w:rsid w:val="005B4246"/>
    <w:rsid w:val="005B51AF"/>
    <w:rsid w:val="005B63CC"/>
    <w:rsid w:val="005B6959"/>
    <w:rsid w:val="005B7821"/>
    <w:rsid w:val="005B7F98"/>
    <w:rsid w:val="005C19EB"/>
    <w:rsid w:val="005C22B3"/>
    <w:rsid w:val="005C3797"/>
    <w:rsid w:val="005C3C79"/>
    <w:rsid w:val="005C4232"/>
    <w:rsid w:val="005C4B08"/>
    <w:rsid w:val="005C5DA1"/>
    <w:rsid w:val="005C64B8"/>
    <w:rsid w:val="005C7940"/>
    <w:rsid w:val="005D10B5"/>
    <w:rsid w:val="005D1215"/>
    <w:rsid w:val="005D268B"/>
    <w:rsid w:val="005D2C20"/>
    <w:rsid w:val="005D3BDD"/>
    <w:rsid w:val="005D3C3F"/>
    <w:rsid w:val="005D436E"/>
    <w:rsid w:val="005D43E9"/>
    <w:rsid w:val="005D444F"/>
    <w:rsid w:val="005D553F"/>
    <w:rsid w:val="005D63C3"/>
    <w:rsid w:val="005D66ED"/>
    <w:rsid w:val="005D6A54"/>
    <w:rsid w:val="005D6A8D"/>
    <w:rsid w:val="005D71E5"/>
    <w:rsid w:val="005D77E1"/>
    <w:rsid w:val="005D7E7F"/>
    <w:rsid w:val="005E1010"/>
    <w:rsid w:val="005E16D6"/>
    <w:rsid w:val="005E22ED"/>
    <w:rsid w:val="005E289A"/>
    <w:rsid w:val="005E2D37"/>
    <w:rsid w:val="005E3B64"/>
    <w:rsid w:val="005E3E6B"/>
    <w:rsid w:val="005E418E"/>
    <w:rsid w:val="005E4F81"/>
    <w:rsid w:val="005E6076"/>
    <w:rsid w:val="005E7487"/>
    <w:rsid w:val="005F0730"/>
    <w:rsid w:val="005F1060"/>
    <w:rsid w:val="005F1EE8"/>
    <w:rsid w:val="005F50C4"/>
    <w:rsid w:val="005F61DC"/>
    <w:rsid w:val="005F62F2"/>
    <w:rsid w:val="005F7825"/>
    <w:rsid w:val="0060050B"/>
    <w:rsid w:val="00600803"/>
    <w:rsid w:val="006008C8"/>
    <w:rsid w:val="006013AC"/>
    <w:rsid w:val="00601DBD"/>
    <w:rsid w:val="0060253E"/>
    <w:rsid w:val="006026F0"/>
    <w:rsid w:val="006027AB"/>
    <w:rsid w:val="00602FB7"/>
    <w:rsid w:val="006031B5"/>
    <w:rsid w:val="00603302"/>
    <w:rsid w:val="00603308"/>
    <w:rsid w:val="00604B87"/>
    <w:rsid w:val="006100EA"/>
    <w:rsid w:val="0061268D"/>
    <w:rsid w:val="0061275C"/>
    <w:rsid w:val="00617141"/>
    <w:rsid w:val="006179EE"/>
    <w:rsid w:val="006229C9"/>
    <w:rsid w:val="00622D83"/>
    <w:rsid w:val="00623781"/>
    <w:rsid w:val="00626A5A"/>
    <w:rsid w:val="00626DF0"/>
    <w:rsid w:val="00627C0D"/>
    <w:rsid w:val="00627CDB"/>
    <w:rsid w:val="00631927"/>
    <w:rsid w:val="00632B92"/>
    <w:rsid w:val="00634136"/>
    <w:rsid w:val="00634BD7"/>
    <w:rsid w:val="00635EBA"/>
    <w:rsid w:val="00636486"/>
    <w:rsid w:val="00636800"/>
    <w:rsid w:val="0063680B"/>
    <w:rsid w:val="00636ABF"/>
    <w:rsid w:val="00641850"/>
    <w:rsid w:val="00642CC6"/>
    <w:rsid w:val="00644265"/>
    <w:rsid w:val="00644798"/>
    <w:rsid w:val="0064547B"/>
    <w:rsid w:val="00645E36"/>
    <w:rsid w:val="00646EAE"/>
    <w:rsid w:val="006475A9"/>
    <w:rsid w:val="00651190"/>
    <w:rsid w:val="00651417"/>
    <w:rsid w:val="006523E1"/>
    <w:rsid w:val="00652B82"/>
    <w:rsid w:val="00655858"/>
    <w:rsid w:val="0065672E"/>
    <w:rsid w:val="0065797E"/>
    <w:rsid w:val="00660115"/>
    <w:rsid w:val="00660C8B"/>
    <w:rsid w:val="00660D69"/>
    <w:rsid w:val="00662576"/>
    <w:rsid w:val="006627E8"/>
    <w:rsid w:val="00663578"/>
    <w:rsid w:val="00663CA2"/>
    <w:rsid w:val="00664079"/>
    <w:rsid w:val="00664DFC"/>
    <w:rsid w:val="006655A5"/>
    <w:rsid w:val="006664FA"/>
    <w:rsid w:val="00670EB8"/>
    <w:rsid w:val="0067311D"/>
    <w:rsid w:val="0067327E"/>
    <w:rsid w:val="0067365E"/>
    <w:rsid w:val="0067614C"/>
    <w:rsid w:val="006808C4"/>
    <w:rsid w:val="00680B4F"/>
    <w:rsid w:val="00680C07"/>
    <w:rsid w:val="006816CD"/>
    <w:rsid w:val="00682294"/>
    <w:rsid w:val="00682A05"/>
    <w:rsid w:val="00682CF7"/>
    <w:rsid w:val="00683D3B"/>
    <w:rsid w:val="006846A4"/>
    <w:rsid w:val="00684BFF"/>
    <w:rsid w:val="006859D6"/>
    <w:rsid w:val="006862CE"/>
    <w:rsid w:val="006901BF"/>
    <w:rsid w:val="0069140B"/>
    <w:rsid w:val="00691E4B"/>
    <w:rsid w:val="006926AC"/>
    <w:rsid w:val="00692B48"/>
    <w:rsid w:val="00692DB6"/>
    <w:rsid w:val="00693963"/>
    <w:rsid w:val="00693BA7"/>
    <w:rsid w:val="0069404C"/>
    <w:rsid w:val="00695151"/>
    <w:rsid w:val="00695838"/>
    <w:rsid w:val="00695ABF"/>
    <w:rsid w:val="00696058"/>
    <w:rsid w:val="00696847"/>
    <w:rsid w:val="00696B82"/>
    <w:rsid w:val="006A0322"/>
    <w:rsid w:val="006A054A"/>
    <w:rsid w:val="006A0DC9"/>
    <w:rsid w:val="006A123D"/>
    <w:rsid w:val="006A155B"/>
    <w:rsid w:val="006A1AD3"/>
    <w:rsid w:val="006A30D0"/>
    <w:rsid w:val="006A342D"/>
    <w:rsid w:val="006A42B0"/>
    <w:rsid w:val="006A45C2"/>
    <w:rsid w:val="006A4AE4"/>
    <w:rsid w:val="006A4C07"/>
    <w:rsid w:val="006A552F"/>
    <w:rsid w:val="006A768C"/>
    <w:rsid w:val="006B0822"/>
    <w:rsid w:val="006B152A"/>
    <w:rsid w:val="006B36F7"/>
    <w:rsid w:val="006B43E4"/>
    <w:rsid w:val="006B5425"/>
    <w:rsid w:val="006B6456"/>
    <w:rsid w:val="006B6E6C"/>
    <w:rsid w:val="006B7623"/>
    <w:rsid w:val="006B7B95"/>
    <w:rsid w:val="006C0050"/>
    <w:rsid w:val="006C0F88"/>
    <w:rsid w:val="006C15D1"/>
    <w:rsid w:val="006C168C"/>
    <w:rsid w:val="006C2F80"/>
    <w:rsid w:val="006C3020"/>
    <w:rsid w:val="006C32EE"/>
    <w:rsid w:val="006C49F6"/>
    <w:rsid w:val="006C554B"/>
    <w:rsid w:val="006C5836"/>
    <w:rsid w:val="006C7CFF"/>
    <w:rsid w:val="006D176B"/>
    <w:rsid w:val="006D1A69"/>
    <w:rsid w:val="006D35D4"/>
    <w:rsid w:val="006D3652"/>
    <w:rsid w:val="006D3F45"/>
    <w:rsid w:val="006D5066"/>
    <w:rsid w:val="006D5830"/>
    <w:rsid w:val="006D5BEF"/>
    <w:rsid w:val="006D6A5F"/>
    <w:rsid w:val="006D6C13"/>
    <w:rsid w:val="006D70EE"/>
    <w:rsid w:val="006D77EC"/>
    <w:rsid w:val="006E000A"/>
    <w:rsid w:val="006E0164"/>
    <w:rsid w:val="006E076F"/>
    <w:rsid w:val="006E0D0E"/>
    <w:rsid w:val="006E23D1"/>
    <w:rsid w:val="006E25B8"/>
    <w:rsid w:val="006E2701"/>
    <w:rsid w:val="006E29FF"/>
    <w:rsid w:val="006E2D66"/>
    <w:rsid w:val="006E455D"/>
    <w:rsid w:val="006E4C39"/>
    <w:rsid w:val="006E633E"/>
    <w:rsid w:val="006E6428"/>
    <w:rsid w:val="006E64D4"/>
    <w:rsid w:val="006E6A8A"/>
    <w:rsid w:val="006E70F9"/>
    <w:rsid w:val="006F02DF"/>
    <w:rsid w:val="006F02EA"/>
    <w:rsid w:val="006F0ED0"/>
    <w:rsid w:val="006F179C"/>
    <w:rsid w:val="006F316A"/>
    <w:rsid w:val="006F3576"/>
    <w:rsid w:val="006F3971"/>
    <w:rsid w:val="006F3F88"/>
    <w:rsid w:val="006F4538"/>
    <w:rsid w:val="006F4B40"/>
    <w:rsid w:val="006F5EEE"/>
    <w:rsid w:val="006F7379"/>
    <w:rsid w:val="00700B0C"/>
    <w:rsid w:val="007011D1"/>
    <w:rsid w:val="00701429"/>
    <w:rsid w:val="00701468"/>
    <w:rsid w:val="00702180"/>
    <w:rsid w:val="00703400"/>
    <w:rsid w:val="00703BF8"/>
    <w:rsid w:val="00704070"/>
    <w:rsid w:val="0070533E"/>
    <w:rsid w:val="007057A9"/>
    <w:rsid w:val="00706F90"/>
    <w:rsid w:val="00707144"/>
    <w:rsid w:val="0070748F"/>
    <w:rsid w:val="007100BB"/>
    <w:rsid w:val="007102FE"/>
    <w:rsid w:val="007103F5"/>
    <w:rsid w:val="007105D3"/>
    <w:rsid w:val="00710639"/>
    <w:rsid w:val="0071063C"/>
    <w:rsid w:val="007109A8"/>
    <w:rsid w:val="007120AD"/>
    <w:rsid w:val="00713C9A"/>
    <w:rsid w:val="007151F6"/>
    <w:rsid w:val="00715395"/>
    <w:rsid w:val="0071569A"/>
    <w:rsid w:val="00715827"/>
    <w:rsid w:val="00716AFF"/>
    <w:rsid w:val="007200CE"/>
    <w:rsid w:val="007204CC"/>
    <w:rsid w:val="007209B7"/>
    <w:rsid w:val="00721674"/>
    <w:rsid w:val="00722307"/>
    <w:rsid w:val="0072294C"/>
    <w:rsid w:val="00722BB7"/>
    <w:rsid w:val="007241E4"/>
    <w:rsid w:val="0072473F"/>
    <w:rsid w:val="00724C4A"/>
    <w:rsid w:val="00725554"/>
    <w:rsid w:val="00727579"/>
    <w:rsid w:val="00727FDB"/>
    <w:rsid w:val="00731625"/>
    <w:rsid w:val="00731E57"/>
    <w:rsid w:val="00731FF5"/>
    <w:rsid w:val="00733E40"/>
    <w:rsid w:val="00734B88"/>
    <w:rsid w:val="00735668"/>
    <w:rsid w:val="00735D7F"/>
    <w:rsid w:val="00736553"/>
    <w:rsid w:val="00742D19"/>
    <w:rsid w:val="00743063"/>
    <w:rsid w:val="00743FCC"/>
    <w:rsid w:val="00746589"/>
    <w:rsid w:val="00746B72"/>
    <w:rsid w:val="007473AA"/>
    <w:rsid w:val="00747820"/>
    <w:rsid w:val="0075092D"/>
    <w:rsid w:val="007519A3"/>
    <w:rsid w:val="007519F7"/>
    <w:rsid w:val="00751FA5"/>
    <w:rsid w:val="007523BE"/>
    <w:rsid w:val="00752613"/>
    <w:rsid w:val="00752DDC"/>
    <w:rsid w:val="00754EAB"/>
    <w:rsid w:val="00754EC5"/>
    <w:rsid w:val="00755821"/>
    <w:rsid w:val="007559A3"/>
    <w:rsid w:val="00757252"/>
    <w:rsid w:val="00757C29"/>
    <w:rsid w:val="007605FA"/>
    <w:rsid w:val="00761ABE"/>
    <w:rsid w:val="00761BD8"/>
    <w:rsid w:val="00762B00"/>
    <w:rsid w:val="00762B01"/>
    <w:rsid w:val="00762B63"/>
    <w:rsid w:val="007638A5"/>
    <w:rsid w:val="007648B3"/>
    <w:rsid w:val="00764B2F"/>
    <w:rsid w:val="007652E1"/>
    <w:rsid w:val="007655D4"/>
    <w:rsid w:val="00765A60"/>
    <w:rsid w:val="0076741A"/>
    <w:rsid w:val="00767A4A"/>
    <w:rsid w:val="00767C20"/>
    <w:rsid w:val="00767E49"/>
    <w:rsid w:val="007703CE"/>
    <w:rsid w:val="00770875"/>
    <w:rsid w:val="00771A62"/>
    <w:rsid w:val="00771AEF"/>
    <w:rsid w:val="00771AFA"/>
    <w:rsid w:val="00771FB3"/>
    <w:rsid w:val="007723A4"/>
    <w:rsid w:val="007728F5"/>
    <w:rsid w:val="007733D7"/>
    <w:rsid w:val="0077397E"/>
    <w:rsid w:val="0077507F"/>
    <w:rsid w:val="00775274"/>
    <w:rsid w:val="0077599D"/>
    <w:rsid w:val="00775F2C"/>
    <w:rsid w:val="007811FA"/>
    <w:rsid w:val="007812F9"/>
    <w:rsid w:val="00781A6D"/>
    <w:rsid w:val="0078303D"/>
    <w:rsid w:val="007835A1"/>
    <w:rsid w:val="00784409"/>
    <w:rsid w:val="0078656E"/>
    <w:rsid w:val="00786D53"/>
    <w:rsid w:val="007879F7"/>
    <w:rsid w:val="00787E1A"/>
    <w:rsid w:val="007923F7"/>
    <w:rsid w:val="00792BB9"/>
    <w:rsid w:val="00793E7F"/>
    <w:rsid w:val="0079443F"/>
    <w:rsid w:val="00796407"/>
    <w:rsid w:val="007A038F"/>
    <w:rsid w:val="007A133C"/>
    <w:rsid w:val="007A1519"/>
    <w:rsid w:val="007A2CE2"/>
    <w:rsid w:val="007A37A6"/>
    <w:rsid w:val="007A4715"/>
    <w:rsid w:val="007A56A8"/>
    <w:rsid w:val="007A5808"/>
    <w:rsid w:val="007A589B"/>
    <w:rsid w:val="007A7615"/>
    <w:rsid w:val="007A77C7"/>
    <w:rsid w:val="007A7EAD"/>
    <w:rsid w:val="007B0A46"/>
    <w:rsid w:val="007B0B64"/>
    <w:rsid w:val="007B0FCB"/>
    <w:rsid w:val="007B10F4"/>
    <w:rsid w:val="007B1748"/>
    <w:rsid w:val="007B2FFE"/>
    <w:rsid w:val="007B305E"/>
    <w:rsid w:val="007B420B"/>
    <w:rsid w:val="007B501B"/>
    <w:rsid w:val="007B5EB9"/>
    <w:rsid w:val="007B631A"/>
    <w:rsid w:val="007B6EB2"/>
    <w:rsid w:val="007B71AD"/>
    <w:rsid w:val="007C0664"/>
    <w:rsid w:val="007C0B2B"/>
    <w:rsid w:val="007C0C29"/>
    <w:rsid w:val="007C1CD9"/>
    <w:rsid w:val="007C1D04"/>
    <w:rsid w:val="007C2328"/>
    <w:rsid w:val="007C3965"/>
    <w:rsid w:val="007C42FD"/>
    <w:rsid w:val="007C43C1"/>
    <w:rsid w:val="007C55B2"/>
    <w:rsid w:val="007C5945"/>
    <w:rsid w:val="007C6202"/>
    <w:rsid w:val="007C6CFE"/>
    <w:rsid w:val="007C7C5C"/>
    <w:rsid w:val="007D0232"/>
    <w:rsid w:val="007D14C4"/>
    <w:rsid w:val="007D39B2"/>
    <w:rsid w:val="007D3AF6"/>
    <w:rsid w:val="007D40AA"/>
    <w:rsid w:val="007D4AF9"/>
    <w:rsid w:val="007D5620"/>
    <w:rsid w:val="007D59B3"/>
    <w:rsid w:val="007D5E2B"/>
    <w:rsid w:val="007D6352"/>
    <w:rsid w:val="007D6475"/>
    <w:rsid w:val="007D76BF"/>
    <w:rsid w:val="007D78AE"/>
    <w:rsid w:val="007E018E"/>
    <w:rsid w:val="007E0246"/>
    <w:rsid w:val="007E0D63"/>
    <w:rsid w:val="007E14E5"/>
    <w:rsid w:val="007E2530"/>
    <w:rsid w:val="007E2BDC"/>
    <w:rsid w:val="007E2DA1"/>
    <w:rsid w:val="007E354C"/>
    <w:rsid w:val="007E52C6"/>
    <w:rsid w:val="007E5391"/>
    <w:rsid w:val="007E6888"/>
    <w:rsid w:val="007E6B9B"/>
    <w:rsid w:val="007E6D34"/>
    <w:rsid w:val="007E6F51"/>
    <w:rsid w:val="007E754A"/>
    <w:rsid w:val="007E7A3E"/>
    <w:rsid w:val="007F18CC"/>
    <w:rsid w:val="007F31D5"/>
    <w:rsid w:val="007F3E0D"/>
    <w:rsid w:val="007F57C4"/>
    <w:rsid w:val="007F5B0F"/>
    <w:rsid w:val="00800B86"/>
    <w:rsid w:val="00801400"/>
    <w:rsid w:val="0080157A"/>
    <w:rsid w:val="008022A4"/>
    <w:rsid w:val="00802863"/>
    <w:rsid w:val="00803BB1"/>
    <w:rsid w:val="00803EB1"/>
    <w:rsid w:val="0080570B"/>
    <w:rsid w:val="0081098D"/>
    <w:rsid w:val="00812174"/>
    <w:rsid w:val="00812BA3"/>
    <w:rsid w:val="008131D5"/>
    <w:rsid w:val="00813409"/>
    <w:rsid w:val="0081496E"/>
    <w:rsid w:val="00814DEA"/>
    <w:rsid w:val="0081508D"/>
    <w:rsid w:val="00815A49"/>
    <w:rsid w:val="00815F39"/>
    <w:rsid w:val="008171FC"/>
    <w:rsid w:val="00820426"/>
    <w:rsid w:val="00820BEE"/>
    <w:rsid w:val="00821D7A"/>
    <w:rsid w:val="00822DDF"/>
    <w:rsid w:val="00823497"/>
    <w:rsid w:val="00823949"/>
    <w:rsid w:val="00824094"/>
    <w:rsid w:val="008242B1"/>
    <w:rsid w:val="00825B65"/>
    <w:rsid w:val="00826410"/>
    <w:rsid w:val="00826881"/>
    <w:rsid w:val="00827362"/>
    <w:rsid w:val="00827436"/>
    <w:rsid w:val="008274F0"/>
    <w:rsid w:val="0082790D"/>
    <w:rsid w:val="00830397"/>
    <w:rsid w:val="00832E72"/>
    <w:rsid w:val="0083366B"/>
    <w:rsid w:val="008339E8"/>
    <w:rsid w:val="0083417A"/>
    <w:rsid w:val="00834B93"/>
    <w:rsid w:val="00834F14"/>
    <w:rsid w:val="008365A8"/>
    <w:rsid w:val="00836FC0"/>
    <w:rsid w:val="008377F0"/>
    <w:rsid w:val="0084031B"/>
    <w:rsid w:val="00840379"/>
    <w:rsid w:val="00840418"/>
    <w:rsid w:val="00840B2F"/>
    <w:rsid w:val="00840C32"/>
    <w:rsid w:val="00841239"/>
    <w:rsid w:val="008417AC"/>
    <w:rsid w:val="00842068"/>
    <w:rsid w:val="0084208F"/>
    <w:rsid w:val="008421FA"/>
    <w:rsid w:val="00842406"/>
    <w:rsid w:val="008424C3"/>
    <w:rsid w:val="00845556"/>
    <w:rsid w:val="00846704"/>
    <w:rsid w:val="00846820"/>
    <w:rsid w:val="00846EC9"/>
    <w:rsid w:val="00847F84"/>
    <w:rsid w:val="00850CE9"/>
    <w:rsid w:val="00851B5C"/>
    <w:rsid w:val="00851DEA"/>
    <w:rsid w:val="00853223"/>
    <w:rsid w:val="00853460"/>
    <w:rsid w:val="00853B81"/>
    <w:rsid w:val="00854EFA"/>
    <w:rsid w:val="00855A0C"/>
    <w:rsid w:val="00856BA4"/>
    <w:rsid w:val="008576F1"/>
    <w:rsid w:val="00857CD5"/>
    <w:rsid w:val="008607E0"/>
    <w:rsid w:val="00860EE9"/>
    <w:rsid w:val="00861765"/>
    <w:rsid w:val="00861AE7"/>
    <w:rsid w:val="00863179"/>
    <w:rsid w:val="0086333E"/>
    <w:rsid w:val="00863CEE"/>
    <w:rsid w:val="00863FEA"/>
    <w:rsid w:val="00864021"/>
    <w:rsid w:val="0086408C"/>
    <w:rsid w:val="008649D6"/>
    <w:rsid w:val="00865BD9"/>
    <w:rsid w:val="00865D46"/>
    <w:rsid w:val="008664BD"/>
    <w:rsid w:val="00867768"/>
    <w:rsid w:val="00867DFB"/>
    <w:rsid w:val="008705FB"/>
    <w:rsid w:val="00870911"/>
    <w:rsid w:val="00870BB9"/>
    <w:rsid w:val="00870E78"/>
    <w:rsid w:val="00871C56"/>
    <w:rsid w:val="00871EE2"/>
    <w:rsid w:val="00873799"/>
    <w:rsid w:val="00873E7F"/>
    <w:rsid w:val="00874335"/>
    <w:rsid w:val="00874E7C"/>
    <w:rsid w:val="008755AA"/>
    <w:rsid w:val="0087658A"/>
    <w:rsid w:val="00876674"/>
    <w:rsid w:val="00876D5E"/>
    <w:rsid w:val="00876E29"/>
    <w:rsid w:val="008776F5"/>
    <w:rsid w:val="00882261"/>
    <w:rsid w:val="008827F6"/>
    <w:rsid w:val="008836FC"/>
    <w:rsid w:val="008837AA"/>
    <w:rsid w:val="00883CBE"/>
    <w:rsid w:val="00886864"/>
    <w:rsid w:val="00886AA0"/>
    <w:rsid w:val="00886BA5"/>
    <w:rsid w:val="008878DA"/>
    <w:rsid w:val="00887D73"/>
    <w:rsid w:val="00890CA7"/>
    <w:rsid w:val="00890DBE"/>
    <w:rsid w:val="00890E4C"/>
    <w:rsid w:val="008917BF"/>
    <w:rsid w:val="00892706"/>
    <w:rsid w:val="00892C88"/>
    <w:rsid w:val="008933CB"/>
    <w:rsid w:val="0089381D"/>
    <w:rsid w:val="00893AEB"/>
    <w:rsid w:val="00893CDB"/>
    <w:rsid w:val="008947C8"/>
    <w:rsid w:val="008948B1"/>
    <w:rsid w:val="00897417"/>
    <w:rsid w:val="00897EB2"/>
    <w:rsid w:val="00897F18"/>
    <w:rsid w:val="008A161F"/>
    <w:rsid w:val="008A1BF8"/>
    <w:rsid w:val="008A1DEB"/>
    <w:rsid w:val="008A240C"/>
    <w:rsid w:val="008A2633"/>
    <w:rsid w:val="008A2A7A"/>
    <w:rsid w:val="008A39A2"/>
    <w:rsid w:val="008A3C6F"/>
    <w:rsid w:val="008A4500"/>
    <w:rsid w:val="008A535F"/>
    <w:rsid w:val="008A5435"/>
    <w:rsid w:val="008A55C5"/>
    <w:rsid w:val="008A5B08"/>
    <w:rsid w:val="008A5C14"/>
    <w:rsid w:val="008A679F"/>
    <w:rsid w:val="008A6997"/>
    <w:rsid w:val="008A7424"/>
    <w:rsid w:val="008A769F"/>
    <w:rsid w:val="008B0120"/>
    <w:rsid w:val="008B06BE"/>
    <w:rsid w:val="008B0794"/>
    <w:rsid w:val="008B0B66"/>
    <w:rsid w:val="008B14B6"/>
    <w:rsid w:val="008B2602"/>
    <w:rsid w:val="008B28C6"/>
    <w:rsid w:val="008B46A1"/>
    <w:rsid w:val="008B5967"/>
    <w:rsid w:val="008B59B8"/>
    <w:rsid w:val="008C20F4"/>
    <w:rsid w:val="008C3100"/>
    <w:rsid w:val="008C3D99"/>
    <w:rsid w:val="008C4984"/>
    <w:rsid w:val="008C5888"/>
    <w:rsid w:val="008C6EEA"/>
    <w:rsid w:val="008C7A4B"/>
    <w:rsid w:val="008C7A96"/>
    <w:rsid w:val="008D0330"/>
    <w:rsid w:val="008D082A"/>
    <w:rsid w:val="008D0C2C"/>
    <w:rsid w:val="008D1179"/>
    <w:rsid w:val="008D2385"/>
    <w:rsid w:val="008D39A7"/>
    <w:rsid w:val="008D4203"/>
    <w:rsid w:val="008D4CE3"/>
    <w:rsid w:val="008D5CF5"/>
    <w:rsid w:val="008D68E5"/>
    <w:rsid w:val="008E0985"/>
    <w:rsid w:val="008E161B"/>
    <w:rsid w:val="008E1AA0"/>
    <w:rsid w:val="008E1BE7"/>
    <w:rsid w:val="008E1F0E"/>
    <w:rsid w:val="008E2DCF"/>
    <w:rsid w:val="008E309C"/>
    <w:rsid w:val="008E330B"/>
    <w:rsid w:val="008E4C25"/>
    <w:rsid w:val="008E67BA"/>
    <w:rsid w:val="008E687C"/>
    <w:rsid w:val="008E6BD5"/>
    <w:rsid w:val="008F0349"/>
    <w:rsid w:val="008F29E0"/>
    <w:rsid w:val="008F2C87"/>
    <w:rsid w:val="008F3452"/>
    <w:rsid w:val="008F4237"/>
    <w:rsid w:val="008F452F"/>
    <w:rsid w:val="008F4864"/>
    <w:rsid w:val="008F520E"/>
    <w:rsid w:val="008F6145"/>
    <w:rsid w:val="008F6C1B"/>
    <w:rsid w:val="008F7419"/>
    <w:rsid w:val="008F777D"/>
    <w:rsid w:val="008F7966"/>
    <w:rsid w:val="00900B97"/>
    <w:rsid w:val="00900ED5"/>
    <w:rsid w:val="0090114E"/>
    <w:rsid w:val="00901984"/>
    <w:rsid w:val="00902091"/>
    <w:rsid w:val="009023BB"/>
    <w:rsid w:val="00902B18"/>
    <w:rsid w:val="00902BEA"/>
    <w:rsid w:val="00903223"/>
    <w:rsid w:val="00904168"/>
    <w:rsid w:val="00904D1F"/>
    <w:rsid w:val="00904EDD"/>
    <w:rsid w:val="0090502B"/>
    <w:rsid w:val="009053D6"/>
    <w:rsid w:val="00905D4C"/>
    <w:rsid w:val="00905EB2"/>
    <w:rsid w:val="009068E7"/>
    <w:rsid w:val="0090704D"/>
    <w:rsid w:val="00907709"/>
    <w:rsid w:val="00907C63"/>
    <w:rsid w:val="009105E5"/>
    <w:rsid w:val="009114E2"/>
    <w:rsid w:val="009127FA"/>
    <w:rsid w:val="00913422"/>
    <w:rsid w:val="00913B24"/>
    <w:rsid w:val="00913D29"/>
    <w:rsid w:val="00914C64"/>
    <w:rsid w:val="00916497"/>
    <w:rsid w:val="009172CE"/>
    <w:rsid w:val="00917364"/>
    <w:rsid w:val="009177C5"/>
    <w:rsid w:val="00917E3A"/>
    <w:rsid w:val="00920658"/>
    <w:rsid w:val="00920B4E"/>
    <w:rsid w:val="00920C80"/>
    <w:rsid w:val="00921A88"/>
    <w:rsid w:val="00922382"/>
    <w:rsid w:val="009226B5"/>
    <w:rsid w:val="00922952"/>
    <w:rsid w:val="009234A3"/>
    <w:rsid w:val="0092381A"/>
    <w:rsid w:val="009238B3"/>
    <w:rsid w:val="0092433D"/>
    <w:rsid w:val="00924E70"/>
    <w:rsid w:val="009251F6"/>
    <w:rsid w:val="00925C0B"/>
    <w:rsid w:val="00925CE9"/>
    <w:rsid w:val="00925D9E"/>
    <w:rsid w:val="00925DA3"/>
    <w:rsid w:val="00926168"/>
    <w:rsid w:val="009265EF"/>
    <w:rsid w:val="00926B95"/>
    <w:rsid w:val="00927086"/>
    <w:rsid w:val="009310D6"/>
    <w:rsid w:val="00931FFF"/>
    <w:rsid w:val="009330CB"/>
    <w:rsid w:val="00933CC8"/>
    <w:rsid w:val="00934312"/>
    <w:rsid w:val="009359A5"/>
    <w:rsid w:val="00935EED"/>
    <w:rsid w:val="00936018"/>
    <w:rsid w:val="0093654B"/>
    <w:rsid w:val="00936BE5"/>
    <w:rsid w:val="00941542"/>
    <w:rsid w:val="00943001"/>
    <w:rsid w:val="00943948"/>
    <w:rsid w:val="00946A77"/>
    <w:rsid w:val="00950050"/>
    <w:rsid w:val="0095011A"/>
    <w:rsid w:val="00952079"/>
    <w:rsid w:val="009540E1"/>
    <w:rsid w:val="009543DE"/>
    <w:rsid w:val="00954AB0"/>
    <w:rsid w:val="00954AC7"/>
    <w:rsid w:val="00954C78"/>
    <w:rsid w:val="00955576"/>
    <w:rsid w:val="00955AA1"/>
    <w:rsid w:val="009567E9"/>
    <w:rsid w:val="00957DA0"/>
    <w:rsid w:val="00960CA4"/>
    <w:rsid w:val="0096166C"/>
    <w:rsid w:val="0096276A"/>
    <w:rsid w:val="00962831"/>
    <w:rsid w:val="0096312D"/>
    <w:rsid w:val="009632A2"/>
    <w:rsid w:val="00963407"/>
    <w:rsid w:val="009642C9"/>
    <w:rsid w:val="00964F15"/>
    <w:rsid w:val="009676C3"/>
    <w:rsid w:val="00967F8A"/>
    <w:rsid w:val="00971223"/>
    <w:rsid w:val="00971537"/>
    <w:rsid w:val="009719E7"/>
    <w:rsid w:val="00971BB1"/>
    <w:rsid w:val="00972237"/>
    <w:rsid w:val="009729E5"/>
    <w:rsid w:val="00972BE6"/>
    <w:rsid w:val="00972D7F"/>
    <w:rsid w:val="009733C0"/>
    <w:rsid w:val="00973E13"/>
    <w:rsid w:val="00974255"/>
    <w:rsid w:val="00974D98"/>
    <w:rsid w:val="00974E80"/>
    <w:rsid w:val="009751A2"/>
    <w:rsid w:val="00975619"/>
    <w:rsid w:val="00977F2D"/>
    <w:rsid w:val="00980E08"/>
    <w:rsid w:val="009812FD"/>
    <w:rsid w:val="00981A8F"/>
    <w:rsid w:val="00981BC6"/>
    <w:rsid w:val="0098298F"/>
    <w:rsid w:val="00983E69"/>
    <w:rsid w:val="009848BC"/>
    <w:rsid w:val="009866CF"/>
    <w:rsid w:val="00986FFF"/>
    <w:rsid w:val="00987B7A"/>
    <w:rsid w:val="00987D2F"/>
    <w:rsid w:val="00991CC1"/>
    <w:rsid w:val="0099207E"/>
    <w:rsid w:val="00992EED"/>
    <w:rsid w:val="00993116"/>
    <w:rsid w:val="009936CC"/>
    <w:rsid w:val="00993A2B"/>
    <w:rsid w:val="009949FE"/>
    <w:rsid w:val="00995540"/>
    <w:rsid w:val="00996C34"/>
    <w:rsid w:val="00996CCE"/>
    <w:rsid w:val="00996E8E"/>
    <w:rsid w:val="009A0B64"/>
    <w:rsid w:val="009A2961"/>
    <w:rsid w:val="009A2FD8"/>
    <w:rsid w:val="009A4962"/>
    <w:rsid w:val="009A4A68"/>
    <w:rsid w:val="009A5596"/>
    <w:rsid w:val="009A55AA"/>
    <w:rsid w:val="009A5E02"/>
    <w:rsid w:val="009A640C"/>
    <w:rsid w:val="009A6837"/>
    <w:rsid w:val="009A7983"/>
    <w:rsid w:val="009B063F"/>
    <w:rsid w:val="009B0819"/>
    <w:rsid w:val="009B08DB"/>
    <w:rsid w:val="009B13E6"/>
    <w:rsid w:val="009B159D"/>
    <w:rsid w:val="009B162E"/>
    <w:rsid w:val="009B18E5"/>
    <w:rsid w:val="009B265D"/>
    <w:rsid w:val="009B4002"/>
    <w:rsid w:val="009B4690"/>
    <w:rsid w:val="009B53E1"/>
    <w:rsid w:val="009B5902"/>
    <w:rsid w:val="009B5926"/>
    <w:rsid w:val="009C0250"/>
    <w:rsid w:val="009C14EA"/>
    <w:rsid w:val="009C190F"/>
    <w:rsid w:val="009C2299"/>
    <w:rsid w:val="009C35BA"/>
    <w:rsid w:val="009C3835"/>
    <w:rsid w:val="009C3C26"/>
    <w:rsid w:val="009C3DED"/>
    <w:rsid w:val="009C4AA8"/>
    <w:rsid w:val="009C6519"/>
    <w:rsid w:val="009C6E2B"/>
    <w:rsid w:val="009C7434"/>
    <w:rsid w:val="009C74E7"/>
    <w:rsid w:val="009C7B02"/>
    <w:rsid w:val="009D0076"/>
    <w:rsid w:val="009D0AA1"/>
    <w:rsid w:val="009D1858"/>
    <w:rsid w:val="009D265E"/>
    <w:rsid w:val="009D3B95"/>
    <w:rsid w:val="009D4131"/>
    <w:rsid w:val="009D4187"/>
    <w:rsid w:val="009D489D"/>
    <w:rsid w:val="009D4F41"/>
    <w:rsid w:val="009D5769"/>
    <w:rsid w:val="009D5970"/>
    <w:rsid w:val="009D63D8"/>
    <w:rsid w:val="009D6EDD"/>
    <w:rsid w:val="009D757C"/>
    <w:rsid w:val="009D7A11"/>
    <w:rsid w:val="009E154C"/>
    <w:rsid w:val="009E1677"/>
    <w:rsid w:val="009E19C5"/>
    <w:rsid w:val="009E1E54"/>
    <w:rsid w:val="009E37E4"/>
    <w:rsid w:val="009E4EF8"/>
    <w:rsid w:val="009E512F"/>
    <w:rsid w:val="009E728B"/>
    <w:rsid w:val="009F0885"/>
    <w:rsid w:val="009F1143"/>
    <w:rsid w:val="009F1704"/>
    <w:rsid w:val="009F1EBE"/>
    <w:rsid w:val="009F2CFE"/>
    <w:rsid w:val="009F3ACA"/>
    <w:rsid w:val="009F50CE"/>
    <w:rsid w:val="009F61F0"/>
    <w:rsid w:val="009F76D0"/>
    <w:rsid w:val="009F7E54"/>
    <w:rsid w:val="00A00722"/>
    <w:rsid w:val="00A01890"/>
    <w:rsid w:val="00A01F81"/>
    <w:rsid w:val="00A01FA4"/>
    <w:rsid w:val="00A0289C"/>
    <w:rsid w:val="00A02EB4"/>
    <w:rsid w:val="00A0303D"/>
    <w:rsid w:val="00A03D56"/>
    <w:rsid w:val="00A04198"/>
    <w:rsid w:val="00A04AC7"/>
    <w:rsid w:val="00A04AEE"/>
    <w:rsid w:val="00A04B58"/>
    <w:rsid w:val="00A0585D"/>
    <w:rsid w:val="00A05BAB"/>
    <w:rsid w:val="00A062C8"/>
    <w:rsid w:val="00A062EB"/>
    <w:rsid w:val="00A06523"/>
    <w:rsid w:val="00A1105F"/>
    <w:rsid w:val="00A11463"/>
    <w:rsid w:val="00A12D45"/>
    <w:rsid w:val="00A12F91"/>
    <w:rsid w:val="00A15597"/>
    <w:rsid w:val="00A16F96"/>
    <w:rsid w:val="00A20CAC"/>
    <w:rsid w:val="00A21D41"/>
    <w:rsid w:val="00A21E53"/>
    <w:rsid w:val="00A2260A"/>
    <w:rsid w:val="00A229ED"/>
    <w:rsid w:val="00A22D5F"/>
    <w:rsid w:val="00A23795"/>
    <w:rsid w:val="00A23F6D"/>
    <w:rsid w:val="00A26A6A"/>
    <w:rsid w:val="00A27D37"/>
    <w:rsid w:val="00A3015E"/>
    <w:rsid w:val="00A305EB"/>
    <w:rsid w:val="00A30AA2"/>
    <w:rsid w:val="00A32154"/>
    <w:rsid w:val="00A3233C"/>
    <w:rsid w:val="00A32DA9"/>
    <w:rsid w:val="00A33CB3"/>
    <w:rsid w:val="00A343BB"/>
    <w:rsid w:val="00A347CD"/>
    <w:rsid w:val="00A35201"/>
    <w:rsid w:val="00A3522D"/>
    <w:rsid w:val="00A370D1"/>
    <w:rsid w:val="00A37948"/>
    <w:rsid w:val="00A41061"/>
    <w:rsid w:val="00A413FE"/>
    <w:rsid w:val="00A42A11"/>
    <w:rsid w:val="00A42A88"/>
    <w:rsid w:val="00A4365D"/>
    <w:rsid w:val="00A43A49"/>
    <w:rsid w:val="00A44172"/>
    <w:rsid w:val="00A4501A"/>
    <w:rsid w:val="00A45A4A"/>
    <w:rsid w:val="00A46C9B"/>
    <w:rsid w:val="00A50545"/>
    <w:rsid w:val="00A508CA"/>
    <w:rsid w:val="00A52A37"/>
    <w:rsid w:val="00A53D2C"/>
    <w:rsid w:val="00A53DBF"/>
    <w:rsid w:val="00A53EDA"/>
    <w:rsid w:val="00A54753"/>
    <w:rsid w:val="00A54C1F"/>
    <w:rsid w:val="00A550A8"/>
    <w:rsid w:val="00A551E2"/>
    <w:rsid w:val="00A55BC0"/>
    <w:rsid w:val="00A56271"/>
    <w:rsid w:val="00A57091"/>
    <w:rsid w:val="00A577D5"/>
    <w:rsid w:val="00A61BC3"/>
    <w:rsid w:val="00A62F6F"/>
    <w:rsid w:val="00A630CE"/>
    <w:rsid w:val="00A64E49"/>
    <w:rsid w:val="00A654DC"/>
    <w:rsid w:val="00A6672C"/>
    <w:rsid w:val="00A667B3"/>
    <w:rsid w:val="00A67373"/>
    <w:rsid w:val="00A67805"/>
    <w:rsid w:val="00A71184"/>
    <w:rsid w:val="00A7127A"/>
    <w:rsid w:val="00A7227A"/>
    <w:rsid w:val="00A745F4"/>
    <w:rsid w:val="00A74CCE"/>
    <w:rsid w:val="00A75326"/>
    <w:rsid w:val="00A75F20"/>
    <w:rsid w:val="00A76D59"/>
    <w:rsid w:val="00A77441"/>
    <w:rsid w:val="00A80B72"/>
    <w:rsid w:val="00A80F63"/>
    <w:rsid w:val="00A81629"/>
    <w:rsid w:val="00A823DB"/>
    <w:rsid w:val="00A8251C"/>
    <w:rsid w:val="00A8327B"/>
    <w:rsid w:val="00A839D9"/>
    <w:rsid w:val="00A848C5"/>
    <w:rsid w:val="00A84B28"/>
    <w:rsid w:val="00A869DB"/>
    <w:rsid w:val="00A86F19"/>
    <w:rsid w:val="00A86F85"/>
    <w:rsid w:val="00A87CED"/>
    <w:rsid w:val="00A90EFC"/>
    <w:rsid w:val="00A91A43"/>
    <w:rsid w:val="00A92052"/>
    <w:rsid w:val="00A92DB5"/>
    <w:rsid w:val="00A939E4"/>
    <w:rsid w:val="00A94638"/>
    <w:rsid w:val="00A95E34"/>
    <w:rsid w:val="00A973C6"/>
    <w:rsid w:val="00AA2FE7"/>
    <w:rsid w:val="00AA3155"/>
    <w:rsid w:val="00AA3AA4"/>
    <w:rsid w:val="00AA6004"/>
    <w:rsid w:val="00AA6396"/>
    <w:rsid w:val="00AA6867"/>
    <w:rsid w:val="00AA6B05"/>
    <w:rsid w:val="00AA6E94"/>
    <w:rsid w:val="00AA7547"/>
    <w:rsid w:val="00AB143D"/>
    <w:rsid w:val="00AB22BE"/>
    <w:rsid w:val="00AB2B5C"/>
    <w:rsid w:val="00AB2F16"/>
    <w:rsid w:val="00AB3E05"/>
    <w:rsid w:val="00AB41EA"/>
    <w:rsid w:val="00AB527A"/>
    <w:rsid w:val="00AB5E4B"/>
    <w:rsid w:val="00AC053B"/>
    <w:rsid w:val="00AC0C84"/>
    <w:rsid w:val="00AC1009"/>
    <w:rsid w:val="00AC11C8"/>
    <w:rsid w:val="00AC2444"/>
    <w:rsid w:val="00AC289D"/>
    <w:rsid w:val="00AC4218"/>
    <w:rsid w:val="00AC552B"/>
    <w:rsid w:val="00AC5647"/>
    <w:rsid w:val="00AC6810"/>
    <w:rsid w:val="00AC6A49"/>
    <w:rsid w:val="00AC6C1B"/>
    <w:rsid w:val="00AC6E3A"/>
    <w:rsid w:val="00AC6E87"/>
    <w:rsid w:val="00AC7675"/>
    <w:rsid w:val="00AD0073"/>
    <w:rsid w:val="00AD012D"/>
    <w:rsid w:val="00AD14A1"/>
    <w:rsid w:val="00AD1959"/>
    <w:rsid w:val="00AD2B7F"/>
    <w:rsid w:val="00AD3BD1"/>
    <w:rsid w:val="00AD4671"/>
    <w:rsid w:val="00AD4A88"/>
    <w:rsid w:val="00AD4F12"/>
    <w:rsid w:val="00AD6C67"/>
    <w:rsid w:val="00AD7798"/>
    <w:rsid w:val="00AE07AF"/>
    <w:rsid w:val="00AE0E3D"/>
    <w:rsid w:val="00AE16FD"/>
    <w:rsid w:val="00AE2ED0"/>
    <w:rsid w:val="00AE346E"/>
    <w:rsid w:val="00AE4923"/>
    <w:rsid w:val="00AE61B8"/>
    <w:rsid w:val="00AE6676"/>
    <w:rsid w:val="00AF0461"/>
    <w:rsid w:val="00AF0AA2"/>
    <w:rsid w:val="00AF1525"/>
    <w:rsid w:val="00AF23CB"/>
    <w:rsid w:val="00AF3C14"/>
    <w:rsid w:val="00AF3F94"/>
    <w:rsid w:val="00AF52CB"/>
    <w:rsid w:val="00AF5560"/>
    <w:rsid w:val="00AF587E"/>
    <w:rsid w:val="00AF7F7F"/>
    <w:rsid w:val="00B042B9"/>
    <w:rsid w:val="00B0538B"/>
    <w:rsid w:val="00B05DCC"/>
    <w:rsid w:val="00B06792"/>
    <w:rsid w:val="00B069B3"/>
    <w:rsid w:val="00B07F4D"/>
    <w:rsid w:val="00B105D5"/>
    <w:rsid w:val="00B10D44"/>
    <w:rsid w:val="00B10E9F"/>
    <w:rsid w:val="00B12509"/>
    <w:rsid w:val="00B13959"/>
    <w:rsid w:val="00B1477A"/>
    <w:rsid w:val="00B14BCE"/>
    <w:rsid w:val="00B14C78"/>
    <w:rsid w:val="00B166E8"/>
    <w:rsid w:val="00B16A5C"/>
    <w:rsid w:val="00B16F03"/>
    <w:rsid w:val="00B1735C"/>
    <w:rsid w:val="00B1779D"/>
    <w:rsid w:val="00B17CEC"/>
    <w:rsid w:val="00B17CF6"/>
    <w:rsid w:val="00B20175"/>
    <w:rsid w:val="00B205F3"/>
    <w:rsid w:val="00B209E4"/>
    <w:rsid w:val="00B21154"/>
    <w:rsid w:val="00B220BD"/>
    <w:rsid w:val="00B2236D"/>
    <w:rsid w:val="00B22A36"/>
    <w:rsid w:val="00B23607"/>
    <w:rsid w:val="00B24CA7"/>
    <w:rsid w:val="00B2675C"/>
    <w:rsid w:val="00B26841"/>
    <w:rsid w:val="00B26A9B"/>
    <w:rsid w:val="00B26B04"/>
    <w:rsid w:val="00B2780C"/>
    <w:rsid w:val="00B27C3D"/>
    <w:rsid w:val="00B30675"/>
    <w:rsid w:val="00B30FA0"/>
    <w:rsid w:val="00B31058"/>
    <w:rsid w:val="00B316AD"/>
    <w:rsid w:val="00B34C42"/>
    <w:rsid w:val="00B35250"/>
    <w:rsid w:val="00B363AA"/>
    <w:rsid w:val="00B3663D"/>
    <w:rsid w:val="00B36997"/>
    <w:rsid w:val="00B37583"/>
    <w:rsid w:val="00B37D0C"/>
    <w:rsid w:val="00B37DBF"/>
    <w:rsid w:val="00B40DF1"/>
    <w:rsid w:val="00B40FB9"/>
    <w:rsid w:val="00B41777"/>
    <w:rsid w:val="00B41E87"/>
    <w:rsid w:val="00B42530"/>
    <w:rsid w:val="00B42D3A"/>
    <w:rsid w:val="00B43CFA"/>
    <w:rsid w:val="00B43D21"/>
    <w:rsid w:val="00B43D3B"/>
    <w:rsid w:val="00B44801"/>
    <w:rsid w:val="00B448BC"/>
    <w:rsid w:val="00B450B8"/>
    <w:rsid w:val="00B46014"/>
    <w:rsid w:val="00B46C1E"/>
    <w:rsid w:val="00B47D53"/>
    <w:rsid w:val="00B51100"/>
    <w:rsid w:val="00B511C8"/>
    <w:rsid w:val="00B520AB"/>
    <w:rsid w:val="00B5308F"/>
    <w:rsid w:val="00B538AD"/>
    <w:rsid w:val="00B53D93"/>
    <w:rsid w:val="00B543FE"/>
    <w:rsid w:val="00B55624"/>
    <w:rsid w:val="00B556C1"/>
    <w:rsid w:val="00B569E6"/>
    <w:rsid w:val="00B57371"/>
    <w:rsid w:val="00B6389A"/>
    <w:rsid w:val="00B6451F"/>
    <w:rsid w:val="00B6486C"/>
    <w:rsid w:val="00B65182"/>
    <w:rsid w:val="00B6549B"/>
    <w:rsid w:val="00B658ED"/>
    <w:rsid w:val="00B65D0C"/>
    <w:rsid w:val="00B67248"/>
    <w:rsid w:val="00B67D52"/>
    <w:rsid w:val="00B70022"/>
    <w:rsid w:val="00B71A2C"/>
    <w:rsid w:val="00B7254E"/>
    <w:rsid w:val="00B72C08"/>
    <w:rsid w:val="00B73550"/>
    <w:rsid w:val="00B741EA"/>
    <w:rsid w:val="00B748AD"/>
    <w:rsid w:val="00B75B43"/>
    <w:rsid w:val="00B75E19"/>
    <w:rsid w:val="00B76DC7"/>
    <w:rsid w:val="00B76DFE"/>
    <w:rsid w:val="00B7727F"/>
    <w:rsid w:val="00B7784F"/>
    <w:rsid w:val="00B815E8"/>
    <w:rsid w:val="00B816B6"/>
    <w:rsid w:val="00B81DF1"/>
    <w:rsid w:val="00B826C9"/>
    <w:rsid w:val="00B8372A"/>
    <w:rsid w:val="00B83DAF"/>
    <w:rsid w:val="00B84AAB"/>
    <w:rsid w:val="00B869A7"/>
    <w:rsid w:val="00B879BD"/>
    <w:rsid w:val="00B90E5B"/>
    <w:rsid w:val="00B9442B"/>
    <w:rsid w:val="00B94CFB"/>
    <w:rsid w:val="00B94D99"/>
    <w:rsid w:val="00B95E03"/>
    <w:rsid w:val="00B97E67"/>
    <w:rsid w:val="00BA0093"/>
    <w:rsid w:val="00BA018F"/>
    <w:rsid w:val="00BA0812"/>
    <w:rsid w:val="00BA11E4"/>
    <w:rsid w:val="00BA15E7"/>
    <w:rsid w:val="00BA1D72"/>
    <w:rsid w:val="00BA50B7"/>
    <w:rsid w:val="00BA5466"/>
    <w:rsid w:val="00BA57ED"/>
    <w:rsid w:val="00BA5BCB"/>
    <w:rsid w:val="00BA6B98"/>
    <w:rsid w:val="00BA6C85"/>
    <w:rsid w:val="00BA6CCB"/>
    <w:rsid w:val="00BA6E35"/>
    <w:rsid w:val="00BA77F9"/>
    <w:rsid w:val="00BA79BA"/>
    <w:rsid w:val="00BA7DAE"/>
    <w:rsid w:val="00BB01F6"/>
    <w:rsid w:val="00BB07A9"/>
    <w:rsid w:val="00BB15BA"/>
    <w:rsid w:val="00BB1969"/>
    <w:rsid w:val="00BB2012"/>
    <w:rsid w:val="00BB42BB"/>
    <w:rsid w:val="00BB452E"/>
    <w:rsid w:val="00BB5242"/>
    <w:rsid w:val="00BB5C81"/>
    <w:rsid w:val="00BB5D6D"/>
    <w:rsid w:val="00BB6905"/>
    <w:rsid w:val="00BB7382"/>
    <w:rsid w:val="00BB7FE6"/>
    <w:rsid w:val="00BC0A98"/>
    <w:rsid w:val="00BC0C23"/>
    <w:rsid w:val="00BC0FFD"/>
    <w:rsid w:val="00BC1058"/>
    <w:rsid w:val="00BC1A72"/>
    <w:rsid w:val="00BC23D3"/>
    <w:rsid w:val="00BC2A04"/>
    <w:rsid w:val="00BC32AB"/>
    <w:rsid w:val="00BC4A76"/>
    <w:rsid w:val="00BC5DF9"/>
    <w:rsid w:val="00BC6A05"/>
    <w:rsid w:val="00BD09BA"/>
    <w:rsid w:val="00BD0A18"/>
    <w:rsid w:val="00BD2232"/>
    <w:rsid w:val="00BD336E"/>
    <w:rsid w:val="00BD3664"/>
    <w:rsid w:val="00BD4725"/>
    <w:rsid w:val="00BD4C0D"/>
    <w:rsid w:val="00BD58AF"/>
    <w:rsid w:val="00BD5F7A"/>
    <w:rsid w:val="00BD62C1"/>
    <w:rsid w:val="00BD62FF"/>
    <w:rsid w:val="00BD6F4D"/>
    <w:rsid w:val="00BD7300"/>
    <w:rsid w:val="00BE080B"/>
    <w:rsid w:val="00BE08C7"/>
    <w:rsid w:val="00BE226A"/>
    <w:rsid w:val="00BE2436"/>
    <w:rsid w:val="00BE3E39"/>
    <w:rsid w:val="00BE55B8"/>
    <w:rsid w:val="00BE592F"/>
    <w:rsid w:val="00BE646B"/>
    <w:rsid w:val="00BE68D4"/>
    <w:rsid w:val="00BE787F"/>
    <w:rsid w:val="00BE7D35"/>
    <w:rsid w:val="00BF02FC"/>
    <w:rsid w:val="00BF1354"/>
    <w:rsid w:val="00BF3524"/>
    <w:rsid w:val="00BF35C4"/>
    <w:rsid w:val="00BF5630"/>
    <w:rsid w:val="00BF59CB"/>
    <w:rsid w:val="00BF6693"/>
    <w:rsid w:val="00BF7BA3"/>
    <w:rsid w:val="00BF7C5B"/>
    <w:rsid w:val="00BF7D14"/>
    <w:rsid w:val="00C01290"/>
    <w:rsid w:val="00C0158B"/>
    <w:rsid w:val="00C020CE"/>
    <w:rsid w:val="00C02B93"/>
    <w:rsid w:val="00C03F55"/>
    <w:rsid w:val="00C046BA"/>
    <w:rsid w:val="00C05547"/>
    <w:rsid w:val="00C05598"/>
    <w:rsid w:val="00C06154"/>
    <w:rsid w:val="00C06EBA"/>
    <w:rsid w:val="00C07C54"/>
    <w:rsid w:val="00C07D13"/>
    <w:rsid w:val="00C10650"/>
    <w:rsid w:val="00C10E29"/>
    <w:rsid w:val="00C10F7E"/>
    <w:rsid w:val="00C11433"/>
    <w:rsid w:val="00C120C0"/>
    <w:rsid w:val="00C1237D"/>
    <w:rsid w:val="00C12AFB"/>
    <w:rsid w:val="00C1324C"/>
    <w:rsid w:val="00C13316"/>
    <w:rsid w:val="00C13660"/>
    <w:rsid w:val="00C13B18"/>
    <w:rsid w:val="00C150D1"/>
    <w:rsid w:val="00C16419"/>
    <w:rsid w:val="00C169F8"/>
    <w:rsid w:val="00C16A65"/>
    <w:rsid w:val="00C16CBB"/>
    <w:rsid w:val="00C20023"/>
    <w:rsid w:val="00C20CB8"/>
    <w:rsid w:val="00C216B8"/>
    <w:rsid w:val="00C218CB"/>
    <w:rsid w:val="00C2210D"/>
    <w:rsid w:val="00C23D1A"/>
    <w:rsid w:val="00C23D8E"/>
    <w:rsid w:val="00C26CC1"/>
    <w:rsid w:val="00C270C3"/>
    <w:rsid w:val="00C278D6"/>
    <w:rsid w:val="00C27EE9"/>
    <w:rsid w:val="00C30F89"/>
    <w:rsid w:val="00C31255"/>
    <w:rsid w:val="00C32732"/>
    <w:rsid w:val="00C33024"/>
    <w:rsid w:val="00C33961"/>
    <w:rsid w:val="00C34619"/>
    <w:rsid w:val="00C353C0"/>
    <w:rsid w:val="00C35E22"/>
    <w:rsid w:val="00C36B36"/>
    <w:rsid w:val="00C37CA1"/>
    <w:rsid w:val="00C403A1"/>
    <w:rsid w:val="00C41C97"/>
    <w:rsid w:val="00C42414"/>
    <w:rsid w:val="00C434F7"/>
    <w:rsid w:val="00C435CE"/>
    <w:rsid w:val="00C43B17"/>
    <w:rsid w:val="00C43C25"/>
    <w:rsid w:val="00C45FD8"/>
    <w:rsid w:val="00C46FC7"/>
    <w:rsid w:val="00C47EDE"/>
    <w:rsid w:val="00C5010B"/>
    <w:rsid w:val="00C5038F"/>
    <w:rsid w:val="00C5057F"/>
    <w:rsid w:val="00C50E88"/>
    <w:rsid w:val="00C5191D"/>
    <w:rsid w:val="00C51E74"/>
    <w:rsid w:val="00C520BE"/>
    <w:rsid w:val="00C520C2"/>
    <w:rsid w:val="00C52AC6"/>
    <w:rsid w:val="00C52BDA"/>
    <w:rsid w:val="00C534E5"/>
    <w:rsid w:val="00C54F99"/>
    <w:rsid w:val="00C55714"/>
    <w:rsid w:val="00C5620D"/>
    <w:rsid w:val="00C57D3C"/>
    <w:rsid w:val="00C61BFB"/>
    <w:rsid w:val="00C632CA"/>
    <w:rsid w:val="00C63C25"/>
    <w:rsid w:val="00C63D6C"/>
    <w:rsid w:val="00C652C7"/>
    <w:rsid w:val="00C65DE4"/>
    <w:rsid w:val="00C6635C"/>
    <w:rsid w:val="00C66762"/>
    <w:rsid w:val="00C671D2"/>
    <w:rsid w:val="00C67EF8"/>
    <w:rsid w:val="00C7135B"/>
    <w:rsid w:val="00C7378F"/>
    <w:rsid w:val="00C74DE5"/>
    <w:rsid w:val="00C75E59"/>
    <w:rsid w:val="00C76160"/>
    <w:rsid w:val="00C77B51"/>
    <w:rsid w:val="00C77EFC"/>
    <w:rsid w:val="00C80989"/>
    <w:rsid w:val="00C80EC4"/>
    <w:rsid w:val="00C81FFE"/>
    <w:rsid w:val="00C82A2B"/>
    <w:rsid w:val="00C852E2"/>
    <w:rsid w:val="00C864B2"/>
    <w:rsid w:val="00C865BF"/>
    <w:rsid w:val="00C878C9"/>
    <w:rsid w:val="00C90095"/>
    <w:rsid w:val="00C90FF4"/>
    <w:rsid w:val="00C93EF0"/>
    <w:rsid w:val="00C9438D"/>
    <w:rsid w:val="00C95041"/>
    <w:rsid w:val="00C950E4"/>
    <w:rsid w:val="00C95297"/>
    <w:rsid w:val="00C96139"/>
    <w:rsid w:val="00C96CC1"/>
    <w:rsid w:val="00C96E27"/>
    <w:rsid w:val="00C97B40"/>
    <w:rsid w:val="00CA0C42"/>
    <w:rsid w:val="00CA4112"/>
    <w:rsid w:val="00CA46A0"/>
    <w:rsid w:val="00CA4910"/>
    <w:rsid w:val="00CA4921"/>
    <w:rsid w:val="00CA58B0"/>
    <w:rsid w:val="00CA61B2"/>
    <w:rsid w:val="00CB1AD9"/>
    <w:rsid w:val="00CB3185"/>
    <w:rsid w:val="00CB5462"/>
    <w:rsid w:val="00CB6309"/>
    <w:rsid w:val="00CB68D2"/>
    <w:rsid w:val="00CB78DA"/>
    <w:rsid w:val="00CC173B"/>
    <w:rsid w:val="00CC2109"/>
    <w:rsid w:val="00CC31FB"/>
    <w:rsid w:val="00CC3C74"/>
    <w:rsid w:val="00CC3E85"/>
    <w:rsid w:val="00CC4027"/>
    <w:rsid w:val="00CC4548"/>
    <w:rsid w:val="00CC457C"/>
    <w:rsid w:val="00CC4677"/>
    <w:rsid w:val="00CC4C1B"/>
    <w:rsid w:val="00CC553D"/>
    <w:rsid w:val="00CC5867"/>
    <w:rsid w:val="00CC5C9D"/>
    <w:rsid w:val="00CC5CED"/>
    <w:rsid w:val="00CC65E1"/>
    <w:rsid w:val="00CC7296"/>
    <w:rsid w:val="00CD18B4"/>
    <w:rsid w:val="00CD23CC"/>
    <w:rsid w:val="00CD2841"/>
    <w:rsid w:val="00CD2FFE"/>
    <w:rsid w:val="00CD30F1"/>
    <w:rsid w:val="00CD51A9"/>
    <w:rsid w:val="00CD567D"/>
    <w:rsid w:val="00CD5B6C"/>
    <w:rsid w:val="00CD5ECD"/>
    <w:rsid w:val="00CD5EE2"/>
    <w:rsid w:val="00CD608C"/>
    <w:rsid w:val="00CD671D"/>
    <w:rsid w:val="00CD676D"/>
    <w:rsid w:val="00CD6ED4"/>
    <w:rsid w:val="00CE02D3"/>
    <w:rsid w:val="00CE08D7"/>
    <w:rsid w:val="00CE09F7"/>
    <w:rsid w:val="00CE0B07"/>
    <w:rsid w:val="00CE0DC8"/>
    <w:rsid w:val="00CE2F6D"/>
    <w:rsid w:val="00CE5FA8"/>
    <w:rsid w:val="00CE6B1C"/>
    <w:rsid w:val="00CE7420"/>
    <w:rsid w:val="00CE7670"/>
    <w:rsid w:val="00CF00F5"/>
    <w:rsid w:val="00CF05E1"/>
    <w:rsid w:val="00CF0AAF"/>
    <w:rsid w:val="00CF2C7E"/>
    <w:rsid w:val="00CF60F9"/>
    <w:rsid w:val="00CF67FE"/>
    <w:rsid w:val="00CF693C"/>
    <w:rsid w:val="00CF78DB"/>
    <w:rsid w:val="00D00090"/>
    <w:rsid w:val="00D0032D"/>
    <w:rsid w:val="00D00497"/>
    <w:rsid w:val="00D0440F"/>
    <w:rsid w:val="00D05269"/>
    <w:rsid w:val="00D05286"/>
    <w:rsid w:val="00D05B95"/>
    <w:rsid w:val="00D05E63"/>
    <w:rsid w:val="00D060CD"/>
    <w:rsid w:val="00D06B36"/>
    <w:rsid w:val="00D07197"/>
    <w:rsid w:val="00D07303"/>
    <w:rsid w:val="00D1103A"/>
    <w:rsid w:val="00D111D1"/>
    <w:rsid w:val="00D11312"/>
    <w:rsid w:val="00D11758"/>
    <w:rsid w:val="00D11875"/>
    <w:rsid w:val="00D12034"/>
    <w:rsid w:val="00D122D2"/>
    <w:rsid w:val="00D139BF"/>
    <w:rsid w:val="00D14C3C"/>
    <w:rsid w:val="00D15379"/>
    <w:rsid w:val="00D156A4"/>
    <w:rsid w:val="00D15F37"/>
    <w:rsid w:val="00D16305"/>
    <w:rsid w:val="00D17B56"/>
    <w:rsid w:val="00D21D69"/>
    <w:rsid w:val="00D21FE7"/>
    <w:rsid w:val="00D22D5F"/>
    <w:rsid w:val="00D22DCD"/>
    <w:rsid w:val="00D230E6"/>
    <w:rsid w:val="00D23325"/>
    <w:rsid w:val="00D238A3"/>
    <w:rsid w:val="00D23C24"/>
    <w:rsid w:val="00D242B4"/>
    <w:rsid w:val="00D24A2E"/>
    <w:rsid w:val="00D2740E"/>
    <w:rsid w:val="00D275A2"/>
    <w:rsid w:val="00D276F2"/>
    <w:rsid w:val="00D27C1A"/>
    <w:rsid w:val="00D309B8"/>
    <w:rsid w:val="00D30E71"/>
    <w:rsid w:val="00D32B0B"/>
    <w:rsid w:val="00D33504"/>
    <w:rsid w:val="00D34C19"/>
    <w:rsid w:val="00D3575D"/>
    <w:rsid w:val="00D362EC"/>
    <w:rsid w:val="00D36669"/>
    <w:rsid w:val="00D36941"/>
    <w:rsid w:val="00D40A07"/>
    <w:rsid w:val="00D40F61"/>
    <w:rsid w:val="00D42015"/>
    <w:rsid w:val="00D425D9"/>
    <w:rsid w:val="00D42DC9"/>
    <w:rsid w:val="00D50ED7"/>
    <w:rsid w:val="00D5144A"/>
    <w:rsid w:val="00D51ABE"/>
    <w:rsid w:val="00D51EA4"/>
    <w:rsid w:val="00D52097"/>
    <w:rsid w:val="00D52C9D"/>
    <w:rsid w:val="00D52DA7"/>
    <w:rsid w:val="00D52ED3"/>
    <w:rsid w:val="00D542FE"/>
    <w:rsid w:val="00D5482C"/>
    <w:rsid w:val="00D5496E"/>
    <w:rsid w:val="00D5511C"/>
    <w:rsid w:val="00D5514E"/>
    <w:rsid w:val="00D554AC"/>
    <w:rsid w:val="00D55A1E"/>
    <w:rsid w:val="00D56C30"/>
    <w:rsid w:val="00D570E8"/>
    <w:rsid w:val="00D601B3"/>
    <w:rsid w:val="00D60C18"/>
    <w:rsid w:val="00D61915"/>
    <w:rsid w:val="00D61C8F"/>
    <w:rsid w:val="00D628CB"/>
    <w:rsid w:val="00D62972"/>
    <w:rsid w:val="00D63D05"/>
    <w:rsid w:val="00D63F05"/>
    <w:rsid w:val="00D64EF8"/>
    <w:rsid w:val="00D650F2"/>
    <w:rsid w:val="00D652D3"/>
    <w:rsid w:val="00D659AD"/>
    <w:rsid w:val="00D66A22"/>
    <w:rsid w:val="00D67296"/>
    <w:rsid w:val="00D67527"/>
    <w:rsid w:val="00D67929"/>
    <w:rsid w:val="00D67B39"/>
    <w:rsid w:val="00D70745"/>
    <w:rsid w:val="00D70DED"/>
    <w:rsid w:val="00D712D7"/>
    <w:rsid w:val="00D713CD"/>
    <w:rsid w:val="00D71B78"/>
    <w:rsid w:val="00D71C85"/>
    <w:rsid w:val="00D72335"/>
    <w:rsid w:val="00D72787"/>
    <w:rsid w:val="00D73C7D"/>
    <w:rsid w:val="00D7419F"/>
    <w:rsid w:val="00D748D3"/>
    <w:rsid w:val="00D75351"/>
    <w:rsid w:val="00D75767"/>
    <w:rsid w:val="00D7688F"/>
    <w:rsid w:val="00D76978"/>
    <w:rsid w:val="00D76D2F"/>
    <w:rsid w:val="00D76D51"/>
    <w:rsid w:val="00D80AE1"/>
    <w:rsid w:val="00D8232C"/>
    <w:rsid w:val="00D824B5"/>
    <w:rsid w:val="00D8291D"/>
    <w:rsid w:val="00D8315A"/>
    <w:rsid w:val="00D83AA2"/>
    <w:rsid w:val="00D83C0C"/>
    <w:rsid w:val="00D85073"/>
    <w:rsid w:val="00D8557E"/>
    <w:rsid w:val="00D8571C"/>
    <w:rsid w:val="00D85C95"/>
    <w:rsid w:val="00D86723"/>
    <w:rsid w:val="00D86804"/>
    <w:rsid w:val="00D86864"/>
    <w:rsid w:val="00D86E90"/>
    <w:rsid w:val="00D87E55"/>
    <w:rsid w:val="00D90743"/>
    <w:rsid w:val="00D910BC"/>
    <w:rsid w:val="00D9171D"/>
    <w:rsid w:val="00D91A57"/>
    <w:rsid w:val="00D91A6E"/>
    <w:rsid w:val="00D91FD7"/>
    <w:rsid w:val="00D9210D"/>
    <w:rsid w:val="00D92D2E"/>
    <w:rsid w:val="00D92E53"/>
    <w:rsid w:val="00D92FA7"/>
    <w:rsid w:val="00D9324B"/>
    <w:rsid w:val="00D93BA9"/>
    <w:rsid w:val="00D94410"/>
    <w:rsid w:val="00D94F80"/>
    <w:rsid w:val="00D9578C"/>
    <w:rsid w:val="00D959F5"/>
    <w:rsid w:val="00D95F7E"/>
    <w:rsid w:val="00D96149"/>
    <w:rsid w:val="00D97AC3"/>
    <w:rsid w:val="00D97C68"/>
    <w:rsid w:val="00DA06FC"/>
    <w:rsid w:val="00DA15E9"/>
    <w:rsid w:val="00DA1BB9"/>
    <w:rsid w:val="00DA1BF1"/>
    <w:rsid w:val="00DA20F8"/>
    <w:rsid w:val="00DA2486"/>
    <w:rsid w:val="00DA2D65"/>
    <w:rsid w:val="00DA4867"/>
    <w:rsid w:val="00DA49AB"/>
    <w:rsid w:val="00DA4DA1"/>
    <w:rsid w:val="00DA65A7"/>
    <w:rsid w:val="00DA6BD8"/>
    <w:rsid w:val="00DA76B9"/>
    <w:rsid w:val="00DA7C7F"/>
    <w:rsid w:val="00DA7D61"/>
    <w:rsid w:val="00DB002D"/>
    <w:rsid w:val="00DB0249"/>
    <w:rsid w:val="00DB10B4"/>
    <w:rsid w:val="00DB335E"/>
    <w:rsid w:val="00DB3842"/>
    <w:rsid w:val="00DB4628"/>
    <w:rsid w:val="00DB49BB"/>
    <w:rsid w:val="00DB56BF"/>
    <w:rsid w:val="00DB7819"/>
    <w:rsid w:val="00DB78EF"/>
    <w:rsid w:val="00DB7CEE"/>
    <w:rsid w:val="00DC08EB"/>
    <w:rsid w:val="00DC0AB4"/>
    <w:rsid w:val="00DC0EFA"/>
    <w:rsid w:val="00DC0FD4"/>
    <w:rsid w:val="00DC10BC"/>
    <w:rsid w:val="00DC2C39"/>
    <w:rsid w:val="00DC4689"/>
    <w:rsid w:val="00DC46E2"/>
    <w:rsid w:val="00DC4854"/>
    <w:rsid w:val="00DC4E34"/>
    <w:rsid w:val="00DC7DC4"/>
    <w:rsid w:val="00DD09A1"/>
    <w:rsid w:val="00DD0A8D"/>
    <w:rsid w:val="00DD0BBE"/>
    <w:rsid w:val="00DD0D6E"/>
    <w:rsid w:val="00DD0D73"/>
    <w:rsid w:val="00DD17B6"/>
    <w:rsid w:val="00DD1DD9"/>
    <w:rsid w:val="00DD2717"/>
    <w:rsid w:val="00DD308D"/>
    <w:rsid w:val="00DD3CBC"/>
    <w:rsid w:val="00DD52A0"/>
    <w:rsid w:val="00DD5962"/>
    <w:rsid w:val="00DD5D6C"/>
    <w:rsid w:val="00DD6AC2"/>
    <w:rsid w:val="00DD7803"/>
    <w:rsid w:val="00DE0CB9"/>
    <w:rsid w:val="00DE0F7A"/>
    <w:rsid w:val="00DE0FE4"/>
    <w:rsid w:val="00DE1335"/>
    <w:rsid w:val="00DE1934"/>
    <w:rsid w:val="00DE1B04"/>
    <w:rsid w:val="00DE2794"/>
    <w:rsid w:val="00DE2964"/>
    <w:rsid w:val="00DE3FD4"/>
    <w:rsid w:val="00DE5038"/>
    <w:rsid w:val="00DE50FF"/>
    <w:rsid w:val="00DE5F73"/>
    <w:rsid w:val="00DE75C1"/>
    <w:rsid w:val="00DF04C4"/>
    <w:rsid w:val="00DF0C3D"/>
    <w:rsid w:val="00DF1395"/>
    <w:rsid w:val="00DF1A2B"/>
    <w:rsid w:val="00DF1AE1"/>
    <w:rsid w:val="00DF2AB9"/>
    <w:rsid w:val="00DF40AA"/>
    <w:rsid w:val="00DF58D3"/>
    <w:rsid w:val="00DF6D4D"/>
    <w:rsid w:val="00DF6ED2"/>
    <w:rsid w:val="00DF6F8B"/>
    <w:rsid w:val="00DF751F"/>
    <w:rsid w:val="00DF75E5"/>
    <w:rsid w:val="00DF7E29"/>
    <w:rsid w:val="00E01DB9"/>
    <w:rsid w:val="00E024C8"/>
    <w:rsid w:val="00E0290B"/>
    <w:rsid w:val="00E0424A"/>
    <w:rsid w:val="00E04A98"/>
    <w:rsid w:val="00E04AC5"/>
    <w:rsid w:val="00E04B05"/>
    <w:rsid w:val="00E04F1E"/>
    <w:rsid w:val="00E058B0"/>
    <w:rsid w:val="00E1009F"/>
    <w:rsid w:val="00E11A90"/>
    <w:rsid w:val="00E1289A"/>
    <w:rsid w:val="00E12AA6"/>
    <w:rsid w:val="00E13B2A"/>
    <w:rsid w:val="00E13F5B"/>
    <w:rsid w:val="00E143CA"/>
    <w:rsid w:val="00E14843"/>
    <w:rsid w:val="00E1553A"/>
    <w:rsid w:val="00E1624A"/>
    <w:rsid w:val="00E164A3"/>
    <w:rsid w:val="00E1662B"/>
    <w:rsid w:val="00E177BD"/>
    <w:rsid w:val="00E17CDD"/>
    <w:rsid w:val="00E20D00"/>
    <w:rsid w:val="00E21743"/>
    <w:rsid w:val="00E21D4E"/>
    <w:rsid w:val="00E22312"/>
    <w:rsid w:val="00E2240E"/>
    <w:rsid w:val="00E23A6F"/>
    <w:rsid w:val="00E258A4"/>
    <w:rsid w:val="00E25E7B"/>
    <w:rsid w:val="00E2609B"/>
    <w:rsid w:val="00E265B2"/>
    <w:rsid w:val="00E27C52"/>
    <w:rsid w:val="00E27DFD"/>
    <w:rsid w:val="00E31802"/>
    <w:rsid w:val="00E31C99"/>
    <w:rsid w:val="00E32E6A"/>
    <w:rsid w:val="00E346CF"/>
    <w:rsid w:val="00E349EF"/>
    <w:rsid w:val="00E34AFE"/>
    <w:rsid w:val="00E354AA"/>
    <w:rsid w:val="00E35C56"/>
    <w:rsid w:val="00E35E9F"/>
    <w:rsid w:val="00E364DD"/>
    <w:rsid w:val="00E368AD"/>
    <w:rsid w:val="00E36E48"/>
    <w:rsid w:val="00E37C54"/>
    <w:rsid w:val="00E40107"/>
    <w:rsid w:val="00E41A09"/>
    <w:rsid w:val="00E449EE"/>
    <w:rsid w:val="00E45188"/>
    <w:rsid w:val="00E46AD2"/>
    <w:rsid w:val="00E4724E"/>
    <w:rsid w:val="00E50358"/>
    <w:rsid w:val="00E50600"/>
    <w:rsid w:val="00E515DB"/>
    <w:rsid w:val="00E51638"/>
    <w:rsid w:val="00E5184D"/>
    <w:rsid w:val="00E51B8C"/>
    <w:rsid w:val="00E522CF"/>
    <w:rsid w:val="00E52A90"/>
    <w:rsid w:val="00E534D9"/>
    <w:rsid w:val="00E548EC"/>
    <w:rsid w:val="00E5501E"/>
    <w:rsid w:val="00E55C2E"/>
    <w:rsid w:val="00E56B73"/>
    <w:rsid w:val="00E57186"/>
    <w:rsid w:val="00E60C79"/>
    <w:rsid w:val="00E60CB0"/>
    <w:rsid w:val="00E623D1"/>
    <w:rsid w:val="00E62772"/>
    <w:rsid w:val="00E628BD"/>
    <w:rsid w:val="00E62B57"/>
    <w:rsid w:val="00E62D22"/>
    <w:rsid w:val="00E63102"/>
    <w:rsid w:val="00E6378A"/>
    <w:rsid w:val="00E63DDA"/>
    <w:rsid w:val="00E65E7A"/>
    <w:rsid w:val="00E66E91"/>
    <w:rsid w:val="00E6787D"/>
    <w:rsid w:val="00E70241"/>
    <w:rsid w:val="00E715C3"/>
    <w:rsid w:val="00E7228A"/>
    <w:rsid w:val="00E727DB"/>
    <w:rsid w:val="00E72B80"/>
    <w:rsid w:val="00E75105"/>
    <w:rsid w:val="00E75765"/>
    <w:rsid w:val="00E760BF"/>
    <w:rsid w:val="00E76CC8"/>
    <w:rsid w:val="00E774D5"/>
    <w:rsid w:val="00E77A31"/>
    <w:rsid w:val="00E808E7"/>
    <w:rsid w:val="00E809B3"/>
    <w:rsid w:val="00E81811"/>
    <w:rsid w:val="00E821B7"/>
    <w:rsid w:val="00E8225E"/>
    <w:rsid w:val="00E829F4"/>
    <w:rsid w:val="00E82B30"/>
    <w:rsid w:val="00E8348F"/>
    <w:rsid w:val="00E84C02"/>
    <w:rsid w:val="00E85811"/>
    <w:rsid w:val="00E85DE0"/>
    <w:rsid w:val="00E865EB"/>
    <w:rsid w:val="00E874ED"/>
    <w:rsid w:val="00E87A32"/>
    <w:rsid w:val="00E91925"/>
    <w:rsid w:val="00E92595"/>
    <w:rsid w:val="00E930AB"/>
    <w:rsid w:val="00E935FB"/>
    <w:rsid w:val="00E94AB0"/>
    <w:rsid w:val="00E94C2A"/>
    <w:rsid w:val="00E95A2C"/>
    <w:rsid w:val="00E95A4D"/>
    <w:rsid w:val="00E964A9"/>
    <w:rsid w:val="00E96CC2"/>
    <w:rsid w:val="00E96D21"/>
    <w:rsid w:val="00EA07C6"/>
    <w:rsid w:val="00EA0ACA"/>
    <w:rsid w:val="00EA0E00"/>
    <w:rsid w:val="00EA1F6F"/>
    <w:rsid w:val="00EA215C"/>
    <w:rsid w:val="00EA3AF5"/>
    <w:rsid w:val="00EA5A84"/>
    <w:rsid w:val="00EA6BA7"/>
    <w:rsid w:val="00EA79F2"/>
    <w:rsid w:val="00EA7C7C"/>
    <w:rsid w:val="00EA7F34"/>
    <w:rsid w:val="00EB0513"/>
    <w:rsid w:val="00EB0969"/>
    <w:rsid w:val="00EB22FC"/>
    <w:rsid w:val="00EB2584"/>
    <w:rsid w:val="00EB26B1"/>
    <w:rsid w:val="00EB2A2F"/>
    <w:rsid w:val="00EB5437"/>
    <w:rsid w:val="00EB6A34"/>
    <w:rsid w:val="00EB6D5D"/>
    <w:rsid w:val="00EB7251"/>
    <w:rsid w:val="00EC0623"/>
    <w:rsid w:val="00EC06F4"/>
    <w:rsid w:val="00EC0B91"/>
    <w:rsid w:val="00EC0D43"/>
    <w:rsid w:val="00EC253D"/>
    <w:rsid w:val="00EC3EEB"/>
    <w:rsid w:val="00EC47EE"/>
    <w:rsid w:val="00EC5433"/>
    <w:rsid w:val="00EC624B"/>
    <w:rsid w:val="00EC6280"/>
    <w:rsid w:val="00EC66B6"/>
    <w:rsid w:val="00EC6ED2"/>
    <w:rsid w:val="00EC7E7B"/>
    <w:rsid w:val="00ED11C0"/>
    <w:rsid w:val="00ED16AC"/>
    <w:rsid w:val="00ED3BFA"/>
    <w:rsid w:val="00ED4DF4"/>
    <w:rsid w:val="00ED55B7"/>
    <w:rsid w:val="00ED5C36"/>
    <w:rsid w:val="00ED6059"/>
    <w:rsid w:val="00ED63A4"/>
    <w:rsid w:val="00ED650D"/>
    <w:rsid w:val="00ED7279"/>
    <w:rsid w:val="00EE13A6"/>
    <w:rsid w:val="00EE15AE"/>
    <w:rsid w:val="00EE1E0D"/>
    <w:rsid w:val="00EE2256"/>
    <w:rsid w:val="00EE2A91"/>
    <w:rsid w:val="00EE2D2A"/>
    <w:rsid w:val="00EE2D63"/>
    <w:rsid w:val="00EE2EE9"/>
    <w:rsid w:val="00EE3A11"/>
    <w:rsid w:val="00EE410B"/>
    <w:rsid w:val="00EE4757"/>
    <w:rsid w:val="00EE49E9"/>
    <w:rsid w:val="00EE4E97"/>
    <w:rsid w:val="00EE5863"/>
    <w:rsid w:val="00EE5C94"/>
    <w:rsid w:val="00EE6294"/>
    <w:rsid w:val="00EE63C1"/>
    <w:rsid w:val="00EE69AF"/>
    <w:rsid w:val="00EE6A38"/>
    <w:rsid w:val="00EE70FA"/>
    <w:rsid w:val="00EE7354"/>
    <w:rsid w:val="00EE77D2"/>
    <w:rsid w:val="00EF0787"/>
    <w:rsid w:val="00EF1D55"/>
    <w:rsid w:val="00EF27DA"/>
    <w:rsid w:val="00EF4353"/>
    <w:rsid w:val="00EF5158"/>
    <w:rsid w:val="00EF60CA"/>
    <w:rsid w:val="00EF627D"/>
    <w:rsid w:val="00EF640C"/>
    <w:rsid w:val="00EF6896"/>
    <w:rsid w:val="00EF72DE"/>
    <w:rsid w:val="00F01AC4"/>
    <w:rsid w:val="00F0285C"/>
    <w:rsid w:val="00F029E0"/>
    <w:rsid w:val="00F02A0B"/>
    <w:rsid w:val="00F0486D"/>
    <w:rsid w:val="00F04D99"/>
    <w:rsid w:val="00F05159"/>
    <w:rsid w:val="00F05D3C"/>
    <w:rsid w:val="00F07639"/>
    <w:rsid w:val="00F10908"/>
    <w:rsid w:val="00F11279"/>
    <w:rsid w:val="00F116BF"/>
    <w:rsid w:val="00F12CB9"/>
    <w:rsid w:val="00F131C5"/>
    <w:rsid w:val="00F13B72"/>
    <w:rsid w:val="00F13BF5"/>
    <w:rsid w:val="00F142CA"/>
    <w:rsid w:val="00F16D23"/>
    <w:rsid w:val="00F2128A"/>
    <w:rsid w:val="00F21DC8"/>
    <w:rsid w:val="00F22AFE"/>
    <w:rsid w:val="00F23C17"/>
    <w:rsid w:val="00F24C93"/>
    <w:rsid w:val="00F2502F"/>
    <w:rsid w:val="00F257DA"/>
    <w:rsid w:val="00F26307"/>
    <w:rsid w:val="00F268A1"/>
    <w:rsid w:val="00F2733F"/>
    <w:rsid w:val="00F2781E"/>
    <w:rsid w:val="00F31331"/>
    <w:rsid w:val="00F31569"/>
    <w:rsid w:val="00F31F4A"/>
    <w:rsid w:val="00F34123"/>
    <w:rsid w:val="00F35799"/>
    <w:rsid w:val="00F35BC1"/>
    <w:rsid w:val="00F37D27"/>
    <w:rsid w:val="00F37FAE"/>
    <w:rsid w:val="00F40625"/>
    <w:rsid w:val="00F41A14"/>
    <w:rsid w:val="00F434EE"/>
    <w:rsid w:val="00F438FE"/>
    <w:rsid w:val="00F43948"/>
    <w:rsid w:val="00F44447"/>
    <w:rsid w:val="00F446D5"/>
    <w:rsid w:val="00F4536D"/>
    <w:rsid w:val="00F454C0"/>
    <w:rsid w:val="00F4567D"/>
    <w:rsid w:val="00F467A0"/>
    <w:rsid w:val="00F47BD3"/>
    <w:rsid w:val="00F511A9"/>
    <w:rsid w:val="00F51624"/>
    <w:rsid w:val="00F51C5F"/>
    <w:rsid w:val="00F5231E"/>
    <w:rsid w:val="00F5256E"/>
    <w:rsid w:val="00F529A6"/>
    <w:rsid w:val="00F52E34"/>
    <w:rsid w:val="00F5429F"/>
    <w:rsid w:val="00F54E2D"/>
    <w:rsid w:val="00F55120"/>
    <w:rsid w:val="00F55189"/>
    <w:rsid w:val="00F552E5"/>
    <w:rsid w:val="00F5598B"/>
    <w:rsid w:val="00F55B94"/>
    <w:rsid w:val="00F55E68"/>
    <w:rsid w:val="00F56296"/>
    <w:rsid w:val="00F577E0"/>
    <w:rsid w:val="00F5793B"/>
    <w:rsid w:val="00F60B18"/>
    <w:rsid w:val="00F61DF8"/>
    <w:rsid w:val="00F62D15"/>
    <w:rsid w:val="00F639E0"/>
    <w:rsid w:val="00F64089"/>
    <w:rsid w:val="00F64BAA"/>
    <w:rsid w:val="00F64F8E"/>
    <w:rsid w:val="00F66309"/>
    <w:rsid w:val="00F66651"/>
    <w:rsid w:val="00F66F4E"/>
    <w:rsid w:val="00F675E5"/>
    <w:rsid w:val="00F6786A"/>
    <w:rsid w:val="00F67C8A"/>
    <w:rsid w:val="00F706F0"/>
    <w:rsid w:val="00F728AC"/>
    <w:rsid w:val="00F731D6"/>
    <w:rsid w:val="00F74968"/>
    <w:rsid w:val="00F755C7"/>
    <w:rsid w:val="00F7751D"/>
    <w:rsid w:val="00F775A2"/>
    <w:rsid w:val="00F777DD"/>
    <w:rsid w:val="00F77B84"/>
    <w:rsid w:val="00F77C89"/>
    <w:rsid w:val="00F8074D"/>
    <w:rsid w:val="00F80B24"/>
    <w:rsid w:val="00F82158"/>
    <w:rsid w:val="00F825C0"/>
    <w:rsid w:val="00F82F26"/>
    <w:rsid w:val="00F83AE0"/>
    <w:rsid w:val="00F840C7"/>
    <w:rsid w:val="00F84BAE"/>
    <w:rsid w:val="00F85061"/>
    <w:rsid w:val="00F862FE"/>
    <w:rsid w:val="00F866AE"/>
    <w:rsid w:val="00F86FBC"/>
    <w:rsid w:val="00F87FB0"/>
    <w:rsid w:val="00F87FCE"/>
    <w:rsid w:val="00F90B5E"/>
    <w:rsid w:val="00F91651"/>
    <w:rsid w:val="00F91CF5"/>
    <w:rsid w:val="00F94D4D"/>
    <w:rsid w:val="00F96752"/>
    <w:rsid w:val="00F979E8"/>
    <w:rsid w:val="00F97E1A"/>
    <w:rsid w:val="00FA05D5"/>
    <w:rsid w:val="00FA117C"/>
    <w:rsid w:val="00FA11A1"/>
    <w:rsid w:val="00FA25C7"/>
    <w:rsid w:val="00FA2F96"/>
    <w:rsid w:val="00FA4534"/>
    <w:rsid w:val="00FA4832"/>
    <w:rsid w:val="00FA570F"/>
    <w:rsid w:val="00FA6477"/>
    <w:rsid w:val="00FA6A96"/>
    <w:rsid w:val="00FA721E"/>
    <w:rsid w:val="00FA7973"/>
    <w:rsid w:val="00FA7EBF"/>
    <w:rsid w:val="00FB2BCD"/>
    <w:rsid w:val="00FB318A"/>
    <w:rsid w:val="00FB37D6"/>
    <w:rsid w:val="00FB3F0A"/>
    <w:rsid w:val="00FB740D"/>
    <w:rsid w:val="00FB76AC"/>
    <w:rsid w:val="00FC0055"/>
    <w:rsid w:val="00FC066B"/>
    <w:rsid w:val="00FC0CD3"/>
    <w:rsid w:val="00FC0DE8"/>
    <w:rsid w:val="00FC0E8E"/>
    <w:rsid w:val="00FC1D7F"/>
    <w:rsid w:val="00FC2595"/>
    <w:rsid w:val="00FC28DD"/>
    <w:rsid w:val="00FC29E6"/>
    <w:rsid w:val="00FC3214"/>
    <w:rsid w:val="00FC3EFC"/>
    <w:rsid w:val="00FC44D9"/>
    <w:rsid w:val="00FC4B52"/>
    <w:rsid w:val="00FC5162"/>
    <w:rsid w:val="00FC5245"/>
    <w:rsid w:val="00FC64A3"/>
    <w:rsid w:val="00FC65C0"/>
    <w:rsid w:val="00FC682F"/>
    <w:rsid w:val="00FC689C"/>
    <w:rsid w:val="00FC68FE"/>
    <w:rsid w:val="00FC6EDE"/>
    <w:rsid w:val="00FC7022"/>
    <w:rsid w:val="00FC73CF"/>
    <w:rsid w:val="00FD0651"/>
    <w:rsid w:val="00FD0880"/>
    <w:rsid w:val="00FD0A51"/>
    <w:rsid w:val="00FD45E5"/>
    <w:rsid w:val="00FD7201"/>
    <w:rsid w:val="00FD74F2"/>
    <w:rsid w:val="00FE0842"/>
    <w:rsid w:val="00FE1F96"/>
    <w:rsid w:val="00FE2B91"/>
    <w:rsid w:val="00FE32B9"/>
    <w:rsid w:val="00FE33F1"/>
    <w:rsid w:val="00FE3C10"/>
    <w:rsid w:val="00FE4695"/>
    <w:rsid w:val="00FE4FE9"/>
    <w:rsid w:val="00FE5B80"/>
    <w:rsid w:val="00FE658F"/>
    <w:rsid w:val="00FE6872"/>
    <w:rsid w:val="00FE6C34"/>
    <w:rsid w:val="00FE7EB1"/>
    <w:rsid w:val="00FF0228"/>
    <w:rsid w:val="00FF09A5"/>
    <w:rsid w:val="00FF11F4"/>
    <w:rsid w:val="00FF18B2"/>
    <w:rsid w:val="00FF1B97"/>
    <w:rsid w:val="00FF3565"/>
    <w:rsid w:val="00FF3A7D"/>
    <w:rsid w:val="00FF41A2"/>
    <w:rsid w:val="00FF48A7"/>
    <w:rsid w:val="00FF50E6"/>
    <w:rsid w:val="00FF5701"/>
    <w:rsid w:val="00FF59A1"/>
    <w:rsid w:val="00FF5FD4"/>
    <w:rsid w:val="00FF6A08"/>
    <w:rsid w:val="01EA7C6A"/>
    <w:rsid w:val="07D0CD2A"/>
    <w:rsid w:val="09FCBE9E"/>
    <w:rsid w:val="101F3773"/>
    <w:rsid w:val="112A47EF"/>
    <w:rsid w:val="17E9C015"/>
    <w:rsid w:val="23420F44"/>
    <w:rsid w:val="2E80C95A"/>
    <w:rsid w:val="37DBB534"/>
    <w:rsid w:val="4005E3C3"/>
    <w:rsid w:val="46D743C4"/>
    <w:rsid w:val="4C09599D"/>
    <w:rsid w:val="55E7F668"/>
    <w:rsid w:val="67F1FC6A"/>
    <w:rsid w:val="6E4918CA"/>
    <w:rsid w:val="74B97921"/>
    <w:rsid w:val="7E84651C"/>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2"/>
    <o:shapelayout v:ext="edit">
      <o:idmap v:ext="edit" data="1"/>
    </o:shapelayout>
  </w:shapeDefaults>
  <w:decimalSymbol w:val="."/>
  <w:listSeparator w:val=","/>
  <w14:docId w14:val="41337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77C89"/>
    <w:pPr>
      <w:keepLines/>
      <w:spacing w:before="200"/>
    </w:pPr>
  </w:style>
  <w:style w:type="paragraph" w:styleId="Heading1">
    <w:name w:val="heading 1"/>
    <w:next w:val="Normal"/>
    <w:link w:val="Heading1Char"/>
    <w:uiPriority w:val="9"/>
    <w:qFormat/>
    <w:rsid w:val="00B2780C"/>
    <w:pPr>
      <w:keepNext/>
      <w:spacing w:before="480" w:after="240" w:line="240" w:lineRule="auto"/>
      <w:outlineLvl w:val="0"/>
    </w:pPr>
    <w:rPr>
      <w:rFonts w:eastAsia="Times New Roman" w:cstheme="minorHAnsi"/>
      <w:color w:val="2D739F" w:themeColor="accent1"/>
      <w:kern w:val="22"/>
      <w:sz w:val="48"/>
      <w:szCs w:val="48"/>
      <w:lang w:eastAsia="en-AU"/>
    </w:rPr>
  </w:style>
  <w:style w:type="paragraph" w:styleId="Heading2">
    <w:name w:val="heading 2"/>
    <w:next w:val="Normal"/>
    <w:link w:val="Heading2Char"/>
    <w:uiPriority w:val="9"/>
    <w:unhideWhenUsed/>
    <w:qFormat/>
    <w:rsid w:val="00B2780C"/>
    <w:pPr>
      <w:keepNext/>
      <w:spacing w:before="360" w:after="240" w:line="240" w:lineRule="auto"/>
      <w:outlineLvl w:val="1"/>
    </w:pPr>
    <w:rPr>
      <w:rFonts w:eastAsia="Times New Roman" w:cstheme="minorHAnsi"/>
      <w:b/>
      <w:noProof/>
      <w:color w:val="464748" w:themeColor="accent2"/>
      <w:kern w:val="22"/>
      <w:sz w:val="36"/>
      <w:szCs w:val="36"/>
      <w:lang w:eastAsia="en-AU"/>
    </w:rPr>
  </w:style>
  <w:style w:type="paragraph" w:styleId="Heading3">
    <w:name w:val="heading 3"/>
    <w:basedOn w:val="Normal"/>
    <w:next w:val="Normal"/>
    <w:link w:val="Heading3Char"/>
    <w:uiPriority w:val="9"/>
    <w:unhideWhenUsed/>
    <w:qFormat/>
    <w:rsid w:val="00AE16FD"/>
    <w:pPr>
      <w:keepNext/>
      <w:spacing w:before="240" w:after="240" w:line="240" w:lineRule="auto"/>
      <w:outlineLvl w:val="2"/>
    </w:pPr>
    <w:rPr>
      <w:rFonts w:eastAsia="Times New Roman" w:cstheme="minorHAnsi"/>
      <w:b/>
      <w:color w:val="2D739F" w:themeColor="accent1"/>
      <w:kern w:val="22"/>
      <w:sz w:val="32"/>
      <w:szCs w:val="32"/>
      <w:lang w:eastAsia="en-AU"/>
    </w:rPr>
  </w:style>
  <w:style w:type="paragraph" w:styleId="Heading4">
    <w:name w:val="heading 4"/>
    <w:basedOn w:val="Normal"/>
    <w:next w:val="Normal"/>
    <w:link w:val="Heading4Char"/>
    <w:uiPriority w:val="9"/>
    <w:unhideWhenUsed/>
    <w:qFormat/>
    <w:rsid w:val="00B2780C"/>
    <w:pPr>
      <w:keepNext/>
      <w:spacing w:before="240" w:after="240" w:line="240" w:lineRule="auto"/>
      <w:outlineLvl w:val="3"/>
    </w:pPr>
    <w:rPr>
      <w:rFonts w:eastAsia="Times New Roman" w:cstheme="minorHAnsi"/>
      <w:b/>
      <w:noProof/>
      <w:color w:val="58585B" w:themeColor="accent3"/>
      <w:kern w:val="22"/>
      <w:sz w:val="28"/>
      <w:szCs w:val="28"/>
      <w:lang w:eastAsia="en-AU"/>
    </w:rPr>
  </w:style>
  <w:style w:type="paragraph" w:styleId="Heading5">
    <w:name w:val="heading 5"/>
    <w:basedOn w:val="Normal"/>
    <w:next w:val="Normal"/>
    <w:link w:val="Heading5Char"/>
    <w:uiPriority w:val="9"/>
    <w:unhideWhenUsed/>
    <w:qFormat/>
    <w:rsid w:val="0000674C"/>
    <w:pPr>
      <w:keepNext/>
      <w:spacing w:before="240" w:after="240"/>
      <w:outlineLvl w:val="4"/>
    </w:pPr>
    <w:rPr>
      <w:rFonts w:eastAsia="Times New Roman" w:cstheme="minorHAnsi"/>
      <w:b/>
      <w:noProof/>
      <w:kern w:val="22"/>
      <w:lang w:eastAsia="en-AU"/>
    </w:rPr>
  </w:style>
  <w:style w:type="paragraph" w:styleId="Heading6">
    <w:name w:val="heading 6"/>
    <w:link w:val="Heading6Char"/>
    <w:uiPriority w:val="9"/>
    <w:rsid w:val="00EA5A84"/>
    <w:pPr>
      <w:keepNext/>
      <w:outlineLvl w:val="5"/>
    </w:pPr>
    <w:rPr>
      <w:i/>
    </w:rPr>
  </w:style>
  <w:style w:type="paragraph" w:styleId="Heading7">
    <w:name w:val="heading 7"/>
    <w:next w:val="Normal"/>
    <w:link w:val="Heading7Char"/>
    <w:uiPriority w:val="9"/>
    <w:rsid w:val="00A23795"/>
    <w:pPr>
      <w:keepNext/>
      <w:keepLines/>
      <w:spacing w:before="200"/>
      <w:outlineLvl w:val="6"/>
    </w:pPr>
    <w:rPr>
      <w:rFonts w:asciiTheme="minorHAnsi" w:eastAsiaTheme="majorEastAsia" w:hAnsiTheme="min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642CC6"/>
    <w:pPr>
      <w:spacing w:before="840" w:after="360" w:line="240" w:lineRule="auto"/>
      <w:ind w:left="284"/>
    </w:pPr>
    <w:rPr>
      <w:rFonts w:eastAsia="Times New Roman" w:cstheme="minorHAnsi"/>
      <w:noProof/>
      <w:color w:val="000000" w:themeColor="text1"/>
      <w:spacing w:val="-4"/>
      <w:kern w:val="22"/>
      <w:sz w:val="64"/>
      <w:u w:color="000004"/>
    </w:rPr>
  </w:style>
  <w:style w:type="character" w:customStyle="1" w:styleId="Heading1Char">
    <w:name w:val="Heading 1 Char"/>
    <w:basedOn w:val="DefaultParagraphFont"/>
    <w:link w:val="Heading1"/>
    <w:uiPriority w:val="9"/>
    <w:rsid w:val="00B2780C"/>
    <w:rPr>
      <w:rFonts w:eastAsia="Times New Roman" w:cstheme="minorHAnsi"/>
      <w:color w:val="2D739F" w:themeColor="accent1"/>
      <w:kern w:val="22"/>
      <w:sz w:val="48"/>
      <w:szCs w:val="48"/>
      <w:lang w:eastAsia="en-AU"/>
    </w:rPr>
  </w:style>
  <w:style w:type="character" w:styleId="Hyperlink">
    <w:name w:val="Hyperlink"/>
    <w:uiPriority w:val="99"/>
    <w:unhideWhenUsed/>
    <w:rsid w:val="000E4609"/>
    <w:rPr>
      <w:color w:val="0000C0"/>
      <w:u w:val="single"/>
    </w:rPr>
  </w:style>
  <w:style w:type="paragraph" w:customStyle="1" w:styleId="Coverimage">
    <w:name w:val="Cover image"/>
    <w:rsid w:val="00ED3BFA"/>
    <w:pPr>
      <w:spacing w:before="1320" w:after="0" w:line="240" w:lineRule="auto"/>
    </w:pPr>
    <w:rPr>
      <w:noProof/>
      <w:lang w:eastAsia="en-AU"/>
    </w:rPr>
  </w:style>
  <w:style w:type="paragraph" w:customStyle="1" w:styleId="Coverunitcode">
    <w:name w:val="Cover unit code"/>
    <w:next w:val="Normal"/>
    <w:autoRedefine/>
    <w:rsid w:val="008A3C6F"/>
    <w:pPr>
      <w:spacing w:before="240" w:after="0" w:line="440" w:lineRule="exact"/>
      <w:ind w:left="284"/>
    </w:pPr>
    <w:rPr>
      <w:rFonts w:eastAsia="Times New Roman" w:cstheme="minorHAnsi"/>
      <w:noProof/>
      <w:kern w:val="22"/>
      <w:sz w:val="44"/>
      <w:lang w:eastAsia="en-AU"/>
    </w:rPr>
  </w:style>
  <w:style w:type="paragraph" w:customStyle="1" w:styleId="Coverunittitle">
    <w:name w:val="Cover unit title"/>
    <w:next w:val="Normal"/>
    <w:link w:val="CoverunittitleChar"/>
    <w:autoRedefine/>
    <w:qFormat/>
    <w:rsid w:val="008A3C6F"/>
    <w:pPr>
      <w:spacing w:after="240" w:line="240" w:lineRule="auto"/>
      <w:ind w:left="284"/>
    </w:pPr>
    <w:rPr>
      <w:rFonts w:eastAsia="Times New Roman" w:cstheme="minorHAnsi"/>
      <w:bCs/>
      <w:kern w:val="22"/>
      <w:sz w:val="44"/>
      <w:szCs w:val="28"/>
    </w:rPr>
  </w:style>
  <w:style w:type="character" w:customStyle="1" w:styleId="CoverunittitleChar">
    <w:name w:val="Cover unit title Char"/>
    <w:basedOn w:val="DefaultParagraphFont"/>
    <w:link w:val="Coverunittitle"/>
    <w:rsid w:val="008A3C6F"/>
    <w:rPr>
      <w:rFonts w:eastAsia="Times New Roman" w:cstheme="minorHAnsi"/>
      <w:bCs/>
      <w:kern w:val="22"/>
      <w:sz w:val="44"/>
      <w:szCs w:val="28"/>
    </w:rPr>
  </w:style>
  <w:style w:type="paragraph" w:styleId="TOC3">
    <w:name w:val="toc 3"/>
    <w:next w:val="Normal"/>
    <w:uiPriority w:val="39"/>
    <w:rsid w:val="00B2780C"/>
    <w:pPr>
      <w:keepLines/>
      <w:tabs>
        <w:tab w:val="right" w:leader="dot" w:pos="9072"/>
      </w:tabs>
      <w:spacing w:before="60" w:after="0" w:line="240" w:lineRule="auto"/>
      <w:ind w:left="284"/>
    </w:pPr>
    <w:rPr>
      <w:noProof/>
      <w:color w:val="747679" w:themeColor="accent4"/>
    </w:rPr>
  </w:style>
  <w:style w:type="paragraph" w:styleId="TOC2">
    <w:name w:val="toc 2"/>
    <w:next w:val="Normal"/>
    <w:autoRedefine/>
    <w:uiPriority w:val="39"/>
    <w:unhideWhenUsed/>
    <w:rsid w:val="00A7227A"/>
    <w:pPr>
      <w:tabs>
        <w:tab w:val="right" w:leader="dot" w:pos="9072"/>
      </w:tabs>
      <w:spacing w:before="60" w:after="0" w:line="240" w:lineRule="auto"/>
    </w:pPr>
    <w:rPr>
      <w:rFonts w:eastAsia="Times New Roman" w:cstheme="minorHAnsi"/>
      <w:noProof/>
      <w:color w:val="747679" w:themeColor="accent4"/>
      <w:kern w:val="22"/>
      <w:lang w:eastAsia="en-AU"/>
    </w:rPr>
  </w:style>
  <w:style w:type="character" w:customStyle="1" w:styleId="Heading2Char">
    <w:name w:val="Heading 2 Char"/>
    <w:basedOn w:val="DefaultParagraphFont"/>
    <w:link w:val="Heading2"/>
    <w:uiPriority w:val="9"/>
    <w:rsid w:val="00B2780C"/>
    <w:rPr>
      <w:rFonts w:eastAsia="Times New Roman" w:cstheme="minorHAnsi"/>
      <w:b/>
      <w:noProof/>
      <w:color w:val="464748" w:themeColor="accent2"/>
      <w:kern w:val="22"/>
      <w:sz w:val="36"/>
      <w:szCs w:val="36"/>
      <w:lang w:eastAsia="en-AU"/>
    </w:rPr>
  </w:style>
  <w:style w:type="paragraph" w:styleId="ListBullet">
    <w:name w:val="List Bullet"/>
    <w:basedOn w:val="Normal"/>
    <w:uiPriority w:val="99"/>
    <w:unhideWhenUsed/>
    <w:rsid w:val="00BA018F"/>
    <w:pPr>
      <w:numPr>
        <w:numId w:val="3"/>
      </w:numPr>
      <w:spacing w:before="120" w:after="120"/>
    </w:pPr>
    <w:rPr>
      <w:lang w:eastAsia="en-AU"/>
    </w:rPr>
  </w:style>
  <w:style w:type="character" w:customStyle="1" w:styleId="Heading3Char">
    <w:name w:val="Heading 3 Char"/>
    <w:basedOn w:val="DefaultParagraphFont"/>
    <w:link w:val="Heading3"/>
    <w:uiPriority w:val="9"/>
    <w:rsid w:val="00AE16FD"/>
    <w:rPr>
      <w:rFonts w:eastAsia="Times New Roman" w:cstheme="minorHAnsi"/>
      <w:b/>
      <w:color w:val="2D739F" w:themeColor="accent1"/>
      <w:kern w:val="22"/>
      <w:sz w:val="32"/>
      <w:szCs w:val="32"/>
      <w:lang w:eastAsia="en-AU"/>
    </w:rPr>
  </w:style>
  <w:style w:type="character" w:customStyle="1" w:styleId="Heading4Char">
    <w:name w:val="Heading 4 Char"/>
    <w:basedOn w:val="DefaultParagraphFont"/>
    <w:link w:val="Heading4"/>
    <w:uiPriority w:val="9"/>
    <w:rsid w:val="00B2780C"/>
    <w:rPr>
      <w:rFonts w:eastAsia="Times New Roman" w:cstheme="minorHAnsi"/>
      <w:b/>
      <w:noProof/>
      <w:color w:val="58585B" w:themeColor="accent3"/>
      <w:kern w:val="22"/>
      <w:sz w:val="28"/>
      <w:szCs w:val="28"/>
      <w:lang w:eastAsia="en-AU"/>
    </w:rPr>
  </w:style>
  <w:style w:type="character" w:customStyle="1" w:styleId="Heading5Char">
    <w:name w:val="Heading 5 Char"/>
    <w:basedOn w:val="DefaultParagraphFont"/>
    <w:link w:val="Heading5"/>
    <w:uiPriority w:val="9"/>
    <w:rsid w:val="0000674C"/>
    <w:rPr>
      <w:rFonts w:eastAsia="Times New Roman" w:cstheme="minorHAnsi"/>
      <w:b/>
      <w:noProof/>
      <w:kern w:val="22"/>
      <w:lang w:eastAsia="en-AU"/>
    </w:rPr>
  </w:style>
  <w:style w:type="character" w:customStyle="1" w:styleId="Heading6Char">
    <w:name w:val="Heading 6 Char"/>
    <w:basedOn w:val="DefaultParagraphFont"/>
    <w:link w:val="Heading6"/>
    <w:uiPriority w:val="9"/>
    <w:rsid w:val="00973E13"/>
    <w:rPr>
      <w:i/>
    </w:rPr>
  </w:style>
  <w:style w:type="table" w:styleId="PlainTable2">
    <w:name w:val="Plain Table 2"/>
    <w:basedOn w:val="TableNormal"/>
    <w:uiPriority w:val="42"/>
    <w:rsid w:val="006C15D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Quote">
    <w:name w:val="Quote"/>
    <w:basedOn w:val="Normal"/>
    <w:next w:val="Normal"/>
    <w:link w:val="QuoteChar"/>
    <w:uiPriority w:val="29"/>
    <w:qFormat/>
    <w:rsid w:val="00B2780C"/>
    <w:pPr>
      <w:pBdr>
        <w:top w:val="single" w:sz="8" w:space="12" w:color="2D739F" w:themeColor="accent1"/>
        <w:bottom w:val="single" w:sz="8" w:space="12" w:color="2D739F" w:themeColor="accent1"/>
      </w:pBdr>
      <w:spacing w:before="360" w:after="360"/>
      <w:ind w:left="283" w:right="283"/>
      <w:jc w:val="center"/>
    </w:pPr>
    <w:rPr>
      <w:rFonts w:asciiTheme="minorHAnsi" w:hAnsiTheme="minorHAnsi" w:cstheme="minorHAnsi"/>
      <w:i/>
    </w:rPr>
  </w:style>
  <w:style w:type="character" w:customStyle="1" w:styleId="QuoteChar">
    <w:name w:val="Quote Char"/>
    <w:basedOn w:val="DefaultParagraphFont"/>
    <w:link w:val="Quote"/>
    <w:uiPriority w:val="29"/>
    <w:rsid w:val="00B2780C"/>
    <w:rPr>
      <w:rFonts w:asciiTheme="minorHAnsi" w:hAnsiTheme="minorHAnsi" w:cstheme="minorHAnsi"/>
      <w:i/>
    </w:rPr>
  </w:style>
  <w:style w:type="table" w:customStyle="1" w:styleId="eHUBTable-WithTopandSideHeadings">
    <w:name w:val="eHUB Table - With Top and Side Headings"/>
    <w:basedOn w:val="TableNormal"/>
    <w:rsid w:val="000E46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0E4609"/>
    <w:pPr>
      <w:numPr>
        <w:numId w:val="1"/>
      </w:numPr>
    </w:pPr>
  </w:style>
  <w:style w:type="table" w:customStyle="1" w:styleId="eHUBTable-WithTopHeadings">
    <w:name w:val="eHUB Table - With Top Headings"/>
    <w:basedOn w:val="TableNormal"/>
    <w:rsid w:val="000E46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B7B7B7"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styleId="TableGrid">
    <w:name w:val="Table Grid"/>
    <w:basedOn w:val="TableNormal"/>
    <w:rsid w:val="00B37583"/>
    <w:pPr>
      <w:spacing w:before="20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blStylePr w:type="firstRow">
      <w:pPr>
        <w:wordWrap/>
        <w:spacing w:beforeLines="0" w:before="120" w:beforeAutospacing="0" w:afterLines="0" w:after="120" w:afterAutospacing="0" w:line="240" w:lineRule="auto"/>
        <w:ind w:leftChars="0" w:left="0" w:rightChars="0" w:right="0"/>
        <w:contextualSpacing w:val="0"/>
        <w:mirrorIndents w:val="0"/>
        <w:jc w:val="left"/>
        <w:outlineLvl w:val="9"/>
      </w:pPr>
      <w:rPr>
        <w:rFonts w:asciiTheme="minorHAnsi" w:hAnsiTheme="minorHAnsi"/>
        <w:b/>
        <w:color w:val="FFFFFF" w:themeColor="background1"/>
        <w:sz w:val="24"/>
      </w:rPr>
      <w:tblPr/>
      <w:trPr>
        <w:cantSplit w:val="0"/>
        <w:tblHeader/>
      </w:trPr>
      <w:tcPr>
        <w:shd w:val="clear" w:color="auto" w:fill="2D739F" w:themeFill="accent1"/>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0E46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
    <w:name w:val="Style1"/>
    <w:basedOn w:val="TableNormal"/>
    <w:uiPriority w:val="99"/>
    <w:rsid w:val="000E4609"/>
    <w:pPr>
      <w:spacing w:after="0" w:line="240" w:lineRule="auto"/>
    </w:pPr>
    <w:rPr>
      <w:rFonts w:ascii="Arial" w:hAnsi="Arial"/>
      <w:sz w:val="20"/>
    </w:rPr>
    <w:tblPr/>
    <w:tblStylePr w:type="firstCol">
      <w:rPr>
        <w:rFonts w:ascii="Arial" w:hAnsi="Arial"/>
        <w:b/>
        <w:sz w:val="20"/>
      </w:rPr>
      <w:tblPr/>
      <w:tcPr>
        <w:shd w:val="clear" w:color="auto" w:fill="B7B7B7" w:themeFill="text2" w:themeFillTint="66"/>
      </w:tcPr>
    </w:tblStylePr>
  </w:style>
  <w:style w:type="table" w:customStyle="1" w:styleId="Style2">
    <w:name w:val="Style2"/>
    <w:basedOn w:val="TableGrid"/>
    <w:uiPriority w:val="99"/>
    <w:rsid w:val="000E4609"/>
    <w:tblPr/>
    <w:tblStylePr w:type="firstRow">
      <w:pPr>
        <w:wordWrap/>
        <w:spacing w:beforeLines="0" w:before="120" w:beforeAutospacing="0" w:afterLines="0" w:after="120" w:afterAutospacing="0" w:line="300" w:lineRule="auto"/>
        <w:ind w:leftChars="0" w:left="0" w:rightChars="0" w:right="0"/>
        <w:contextualSpacing w:val="0"/>
        <w:mirrorIndents w:val="0"/>
        <w:jc w:val="center"/>
        <w:outlineLvl w:val="9"/>
      </w:pPr>
      <w:rPr>
        <w:rFonts w:ascii="Arial" w:hAnsi="Arial"/>
        <w:b w:val="0"/>
        <w:color w:val="FFFFFF" w:themeColor="background1"/>
        <w:sz w:val="20"/>
      </w:rPr>
      <w:tblPr/>
      <w:trPr>
        <w:cantSplit w:val="0"/>
        <w:tblHeader/>
      </w:trPr>
      <w:tcPr>
        <w:shd w:val="clear" w:color="auto" w:fill="B7B7B7" w:themeFill="text2" w:themeFillTint="66"/>
        <w:vAlign w:val="bottom"/>
      </w:tcPr>
    </w:tblStylePr>
    <w:tblStylePr w:type="lastRow">
      <w:rPr>
        <w:rFonts w:asciiTheme="minorHAnsi" w:hAnsiTheme="minorHAnsi"/>
        <w:sz w:val="22"/>
      </w:rPr>
    </w:tblStylePr>
    <w:tblStylePr w:type="firstCol">
      <w:rPr>
        <w:rFonts w:ascii="Arial" w:hAnsi="Arial"/>
        <w:b/>
        <w:sz w:val="20"/>
      </w:rPr>
      <w:tblPr/>
      <w:tcPr>
        <w:shd w:val="clear" w:color="auto" w:fill="B7B7B7" w:themeFill="text2" w:themeFillTint="66"/>
      </w:tcPr>
    </w:tblStylePr>
  </w:style>
  <w:style w:type="table" w:customStyle="1" w:styleId="Style3">
    <w:name w:val="Style3"/>
    <w:basedOn w:val="TableNormal"/>
    <w:uiPriority w:val="99"/>
    <w:rsid w:val="000E4609"/>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0E4609"/>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next w:val="Normal"/>
    <w:autoRedefine/>
    <w:uiPriority w:val="39"/>
    <w:unhideWhenUsed/>
    <w:qFormat/>
    <w:rsid w:val="00B2780C"/>
    <w:pPr>
      <w:tabs>
        <w:tab w:val="right" w:leader="dot" w:pos="9072"/>
      </w:tabs>
      <w:spacing w:before="60" w:after="0"/>
    </w:pPr>
    <w:rPr>
      <w:rFonts w:eastAsia="Times New Roman" w:cstheme="minorHAnsi"/>
      <w:b/>
      <w:noProof/>
      <w:color w:val="2D739F" w:themeColor="accent1"/>
      <w:kern w:val="22"/>
      <w:szCs w:val="32"/>
      <w:lang w:eastAsia="en-AU" w:bidi="en-US"/>
    </w:rPr>
  </w:style>
  <w:style w:type="paragraph" w:styleId="BalloonText">
    <w:name w:val="Balloon Text"/>
    <w:basedOn w:val="Normal"/>
    <w:link w:val="BalloonTextChar"/>
    <w:uiPriority w:val="99"/>
    <w:semiHidden/>
    <w:unhideWhenUsed/>
    <w:rsid w:val="000E4609"/>
    <w:rPr>
      <w:rFonts w:ascii="Tahoma" w:hAnsi="Tahoma" w:cs="Tahoma"/>
      <w:sz w:val="16"/>
      <w:szCs w:val="16"/>
    </w:rPr>
  </w:style>
  <w:style w:type="character" w:customStyle="1" w:styleId="BalloonTextChar">
    <w:name w:val="Balloon Text Char"/>
    <w:basedOn w:val="DefaultParagraphFont"/>
    <w:link w:val="BalloonText"/>
    <w:uiPriority w:val="99"/>
    <w:semiHidden/>
    <w:rsid w:val="000E4609"/>
    <w:rPr>
      <w:rFonts w:ascii="Tahoma" w:hAnsi="Tahoma" w:cs="Tahoma"/>
      <w:sz w:val="16"/>
      <w:szCs w:val="16"/>
    </w:rPr>
  </w:style>
  <w:style w:type="paragraph" w:styleId="TOCHeading">
    <w:name w:val="TOC Heading"/>
    <w:next w:val="Normal"/>
    <w:uiPriority w:val="39"/>
    <w:unhideWhenUsed/>
    <w:qFormat/>
    <w:rsid w:val="008607E0"/>
    <w:pPr>
      <w:keepNext/>
      <w:keepLines/>
      <w:spacing w:after="120"/>
    </w:pPr>
    <w:rPr>
      <w:rFonts w:eastAsiaTheme="majorEastAsia" w:cstheme="majorBidi"/>
      <w:b/>
      <w:bCs/>
      <w:color w:val="2D739F" w:themeColor="accent1"/>
      <w:sz w:val="44"/>
      <w:szCs w:val="44"/>
      <w:lang w:eastAsia="ja-JP"/>
    </w:rPr>
  </w:style>
  <w:style w:type="character" w:customStyle="1" w:styleId="Heading7Char">
    <w:name w:val="Heading 7 Char"/>
    <w:basedOn w:val="DefaultParagraphFont"/>
    <w:link w:val="Heading7"/>
    <w:uiPriority w:val="9"/>
    <w:rsid w:val="00973E13"/>
    <w:rPr>
      <w:rFonts w:asciiTheme="minorHAnsi" w:eastAsiaTheme="majorEastAsia" w:hAnsiTheme="minorHAnsi" w:cstheme="majorBidi"/>
      <w:i/>
      <w:iCs/>
    </w:rPr>
  </w:style>
  <w:style w:type="paragraph" w:styleId="Header">
    <w:name w:val="header"/>
    <w:link w:val="HeaderChar"/>
    <w:unhideWhenUsed/>
    <w:rsid w:val="00F55B94"/>
    <w:pPr>
      <w:spacing w:after="240"/>
      <w:ind w:right="-425"/>
      <w:jc w:val="right"/>
    </w:pPr>
    <w:rPr>
      <w:color w:val="7F7F7F" w:themeColor="text1" w:themeTint="80"/>
      <w:sz w:val="16"/>
      <w:szCs w:val="16"/>
    </w:rPr>
  </w:style>
  <w:style w:type="character" w:customStyle="1" w:styleId="HeaderChar">
    <w:name w:val="Header Char"/>
    <w:basedOn w:val="DefaultParagraphFont"/>
    <w:link w:val="Header"/>
    <w:rsid w:val="00F55B94"/>
    <w:rPr>
      <w:color w:val="7F7F7F" w:themeColor="text1" w:themeTint="80"/>
      <w:sz w:val="16"/>
      <w:szCs w:val="16"/>
    </w:rPr>
  </w:style>
  <w:style w:type="paragraph" w:styleId="Footer">
    <w:name w:val="footer"/>
    <w:link w:val="FooterChar"/>
    <w:unhideWhenUsed/>
    <w:rsid w:val="00B65182"/>
    <w:pPr>
      <w:tabs>
        <w:tab w:val="right" w:pos="9497"/>
        <w:tab w:val="right" w:pos="15848"/>
      </w:tabs>
      <w:spacing w:before="120" w:after="120" w:line="288" w:lineRule="auto"/>
      <w:ind w:left="-425" w:right="-425"/>
      <w:contextualSpacing/>
    </w:pPr>
    <w:rPr>
      <w:rFonts w:eastAsiaTheme="minorEastAsia" w:cs="Arial"/>
      <w:color w:val="262626" w:themeColor="accent5"/>
      <w:kern w:val="22"/>
      <w:sz w:val="16"/>
      <w:szCs w:val="16"/>
      <w:lang w:bidi="en-US"/>
    </w:rPr>
  </w:style>
  <w:style w:type="character" w:customStyle="1" w:styleId="FooterChar">
    <w:name w:val="Footer Char"/>
    <w:basedOn w:val="DefaultParagraphFont"/>
    <w:link w:val="Footer"/>
    <w:rsid w:val="00B65182"/>
    <w:rPr>
      <w:rFonts w:eastAsiaTheme="minorEastAsia" w:cs="Arial"/>
      <w:color w:val="262626" w:themeColor="accent5"/>
      <w:kern w:val="22"/>
      <w:sz w:val="16"/>
      <w:szCs w:val="16"/>
      <w:lang w:bidi="en-US"/>
    </w:rPr>
  </w:style>
  <w:style w:type="paragraph" w:styleId="Caption">
    <w:name w:val="caption"/>
    <w:basedOn w:val="Normal"/>
    <w:next w:val="Normal"/>
    <w:link w:val="CaptionChar"/>
    <w:uiPriority w:val="35"/>
    <w:unhideWhenUsed/>
    <w:qFormat/>
    <w:rsid w:val="00B06792"/>
    <w:pPr>
      <w:keepNext/>
    </w:pPr>
    <w:rPr>
      <w:color w:val="747679" w:themeColor="accent4"/>
      <w:sz w:val="16"/>
      <w:szCs w:val="16"/>
    </w:rPr>
  </w:style>
  <w:style w:type="paragraph" w:styleId="Revision">
    <w:name w:val="Revision"/>
    <w:hidden/>
    <w:uiPriority w:val="99"/>
    <w:semiHidden/>
    <w:rsid w:val="006B36F7"/>
    <w:pPr>
      <w:spacing w:after="0" w:line="240" w:lineRule="auto"/>
    </w:pPr>
  </w:style>
  <w:style w:type="character" w:styleId="FollowedHyperlink">
    <w:name w:val="FollowedHyperlink"/>
    <w:basedOn w:val="DefaultParagraphFont"/>
    <w:uiPriority w:val="99"/>
    <w:semiHidden/>
    <w:unhideWhenUsed/>
    <w:rsid w:val="000E4609"/>
    <w:rPr>
      <w:color w:val="800080" w:themeColor="followedHyperlink"/>
      <w:u w:val="single"/>
    </w:rPr>
  </w:style>
  <w:style w:type="paragraph" w:styleId="ListNumber">
    <w:name w:val="List Number"/>
    <w:basedOn w:val="Normal"/>
    <w:uiPriority w:val="99"/>
    <w:unhideWhenUsed/>
    <w:rsid w:val="000B6788"/>
    <w:pPr>
      <w:numPr>
        <w:numId w:val="2"/>
      </w:numPr>
      <w:spacing w:before="120" w:after="120"/>
    </w:pPr>
  </w:style>
  <w:style w:type="character" w:customStyle="1" w:styleId="CaptionChar">
    <w:name w:val="Caption Char"/>
    <w:basedOn w:val="DefaultParagraphFont"/>
    <w:link w:val="Caption"/>
    <w:uiPriority w:val="35"/>
    <w:rsid w:val="00B06792"/>
    <w:rPr>
      <w:color w:val="747679" w:themeColor="accent4"/>
      <w:sz w:val="16"/>
      <w:szCs w:val="16"/>
    </w:rPr>
  </w:style>
  <w:style w:type="paragraph" w:customStyle="1" w:styleId="HeaderTopicTitle">
    <w:name w:val="Header Topic Title"/>
    <w:basedOn w:val="Normal"/>
    <w:link w:val="HeaderTopicTitleChar"/>
    <w:qFormat/>
    <w:rsid w:val="00A7227A"/>
    <w:pPr>
      <w:spacing w:before="2880" w:after="240" w:line="660" w:lineRule="exact"/>
      <w:textboxTightWrap w:val="allLines"/>
    </w:pPr>
    <w:rPr>
      <w:rFonts w:asciiTheme="minorHAnsi" w:eastAsiaTheme="minorEastAsia" w:hAnsiTheme="minorHAnsi" w:cstheme="minorHAnsi"/>
      <w:b/>
      <w:noProof/>
      <w:color w:val="000000" w:themeColor="text1"/>
      <w:spacing w:val="10"/>
      <w:kern w:val="22"/>
      <w:sz w:val="66"/>
      <w:lang w:val="en-US" w:eastAsia="en-AU" w:bidi="en-US"/>
    </w:rPr>
  </w:style>
  <w:style w:type="character" w:customStyle="1" w:styleId="HeaderTopicTitleChar">
    <w:name w:val="Header Topic Title Char"/>
    <w:basedOn w:val="Heading1Char"/>
    <w:link w:val="HeaderTopicTitle"/>
    <w:rsid w:val="00A7227A"/>
    <w:rPr>
      <w:rFonts w:asciiTheme="minorHAnsi" w:eastAsiaTheme="minorEastAsia" w:hAnsiTheme="minorHAnsi" w:cstheme="minorHAnsi"/>
      <w:b/>
      <w:noProof/>
      <w:color w:val="000000" w:themeColor="text1"/>
      <w:spacing w:val="10"/>
      <w:kern w:val="22"/>
      <w:sz w:val="66"/>
      <w:szCs w:val="48"/>
      <w:lang w:val="en-US" w:eastAsia="en-AU" w:bidi="en-US"/>
    </w:rPr>
  </w:style>
  <w:style w:type="paragraph" w:styleId="ListParagraph">
    <w:name w:val="List Paragraph"/>
    <w:basedOn w:val="Normal"/>
    <w:link w:val="ListParagraphChar"/>
    <w:uiPriority w:val="34"/>
    <w:qFormat/>
    <w:rsid w:val="000B6788"/>
    <w:pPr>
      <w:numPr>
        <w:numId w:val="4"/>
      </w:numPr>
      <w:ind w:left="714" w:hanging="357"/>
      <w:contextualSpacing/>
    </w:pPr>
  </w:style>
  <w:style w:type="paragraph" w:styleId="EndnoteText">
    <w:name w:val="endnote text"/>
    <w:basedOn w:val="Normal"/>
    <w:link w:val="EndnoteTextChar"/>
    <w:uiPriority w:val="99"/>
    <w:semiHidden/>
    <w:unhideWhenUsed/>
    <w:rsid w:val="002145A6"/>
    <w:pPr>
      <w:spacing w:before="120" w:after="120" w:line="240" w:lineRule="auto"/>
      <w:contextualSpacing/>
    </w:pPr>
    <w:rPr>
      <w:sz w:val="20"/>
    </w:rPr>
  </w:style>
  <w:style w:type="character" w:customStyle="1" w:styleId="EndnoteTextChar">
    <w:name w:val="Endnote Text Char"/>
    <w:basedOn w:val="DefaultParagraphFont"/>
    <w:link w:val="EndnoteText"/>
    <w:uiPriority w:val="99"/>
    <w:semiHidden/>
    <w:rsid w:val="002145A6"/>
    <w:rPr>
      <w:sz w:val="20"/>
    </w:rPr>
  </w:style>
  <w:style w:type="character" w:styleId="EndnoteReference">
    <w:name w:val="endnote reference"/>
    <w:basedOn w:val="DefaultParagraphFont"/>
    <w:uiPriority w:val="99"/>
    <w:semiHidden/>
    <w:unhideWhenUsed/>
    <w:rsid w:val="000E4609"/>
    <w:rPr>
      <w:vertAlign w:val="superscript"/>
    </w:rPr>
  </w:style>
  <w:style w:type="paragraph" w:styleId="FootnoteText">
    <w:name w:val="footnote text"/>
    <w:link w:val="FootnoteTextChar"/>
    <w:uiPriority w:val="99"/>
    <w:semiHidden/>
    <w:unhideWhenUsed/>
    <w:rsid w:val="002145A6"/>
    <w:pPr>
      <w:spacing w:before="120" w:after="120" w:line="240" w:lineRule="auto"/>
      <w:contextualSpacing/>
    </w:pPr>
    <w:rPr>
      <w:sz w:val="20"/>
    </w:rPr>
  </w:style>
  <w:style w:type="character" w:customStyle="1" w:styleId="FootnoteTextChar">
    <w:name w:val="Footnote Text Char"/>
    <w:basedOn w:val="DefaultParagraphFont"/>
    <w:link w:val="FootnoteText"/>
    <w:uiPriority w:val="99"/>
    <w:semiHidden/>
    <w:rsid w:val="002145A6"/>
    <w:rPr>
      <w:sz w:val="20"/>
    </w:rPr>
  </w:style>
  <w:style w:type="character" w:styleId="FootnoteReference">
    <w:name w:val="footnote reference"/>
    <w:basedOn w:val="DefaultParagraphFont"/>
    <w:uiPriority w:val="99"/>
    <w:semiHidden/>
    <w:unhideWhenUsed/>
    <w:rsid w:val="000E4609"/>
    <w:rPr>
      <w:vertAlign w:val="superscript"/>
    </w:rPr>
  </w:style>
  <w:style w:type="character" w:styleId="CommentReference">
    <w:name w:val="annotation reference"/>
    <w:basedOn w:val="DefaultParagraphFont"/>
    <w:uiPriority w:val="99"/>
    <w:semiHidden/>
    <w:unhideWhenUsed/>
    <w:rsid w:val="000E4609"/>
    <w:rPr>
      <w:sz w:val="16"/>
      <w:szCs w:val="16"/>
    </w:rPr>
  </w:style>
  <w:style w:type="paragraph" w:styleId="CommentText">
    <w:name w:val="annotation text"/>
    <w:basedOn w:val="Normal"/>
    <w:link w:val="CommentTextChar"/>
    <w:uiPriority w:val="99"/>
    <w:semiHidden/>
    <w:unhideWhenUsed/>
    <w:rsid w:val="000E4609"/>
    <w:pPr>
      <w:spacing w:line="240" w:lineRule="auto"/>
    </w:pPr>
    <w:rPr>
      <w:sz w:val="20"/>
    </w:rPr>
  </w:style>
  <w:style w:type="character" w:customStyle="1" w:styleId="CommentTextChar">
    <w:name w:val="Comment Text Char"/>
    <w:basedOn w:val="DefaultParagraphFont"/>
    <w:link w:val="CommentText"/>
    <w:uiPriority w:val="99"/>
    <w:semiHidden/>
    <w:rsid w:val="000E4609"/>
    <w:rPr>
      <w:sz w:val="20"/>
    </w:rPr>
  </w:style>
  <w:style w:type="paragraph" w:styleId="CommentSubject">
    <w:name w:val="annotation subject"/>
    <w:basedOn w:val="CommentText"/>
    <w:next w:val="CommentText"/>
    <w:link w:val="CommentSubjectChar"/>
    <w:uiPriority w:val="99"/>
    <w:semiHidden/>
    <w:unhideWhenUsed/>
    <w:rsid w:val="000E4609"/>
    <w:rPr>
      <w:b/>
      <w:bCs/>
    </w:rPr>
  </w:style>
  <w:style w:type="character" w:customStyle="1" w:styleId="CommentSubjectChar">
    <w:name w:val="Comment Subject Char"/>
    <w:basedOn w:val="CommentTextChar"/>
    <w:link w:val="CommentSubject"/>
    <w:uiPriority w:val="99"/>
    <w:semiHidden/>
    <w:rsid w:val="000E4609"/>
    <w:rPr>
      <w:b/>
      <w:bCs/>
      <w:sz w:val="20"/>
    </w:rPr>
  </w:style>
  <w:style w:type="table" w:customStyle="1" w:styleId="StyleTD">
    <w:name w:val="StyleTD"/>
    <w:basedOn w:val="TableNormal"/>
    <w:uiPriority w:val="99"/>
    <w:rsid w:val="000E4609"/>
    <w:pPr>
      <w:spacing w:before="120" w:after="120" w:line="300" w:lineRule="auto"/>
    </w:pPr>
    <w:tblPr/>
    <w:tcPr>
      <w:vAlign w:val="center"/>
    </w:tcPr>
  </w:style>
  <w:style w:type="table" w:styleId="GridTable1Light">
    <w:name w:val="Grid Table 1 Light"/>
    <w:basedOn w:val="TableNormal"/>
    <w:uiPriority w:val="46"/>
    <w:rsid w:val="000E46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0E4609"/>
    <w:pPr>
      <w:spacing w:after="0" w:line="240" w:lineRule="auto"/>
    </w:pPr>
    <w:tblPr/>
  </w:style>
  <w:style w:type="table" w:styleId="TableGridLight">
    <w:name w:val="Grid Table Light"/>
    <w:basedOn w:val="TableNormal"/>
    <w:uiPriority w:val="40"/>
    <w:rsid w:val="000E46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1">
    <w:name w:val="Table Grid 1"/>
    <w:basedOn w:val="TableNormal"/>
    <w:uiPriority w:val="99"/>
    <w:semiHidden/>
    <w:unhideWhenUsed/>
    <w:rsid w:val="000E4609"/>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TOC3"/>
    <w:next w:val="Normal"/>
    <w:autoRedefine/>
    <w:uiPriority w:val="39"/>
    <w:unhideWhenUsed/>
    <w:rsid w:val="00636486"/>
    <w:pPr>
      <w:tabs>
        <w:tab w:val="clear" w:pos="9072"/>
        <w:tab w:val="right" w:leader="dot" w:pos="9060"/>
      </w:tabs>
      <w:ind w:left="567"/>
    </w:pPr>
    <w:rPr>
      <w:i/>
    </w:rPr>
  </w:style>
  <w:style w:type="character" w:customStyle="1" w:styleId="ListParagraphChar">
    <w:name w:val="List Paragraph Char"/>
    <w:basedOn w:val="DefaultParagraphFont"/>
    <w:link w:val="ListParagraph"/>
    <w:uiPriority w:val="34"/>
    <w:rsid w:val="000B6788"/>
  </w:style>
  <w:style w:type="paragraph" w:styleId="BodyTextIndent">
    <w:name w:val="Body Text Indent"/>
    <w:basedOn w:val="Normal"/>
    <w:link w:val="BodyTextIndentChar"/>
    <w:uiPriority w:val="99"/>
    <w:semiHidden/>
    <w:unhideWhenUsed/>
    <w:rsid w:val="00D56C30"/>
    <w:pPr>
      <w:spacing w:after="120"/>
      <w:ind w:left="283"/>
    </w:pPr>
  </w:style>
  <w:style w:type="character" w:customStyle="1" w:styleId="BodyTextIndentChar">
    <w:name w:val="Body Text Indent Char"/>
    <w:basedOn w:val="DefaultParagraphFont"/>
    <w:link w:val="BodyTextIndent"/>
    <w:uiPriority w:val="99"/>
    <w:semiHidden/>
    <w:rsid w:val="00D56C30"/>
  </w:style>
  <w:style w:type="character" w:customStyle="1" w:styleId="UnresolvedMention1">
    <w:name w:val="Unresolved Mention1"/>
    <w:basedOn w:val="DefaultParagraphFont"/>
    <w:uiPriority w:val="99"/>
    <w:semiHidden/>
    <w:unhideWhenUsed/>
    <w:rsid w:val="00094CD6"/>
    <w:rPr>
      <w:color w:val="605E5C"/>
      <w:shd w:val="clear" w:color="auto" w:fill="E1DFDD"/>
    </w:rPr>
  </w:style>
  <w:style w:type="paragraph" w:customStyle="1" w:styleId="InputBoxSml">
    <w:name w:val="Input Box Sml"/>
    <w:basedOn w:val="Normal"/>
    <w:rsid w:val="00B2780C"/>
    <w:pPr>
      <w:framePr w:w="8789" w:h="1134" w:vSpace="113" w:wrap="around" w:vAnchor="text" w:hAnchor="margin" w:xAlign="center" w:y="1"/>
      <w:pBdr>
        <w:top w:val="single" w:sz="8" w:space="6" w:color="2D739F" w:themeColor="accent1"/>
        <w:left w:val="single" w:sz="8" w:space="4" w:color="2D739F" w:themeColor="accent1"/>
        <w:bottom w:val="single" w:sz="8" w:space="6" w:color="2D739F" w:themeColor="accent1"/>
        <w:right w:val="single" w:sz="8" w:space="4" w:color="2D739F" w:themeColor="accent1"/>
      </w:pBdr>
      <w:spacing w:before="0" w:after="120"/>
    </w:pPr>
    <w:rPr>
      <w:rFonts w:asciiTheme="minorHAnsi" w:hAnsiTheme="minorHAnsi" w:cstheme="minorHAnsi"/>
    </w:rPr>
  </w:style>
  <w:style w:type="character" w:styleId="PlaceholderText">
    <w:name w:val="Placeholder Text"/>
    <w:basedOn w:val="DefaultParagraphFont"/>
    <w:uiPriority w:val="99"/>
    <w:semiHidden/>
    <w:rsid w:val="00136D3E"/>
    <w:rPr>
      <w:color w:val="808080"/>
    </w:rPr>
  </w:style>
  <w:style w:type="paragraph" w:customStyle="1" w:styleId="FinePrint">
    <w:name w:val="Fine Print"/>
    <w:basedOn w:val="Normal"/>
    <w:link w:val="FinePrintChar"/>
    <w:qFormat/>
    <w:rsid w:val="003C3BBE"/>
    <w:pPr>
      <w:tabs>
        <w:tab w:val="left" w:pos="1985"/>
      </w:tabs>
      <w:spacing w:before="240" w:after="240"/>
      <w:textboxTightWrap w:val="allLines"/>
    </w:pPr>
    <w:rPr>
      <w:rFonts w:eastAsiaTheme="minorEastAsia"/>
      <w:sz w:val="20"/>
      <w:lang w:eastAsia="en-AU" w:bidi="en-US"/>
    </w:rPr>
  </w:style>
  <w:style w:type="character" w:customStyle="1" w:styleId="FinePrintChar">
    <w:name w:val="Fine Print Char"/>
    <w:basedOn w:val="DefaultParagraphFont"/>
    <w:link w:val="FinePrint"/>
    <w:rsid w:val="003C3BBE"/>
    <w:rPr>
      <w:rFonts w:eastAsiaTheme="minorEastAsia"/>
      <w:sz w:val="20"/>
      <w:lang w:eastAsia="en-AU" w:bidi="en-US"/>
    </w:rPr>
  </w:style>
  <w:style w:type="character" w:styleId="Strong">
    <w:name w:val="Strong"/>
    <w:uiPriority w:val="22"/>
    <w:rsid w:val="00701468"/>
    <w:rPr>
      <w:b/>
      <w:bCs/>
    </w:rPr>
  </w:style>
  <w:style w:type="paragraph" w:styleId="NoSpacing">
    <w:name w:val="No Spacing"/>
    <w:uiPriority w:val="1"/>
    <w:rsid w:val="00FA4534"/>
    <w:pPr>
      <w:spacing w:after="0" w:line="240" w:lineRule="auto"/>
    </w:pPr>
  </w:style>
  <w:style w:type="paragraph" w:customStyle="1" w:styleId="INSTRUCTIONS">
    <w:name w:val="INSTRUCTIONS"/>
    <w:rsid w:val="007728F5"/>
    <w:pPr>
      <w:pBdr>
        <w:top w:val="single" w:sz="8" w:space="6" w:color="auto"/>
        <w:left w:val="single" w:sz="8" w:space="4" w:color="auto"/>
        <w:bottom w:val="single" w:sz="8" w:space="6" w:color="auto"/>
        <w:right w:val="single" w:sz="8" w:space="4" w:color="auto"/>
      </w:pBdr>
      <w:shd w:val="clear" w:color="auto" w:fill="F2F2F2" w:themeFill="background1" w:themeFillShade="F2"/>
      <w:spacing w:after="0" w:line="264" w:lineRule="auto"/>
    </w:pPr>
    <w:rPr>
      <w:rFonts w:asciiTheme="minorHAnsi" w:hAnsiTheme="minorHAnsi" w:cstheme="minorHAnsi"/>
      <w:sz w:val="22"/>
    </w:rPr>
  </w:style>
  <w:style w:type="paragraph" w:customStyle="1" w:styleId="InputBoxLarge">
    <w:name w:val="Input Box Large"/>
    <w:basedOn w:val="InputBoxSml"/>
    <w:rsid w:val="003F600D"/>
    <w:pPr>
      <w:framePr w:h="5670" w:wrap="around"/>
    </w:pPr>
  </w:style>
  <w:style w:type="paragraph" w:customStyle="1" w:styleId="HeadingDecorative">
    <w:name w:val="Heading Decorative"/>
    <w:rsid w:val="00B2780C"/>
    <w:pPr>
      <w:keepNext/>
      <w:keepLines/>
      <w:pBdr>
        <w:top w:val="single" w:sz="8" w:space="8" w:color="2D739F" w:themeColor="accent1"/>
        <w:left w:val="single" w:sz="8" w:space="4" w:color="2D739F" w:themeColor="accent1"/>
        <w:bottom w:val="single" w:sz="8" w:space="8" w:color="2D739F" w:themeColor="accent1"/>
        <w:right w:val="single" w:sz="8" w:space="4" w:color="2D739F" w:themeColor="accent1"/>
      </w:pBdr>
      <w:tabs>
        <w:tab w:val="left" w:pos="284"/>
        <w:tab w:val="left" w:pos="1134"/>
      </w:tabs>
      <w:spacing w:before="480" w:after="240" w:line="240" w:lineRule="auto"/>
      <w:ind w:left="113" w:right="113"/>
    </w:pPr>
    <w:rPr>
      <w:rFonts w:eastAsia="Times New Roman" w:cstheme="minorHAnsi"/>
      <w:color w:val="2D739F" w:themeColor="accent1"/>
      <w:kern w:val="22"/>
      <w:sz w:val="36"/>
      <w:szCs w:val="48"/>
      <w:lang w:eastAsia="en-AU"/>
    </w:rPr>
  </w:style>
  <w:style w:type="paragraph" w:customStyle="1" w:styleId="ListNoActivity">
    <w:name w:val="List No. Activity"/>
    <w:rsid w:val="008E0985"/>
    <w:pPr>
      <w:keepNext/>
      <w:keepLines/>
      <w:numPr>
        <w:numId w:val="6"/>
      </w:numPr>
      <w:spacing w:before="360" w:after="120"/>
    </w:pPr>
    <w:rPr>
      <w:lang w:eastAsia="en-AU"/>
    </w:rPr>
  </w:style>
  <w:style w:type="paragraph" w:customStyle="1" w:styleId="InputBoxMed">
    <w:name w:val="Input Box Med"/>
    <w:basedOn w:val="InputBoxSml"/>
    <w:rsid w:val="00E95A4D"/>
    <w:pPr>
      <w:framePr w:h="2835" w:wrap="around"/>
    </w:pPr>
  </w:style>
  <w:style w:type="paragraph" w:customStyle="1" w:styleId="Notebox">
    <w:name w:val="Note box"/>
    <w:basedOn w:val="InputBoxSml"/>
    <w:rsid w:val="003F7151"/>
    <w:pPr>
      <w:framePr w:w="8562" w:hRule="auto" w:wrap="around"/>
      <w:pBdr>
        <w:top w:val="single" w:sz="8" w:space="10" w:color="2D739F" w:themeColor="accent1"/>
        <w:left w:val="single" w:sz="8" w:space="10" w:color="2D739F" w:themeColor="accent1"/>
        <w:bottom w:val="single" w:sz="8" w:space="10" w:color="2D739F" w:themeColor="accent1"/>
        <w:right w:val="single" w:sz="8" w:space="10" w:color="2D739F" w:themeColor="accent1"/>
      </w:pBdr>
      <w:shd w:val="clear" w:color="2D739F" w:themeColor="accent1" w:fill="CFE4F1" w:themeFill="accent1" w:themeFillTint="33"/>
      <w:spacing w:after="0"/>
    </w:pPr>
  </w:style>
  <w:style w:type="paragraph" w:customStyle="1" w:styleId="BulletListLevel1">
    <w:name w:val="Bullet List Level 1"/>
    <w:basedOn w:val="Normal"/>
    <w:link w:val="BulletListLevel1Char"/>
    <w:qFormat/>
    <w:rsid w:val="00043E77"/>
    <w:pPr>
      <w:keepLines w:val="0"/>
      <w:spacing w:before="0" w:after="120"/>
      <w:ind w:left="720" w:hanging="360"/>
    </w:pPr>
  </w:style>
  <w:style w:type="character" w:customStyle="1" w:styleId="BulletListLevel1Char">
    <w:name w:val="Bullet List Level 1 Char"/>
    <w:basedOn w:val="DefaultParagraphFont"/>
    <w:link w:val="BulletListLevel1"/>
    <w:rsid w:val="00043E77"/>
  </w:style>
  <w:style w:type="paragraph" w:customStyle="1" w:styleId="Body">
    <w:name w:val="Body"/>
    <w:basedOn w:val="Normal"/>
    <w:link w:val="BodyChar"/>
    <w:qFormat/>
    <w:rsid w:val="00870BB9"/>
    <w:pPr>
      <w:keepLines w:val="0"/>
      <w:spacing w:before="0"/>
    </w:pPr>
  </w:style>
  <w:style w:type="character" w:customStyle="1" w:styleId="BodyChar">
    <w:name w:val="Body Char"/>
    <w:basedOn w:val="DefaultParagraphFont"/>
    <w:link w:val="Body"/>
    <w:rsid w:val="00870BB9"/>
  </w:style>
  <w:style w:type="paragraph" w:customStyle="1" w:styleId="Coversubtitle2">
    <w:name w:val="Cover subtitle2"/>
    <w:basedOn w:val="Covertitle"/>
    <w:rsid w:val="0025595D"/>
    <w:pPr>
      <w:spacing w:before="0" w:after="440" w:line="276" w:lineRule="auto"/>
      <w:ind w:left="0"/>
    </w:pPr>
    <w:rPr>
      <w:noProof w:val="0"/>
      <w:color w:val="464749"/>
      <w:sz w:val="28"/>
    </w:rPr>
  </w:style>
  <w:style w:type="paragraph" w:customStyle="1" w:styleId="Footer-DocumentTitleLeft">
    <w:name w:val="Footer - Document Title Left"/>
    <w:next w:val="Normal"/>
    <w:link w:val="Footer-DocumentTitleLeftCharChar"/>
    <w:autoRedefine/>
    <w:qFormat/>
    <w:rsid w:val="0025595D"/>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character" w:customStyle="1" w:styleId="Footer-DocumentTitleLeftCharChar">
    <w:name w:val="Footer - Document Title Left Char Char"/>
    <w:basedOn w:val="DefaultParagraphFont"/>
    <w:link w:val="Footer-DocumentTitleLeft"/>
    <w:rsid w:val="0025595D"/>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25595D"/>
    <w:pPr>
      <w:spacing w:before="200" w:after="160"/>
    </w:pPr>
    <w:rPr>
      <w:rFonts w:eastAsia="Times New Roman" w:cstheme="minorHAnsi"/>
      <w:bCs/>
      <w:kern w:val="22"/>
      <w:sz w:val="44"/>
      <w:szCs w:val="28"/>
    </w:rPr>
  </w:style>
  <w:style w:type="character" w:customStyle="1" w:styleId="CoversubtitleChar">
    <w:name w:val="Cover subtitle Char"/>
    <w:basedOn w:val="DefaultParagraphFont"/>
    <w:link w:val="Coversubtitle"/>
    <w:rsid w:val="0025595D"/>
    <w:rPr>
      <w:rFonts w:eastAsia="Times New Roman" w:cstheme="minorHAnsi"/>
      <w:bCs/>
      <w:kern w:val="22"/>
      <w:sz w:val="44"/>
      <w:szCs w:val="28"/>
    </w:rPr>
  </w:style>
  <w:style w:type="paragraph" w:customStyle="1" w:styleId="Header-SectionTitle">
    <w:name w:val="Header - Section Title"/>
    <w:basedOn w:val="Body"/>
    <w:autoRedefine/>
    <w:rsid w:val="0025595D"/>
    <w:pPr>
      <w:ind w:right="-46"/>
      <w:jc w:val="right"/>
    </w:pPr>
    <w:rPr>
      <w:color w:val="7F7F7F" w:themeColor="text1" w:themeTint="80"/>
      <w:sz w:val="16"/>
      <w:szCs w:val="16"/>
    </w:rPr>
  </w:style>
  <w:style w:type="paragraph" w:customStyle="1" w:styleId="feature">
    <w:name w:val="feature"/>
    <w:basedOn w:val="Body"/>
    <w:qFormat/>
    <w:rsid w:val="0025595D"/>
    <w:pPr>
      <w:spacing w:before="240"/>
    </w:pPr>
    <w:rPr>
      <w:color w:val="2D739F"/>
    </w:rPr>
  </w:style>
  <w:style w:type="character" w:styleId="Emphasis">
    <w:name w:val="Emphasis"/>
    <w:uiPriority w:val="20"/>
    <w:qFormat/>
    <w:rsid w:val="0025595D"/>
    <w:rPr>
      <w:rFonts w:ascii="Arial" w:hAnsi="Arial"/>
      <w:b w:val="0"/>
      <w:i/>
      <w:color w:val="auto"/>
      <w:sz w:val="20"/>
    </w:rPr>
  </w:style>
  <w:style w:type="paragraph" w:customStyle="1" w:styleId="Bulletlist">
    <w:name w:val="Bullet list"/>
    <w:basedOn w:val="Body"/>
    <w:autoRedefine/>
    <w:rsid w:val="0025595D"/>
    <w:pPr>
      <w:numPr>
        <w:numId w:val="9"/>
      </w:numPr>
    </w:pPr>
  </w:style>
  <w:style w:type="paragraph" w:customStyle="1" w:styleId="Numberedlist">
    <w:name w:val="Numbered list"/>
    <w:basedOn w:val="ListNumber"/>
    <w:autoRedefine/>
    <w:rsid w:val="0025595D"/>
    <w:pPr>
      <w:keepLines w:val="0"/>
      <w:numPr>
        <w:numId w:val="0"/>
      </w:numPr>
      <w:spacing w:before="0" w:after="200"/>
      <w:ind w:left="720" w:hanging="360"/>
    </w:pPr>
  </w:style>
  <w:style w:type="paragraph" w:customStyle="1" w:styleId="ReferenceCaption">
    <w:name w:val="Reference / Caption"/>
    <w:basedOn w:val="Body"/>
    <w:qFormat/>
    <w:rsid w:val="0025595D"/>
    <w:pPr>
      <w:spacing w:before="240" w:after="240"/>
    </w:pPr>
    <w:rPr>
      <w:color w:val="747679"/>
      <w:sz w:val="16"/>
      <w:szCs w:val="16"/>
    </w:rPr>
  </w:style>
  <w:style w:type="character" w:customStyle="1" w:styleId="Tableheading1">
    <w:name w:val="Table heading 1"/>
    <w:uiPriority w:val="1"/>
    <w:rsid w:val="0025595D"/>
    <w:rPr>
      <w:rFonts w:ascii="Arial" w:hAnsi="Arial"/>
      <w:b/>
      <w:color w:val="auto"/>
      <w:sz w:val="22"/>
      <w:szCs w:val="22"/>
      <w:lang w:eastAsia="en-AU"/>
    </w:rPr>
  </w:style>
  <w:style w:type="paragraph" w:customStyle="1" w:styleId="Tableheading10">
    <w:name w:val="Table heading1"/>
    <w:basedOn w:val="Heading5"/>
    <w:rsid w:val="0025595D"/>
    <w:pPr>
      <w:keepNext w:val="0"/>
      <w:keepLines w:val="0"/>
      <w:spacing w:beforeLines="60" w:afterLines="60" w:after="60" w:line="360" w:lineRule="auto"/>
      <w:ind w:left="170" w:right="170"/>
      <w:contextualSpacing/>
    </w:pPr>
  </w:style>
  <w:style w:type="paragraph" w:styleId="Title">
    <w:name w:val="Title"/>
    <w:basedOn w:val="Normal"/>
    <w:next w:val="Normal"/>
    <w:link w:val="TitleChar"/>
    <w:uiPriority w:val="10"/>
    <w:rsid w:val="0025595D"/>
    <w:pPr>
      <w:keepLines w:val="0"/>
      <w:pBdr>
        <w:bottom w:val="single" w:sz="8" w:space="4" w:color="2D739F" w:themeColor="accent1"/>
      </w:pBdr>
      <w:spacing w:before="0"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25595D"/>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25595D"/>
    <w:rPr>
      <w:b w:val="0"/>
      <w:color w:val="0057B8"/>
      <w:sz w:val="14"/>
    </w:rPr>
  </w:style>
  <w:style w:type="paragraph" w:customStyle="1" w:styleId="Bodyfooter">
    <w:name w:val="Body footer"/>
    <w:basedOn w:val="Normal"/>
    <w:autoRedefine/>
    <w:qFormat/>
    <w:rsid w:val="0025595D"/>
    <w:pPr>
      <w:keepLines w:val="0"/>
      <w:tabs>
        <w:tab w:val="center" w:pos="4111"/>
        <w:tab w:val="left" w:pos="8647"/>
      </w:tabs>
      <w:spacing w:before="60" w:after="60" w:line="220" w:lineRule="exact"/>
      <w:ind w:left="-425" w:right="-714"/>
      <w:jc w:val="both"/>
    </w:pPr>
    <w:rPr>
      <w:rFonts w:eastAsiaTheme="minorEastAsia" w:cs="Arial"/>
      <w:color w:val="262626" w:themeColor="text1" w:themeTint="D9"/>
      <w:kern w:val="22"/>
      <w:sz w:val="16"/>
      <w:szCs w:val="16"/>
      <w:lang w:bidi="en-US"/>
    </w:rPr>
  </w:style>
  <w:style w:type="paragraph" w:customStyle="1" w:styleId="Bulletslist">
    <w:name w:val="Bullets list"/>
    <w:basedOn w:val="Normal"/>
    <w:link w:val="BulletslistChar"/>
    <w:rsid w:val="0025595D"/>
    <w:pPr>
      <w:keepLines w:val="0"/>
      <w:numPr>
        <w:numId w:val="10"/>
      </w:numPr>
      <w:spacing w:before="0"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25595D"/>
    <w:rPr>
      <w:rFonts w:eastAsiaTheme="minorEastAsia"/>
      <w:lang w:val="en-US" w:bidi="en-US"/>
    </w:rPr>
  </w:style>
  <w:style w:type="paragraph" w:customStyle="1" w:styleId="Sectionname">
    <w:name w:val="Section name"/>
    <w:basedOn w:val="Normal"/>
    <w:link w:val="SectionnameChar"/>
    <w:qFormat/>
    <w:rsid w:val="0025595D"/>
    <w:pPr>
      <w:keepLines w:val="0"/>
      <w:spacing w:before="0"/>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25595D"/>
    <w:rPr>
      <w:rFonts w:eastAsiaTheme="minorEastAsia" w:cstheme="minorHAnsi"/>
      <w:b/>
      <w:noProof/>
      <w:color w:val="000000" w:themeColor="text1"/>
      <w:spacing w:val="20"/>
      <w:kern w:val="22"/>
      <w:sz w:val="66"/>
      <w:szCs w:val="40"/>
      <w:lang w:val="en-US" w:eastAsia="en-AU" w:bidi="en-US"/>
    </w:rPr>
  </w:style>
  <w:style w:type="paragraph" w:customStyle="1" w:styleId="Guidetext">
    <w:name w:val="Guide text"/>
    <w:basedOn w:val="Normal"/>
    <w:link w:val="GuidetextChar"/>
    <w:qFormat/>
    <w:rsid w:val="0025595D"/>
    <w:pPr>
      <w:keepLines w:val="0"/>
      <w:spacing w:before="0"/>
    </w:pPr>
    <w:rPr>
      <w:i/>
      <w:color w:val="FF0000"/>
    </w:rPr>
  </w:style>
  <w:style w:type="character" w:customStyle="1" w:styleId="GuidetextChar">
    <w:name w:val="Guide text Char"/>
    <w:basedOn w:val="DefaultParagraphFont"/>
    <w:link w:val="Guidetext"/>
    <w:rsid w:val="0025595D"/>
    <w:rPr>
      <w:i/>
      <w:color w:val="FF0000"/>
    </w:rPr>
  </w:style>
  <w:style w:type="paragraph" w:customStyle="1" w:styleId="Default">
    <w:name w:val="Default"/>
    <w:rsid w:val="0025595D"/>
    <w:pPr>
      <w:autoSpaceDE w:val="0"/>
      <w:autoSpaceDN w:val="0"/>
      <w:adjustRightInd w:val="0"/>
      <w:spacing w:after="0" w:line="240" w:lineRule="auto"/>
    </w:pPr>
    <w:rPr>
      <w:rFonts w:ascii="Arial" w:hAnsi="Arial" w:cs="Arial"/>
      <w:color w:val="000000"/>
    </w:rPr>
  </w:style>
  <w:style w:type="paragraph" w:customStyle="1" w:styleId="BulletlistLevel2">
    <w:name w:val="Bullet list Level 2"/>
    <w:basedOn w:val="Body"/>
    <w:link w:val="BulletlistLevel2Char"/>
    <w:qFormat/>
    <w:rsid w:val="0025595D"/>
    <w:pPr>
      <w:numPr>
        <w:ilvl w:val="1"/>
        <w:numId w:val="11"/>
      </w:numPr>
      <w:spacing w:after="120"/>
      <w:ind w:left="1434" w:hanging="357"/>
    </w:pPr>
  </w:style>
  <w:style w:type="paragraph" w:customStyle="1" w:styleId="BulletListLevel3">
    <w:name w:val="Bullet List Level 3"/>
    <w:basedOn w:val="Body"/>
    <w:link w:val="BulletListLevel3Char"/>
    <w:qFormat/>
    <w:rsid w:val="0025595D"/>
    <w:pPr>
      <w:numPr>
        <w:ilvl w:val="2"/>
        <w:numId w:val="11"/>
      </w:numPr>
      <w:spacing w:after="120"/>
      <w:ind w:left="2154" w:hanging="357"/>
    </w:pPr>
  </w:style>
  <w:style w:type="character" w:customStyle="1" w:styleId="BulletlistLevel2Char">
    <w:name w:val="Bullet list Level 2 Char"/>
    <w:basedOn w:val="BodyChar"/>
    <w:link w:val="BulletlistLevel2"/>
    <w:rsid w:val="0025595D"/>
  </w:style>
  <w:style w:type="character" w:customStyle="1" w:styleId="BulletListLevel3Char">
    <w:name w:val="Bullet List Level 3 Char"/>
    <w:basedOn w:val="BodyChar"/>
    <w:link w:val="BulletListLevel3"/>
    <w:rsid w:val="0025595D"/>
  </w:style>
  <w:style w:type="paragraph" w:customStyle="1" w:styleId="Coverunitnumbername">
    <w:name w:val="Cover unit number name"/>
    <w:basedOn w:val="Body"/>
    <w:link w:val="CoverunitnumbernameChar"/>
    <w:qFormat/>
    <w:rsid w:val="0025595D"/>
    <w:rPr>
      <w:color w:val="000000" w:themeColor="text1"/>
      <w:sz w:val="32"/>
    </w:rPr>
  </w:style>
  <w:style w:type="paragraph" w:customStyle="1" w:styleId="SmallerText-Black">
    <w:name w:val="Smaller Text - Black"/>
    <w:basedOn w:val="Normal"/>
    <w:link w:val="SmallerText-BlackChar"/>
    <w:qFormat/>
    <w:rsid w:val="0025595D"/>
    <w:pPr>
      <w:keepLines w:val="0"/>
      <w:spacing w:before="0"/>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25595D"/>
    <w:rPr>
      <w:color w:val="000000" w:themeColor="text1"/>
      <w:sz w:val="32"/>
    </w:rPr>
  </w:style>
  <w:style w:type="character" w:customStyle="1" w:styleId="SmallerText-BlackChar">
    <w:name w:val="Smaller Text - Black Char"/>
    <w:basedOn w:val="DefaultParagraphFont"/>
    <w:link w:val="SmallerText-Black"/>
    <w:rsid w:val="0025595D"/>
    <w:rPr>
      <w:rFonts w:eastAsiaTheme="minorEastAsia"/>
      <w:sz w:val="20"/>
      <w:lang w:val="en-US" w:eastAsia="en-AU" w:bidi="en-US"/>
    </w:rPr>
  </w:style>
  <w:style w:type="paragraph" w:customStyle="1" w:styleId="Sectionnumber">
    <w:name w:val="Section number"/>
    <w:basedOn w:val="Normal"/>
    <w:link w:val="SectionnumberChar"/>
    <w:qFormat/>
    <w:rsid w:val="0025595D"/>
    <w:pPr>
      <w:keepLines w:val="0"/>
      <w:spacing w:before="4080"/>
    </w:pPr>
    <w:rPr>
      <w:color w:val="464748"/>
      <w:sz w:val="40"/>
    </w:rPr>
  </w:style>
  <w:style w:type="character" w:customStyle="1" w:styleId="SectionnumberChar">
    <w:name w:val="Section number Char"/>
    <w:basedOn w:val="DefaultParagraphFont"/>
    <w:link w:val="Sectionnumber"/>
    <w:rsid w:val="0025595D"/>
    <w:rPr>
      <w:color w:val="464748"/>
      <w:sz w:val="40"/>
    </w:rPr>
  </w:style>
  <w:style w:type="paragraph" w:styleId="NormalWeb">
    <w:name w:val="Normal (Web)"/>
    <w:basedOn w:val="Normal"/>
    <w:uiPriority w:val="99"/>
    <w:semiHidden/>
    <w:unhideWhenUsed/>
    <w:rsid w:val="0025595D"/>
    <w:pPr>
      <w:keepLines w:val="0"/>
      <w:spacing w:before="100" w:beforeAutospacing="1" w:after="100" w:afterAutospacing="1" w:line="240" w:lineRule="auto"/>
    </w:pPr>
    <w:rPr>
      <w:rFonts w:ascii="Times New Roman" w:eastAsiaTheme="minorEastAsia" w:hAnsi="Times New Roman" w:cs="Times New Roman"/>
      <w:lang w:eastAsia="en-AU"/>
    </w:rPr>
  </w:style>
  <w:style w:type="paragraph" w:customStyle="1" w:styleId="TableText">
    <w:name w:val="Table Text"/>
    <w:qFormat/>
    <w:rsid w:val="0025595D"/>
    <w:pPr>
      <w:spacing w:after="0" w:line="264" w:lineRule="auto"/>
    </w:pPr>
    <w:rPr>
      <w:rFonts w:eastAsiaTheme="minorEastAsia"/>
      <w:kern w:val="22"/>
      <w:sz w:val="22"/>
      <w:szCs w:val="18"/>
      <w:lang w:eastAsia="en-AU"/>
    </w:rPr>
  </w:style>
  <w:style w:type="paragraph" w:styleId="TOC5">
    <w:name w:val="toc 5"/>
    <w:basedOn w:val="Normal"/>
    <w:next w:val="Normal"/>
    <w:autoRedefine/>
    <w:uiPriority w:val="39"/>
    <w:unhideWhenUsed/>
    <w:rsid w:val="0025595D"/>
    <w:pPr>
      <w:keepLines w:val="0"/>
      <w:spacing w:before="0" w:after="100" w:line="259" w:lineRule="auto"/>
      <w:ind w:left="880"/>
    </w:pPr>
    <w:rPr>
      <w:rFonts w:asciiTheme="minorHAnsi" w:eastAsiaTheme="minorEastAsia" w:hAnsiTheme="minorHAnsi"/>
      <w:sz w:val="22"/>
      <w:szCs w:val="22"/>
      <w:lang w:eastAsia="en-AU"/>
    </w:rPr>
  </w:style>
  <w:style w:type="paragraph" w:styleId="TOC6">
    <w:name w:val="toc 6"/>
    <w:basedOn w:val="Normal"/>
    <w:next w:val="Normal"/>
    <w:autoRedefine/>
    <w:uiPriority w:val="39"/>
    <w:unhideWhenUsed/>
    <w:rsid w:val="0025595D"/>
    <w:pPr>
      <w:keepLines w:val="0"/>
      <w:spacing w:before="0" w:after="100" w:line="259" w:lineRule="auto"/>
      <w:ind w:left="1100"/>
    </w:pPr>
    <w:rPr>
      <w:rFonts w:asciiTheme="minorHAnsi" w:eastAsiaTheme="minorEastAsia" w:hAnsiTheme="minorHAnsi"/>
      <w:sz w:val="22"/>
      <w:szCs w:val="22"/>
      <w:lang w:eastAsia="en-AU"/>
    </w:rPr>
  </w:style>
  <w:style w:type="paragraph" w:styleId="TOC7">
    <w:name w:val="toc 7"/>
    <w:basedOn w:val="Normal"/>
    <w:next w:val="Normal"/>
    <w:autoRedefine/>
    <w:uiPriority w:val="39"/>
    <w:unhideWhenUsed/>
    <w:rsid w:val="0025595D"/>
    <w:pPr>
      <w:keepLines w:val="0"/>
      <w:spacing w:before="0" w:after="100" w:line="259" w:lineRule="auto"/>
      <w:ind w:left="1320"/>
    </w:pPr>
    <w:rPr>
      <w:rFonts w:asciiTheme="minorHAnsi" w:eastAsiaTheme="minorEastAsia" w:hAnsiTheme="minorHAnsi"/>
      <w:sz w:val="22"/>
      <w:szCs w:val="22"/>
      <w:lang w:eastAsia="en-AU"/>
    </w:rPr>
  </w:style>
  <w:style w:type="paragraph" w:styleId="TOC8">
    <w:name w:val="toc 8"/>
    <w:basedOn w:val="Normal"/>
    <w:next w:val="Normal"/>
    <w:autoRedefine/>
    <w:uiPriority w:val="39"/>
    <w:unhideWhenUsed/>
    <w:rsid w:val="0025595D"/>
    <w:pPr>
      <w:keepLines w:val="0"/>
      <w:spacing w:before="0" w:after="100" w:line="259" w:lineRule="auto"/>
      <w:ind w:left="1540"/>
    </w:pPr>
    <w:rPr>
      <w:rFonts w:asciiTheme="minorHAnsi" w:eastAsiaTheme="minorEastAsia" w:hAnsiTheme="minorHAnsi"/>
      <w:sz w:val="22"/>
      <w:szCs w:val="22"/>
      <w:lang w:eastAsia="en-AU"/>
    </w:rPr>
  </w:style>
  <w:style w:type="paragraph" w:styleId="TOC9">
    <w:name w:val="toc 9"/>
    <w:basedOn w:val="Normal"/>
    <w:next w:val="Normal"/>
    <w:autoRedefine/>
    <w:uiPriority w:val="39"/>
    <w:unhideWhenUsed/>
    <w:rsid w:val="0025595D"/>
    <w:pPr>
      <w:keepLines w:val="0"/>
      <w:spacing w:before="0" w:after="100" w:line="259" w:lineRule="auto"/>
      <w:ind w:left="1760"/>
    </w:pPr>
    <w:rPr>
      <w:rFonts w:asciiTheme="minorHAnsi" w:eastAsiaTheme="minorEastAsia" w:hAnsiTheme="minorHAnsi"/>
      <w:sz w:val="22"/>
      <w:szCs w:val="22"/>
      <w:lang w:eastAsia="en-AU"/>
    </w:rPr>
  </w:style>
  <w:style w:type="character" w:styleId="LineNumber">
    <w:name w:val="line number"/>
    <w:basedOn w:val="DefaultParagraphFont"/>
    <w:uiPriority w:val="99"/>
    <w:semiHidden/>
    <w:unhideWhenUsed/>
    <w:rsid w:val="0025595D"/>
  </w:style>
  <w:style w:type="character" w:customStyle="1" w:styleId="sqlkeywordcolor">
    <w:name w:val="sqlkeywordcolor"/>
    <w:basedOn w:val="DefaultParagraphFont"/>
    <w:rsid w:val="00C77B51"/>
  </w:style>
  <w:style w:type="character" w:styleId="UnresolvedMention">
    <w:name w:val="Unresolved Mention"/>
    <w:basedOn w:val="DefaultParagraphFont"/>
    <w:uiPriority w:val="99"/>
    <w:semiHidden/>
    <w:unhideWhenUsed/>
    <w:rsid w:val="006579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461337">
      <w:bodyDiv w:val="1"/>
      <w:marLeft w:val="0"/>
      <w:marRight w:val="0"/>
      <w:marTop w:val="0"/>
      <w:marBottom w:val="0"/>
      <w:divBdr>
        <w:top w:val="none" w:sz="0" w:space="0" w:color="auto"/>
        <w:left w:val="none" w:sz="0" w:space="0" w:color="auto"/>
        <w:bottom w:val="none" w:sz="0" w:space="0" w:color="auto"/>
        <w:right w:val="none" w:sz="0" w:space="0" w:color="auto"/>
      </w:divBdr>
      <w:divsChild>
        <w:div w:id="18941699">
          <w:marLeft w:val="0"/>
          <w:marRight w:val="0"/>
          <w:marTop w:val="0"/>
          <w:marBottom w:val="0"/>
          <w:divBdr>
            <w:top w:val="none" w:sz="0" w:space="0" w:color="auto"/>
            <w:left w:val="none" w:sz="0" w:space="0" w:color="auto"/>
            <w:bottom w:val="none" w:sz="0" w:space="0" w:color="auto"/>
            <w:right w:val="none" w:sz="0" w:space="0" w:color="auto"/>
          </w:divBdr>
        </w:div>
      </w:divsChild>
    </w:div>
    <w:div w:id="547254987">
      <w:bodyDiv w:val="1"/>
      <w:marLeft w:val="0"/>
      <w:marRight w:val="0"/>
      <w:marTop w:val="0"/>
      <w:marBottom w:val="0"/>
      <w:divBdr>
        <w:top w:val="none" w:sz="0" w:space="0" w:color="auto"/>
        <w:left w:val="none" w:sz="0" w:space="0" w:color="auto"/>
        <w:bottom w:val="none" w:sz="0" w:space="0" w:color="auto"/>
        <w:right w:val="none" w:sz="0" w:space="0" w:color="auto"/>
      </w:divBdr>
    </w:div>
    <w:div w:id="552695916">
      <w:bodyDiv w:val="1"/>
      <w:marLeft w:val="0"/>
      <w:marRight w:val="0"/>
      <w:marTop w:val="0"/>
      <w:marBottom w:val="0"/>
      <w:divBdr>
        <w:top w:val="none" w:sz="0" w:space="0" w:color="auto"/>
        <w:left w:val="none" w:sz="0" w:space="0" w:color="auto"/>
        <w:bottom w:val="none" w:sz="0" w:space="0" w:color="auto"/>
        <w:right w:val="none" w:sz="0" w:space="0" w:color="auto"/>
      </w:divBdr>
    </w:div>
    <w:div w:id="643199689">
      <w:bodyDiv w:val="1"/>
      <w:marLeft w:val="0"/>
      <w:marRight w:val="0"/>
      <w:marTop w:val="0"/>
      <w:marBottom w:val="0"/>
      <w:divBdr>
        <w:top w:val="none" w:sz="0" w:space="0" w:color="auto"/>
        <w:left w:val="none" w:sz="0" w:space="0" w:color="auto"/>
        <w:bottom w:val="none" w:sz="0" w:space="0" w:color="auto"/>
        <w:right w:val="none" w:sz="0" w:space="0" w:color="auto"/>
      </w:divBdr>
    </w:div>
    <w:div w:id="647899458">
      <w:bodyDiv w:val="1"/>
      <w:marLeft w:val="0"/>
      <w:marRight w:val="0"/>
      <w:marTop w:val="0"/>
      <w:marBottom w:val="0"/>
      <w:divBdr>
        <w:top w:val="none" w:sz="0" w:space="0" w:color="auto"/>
        <w:left w:val="none" w:sz="0" w:space="0" w:color="auto"/>
        <w:bottom w:val="none" w:sz="0" w:space="0" w:color="auto"/>
        <w:right w:val="none" w:sz="0" w:space="0" w:color="auto"/>
      </w:divBdr>
    </w:div>
    <w:div w:id="662661861">
      <w:bodyDiv w:val="1"/>
      <w:marLeft w:val="0"/>
      <w:marRight w:val="0"/>
      <w:marTop w:val="0"/>
      <w:marBottom w:val="0"/>
      <w:divBdr>
        <w:top w:val="none" w:sz="0" w:space="0" w:color="auto"/>
        <w:left w:val="none" w:sz="0" w:space="0" w:color="auto"/>
        <w:bottom w:val="none" w:sz="0" w:space="0" w:color="auto"/>
        <w:right w:val="none" w:sz="0" w:space="0" w:color="auto"/>
      </w:divBdr>
    </w:div>
    <w:div w:id="933056164">
      <w:bodyDiv w:val="1"/>
      <w:marLeft w:val="0"/>
      <w:marRight w:val="0"/>
      <w:marTop w:val="0"/>
      <w:marBottom w:val="0"/>
      <w:divBdr>
        <w:top w:val="none" w:sz="0" w:space="0" w:color="auto"/>
        <w:left w:val="none" w:sz="0" w:space="0" w:color="auto"/>
        <w:bottom w:val="none" w:sz="0" w:space="0" w:color="auto"/>
        <w:right w:val="none" w:sz="0" w:space="0" w:color="auto"/>
      </w:divBdr>
    </w:div>
    <w:div w:id="1093164131">
      <w:bodyDiv w:val="1"/>
      <w:marLeft w:val="0"/>
      <w:marRight w:val="0"/>
      <w:marTop w:val="0"/>
      <w:marBottom w:val="0"/>
      <w:divBdr>
        <w:top w:val="none" w:sz="0" w:space="0" w:color="auto"/>
        <w:left w:val="none" w:sz="0" w:space="0" w:color="auto"/>
        <w:bottom w:val="none" w:sz="0" w:space="0" w:color="auto"/>
        <w:right w:val="none" w:sz="0" w:space="0" w:color="auto"/>
      </w:divBdr>
    </w:div>
    <w:div w:id="1728533764">
      <w:bodyDiv w:val="1"/>
      <w:marLeft w:val="0"/>
      <w:marRight w:val="0"/>
      <w:marTop w:val="0"/>
      <w:marBottom w:val="0"/>
      <w:divBdr>
        <w:top w:val="none" w:sz="0" w:space="0" w:color="auto"/>
        <w:left w:val="none" w:sz="0" w:space="0" w:color="auto"/>
        <w:bottom w:val="none" w:sz="0" w:space="0" w:color="auto"/>
        <w:right w:val="none" w:sz="0" w:space="0" w:color="auto"/>
      </w:divBdr>
      <w:divsChild>
        <w:div w:id="70858929">
          <w:marLeft w:val="0"/>
          <w:marRight w:val="0"/>
          <w:marTop w:val="0"/>
          <w:marBottom w:val="0"/>
          <w:divBdr>
            <w:top w:val="none" w:sz="0" w:space="0" w:color="auto"/>
            <w:left w:val="none" w:sz="0" w:space="0" w:color="auto"/>
            <w:bottom w:val="none" w:sz="0" w:space="0" w:color="auto"/>
            <w:right w:val="none" w:sz="0" w:space="0" w:color="auto"/>
          </w:divBdr>
          <w:divsChild>
            <w:div w:id="2008752644">
              <w:marLeft w:val="0"/>
              <w:marRight w:val="0"/>
              <w:marTop w:val="0"/>
              <w:marBottom w:val="0"/>
              <w:divBdr>
                <w:top w:val="none" w:sz="0" w:space="0" w:color="auto"/>
                <w:left w:val="none" w:sz="0" w:space="0" w:color="auto"/>
                <w:bottom w:val="none" w:sz="0" w:space="0" w:color="auto"/>
                <w:right w:val="none" w:sz="0" w:space="0" w:color="auto"/>
              </w:divBdr>
            </w:div>
          </w:divsChild>
        </w:div>
        <w:div w:id="1520655229">
          <w:marLeft w:val="0"/>
          <w:marRight w:val="0"/>
          <w:marTop w:val="0"/>
          <w:marBottom w:val="0"/>
          <w:divBdr>
            <w:top w:val="none" w:sz="0" w:space="0" w:color="auto"/>
            <w:left w:val="none" w:sz="0" w:space="0" w:color="auto"/>
            <w:bottom w:val="none" w:sz="0" w:space="0" w:color="auto"/>
            <w:right w:val="none" w:sz="0" w:space="0" w:color="auto"/>
          </w:divBdr>
          <w:divsChild>
            <w:div w:id="14896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9258">
      <w:bodyDiv w:val="1"/>
      <w:marLeft w:val="0"/>
      <w:marRight w:val="0"/>
      <w:marTop w:val="0"/>
      <w:marBottom w:val="0"/>
      <w:divBdr>
        <w:top w:val="none" w:sz="0" w:space="0" w:color="auto"/>
        <w:left w:val="none" w:sz="0" w:space="0" w:color="auto"/>
        <w:bottom w:val="none" w:sz="0" w:space="0" w:color="auto"/>
        <w:right w:val="none" w:sz="0" w:space="0" w:color="auto"/>
      </w:divBdr>
    </w:div>
    <w:div w:id="196727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outu.be/tR_rOJPiEXc" TargetMode="External"/><Relationship Id="rId299" Type="http://schemas.openxmlformats.org/officeDocument/2006/relationships/theme" Target="theme/theme1.xml"/><Relationship Id="rId21" Type="http://schemas.openxmlformats.org/officeDocument/2006/relationships/image" Target="media/image9.svg"/><Relationship Id="rId42" Type="http://schemas.openxmlformats.org/officeDocument/2006/relationships/image" Target="media/image20.jpg"/><Relationship Id="rId63" Type="http://schemas.openxmlformats.org/officeDocument/2006/relationships/image" Target="media/image26.jpg"/><Relationship Id="rId84" Type="http://schemas.openxmlformats.org/officeDocument/2006/relationships/image" Target="media/image33.jpg"/><Relationship Id="rId138" Type="http://schemas.openxmlformats.org/officeDocument/2006/relationships/image" Target="media/image51.jpg"/><Relationship Id="rId159" Type="http://schemas.microsoft.com/office/2007/relationships/diagramDrawing" Target="diagrams/drawing1.xml"/><Relationship Id="rId170" Type="http://schemas.openxmlformats.org/officeDocument/2006/relationships/hyperlink" Target="https://www.youtube.com/watch?v=ZBgXb66Ckz0" TargetMode="External"/><Relationship Id="rId191" Type="http://schemas.openxmlformats.org/officeDocument/2006/relationships/image" Target="media/image70.jpg"/><Relationship Id="rId205" Type="http://schemas.openxmlformats.org/officeDocument/2006/relationships/hyperlink" Target="https://www.youtube.com/watch?v=aOVN0v-HWcQ" TargetMode="External"/><Relationship Id="rId226" Type="http://schemas.openxmlformats.org/officeDocument/2006/relationships/image" Target="media/image91.jpg"/><Relationship Id="rId247" Type="http://schemas.openxmlformats.org/officeDocument/2006/relationships/header" Target="header17.xml"/><Relationship Id="rId107" Type="http://schemas.openxmlformats.org/officeDocument/2006/relationships/image" Target="media/image39.jpg"/><Relationship Id="rId268" Type="http://schemas.openxmlformats.org/officeDocument/2006/relationships/hyperlink" Target="https://www.youtube.com/embed/ClYdw4d4OmA?feature=oembed" TargetMode="External"/><Relationship Id="rId289" Type="http://schemas.openxmlformats.org/officeDocument/2006/relationships/hyperlink" Target="https://www.gettyimages.com.au/detail/photo/businessman-using-computer-in-virtual-server-room-royalty-free-image/532029221?adppopup=true" TargetMode="External"/><Relationship Id="rId11" Type="http://schemas.openxmlformats.org/officeDocument/2006/relationships/endnotes" Target="endnotes.xml"/><Relationship Id="rId32" Type="http://schemas.openxmlformats.org/officeDocument/2006/relationships/footer" Target="footer2.xml"/><Relationship Id="rId53" Type="http://schemas.openxmlformats.org/officeDocument/2006/relationships/image" Target="media/image23.jpg"/><Relationship Id="rId74" Type="http://schemas.openxmlformats.org/officeDocument/2006/relationships/hyperlink" Target="https://youtu.be/x3c1ih2NJEg" TargetMode="External"/><Relationship Id="rId128" Type="http://schemas.openxmlformats.org/officeDocument/2006/relationships/image" Target="media/image46.png"/><Relationship Id="rId149" Type="http://schemas.openxmlformats.org/officeDocument/2006/relationships/hyperlink" Target="https://www.youtube.com/watch?v=9L10Q1nAfyg" TargetMode="External"/><Relationship Id="rId5" Type="http://schemas.openxmlformats.org/officeDocument/2006/relationships/customXml" Target="../customXml/item5.xml"/><Relationship Id="rId95" Type="http://schemas.openxmlformats.org/officeDocument/2006/relationships/hyperlink" Target="https://www.youtube.com/watch?v=Rk5S3VWhuZw" TargetMode="External"/><Relationship Id="rId160" Type="http://schemas.openxmlformats.org/officeDocument/2006/relationships/diagramData" Target="diagrams/data2.xml"/><Relationship Id="rId181" Type="http://schemas.openxmlformats.org/officeDocument/2006/relationships/hyperlink" Target="https://www.youtube.com/embed/O9JB1pUmzts?feature=oembed" TargetMode="External"/><Relationship Id="rId216" Type="http://schemas.openxmlformats.org/officeDocument/2006/relationships/footer" Target="footer9.xml"/><Relationship Id="rId237" Type="http://schemas.openxmlformats.org/officeDocument/2006/relationships/image" Target="media/image96.jpg"/><Relationship Id="rId258" Type="http://schemas.openxmlformats.org/officeDocument/2006/relationships/hyperlink" Target="https://youtu.be/MZTSHDFuCUk" TargetMode="External"/><Relationship Id="rId279" Type="http://schemas.openxmlformats.org/officeDocument/2006/relationships/hyperlink" Target="https://crate.io/docs/sql-99/en/latest/chapters/12.html" TargetMode="External"/><Relationship Id="rId22" Type="http://schemas.openxmlformats.org/officeDocument/2006/relationships/image" Target="media/image10.png"/><Relationship Id="rId43" Type="http://schemas.openxmlformats.org/officeDocument/2006/relationships/hyperlink" Target="https://www.youtube.com/watch?v=xky48zyL9iA" TargetMode="External"/><Relationship Id="rId64" Type="http://schemas.openxmlformats.org/officeDocument/2006/relationships/hyperlink" Target="https://www.linkedin.com/learning/project-management-foundations-requirements-2015/structuring-formal-requirements-documents?u=57684225&amp;auth=true" TargetMode="External"/><Relationship Id="rId118" Type="http://schemas.openxmlformats.org/officeDocument/2006/relationships/hyperlink" Target="https://www.youtube.com/watch?v=tR_rOJPiEXc" TargetMode="External"/><Relationship Id="rId139" Type="http://schemas.openxmlformats.org/officeDocument/2006/relationships/hyperlink" Target="https://youtu.be/QpdhBUYk7Kk" TargetMode="External"/><Relationship Id="rId290" Type="http://schemas.openxmlformats.org/officeDocument/2006/relationships/hyperlink" Target="https://www.gettyimages.com.au/detail/photo/coworkers-discussing-project-on-digital-tablet-royalty-free-image/481347421?adppopup=true" TargetMode="External"/><Relationship Id="rId85" Type="http://schemas.openxmlformats.org/officeDocument/2006/relationships/hyperlink" Target="https://www.linkedin.com/learning/database-foundations-core-concepts/understanding-flat-file-databases?u=57684225&amp;auth=true" TargetMode="External"/><Relationship Id="rId150" Type="http://schemas.openxmlformats.org/officeDocument/2006/relationships/image" Target="media/image55.jpg"/><Relationship Id="rId171" Type="http://schemas.openxmlformats.org/officeDocument/2006/relationships/image" Target="media/image60.jpg"/><Relationship Id="rId192" Type="http://schemas.openxmlformats.org/officeDocument/2006/relationships/image" Target="media/image71.png"/><Relationship Id="rId206" Type="http://schemas.openxmlformats.org/officeDocument/2006/relationships/hyperlink" Target="https://www.youtube.com/embed/aOVN0v-HWcQ?feature=oembed" TargetMode="External"/><Relationship Id="rId227" Type="http://schemas.openxmlformats.org/officeDocument/2006/relationships/hyperlink" Target="https://youtu.be/OU9oFIayX2c" TargetMode="External"/><Relationship Id="rId248" Type="http://schemas.openxmlformats.org/officeDocument/2006/relationships/header" Target="header18.xml"/><Relationship Id="rId269" Type="http://schemas.openxmlformats.org/officeDocument/2006/relationships/image" Target="media/image108.jpg"/><Relationship Id="rId12" Type="http://schemas.openxmlformats.org/officeDocument/2006/relationships/image" Target="media/image1.jpg"/><Relationship Id="rId33" Type="http://schemas.openxmlformats.org/officeDocument/2006/relationships/footer" Target="footer3.xml"/><Relationship Id="rId108" Type="http://schemas.openxmlformats.org/officeDocument/2006/relationships/header" Target="header10.xml"/><Relationship Id="rId129" Type="http://schemas.openxmlformats.org/officeDocument/2006/relationships/image" Target="media/image47.png"/><Relationship Id="rId280" Type="http://schemas.openxmlformats.org/officeDocument/2006/relationships/hyperlink" Target="https://www.vertabelo.com/" TargetMode="External"/><Relationship Id="rId54" Type="http://schemas.openxmlformats.org/officeDocument/2006/relationships/hyperlink" Target="https://www.youtube.com/watch?v=yOBMhvKRM2E&amp;feature=youtu.be" TargetMode="External"/><Relationship Id="rId75" Type="http://schemas.openxmlformats.org/officeDocument/2006/relationships/hyperlink" Target="https://www.youtube.com/watch?v=x3c1ih2NJEg" TargetMode="External"/><Relationship Id="rId96" Type="http://schemas.openxmlformats.org/officeDocument/2006/relationships/image" Target="media/image36.jpg"/><Relationship Id="rId140" Type="http://schemas.openxmlformats.org/officeDocument/2006/relationships/hyperlink" Target="https://youtu.be/-CuY5ADwn24" TargetMode="External"/><Relationship Id="rId161" Type="http://schemas.openxmlformats.org/officeDocument/2006/relationships/diagramLayout" Target="diagrams/layout2.xml"/><Relationship Id="rId182" Type="http://schemas.openxmlformats.org/officeDocument/2006/relationships/image" Target="media/image67.jpg"/><Relationship Id="rId217" Type="http://schemas.openxmlformats.org/officeDocument/2006/relationships/header" Target="header16.xml"/><Relationship Id="rId6" Type="http://schemas.openxmlformats.org/officeDocument/2006/relationships/numbering" Target="numbering.xml"/><Relationship Id="rId238" Type="http://schemas.openxmlformats.org/officeDocument/2006/relationships/hyperlink" Target="https://youtu.be/RizVYigF4GI" TargetMode="External"/><Relationship Id="rId259" Type="http://schemas.openxmlformats.org/officeDocument/2006/relationships/hyperlink" Target="https://www.youtube.com/watch?v=MZTSHDFuCUk" TargetMode="External"/><Relationship Id="rId23" Type="http://schemas.openxmlformats.org/officeDocument/2006/relationships/image" Target="media/image11.svg"/><Relationship Id="rId119" Type="http://schemas.openxmlformats.org/officeDocument/2006/relationships/image" Target="media/image42.jpg"/><Relationship Id="rId270" Type="http://schemas.openxmlformats.org/officeDocument/2006/relationships/hyperlink" Target="https://youtu.be/FKSSOpQe5Jc" TargetMode="External"/><Relationship Id="rId291" Type="http://schemas.openxmlformats.org/officeDocument/2006/relationships/hyperlink" Target="https://www.gettyimages.com.au/detail/photo/coworkers-discussing-project-on-digital-tablet-royalty-free-image/481347421?adppopup=true" TargetMode="External"/><Relationship Id="rId44" Type="http://schemas.openxmlformats.org/officeDocument/2006/relationships/hyperlink" Target="https://www.youtube.com/watch?v=1L1c-EKOY-w&amp;feature=youtu.be" TargetMode="External"/><Relationship Id="rId65" Type="http://schemas.openxmlformats.org/officeDocument/2006/relationships/hyperlink" Target="https://www.linkedin.com/learning/project-management-foundations-requirements-2015/reviewing-essential-technical-writing-skills?u=57684225&amp;auth=true" TargetMode="External"/><Relationship Id="rId86" Type="http://schemas.openxmlformats.org/officeDocument/2006/relationships/hyperlink" Target="https://youtu.be/uD3p_rZPBUQ" TargetMode="External"/><Relationship Id="rId130" Type="http://schemas.openxmlformats.org/officeDocument/2006/relationships/hyperlink" Target="https://www.researchgate.net/publication/291448084_BASIC_DATA_STRUCTURE_MODELS_EXPLAINED_WITH_A_COMMON_EXAMPLE" TargetMode="External"/><Relationship Id="rId151" Type="http://schemas.openxmlformats.org/officeDocument/2006/relationships/image" Target="media/image56.png"/><Relationship Id="rId172" Type="http://schemas.openxmlformats.org/officeDocument/2006/relationships/image" Target="media/image61.png"/><Relationship Id="rId193" Type="http://schemas.openxmlformats.org/officeDocument/2006/relationships/image" Target="media/image72.png"/><Relationship Id="rId207" Type="http://schemas.openxmlformats.org/officeDocument/2006/relationships/image" Target="media/image82.jpg"/><Relationship Id="rId228" Type="http://schemas.openxmlformats.org/officeDocument/2006/relationships/hyperlink" Target="https://www.youtube.com/watch?v=OU9oFIayX2c" TargetMode="External"/><Relationship Id="rId249" Type="http://schemas.openxmlformats.org/officeDocument/2006/relationships/footer" Target="footer11.xml"/><Relationship Id="rId13" Type="http://schemas.openxmlformats.org/officeDocument/2006/relationships/image" Target="media/image2.jpeg"/><Relationship Id="rId109" Type="http://schemas.openxmlformats.org/officeDocument/2006/relationships/header" Target="header11.xml"/><Relationship Id="rId260" Type="http://schemas.openxmlformats.org/officeDocument/2006/relationships/image" Target="media/image101.jpg"/><Relationship Id="rId281" Type="http://schemas.openxmlformats.org/officeDocument/2006/relationships/hyperlink" Target="http://www.bestofbi.com/downloads/architect/1.0.8/SQL-Power-Architect-Setup-Windows-jdbc-1.0.8.jar" TargetMode="External"/><Relationship Id="rId34" Type="http://schemas.openxmlformats.org/officeDocument/2006/relationships/header" Target="header6.xml"/><Relationship Id="rId55" Type="http://schemas.openxmlformats.org/officeDocument/2006/relationships/hyperlink" Target="https://www.youtube.com/watch?v=yOBMhvKRM2E" TargetMode="External"/><Relationship Id="rId76" Type="http://schemas.openxmlformats.org/officeDocument/2006/relationships/image" Target="media/image30.jpg"/><Relationship Id="rId97" Type="http://schemas.openxmlformats.org/officeDocument/2006/relationships/hyperlink" Target="https://youtu.be/cLory3qLoY8" TargetMode="External"/><Relationship Id="rId120" Type="http://schemas.openxmlformats.org/officeDocument/2006/relationships/hyperlink" Target="https://youtu.be/p3yJZH8_bsc" TargetMode="External"/><Relationship Id="rId141" Type="http://schemas.openxmlformats.org/officeDocument/2006/relationships/hyperlink" Target="https://www.youtube.com/watch?v=-CuY5ADwn24" TargetMode="External"/><Relationship Id="rId7" Type="http://schemas.openxmlformats.org/officeDocument/2006/relationships/styles" Target="styles.xml"/><Relationship Id="rId71" Type="http://schemas.openxmlformats.org/officeDocument/2006/relationships/image" Target="media/image27.jpg"/><Relationship Id="rId92" Type="http://schemas.openxmlformats.org/officeDocument/2006/relationships/hyperlink" Target="https://www.linkedin.com/learning/introduction-to-cloud-computing-for-it-pros/overview-of-storage-as-a-service?u=57684225&amp;auth=true" TargetMode="External"/><Relationship Id="rId162" Type="http://schemas.openxmlformats.org/officeDocument/2006/relationships/diagramQuickStyle" Target="diagrams/quickStyle2.xml"/><Relationship Id="rId183" Type="http://schemas.openxmlformats.org/officeDocument/2006/relationships/hyperlink" Target="https://www.youtube.com/watch?v=JMY5BxcpCu8" TargetMode="External"/><Relationship Id="rId213" Type="http://schemas.openxmlformats.org/officeDocument/2006/relationships/image" Target="media/image87.png"/><Relationship Id="rId218" Type="http://schemas.openxmlformats.org/officeDocument/2006/relationships/footer" Target="footer10.xml"/><Relationship Id="rId234" Type="http://schemas.openxmlformats.org/officeDocument/2006/relationships/image" Target="media/image95.png"/><Relationship Id="rId239" Type="http://schemas.openxmlformats.org/officeDocument/2006/relationships/hyperlink" Target="https://www.youtube.com/watch?v=RizVYigF4GI" TargetMode="External"/><Relationship Id="rId2" Type="http://schemas.openxmlformats.org/officeDocument/2006/relationships/customXml" Target="../customXml/item2.xml"/><Relationship Id="rId29" Type="http://schemas.openxmlformats.org/officeDocument/2006/relationships/image" Target="media/image17.svg"/><Relationship Id="rId250" Type="http://schemas.openxmlformats.org/officeDocument/2006/relationships/header" Target="header19.xml"/><Relationship Id="rId255" Type="http://schemas.openxmlformats.org/officeDocument/2006/relationships/hyperlink" Target="https://www.youtube.com/watch?v=8GHUfb5k-a8" TargetMode="External"/><Relationship Id="rId271" Type="http://schemas.openxmlformats.org/officeDocument/2006/relationships/hyperlink" Target="https://www.youtube.com/watch?v=FKSSOpQe5Jc" TargetMode="External"/><Relationship Id="rId276" Type="http://schemas.openxmlformats.org/officeDocument/2006/relationships/hyperlink" Target="https://www.researchgate.net/publication/291448084_BASIC_DATA_STRUCTURE_MODELS_EXPLAINED_WITH_A_COMMON_EXAMPLE" TargetMode="External"/><Relationship Id="rId292" Type="http://schemas.openxmlformats.org/officeDocument/2006/relationships/hyperlink" Target="https://www.gettyimages.com.au/detail/photo/touch-screen-analyser-royalty-free-image/885690024?adppopup=true" TargetMode="External"/><Relationship Id="rId297" Type="http://schemas.openxmlformats.org/officeDocument/2006/relationships/fontTable" Target="fontTable.xml"/><Relationship Id="rId24" Type="http://schemas.openxmlformats.org/officeDocument/2006/relationships/image" Target="media/image12.png"/><Relationship Id="rId40" Type="http://schemas.openxmlformats.org/officeDocument/2006/relationships/hyperlink" Target="https://www.youtube.com/watch?v=xky48zyL9iA" TargetMode="External"/><Relationship Id="rId45" Type="http://schemas.openxmlformats.org/officeDocument/2006/relationships/hyperlink" Target="https://www.youtube.com/watch?v=1L1c-EKOY-w" TargetMode="External"/><Relationship Id="rId66" Type="http://schemas.openxmlformats.org/officeDocument/2006/relationships/header" Target="header7.xml"/><Relationship Id="rId87" Type="http://schemas.openxmlformats.org/officeDocument/2006/relationships/hyperlink" Target="https://www.youtube.com/watch?v=uD3p_rZPBUQ" TargetMode="External"/><Relationship Id="rId110" Type="http://schemas.openxmlformats.org/officeDocument/2006/relationships/footer" Target="footer7.xml"/><Relationship Id="rId115" Type="http://schemas.openxmlformats.org/officeDocument/2006/relationships/hyperlink" Target="https://www.linkedin.com/learning/learning-data-analytics-2/learning-to-identify-data?u=57684225&amp;auth=true" TargetMode="External"/><Relationship Id="rId131" Type="http://schemas.openxmlformats.org/officeDocument/2006/relationships/image" Target="media/image48.png"/><Relationship Id="rId136" Type="http://schemas.openxmlformats.org/officeDocument/2006/relationships/hyperlink" Target="https://youtu.be/QpdhBUYk7Kk" TargetMode="External"/><Relationship Id="rId157" Type="http://schemas.openxmlformats.org/officeDocument/2006/relationships/diagramQuickStyle" Target="diagrams/quickStyle1.xml"/><Relationship Id="rId178" Type="http://schemas.openxmlformats.org/officeDocument/2006/relationships/hyperlink" Target="https://www.vertabelo.com/" TargetMode="External"/><Relationship Id="rId61" Type="http://schemas.openxmlformats.org/officeDocument/2006/relationships/hyperlink" Target="https://www.youtube.com/watch?v=T1GKQtG5b2A&amp;feature=youtu.be" TargetMode="External"/><Relationship Id="rId82" Type="http://schemas.openxmlformats.org/officeDocument/2006/relationships/hyperlink" Target="https://youtu.be/s7wmiS2mSXY" TargetMode="External"/><Relationship Id="rId152" Type="http://schemas.openxmlformats.org/officeDocument/2006/relationships/hyperlink" Target="https://www.youtube.com/watch?v=Zpi2GLJgJzI&amp;feature=youtu.be" TargetMode="External"/><Relationship Id="rId173" Type="http://schemas.openxmlformats.org/officeDocument/2006/relationships/image" Target="media/image62.png"/><Relationship Id="rId194" Type="http://schemas.openxmlformats.org/officeDocument/2006/relationships/image" Target="media/image73.png"/><Relationship Id="rId199" Type="http://schemas.openxmlformats.org/officeDocument/2006/relationships/image" Target="media/image78.png"/><Relationship Id="rId203" Type="http://schemas.openxmlformats.org/officeDocument/2006/relationships/image" Target="media/image80.png"/><Relationship Id="rId208" Type="http://schemas.openxmlformats.org/officeDocument/2006/relationships/header" Target="header13.xml"/><Relationship Id="rId229" Type="http://schemas.openxmlformats.org/officeDocument/2006/relationships/image" Target="media/image92.jpg"/><Relationship Id="rId19" Type="http://schemas.openxmlformats.org/officeDocument/2006/relationships/image" Target="media/image7.svg"/><Relationship Id="rId224" Type="http://schemas.openxmlformats.org/officeDocument/2006/relationships/hyperlink" Target="https://youtu.be/TuxuHHacIWU" TargetMode="External"/><Relationship Id="rId240" Type="http://schemas.openxmlformats.org/officeDocument/2006/relationships/image" Target="media/image97.jpg"/><Relationship Id="rId245" Type="http://schemas.openxmlformats.org/officeDocument/2006/relationships/hyperlink" Target="https://www.linkedin.com/learning/sql-server-2014-essential-training/importing-data?u=57684225&amp;auth=true" TargetMode="External"/><Relationship Id="rId261" Type="http://schemas.openxmlformats.org/officeDocument/2006/relationships/image" Target="media/image102.png"/><Relationship Id="rId266" Type="http://schemas.openxmlformats.org/officeDocument/2006/relationships/image" Target="media/image107.png"/><Relationship Id="rId287" Type="http://schemas.openxmlformats.org/officeDocument/2006/relationships/hyperlink" Target="https://data36.com/how-to-import-data-into-sql-tables/" TargetMode="External"/><Relationship Id="rId14" Type="http://schemas.openxmlformats.org/officeDocument/2006/relationships/header" Target="header1.xml"/><Relationship Id="rId30" Type="http://schemas.openxmlformats.org/officeDocument/2006/relationships/header" Target="header4.xml"/><Relationship Id="rId35" Type="http://schemas.openxmlformats.org/officeDocument/2006/relationships/footer" Target="footer4.xml"/><Relationship Id="rId56" Type="http://schemas.openxmlformats.org/officeDocument/2006/relationships/image" Target="media/image24.jpg"/><Relationship Id="rId77" Type="http://schemas.openxmlformats.org/officeDocument/2006/relationships/hyperlink" Target="https://www.youtube.com/watch?v=XjpAnPM5bo0" TargetMode="External"/><Relationship Id="rId100" Type="http://schemas.openxmlformats.org/officeDocument/2006/relationships/hyperlink" Target="https://www.linkedin.com/learning/big-data-in-the-age-of-ai/data-mining?u=57684225&amp;auth=true" TargetMode="External"/><Relationship Id="rId105" Type="http://schemas.openxmlformats.org/officeDocument/2006/relationships/hyperlink" Target="https://youtu.be/20SHvU2PKsM" TargetMode="External"/><Relationship Id="rId126" Type="http://schemas.openxmlformats.org/officeDocument/2006/relationships/hyperlink" Target="https://www.linkedin.com/learning/learning-data-analytics-2/understanding-business-rules?u=57684225&amp;auth=true" TargetMode="External"/><Relationship Id="rId147" Type="http://schemas.openxmlformats.org/officeDocument/2006/relationships/hyperlink" Target="https://www.youtube.com/watch?v=jgUeOjImOOw" TargetMode="External"/><Relationship Id="rId168" Type="http://schemas.openxmlformats.org/officeDocument/2006/relationships/hyperlink" Target="https://crate.io/docs/sql-99/en/latest/chapters/12.html" TargetMode="External"/><Relationship Id="rId282" Type="http://schemas.openxmlformats.org/officeDocument/2006/relationships/hyperlink" Target="https://www.red-gate.com/simple-talk/sql/database-administration/ten-common-database-design-mistakes/" TargetMode="External"/><Relationship Id="rId8" Type="http://schemas.openxmlformats.org/officeDocument/2006/relationships/settings" Target="settings.xml"/><Relationship Id="rId51" Type="http://schemas.openxmlformats.org/officeDocument/2006/relationships/hyperlink" Target="https://www.youtube.com/watch?v=ejfAB0eUfoc&amp;feature=youtu.be" TargetMode="External"/><Relationship Id="rId72" Type="http://schemas.openxmlformats.org/officeDocument/2006/relationships/image" Target="media/image28.jpeg"/><Relationship Id="rId93" Type="http://schemas.openxmlformats.org/officeDocument/2006/relationships/hyperlink" Target="https://www.linkedin.com/learning/microsoft-sql-server-2016-essential-training/introduction-to-xml?u=57684225&amp;auth=true" TargetMode="External"/><Relationship Id="rId98" Type="http://schemas.openxmlformats.org/officeDocument/2006/relationships/hyperlink" Target="https://www.youtube.com/watch?v=cLory3qLoY8" TargetMode="External"/><Relationship Id="rId121" Type="http://schemas.openxmlformats.org/officeDocument/2006/relationships/hyperlink" Target="https://www.youtube.com/watch?v=p3yJZH8_bsc" TargetMode="External"/><Relationship Id="rId142" Type="http://schemas.openxmlformats.org/officeDocument/2006/relationships/image" Target="media/image52.jpg"/><Relationship Id="rId163" Type="http://schemas.openxmlformats.org/officeDocument/2006/relationships/diagramColors" Target="diagrams/colors2.xml"/><Relationship Id="rId184" Type="http://schemas.openxmlformats.org/officeDocument/2006/relationships/hyperlink" Target="https://www.youtube.com/embed/JMY5BxcpCu8?feature=oembed" TargetMode="External"/><Relationship Id="rId189" Type="http://schemas.openxmlformats.org/officeDocument/2006/relationships/hyperlink" Target="https://youtu.be/hHBSMGr6yDg" TargetMode="External"/><Relationship Id="rId219" Type="http://schemas.openxmlformats.org/officeDocument/2006/relationships/image" Target="media/image88.jpg"/><Relationship Id="rId3" Type="http://schemas.openxmlformats.org/officeDocument/2006/relationships/customXml" Target="../customXml/item3.xml"/><Relationship Id="rId214" Type="http://schemas.openxmlformats.org/officeDocument/2006/relationships/header" Target="header14.xml"/><Relationship Id="rId230" Type="http://schemas.openxmlformats.org/officeDocument/2006/relationships/image" Target="media/image93.png"/><Relationship Id="rId235" Type="http://schemas.openxmlformats.org/officeDocument/2006/relationships/hyperlink" Target="https://youtu.be/Lf8m9lXNPnc" TargetMode="External"/><Relationship Id="rId251" Type="http://schemas.openxmlformats.org/officeDocument/2006/relationships/footer" Target="footer12.xml"/><Relationship Id="rId256" Type="http://schemas.openxmlformats.org/officeDocument/2006/relationships/image" Target="media/image100.jpg"/><Relationship Id="rId277" Type="http://schemas.openxmlformats.org/officeDocument/2006/relationships/hyperlink" Target="https://www.lucidchart.com/pages/" TargetMode="External"/><Relationship Id="rId298" Type="http://schemas.openxmlformats.org/officeDocument/2006/relationships/glossaryDocument" Target="glossary/document.xml"/><Relationship Id="rId25" Type="http://schemas.openxmlformats.org/officeDocument/2006/relationships/image" Target="media/image13.svg"/><Relationship Id="rId46" Type="http://schemas.openxmlformats.org/officeDocument/2006/relationships/image" Target="media/image21.jpg"/><Relationship Id="rId67" Type="http://schemas.openxmlformats.org/officeDocument/2006/relationships/header" Target="header8.xml"/><Relationship Id="rId116" Type="http://schemas.openxmlformats.org/officeDocument/2006/relationships/hyperlink" Target="https://www.linkedin.com/learning/filemaker-relational-database-design/introduction-to-data-modeling?u=57684225&amp;auth=true" TargetMode="External"/><Relationship Id="rId137" Type="http://schemas.openxmlformats.org/officeDocument/2006/relationships/hyperlink" Target="https://www.youtube.com/watch?v=QpdhBUYk7Kk" TargetMode="External"/><Relationship Id="rId158" Type="http://schemas.openxmlformats.org/officeDocument/2006/relationships/diagramColors" Target="diagrams/colors1.xml"/><Relationship Id="rId272" Type="http://schemas.openxmlformats.org/officeDocument/2006/relationships/image" Target="media/image109.jpg"/><Relationship Id="rId293" Type="http://schemas.openxmlformats.org/officeDocument/2006/relationships/hyperlink" Target="https://www.gettyimages.com.au/detail/photo/high-angle-view-of-female-it-expert-working-on-royalty-free-image/1159379063?adppopup=true" TargetMode="External"/><Relationship Id="rId20" Type="http://schemas.openxmlformats.org/officeDocument/2006/relationships/image" Target="media/image8.png"/><Relationship Id="rId41" Type="http://schemas.openxmlformats.org/officeDocument/2006/relationships/hyperlink" Target="https://www.youtube.com/embed/xky48zyL9iA?feature=oembed" TargetMode="External"/><Relationship Id="rId62" Type="http://schemas.openxmlformats.org/officeDocument/2006/relationships/hyperlink" Target="https://www.youtube.com/watch?v=T1GKQtG5b2A" TargetMode="External"/><Relationship Id="rId83" Type="http://schemas.openxmlformats.org/officeDocument/2006/relationships/hyperlink" Target="https://www.youtube.com/watch?v=s7wmiS2mSXY" TargetMode="External"/><Relationship Id="rId88" Type="http://schemas.openxmlformats.org/officeDocument/2006/relationships/image" Target="media/image34.jpg"/><Relationship Id="rId111" Type="http://schemas.openxmlformats.org/officeDocument/2006/relationships/header" Target="header12.xml"/><Relationship Id="rId132" Type="http://schemas.openxmlformats.org/officeDocument/2006/relationships/image" Target="media/image49.png"/><Relationship Id="rId153" Type="http://schemas.openxmlformats.org/officeDocument/2006/relationships/hyperlink" Target="https://www.youtube.com/watch?v=Zpi2GLJgJzI" TargetMode="External"/><Relationship Id="rId174" Type="http://schemas.openxmlformats.org/officeDocument/2006/relationships/image" Target="media/image63.png"/><Relationship Id="rId179" Type="http://schemas.openxmlformats.org/officeDocument/2006/relationships/hyperlink" Target="http://www.bestofbi.com/downloads/architect/1.0.8/SQL-Power-Architect-Setup-Windows-jdbc-1.0.8.jar" TargetMode="External"/><Relationship Id="rId195" Type="http://schemas.openxmlformats.org/officeDocument/2006/relationships/image" Target="media/image74.png"/><Relationship Id="rId209" Type="http://schemas.openxmlformats.org/officeDocument/2006/relationships/image" Target="media/image83.png"/><Relationship Id="rId190" Type="http://schemas.openxmlformats.org/officeDocument/2006/relationships/hyperlink" Target="https://www.youtube.com/embed/hHBSMGr6yDg?feature=oembed" TargetMode="External"/><Relationship Id="rId204" Type="http://schemas.openxmlformats.org/officeDocument/2006/relationships/image" Target="media/image81.png"/><Relationship Id="rId220" Type="http://schemas.openxmlformats.org/officeDocument/2006/relationships/image" Target="media/image89.jpeg"/><Relationship Id="rId225" Type="http://schemas.openxmlformats.org/officeDocument/2006/relationships/hyperlink" Target="https://www.youtube.com/watch?v=TuxuHHacIWU" TargetMode="External"/><Relationship Id="rId241" Type="http://schemas.openxmlformats.org/officeDocument/2006/relationships/hyperlink" Target="https://www.red-gate.com/simple-talk/sql/database-administration/ten-common-database-design-mistakes/" TargetMode="External"/><Relationship Id="rId246" Type="http://schemas.openxmlformats.org/officeDocument/2006/relationships/hyperlink" Target="https://data36.com/how-to-import-data-into-sql-tables/" TargetMode="External"/><Relationship Id="rId267" Type="http://schemas.openxmlformats.org/officeDocument/2006/relationships/hyperlink" Target="https://www.youtube.com/watch?v=ClYdw4d4OmA" TargetMode="External"/><Relationship Id="rId288" Type="http://schemas.openxmlformats.org/officeDocument/2006/relationships/hyperlink" Target="https://www.w3schools.com/sql/sql_top.asp" TargetMode="External"/><Relationship Id="rId15" Type="http://schemas.openxmlformats.org/officeDocument/2006/relationships/header" Target="header2.xml"/><Relationship Id="rId36" Type="http://schemas.openxmlformats.org/officeDocument/2006/relationships/image" Target="media/image18.jpg"/><Relationship Id="rId57" Type="http://schemas.openxmlformats.org/officeDocument/2006/relationships/hyperlink" Target="https://www.youtube.com/watch?v=IklEoggJda8&amp;feature=youtu.be" TargetMode="External"/><Relationship Id="rId106" Type="http://schemas.openxmlformats.org/officeDocument/2006/relationships/hyperlink" Target="https://www.youtube.com/watch?v=20SHvU2PKsM" TargetMode="External"/><Relationship Id="rId127" Type="http://schemas.openxmlformats.org/officeDocument/2006/relationships/image" Target="media/image45.png"/><Relationship Id="rId262" Type="http://schemas.openxmlformats.org/officeDocument/2006/relationships/image" Target="media/image103.png"/><Relationship Id="rId283" Type="http://schemas.openxmlformats.org/officeDocument/2006/relationships/hyperlink" Target="https://credentials.deakin.edu.au/problem-solving-techniques-steps-and-methods/" TargetMode="External"/><Relationship Id="rId10" Type="http://schemas.openxmlformats.org/officeDocument/2006/relationships/footnotes" Target="footnotes.xml"/><Relationship Id="rId31" Type="http://schemas.openxmlformats.org/officeDocument/2006/relationships/header" Target="header5.xml"/><Relationship Id="rId52" Type="http://schemas.openxmlformats.org/officeDocument/2006/relationships/hyperlink" Target="https://www.youtube.com/watch?v=ejfAB0eUfoc" TargetMode="External"/><Relationship Id="rId73" Type="http://schemas.openxmlformats.org/officeDocument/2006/relationships/image" Target="media/image29.png"/><Relationship Id="rId78" Type="http://schemas.openxmlformats.org/officeDocument/2006/relationships/image" Target="media/image31.jpg"/><Relationship Id="rId94" Type="http://schemas.openxmlformats.org/officeDocument/2006/relationships/hyperlink" Target="https://youtu.be/Rk5S3VWhuZw" TargetMode="External"/><Relationship Id="rId99" Type="http://schemas.openxmlformats.org/officeDocument/2006/relationships/image" Target="media/image37.jpg"/><Relationship Id="rId101" Type="http://schemas.openxmlformats.org/officeDocument/2006/relationships/hyperlink" Target="https://youtu.be/R-sGvh6tI04" TargetMode="External"/><Relationship Id="rId122" Type="http://schemas.openxmlformats.org/officeDocument/2006/relationships/image" Target="media/image43.jpg"/><Relationship Id="rId143" Type="http://schemas.openxmlformats.org/officeDocument/2006/relationships/hyperlink" Target="https://www.lucidchart.com/pages/" TargetMode="External"/><Relationship Id="rId148" Type="http://schemas.openxmlformats.org/officeDocument/2006/relationships/image" Target="media/image54.jpg"/><Relationship Id="rId164" Type="http://schemas.microsoft.com/office/2007/relationships/diagramDrawing" Target="diagrams/drawing2.xml"/><Relationship Id="rId169" Type="http://schemas.openxmlformats.org/officeDocument/2006/relationships/hyperlink" Target="https://youtu.be/ZBgXb66Ckz0" TargetMode="External"/><Relationship Id="rId185" Type="http://schemas.openxmlformats.org/officeDocument/2006/relationships/image" Target="media/image68.jp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www.youtube.com/watch?v=O9JB1pUmzts" TargetMode="External"/><Relationship Id="rId210" Type="http://schemas.openxmlformats.org/officeDocument/2006/relationships/image" Target="media/image84.png"/><Relationship Id="rId215" Type="http://schemas.openxmlformats.org/officeDocument/2006/relationships/header" Target="header15.xml"/><Relationship Id="rId236" Type="http://schemas.openxmlformats.org/officeDocument/2006/relationships/hyperlink" Target="https://www.youtube.com/watch?v=Lf8m9lXNPnc" TargetMode="External"/><Relationship Id="rId257" Type="http://schemas.openxmlformats.org/officeDocument/2006/relationships/hyperlink" Target="https://www.w3schools.com/sql/sql_top.asp" TargetMode="External"/><Relationship Id="rId278" Type="http://schemas.openxmlformats.org/officeDocument/2006/relationships/hyperlink" Target="https://crate.io/docs/sql-99/en/latest/chapters/27.html" TargetMode="External"/><Relationship Id="rId26" Type="http://schemas.openxmlformats.org/officeDocument/2006/relationships/image" Target="media/image14.png"/><Relationship Id="rId231" Type="http://schemas.openxmlformats.org/officeDocument/2006/relationships/hyperlink" Target="https://youtu.be/JLeaM8pK8dE" TargetMode="External"/><Relationship Id="rId252" Type="http://schemas.openxmlformats.org/officeDocument/2006/relationships/image" Target="media/image98.jpg"/><Relationship Id="rId273" Type="http://schemas.openxmlformats.org/officeDocument/2006/relationships/image" Target="media/image110.png"/><Relationship Id="rId294" Type="http://schemas.openxmlformats.org/officeDocument/2006/relationships/hyperlink" Target="https://www.gettyimages.com.au/detail/photo/high-angle-view-of-female-it-expert-working-on-royalty-free-image/1159379063?adppopup=true" TargetMode="External"/><Relationship Id="rId47" Type="http://schemas.openxmlformats.org/officeDocument/2006/relationships/hyperlink" Target="https://www.youtube.com/watch?v=8FgsrzfIt0A&amp;feature=youtu.be" TargetMode="External"/><Relationship Id="rId68" Type="http://schemas.openxmlformats.org/officeDocument/2006/relationships/footer" Target="footer5.xml"/><Relationship Id="rId89" Type="http://schemas.openxmlformats.org/officeDocument/2006/relationships/hyperlink" Target="https://www.youtube.com/watch?v=xQnIN9bW0og" TargetMode="External"/><Relationship Id="rId112" Type="http://schemas.openxmlformats.org/officeDocument/2006/relationships/footer" Target="footer8.xml"/><Relationship Id="rId133" Type="http://schemas.openxmlformats.org/officeDocument/2006/relationships/hyperlink" Target="https://www.youtube.com/watch?v=6VGTvgaJllM" TargetMode="External"/><Relationship Id="rId154" Type="http://schemas.openxmlformats.org/officeDocument/2006/relationships/image" Target="media/image57.jpg"/><Relationship Id="rId175" Type="http://schemas.openxmlformats.org/officeDocument/2006/relationships/image" Target="media/image64.png"/><Relationship Id="rId196" Type="http://schemas.openxmlformats.org/officeDocument/2006/relationships/image" Target="media/image75.png"/><Relationship Id="rId200" Type="http://schemas.openxmlformats.org/officeDocument/2006/relationships/hyperlink" Target="https://youtu.be/uKd01Ouw_b8" TargetMode="External"/><Relationship Id="rId16" Type="http://schemas.openxmlformats.org/officeDocument/2006/relationships/header" Target="header3.xml"/><Relationship Id="rId221" Type="http://schemas.openxmlformats.org/officeDocument/2006/relationships/hyperlink" Target="https://youtu.be/ZNObiptSMSI" TargetMode="External"/><Relationship Id="rId242" Type="http://schemas.openxmlformats.org/officeDocument/2006/relationships/hyperlink" Target="https://medium.com/hygger-io/methods-and-exercises-for-effective-problem-solving-3503dfabbd02" TargetMode="External"/><Relationship Id="rId263" Type="http://schemas.openxmlformats.org/officeDocument/2006/relationships/image" Target="media/image104.png"/><Relationship Id="rId284" Type="http://schemas.openxmlformats.org/officeDocument/2006/relationships/hyperlink" Target="https://medium.com/hygger-io/methods-and-exercises-for-effective-problem-solving-3503dfabbd02" TargetMode="External"/><Relationship Id="rId37" Type="http://schemas.openxmlformats.org/officeDocument/2006/relationships/image" Target="media/image19.jpeg"/><Relationship Id="rId58" Type="http://schemas.openxmlformats.org/officeDocument/2006/relationships/hyperlink" Target="https://www.youtube.com/watch?v=IklEoggJda8" TargetMode="External"/><Relationship Id="rId79" Type="http://schemas.openxmlformats.org/officeDocument/2006/relationships/hyperlink" Target="https://youtu.be/2q91vTvc7YE" TargetMode="External"/><Relationship Id="rId102" Type="http://schemas.openxmlformats.org/officeDocument/2006/relationships/hyperlink" Target="https://www.youtube.com/watch?v=R-sGvh6tI04" TargetMode="External"/><Relationship Id="rId123" Type="http://schemas.openxmlformats.org/officeDocument/2006/relationships/hyperlink" Target="https://youtu.be/ITcOiLSfVJQ" TargetMode="External"/><Relationship Id="rId144" Type="http://schemas.openxmlformats.org/officeDocument/2006/relationships/hyperlink" Target="https://youtu.be/y03oYWDLu0Q" TargetMode="External"/><Relationship Id="rId90" Type="http://schemas.openxmlformats.org/officeDocument/2006/relationships/image" Target="media/image35.jpg"/><Relationship Id="rId165" Type="http://schemas.openxmlformats.org/officeDocument/2006/relationships/image" Target="media/image58.png"/><Relationship Id="rId186" Type="http://schemas.openxmlformats.org/officeDocument/2006/relationships/hyperlink" Target="https://www.youtube.com/watch?v=6bQAEdXhCJM" TargetMode="External"/><Relationship Id="rId211" Type="http://schemas.openxmlformats.org/officeDocument/2006/relationships/image" Target="media/image85.png"/><Relationship Id="rId232" Type="http://schemas.openxmlformats.org/officeDocument/2006/relationships/hyperlink" Target="https://www.youtube.com/watch?v=JLeaM8pK8dE" TargetMode="External"/><Relationship Id="rId253" Type="http://schemas.openxmlformats.org/officeDocument/2006/relationships/image" Target="media/image99.jpeg"/><Relationship Id="rId274" Type="http://schemas.openxmlformats.org/officeDocument/2006/relationships/image" Target="media/image111.svg"/><Relationship Id="rId295" Type="http://schemas.openxmlformats.org/officeDocument/2006/relationships/hyperlink" Target="https://www.gettyimages.com.au/detail/photo/open-plan-office-with-people-working-at-desks-royalty-free-image/1084167640?adppopup=true" TargetMode="External"/><Relationship Id="rId27" Type="http://schemas.openxmlformats.org/officeDocument/2006/relationships/image" Target="media/image15.svg"/><Relationship Id="rId48" Type="http://schemas.openxmlformats.org/officeDocument/2006/relationships/hyperlink" Target="https://www.youtube.com/watch?v=8FgsrzfIt0A" TargetMode="External"/><Relationship Id="rId69" Type="http://schemas.openxmlformats.org/officeDocument/2006/relationships/header" Target="header9.xml"/><Relationship Id="rId113" Type="http://schemas.openxmlformats.org/officeDocument/2006/relationships/image" Target="media/image40.jpg"/><Relationship Id="rId134" Type="http://schemas.openxmlformats.org/officeDocument/2006/relationships/hyperlink" Target="https://www.youtube.com/embed/6VGTvgaJllM?feature=oembed" TargetMode="External"/><Relationship Id="rId80" Type="http://schemas.openxmlformats.org/officeDocument/2006/relationships/hyperlink" Target="https://www.youtube.com/watch?v=2q91vTvc7YE" TargetMode="External"/><Relationship Id="rId155" Type="http://schemas.openxmlformats.org/officeDocument/2006/relationships/diagramData" Target="diagrams/data1.xml"/><Relationship Id="rId176" Type="http://schemas.openxmlformats.org/officeDocument/2006/relationships/image" Target="media/image65.png"/><Relationship Id="rId197" Type="http://schemas.openxmlformats.org/officeDocument/2006/relationships/image" Target="media/image76.png"/><Relationship Id="rId201" Type="http://schemas.openxmlformats.org/officeDocument/2006/relationships/hyperlink" Target="https://www.youtube.com/watch?v=uKd01Ouw_b8" TargetMode="External"/><Relationship Id="rId222" Type="http://schemas.openxmlformats.org/officeDocument/2006/relationships/hyperlink" Target="https://www.youtube.com/watch?v=ZNObiptSMSI" TargetMode="External"/><Relationship Id="rId243" Type="http://schemas.openxmlformats.org/officeDocument/2006/relationships/hyperlink" Target="https://docs.microsoft.com/en-us/sql/t-sql/statements/bulk-insert-transact-sql?view=sql-server-ver15" TargetMode="External"/><Relationship Id="rId264" Type="http://schemas.openxmlformats.org/officeDocument/2006/relationships/image" Target="media/image105.png"/><Relationship Id="rId285" Type="http://schemas.openxmlformats.org/officeDocument/2006/relationships/hyperlink" Target="https://docs.microsoft.com/en-us/sql/t-sql/statements/bulk-insert-transact-sql?view=sql-server-ver15" TargetMode="External"/><Relationship Id="rId17" Type="http://schemas.openxmlformats.org/officeDocument/2006/relationships/footer" Target="footer1.xml"/><Relationship Id="rId38" Type="http://schemas.openxmlformats.org/officeDocument/2006/relationships/hyperlink" Target="https://www.linkedin.com/learning-login/share?forceAccount=true&amp;redirect=https%3A%2F%2Fwww.linkedin.com%2Flearning%2Fcollections%2F6585328392747446272%3Ftrk%3Dshare_collection_url&amp;account=57684225&amp;auth=true" TargetMode="External"/><Relationship Id="rId59" Type="http://schemas.openxmlformats.org/officeDocument/2006/relationships/image" Target="media/image25.jpg"/><Relationship Id="rId103" Type="http://schemas.openxmlformats.org/officeDocument/2006/relationships/image" Target="media/image38.jpg"/><Relationship Id="rId124" Type="http://schemas.openxmlformats.org/officeDocument/2006/relationships/hyperlink" Target="https://www.youtube.com/watch?v=ITcOiLSfVJQ" TargetMode="External"/><Relationship Id="rId70" Type="http://schemas.openxmlformats.org/officeDocument/2006/relationships/footer" Target="footer6.xml"/><Relationship Id="rId91" Type="http://schemas.openxmlformats.org/officeDocument/2006/relationships/hyperlink" Target="https://www.linkedin.com/learning/introduction-to-cloud-computing-for-it-pros/what-is-cloud-computing?u=57684225&amp;auth=true" TargetMode="External"/><Relationship Id="rId145" Type="http://schemas.openxmlformats.org/officeDocument/2006/relationships/hyperlink" Target="https://www.youtube.com/watch?v=y03oYWDLu0Q" TargetMode="External"/><Relationship Id="rId166" Type="http://schemas.openxmlformats.org/officeDocument/2006/relationships/image" Target="media/image59.png"/><Relationship Id="rId187" Type="http://schemas.openxmlformats.org/officeDocument/2006/relationships/hyperlink" Target="https://www.youtube.com/embed/6bQAEdXhCJM?feature=oembed" TargetMode="External"/><Relationship Id="rId1" Type="http://schemas.openxmlformats.org/officeDocument/2006/relationships/customXml" Target="../customXml/item1.xml"/><Relationship Id="rId212" Type="http://schemas.openxmlformats.org/officeDocument/2006/relationships/image" Target="media/image86.png"/><Relationship Id="rId233" Type="http://schemas.openxmlformats.org/officeDocument/2006/relationships/image" Target="media/image94.jpg"/><Relationship Id="rId254" Type="http://schemas.openxmlformats.org/officeDocument/2006/relationships/hyperlink" Target="https://youtu.be/8GHUfb5k-a8" TargetMode="External"/><Relationship Id="rId28" Type="http://schemas.openxmlformats.org/officeDocument/2006/relationships/image" Target="media/image16.png"/><Relationship Id="rId49" Type="http://schemas.openxmlformats.org/officeDocument/2006/relationships/image" Target="media/image22.jpg"/><Relationship Id="rId114" Type="http://schemas.openxmlformats.org/officeDocument/2006/relationships/image" Target="media/image41.jpeg"/><Relationship Id="rId275" Type="http://schemas.openxmlformats.org/officeDocument/2006/relationships/hyperlink" Target="https://www.w3.org/WAI/fundamentals/accessibility-intro/" TargetMode="External"/><Relationship Id="rId296" Type="http://schemas.openxmlformats.org/officeDocument/2006/relationships/hyperlink" Target="https://www.gettyimages.com.au/detail/photo/sql-programming-language-royalty-free-image/1154381413?adppopup=true" TargetMode="External"/><Relationship Id="rId60" Type="http://schemas.openxmlformats.org/officeDocument/2006/relationships/hyperlink" Target="https://www.linkedin.com/learning/software-design-developing-effective-requirements?u=57684225&amp;auth=true" TargetMode="External"/><Relationship Id="rId81" Type="http://schemas.openxmlformats.org/officeDocument/2006/relationships/image" Target="media/image32.jpg"/><Relationship Id="rId135" Type="http://schemas.openxmlformats.org/officeDocument/2006/relationships/image" Target="media/image50.jpg"/><Relationship Id="rId156" Type="http://schemas.openxmlformats.org/officeDocument/2006/relationships/diagramLayout" Target="diagrams/layout1.xml"/><Relationship Id="rId177" Type="http://schemas.openxmlformats.org/officeDocument/2006/relationships/image" Target="media/image66.png"/><Relationship Id="rId198" Type="http://schemas.openxmlformats.org/officeDocument/2006/relationships/image" Target="media/image77.png"/><Relationship Id="rId202" Type="http://schemas.openxmlformats.org/officeDocument/2006/relationships/image" Target="media/image79.jpg"/><Relationship Id="rId223" Type="http://schemas.openxmlformats.org/officeDocument/2006/relationships/image" Target="media/image90.jpg"/><Relationship Id="rId244" Type="http://schemas.openxmlformats.org/officeDocument/2006/relationships/hyperlink" Target="https://dev.mysql.com/doc/refman/8.0/en/load-data.html" TargetMode="External"/><Relationship Id="rId18" Type="http://schemas.openxmlformats.org/officeDocument/2006/relationships/image" Target="media/image6.png"/><Relationship Id="rId39" Type="http://schemas.openxmlformats.org/officeDocument/2006/relationships/hyperlink" Target="https://www.linkedin.com/learning/communication-foundations-2/welcome?u=57684225&amp;auth=true" TargetMode="External"/><Relationship Id="rId265" Type="http://schemas.openxmlformats.org/officeDocument/2006/relationships/image" Target="media/image106.png"/><Relationship Id="rId286" Type="http://schemas.openxmlformats.org/officeDocument/2006/relationships/hyperlink" Target="https://dev.mysql.com/doc/refman/8.0/en/load-data.html" TargetMode="External"/><Relationship Id="rId50" Type="http://schemas.openxmlformats.org/officeDocument/2006/relationships/hyperlink" Target="https://www.youtube.com/watch?v=8FgsrzfIt0A&amp;feature=youtu.be" TargetMode="External"/><Relationship Id="rId104" Type="http://schemas.openxmlformats.org/officeDocument/2006/relationships/hyperlink" Target="https://www.w3.org/WAI/fundamentals/accessibility-intro/" TargetMode="External"/><Relationship Id="rId125" Type="http://schemas.openxmlformats.org/officeDocument/2006/relationships/image" Target="media/image44.jpg"/><Relationship Id="rId146" Type="http://schemas.openxmlformats.org/officeDocument/2006/relationships/image" Target="media/image53.jpg"/><Relationship Id="rId167" Type="http://schemas.openxmlformats.org/officeDocument/2006/relationships/hyperlink" Target="https://crate.io/docs/sql-99/en/latest/chapters/27.html" TargetMode="External"/><Relationship Id="rId188" Type="http://schemas.openxmlformats.org/officeDocument/2006/relationships/image" Target="media/image69.jpg"/></Relationships>
</file>

<file path=word/_rels/footer10.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footer12.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1" Type="http://schemas.openxmlformats.org/officeDocument/2006/relationships/image" Target="media/image5.png"/></Relationships>
</file>

<file path=word/_rels/header18.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win\OneDrive%20-%20TAFE%20NSW\cl_Database\UnitCode_SW_20190624_Azure-Blu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9AC152-30FE-4228-B9FD-0893D72FA31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C7FFED0-44DE-412A-982B-AD0C058DB083}">
      <dgm:prSet phldrT="[Text]"/>
      <dgm:spPr/>
      <dgm:t>
        <a:bodyPr/>
        <a:lstStyle/>
        <a:p>
          <a:r>
            <a:rPr lang="en-US"/>
            <a:t>CEO</a:t>
          </a:r>
        </a:p>
      </dgm:t>
    </dgm:pt>
    <dgm:pt modelId="{8AF1FA0F-AEA7-49A5-9592-7686ECA88917}" type="parTrans" cxnId="{021A498C-61BA-49B8-99BF-C57CEFE33F93}">
      <dgm:prSet/>
      <dgm:spPr/>
      <dgm:t>
        <a:bodyPr/>
        <a:lstStyle/>
        <a:p>
          <a:endParaRPr lang="en-US"/>
        </a:p>
      </dgm:t>
    </dgm:pt>
    <dgm:pt modelId="{497269AD-661C-4894-A84C-AF76177B5064}" type="sibTrans" cxnId="{021A498C-61BA-49B8-99BF-C57CEFE33F93}">
      <dgm:prSet/>
      <dgm:spPr/>
      <dgm:t>
        <a:bodyPr/>
        <a:lstStyle/>
        <a:p>
          <a:endParaRPr lang="en-US"/>
        </a:p>
      </dgm:t>
    </dgm:pt>
    <dgm:pt modelId="{43EBD191-C2C0-4F8E-8E3D-9AB00BDF2495}">
      <dgm:prSet phldrT="[Text]"/>
      <dgm:spPr/>
      <dgm:t>
        <a:bodyPr/>
        <a:lstStyle/>
        <a:p>
          <a:r>
            <a:rPr lang="en-US"/>
            <a:t>Sales Manager</a:t>
          </a:r>
        </a:p>
      </dgm:t>
    </dgm:pt>
    <dgm:pt modelId="{16372395-A9CB-4FFA-899D-DC0F61339F4B}" type="parTrans" cxnId="{3C7D26E2-21A6-4B06-94BE-3A5C70B3CEF5}">
      <dgm:prSet/>
      <dgm:spPr/>
      <dgm:t>
        <a:bodyPr/>
        <a:lstStyle/>
        <a:p>
          <a:endParaRPr lang="en-US"/>
        </a:p>
      </dgm:t>
    </dgm:pt>
    <dgm:pt modelId="{A8335566-2B07-4563-B522-ED93E2D3E7FE}" type="sibTrans" cxnId="{3C7D26E2-21A6-4B06-94BE-3A5C70B3CEF5}">
      <dgm:prSet/>
      <dgm:spPr/>
      <dgm:t>
        <a:bodyPr/>
        <a:lstStyle/>
        <a:p>
          <a:endParaRPr lang="en-US"/>
        </a:p>
      </dgm:t>
    </dgm:pt>
    <dgm:pt modelId="{172C846A-2EA4-4E2F-85A5-24C867CFCE38}">
      <dgm:prSet phldrT="[Text]"/>
      <dgm:spPr/>
      <dgm:t>
        <a:bodyPr/>
        <a:lstStyle/>
        <a:p>
          <a:r>
            <a:rPr lang="en-US"/>
            <a:t>HR Manager</a:t>
          </a:r>
        </a:p>
      </dgm:t>
    </dgm:pt>
    <dgm:pt modelId="{531F4905-A326-4C21-B9C1-E8593A56A43C}" type="parTrans" cxnId="{82B29BA0-BCE5-4509-9E3B-BE9009AE9BA7}">
      <dgm:prSet/>
      <dgm:spPr/>
      <dgm:t>
        <a:bodyPr/>
        <a:lstStyle/>
        <a:p>
          <a:endParaRPr lang="en-US"/>
        </a:p>
      </dgm:t>
    </dgm:pt>
    <dgm:pt modelId="{4AA84BE6-3019-4EF2-8144-CD13FEC976E7}" type="sibTrans" cxnId="{82B29BA0-BCE5-4509-9E3B-BE9009AE9BA7}">
      <dgm:prSet/>
      <dgm:spPr/>
      <dgm:t>
        <a:bodyPr/>
        <a:lstStyle/>
        <a:p>
          <a:endParaRPr lang="en-US"/>
        </a:p>
      </dgm:t>
    </dgm:pt>
    <dgm:pt modelId="{F178108E-6AA6-4F96-9C3C-643C0F3F00AB}">
      <dgm:prSet phldrT="[Text]"/>
      <dgm:spPr/>
      <dgm:t>
        <a:bodyPr/>
        <a:lstStyle/>
        <a:p>
          <a:r>
            <a:rPr lang="en-US"/>
            <a:t>Operations Manager</a:t>
          </a:r>
        </a:p>
      </dgm:t>
    </dgm:pt>
    <dgm:pt modelId="{908C4DF8-BCD3-438E-A9E1-B2C992563050}" type="parTrans" cxnId="{F324DB6A-DABD-40E8-ABF6-7FD1928CFC35}">
      <dgm:prSet/>
      <dgm:spPr/>
      <dgm:t>
        <a:bodyPr/>
        <a:lstStyle/>
        <a:p>
          <a:endParaRPr lang="en-US"/>
        </a:p>
      </dgm:t>
    </dgm:pt>
    <dgm:pt modelId="{9F950385-22A5-470B-AA95-98D35A5D801A}" type="sibTrans" cxnId="{F324DB6A-DABD-40E8-ABF6-7FD1928CFC35}">
      <dgm:prSet/>
      <dgm:spPr/>
      <dgm:t>
        <a:bodyPr/>
        <a:lstStyle/>
        <a:p>
          <a:endParaRPr lang="en-US"/>
        </a:p>
      </dgm:t>
    </dgm:pt>
    <dgm:pt modelId="{A245CC0A-C5FE-4BB0-A251-A9B59D844ACD}">
      <dgm:prSet/>
      <dgm:spPr/>
      <dgm:t>
        <a:bodyPr/>
        <a:lstStyle/>
        <a:p>
          <a:r>
            <a:rPr lang="en-US"/>
            <a:t>Security Manager</a:t>
          </a:r>
        </a:p>
      </dgm:t>
    </dgm:pt>
    <dgm:pt modelId="{9084F921-D29C-4003-B891-FE1164FCBE9C}" type="parTrans" cxnId="{4AFD50E6-F622-413C-8BDF-8F08EFF5C266}">
      <dgm:prSet/>
      <dgm:spPr/>
      <dgm:t>
        <a:bodyPr/>
        <a:lstStyle/>
        <a:p>
          <a:endParaRPr lang="en-US"/>
        </a:p>
      </dgm:t>
    </dgm:pt>
    <dgm:pt modelId="{89A547C6-81CB-47A2-B2B8-7E1A3B032FD6}" type="sibTrans" cxnId="{4AFD50E6-F622-413C-8BDF-8F08EFF5C266}">
      <dgm:prSet/>
      <dgm:spPr/>
      <dgm:t>
        <a:bodyPr/>
        <a:lstStyle/>
        <a:p>
          <a:endParaRPr lang="en-US"/>
        </a:p>
      </dgm:t>
    </dgm:pt>
    <dgm:pt modelId="{267116A6-7A1E-45E3-9E73-D9FC389364E6}">
      <dgm:prSet/>
      <dgm:spPr/>
      <dgm:t>
        <a:bodyPr/>
        <a:lstStyle/>
        <a:p>
          <a:r>
            <a:rPr lang="en-US"/>
            <a:t>Sales Staff Members </a:t>
          </a:r>
        </a:p>
      </dgm:t>
    </dgm:pt>
    <dgm:pt modelId="{2862AAF9-C13B-4E53-B483-7D3496167CDE}" type="parTrans" cxnId="{B0A2882D-9413-4D10-A895-3A26CC9B148A}">
      <dgm:prSet/>
      <dgm:spPr/>
      <dgm:t>
        <a:bodyPr/>
        <a:lstStyle/>
        <a:p>
          <a:endParaRPr lang="en-US"/>
        </a:p>
      </dgm:t>
    </dgm:pt>
    <dgm:pt modelId="{6FA5E981-2F63-4685-A376-DCECCEAF6FB7}" type="sibTrans" cxnId="{B0A2882D-9413-4D10-A895-3A26CC9B148A}">
      <dgm:prSet/>
      <dgm:spPr/>
      <dgm:t>
        <a:bodyPr/>
        <a:lstStyle/>
        <a:p>
          <a:endParaRPr lang="en-US"/>
        </a:p>
      </dgm:t>
    </dgm:pt>
    <dgm:pt modelId="{1605F090-7A35-45B4-9B32-403E6B92BD62}">
      <dgm:prSet/>
      <dgm:spPr/>
      <dgm:t>
        <a:bodyPr/>
        <a:lstStyle/>
        <a:p>
          <a:r>
            <a:rPr lang="en-US"/>
            <a:t> Operations Staff Members</a:t>
          </a:r>
        </a:p>
      </dgm:t>
    </dgm:pt>
    <dgm:pt modelId="{384D8A47-56D5-4AC7-AF28-1ED70A5CAFC0}" type="parTrans" cxnId="{07D7D8E9-2EE9-4AC0-9854-51EE9ACD6FBE}">
      <dgm:prSet/>
      <dgm:spPr/>
      <dgm:t>
        <a:bodyPr/>
        <a:lstStyle/>
        <a:p>
          <a:endParaRPr lang="en-US"/>
        </a:p>
      </dgm:t>
    </dgm:pt>
    <dgm:pt modelId="{E8397E95-8417-4A01-B291-5453DE10D5E8}" type="sibTrans" cxnId="{07D7D8E9-2EE9-4AC0-9854-51EE9ACD6FBE}">
      <dgm:prSet/>
      <dgm:spPr/>
      <dgm:t>
        <a:bodyPr/>
        <a:lstStyle/>
        <a:p>
          <a:endParaRPr lang="en-US"/>
        </a:p>
      </dgm:t>
    </dgm:pt>
    <dgm:pt modelId="{248A7DF4-E6C8-4FBA-8125-9BFE03D9E41F}">
      <dgm:prSet/>
      <dgm:spPr/>
      <dgm:t>
        <a:bodyPr/>
        <a:lstStyle/>
        <a:p>
          <a:r>
            <a:rPr lang="en-US"/>
            <a:t>HR Staff Members</a:t>
          </a:r>
        </a:p>
      </dgm:t>
    </dgm:pt>
    <dgm:pt modelId="{B3BF1744-115B-46E5-8E47-B7396101C2A1}" type="parTrans" cxnId="{79A8A45E-2485-4CC9-8B64-FACB32736634}">
      <dgm:prSet/>
      <dgm:spPr/>
      <dgm:t>
        <a:bodyPr/>
        <a:lstStyle/>
        <a:p>
          <a:endParaRPr lang="en-US"/>
        </a:p>
      </dgm:t>
    </dgm:pt>
    <dgm:pt modelId="{4CC73509-3B78-43DD-9F32-18D3EB8D7D5A}" type="sibTrans" cxnId="{79A8A45E-2485-4CC9-8B64-FACB32736634}">
      <dgm:prSet/>
      <dgm:spPr/>
      <dgm:t>
        <a:bodyPr/>
        <a:lstStyle/>
        <a:p>
          <a:endParaRPr lang="en-US"/>
        </a:p>
      </dgm:t>
    </dgm:pt>
    <dgm:pt modelId="{4F01CBAC-19D5-4895-96AB-58D754239014}">
      <dgm:prSet/>
      <dgm:spPr/>
      <dgm:t>
        <a:bodyPr/>
        <a:lstStyle/>
        <a:p>
          <a:r>
            <a:rPr lang="en-US"/>
            <a:t>Security Staff Members</a:t>
          </a:r>
        </a:p>
      </dgm:t>
    </dgm:pt>
    <dgm:pt modelId="{46C935DC-31B2-4226-9898-DE184B1B535C}" type="parTrans" cxnId="{4B9D1210-4039-4309-BC54-6D2AE073D8DB}">
      <dgm:prSet/>
      <dgm:spPr/>
      <dgm:t>
        <a:bodyPr/>
        <a:lstStyle/>
        <a:p>
          <a:endParaRPr lang="en-US"/>
        </a:p>
      </dgm:t>
    </dgm:pt>
    <dgm:pt modelId="{613EB86E-FFE9-44D8-8EFB-EB3305DAA0AF}" type="sibTrans" cxnId="{4B9D1210-4039-4309-BC54-6D2AE073D8DB}">
      <dgm:prSet/>
      <dgm:spPr/>
      <dgm:t>
        <a:bodyPr/>
        <a:lstStyle/>
        <a:p>
          <a:endParaRPr lang="en-US"/>
        </a:p>
      </dgm:t>
    </dgm:pt>
    <dgm:pt modelId="{638D0A49-1DE0-460A-A3DA-7B9F58B8D09E}" type="pres">
      <dgm:prSet presAssocID="{EE9AC152-30FE-4228-B9FD-0893D72FA317}" presName="hierChild1" presStyleCnt="0">
        <dgm:presLayoutVars>
          <dgm:orgChart val="1"/>
          <dgm:chPref val="1"/>
          <dgm:dir/>
          <dgm:animOne val="branch"/>
          <dgm:animLvl val="lvl"/>
          <dgm:resizeHandles/>
        </dgm:presLayoutVars>
      </dgm:prSet>
      <dgm:spPr/>
    </dgm:pt>
    <dgm:pt modelId="{DFC27F23-8C01-42E7-839A-534200FC1FA6}" type="pres">
      <dgm:prSet presAssocID="{5C7FFED0-44DE-412A-982B-AD0C058DB083}" presName="hierRoot1" presStyleCnt="0">
        <dgm:presLayoutVars>
          <dgm:hierBranch val="init"/>
        </dgm:presLayoutVars>
      </dgm:prSet>
      <dgm:spPr/>
    </dgm:pt>
    <dgm:pt modelId="{73F31513-75B9-49AC-A706-9D2DA8638644}" type="pres">
      <dgm:prSet presAssocID="{5C7FFED0-44DE-412A-982B-AD0C058DB083}" presName="rootComposite1" presStyleCnt="0"/>
      <dgm:spPr/>
    </dgm:pt>
    <dgm:pt modelId="{AD0104B8-F12D-423D-8CD0-C4B3285BA43C}" type="pres">
      <dgm:prSet presAssocID="{5C7FFED0-44DE-412A-982B-AD0C058DB083}" presName="rootText1" presStyleLbl="node0" presStyleIdx="0" presStyleCnt="1">
        <dgm:presLayoutVars>
          <dgm:chPref val="3"/>
        </dgm:presLayoutVars>
      </dgm:prSet>
      <dgm:spPr/>
    </dgm:pt>
    <dgm:pt modelId="{B38EE932-5794-4320-8D5C-772E80B49129}" type="pres">
      <dgm:prSet presAssocID="{5C7FFED0-44DE-412A-982B-AD0C058DB083}" presName="rootConnector1" presStyleLbl="node1" presStyleIdx="0" presStyleCnt="0"/>
      <dgm:spPr/>
    </dgm:pt>
    <dgm:pt modelId="{1E32E366-F661-4979-9DDD-E05AD6FCF247}" type="pres">
      <dgm:prSet presAssocID="{5C7FFED0-44DE-412A-982B-AD0C058DB083}" presName="hierChild2" presStyleCnt="0"/>
      <dgm:spPr/>
    </dgm:pt>
    <dgm:pt modelId="{D69A96AE-5874-49FB-9D88-F18B79D7E9D3}" type="pres">
      <dgm:prSet presAssocID="{16372395-A9CB-4FFA-899D-DC0F61339F4B}" presName="Name37" presStyleLbl="parChTrans1D2" presStyleIdx="0" presStyleCnt="4"/>
      <dgm:spPr/>
    </dgm:pt>
    <dgm:pt modelId="{AAB72D68-56CA-4AA1-B341-139C2FE7E6D3}" type="pres">
      <dgm:prSet presAssocID="{43EBD191-C2C0-4F8E-8E3D-9AB00BDF2495}" presName="hierRoot2" presStyleCnt="0">
        <dgm:presLayoutVars>
          <dgm:hierBranch val="init"/>
        </dgm:presLayoutVars>
      </dgm:prSet>
      <dgm:spPr/>
    </dgm:pt>
    <dgm:pt modelId="{356CDBC1-F3BD-45DF-B99C-EF356E1C3EB5}" type="pres">
      <dgm:prSet presAssocID="{43EBD191-C2C0-4F8E-8E3D-9AB00BDF2495}" presName="rootComposite" presStyleCnt="0"/>
      <dgm:spPr/>
    </dgm:pt>
    <dgm:pt modelId="{D1D2AB17-7F3E-4040-BA8B-907890EA237E}" type="pres">
      <dgm:prSet presAssocID="{43EBD191-C2C0-4F8E-8E3D-9AB00BDF2495}" presName="rootText" presStyleLbl="node2" presStyleIdx="0" presStyleCnt="4">
        <dgm:presLayoutVars>
          <dgm:chPref val="3"/>
        </dgm:presLayoutVars>
      </dgm:prSet>
      <dgm:spPr/>
    </dgm:pt>
    <dgm:pt modelId="{3E071C30-2509-45BC-B6B4-8520A7B225DE}" type="pres">
      <dgm:prSet presAssocID="{43EBD191-C2C0-4F8E-8E3D-9AB00BDF2495}" presName="rootConnector" presStyleLbl="node2" presStyleIdx="0" presStyleCnt="4"/>
      <dgm:spPr/>
    </dgm:pt>
    <dgm:pt modelId="{2A5B1146-C021-4F80-8624-CBB1BF464CD1}" type="pres">
      <dgm:prSet presAssocID="{43EBD191-C2C0-4F8E-8E3D-9AB00BDF2495}" presName="hierChild4" presStyleCnt="0"/>
      <dgm:spPr/>
    </dgm:pt>
    <dgm:pt modelId="{27D3DC9B-AE86-4AFD-95EF-2D1EB98094CB}" type="pres">
      <dgm:prSet presAssocID="{2862AAF9-C13B-4E53-B483-7D3496167CDE}" presName="Name37" presStyleLbl="parChTrans1D3" presStyleIdx="0" presStyleCnt="4"/>
      <dgm:spPr/>
    </dgm:pt>
    <dgm:pt modelId="{D9E8080E-73D5-4C92-BDCF-DFC6EFC1095A}" type="pres">
      <dgm:prSet presAssocID="{267116A6-7A1E-45E3-9E73-D9FC389364E6}" presName="hierRoot2" presStyleCnt="0">
        <dgm:presLayoutVars>
          <dgm:hierBranch val="init"/>
        </dgm:presLayoutVars>
      </dgm:prSet>
      <dgm:spPr/>
    </dgm:pt>
    <dgm:pt modelId="{AD0EC121-116D-4F0F-B994-3294CAA4C5F5}" type="pres">
      <dgm:prSet presAssocID="{267116A6-7A1E-45E3-9E73-D9FC389364E6}" presName="rootComposite" presStyleCnt="0"/>
      <dgm:spPr/>
    </dgm:pt>
    <dgm:pt modelId="{DBB36BDA-327E-4CF1-BE71-FE36F8704C10}" type="pres">
      <dgm:prSet presAssocID="{267116A6-7A1E-45E3-9E73-D9FC389364E6}" presName="rootText" presStyleLbl="node3" presStyleIdx="0" presStyleCnt="4">
        <dgm:presLayoutVars>
          <dgm:chPref val="3"/>
        </dgm:presLayoutVars>
      </dgm:prSet>
      <dgm:spPr/>
    </dgm:pt>
    <dgm:pt modelId="{4CB0E811-49F0-46A7-9346-06EB1F877452}" type="pres">
      <dgm:prSet presAssocID="{267116A6-7A1E-45E3-9E73-D9FC389364E6}" presName="rootConnector" presStyleLbl="node3" presStyleIdx="0" presStyleCnt="4"/>
      <dgm:spPr/>
    </dgm:pt>
    <dgm:pt modelId="{7276C5DE-1D2B-420E-814C-0814F2C2A6F0}" type="pres">
      <dgm:prSet presAssocID="{267116A6-7A1E-45E3-9E73-D9FC389364E6}" presName="hierChild4" presStyleCnt="0"/>
      <dgm:spPr/>
    </dgm:pt>
    <dgm:pt modelId="{48146FEA-1F84-4F57-A6E8-17FA4828F814}" type="pres">
      <dgm:prSet presAssocID="{267116A6-7A1E-45E3-9E73-D9FC389364E6}" presName="hierChild5" presStyleCnt="0"/>
      <dgm:spPr/>
    </dgm:pt>
    <dgm:pt modelId="{6D1E96A7-501E-43A9-AB3D-AC60FB90D62B}" type="pres">
      <dgm:prSet presAssocID="{43EBD191-C2C0-4F8E-8E3D-9AB00BDF2495}" presName="hierChild5" presStyleCnt="0"/>
      <dgm:spPr/>
    </dgm:pt>
    <dgm:pt modelId="{B3EA4BCA-70E6-4F0E-8C54-54FE93089635}" type="pres">
      <dgm:prSet presAssocID="{9084F921-D29C-4003-B891-FE1164FCBE9C}" presName="Name37" presStyleLbl="parChTrans1D2" presStyleIdx="1" presStyleCnt="4"/>
      <dgm:spPr/>
    </dgm:pt>
    <dgm:pt modelId="{D0FFFC4C-3734-4F63-9D6B-43FAE5579EC6}" type="pres">
      <dgm:prSet presAssocID="{A245CC0A-C5FE-4BB0-A251-A9B59D844ACD}" presName="hierRoot2" presStyleCnt="0">
        <dgm:presLayoutVars>
          <dgm:hierBranch val="init"/>
        </dgm:presLayoutVars>
      </dgm:prSet>
      <dgm:spPr/>
    </dgm:pt>
    <dgm:pt modelId="{9368CF29-9E1B-44B4-9780-4D034D5F3093}" type="pres">
      <dgm:prSet presAssocID="{A245CC0A-C5FE-4BB0-A251-A9B59D844ACD}" presName="rootComposite" presStyleCnt="0"/>
      <dgm:spPr/>
    </dgm:pt>
    <dgm:pt modelId="{2730535A-5682-4D82-B361-DA3A2AD38A31}" type="pres">
      <dgm:prSet presAssocID="{A245CC0A-C5FE-4BB0-A251-A9B59D844ACD}" presName="rootText" presStyleLbl="node2" presStyleIdx="1" presStyleCnt="4">
        <dgm:presLayoutVars>
          <dgm:chPref val="3"/>
        </dgm:presLayoutVars>
      </dgm:prSet>
      <dgm:spPr/>
    </dgm:pt>
    <dgm:pt modelId="{518B1A35-211C-465E-A97C-3FFF0DD85D54}" type="pres">
      <dgm:prSet presAssocID="{A245CC0A-C5FE-4BB0-A251-A9B59D844ACD}" presName="rootConnector" presStyleLbl="node2" presStyleIdx="1" presStyleCnt="4"/>
      <dgm:spPr/>
    </dgm:pt>
    <dgm:pt modelId="{F81EB4C3-2C87-412B-9CB2-DCB526FB04F1}" type="pres">
      <dgm:prSet presAssocID="{A245CC0A-C5FE-4BB0-A251-A9B59D844ACD}" presName="hierChild4" presStyleCnt="0"/>
      <dgm:spPr/>
    </dgm:pt>
    <dgm:pt modelId="{806624AE-3EBE-4AA8-A0D4-773EE45D046D}" type="pres">
      <dgm:prSet presAssocID="{46C935DC-31B2-4226-9898-DE184B1B535C}" presName="Name37" presStyleLbl="parChTrans1D3" presStyleIdx="1" presStyleCnt="4"/>
      <dgm:spPr/>
    </dgm:pt>
    <dgm:pt modelId="{C50026DA-7D14-4EAF-8536-A3999B8376D6}" type="pres">
      <dgm:prSet presAssocID="{4F01CBAC-19D5-4895-96AB-58D754239014}" presName="hierRoot2" presStyleCnt="0">
        <dgm:presLayoutVars>
          <dgm:hierBranch val="init"/>
        </dgm:presLayoutVars>
      </dgm:prSet>
      <dgm:spPr/>
    </dgm:pt>
    <dgm:pt modelId="{406DA5A4-3BC0-41A0-BCE3-814288D80A26}" type="pres">
      <dgm:prSet presAssocID="{4F01CBAC-19D5-4895-96AB-58D754239014}" presName="rootComposite" presStyleCnt="0"/>
      <dgm:spPr/>
    </dgm:pt>
    <dgm:pt modelId="{8D05F5A8-99AB-496E-B12B-A46ACE82755A}" type="pres">
      <dgm:prSet presAssocID="{4F01CBAC-19D5-4895-96AB-58D754239014}" presName="rootText" presStyleLbl="node3" presStyleIdx="1" presStyleCnt="4">
        <dgm:presLayoutVars>
          <dgm:chPref val="3"/>
        </dgm:presLayoutVars>
      </dgm:prSet>
      <dgm:spPr/>
    </dgm:pt>
    <dgm:pt modelId="{04665E70-966E-4E1C-99D2-F8F4D8B2989E}" type="pres">
      <dgm:prSet presAssocID="{4F01CBAC-19D5-4895-96AB-58D754239014}" presName="rootConnector" presStyleLbl="node3" presStyleIdx="1" presStyleCnt="4"/>
      <dgm:spPr/>
    </dgm:pt>
    <dgm:pt modelId="{F621F2F0-8DDB-4DFF-B21E-20FFC9A469ED}" type="pres">
      <dgm:prSet presAssocID="{4F01CBAC-19D5-4895-96AB-58D754239014}" presName="hierChild4" presStyleCnt="0"/>
      <dgm:spPr/>
    </dgm:pt>
    <dgm:pt modelId="{BB0C24D8-7691-43E8-A8E2-25AC2BB3EE4F}" type="pres">
      <dgm:prSet presAssocID="{4F01CBAC-19D5-4895-96AB-58D754239014}" presName="hierChild5" presStyleCnt="0"/>
      <dgm:spPr/>
    </dgm:pt>
    <dgm:pt modelId="{97E69C2C-6ACC-4CB4-BADF-36DFF3076C0A}" type="pres">
      <dgm:prSet presAssocID="{A245CC0A-C5FE-4BB0-A251-A9B59D844ACD}" presName="hierChild5" presStyleCnt="0"/>
      <dgm:spPr/>
    </dgm:pt>
    <dgm:pt modelId="{1A958DAC-F6DB-42E0-A5B5-5CF56EA9F6AC}" type="pres">
      <dgm:prSet presAssocID="{531F4905-A326-4C21-B9C1-E8593A56A43C}" presName="Name37" presStyleLbl="parChTrans1D2" presStyleIdx="2" presStyleCnt="4"/>
      <dgm:spPr/>
    </dgm:pt>
    <dgm:pt modelId="{10B6022C-5D9C-4387-A4C7-87C6B421C242}" type="pres">
      <dgm:prSet presAssocID="{172C846A-2EA4-4E2F-85A5-24C867CFCE38}" presName="hierRoot2" presStyleCnt="0">
        <dgm:presLayoutVars>
          <dgm:hierBranch val="init"/>
        </dgm:presLayoutVars>
      </dgm:prSet>
      <dgm:spPr/>
    </dgm:pt>
    <dgm:pt modelId="{8A5701A1-B8E7-4520-8B6A-CAE897D37153}" type="pres">
      <dgm:prSet presAssocID="{172C846A-2EA4-4E2F-85A5-24C867CFCE38}" presName="rootComposite" presStyleCnt="0"/>
      <dgm:spPr/>
    </dgm:pt>
    <dgm:pt modelId="{E41AEB3A-A800-4FEE-8CA3-08105EBFD767}" type="pres">
      <dgm:prSet presAssocID="{172C846A-2EA4-4E2F-85A5-24C867CFCE38}" presName="rootText" presStyleLbl="node2" presStyleIdx="2" presStyleCnt="4">
        <dgm:presLayoutVars>
          <dgm:chPref val="3"/>
        </dgm:presLayoutVars>
      </dgm:prSet>
      <dgm:spPr/>
    </dgm:pt>
    <dgm:pt modelId="{BFC3D5BB-1553-40D6-B720-7A86EAE58FB3}" type="pres">
      <dgm:prSet presAssocID="{172C846A-2EA4-4E2F-85A5-24C867CFCE38}" presName="rootConnector" presStyleLbl="node2" presStyleIdx="2" presStyleCnt="4"/>
      <dgm:spPr/>
    </dgm:pt>
    <dgm:pt modelId="{BCCB1912-62B0-462F-8B24-0877C0ECC668}" type="pres">
      <dgm:prSet presAssocID="{172C846A-2EA4-4E2F-85A5-24C867CFCE38}" presName="hierChild4" presStyleCnt="0"/>
      <dgm:spPr/>
    </dgm:pt>
    <dgm:pt modelId="{2220463A-F3F6-449B-BCAE-E5D587A2B753}" type="pres">
      <dgm:prSet presAssocID="{B3BF1744-115B-46E5-8E47-B7396101C2A1}" presName="Name37" presStyleLbl="parChTrans1D3" presStyleIdx="2" presStyleCnt="4"/>
      <dgm:spPr/>
    </dgm:pt>
    <dgm:pt modelId="{E98082ED-56FE-4ADD-AC1B-38D3DFC4E2A5}" type="pres">
      <dgm:prSet presAssocID="{248A7DF4-E6C8-4FBA-8125-9BFE03D9E41F}" presName="hierRoot2" presStyleCnt="0">
        <dgm:presLayoutVars>
          <dgm:hierBranch val="init"/>
        </dgm:presLayoutVars>
      </dgm:prSet>
      <dgm:spPr/>
    </dgm:pt>
    <dgm:pt modelId="{4C16D05A-6A79-41C3-972F-FD061F1F5941}" type="pres">
      <dgm:prSet presAssocID="{248A7DF4-E6C8-4FBA-8125-9BFE03D9E41F}" presName="rootComposite" presStyleCnt="0"/>
      <dgm:spPr/>
    </dgm:pt>
    <dgm:pt modelId="{31638A6E-C860-4D04-9D2F-0625A33E5B9F}" type="pres">
      <dgm:prSet presAssocID="{248A7DF4-E6C8-4FBA-8125-9BFE03D9E41F}" presName="rootText" presStyleLbl="node3" presStyleIdx="2" presStyleCnt="4">
        <dgm:presLayoutVars>
          <dgm:chPref val="3"/>
        </dgm:presLayoutVars>
      </dgm:prSet>
      <dgm:spPr/>
    </dgm:pt>
    <dgm:pt modelId="{15913780-4FC8-483D-908C-010BD69C2A72}" type="pres">
      <dgm:prSet presAssocID="{248A7DF4-E6C8-4FBA-8125-9BFE03D9E41F}" presName="rootConnector" presStyleLbl="node3" presStyleIdx="2" presStyleCnt="4"/>
      <dgm:spPr/>
    </dgm:pt>
    <dgm:pt modelId="{DD754B7A-05FC-405F-B19F-05D6DBDCA099}" type="pres">
      <dgm:prSet presAssocID="{248A7DF4-E6C8-4FBA-8125-9BFE03D9E41F}" presName="hierChild4" presStyleCnt="0"/>
      <dgm:spPr/>
    </dgm:pt>
    <dgm:pt modelId="{F83AAF2A-5EB3-4169-ADDF-55796E2E9823}" type="pres">
      <dgm:prSet presAssocID="{248A7DF4-E6C8-4FBA-8125-9BFE03D9E41F}" presName="hierChild5" presStyleCnt="0"/>
      <dgm:spPr/>
    </dgm:pt>
    <dgm:pt modelId="{D3944C67-4442-4FE9-B4C1-93387448CB86}" type="pres">
      <dgm:prSet presAssocID="{172C846A-2EA4-4E2F-85A5-24C867CFCE38}" presName="hierChild5" presStyleCnt="0"/>
      <dgm:spPr/>
    </dgm:pt>
    <dgm:pt modelId="{FCC918CF-3F8C-4CE7-A5A1-610CDD9D6E70}" type="pres">
      <dgm:prSet presAssocID="{908C4DF8-BCD3-438E-A9E1-B2C992563050}" presName="Name37" presStyleLbl="parChTrans1D2" presStyleIdx="3" presStyleCnt="4"/>
      <dgm:spPr/>
    </dgm:pt>
    <dgm:pt modelId="{1FBD5DBF-7365-4E98-8A4B-ACADFD89CB96}" type="pres">
      <dgm:prSet presAssocID="{F178108E-6AA6-4F96-9C3C-643C0F3F00AB}" presName="hierRoot2" presStyleCnt="0">
        <dgm:presLayoutVars>
          <dgm:hierBranch val="init"/>
        </dgm:presLayoutVars>
      </dgm:prSet>
      <dgm:spPr/>
    </dgm:pt>
    <dgm:pt modelId="{D2965A8E-6D37-4AC6-BCB9-A409E8F342EE}" type="pres">
      <dgm:prSet presAssocID="{F178108E-6AA6-4F96-9C3C-643C0F3F00AB}" presName="rootComposite" presStyleCnt="0"/>
      <dgm:spPr/>
    </dgm:pt>
    <dgm:pt modelId="{23180F9E-6E42-4FF4-A5FC-D41C80E671E9}" type="pres">
      <dgm:prSet presAssocID="{F178108E-6AA6-4F96-9C3C-643C0F3F00AB}" presName="rootText" presStyleLbl="node2" presStyleIdx="3" presStyleCnt="4">
        <dgm:presLayoutVars>
          <dgm:chPref val="3"/>
        </dgm:presLayoutVars>
      </dgm:prSet>
      <dgm:spPr/>
    </dgm:pt>
    <dgm:pt modelId="{A5413E55-5F94-4DFE-83CB-91E4A09548E1}" type="pres">
      <dgm:prSet presAssocID="{F178108E-6AA6-4F96-9C3C-643C0F3F00AB}" presName="rootConnector" presStyleLbl="node2" presStyleIdx="3" presStyleCnt="4"/>
      <dgm:spPr/>
    </dgm:pt>
    <dgm:pt modelId="{E10D12E8-295D-48A2-8F07-F88CE53A3AB5}" type="pres">
      <dgm:prSet presAssocID="{F178108E-6AA6-4F96-9C3C-643C0F3F00AB}" presName="hierChild4" presStyleCnt="0"/>
      <dgm:spPr/>
    </dgm:pt>
    <dgm:pt modelId="{C5A32F9B-6158-496B-A1D3-1D7B93A3E767}" type="pres">
      <dgm:prSet presAssocID="{384D8A47-56D5-4AC7-AF28-1ED70A5CAFC0}" presName="Name37" presStyleLbl="parChTrans1D3" presStyleIdx="3" presStyleCnt="4"/>
      <dgm:spPr/>
    </dgm:pt>
    <dgm:pt modelId="{B7CAE0FF-FF6C-4490-8202-759A35A555FB}" type="pres">
      <dgm:prSet presAssocID="{1605F090-7A35-45B4-9B32-403E6B92BD62}" presName="hierRoot2" presStyleCnt="0">
        <dgm:presLayoutVars>
          <dgm:hierBranch val="init"/>
        </dgm:presLayoutVars>
      </dgm:prSet>
      <dgm:spPr/>
    </dgm:pt>
    <dgm:pt modelId="{3ACD3743-198A-4973-A581-E8194FF94576}" type="pres">
      <dgm:prSet presAssocID="{1605F090-7A35-45B4-9B32-403E6B92BD62}" presName="rootComposite" presStyleCnt="0"/>
      <dgm:spPr/>
    </dgm:pt>
    <dgm:pt modelId="{9142E7A6-1743-4EEE-B151-D14AEF56D589}" type="pres">
      <dgm:prSet presAssocID="{1605F090-7A35-45B4-9B32-403E6B92BD62}" presName="rootText" presStyleLbl="node3" presStyleIdx="3" presStyleCnt="4">
        <dgm:presLayoutVars>
          <dgm:chPref val="3"/>
        </dgm:presLayoutVars>
      </dgm:prSet>
      <dgm:spPr/>
    </dgm:pt>
    <dgm:pt modelId="{550529AA-DB93-4CAF-A854-1372CC1592F0}" type="pres">
      <dgm:prSet presAssocID="{1605F090-7A35-45B4-9B32-403E6B92BD62}" presName="rootConnector" presStyleLbl="node3" presStyleIdx="3" presStyleCnt="4"/>
      <dgm:spPr/>
    </dgm:pt>
    <dgm:pt modelId="{8A5B161B-FB86-4619-89AC-EC7DD91C4422}" type="pres">
      <dgm:prSet presAssocID="{1605F090-7A35-45B4-9B32-403E6B92BD62}" presName="hierChild4" presStyleCnt="0"/>
      <dgm:spPr/>
    </dgm:pt>
    <dgm:pt modelId="{43A3D0F5-0852-423D-B354-2DA1FD35026E}" type="pres">
      <dgm:prSet presAssocID="{1605F090-7A35-45B4-9B32-403E6B92BD62}" presName="hierChild5" presStyleCnt="0"/>
      <dgm:spPr/>
    </dgm:pt>
    <dgm:pt modelId="{69BE9D1C-5682-43A7-B497-7B05F3DC428F}" type="pres">
      <dgm:prSet presAssocID="{F178108E-6AA6-4F96-9C3C-643C0F3F00AB}" presName="hierChild5" presStyleCnt="0"/>
      <dgm:spPr/>
    </dgm:pt>
    <dgm:pt modelId="{41DC90B3-8C49-443A-BC6E-5D6B14ACA25A}" type="pres">
      <dgm:prSet presAssocID="{5C7FFED0-44DE-412A-982B-AD0C058DB083}" presName="hierChild3" presStyleCnt="0"/>
      <dgm:spPr/>
    </dgm:pt>
  </dgm:ptLst>
  <dgm:cxnLst>
    <dgm:cxn modelId="{DD7E4F03-E7FC-4CE2-BACA-79FEE511A196}" type="presOf" srcId="{A245CC0A-C5FE-4BB0-A251-A9B59D844ACD}" destId="{2730535A-5682-4D82-B361-DA3A2AD38A31}" srcOrd="0" destOrd="0" presId="urn:microsoft.com/office/officeart/2005/8/layout/orgChart1"/>
    <dgm:cxn modelId="{4B9D1210-4039-4309-BC54-6D2AE073D8DB}" srcId="{A245CC0A-C5FE-4BB0-A251-A9B59D844ACD}" destId="{4F01CBAC-19D5-4895-96AB-58D754239014}" srcOrd="0" destOrd="0" parTransId="{46C935DC-31B2-4226-9898-DE184B1B535C}" sibTransId="{613EB86E-FFE9-44D8-8EFB-EB3305DAA0AF}"/>
    <dgm:cxn modelId="{AF7BC911-1D3C-4BB1-9601-F0794F0CFF5A}" type="presOf" srcId="{172C846A-2EA4-4E2F-85A5-24C867CFCE38}" destId="{BFC3D5BB-1553-40D6-B720-7A86EAE58FB3}" srcOrd="1" destOrd="0" presId="urn:microsoft.com/office/officeart/2005/8/layout/orgChart1"/>
    <dgm:cxn modelId="{EE301428-E815-4292-B1BE-9F19CEC466F0}" type="presOf" srcId="{4F01CBAC-19D5-4895-96AB-58D754239014}" destId="{8D05F5A8-99AB-496E-B12B-A46ACE82755A}" srcOrd="0" destOrd="0" presId="urn:microsoft.com/office/officeart/2005/8/layout/orgChart1"/>
    <dgm:cxn modelId="{B0A2882D-9413-4D10-A895-3A26CC9B148A}" srcId="{43EBD191-C2C0-4F8E-8E3D-9AB00BDF2495}" destId="{267116A6-7A1E-45E3-9E73-D9FC389364E6}" srcOrd="0" destOrd="0" parTransId="{2862AAF9-C13B-4E53-B483-7D3496167CDE}" sibTransId="{6FA5E981-2F63-4685-A376-DCECCEAF6FB7}"/>
    <dgm:cxn modelId="{2011E839-59C0-482E-ACC1-9716F6FE9B28}" type="presOf" srcId="{4F01CBAC-19D5-4895-96AB-58D754239014}" destId="{04665E70-966E-4E1C-99D2-F8F4D8B2989E}" srcOrd="1" destOrd="0" presId="urn:microsoft.com/office/officeart/2005/8/layout/orgChart1"/>
    <dgm:cxn modelId="{0F70E55C-574F-4315-ACBD-C032CDEB0F88}" type="presOf" srcId="{248A7DF4-E6C8-4FBA-8125-9BFE03D9E41F}" destId="{15913780-4FC8-483D-908C-010BD69C2A72}" srcOrd="1" destOrd="0" presId="urn:microsoft.com/office/officeart/2005/8/layout/orgChart1"/>
    <dgm:cxn modelId="{79A8A45E-2485-4CC9-8B64-FACB32736634}" srcId="{172C846A-2EA4-4E2F-85A5-24C867CFCE38}" destId="{248A7DF4-E6C8-4FBA-8125-9BFE03D9E41F}" srcOrd="0" destOrd="0" parTransId="{B3BF1744-115B-46E5-8E47-B7396101C2A1}" sibTransId="{4CC73509-3B78-43DD-9F32-18D3EB8D7D5A}"/>
    <dgm:cxn modelId="{0C9F4664-84F3-43BA-93FF-2056507094BD}" type="presOf" srcId="{46C935DC-31B2-4226-9898-DE184B1B535C}" destId="{806624AE-3EBE-4AA8-A0D4-773EE45D046D}" srcOrd="0" destOrd="0" presId="urn:microsoft.com/office/officeart/2005/8/layout/orgChart1"/>
    <dgm:cxn modelId="{F324DB6A-DABD-40E8-ABF6-7FD1928CFC35}" srcId="{5C7FFED0-44DE-412A-982B-AD0C058DB083}" destId="{F178108E-6AA6-4F96-9C3C-643C0F3F00AB}" srcOrd="3" destOrd="0" parTransId="{908C4DF8-BCD3-438E-A9E1-B2C992563050}" sibTransId="{9F950385-22A5-470B-AA95-98D35A5D801A}"/>
    <dgm:cxn modelId="{26C2144C-4A1B-4AF6-95E3-AD04B348E7EA}" type="presOf" srcId="{16372395-A9CB-4FFA-899D-DC0F61339F4B}" destId="{D69A96AE-5874-49FB-9D88-F18B79D7E9D3}" srcOrd="0" destOrd="0" presId="urn:microsoft.com/office/officeart/2005/8/layout/orgChart1"/>
    <dgm:cxn modelId="{FDF6566C-299E-4311-B9FA-9E7FBC4776C2}" type="presOf" srcId="{B3BF1744-115B-46E5-8E47-B7396101C2A1}" destId="{2220463A-F3F6-449B-BCAE-E5D587A2B753}" srcOrd="0" destOrd="0" presId="urn:microsoft.com/office/officeart/2005/8/layout/orgChart1"/>
    <dgm:cxn modelId="{5BB4264F-EF0C-49C9-AFC6-E0BAA72D730D}" type="presOf" srcId="{908C4DF8-BCD3-438E-A9E1-B2C992563050}" destId="{FCC918CF-3F8C-4CE7-A5A1-610CDD9D6E70}" srcOrd="0" destOrd="0" presId="urn:microsoft.com/office/officeart/2005/8/layout/orgChart1"/>
    <dgm:cxn modelId="{C08FF552-239D-48F4-A331-99B440ECD2DC}" type="presOf" srcId="{5C7FFED0-44DE-412A-982B-AD0C058DB083}" destId="{B38EE932-5794-4320-8D5C-772E80B49129}" srcOrd="1" destOrd="0" presId="urn:microsoft.com/office/officeart/2005/8/layout/orgChart1"/>
    <dgm:cxn modelId="{08E05074-D7A5-41B9-ABCE-8733E9DC66F8}" type="presOf" srcId="{267116A6-7A1E-45E3-9E73-D9FC389364E6}" destId="{DBB36BDA-327E-4CF1-BE71-FE36F8704C10}" srcOrd="0" destOrd="0" presId="urn:microsoft.com/office/officeart/2005/8/layout/orgChart1"/>
    <dgm:cxn modelId="{297D3079-FCF4-4467-AF07-20BE2EF0CCA2}" type="presOf" srcId="{EE9AC152-30FE-4228-B9FD-0893D72FA317}" destId="{638D0A49-1DE0-460A-A3DA-7B9F58B8D09E}" srcOrd="0" destOrd="0" presId="urn:microsoft.com/office/officeart/2005/8/layout/orgChart1"/>
    <dgm:cxn modelId="{12D22885-CDD2-42E0-B68C-F391388F5C63}" type="presOf" srcId="{F178108E-6AA6-4F96-9C3C-643C0F3F00AB}" destId="{A5413E55-5F94-4DFE-83CB-91E4A09548E1}" srcOrd="1" destOrd="0" presId="urn:microsoft.com/office/officeart/2005/8/layout/orgChart1"/>
    <dgm:cxn modelId="{441C4E87-B4BD-4F99-A71B-3C58706D7BC0}" type="presOf" srcId="{F178108E-6AA6-4F96-9C3C-643C0F3F00AB}" destId="{23180F9E-6E42-4FF4-A5FC-D41C80E671E9}" srcOrd="0" destOrd="0" presId="urn:microsoft.com/office/officeart/2005/8/layout/orgChart1"/>
    <dgm:cxn modelId="{34F65589-100B-447F-A09D-DB134C89881E}" type="presOf" srcId="{384D8A47-56D5-4AC7-AF28-1ED70A5CAFC0}" destId="{C5A32F9B-6158-496B-A1D3-1D7B93A3E767}" srcOrd="0" destOrd="0" presId="urn:microsoft.com/office/officeart/2005/8/layout/orgChart1"/>
    <dgm:cxn modelId="{021A498C-61BA-49B8-99BF-C57CEFE33F93}" srcId="{EE9AC152-30FE-4228-B9FD-0893D72FA317}" destId="{5C7FFED0-44DE-412A-982B-AD0C058DB083}" srcOrd="0" destOrd="0" parTransId="{8AF1FA0F-AEA7-49A5-9592-7686ECA88917}" sibTransId="{497269AD-661C-4894-A84C-AF76177B5064}"/>
    <dgm:cxn modelId="{091A5892-21B6-4943-9EA1-D36B7E8C105C}" type="presOf" srcId="{172C846A-2EA4-4E2F-85A5-24C867CFCE38}" destId="{E41AEB3A-A800-4FEE-8CA3-08105EBFD767}" srcOrd="0" destOrd="0" presId="urn:microsoft.com/office/officeart/2005/8/layout/orgChart1"/>
    <dgm:cxn modelId="{82B29BA0-BCE5-4509-9E3B-BE9009AE9BA7}" srcId="{5C7FFED0-44DE-412A-982B-AD0C058DB083}" destId="{172C846A-2EA4-4E2F-85A5-24C867CFCE38}" srcOrd="2" destOrd="0" parTransId="{531F4905-A326-4C21-B9C1-E8593A56A43C}" sibTransId="{4AA84BE6-3019-4EF2-8144-CD13FEC976E7}"/>
    <dgm:cxn modelId="{61750CA5-D380-48FF-9003-A7E0C6C5D5FE}" type="presOf" srcId="{5C7FFED0-44DE-412A-982B-AD0C058DB083}" destId="{AD0104B8-F12D-423D-8CD0-C4B3285BA43C}" srcOrd="0" destOrd="0" presId="urn:microsoft.com/office/officeart/2005/8/layout/orgChart1"/>
    <dgm:cxn modelId="{DCA651A6-BFEA-420E-808A-3B5E089697A3}" type="presOf" srcId="{267116A6-7A1E-45E3-9E73-D9FC389364E6}" destId="{4CB0E811-49F0-46A7-9346-06EB1F877452}" srcOrd="1" destOrd="0" presId="urn:microsoft.com/office/officeart/2005/8/layout/orgChart1"/>
    <dgm:cxn modelId="{F66FA2AA-7B50-4497-BB7D-C5457230DF90}" type="presOf" srcId="{248A7DF4-E6C8-4FBA-8125-9BFE03D9E41F}" destId="{31638A6E-C860-4D04-9D2F-0625A33E5B9F}" srcOrd="0" destOrd="0" presId="urn:microsoft.com/office/officeart/2005/8/layout/orgChart1"/>
    <dgm:cxn modelId="{FB6ACCAD-5DDC-4895-AE04-6C3DE0D5588B}" type="presOf" srcId="{531F4905-A326-4C21-B9C1-E8593A56A43C}" destId="{1A958DAC-F6DB-42E0-A5B5-5CF56EA9F6AC}" srcOrd="0" destOrd="0" presId="urn:microsoft.com/office/officeart/2005/8/layout/orgChart1"/>
    <dgm:cxn modelId="{464FD3AE-0C42-47D4-98BF-002BFE08383B}" type="presOf" srcId="{9084F921-D29C-4003-B891-FE1164FCBE9C}" destId="{B3EA4BCA-70E6-4F0E-8C54-54FE93089635}" srcOrd="0" destOrd="0" presId="urn:microsoft.com/office/officeart/2005/8/layout/orgChart1"/>
    <dgm:cxn modelId="{34565FB0-FE4D-4A59-B02B-6FFC0913F921}" type="presOf" srcId="{43EBD191-C2C0-4F8E-8E3D-9AB00BDF2495}" destId="{D1D2AB17-7F3E-4040-BA8B-907890EA237E}" srcOrd="0" destOrd="0" presId="urn:microsoft.com/office/officeart/2005/8/layout/orgChart1"/>
    <dgm:cxn modelId="{112768C1-B465-4267-BD00-46080C051EB8}" type="presOf" srcId="{1605F090-7A35-45B4-9B32-403E6B92BD62}" destId="{550529AA-DB93-4CAF-A854-1372CC1592F0}" srcOrd="1" destOrd="0" presId="urn:microsoft.com/office/officeart/2005/8/layout/orgChart1"/>
    <dgm:cxn modelId="{64F6B0CA-847A-4013-BBFF-7213081B9855}" type="presOf" srcId="{A245CC0A-C5FE-4BB0-A251-A9B59D844ACD}" destId="{518B1A35-211C-465E-A97C-3FFF0DD85D54}" srcOrd="1" destOrd="0" presId="urn:microsoft.com/office/officeart/2005/8/layout/orgChart1"/>
    <dgm:cxn modelId="{2FC25CCE-9C48-41F4-99C1-0B5A5F308F78}" type="presOf" srcId="{43EBD191-C2C0-4F8E-8E3D-9AB00BDF2495}" destId="{3E071C30-2509-45BC-B6B4-8520A7B225DE}" srcOrd="1" destOrd="0" presId="urn:microsoft.com/office/officeart/2005/8/layout/orgChart1"/>
    <dgm:cxn modelId="{3C7D26E2-21A6-4B06-94BE-3A5C70B3CEF5}" srcId="{5C7FFED0-44DE-412A-982B-AD0C058DB083}" destId="{43EBD191-C2C0-4F8E-8E3D-9AB00BDF2495}" srcOrd="0" destOrd="0" parTransId="{16372395-A9CB-4FFA-899D-DC0F61339F4B}" sibTransId="{A8335566-2B07-4563-B522-ED93E2D3E7FE}"/>
    <dgm:cxn modelId="{4AFD50E6-F622-413C-8BDF-8F08EFF5C266}" srcId="{5C7FFED0-44DE-412A-982B-AD0C058DB083}" destId="{A245CC0A-C5FE-4BB0-A251-A9B59D844ACD}" srcOrd="1" destOrd="0" parTransId="{9084F921-D29C-4003-B891-FE1164FCBE9C}" sibTransId="{89A547C6-81CB-47A2-B2B8-7E1A3B032FD6}"/>
    <dgm:cxn modelId="{07D7D8E9-2EE9-4AC0-9854-51EE9ACD6FBE}" srcId="{F178108E-6AA6-4F96-9C3C-643C0F3F00AB}" destId="{1605F090-7A35-45B4-9B32-403E6B92BD62}" srcOrd="0" destOrd="0" parTransId="{384D8A47-56D5-4AC7-AF28-1ED70A5CAFC0}" sibTransId="{E8397E95-8417-4A01-B291-5453DE10D5E8}"/>
    <dgm:cxn modelId="{F4D76CEC-CB3E-4A0D-BC67-765BB3A02283}" type="presOf" srcId="{2862AAF9-C13B-4E53-B483-7D3496167CDE}" destId="{27D3DC9B-AE86-4AFD-95EF-2D1EB98094CB}" srcOrd="0" destOrd="0" presId="urn:microsoft.com/office/officeart/2005/8/layout/orgChart1"/>
    <dgm:cxn modelId="{E19C94F0-8F5D-4604-84E3-C57736CF890C}" type="presOf" srcId="{1605F090-7A35-45B4-9B32-403E6B92BD62}" destId="{9142E7A6-1743-4EEE-B151-D14AEF56D589}" srcOrd="0" destOrd="0" presId="urn:microsoft.com/office/officeart/2005/8/layout/orgChart1"/>
    <dgm:cxn modelId="{F7B7893E-63BF-4402-ADA4-B3D4A6C9D2F3}" type="presParOf" srcId="{638D0A49-1DE0-460A-A3DA-7B9F58B8D09E}" destId="{DFC27F23-8C01-42E7-839A-534200FC1FA6}" srcOrd="0" destOrd="0" presId="urn:microsoft.com/office/officeart/2005/8/layout/orgChart1"/>
    <dgm:cxn modelId="{341A9EC8-2B81-4A3C-BD47-CCBF4F933EC9}" type="presParOf" srcId="{DFC27F23-8C01-42E7-839A-534200FC1FA6}" destId="{73F31513-75B9-49AC-A706-9D2DA8638644}" srcOrd="0" destOrd="0" presId="urn:microsoft.com/office/officeart/2005/8/layout/orgChart1"/>
    <dgm:cxn modelId="{EA5C7C9E-3504-46CB-9169-5F8D5990E69F}" type="presParOf" srcId="{73F31513-75B9-49AC-A706-9D2DA8638644}" destId="{AD0104B8-F12D-423D-8CD0-C4B3285BA43C}" srcOrd="0" destOrd="0" presId="urn:microsoft.com/office/officeart/2005/8/layout/orgChart1"/>
    <dgm:cxn modelId="{8B972C5E-C17D-4337-A40F-F848553D1BBA}" type="presParOf" srcId="{73F31513-75B9-49AC-A706-9D2DA8638644}" destId="{B38EE932-5794-4320-8D5C-772E80B49129}" srcOrd="1" destOrd="0" presId="urn:microsoft.com/office/officeart/2005/8/layout/orgChart1"/>
    <dgm:cxn modelId="{C5C987F7-DDB8-4121-8877-F3DDDED776CE}" type="presParOf" srcId="{DFC27F23-8C01-42E7-839A-534200FC1FA6}" destId="{1E32E366-F661-4979-9DDD-E05AD6FCF247}" srcOrd="1" destOrd="0" presId="urn:microsoft.com/office/officeart/2005/8/layout/orgChart1"/>
    <dgm:cxn modelId="{B4ABE09D-0310-48D2-8057-795C45FD97D4}" type="presParOf" srcId="{1E32E366-F661-4979-9DDD-E05AD6FCF247}" destId="{D69A96AE-5874-49FB-9D88-F18B79D7E9D3}" srcOrd="0" destOrd="0" presId="urn:microsoft.com/office/officeart/2005/8/layout/orgChart1"/>
    <dgm:cxn modelId="{F4FC47E4-A0EC-4C8F-A552-D2461765F9A0}" type="presParOf" srcId="{1E32E366-F661-4979-9DDD-E05AD6FCF247}" destId="{AAB72D68-56CA-4AA1-B341-139C2FE7E6D3}" srcOrd="1" destOrd="0" presId="urn:microsoft.com/office/officeart/2005/8/layout/orgChart1"/>
    <dgm:cxn modelId="{500BDE1F-54C9-4942-BBAC-FC7EE8B83733}" type="presParOf" srcId="{AAB72D68-56CA-4AA1-B341-139C2FE7E6D3}" destId="{356CDBC1-F3BD-45DF-B99C-EF356E1C3EB5}" srcOrd="0" destOrd="0" presId="urn:microsoft.com/office/officeart/2005/8/layout/orgChart1"/>
    <dgm:cxn modelId="{37FADEE8-D6C4-4887-9C16-AE0F636A8FBB}" type="presParOf" srcId="{356CDBC1-F3BD-45DF-B99C-EF356E1C3EB5}" destId="{D1D2AB17-7F3E-4040-BA8B-907890EA237E}" srcOrd="0" destOrd="0" presId="urn:microsoft.com/office/officeart/2005/8/layout/orgChart1"/>
    <dgm:cxn modelId="{6BB90686-0447-40C8-9BBA-48766C633BE5}" type="presParOf" srcId="{356CDBC1-F3BD-45DF-B99C-EF356E1C3EB5}" destId="{3E071C30-2509-45BC-B6B4-8520A7B225DE}" srcOrd="1" destOrd="0" presId="urn:microsoft.com/office/officeart/2005/8/layout/orgChart1"/>
    <dgm:cxn modelId="{E26B257D-0012-421C-8CCF-51E142603A81}" type="presParOf" srcId="{AAB72D68-56CA-4AA1-B341-139C2FE7E6D3}" destId="{2A5B1146-C021-4F80-8624-CBB1BF464CD1}" srcOrd="1" destOrd="0" presId="urn:microsoft.com/office/officeart/2005/8/layout/orgChart1"/>
    <dgm:cxn modelId="{00489483-DF4B-46D7-BA97-A8948D4ADABB}" type="presParOf" srcId="{2A5B1146-C021-4F80-8624-CBB1BF464CD1}" destId="{27D3DC9B-AE86-4AFD-95EF-2D1EB98094CB}" srcOrd="0" destOrd="0" presId="urn:microsoft.com/office/officeart/2005/8/layout/orgChart1"/>
    <dgm:cxn modelId="{5CC4F7B0-AD34-4AFF-BB0C-91B63C18920C}" type="presParOf" srcId="{2A5B1146-C021-4F80-8624-CBB1BF464CD1}" destId="{D9E8080E-73D5-4C92-BDCF-DFC6EFC1095A}" srcOrd="1" destOrd="0" presId="urn:microsoft.com/office/officeart/2005/8/layout/orgChart1"/>
    <dgm:cxn modelId="{29B4E03C-8300-40E7-AD49-9DBFFDCABD26}" type="presParOf" srcId="{D9E8080E-73D5-4C92-BDCF-DFC6EFC1095A}" destId="{AD0EC121-116D-4F0F-B994-3294CAA4C5F5}" srcOrd="0" destOrd="0" presId="urn:microsoft.com/office/officeart/2005/8/layout/orgChart1"/>
    <dgm:cxn modelId="{4D318C2F-655C-4014-8A60-5A7BD2ABDE7D}" type="presParOf" srcId="{AD0EC121-116D-4F0F-B994-3294CAA4C5F5}" destId="{DBB36BDA-327E-4CF1-BE71-FE36F8704C10}" srcOrd="0" destOrd="0" presId="urn:microsoft.com/office/officeart/2005/8/layout/orgChart1"/>
    <dgm:cxn modelId="{F3CC84F0-82D9-457E-8BAD-9180B6E1C280}" type="presParOf" srcId="{AD0EC121-116D-4F0F-B994-3294CAA4C5F5}" destId="{4CB0E811-49F0-46A7-9346-06EB1F877452}" srcOrd="1" destOrd="0" presId="urn:microsoft.com/office/officeart/2005/8/layout/orgChart1"/>
    <dgm:cxn modelId="{B5212CA5-8477-4AF0-A4FB-D47A6D323D79}" type="presParOf" srcId="{D9E8080E-73D5-4C92-BDCF-DFC6EFC1095A}" destId="{7276C5DE-1D2B-420E-814C-0814F2C2A6F0}" srcOrd="1" destOrd="0" presId="urn:microsoft.com/office/officeart/2005/8/layout/orgChart1"/>
    <dgm:cxn modelId="{19030B6C-AECD-464B-B3E3-EEA424DE3F8E}" type="presParOf" srcId="{D9E8080E-73D5-4C92-BDCF-DFC6EFC1095A}" destId="{48146FEA-1F84-4F57-A6E8-17FA4828F814}" srcOrd="2" destOrd="0" presId="urn:microsoft.com/office/officeart/2005/8/layout/orgChart1"/>
    <dgm:cxn modelId="{98D30301-E44C-4EF7-BB6E-A3BD6F7EF045}" type="presParOf" srcId="{AAB72D68-56CA-4AA1-B341-139C2FE7E6D3}" destId="{6D1E96A7-501E-43A9-AB3D-AC60FB90D62B}" srcOrd="2" destOrd="0" presId="urn:microsoft.com/office/officeart/2005/8/layout/orgChart1"/>
    <dgm:cxn modelId="{5BE5913C-0363-4156-A269-5E9CC1F8D0F2}" type="presParOf" srcId="{1E32E366-F661-4979-9DDD-E05AD6FCF247}" destId="{B3EA4BCA-70E6-4F0E-8C54-54FE93089635}" srcOrd="2" destOrd="0" presId="urn:microsoft.com/office/officeart/2005/8/layout/orgChart1"/>
    <dgm:cxn modelId="{C3A9CA79-F0C8-4D39-B609-B8537A675DD3}" type="presParOf" srcId="{1E32E366-F661-4979-9DDD-E05AD6FCF247}" destId="{D0FFFC4C-3734-4F63-9D6B-43FAE5579EC6}" srcOrd="3" destOrd="0" presId="urn:microsoft.com/office/officeart/2005/8/layout/orgChart1"/>
    <dgm:cxn modelId="{D7E035B0-3082-441C-BAAA-85D737A0EFD4}" type="presParOf" srcId="{D0FFFC4C-3734-4F63-9D6B-43FAE5579EC6}" destId="{9368CF29-9E1B-44B4-9780-4D034D5F3093}" srcOrd="0" destOrd="0" presId="urn:microsoft.com/office/officeart/2005/8/layout/orgChart1"/>
    <dgm:cxn modelId="{91407584-72E0-4850-A0CD-0EA48E147EEE}" type="presParOf" srcId="{9368CF29-9E1B-44B4-9780-4D034D5F3093}" destId="{2730535A-5682-4D82-B361-DA3A2AD38A31}" srcOrd="0" destOrd="0" presId="urn:microsoft.com/office/officeart/2005/8/layout/orgChart1"/>
    <dgm:cxn modelId="{B36E9DEF-5844-44D4-8093-9556AC190179}" type="presParOf" srcId="{9368CF29-9E1B-44B4-9780-4D034D5F3093}" destId="{518B1A35-211C-465E-A97C-3FFF0DD85D54}" srcOrd="1" destOrd="0" presId="urn:microsoft.com/office/officeart/2005/8/layout/orgChart1"/>
    <dgm:cxn modelId="{63E8DE19-586A-40C4-8B0A-2273A2219771}" type="presParOf" srcId="{D0FFFC4C-3734-4F63-9D6B-43FAE5579EC6}" destId="{F81EB4C3-2C87-412B-9CB2-DCB526FB04F1}" srcOrd="1" destOrd="0" presId="urn:microsoft.com/office/officeart/2005/8/layout/orgChart1"/>
    <dgm:cxn modelId="{67FBF12D-6487-464D-91CA-2762B3F95C41}" type="presParOf" srcId="{F81EB4C3-2C87-412B-9CB2-DCB526FB04F1}" destId="{806624AE-3EBE-4AA8-A0D4-773EE45D046D}" srcOrd="0" destOrd="0" presId="urn:microsoft.com/office/officeart/2005/8/layout/orgChart1"/>
    <dgm:cxn modelId="{B3089024-8AB1-4C45-9D79-EEF8506D058C}" type="presParOf" srcId="{F81EB4C3-2C87-412B-9CB2-DCB526FB04F1}" destId="{C50026DA-7D14-4EAF-8536-A3999B8376D6}" srcOrd="1" destOrd="0" presId="urn:microsoft.com/office/officeart/2005/8/layout/orgChart1"/>
    <dgm:cxn modelId="{767812F9-11F2-47F0-86FC-FF71F4C159BA}" type="presParOf" srcId="{C50026DA-7D14-4EAF-8536-A3999B8376D6}" destId="{406DA5A4-3BC0-41A0-BCE3-814288D80A26}" srcOrd="0" destOrd="0" presId="urn:microsoft.com/office/officeart/2005/8/layout/orgChart1"/>
    <dgm:cxn modelId="{E2EC3E60-4AC1-450A-8F9B-7C89EC81AF05}" type="presParOf" srcId="{406DA5A4-3BC0-41A0-BCE3-814288D80A26}" destId="{8D05F5A8-99AB-496E-B12B-A46ACE82755A}" srcOrd="0" destOrd="0" presId="urn:microsoft.com/office/officeart/2005/8/layout/orgChart1"/>
    <dgm:cxn modelId="{FE15916E-6C28-4B8F-AFF0-2ADDA3A6B4B2}" type="presParOf" srcId="{406DA5A4-3BC0-41A0-BCE3-814288D80A26}" destId="{04665E70-966E-4E1C-99D2-F8F4D8B2989E}" srcOrd="1" destOrd="0" presId="urn:microsoft.com/office/officeart/2005/8/layout/orgChart1"/>
    <dgm:cxn modelId="{D8A6DCF4-E9CB-4433-94ED-39CF86D429AA}" type="presParOf" srcId="{C50026DA-7D14-4EAF-8536-A3999B8376D6}" destId="{F621F2F0-8DDB-4DFF-B21E-20FFC9A469ED}" srcOrd="1" destOrd="0" presId="urn:microsoft.com/office/officeart/2005/8/layout/orgChart1"/>
    <dgm:cxn modelId="{59CE25D2-A364-4AD4-A503-163058F5577A}" type="presParOf" srcId="{C50026DA-7D14-4EAF-8536-A3999B8376D6}" destId="{BB0C24D8-7691-43E8-A8E2-25AC2BB3EE4F}" srcOrd="2" destOrd="0" presId="urn:microsoft.com/office/officeart/2005/8/layout/orgChart1"/>
    <dgm:cxn modelId="{288FA547-754C-40AD-AD2F-BC71048D6356}" type="presParOf" srcId="{D0FFFC4C-3734-4F63-9D6B-43FAE5579EC6}" destId="{97E69C2C-6ACC-4CB4-BADF-36DFF3076C0A}" srcOrd="2" destOrd="0" presId="urn:microsoft.com/office/officeart/2005/8/layout/orgChart1"/>
    <dgm:cxn modelId="{8C8DE2FF-3A8A-4EC0-812D-E4ED8D5CA379}" type="presParOf" srcId="{1E32E366-F661-4979-9DDD-E05AD6FCF247}" destId="{1A958DAC-F6DB-42E0-A5B5-5CF56EA9F6AC}" srcOrd="4" destOrd="0" presId="urn:microsoft.com/office/officeart/2005/8/layout/orgChart1"/>
    <dgm:cxn modelId="{CA0A0A91-89D1-4A0E-B087-3C4AA8D488BF}" type="presParOf" srcId="{1E32E366-F661-4979-9DDD-E05AD6FCF247}" destId="{10B6022C-5D9C-4387-A4C7-87C6B421C242}" srcOrd="5" destOrd="0" presId="urn:microsoft.com/office/officeart/2005/8/layout/orgChart1"/>
    <dgm:cxn modelId="{4763A590-F817-4467-A63E-B663B93C5EF7}" type="presParOf" srcId="{10B6022C-5D9C-4387-A4C7-87C6B421C242}" destId="{8A5701A1-B8E7-4520-8B6A-CAE897D37153}" srcOrd="0" destOrd="0" presId="urn:microsoft.com/office/officeart/2005/8/layout/orgChart1"/>
    <dgm:cxn modelId="{E2D60A0A-C396-444B-89B3-DCD15FD38AF1}" type="presParOf" srcId="{8A5701A1-B8E7-4520-8B6A-CAE897D37153}" destId="{E41AEB3A-A800-4FEE-8CA3-08105EBFD767}" srcOrd="0" destOrd="0" presId="urn:microsoft.com/office/officeart/2005/8/layout/orgChart1"/>
    <dgm:cxn modelId="{F176E245-40E6-4390-85DF-52A6A7ACAD0B}" type="presParOf" srcId="{8A5701A1-B8E7-4520-8B6A-CAE897D37153}" destId="{BFC3D5BB-1553-40D6-B720-7A86EAE58FB3}" srcOrd="1" destOrd="0" presId="urn:microsoft.com/office/officeart/2005/8/layout/orgChart1"/>
    <dgm:cxn modelId="{8830DD0E-BD18-443C-807F-2DDB64AF26FE}" type="presParOf" srcId="{10B6022C-5D9C-4387-A4C7-87C6B421C242}" destId="{BCCB1912-62B0-462F-8B24-0877C0ECC668}" srcOrd="1" destOrd="0" presId="urn:microsoft.com/office/officeart/2005/8/layout/orgChart1"/>
    <dgm:cxn modelId="{1254B766-0EDA-4385-AA43-833A612E4035}" type="presParOf" srcId="{BCCB1912-62B0-462F-8B24-0877C0ECC668}" destId="{2220463A-F3F6-449B-BCAE-E5D587A2B753}" srcOrd="0" destOrd="0" presId="urn:microsoft.com/office/officeart/2005/8/layout/orgChart1"/>
    <dgm:cxn modelId="{71EFBDFB-E605-40A7-9DCD-77F3124A83DB}" type="presParOf" srcId="{BCCB1912-62B0-462F-8B24-0877C0ECC668}" destId="{E98082ED-56FE-4ADD-AC1B-38D3DFC4E2A5}" srcOrd="1" destOrd="0" presId="urn:microsoft.com/office/officeart/2005/8/layout/orgChart1"/>
    <dgm:cxn modelId="{76F7FAF7-B42F-47AC-B56A-2DE8FBC2E2C5}" type="presParOf" srcId="{E98082ED-56FE-4ADD-AC1B-38D3DFC4E2A5}" destId="{4C16D05A-6A79-41C3-972F-FD061F1F5941}" srcOrd="0" destOrd="0" presId="urn:microsoft.com/office/officeart/2005/8/layout/orgChart1"/>
    <dgm:cxn modelId="{CACE6095-2A62-42E1-8C39-AD5F88BF5B60}" type="presParOf" srcId="{4C16D05A-6A79-41C3-972F-FD061F1F5941}" destId="{31638A6E-C860-4D04-9D2F-0625A33E5B9F}" srcOrd="0" destOrd="0" presId="urn:microsoft.com/office/officeart/2005/8/layout/orgChart1"/>
    <dgm:cxn modelId="{E9D0255A-B3CF-4E74-9A65-E71B9B0B6B9A}" type="presParOf" srcId="{4C16D05A-6A79-41C3-972F-FD061F1F5941}" destId="{15913780-4FC8-483D-908C-010BD69C2A72}" srcOrd="1" destOrd="0" presId="urn:microsoft.com/office/officeart/2005/8/layout/orgChart1"/>
    <dgm:cxn modelId="{3FB10B84-D64A-40D6-BC59-8CC8E3C65396}" type="presParOf" srcId="{E98082ED-56FE-4ADD-AC1B-38D3DFC4E2A5}" destId="{DD754B7A-05FC-405F-B19F-05D6DBDCA099}" srcOrd="1" destOrd="0" presId="urn:microsoft.com/office/officeart/2005/8/layout/orgChart1"/>
    <dgm:cxn modelId="{A2E7F43E-6375-4460-989B-661B205B93D2}" type="presParOf" srcId="{E98082ED-56FE-4ADD-AC1B-38D3DFC4E2A5}" destId="{F83AAF2A-5EB3-4169-ADDF-55796E2E9823}" srcOrd="2" destOrd="0" presId="urn:microsoft.com/office/officeart/2005/8/layout/orgChart1"/>
    <dgm:cxn modelId="{A51ECD39-D72D-41BF-A710-3DCB60963612}" type="presParOf" srcId="{10B6022C-5D9C-4387-A4C7-87C6B421C242}" destId="{D3944C67-4442-4FE9-B4C1-93387448CB86}" srcOrd="2" destOrd="0" presId="urn:microsoft.com/office/officeart/2005/8/layout/orgChart1"/>
    <dgm:cxn modelId="{844C3C3E-5892-4CF0-8177-ACEC42A4C438}" type="presParOf" srcId="{1E32E366-F661-4979-9DDD-E05AD6FCF247}" destId="{FCC918CF-3F8C-4CE7-A5A1-610CDD9D6E70}" srcOrd="6" destOrd="0" presId="urn:microsoft.com/office/officeart/2005/8/layout/orgChart1"/>
    <dgm:cxn modelId="{ACBD1725-9C2C-4231-A138-BA8288BE15AB}" type="presParOf" srcId="{1E32E366-F661-4979-9DDD-E05AD6FCF247}" destId="{1FBD5DBF-7365-4E98-8A4B-ACADFD89CB96}" srcOrd="7" destOrd="0" presId="urn:microsoft.com/office/officeart/2005/8/layout/orgChart1"/>
    <dgm:cxn modelId="{B74163B0-B65F-479F-ABAC-06ACA69B6C67}" type="presParOf" srcId="{1FBD5DBF-7365-4E98-8A4B-ACADFD89CB96}" destId="{D2965A8E-6D37-4AC6-BCB9-A409E8F342EE}" srcOrd="0" destOrd="0" presId="urn:microsoft.com/office/officeart/2005/8/layout/orgChart1"/>
    <dgm:cxn modelId="{429C3789-E755-4658-B1A9-175B45E03C7A}" type="presParOf" srcId="{D2965A8E-6D37-4AC6-BCB9-A409E8F342EE}" destId="{23180F9E-6E42-4FF4-A5FC-D41C80E671E9}" srcOrd="0" destOrd="0" presId="urn:microsoft.com/office/officeart/2005/8/layout/orgChart1"/>
    <dgm:cxn modelId="{296690E6-4FB5-442A-8296-58E7E5ADD234}" type="presParOf" srcId="{D2965A8E-6D37-4AC6-BCB9-A409E8F342EE}" destId="{A5413E55-5F94-4DFE-83CB-91E4A09548E1}" srcOrd="1" destOrd="0" presId="urn:microsoft.com/office/officeart/2005/8/layout/orgChart1"/>
    <dgm:cxn modelId="{D3D7048F-B637-4939-9F90-3A7CCBA96C8D}" type="presParOf" srcId="{1FBD5DBF-7365-4E98-8A4B-ACADFD89CB96}" destId="{E10D12E8-295D-48A2-8F07-F88CE53A3AB5}" srcOrd="1" destOrd="0" presId="urn:microsoft.com/office/officeart/2005/8/layout/orgChart1"/>
    <dgm:cxn modelId="{77A28D7F-52C3-4C88-99F7-A8FEF7119B5A}" type="presParOf" srcId="{E10D12E8-295D-48A2-8F07-F88CE53A3AB5}" destId="{C5A32F9B-6158-496B-A1D3-1D7B93A3E767}" srcOrd="0" destOrd="0" presId="urn:microsoft.com/office/officeart/2005/8/layout/orgChart1"/>
    <dgm:cxn modelId="{F7C638F4-AB55-4A3B-B457-8FA144D26A88}" type="presParOf" srcId="{E10D12E8-295D-48A2-8F07-F88CE53A3AB5}" destId="{B7CAE0FF-FF6C-4490-8202-759A35A555FB}" srcOrd="1" destOrd="0" presId="urn:microsoft.com/office/officeart/2005/8/layout/orgChart1"/>
    <dgm:cxn modelId="{D37DD36D-B9F9-434F-BE53-70D31B1B28F3}" type="presParOf" srcId="{B7CAE0FF-FF6C-4490-8202-759A35A555FB}" destId="{3ACD3743-198A-4973-A581-E8194FF94576}" srcOrd="0" destOrd="0" presId="urn:microsoft.com/office/officeart/2005/8/layout/orgChart1"/>
    <dgm:cxn modelId="{8F91EFF5-D6B9-4759-94C0-4ADA99FCAC1C}" type="presParOf" srcId="{3ACD3743-198A-4973-A581-E8194FF94576}" destId="{9142E7A6-1743-4EEE-B151-D14AEF56D589}" srcOrd="0" destOrd="0" presId="urn:microsoft.com/office/officeart/2005/8/layout/orgChart1"/>
    <dgm:cxn modelId="{69338CDD-8031-4D2E-8574-222D29C9E875}" type="presParOf" srcId="{3ACD3743-198A-4973-A581-E8194FF94576}" destId="{550529AA-DB93-4CAF-A854-1372CC1592F0}" srcOrd="1" destOrd="0" presId="urn:microsoft.com/office/officeart/2005/8/layout/orgChart1"/>
    <dgm:cxn modelId="{CABD8F80-04FE-4C86-84A5-F4DAB84D1EA6}" type="presParOf" srcId="{B7CAE0FF-FF6C-4490-8202-759A35A555FB}" destId="{8A5B161B-FB86-4619-89AC-EC7DD91C4422}" srcOrd="1" destOrd="0" presId="urn:microsoft.com/office/officeart/2005/8/layout/orgChart1"/>
    <dgm:cxn modelId="{B48387FE-94F3-4DFC-A1C9-71D799378695}" type="presParOf" srcId="{B7CAE0FF-FF6C-4490-8202-759A35A555FB}" destId="{43A3D0F5-0852-423D-B354-2DA1FD35026E}" srcOrd="2" destOrd="0" presId="urn:microsoft.com/office/officeart/2005/8/layout/orgChart1"/>
    <dgm:cxn modelId="{DF995FCA-50A9-468A-9EB9-312791D104FE}" type="presParOf" srcId="{1FBD5DBF-7365-4E98-8A4B-ACADFD89CB96}" destId="{69BE9D1C-5682-43A7-B497-7B05F3DC428F}" srcOrd="2" destOrd="0" presId="urn:microsoft.com/office/officeart/2005/8/layout/orgChart1"/>
    <dgm:cxn modelId="{6F5E0D1D-0534-453E-B424-AE5C38B8EF07}" type="presParOf" srcId="{DFC27F23-8C01-42E7-839A-534200FC1FA6}" destId="{41DC90B3-8C49-443A-BC6E-5D6B14ACA25A}" srcOrd="2" destOrd="0" presId="urn:microsoft.com/office/officeart/2005/8/layout/orgChart1"/>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25892F-F126-4C8F-B6A6-288AA83FB7EE}" type="doc">
      <dgm:prSet loTypeId="urn:microsoft.com/office/officeart/2005/8/layout/radial4" loCatId="relationship" qsTypeId="urn:microsoft.com/office/officeart/2005/8/quickstyle/simple1" qsCatId="simple" csTypeId="urn:microsoft.com/office/officeart/2005/8/colors/accent1_2" csCatId="accent1" phldr="1"/>
      <dgm:spPr/>
      <dgm:t>
        <a:bodyPr/>
        <a:lstStyle/>
        <a:p>
          <a:endParaRPr lang="en-US"/>
        </a:p>
      </dgm:t>
    </dgm:pt>
    <dgm:pt modelId="{5893A1EB-D6BC-4CC0-82BD-CA70AB8E4A1F}">
      <dgm:prSet phldrT="[Text]"/>
      <dgm:spPr/>
      <dgm:t>
        <a:bodyPr/>
        <a:lstStyle/>
        <a:p>
          <a:r>
            <a:rPr lang="en-US"/>
            <a:t>Employee</a:t>
          </a:r>
        </a:p>
      </dgm:t>
    </dgm:pt>
    <dgm:pt modelId="{6976A146-DD1E-4D2B-B1A9-AE74C87E5568}" type="parTrans" cxnId="{9278AD83-30CD-453E-B1EB-9E0EF0579BE0}">
      <dgm:prSet/>
      <dgm:spPr/>
      <dgm:t>
        <a:bodyPr/>
        <a:lstStyle/>
        <a:p>
          <a:endParaRPr lang="en-US"/>
        </a:p>
      </dgm:t>
    </dgm:pt>
    <dgm:pt modelId="{BA973D7B-10E3-43B6-86DF-56D5C329F31B}" type="sibTrans" cxnId="{9278AD83-30CD-453E-B1EB-9E0EF0579BE0}">
      <dgm:prSet/>
      <dgm:spPr/>
      <dgm:t>
        <a:bodyPr/>
        <a:lstStyle/>
        <a:p>
          <a:endParaRPr lang="en-US"/>
        </a:p>
      </dgm:t>
    </dgm:pt>
    <dgm:pt modelId="{393A4569-BA38-43E1-BB1E-67A813DC88DD}">
      <dgm:prSet phldrT="[Text]"/>
      <dgm:spPr/>
      <dgm:t>
        <a:bodyPr/>
        <a:lstStyle/>
        <a:p>
          <a:r>
            <a:rPr lang="en-US"/>
            <a:t>Department Manager</a:t>
          </a:r>
        </a:p>
      </dgm:t>
    </dgm:pt>
    <dgm:pt modelId="{632707C7-4BDE-4234-93F5-F456085D64FD}" type="parTrans" cxnId="{DB7B4104-D4B7-409D-890F-45D638A49C8D}">
      <dgm:prSet/>
      <dgm:spPr/>
      <dgm:t>
        <a:bodyPr/>
        <a:lstStyle/>
        <a:p>
          <a:endParaRPr lang="en-US"/>
        </a:p>
      </dgm:t>
    </dgm:pt>
    <dgm:pt modelId="{9D0C3356-EAFF-421F-AFD1-74D615B87E15}" type="sibTrans" cxnId="{DB7B4104-D4B7-409D-890F-45D638A49C8D}">
      <dgm:prSet/>
      <dgm:spPr/>
      <dgm:t>
        <a:bodyPr/>
        <a:lstStyle/>
        <a:p>
          <a:endParaRPr lang="en-US"/>
        </a:p>
      </dgm:t>
    </dgm:pt>
    <dgm:pt modelId="{55677E9E-C2FC-434A-A399-233C5016F800}">
      <dgm:prSet phldrT="[Text]"/>
      <dgm:spPr/>
      <dgm:t>
        <a:bodyPr/>
        <a:lstStyle/>
        <a:p>
          <a:r>
            <a:rPr lang="en-US"/>
            <a:t>CEO</a:t>
          </a:r>
        </a:p>
      </dgm:t>
    </dgm:pt>
    <dgm:pt modelId="{2C4A4840-BB33-44BF-A6C3-AAB13BB1FFC5}" type="parTrans" cxnId="{2D3BB233-A276-4ADA-87D7-F4D04709C576}">
      <dgm:prSet/>
      <dgm:spPr/>
      <dgm:t>
        <a:bodyPr/>
        <a:lstStyle/>
        <a:p>
          <a:endParaRPr lang="en-US"/>
        </a:p>
      </dgm:t>
    </dgm:pt>
    <dgm:pt modelId="{70E81E42-62EC-4D6D-8CCF-02475B412519}" type="sibTrans" cxnId="{2D3BB233-A276-4ADA-87D7-F4D04709C576}">
      <dgm:prSet/>
      <dgm:spPr/>
      <dgm:t>
        <a:bodyPr/>
        <a:lstStyle/>
        <a:p>
          <a:endParaRPr lang="en-US"/>
        </a:p>
      </dgm:t>
    </dgm:pt>
    <dgm:pt modelId="{DACE6F66-0621-4EF6-A4EF-FE83E4EE267F}">
      <dgm:prSet phldrT="[Text]"/>
      <dgm:spPr/>
      <dgm:t>
        <a:bodyPr/>
        <a:lstStyle/>
        <a:p>
          <a:r>
            <a:rPr lang="en-US"/>
            <a:t>Staff Member</a:t>
          </a:r>
        </a:p>
      </dgm:t>
    </dgm:pt>
    <dgm:pt modelId="{4FE0C972-683C-49A7-AAA2-9C37D99F45CD}" type="parTrans" cxnId="{0412AA41-CC52-4345-9938-A75D84663BF7}">
      <dgm:prSet/>
      <dgm:spPr/>
      <dgm:t>
        <a:bodyPr/>
        <a:lstStyle/>
        <a:p>
          <a:endParaRPr lang="en-US"/>
        </a:p>
      </dgm:t>
    </dgm:pt>
    <dgm:pt modelId="{AAF4D560-6E37-450D-AD0C-CB212B333561}" type="sibTrans" cxnId="{0412AA41-CC52-4345-9938-A75D84663BF7}">
      <dgm:prSet/>
      <dgm:spPr/>
      <dgm:t>
        <a:bodyPr/>
        <a:lstStyle/>
        <a:p>
          <a:endParaRPr lang="en-US"/>
        </a:p>
      </dgm:t>
    </dgm:pt>
    <dgm:pt modelId="{CDB2F37F-65C1-403F-923A-2403454B582E}" type="pres">
      <dgm:prSet presAssocID="{C125892F-F126-4C8F-B6A6-288AA83FB7EE}" presName="cycle" presStyleCnt="0">
        <dgm:presLayoutVars>
          <dgm:chMax val="1"/>
          <dgm:dir/>
          <dgm:animLvl val="ctr"/>
          <dgm:resizeHandles val="exact"/>
        </dgm:presLayoutVars>
      </dgm:prSet>
      <dgm:spPr/>
    </dgm:pt>
    <dgm:pt modelId="{C1D9A2B2-E27B-461E-9B23-632349152538}" type="pres">
      <dgm:prSet presAssocID="{5893A1EB-D6BC-4CC0-82BD-CA70AB8E4A1F}" presName="centerShape" presStyleLbl="node0" presStyleIdx="0" presStyleCnt="1"/>
      <dgm:spPr/>
    </dgm:pt>
    <dgm:pt modelId="{FA2F7765-5A6F-494C-90D6-F6D4BB59BAEA}" type="pres">
      <dgm:prSet presAssocID="{632707C7-4BDE-4234-93F5-F456085D64FD}" presName="parTrans" presStyleLbl="bgSibTrans2D1" presStyleIdx="0" presStyleCnt="3"/>
      <dgm:spPr/>
    </dgm:pt>
    <dgm:pt modelId="{1C3A99D5-9D70-41C9-9A47-12C42D53E7B0}" type="pres">
      <dgm:prSet presAssocID="{393A4569-BA38-43E1-BB1E-67A813DC88DD}" presName="node" presStyleLbl="node1" presStyleIdx="0" presStyleCnt="3">
        <dgm:presLayoutVars>
          <dgm:bulletEnabled val="1"/>
        </dgm:presLayoutVars>
      </dgm:prSet>
      <dgm:spPr/>
    </dgm:pt>
    <dgm:pt modelId="{1D4FFDFE-BBCC-4694-8BB8-F4476CC4303A}" type="pres">
      <dgm:prSet presAssocID="{2C4A4840-BB33-44BF-A6C3-AAB13BB1FFC5}" presName="parTrans" presStyleLbl="bgSibTrans2D1" presStyleIdx="1" presStyleCnt="3"/>
      <dgm:spPr/>
    </dgm:pt>
    <dgm:pt modelId="{69FF7089-1384-49DA-92AD-09A1661CCB9B}" type="pres">
      <dgm:prSet presAssocID="{55677E9E-C2FC-434A-A399-233C5016F800}" presName="node" presStyleLbl="node1" presStyleIdx="1" presStyleCnt="3">
        <dgm:presLayoutVars>
          <dgm:bulletEnabled val="1"/>
        </dgm:presLayoutVars>
      </dgm:prSet>
      <dgm:spPr/>
    </dgm:pt>
    <dgm:pt modelId="{37616661-0F75-4CED-82DF-C88EE145000F}" type="pres">
      <dgm:prSet presAssocID="{4FE0C972-683C-49A7-AAA2-9C37D99F45CD}" presName="parTrans" presStyleLbl="bgSibTrans2D1" presStyleIdx="2" presStyleCnt="3"/>
      <dgm:spPr/>
    </dgm:pt>
    <dgm:pt modelId="{1C2F1EC2-3D2E-4CC3-BD8A-2273B32B9F6C}" type="pres">
      <dgm:prSet presAssocID="{DACE6F66-0621-4EF6-A4EF-FE83E4EE267F}" presName="node" presStyleLbl="node1" presStyleIdx="2" presStyleCnt="3">
        <dgm:presLayoutVars>
          <dgm:bulletEnabled val="1"/>
        </dgm:presLayoutVars>
      </dgm:prSet>
      <dgm:spPr/>
    </dgm:pt>
  </dgm:ptLst>
  <dgm:cxnLst>
    <dgm:cxn modelId="{DB7B4104-D4B7-409D-890F-45D638A49C8D}" srcId="{5893A1EB-D6BC-4CC0-82BD-CA70AB8E4A1F}" destId="{393A4569-BA38-43E1-BB1E-67A813DC88DD}" srcOrd="0" destOrd="0" parTransId="{632707C7-4BDE-4234-93F5-F456085D64FD}" sibTransId="{9D0C3356-EAFF-421F-AFD1-74D615B87E15}"/>
    <dgm:cxn modelId="{B8455B2E-EFF0-4E14-8F30-B6BB1FD1C6B6}" type="presOf" srcId="{4FE0C972-683C-49A7-AAA2-9C37D99F45CD}" destId="{37616661-0F75-4CED-82DF-C88EE145000F}" srcOrd="0" destOrd="0" presId="urn:microsoft.com/office/officeart/2005/8/layout/radial4"/>
    <dgm:cxn modelId="{2D3BB233-A276-4ADA-87D7-F4D04709C576}" srcId="{5893A1EB-D6BC-4CC0-82BD-CA70AB8E4A1F}" destId="{55677E9E-C2FC-434A-A399-233C5016F800}" srcOrd="1" destOrd="0" parTransId="{2C4A4840-BB33-44BF-A6C3-AAB13BB1FFC5}" sibTransId="{70E81E42-62EC-4D6D-8CCF-02475B412519}"/>
    <dgm:cxn modelId="{0651BA34-7CE2-4BFE-B2EF-2121B0445EFA}" type="presOf" srcId="{DACE6F66-0621-4EF6-A4EF-FE83E4EE267F}" destId="{1C2F1EC2-3D2E-4CC3-BD8A-2273B32B9F6C}" srcOrd="0" destOrd="0" presId="urn:microsoft.com/office/officeart/2005/8/layout/radial4"/>
    <dgm:cxn modelId="{F88C2E36-8C3A-4F51-B36A-CCA8D4DC57EB}" type="presOf" srcId="{5893A1EB-D6BC-4CC0-82BD-CA70AB8E4A1F}" destId="{C1D9A2B2-E27B-461E-9B23-632349152538}" srcOrd="0" destOrd="0" presId="urn:microsoft.com/office/officeart/2005/8/layout/radial4"/>
    <dgm:cxn modelId="{0412AA41-CC52-4345-9938-A75D84663BF7}" srcId="{5893A1EB-D6BC-4CC0-82BD-CA70AB8E4A1F}" destId="{DACE6F66-0621-4EF6-A4EF-FE83E4EE267F}" srcOrd="2" destOrd="0" parTransId="{4FE0C972-683C-49A7-AAA2-9C37D99F45CD}" sibTransId="{AAF4D560-6E37-450D-AD0C-CB212B333561}"/>
    <dgm:cxn modelId="{F58D8663-DAFF-475F-8E5A-078CFC9CE9DA}" type="presOf" srcId="{2C4A4840-BB33-44BF-A6C3-AAB13BB1FFC5}" destId="{1D4FFDFE-BBCC-4694-8BB8-F4476CC4303A}" srcOrd="0" destOrd="0" presId="urn:microsoft.com/office/officeart/2005/8/layout/radial4"/>
    <dgm:cxn modelId="{0B9F0C53-16DE-44D4-8F56-BA11422E8B92}" type="presOf" srcId="{393A4569-BA38-43E1-BB1E-67A813DC88DD}" destId="{1C3A99D5-9D70-41C9-9A47-12C42D53E7B0}" srcOrd="0" destOrd="0" presId="urn:microsoft.com/office/officeart/2005/8/layout/radial4"/>
    <dgm:cxn modelId="{9278AD83-30CD-453E-B1EB-9E0EF0579BE0}" srcId="{C125892F-F126-4C8F-B6A6-288AA83FB7EE}" destId="{5893A1EB-D6BC-4CC0-82BD-CA70AB8E4A1F}" srcOrd="0" destOrd="0" parTransId="{6976A146-DD1E-4D2B-B1A9-AE74C87E5568}" sibTransId="{BA973D7B-10E3-43B6-86DF-56D5C329F31B}"/>
    <dgm:cxn modelId="{1F91C1B2-C935-4BD9-A062-66E32622CED0}" type="presOf" srcId="{632707C7-4BDE-4234-93F5-F456085D64FD}" destId="{FA2F7765-5A6F-494C-90D6-F6D4BB59BAEA}" srcOrd="0" destOrd="0" presId="urn:microsoft.com/office/officeart/2005/8/layout/radial4"/>
    <dgm:cxn modelId="{C0B52ABE-E373-4FD6-BDE8-B4EDD896C79E}" type="presOf" srcId="{C125892F-F126-4C8F-B6A6-288AA83FB7EE}" destId="{CDB2F37F-65C1-403F-923A-2403454B582E}" srcOrd="0" destOrd="0" presId="urn:microsoft.com/office/officeart/2005/8/layout/radial4"/>
    <dgm:cxn modelId="{CA0624C0-A700-4CA6-B281-B67983CE0F7B}" type="presOf" srcId="{55677E9E-C2FC-434A-A399-233C5016F800}" destId="{69FF7089-1384-49DA-92AD-09A1661CCB9B}" srcOrd="0" destOrd="0" presId="urn:microsoft.com/office/officeart/2005/8/layout/radial4"/>
    <dgm:cxn modelId="{571ED358-A88C-428D-B9F1-B12731DCAE79}" type="presParOf" srcId="{CDB2F37F-65C1-403F-923A-2403454B582E}" destId="{C1D9A2B2-E27B-461E-9B23-632349152538}" srcOrd="0" destOrd="0" presId="urn:microsoft.com/office/officeart/2005/8/layout/radial4"/>
    <dgm:cxn modelId="{EB80C013-3CE9-4B16-948F-B442CF0A41B7}" type="presParOf" srcId="{CDB2F37F-65C1-403F-923A-2403454B582E}" destId="{FA2F7765-5A6F-494C-90D6-F6D4BB59BAEA}" srcOrd="1" destOrd="0" presId="urn:microsoft.com/office/officeart/2005/8/layout/radial4"/>
    <dgm:cxn modelId="{C63D3BDB-42E0-405E-AAC2-8E576ADCDCFC}" type="presParOf" srcId="{CDB2F37F-65C1-403F-923A-2403454B582E}" destId="{1C3A99D5-9D70-41C9-9A47-12C42D53E7B0}" srcOrd="2" destOrd="0" presId="urn:microsoft.com/office/officeart/2005/8/layout/radial4"/>
    <dgm:cxn modelId="{8E0297D8-92F8-4404-A26C-C0DC789282C6}" type="presParOf" srcId="{CDB2F37F-65C1-403F-923A-2403454B582E}" destId="{1D4FFDFE-BBCC-4694-8BB8-F4476CC4303A}" srcOrd="3" destOrd="0" presId="urn:microsoft.com/office/officeart/2005/8/layout/radial4"/>
    <dgm:cxn modelId="{65532F8C-9668-4D3F-A02F-5554E955ECD0}" type="presParOf" srcId="{CDB2F37F-65C1-403F-923A-2403454B582E}" destId="{69FF7089-1384-49DA-92AD-09A1661CCB9B}" srcOrd="4" destOrd="0" presId="urn:microsoft.com/office/officeart/2005/8/layout/radial4"/>
    <dgm:cxn modelId="{1899B646-1900-4821-94E5-F09D57296E51}" type="presParOf" srcId="{CDB2F37F-65C1-403F-923A-2403454B582E}" destId="{37616661-0F75-4CED-82DF-C88EE145000F}" srcOrd="5" destOrd="0" presId="urn:microsoft.com/office/officeart/2005/8/layout/radial4"/>
    <dgm:cxn modelId="{C46C08F1-7663-4F71-8463-10F25FC00A43}" type="presParOf" srcId="{CDB2F37F-65C1-403F-923A-2403454B582E}" destId="{1C2F1EC2-3D2E-4CC3-BD8A-2273B32B9F6C}" srcOrd="6" destOrd="0" presId="urn:microsoft.com/office/officeart/2005/8/layout/radial4"/>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A32F9B-6158-496B-A1D3-1D7B93A3E767}">
      <dsp:nvSpPr>
        <dsp:cNvPr id="0" name=""/>
        <dsp:cNvSpPr/>
      </dsp:nvSpPr>
      <dsp:spPr>
        <a:xfrm>
          <a:off x="4192471" y="1881066"/>
          <a:ext cx="168519" cy="516794"/>
        </a:xfrm>
        <a:custGeom>
          <a:avLst/>
          <a:gdLst/>
          <a:ahLst/>
          <a:cxnLst/>
          <a:rect l="0" t="0" r="0" b="0"/>
          <a:pathLst>
            <a:path>
              <a:moveTo>
                <a:pt x="0" y="0"/>
              </a:moveTo>
              <a:lnTo>
                <a:pt x="0" y="516794"/>
              </a:lnTo>
              <a:lnTo>
                <a:pt x="168519"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C918CF-3F8C-4CE7-A5A1-610CDD9D6E70}">
      <dsp:nvSpPr>
        <dsp:cNvPr id="0" name=""/>
        <dsp:cNvSpPr/>
      </dsp:nvSpPr>
      <dsp:spPr>
        <a:xfrm>
          <a:off x="2602766" y="1083405"/>
          <a:ext cx="2039091" cy="235927"/>
        </a:xfrm>
        <a:custGeom>
          <a:avLst/>
          <a:gdLst/>
          <a:ahLst/>
          <a:cxnLst/>
          <a:rect l="0" t="0" r="0" b="0"/>
          <a:pathLst>
            <a:path>
              <a:moveTo>
                <a:pt x="0" y="0"/>
              </a:moveTo>
              <a:lnTo>
                <a:pt x="0" y="117963"/>
              </a:lnTo>
              <a:lnTo>
                <a:pt x="2039091" y="117963"/>
              </a:lnTo>
              <a:lnTo>
                <a:pt x="2039091"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20463A-F3F6-449B-BCAE-E5D587A2B753}">
      <dsp:nvSpPr>
        <dsp:cNvPr id="0" name=""/>
        <dsp:cNvSpPr/>
      </dsp:nvSpPr>
      <dsp:spPr>
        <a:xfrm>
          <a:off x="2833077" y="1881066"/>
          <a:ext cx="168519" cy="516794"/>
        </a:xfrm>
        <a:custGeom>
          <a:avLst/>
          <a:gdLst/>
          <a:ahLst/>
          <a:cxnLst/>
          <a:rect l="0" t="0" r="0" b="0"/>
          <a:pathLst>
            <a:path>
              <a:moveTo>
                <a:pt x="0" y="0"/>
              </a:moveTo>
              <a:lnTo>
                <a:pt x="0" y="516794"/>
              </a:lnTo>
              <a:lnTo>
                <a:pt x="168519"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958DAC-F6DB-42E0-A5B5-5CF56EA9F6AC}">
      <dsp:nvSpPr>
        <dsp:cNvPr id="0" name=""/>
        <dsp:cNvSpPr/>
      </dsp:nvSpPr>
      <dsp:spPr>
        <a:xfrm>
          <a:off x="2602766" y="1083405"/>
          <a:ext cx="679697" cy="235927"/>
        </a:xfrm>
        <a:custGeom>
          <a:avLst/>
          <a:gdLst/>
          <a:ahLst/>
          <a:cxnLst/>
          <a:rect l="0" t="0" r="0" b="0"/>
          <a:pathLst>
            <a:path>
              <a:moveTo>
                <a:pt x="0" y="0"/>
              </a:moveTo>
              <a:lnTo>
                <a:pt x="0" y="117963"/>
              </a:lnTo>
              <a:lnTo>
                <a:pt x="679697" y="117963"/>
              </a:lnTo>
              <a:lnTo>
                <a:pt x="679697"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6624AE-3EBE-4AA8-A0D4-773EE45D046D}">
      <dsp:nvSpPr>
        <dsp:cNvPr id="0" name=""/>
        <dsp:cNvSpPr/>
      </dsp:nvSpPr>
      <dsp:spPr>
        <a:xfrm>
          <a:off x="1473683" y="1881066"/>
          <a:ext cx="168519" cy="516794"/>
        </a:xfrm>
        <a:custGeom>
          <a:avLst/>
          <a:gdLst/>
          <a:ahLst/>
          <a:cxnLst/>
          <a:rect l="0" t="0" r="0" b="0"/>
          <a:pathLst>
            <a:path>
              <a:moveTo>
                <a:pt x="0" y="0"/>
              </a:moveTo>
              <a:lnTo>
                <a:pt x="0" y="516794"/>
              </a:lnTo>
              <a:lnTo>
                <a:pt x="168519"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EA4BCA-70E6-4F0E-8C54-54FE93089635}">
      <dsp:nvSpPr>
        <dsp:cNvPr id="0" name=""/>
        <dsp:cNvSpPr/>
      </dsp:nvSpPr>
      <dsp:spPr>
        <a:xfrm>
          <a:off x="1923069" y="1083405"/>
          <a:ext cx="679697" cy="235927"/>
        </a:xfrm>
        <a:custGeom>
          <a:avLst/>
          <a:gdLst/>
          <a:ahLst/>
          <a:cxnLst/>
          <a:rect l="0" t="0" r="0" b="0"/>
          <a:pathLst>
            <a:path>
              <a:moveTo>
                <a:pt x="679697" y="0"/>
              </a:moveTo>
              <a:lnTo>
                <a:pt x="679697" y="117963"/>
              </a:lnTo>
              <a:lnTo>
                <a:pt x="0" y="117963"/>
              </a:lnTo>
              <a:lnTo>
                <a:pt x="0"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D3DC9B-AE86-4AFD-95EF-2D1EB98094CB}">
      <dsp:nvSpPr>
        <dsp:cNvPr id="0" name=""/>
        <dsp:cNvSpPr/>
      </dsp:nvSpPr>
      <dsp:spPr>
        <a:xfrm>
          <a:off x="114288" y="1881066"/>
          <a:ext cx="168519" cy="516794"/>
        </a:xfrm>
        <a:custGeom>
          <a:avLst/>
          <a:gdLst/>
          <a:ahLst/>
          <a:cxnLst/>
          <a:rect l="0" t="0" r="0" b="0"/>
          <a:pathLst>
            <a:path>
              <a:moveTo>
                <a:pt x="0" y="0"/>
              </a:moveTo>
              <a:lnTo>
                <a:pt x="0" y="516794"/>
              </a:lnTo>
              <a:lnTo>
                <a:pt x="168519" y="516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9A96AE-5874-49FB-9D88-F18B79D7E9D3}">
      <dsp:nvSpPr>
        <dsp:cNvPr id="0" name=""/>
        <dsp:cNvSpPr/>
      </dsp:nvSpPr>
      <dsp:spPr>
        <a:xfrm>
          <a:off x="563675" y="1083405"/>
          <a:ext cx="2039091" cy="235927"/>
        </a:xfrm>
        <a:custGeom>
          <a:avLst/>
          <a:gdLst/>
          <a:ahLst/>
          <a:cxnLst/>
          <a:rect l="0" t="0" r="0" b="0"/>
          <a:pathLst>
            <a:path>
              <a:moveTo>
                <a:pt x="2039091" y="0"/>
              </a:moveTo>
              <a:lnTo>
                <a:pt x="2039091" y="117963"/>
              </a:lnTo>
              <a:lnTo>
                <a:pt x="0" y="117963"/>
              </a:lnTo>
              <a:lnTo>
                <a:pt x="0" y="2359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104B8-F12D-423D-8CD0-C4B3285BA43C}">
      <dsp:nvSpPr>
        <dsp:cNvPr id="0" name=""/>
        <dsp:cNvSpPr/>
      </dsp:nvSpPr>
      <dsp:spPr>
        <a:xfrm>
          <a:off x="2041033" y="521672"/>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CEO</a:t>
          </a:r>
        </a:p>
      </dsp:txBody>
      <dsp:txXfrm>
        <a:off x="2041033" y="521672"/>
        <a:ext cx="1123466" cy="561733"/>
      </dsp:txXfrm>
    </dsp:sp>
    <dsp:sp modelId="{D1D2AB17-7F3E-4040-BA8B-907890EA237E}">
      <dsp:nvSpPr>
        <dsp:cNvPr id="0" name=""/>
        <dsp:cNvSpPr/>
      </dsp:nvSpPr>
      <dsp:spPr>
        <a:xfrm>
          <a:off x="1942" y="131933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Sales Manager</a:t>
          </a:r>
        </a:p>
      </dsp:txBody>
      <dsp:txXfrm>
        <a:off x="1942" y="1319333"/>
        <a:ext cx="1123466" cy="561733"/>
      </dsp:txXfrm>
    </dsp:sp>
    <dsp:sp modelId="{DBB36BDA-327E-4CF1-BE71-FE36F8704C10}">
      <dsp:nvSpPr>
        <dsp:cNvPr id="0" name=""/>
        <dsp:cNvSpPr/>
      </dsp:nvSpPr>
      <dsp:spPr>
        <a:xfrm>
          <a:off x="282808" y="2116994"/>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Sales Staff Members </a:t>
          </a:r>
        </a:p>
      </dsp:txBody>
      <dsp:txXfrm>
        <a:off x="282808" y="2116994"/>
        <a:ext cx="1123466" cy="561733"/>
      </dsp:txXfrm>
    </dsp:sp>
    <dsp:sp modelId="{2730535A-5682-4D82-B361-DA3A2AD38A31}">
      <dsp:nvSpPr>
        <dsp:cNvPr id="0" name=""/>
        <dsp:cNvSpPr/>
      </dsp:nvSpPr>
      <dsp:spPr>
        <a:xfrm>
          <a:off x="1361336" y="131933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Security Manager</a:t>
          </a:r>
        </a:p>
      </dsp:txBody>
      <dsp:txXfrm>
        <a:off x="1361336" y="1319333"/>
        <a:ext cx="1123466" cy="561733"/>
      </dsp:txXfrm>
    </dsp:sp>
    <dsp:sp modelId="{8D05F5A8-99AB-496E-B12B-A46ACE82755A}">
      <dsp:nvSpPr>
        <dsp:cNvPr id="0" name=""/>
        <dsp:cNvSpPr/>
      </dsp:nvSpPr>
      <dsp:spPr>
        <a:xfrm>
          <a:off x="1642203" y="2116994"/>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Security Staff Members</a:t>
          </a:r>
        </a:p>
      </dsp:txBody>
      <dsp:txXfrm>
        <a:off x="1642203" y="2116994"/>
        <a:ext cx="1123466" cy="561733"/>
      </dsp:txXfrm>
    </dsp:sp>
    <dsp:sp modelId="{E41AEB3A-A800-4FEE-8CA3-08105EBFD767}">
      <dsp:nvSpPr>
        <dsp:cNvPr id="0" name=""/>
        <dsp:cNvSpPr/>
      </dsp:nvSpPr>
      <dsp:spPr>
        <a:xfrm>
          <a:off x="2720730" y="131933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HR Manager</a:t>
          </a:r>
        </a:p>
      </dsp:txBody>
      <dsp:txXfrm>
        <a:off x="2720730" y="1319333"/>
        <a:ext cx="1123466" cy="561733"/>
      </dsp:txXfrm>
    </dsp:sp>
    <dsp:sp modelId="{31638A6E-C860-4D04-9D2F-0625A33E5B9F}">
      <dsp:nvSpPr>
        <dsp:cNvPr id="0" name=""/>
        <dsp:cNvSpPr/>
      </dsp:nvSpPr>
      <dsp:spPr>
        <a:xfrm>
          <a:off x="3001597" y="2116994"/>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HR Staff Members</a:t>
          </a:r>
        </a:p>
      </dsp:txBody>
      <dsp:txXfrm>
        <a:off x="3001597" y="2116994"/>
        <a:ext cx="1123466" cy="561733"/>
      </dsp:txXfrm>
    </dsp:sp>
    <dsp:sp modelId="{23180F9E-6E42-4FF4-A5FC-D41C80E671E9}">
      <dsp:nvSpPr>
        <dsp:cNvPr id="0" name=""/>
        <dsp:cNvSpPr/>
      </dsp:nvSpPr>
      <dsp:spPr>
        <a:xfrm>
          <a:off x="4080124" y="1319333"/>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Operations Manager</a:t>
          </a:r>
        </a:p>
      </dsp:txBody>
      <dsp:txXfrm>
        <a:off x="4080124" y="1319333"/>
        <a:ext cx="1123466" cy="561733"/>
      </dsp:txXfrm>
    </dsp:sp>
    <dsp:sp modelId="{9142E7A6-1743-4EEE-B151-D14AEF56D589}">
      <dsp:nvSpPr>
        <dsp:cNvPr id="0" name=""/>
        <dsp:cNvSpPr/>
      </dsp:nvSpPr>
      <dsp:spPr>
        <a:xfrm>
          <a:off x="4360991" y="2116994"/>
          <a:ext cx="1123466" cy="5617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 Operations Staff Members</a:t>
          </a:r>
        </a:p>
      </dsp:txBody>
      <dsp:txXfrm>
        <a:off x="4360991" y="2116994"/>
        <a:ext cx="1123466" cy="5617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D9A2B2-E27B-461E-9B23-632349152538}">
      <dsp:nvSpPr>
        <dsp:cNvPr id="0" name=""/>
        <dsp:cNvSpPr/>
      </dsp:nvSpPr>
      <dsp:spPr>
        <a:xfrm>
          <a:off x="1709494" y="1399446"/>
          <a:ext cx="1174955" cy="117495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Employee</a:t>
          </a:r>
        </a:p>
      </dsp:txBody>
      <dsp:txXfrm>
        <a:off x="1881562" y="1571514"/>
        <a:ext cx="830819" cy="830819"/>
      </dsp:txXfrm>
    </dsp:sp>
    <dsp:sp modelId="{FA2F7765-5A6F-494C-90D6-F6D4BB59BAEA}">
      <dsp:nvSpPr>
        <dsp:cNvPr id="0" name=""/>
        <dsp:cNvSpPr/>
      </dsp:nvSpPr>
      <dsp:spPr>
        <a:xfrm rot="12900000">
          <a:off x="954180" y="1194365"/>
          <a:ext cx="900033" cy="334862"/>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C3A99D5-9D70-41C9-9A47-12C42D53E7B0}">
      <dsp:nvSpPr>
        <dsp:cNvPr id="0" name=""/>
        <dsp:cNvSpPr/>
      </dsp:nvSpPr>
      <dsp:spPr>
        <a:xfrm>
          <a:off x="477461" y="657194"/>
          <a:ext cx="1116207" cy="8929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US" sz="1500" kern="1200"/>
            <a:t>Department Manager</a:t>
          </a:r>
        </a:p>
      </dsp:txBody>
      <dsp:txXfrm>
        <a:off x="503615" y="683348"/>
        <a:ext cx="1063899" cy="840658"/>
      </dsp:txXfrm>
    </dsp:sp>
    <dsp:sp modelId="{1D4FFDFE-BBCC-4694-8BB8-F4476CC4303A}">
      <dsp:nvSpPr>
        <dsp:cNvPr id="0" name=""/>
        <dsp:cNvSpPr/>
      </dsp:nvSpPr>
      <dsp:spPr>
        <a:xfrm rot="16200000">
          <a:off x="1846955" y="729616"/>
          <a:ext cx="900033" cy="334862"/>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9FF7089-1384-49DA-92AD-09A1661CCB9B}">
      <dsp:nvSpPr>
        <dsp:cNvPr id="0" name=""/>
        <dsp:cNvSpPr/>
      </dsp:nvSpPr>
      <dsp:spPr>
        <a:xfrm>
          <a:off x="1738868" y="547"/>
          <a:ext cx="1116207" cy="8929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US" sz="1500" kern="1200"/>
            <a:t>CEO</a:t>
          </a:r>
        </a:p>
      </dsp:txBody>
      <dsp:txXfrm>
        <a:off x="1765022" y="26701"/>
        <a:ext cx="1063899" cy="840658"/>
      </dsp:txXfrm>
    </dsp:sp>
    <dsp:sp modelId="{37616661-0F75-4CED-82DF-C88EE145000F}">
      <dsp:nvSpPr>
        <dsp:cNvPr id="0" name=""/>
        <dsp:cNvSpPr/>
      </dsp:nvSpPr>
      <dsp:spPr>
        <a:xfrm rot="19500000">
          <a:off x="2739730" y="1194365"/>
          <a:ext cx="900033" cy="334862"/>
        </a:xfrm>
        <a:prstGeom prst="lef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C2F1EC2-3D2E-4CC3-BD8A-2273B32B9F6C}">
      <dsp:nvSpPr>
        <dsp:cNvPr id="0" name=""/>
        <dsp:cNvSpPr/>
      </dsp:nvSpPr>
      <dsp:spPr>
        <a:xfrm>
          <a:off x="3000275" y="657194"/>
          <a:ext cx="1116207" cy="8929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US" sz="1500" kern="1200"/>
            <a:t>Staff Member</a:t>
          </a:r>
        </a:p>
      </dsp:txBody>
      <dsp:txXfrm>
        <a:off x="3026429" y="683348"/>
        <a:ext cx="1063899" cy="8406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0E47D7CF7F3490B9A4C972705223F69"/>
        <w:category>
          <w:name w:val="General"/>
          <w:gallery w:val="placeholder"/>
        </w:category>
        <w:types>
          <w:type w:val="bbPlcHdr"/>
        </w:types>
        <w:behaviors>
          <w:behavior w:val="content"/>
        </w:behaviors>
        <w:guid w:val="{096B78B3-FDCD-44DF-BBD6-8B3E1C1C1532}"/>
      </w:docPartPr>
      <w:docPartBody>
        <w:p w:rsidR="00DF3DA6" w:rsidRDefault="008F23C4">
          <w:pPr>
            <w:pStyle w:val="C0E47D7CF7F3490B9A4C972705223F69"/>
          </w:pPr>
          <w:r w:rsidRPr="00FA09CB">
            <w:rPr>
              <w:rStyle w:val="PlaceholderText"/>
            </w:rPr>
            <w:t>Click or tap to enter a date.</w:t>
          </w:r>
        </w:p>
      </w:docPartBody>
    </w:docPart>
    <w:docPart>
      <w:docPartPr>
        <w:name w:val="B2C6CCC2811D4A959886EA2CD7D6E30A"/>
        <w:category>
          <w:name w:val="General"/>
          <w:gallery w:val="placeholder"/>
        </w:category>
        <w:types>
          <w:type w:val="bbPlcHdr"/>
        </w:types>
        <w:behaviors>
          <w:behavior w:val="content"/>
        </w:behaviors>
        <w:guid w:val="{EBD3270B-12A7-4960-AC02-BF40930A73E4}"/>
      </w:docPartPr>
      <w:docPartBody>
        <w:p w:rsidR="00DF3DA6" w:rsidRDefault="008F23C4">
          <w:pPr>
            <w:pStyle w:val="B2C6CCC2811D4A959886EA2CD7D6E30A"/>
          </w:pPr>
          <w:r w:rsidRPr="00FA09CB">
            <w:rPr>
              <w:rStyle w:val="PlaceholderText"/>
            </w:rPr>
            <w:t>Click or tap to enter a date.</w:t>
          </w:r>
        </w:p>
      </w:docPartBody>
    </w:docPart>
    <w:docPart>
      <w:docPartPr>
        <w:name w:val="AE7370C49BA745EE92F88BC2C26823A0"/>
        <w:category>
          <w:name w:val="General"/>
          <w:gallery w:val="placeholder"/>
        </w:category>
        <w:types>
          <w:type w:val="bbPlcHdr"/>
        </w:types>
        <w:behaviors>
          <w:behavior w:val="content"/>
        </w:behaviors>
        <w:guid w:val="{0E586305-F86A-4F4B-B826-5625F52480E3}"/>
      </w:docPartPr>
      <w:docPartBody>
        <w:p w:rsidR="00DF3DA6" w:rsidRDefault="008F23C4">
          <w:pPr>
            <w:pStyle w:val="AE7370C49BA745EE92F88BC2C26823A0"/>
          </w:pPr>
          <w:r w:rsidRPr="00B2780C">
            <w:rPr>
              <w:color w:val="C00000"/>
            </w:rPr>
            <w:t>[Insert SkillsPoint name]</w:t>
          </w:r>
        </w:p>
      </w:docPartBody>
    </w:docPart>
    <w:docPart>
      <w:docPartPr>
        <w:name w:val="897E3B2DC5C348D59A6D464000C8846E"/>
        <w:category>
          <w:name w:val="General"/>
          <w:gallery w:val="placeholder"/>
        </w:category>
        <w:types>
          <w:type w:val="bbPlcHdr"/>
        </w:types>
        <w:behaviors>
          <w:behavior w:val="content"/>
        </w:behaviors>
        <w:guid w:val="{FBD5E171-7E3F-42E1-8024-DAEBB9079D11}"/>
      </w:docPartPr>
      <w:docPartBody>
        <w:p w:rsidR="00DF3DA6" w:rsidRDefault="00DF3DA6" w:rsidP="00DF3DA6">
          <w:pPr>
            <w:pStyle w:val="897E3B2DC5C348D59A6D464000C8846E"/>
          </w:pPr>
          <w:r w:rsidRPr="00B2780C">
            <w:t xml:space="preserve">[Insert video </w:t>
          </w:r>
          <w:r>
            <w:t>URL</w:t>
          </w:r>
          <w:r w:rsidRPr="00B2780C">
            <w:t>]</w:t>
          </w:r>
        </w:p>
      </w:docPartBody>
    </w:docPart>
    <w:docPart>
      <w:docPartPr>
        <w:name w:val="C18771261C224AFF94FBD0E535AE26A3"/>
        <w:category>
          <w:name w:val="General"/>
          <w:gallery w:val="placeholder"/>
        </w:category>
        <w:types>
          <w:type w:val="bbPlcHdr"/>
        </w:types>
        <w:behaviors>
          <w:behavior w:val="content"/>
        </w:behaviors>
        <w:guid w:val="{21603312-4604-436E-A703-71B5CF2646AB}"/>
      </w:docPartPr>
      <w:docPartBody>
        <w:p w:rsidR="000B7010" w:rsidRDefault="00427CBF">
          <w:r w:rsidRPr="00E83F6A">
            <w:rPr>
              <w:rStyle w:val="PlaceholderText"/>
            </w:rPr>
            <w:t>[Title]</w:t>
          </w:r>
        </w:p>
      </w:docPartBody>
    </w:docPart>
    <w:docPart>
      <w:docPartPr>
        <w:name w:val="8684EC2E77EF4A899120D12AB71473CB"/>
        <w:category>
          <w:name w:val="General"/>
          <w:gallery w:val="placeholder"/>
        </w:category>
        <w:types>
          <w:type w:val="bbPlcHdr"/>
        </w:types>
        <w:behaviors>
          <w:behavior w:val="content"/>
        </w:behaviors>
        <w:guid w:val="{C96FB0FB-72B0-4C76-B8EC-C00C5C2BBDC9}"/>
      </w:docPartPr>
      <w:docPartBody>
        <w:p w:rsidR="000B7010" w:rsidRDefault="00427CBF">
          <w:r w:rsidRPr="00E83F6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3C4"/>
    <w:rsid w:val="000B322D"/>
    <w:rsid w:val="000B7010"/>
    <w:rsid w:val="000D1433"/>
    <w:rsid w:val="000E25B8"/>
    <w:rsid w:val="002817B6"/>
    <w:rsid w:val="002E0E8E"/>
    <w:rsid w:val="002E6677"/>
    <w:rsid w:val="0037606A"/>
    <w:rsid w:val="003817E9"/>
    <w:rsid w:val="003F6A0D"/>
    <w:rsid w:val="00427CBF"/>
    <w:rsid w:val="00506408"/>
    <w:rsid w:val="005A01B5"/>
    <w:rsid w:val="005A6DE7"/>
    <w:rsid w:val="00655736"/>
    <w:rsid w:val="00695339"/>
    <w:rsid w:val="006A7991"/>
    <w:rsid w:val="0071026C"/>
    <w:rsid w:val="007761F6"/>
    <w:rsid w:val="007C6A48"/>
    <w:rsid w:val="007F0FC0"/>
    <w:rsid w:val="008F23C4"/>
    <w:rsid w:val="00941298"/>
    <w:rsid w:val="00956237"/>
    <w:rsid w:val="009B135C"/>
    <w:rsid w:val="00A14E32"/>
    <w:rsid w:val="00A249ED"/>
    <w:rsid w:val="00AB780E"/>
    <w:rsid w:val="00B94FCB"/>
    <w:rsid w:val="00C6760A"/>
    <w:rsid w:val="00D122C5"/>
    <w:rsid w:val="00D50E08"/>
    <w:rsid w:val="00D5279C"/>
    <w:rsid w:val="00DF3DA6"/>
    <w:rsid w:val="00EA367F"/>
    <w:rsid w:val="00F763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C2100295FD4CD28116FF3ED629FB65">
    <w:name w:val="21C2100295FD4CD28116FF3ED629FB65"/>
  </w:style>
  <w:style w:type="paragraph" w:customStyle="1" w:styleId="B3C340346F204785B05EFF7A60CF4C16">
    <w:name w:val="B3C340346F204785B05EFF7A60CF4C16"/>
  </w:style>
  <w:style w:type="character" w:styleId="PlaceholderText">
    <w:name w:val="Placeholder Text"/>
    <w:basedOn w:val="DefaultParagraphFont"/>
    <w:uiPriority w:val="99"/>
    <w:semiHidden/>
    <w:rsid w:val="00427CBF"/>
    <w:rPr>
      <w:color w:val="808080"/>
    </w:rPr>
  </w:style>
  <w:style w:type="paragraph" w:customStyle="1" w:styleId="C0E47D7CF7F3490B9A4C972705223F69">
    <w:name w:val="C0E47D7CF7F3490B9A4C972705223F69"/>
  </w:style>
  <w:style w:type="paragraph" w:customStyle="1" w:styleId="B2C6CCC2811D4A959886EA2CD7D6E30A">
    <w:name w:val="B2C6CCC2811D4A959886EA2CD7D6E30A"/>
  </w:style>
  <w:style w:type="paragraph" w:customStyle="1" w:styleId="AE7370C49BA745EE92F88BC2C26823A0">
    <w:name w:val="AE7370C49BA745EE92F88BC2C26823A0"/>
  </w:style>
  <w:style w:type="paragraph" w:customStyle="1" w:styleId="F11A009B04D04CC49C0FBE82BF35278D">
    <w:name w:val="F11A009B04D04CC49C0FBE82BF35278D"/>
  </w:style>
  <w:style w:type="paragraph" w:customStyle="1" w:styleId="8A692B6C45104A6598FCDD04BF1C095E">
    <w:name w:val="8A692B6C45104A6598FCDD04BF1C095E"/>
  </w:style>
  <w:style w:type="paragraph" w:customStyle="1" w:styleId="30527B7372844D9AB8E076C8D15D8ED8">
    <w:name w:val="30527B7372844D9AB8E076C8D15D8ED8"/>
  </w:style>
  <w:style w:type="paragraph" w:customStyle="1" w:styleId="2C0DE03C904F4FCA9709E6710546FE9D">
    <w:name w:val="2C0DE03C904F4FCA9709E6710546FE9D"/>
  </w:style>
  <w:style w:type="paragraph" w:customStyle="1" w:styleId="4494C36453D14628B68A3B368310FAE5">
    <w:name w:val="4494C36453D14628B68A3B368310FAE5"/>
  </w:style>
  <w:style w:type="paragraph" w:customStyle="1" w:styleId="62099651A6564C1CADAA331C96A7FBD0">
    <w:name w:val="62099651A6564C1CADAA331C96A7FBD0"/>
  </w:style>
  <w:style w:type="paragraph" w:customStyle="1" w:styleId="72B18A297DFE4C36A24216F817ACDD90">
    <w:name w:val="72B18A297DFE4C36A24216F817ACDD90"/>
  </w:style>
  <w:style w:type="paragraph" w:customStyle="1" w:styleId="FBDAFC6C0FB740CC95E24973A538D121">
    <w:name w:val="FBDAFC6C0FB740CC95E24973A538D121"/>
  </w:style>
  <w:style w:type="paragraph" w:customStyle="1" w:styleId="256E29B0AA024883914FDE84F4EFC358">
    <w:name w:val="256E29B0AA024883914FDE84F4EFC358"/>
  </w:style>
  <w:style w:type="paragraph" w:customStyle="1" w:styleId="2FC0B5D68D234FB883B2037BA42B28F7">
    <w:name w:val="2FC0B5D68D234FB883B2037BA42B28F7"/>
  </w:style>
  <w:style w:type="paragraph" w:customStyle="1" w:styleId="B87748F88A33450D887F811B60EBC55C">
    <w:name w:val="B87748F88A33450D887F811B60EBC55C"/>
  </w:style>
  <w:style w:type="paragraph" w:customStyle="1" w:styleId="D8D5A7107C674E139EA7C414D6E06382">
    <w:name w:val="D8D5A7107C674E139EA7C414D6E06382"/>
  </w:style>
  <w:style w:type="paragraph" w:customStyle="1" w:styleId="3F0CED9C01BC43A5B1FB53FB0B9AD238">
    <w:name w:val="3F0CED9C01BC43A5B1FB53FB0B9AD238"/>
    <w:rsid w:val="008F23C4"/>
  </w:style>
  <w:style w:type="paragraph" w:customStyle="1" w:styleId="CF8302DC21CD46688E2A6762065426DC">
    <w:name w:val="CF8302DC21CD46688E2A6762065426DC"/>
    <w:rsid w:val="008F23C4"/>
  </w:style>
  <w:style w:type="paragraph" w:customStyle="1" w:styleId="687D1336F341459492AE4F69C2EF393F">
    <w:name w:val="687D1336F341459492AE4F69C2EF393F"/>
    <w:rsid w:val="008F23C4"/>
  </w:style>
  <w:style w:type="paragraph" w:customStyle="1" w:styleId="5E235FAF338E46B68C3564939DDD065D">
    <w:name w:val="5E235FAF338E46B68C3564939DDD065D"/>
    <w:rsid w:val="008F23C4"/>
  </w:style>
  <w:style w:type="paragraph" w:customStyle="1" w:styleId="C715AAD235BA42F4B69E756A79684DD5">
    <w:name w:val="C715AAD235BA42F4B69E756A79684DD5"/>
    <w:rsid w:val="008F23C4"/>
  </w:style>
  <w:style w:type="paragraph" w:customStyle="1" w:styleId="CB15250C1A1C4F40801EDFB8DA9A4A29">
    <w:name w:val="CB15250C1A1C4F40801EDFB8DA9A4A29"/>
    <w:rsid w:val="008F23C4"/>
  </w:style>
  <w:style w:type="paragraph" w:customStyle="1" w:styleId="92EFDA1CD7E94BF1938E5EE6049494A6">
    <w:name w:val="92EFDA1CD7E94BF1938E5EE6049494A6"/>
    <w:rsid w:val="008F23C4"/>
  </w:style>
  <w:style w:type="paragraph" w:customStyle="1" w:styleId="E42B2E0AAE9C463B80FA77B06E8FE452">
    <w:name w:val="E42B2E0AAE9C463B80FA77B06E8FE452"/>
    <w:rsid w:val="008F23C4"/>
  </w:style>
  <w:style w:type="paragraph" w:customStyle="1" w:styleId="997AF98CD5034DDDA2DBC2351C26BB28">
    <w:name w:val="997AF98CD5034DDDA2DBC2351C26BB28"/>
    <w:rsid w:val="008F23C4"/>
  </w:style>
  <w:style w:type="paragraph" w:customStyle="1" w:styleId="6F4B905EC5684475A19142E3EF8318CD">
    <w:name w:val="6F4B905EC5684475A19142E3EF8318CD"/>
    <w:rsid w:val="008F23C4"/>
  </w:style>
  <w:style w:type="paragraph" w:customStyle="1" w:styleId="6C111D778031400C926BE5F48F0B364D">
    <w:name w:val="6C111D778031400C926BE5F48F0B364D"/>
    <w:rsid w:val="008F23C4"/>
  </w:style>
  <w:style w:type="paragraph" w:customStyle="1" w:styleId="44C7EEE05CF045D193F0F9AF2569F592">
    <w:name w:val="44C7EEE05CF045D193F0F9AF2569F592"/>
    <w:rsid w:val="008F23C4"/>
  </w:style>
  <w:style w:type="paragraph" w:customStyle="1" w:styleId="25E476B131B449119209C608CECC556D">
    <w:name w:val="25E476B131B449119209C608CECC556D"/>
    <w:rsid w:val="008F23C4"/>
  </w:style>
  <w:style w:type="paragraph" w:customStyle="1" w:styleId="E9A4C269C3284E878FD8A3F86FA9B329">
    <w:name w:val="E9A4C269C3284E878FD8A3F86FA9B329"/>
    <w:rsid w:val="008F23C4"/>
  </w:style>
  <w:style w:type="paragraph" w:customStyle="1" w:styleId="BCE60DC526A1458583A66AEE4B00560A">
    <w:name w:val="BCE60DC526A1458583A66AEE4B00560A"/>
    <w:rsid w:val="008F23C4"/>
  </w:style>
  <w:style w:type="paragraph" w:customStyle="1" w:styleId="C2DA635ADCDA4BAD94AB353AB40F0EB8">
    <w:name w:val="C2DA635ADCDA4BAD94AB353AB40F0EB8"/>
    <w:rsid w:val="008F23C4"/>
  </w:style>
  <w:style w:type="paragraph" w:customStyle="1" w:styleId="C1FE429FF08F4C259BC89FA8316D1A25">
    <w:name w:val="C1FE429FF08F4C259BC89FA8316D1A25"/>
    <w:rsid w:val="008F23C4"/>
  </w:style>
  <w:style w:type="paragraph" w:customStyle="1" w:styleId="1A15CDA346184E27A8741C4DDB5E93C6">
    <w:name w:val="1A15CDA346184E27A8741C4DDB5E93C6"/>
    <w:rsid w:val="008F23C4"/>
  </w:style>
  <w:style w:type="paragraph" w:customStyle="1" w:styleId="27D5CBF9FA624951ADE4B6170555C7B6">
    <w:name w:val="27D5CBF9FA624951ADE4B6170555C7B6"/>
    <w:rsid w:val="008F23C4"/>
  </w:style>
  <w:style w:type="paragraph" w:customStyle="1" w:styleId="DE587C60373945EA9E6E9935DC1FCC5D">
    <w:name w:val="DE587C60373945EA9E6E9935DC1FCC5D"/>
    <w:rsid w:val="008F23C4"/>
  </w:style>
  <w:style w:type="paragraph" w:customStyle="1" w:styleId="AC3E33E2947D4C9982E16C5501771527">
    <w:name w:val="AC3E33E2947D4C9982E16C5501771527"/>
    <w:rsid w:val="008F23C4"/>
  </w:style>
  <w:style w:type="paragraph" w:customStyle="1" w:styleId="05F2262B43214DDC9CA69A7829EF9787">
    <w:name w:val="05F2262B43214DDC9CA69A7829EF9787"/>
    <w:rsid w:val="008F23C4"/>
  </w:style>
  <w:style w:type="paragraph" w:customStyle="1" w:styleId="1B6CB13833DD4D0BAB96ACE18C899015">
    <w:name w:val="1B6CB13833DD4D0BAB96ACE18C899015"/>
    <w:rsid w:val="008F23C4"/>
  </w:style>
  <w:style w:type="paragraph" w:customStyle="1" w:styleId="6974C60B78D946A686A071723A5ACFBB">
    <w:name w:val="6974C60B78D946A686A071723A5ACFBB"/>
    <w:rsid w:val="008F23C4"/>
  </w:style>
  <w:style w:type="paragraph" w:customStyle="1" w:styleId="4B4743E13D774482BCE75F3723ED35EE">
    <w:name w:val="4B4743E13D774482BCE75F3723ED35EE"/>
    <w:rsid w:val="008F23C4"/>
  </w:style>
  <w:style w:type="paragraph" w:customStyle="1" w:styleId="E2D239FDCD004745AAF91C2A4B70D005">
    <w:name w:val="E2D239FDCD004745AAF91C2A4B70D005"/>
    <w:rsid w:val="008F23C4"/>
  </w:style>
  <w:style w:type="paragraph" w:customStyle="1" w:styleId="C280AA2E0EE9425CA16D777B697FD5E9">
    <w:name w:val="C280AA2E0EE9425CA16D777B697FD5E9"/>
    <w:rsid w:val="008F23C4"/>
  </w:style>
  <w:style w:type="paragraph" w:customStyle="1" w:styleId="F2C4179FE47A4DF6880D5AE9DEE2C53A">
    <w:name w:val="F2C4179FE47A4DF6880D5AE9DEE2C53A"/>
    <w:rsid w:val="008F23C4"/>
  </w:style>
  <w:style w:type="paragraph" w:customStyle="1" w:styleId="1E251FED886549B8B7FAFAF023931F15">
    <w:name w:val="1E251FED886549B8B7FAFAF023931F15"/>
    <w:rsid w:val="008F23C4"/>
  </w:style>
  <w:style w:type="paragraph" w:customStyle="1" w:styleId="157F5E94A61843CEA7F93593C2F9FD25">
    <w:name w:val="157F5E94A61843CEA7F93593C2F9FD25"/>
    <w:rsid w:val="008F23C4"/>
  </w:style>
  <w:style w:type="paragraph" w:customStyle="1" w:styleId="23DCC2388B8A4D008370DBBCB72E6CF9">
    <w:name w:val="23DCC2388B8A4D008370DBBCB72E6CF9"/>
    <w:rsid w:val="008F23C4"/>
  </w:style>
  <w:style w:type="paragraph" w:customStyle="1" w:styleId="B5D610C53A1145C7B8A5F5DD1124F8BA">
    <w:name w:val="B5D610C53A1145C7B8A5F5DD1124F8BA"/>
    <w:rsid w:val="008F23C4"/>
  </w:style>
  <w:style w:type="paragraph" w:customStyle="1" w:styleId="36A002CD5B8E4EA1B29AFD02005E0DF1">
    <w:name w:val="36A002CD5B8E4EA1B29AFD02005E0DF1"/>
    <w:rsid w:val="008F23C4"/>
  </w:style>
  <w:style w:type="paragraph" w:customStyle="1" w:styleId="1697D94BBBF84F1BA910AED4C7E56F3E">
    <w:name w:val="1697D94BBBF84F1BA910AED4C7E56F3E"/>
    <w:rsid w:val="008F23C4"/>
  </w:style>
  <w:style w:type="paragraph" w:customStyle="1" w:styleId="4E2DFB72867746EDAB405B714DC2541F">
    <w:name w:val="4E2DFB72867746EDAB405B714DC2541F"/>
    <w:rsid w:val="008F23C4"/>
  </w:style>
  <w:style w:type="paragraph" w:customStyle="1" w:styleId="4B8DF9B90E144A5CA8EDFFEDF3AD544D">
    <w:name w:val="4B8DF9B90E144A5CA8EDFFEDF3AD544D"/>
    <w:rsid w:val="008F23C4"/>
  </w:style>
  <w:style w:type="paragraph" w:customStyle="1" w:styleId="B62DD217D96F4E219ACFF20AC6C9DCC9">
    <w:name w:val="B62DD217D96F4E219ACFF20AC6C9DCC9"/>
    <w:rsid w:val="008F23C4"/>
  </w:style>
  <w:style w:type="paragraph" w:customStyle="1" w:styleId="90120374013F44B1B18DFA96F3209C76">
    <w:name w:val="90120374013F44B1B18DFA96F3209C76"/>
    <w:rsid w:val="008F23C4"/>
  </w:style>
  <w:style w:type="paragraph" w:customStyle="1" w:styleId="928BFAC3077346629F3D240734992FAE">
    <w:name w:val="928BFAC3077346629F3D240734992FAE"/>
    <w:rsid w:val="008F23C4"/>
  </w:style>
  <w:style w:type="paragraph" w:customStyle="1" w:styleId="E89817999A044A48944548FD9BBC6933">
    <w:name w:val="E89817999A044A48944548FD9BBC6933"/>
    <w:rsid w:val="00DF3DA6"/>
  </w:style>
  <w:style w:type="paragraph" w:customStyle="1" w:styleId="8F5F04302F8747B385AEAEC2AE453D5A">
    <w:name w:val="8F5F04302F8747B385AEAEC2AE453D5A"/>
    <w:rsid w:val="00DF3DA6"/>
  </w:style>
  <w:style w:type="paragraph" w:customStyle="1" w:styleId="F373E8A287614CF0BAB468110DC45CF9">
    <w:name w:val="F373E8A287614CF0BAB468110DC45CF9"/>
    <w:rsid w:val="00DF3DA6"/>
  </w:style>
  <w:style w:type="paragraph" w:customStyle="1" w:styleId="994C910550274AC884C243166015061B">
    <w:name w:val="994C910550274AC884C243166015061B"/>
    <w:rsid w:val="00DF3DA6"/>
  </w:style>
  <w:style w:type="paragraph" w:customStyle="1" w:styleId="8D31494733934129BD8C325E03CC2F80">
    <w:name w:val="8D31494733934129BD8C325E03CC2F80"/>
    <w:rsid w:val="00DF3DA6"/>
  </w:style>
  <w:style w:type="paragraph" w:customStyle="1" w:styleId="D5C56A65DBA64892B38D549C406B252A">
    <w:name w:val="D5C56A65DBA64892B38D549C406B252A"/>
    <w:rsid w:val="00DF3DA6"/>
  </w:style>
  <w:style w:type="paragraph" w:customStyle="1" w:styleId="FBC6D939DFEE4065B0FFF8A472E42AAE">
    <w:name w:val="FBC6D939DFEE4065B0FFF8A472E42AAE"/>
    <w:rsid w:val="00DF3DA6"/>
  </w:style>
  <w:style w:type="paragraph" w:customStyle="1" w:styleId="12796F489E744C4FBD551BBFFB59142F">
    <w:name w:val="12796F489E744C4FBD551BBFFB59142F"/>
    <w:rsid w:val="00DF3DA6"/>
  </w:style>
  <w:style w:type="paragraph" w:customStyle="1" w:styleId="897E3B2DC5C348D59A6D464000C8846E">
    <w:name w:val="897E3B2DC5C348D59A6D464000C8846E"/>
    <w:rsid w:val="00DF3DA6"/>
  </w:style>
  <w:style w:type="paragraph" w:customStyle="1" w:styleId="E4E4F1990A044A8D96ABD758258ACE25">
    <w:name w:val="E4E4F1990A044A8D96ABD758258ACE25"/>
  </w:style>
  <w:style w:type="paragraph" w:customStyle="1" w:styleId="4FC2051BC5DB4EF7A3A453F2D1CE68CA">
    <w:name w:val="4FC2051BC5DB4EF7A3A453F2D1CE68CA"/>
  </w:style>
  <w:style w:type="paragraph" w:customStyle="1" w:styleId="ABD9C4CC2F5449B298C6589A55A3DBF2">
    <w:name w:val="ABD9C4CC2F5449B298C6589A55A3DBF2"/>
  </w:style>
  <w:style w:type="paragraph" w:customStyle="1" w:styleId="17F1D78A455D456AB67B0AEA3DB1C809">
    <w:name w:val="17F1D78A455D456AB67B0AEA3DB1C809"/>
  </w:style>
  <w:style w:type="paragraph" w:customStyle="1" w:styleId="43926EE2765143F486C2D07F2C494ED3">
    <w:name w:val="43926EE2765143F486C2D07F2C494ED3"/>
  </w:style>
  <w:style w:type="paragraph" w:customStyle="1" w:styleId="4C1921C5FD7746D19834EDA3A60BE8E1">
    <w:name w:val="4C1921C5FD7746D19834EDA3A60BE8E1"/>
  </w:style>
  <w:style w:type="paragraph" w:customStyle="1" w:styleId="3E43E9951DAA4D048D5A82036CFD4C9E">
    <w:name w:val="3E43E9951DAA4D048D5A82036CFD4C9E"/>
  </w:style>
  <w:style w:type="paragraph" w:customStyle="1" w:styleId="F7598DDC32604CE09632A2CE35537ECD">
    <w:name w:val="F7598DDC32604CE09632A2CE35537ECD"/>
  </w:style>
  <w:style w:type="paragraph" w:customStyle="1" w:styleId="E4B1A260FCB44EF8BD8ED50010804B17">
    <w:name w:val="E4B1A260FCB44EF8BD8ED50010804B17"/>
  </w:style>
  <w:style w:type="paragraph" w:customStyle="1" w:styleId="C577290C32B94A43B708EEC0893FE7CD">
    <w:name w:val="C577290C32B94A43B708EEC0893FE7CD"/>
    <w:rsid w:val="00695339"/>
  </w:style>
  <w:style w:type="paragraph" w:customStyle="1" w:styleId="78C77BDE15ED45BB86F0469E0374C996">
    <w:name w:val="78C77BDE15ED45BB86F0469E0374C996"/>
    <w:rsid w:val="00695339"/>
  </w:style>
  <w:style w:type="paragraph" w:customStyle="1" w:styleId="592B7DD2D03D464AB0012FD03AFBD37B">
    <w:name w:val="592B7DD2D03D464AB0012FD03AFBD37B"/>
    <w:rsid w:val="00695339"/>
  </w:style>
  <w:style w:type="paragraph" w:customStyle="1" w:styleId="AA756F76ACD446A0B7CA20288672C42D">
    <w:name w:val="AA756F76ACD446A0B7CA20288672C42D"/>
    <w:rsid w:val="00695339"/>
  </w:style>
  <w:style w:type="paragraph" w:customStyle="1" w:styleId="A548B1AB93A440DBA628C1632F95B924">
    <w:name w:val="A548B1AB93A440DBA628C1632F95B924"/>
    <w:rsid w:val="00695339"/>
  </w:style>
  <w:style w:type="paragraph" w:customStyle="1" w:styleId="61E85F8A2B2A4EDB8EEC168E3D666997">
    <w:name w:val="61E85F8A2B2A4EDB8EEC168E3D666997"/>
    <w:rsid w:val="00695339"/>
  </w:style>
  <w:style w:type="paragraph" w:customStyle="1" w:styleId="1A479044D6234C829CC3AAB49D2B9F54">
    <w:name w:val="1A479044D6234C829CC3AAB49D2B9F54"/>
    <w:rsid w:val="00695339"/>
  </w:style>
  <w:style w:type="paragraph" w:customStyle="1" w:styleId="7193403463D64D018110CAD2E4606DFA">
    <w:name w:val="7193403463D64D018110CAD2E4606DFA"/>
    <w:rsid w:val="00695339"/>
  </w:style>
  <w:style w:type="paragraph" w:customStyle="1" w:styleId="9E83F916DF7846EF957049798DFD696A">
    <w:name w:val="9E83F916DF7846EF957049798DFD696A"/>
    <w:rsid w:val="00695339"/>
  </w:style>
  <w:style w:type="paragraph" w:customStyle="1" w:styleId="7874DE6D87F84C2AA8F1540B9B9997DB">
    <w:name w:val="7874DE6D87F84C2AA8F1540B9B9997DB"/>
    <w:rsid w:val="00695339"/>
  </w:style>
  <w:style w:type="paragraph" w:customStyle="1" w:styleId="1FE399D587EA4B8285EA0851317B068B">
    <w:name w:val="1FE399D587EA4B8285EA0851317B068B"/>
    <w:rsid w:val="00695339"/>
  </w:style>
  <w:style w:type="paragraph" w:customStyle="1" w:styleId="762AD12B43A34A51809C9AE2C4FF605A">
    <w:name w:val="762AD12B43A34A51809C9AE2C4FF605A"/>
    <w:rsid w:val="00695339"/>
  </w:style>
  <w:style w:type="paragraph" w:customStyle="1" w:styleId="E60AAC560B8C417CA7144706DAE92274">
    <w:name w:val="E60AAC560B8C417CA7144706DAE92274"/>
    <w:rsid w:val="00695339"/>
  </w:style>
  <w:style w:type="paragraph" w:customStyle="1" w:styleId="2E75087A7CEF4CF58F0EF56BD40CCF58">
    <w:name w:val="2E75087A7CEF4CF58F0EF56BD40CCF58"/>
    <w:rsid w:val="00695339"/>
  </w:style>
  <w:style w:type="paragraph" w:customStyle="1" w:styleId="769EBBDC946A480390166111A22EBF84">
    <w:name w:val="769EBBDC946A480390166111A22EBF84"/>
    <w:rsid w:val="00695339"/>
  </w:style>
  <w:style w:type="paragraph" w:customStyle="1" w:styleId="F2622D0744B1425396A3F1826A0277B2">
    <w:name w:val="F2622D0744B1425396A3F1826A0277B2"/>
    <w:rsid w:val="00695339"/>
  </w:style>
  <w:style w:type="paragraph" w:customStyle="1" w:styleId="291BCF47750045EB88EF74A20880928C">
    <w:name w:val="291BCF47750045EB88EF74A20880928C"/>
    <w:rsid w:val="00695339"/>
  </w:style>
  <w:style w:type="paragraph" w:customStyle="1" w:styleId="EB124D89FAB6422489BD240EEADB9C33">
    <w:name w:val="EB124D89FAB6422489BD240EEADB9C33"/>
    <w:rsid w:val="00695339"/>
  </w:style>
  <w:style w:type="paragraph" w:customStyle="1" w:styleId="972E503665854949AFF4F3E37C9C5978">
    <w:name w:val="972E503665854949AFF4F3E37C9C5978"/>
    <w:rsid w:val="00695339"/>
  </w:style>
  <w:style w:type="paragraph" w:customStyle="1" w:styleId="9232F5ECEC75406E9849C4FA012DD7E6">
    <w:name w:val="9232F5ECEC75406E9849C4FA012DD7E6"/>
    <w:rsid w:val="00695339"/>
  </w:style>
  <w:style w:type="paragraph" w:customStyle="1" w:styleId="72B5284BBE6848349D97D24E95D01AF4">
    <w:name w:val="72B5284BBE6848349D97D24E95D01AF4"/>
    <w:rsid w:val="00695339"/>
  </w:style>
  <w:style w:type="paragraph" w:customStyle="1" w:styleId="5DB9440943B24E2094F14E77968BAB2A">
    <w:name w:val="5DB9440943B24E2094F14E77968BAB2A"/>
    <w:rsid w:val="00695339"/>
  </w:style>
  <w:style w:type="paragraph" w:customStyle="1" w:styleId="650B2A2A9F4D47FFAF7D692A2117B970">
    <w:name w:val="650B2A2A9F4D47FFAF7D692A2117B970"/>
    <w:rsid w:val="00695339"/>
  </w:style>
  <w:style w:type="paragraph" w:customStyle="1" w:styleId="81D068B20D51448B9134B1968BD8E927">
    <w:name w:val="81D068B20D51448B9134B1968BD8E927"/>
    <w:rsid w:val="00695339"/>
  </w:style>
  <w:style w:type="paragraph" w:customStyle="1" w:styleId="555AEFB82DA44AA3977486292C6823F6">
    <w:name w:val="555AEFB82DA44AA3977486292C6823F6"/>
    <w:rsid w:val="00695339"/>
  </w:style>
  <w:style w:type="paragraph" w:customStyle="1" w:styleId="1CC23C812F644D1EADEB701071E1191E">
    <w:name w:val="1CC23C812F644D1EADEB701071E1191E"/>
    <w:rsid w:val="006A7991"/>
  </w:style>
  <w:style w:type="paragraph" w:customStyle="1" w:styleId="99F78B6C18E74D35AECFC79644B5431A">
    <w:name w:val="99F78B6C18E74D35AECFC79644B5431A"/>
    <w:rsid w:val="006A7991"/>
  </w:style>
  <w:style w:type="paragraph" w:customStyle="1" w:styleId="FCC8BFBFCCDC4AF291BC9C840FD1F11D">
    <w:name w:val="FCC8BFBFCCDC4AF291BC9C840FD1F11D"/>
    <w:rsid w:val="006A7991"/>
  </w:style>
  <w:style w:type="paragraph" w:customStyle="1" w:styleId="68026222E9E049739780215F98413F0E">
    <w:name w:val="68026222E9E049739780215F98413F0E"/>
    <w:rsid w:val="006A7991"/>
  </w:style>
  <w:style w:type="paragraph" w:customStyle="1" w:styleId="B019E5A8C46D46FDAFBA9C51D99816EF">
    <w:name w:val="B019E5A8C46D46FDAFBA9C51D99816EF"/>
    <w:rsid w:val="006A7991"/>
  </w:style>
  <w:style w:type="paragraph" w:customStyle="1" w:styleId="B6CF23E8AE0F4594ACF56F17F72421FE">
    <w:name w:val="B6CF23E8AE0F4594ACF56F17F72421FE"/>
    <w:rsid w:val="006A7991"/>
  </w:style>
  <w:style w:type="paragraph" w:customStyle="1" w:styleId="F7A84613596D41E18FC48B6AA93E388C">
    <w:name w:val="F7A84613596D41E18FC48B6AA93E388C"/>
    <w:rsid w:val="006A7991"/>
  </w:style>
  <w:style w:type="paragraph" w:customStyle="1" w:styleId="8F4364ED519C43B7A480A5ED72215D38">
    <w:name w:val="8F4364ED519C43B7A480A5ED72215D38"/>
    <w:rsid w:val="006A7991"/>
  </w:style>
  <w:style w:type="paragraph" w:customStyle="1" w:styleId="C23C94BBBB294ED19B0DC44809F920BD">
    <w:name w:val="C23C94BBBB294ED19B0DC44809F920BD"/>
    <w:rsid w:val="006A7991"/>
  </w:style>
  <w:style w:type="paragraph" w:customStyle="1" w:styleId="06FB4B7FD57945F9851CF0CB002629F5">
    <w:name w:val="06FB4B7FD57945F9851CF0CB002629F5"/>
    <w:rsid w:val="006A7991"/>
  </w:style>
  <w:style w:type="paragraph" w:customStyle="1" w:styleId="CF5518A318CE4D15896C181F13F9A4FE">
    <w:name w:val="CF5518A318CE4D15896C181F13F9A4FE"/>
    <w:rsid w:val="006A7991"/>
  </w:style>
  <w:style w:type="paragraph" w:customStyle="1" w:styleId="91EE1F6D786D46D3A5FA57E475520279">
    <w:name w:val="91EE1F6D786D46D3A5FA57E475520279"/>
    <w:rsid w:val="00655736"/>
  </w:style>
  <w:style w:type="paragraph" w:customStyle="1" w:styleId="EAF9FD2144124FA1AA1C857DF31A683F">
    <w:name w:val="EAF9FD2144124FA1AA1C857DF31A683F"/>
    <w:rsid w:val="00655736"/>
  </w:style>
  <w:style w:type="paragraph" w:customStyle="1" w:styleId="D968127544E44D3CA5B74094CB2E6EE1">
    <w:name w:val="D968127544E44D3CA5B74094CB2E6EE1"/>
    <w:rsid w:val="00655736"/>
  </w:style>
  <w:style w:type="paragraph" w:customStyle="1" w:styleId="596C7CCD7DB44157AC7D103529CA7201">
    <w:name w:val="596C7CCD7DB44157AC7D103529CA7201"/>
    <w:rsid w:val="00655736"/>
  </w:style>
  <w:style w:type="paragraph" w:customStyle="1" w:styleId="813EBB29879C4B20B99D71C27B319726">
    <w:name w:val="813EBB29879C4B20B99D71C27B319726"/>
    <w:rsid w:val="00655736"/>
  </w:style>
  <w:style w:type="paragraph" w:customStyle="1" w:styleId="79BE72854FB94E56A4A9FC0AFFB7ED51">
    <w:name w:val="79BE72854FB94E56A4A9FC0AFFB7ED51"/>
    <w:rsid w:val="00655736"/>
  </w:style>
  <w:style w:type="paragraph" w:customStyle="1" w:styleId="D8D788C9C56648C78FBAABD31463E43A">
    <w:name w:val="D8D788C9C56648C78FBAABD31463E43A"/>
    <w:rsid w:val="00655736"/>
  </w:style>
  <w:style w:type="paragraph" w:customStyle="1" w:styleId="38B468B890284E8A9E162CD1DAA3B670">
    <w:name w:val="38B468B890284E8A9E162CD1DAA3B670"/>
    <w:rsid w:val="00655736"/>
  </w:style>
  <w:style w:type="paragraph" w:customStyle="1" w:styleId="DDFD662C5DA8401ABBEB63F8FC525B67">
    <w:name w:val="DDFD662C5DA8401ABBEB63F8FC525B67"/>
    <w:rsid w:val="00655736"/>
  </w:style>
  <w:style w:type="paragraph" w:customStyle="1" w:styleId="6F6E70F24E764169894C67DFDC42E53F">
    <w:name w:val="6F6E70F24E764169894C67DFDC42E53F"/>
    <w:rsid w:val="00655736"/>
  </w:style>
  <w:style w:type="paragraph" w:customStyle="1" w:styleId="B8067150BA794DAAB58EB797B4020E08">
    <w:name w:val="B8067150BA794DAAB58EB797B4020E08"/>
    <w:rsid w:val="00655736"/>
  </w:style>
  <w:style w:type="paragraph" w:customStyle="1" w:styleId="E12F564F8CF64D59B241DB5CD15AA275">
    <w:name w:val="E12F564F8CF64D59B241DB5CD15AA275"/>
    <w:rsid w:val="00655736"/>
  </w:style>
  <w:style w:type="paragraph" w:customStyle="1" w:styleId="1F6CD9C911E4492794830951BC4AFEB6">
    <w:name w:val="1F6CD9C911E4492794830951BC4AFEB6"/>
    <w:rsid w:val="00655736"/>
  </w:style>
  <w:style w:type="paragraph" w:customStyle="1" w:styleId="53CD85DCB7884B04BBA59BDAC21901F5">
    <w:name w:val="53CD85DCB7884B04BBA59BDAC21901F5"/>
    <w:rsid w:val="002E6677"/>
  </w:style>
  <w:style w:type="paragraph" w:customStyle="1" w:styleId="58941B6A25DA489C8A2FDD1F5B0FC360">
    <w:name w:val="58941B6A25DA489C8A2FDD1F5B0FC360"/>
    <w:rsid w:val="002E6677"/>
  </w:style>
  <w:style w:type="paragraph" w:customStyle="1" w:styleId="3BDC844A818A4D06BBB3837817135C52">
    <w:name w:val="3BDC844A818A4D06BBB3837817135C52"/>
    <w:rsid w:val="002E6677"/>
  </w:style>
  <w:style w:type="paragraph" w:customStyle="1" w:styleId="458D86E88EA346B5B184EC0D656BD486">
    <w:name w:val="458D86E88EA346B5B184EC0D656BD486"/>
    <w:rsid w:val="002E6677"/>
  </w:style>
  <w:style w:type="paragraph" w:customStyle="1" w:styleId="8EC1495774774B1384644830E00720E1">
    <w:name w:val="8EC1495774774B1384644830E00720E1"/>
    <w:rsid w:val="002E6677"/>
  </w:style>
  <w:style w:type="paragraph" w:customStyle="1" w:styleId="E4E06A21797A49FD886ACB5983047651">
    <w:name w:val="E4E06A21797A49FD886ACB5983047651"/>
    <w:rsid w:val="002E6677"/>
  </w:style>
  <w:style w:type="paragraph" w:customStyle="1" w:styleId="07A4D7F3D15845E9A94710F9154DB92C">
    <w:name w:val="07A4D7F3D15845E9A94710F9154DB92C"/>
    <w:rsid w:val="002E6677"/>
  </w:style>
  <w:style w:type="paragraph" w:customStyle="1" w:styleId="4235BA09943843AFAA180E9AD0A97B1E">
    <w:name w:val="4235BA09943843AFAA180E9AD0A97B1E"/>
    <w:rsid w:val="002E6677"/>
  </w:style>
  <w:style w:type="paragraph" w:customStyle="1" w:styleId="D388EE8DD76046118C91E71AE09E5444">
    <w:name w:val="D388EE8DD76046118C91E71AE09E5444"/>
    <w:rsid w:val="002E6677"/>
  </w:style>
  <w:style w:type="paragraph" w:customStyle="1" w:styleId="6D726C8B56DF421C92B4E488B7FAF106">
    <w:name w:val="6D726C8B56DF421C92B4E488B7FAF106"/>
    <w:rsid w:val="002E6677"/>
  </w:style>
  <w:style w:type="paragraph" w:customStyle="1" w:styleId="1160F78531D8465CA1110B0D00902616">
    <w:name w:val="1160F78531D8465CA1110B0D00902616"/>
    <w:rsid w:val="002E6677"/>
  </w:style>
  <w:style w:type="paragraph" w:customStyle="1" w:styleId="5B57E24F70884576A163A2976BBB4B84">
    <w:name w:val="5B57E24F70884576A163A2976BBB4B84"/>
    <w:rsid w:val="002E6677"/>
  </w:style>
  <w:style w:type="paragraph" w:customStyle="1" w:styleId="E5146B69F5BF4FBAA45B18660A3F8022">
    <w:name w:val="E5146B69F5BF4FBAA45B18660A3F8022"/>
    <w:rsid w:val="002E6677"/>
  </w:style>
  <w:style w:type="paragraph" w:customStyle="1" w:styleId="5386411B5C4143C2BF60DC4CAE7286AE">
    <w:name w:val="5386411B5C4143C2BF60DC4CAE7286AE"/>
    <w:rsid w:val="002E6677"/>
  </w:style>
  <w:style w:type="paragraph" w:customStyle="1" w:styleId="05FC55DBE78B4EDC94F0F7B018E6BAAA">
    <w:name w:val="05FC55DBE78B4EDC94F0F7B018E6BAAA"/>
    <w:rsid w:val="002E6677"/>
  </w:style>
  <w:style w:type="paragraph" w:customStyle="1" w:styleId="8F23BF243004496DA08DBE8273A5DE54">
    <w:name w:val="8F23BF243004496DA08DBE8273A5DE54"/>
    <w:rsid w:val="002E6677"/>
  </w:style>
  <w:style w:type="paragraph" w:customStyle="1" w:styleId="17E5507A0AF8481CA02658FCB0467EC1">
    <w:name w:val="17E5507A0AF8481CA02658FCB0467EC1"/>
    <w:rsid w:val="002E6677"/>
  </w:style>
  <w:style w:type="paragraph" w:customStyle="1" w:styleId="0A46E991B8F941039335C8AEF79F35E3">
    <w:name w:val="0A46E991B8F941039335C8AEF79F35E3"/>
    <w:rsid w:val="002E6677"/>
  </w:style>
  <w:style w:type="paragraph" w:customStyle="1" w:styleId="3084AB0556AE433288224EAAD07BBE46">
    <w:name w:val="3084AB0556AE433288224EAAD07BBE46"/>
    <w:rsid w:val="002E6677"/>
  </w:style>
  <w:style w:type="paragraph" w:customStyle="1" w:styleId="398B2B37C4194D5FB684E64CAA4290DA">
    <w:name w:val="398B2B37C4194D5FB684E64CAA4290DA"/>
    <w:rsid w:val="002E6677"/>
  </w:style>
  <w:style w:type="paragraph" w:customStyle="1" w:styleId="6EAEDA78A1FF44C19732AE5634FFB908">
    <w:name w:val="6EAEDA78A1FF44C19732AE5634FFB908"/>
    <w:rsid w:val="003F6A0D"/>
  </w:style>
  <w:style w:type="paragraph" w:customStyle="1" w:styleId="C6359A3C93D34268A998772210E1D458">
    <w:name w:val="C6359A3C93D34268A998772210E1D458"/>
    <w:rsid w:val="000E25B8"/>
  </w:style>
  <w:style w:type="paragraph" w:customStyle="1" w:styleId="74EBC7C4BC044C3CA5FA2BBE72B77426">
    <w:name w:val="74EBC7C4BC044C3CA5FA2BBE72B77426"/>
    <w:rsid w:val="000E25B8"/>
  </w:style>
  <w:style w:type="paragraph" w:customStyle="1" w:styleId="2C4CD5036F1C42EF890AA1A4730F7353">
    <w:name w:val="2C4CD5036F1C42EF890AA1A4730F7353"/>
    <w:rsid w:val="000E25B8"/>
  </w:style>
  <w:style w:type="paragraph" w:customStyle="1" w:styleId="104B4AD196E047DBA42CC4DF8E9200D0">
    <w:name w:val="104B4AD196E047DBA42CC4DF8E9200D0"/>
    <w:rsid w:val="000E25B8"/>
  </w:style>
  <w:style w:type="paragraph" w:customStyle="1" w:styleId="B85CA6609B6448ECAD751BBEA9C47BCD">
    <w:name w:val="B85CA6609B6448ECAD751BBEA9C47BCD"/>
    <w:rsid w:val="000E25B8"/>
  </w:style>
  <w:style w:type="paragraph" w:customStyle="1" w:styleId="0E0DA9169C434479B1DAA1FB9CC9048F">
    <w:name w:val="0E0DA9169C434479B1DAA1FB9CC9048F"/>
    <w:rsid w:val="000E25B8"/>
  </w:style>
  <w:style w:type="paragraph" w:customStyle="1" w:styleId="921046A1E3C048FDB3087F4545FFB42F">
    <w:name w:val="921046A1E3C048FDB3087F4545FFB42F"/>
    <w:rsid w:val="000E25B8"/>
  </w:style>
  <w:style w:type="paragraph" w:customStyle="1" w:styleId="09F8735C7DEA478A9B6769439C5B8BA9">
    <w:name w:val="09F8735C7DEA478A9B6769439C5B8BA9"/>
    <w:rsid w:val="000E25B8"/>
  </w:style>
  <w:style w:type="paragraph" w:customStyle="1" w:styleId="D3FBEA6FF4AA4E84804AE7411C1D3F92">
    <w:name w:val="D3FBEA6FF4AA4E84804AE7411C1D3F92"/>
    <w:rsid w:val="000E25B8"/>
  </w:style>
  <w:style w:type="paragraph" w:customStyle="1" w:styleId="E35BE39887DD4D028F7F040402C9555A">
    <w:name w:val="E35BE39887DD4D028F7F040402C9555A"/>
    <w:rsid w:val="000E25B8"/>
  </w:style>
  <w:style w:type="paragraph" w:customStyle="1" w:styleId="1018668031F5474F9606F429DFCA2A44">
    <w:name w:val="1018668031F5474F9606F429DFCA2A44"/>
    <w:rsid w:val="000E25B8"/>
  </w:style>
  <w:style w:type="paragraph" w:customStyle="1" w:styleId="379AD9AFF1FC49E5AC619E4FE05EA31C">
    <w:name w:val="379AD9AFF1FC49E5AC619E4FE05EA31C"/>
    <w:rsid w:val="000E25B8"/>
  </w:style>
  <w:style w:type="paragraph" w:customStyle="1" w:styleId="70571329F29D4163A5651F47D1D65D03">
    <w:name w:val="70571329F29D4163A5651F47D1D65D03"/>
    <w:rsid w:val="000E25B8"/>
  </w:style>
  <w:style w:type="paragraph" w:customStyle="1" w:styleId="BFD2279624184AA18A7756E75CBA53D6">
    <w:name w:val="BFD2279624184AA18A7756E75CBA53D6"/>
    <w:rsid w:val="000E25B8"/>
  </w:style>
  <w:style w:type="paragraph" w:customStyle="1" w:styleId="70F1924011124FBAB4E66EDDE2FA7CD0">
    <w:name w:val="70F1924011124FBAB4E66EDDE2FA7CD0"/>
    <w:rsid w:val="000E25B8"/>
  </w:style>
  <w:style w:type="paragraph" w:customStyle="1" w:styleId="C55714D2C30348BD8BD1C831CF9C6734">
    <w:name w:val="C55714D2C30348BD8BD1C831CF9C6734"/>
    <w:rsid w:val="000E25B8"/>
  </w:style>
  <w:style w:type="paragraph" w:customStyle="1" w:styleId="FAC6A3CF7A0243809567BC24937347FF">
    <w:name w:val="FAC6A3CF7A0243809567BC24937347FF"/>
    <w:rsid w:val="007C6A48"/>
  </w:style>
  <w:style w:type="paragraph" w:customStyle="1" w:styleId="DED48890673442F6A90FEC85E92CD267">
    <w:name w:val="DED48890673442F6A90FEC85E92CD267"/>
    <w:rsid w:val="007C6A48"/>
  </w:style>
  <w:style w:type="paragraph" w:customStyle="1" w:styleId="B76234BE807F4600965A5158D94CBA26">
    <w:name w:val="B76234BE807F4600965A5158D94CBA26"/>
    <w:rsid w:val="007C6A48"/>
  </w:style>
  <w:style w:type="paragraph" w:customStyle="1" w:styleId="40B645BA513A4DB588BB9E25A158AF5E">
    <w:name w:val="40B645BA513A4DB588BB9E25A158AF5E"/>
    <w:rsid w:val="007C6A48"/>
  </w:style>
  <w:style w:type="paragraph" w:customStyle="1" w:styleId="235B2FC8B422414EA06F3CA26D790A64">
    <w:name w:val="235B2FC8B422414EA06F3CA26D790A64"/>
    <w:rsid w:val="0071026C"/>
  </w:style>
  <w:style w:type="paragraph" w:customStyle="1" w:styleId="34543D4A906542549E28B58BFD783003">
    <w:name w:val="34543D4A906542549E28B58BFD783003"/>
    <w:rsid w:val="0071026C"/>
  </w:style>
  <w:style w:type="paragraph" w:customStyle="1" w:styleId="E3E4A824D3D44052A0DC6CD14B9257F2">
    <w:name w:val="E3E4A824D3D44052A0DC6CD14B9257F2"/>
    <w:rsid w:val="0071026C"/>
  </w:style>
  <w:style w:type="paragraph" w:customStyle="1" w:styleId="8F739F23573C45FC85BA452799491083">
    <w:name w:val="8F739F23573C45FC85BA452799491083"/>
    <w:rsid w:val="0071026C"/>
  </w:style>
  <w:style w:type="paragraph" w:customStyle="1" w:styleId="26C37BA303D0466FA717F7FC9F36E78D">
    <w:name w:val="26C37BA303D0466FA717F7FC9F36E78D"/>
    <w:rsid w:val="0071026C"/>
  </w:style>
  <w:style w:type="paragraph" w:customStyle="1" w:styleId="CA716B78DEF84C71AACF90C35804CACD">
    <w:name w:val="CA716B78DEF84C71AACF90C35804CACD"/>
    <w:rsid w:val="0071026C"/>
  </w:style>
  <w:style w:type="paragraph" w:customStyle="1" w:styleId="CAF9E31EE477430DA2A4F38BEE0466A1">
    <w:name w:val="CAF9E31EE477430DA2A4F38BEE0466A1"/>
    <w:rsid w:val="0071026C"/>
  </w:style>
  <w:style w:type="paragraph" w:customStyle="1" w:styleId="AC282DE49A564AB5B573F2C0D32A6C3B">
    <w:name w:val="AC282DE49A564AB5B573F2C0D32A6C3B"/>
    <w:rsid w:val="0071026C"/>
  </w:style>
  <w:style w:type="paragraph" w:customStyle="1" w:styleId="4EB4BAAE23CF45069B7F1D0872A8DF8C">
    <w:name w:val="4EB4BAAE23CF45069B7F1D0872A8DF8C"/>
    <w:rsid w:val="0071026C"/>
  </w:style>
  <w:style w:type="paragraph" w:customStyle="1" w:styleId="4C262EB0045A4D48A8F1F86B770DF638">
    <w:name w:val="4C262EB0045A4D48A8F1F86B770DF638"/>
    <w:rsid w:val="0071026C"/>
  </w:style>
  <w:style w:type="paragraph" w:customStyle="1" w:styleId="96B9F39D577F40F7A068D281BE622594">
    <w:name w:val="96B9F39D577F40F7A068D281BE622594"/>
    <w:rsid w:val="0071026C"/>
  </w:style>
  <w:style w:type="paragraph" w:customStyle="1" w:styleId="30F9285F57AB4807AC8F468C3A300537">
    <w:name w:val="30F9285F57AB4807AC8F468C3A300537"/>
    <w:rsid w:val="0071026C"/>
  </w:style>
  <w:style w:type="paragraph" w:customStyle="1" w:styleId="D251011FD1E248B199C9B4660AAFF366">
    <w:name w:val="D251011FD1E248B199C9B4660AAFF366"/>
    <w:rsid w:val="0071026C"/>
  </w:style>
  <w:style w:type="paragraph" w:customStyle="1" w:styleId="DD0B6310037F466A841D2A48EC16557B">
    <w:name w:val="DD0B6310037F466A841D2A48EC16557B"/>
    <w:rsid w:val="0071026C"/>
  </w:style>
  <w:style w:type="paragraph" w:customStyle="1" w:styleId="E02EF73F4A7F493BB76ECDB140A8E718">
    <w:name w:val="E02EF73F4A7F493BB76ECDB140A8E718"/>
    <w:rsid w:val="0071026C"/>
  </w:style>
  <w:style w:type="paragraph" w:customStyle="1" w:styleId="9D5C228C7B554447802DC23B4435DB88">
    <w:name w:val="9D5C228C7B554447802DC23B4435DB88"/>
    <w:rsid w:val="0071026C"/>
  </w:style>
  <w:style w:type="paragraph" w:customStyle="1" w:styleId="C2DF37970124410EB36D830F852D40D8">
    <w:name w:val="C2DF37970124410EB36D830F852D40D8"/>
    <w:rsid w:val="0071026C"/>
  </w:style>
  <w:style w:type="paragraph" w:customStyle="1" w:styleId="F5C0834758B5401DA3EC815FFC363CA5">
    <w:name w:val="F5C0834758B5401DA3EC815FFC363CA5"/>
    <w:rsid w:val="0071026C"/>
  </w:style>
  <w:style w:type="paragraph" w:customStyle="1" w:styleId="68EEFADD029E4E1BB173FD08D94C80D9">
    <w:name w:val="68EEFADD029E4E1BB173FD08D94C80D9"/>
    <w:rsid w:val="0071026C"/>
  </w:style>
  <w:style w:type="paragraph" w:customStyle="1" w:styleId="1F4F52B61D4F47C9B75E55F038907BC7">
    <w:name w:val="1F4F52B61D4F47C9B75E55F038907BC7"/>
    <w:rsid w:val="0071026C"/>
  </w:style>
  <w:style w:type="paragraph" w:customStyle="1" w:styleId="7FE2A251062E48748AEFD7BE3249D3E3">
    <w:name w:val="7FE2A251062E48748AEFD7BE3249D3E3"/>
    <w:rsid w:val="0071026C"/>
  </w:style>
  <w:style w:type="paragraph" w:customStyle="1" w:styleId="892F1D6E56184A33B299E003055A654E">
    <w:name w:val="892F1D6E56184A33B299E003055A654E"/>
    <w:rsid w:val="0071026C"/>
  </w:style>
  <w:style w:type="paragraph" w:customStyle="1" w:styleId="E52940383B3149EE970EAA214694CCA2">
    <w:name w:val="E52940383B3149EE970EAA214694CCA2"/>
    <w:rsid w:val="0071026C"/>
  </w:style>
  <w:style w:type="paragraph" w:customStyle="1" w:styleId="7BA6E1E5C9424BF8A4203040D837679A">
    <w:name w:val="7BA6E1E5C9424BF8A4203040D837679A"/>
    <w:rsid w:val="0071026C"/>
  </w:style>
  <w:style w:type="paragraph" w:customStyle="1" w:styleId="B281E76041FA45FDB25E014598BCCE32">
    <w:name w:val="B281E76041FA45FDB25E014598BCCE32"/>
    <w:rsid w:val="0071026C"/>
  </w:style>
  <w:style w:type="paragraph" w:customStyle="1" w:styleId="2E7A1FA52CDC48ADA8E03C839E48E184">
    <w:name w:val="2E7A1FA52CDC48ADA8E03C839E48E184"/>
    <w:rsid w:val="0071026C"/>
  </w:style>
  <w:style w:type="paragraph" w:customStyle="1" w:styleId="99A129751DC44E32B08F360085BE6CD6">
    <w:name w:val="99A129751DC44E32B08F360085BE6CD6"/>
    <w:rsid w:val="0071026C"/>
  </w:style>
  <w:style w:type="paragraph" w:customStyle="1" w:styleId="CCA39E62F6E14F4791F9B1F4880494A9">
    <w:name w:val="CCA39E62F6E14F4791F9B1F4880494A9"/>
    <w:rsid w:val="0071026C"/>
  </w:style>
  <w:style w:type="paragraph" w:customStyle="1" w:styleId="200B0C0776F743E0900CAC41C9625025">
    <w:name w:val="200B0C0776F743E0900CAC41C9625025"/>
    <w:rsid w:val="0071026C"/>
  </w:style>
  <w:style w:type="paragraph" w:customStyle="1" w:styleId="DF7D252A1E4E46C88A18F37E61539B8E">
    <w:name w:val="DF7D252A1E4E46C88A18F37E61539B8E"/>
    <w:rsid w:val="0071026C"/>
  </w:style>
  <w:style w:type="paragraph" w:customStyle="1" w:styleId="CA12D0FB591640D8AD8B4C33E64F2BD6">
    <w:name w:val="CA12D0FB591640D8AD8B4C33E64F2BD6"/>
    <w:rsid w:val="0071026C"/>
  </w:style>
  <w:style w:type="paragraph" w:customStyle="1" w:styleId="7A4A752CBE5D4F93AF161F87288001DE">
    <w:name w:val="7A4A752CBE5D4F93AF161F87288001DE"/>
    <w:rsid w:val="0071026C"/>
  </w:style>
  <w:style w:type="paragraph" w:customStyle="1" w:styleId="A43EF696671446B2A74FCF5AA5DB585A">
    <w:name w:val="A43EF696671446B2A74FCF5AA5DB585A"/>
    <w:rsid w:val="0071026C"/>
  </w:style>
  <w:style w:type="paragraph" w:customStyle="1" w:styleId="1E00D268D8904F9AB9BB3E7CA5B6C7F9">
    <w:name w:val="1E00D268D8904F9AB9BB3E7CA5B6C7F9"/>
    <w:rsid w:val="005A6DE7"/>
  </w:style>
  <w:style w:type="paragraph" w:customStyle="1" w:styleId="4B17E9A424434F708A155F40B0FDC972">
    <w:name w:val="4B17E9A424434F708A155F40B0FDC972"/>
    <w:rsid w:val="005A6DE7"/>
  </w:style>
  <w:style w:type="paragraph" w:customStyle="1" w:styleId="4AAFFA941EC54CD98F3A69AD4AADA281">
    <w:name w:val="4AAFFA941EC54CD98F3A69AD4AADA281"/>
    <w:rsid w:val="005A6DE7"/>
  </w:style>
  <w:style w:type="paragraph" w:customStyle="1" w:styleId="72B0E3BCEB6F4FA9966F559E7C782372">
    <w:name w:val="72B0E3BCEB6F4FA9966F559E7C782372"/>
    <w:rsid w:val="003817E9"/>
  </w:style>
  <w:style w:type="paragraph" w:customStyle="1" w:styleId="E8ACB00847C241CBB8E6BC58D58F88AB">
    <w:name w:val="E8ACB00847C241CBB8E6BC58D58F88AB"/>
    <w:rsid w:val="003817E9"/>
  </w:style>
  <w:style w:type="paragraph" w:customStyle="1" w:styleId="257A3C065F384456AF73B503C18C89A9">
    <w:name w:val="257A3C065F384456AF73B503C18C89A9"/>
    <w:rsid w:val="003817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AFE SW">
      <a:dk1>
        <a:sysClr val="windowText" lastClr="000000"/>
      </a:dk1>
      <a:lt1>
        <a:sysClr val="window" lastClr="FFFFFF"/>
      </a:lt1>
      <a:dk2>
        <a:srgbClr val="4D4D4D"/>
      </a:dk2>
      <a:lt2>
        <a:srgbClr val="F8F8F8"/>
      </a:lt2>
      <a:accent1>
        <a:srgbClr val="2D739F"/>
      </a:accent1>
      <a:accent2>
        <a:srgbClr val="464748"/>
      </a:accent2>
      <a:accent3>
        <a:srgbClr val="58585B"/>
      </a:accent3>
      <a:accent4>
        <a:srgbClr val="747679"/>
      </a:accent4>
      <a:accent5>
        <a:srgbClr val="262626"/>
      </a:accent5>
      <a:accent6>
        <a:srgbClr val="C000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4E7238-D879-47F4-B33C-4110C6C9AEE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1.0</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1CE4F7B357EB469B32CF6CE7167475" ma:contentTypeVersion="12" ma:contentTypeDescription="Create a new document." ma:contentTypeScope="" ma:versionID="a0ab0c5f56a80838ab54ed14b3222363">
  <xsd:schema xmlns:xsd="http://www.w3.org/2001/XMLSchema" xmlns:xs="http://www.w3.org/2001/XMLSchema" xmlns:p="http://schemas.microsoft.com/office/2006/metadata/properties" xmlns:ns2="b798198a-4fbf-42be-8530-1d0c80d0fe61" xmlns:ns3="389f41fd-c1fd-42a7-9d73-f4e35625c411" targetNamespace="http://schemas.microsoft.com/office/2006/metadata/properties" ma:root="true" ma:fieldsID="7bc9f9532bf86fc3c5d3af5420c8b7f1" ns2:_="" ns3:_="">
    <xsd:import namespace="b798198a-4fbf-42be-8530-1d0c80d0fe61"/>
    <xsd:import namespace="389f41fd-c1fd-42a7-9d73-f4e35625c41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EventHashCode" minOccurs="0"/>
                <xsd:element ref="ns2:MediaServiceGenerationTime" minOccurs="0"/>
                <xsd:element ref="ns2:MediaServiceDateTake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98198a-4fbf-42be-8530-1d0c80d0fe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9f41fd-c1fd-42a7-9d73-f4e35625c41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F501C7-9070-4638-9CDD-63CC70113F2D}"/>
</file>

<file path=customXml/itemProps3.xml><?xml version="1.0" encoding="utf-8"?>
<ds:datastoreItem xmlns:ds="http://schemas.openxmlformats.org/officeDocument/2006/customXml" ds:itemID="{583A086E-6341-4041-9A5E-1FF20637433B}">
  <ds:schemaRefs>
    <ds:schemaRef ds:uri="http://schemas.microsoft.com/sharepoint/v3/contenttype/forms"/>
  </ds:schemaRefs>
</ds:datastoreItem>
</file>

<file path=customXml/itemProps4.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F0482F8-A361-4C56-A694-83F16249C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UnitCode_SW_20190624_Azure-Blue</Template>
  <TotalTime>0</TotalTime>
  <Pages>189</Pages>
  <Words>40844</Words>
  <Characters>232813</Characters>
  <Application>Microsoft Office Word</Application>
  <DocSecurity>0</DocSecurity>
  <Lines>1940</Lines>
  <Paragraphs>546</Paragraphs>
  <ScaleCrop>false</ScaleCrop>
  <HeadingPairs>
    <vt:vector size="2" baseType="variant">
      <vt:variant>
        <vt:lpstr>Title</vt:lpstr>
      </vt:variant>
      <vt:variant>
        <vt:i4>1</vt:i4>
      </vt:variant>
    </vt:vector>
  </HeadingPairs>
  <TitlesOfParts>
    <vt:vector size="1" baseType="lpstr">
      <vt:lpstr>Cl_Database_SW_1of1</vt:lpstr>
    </vt:vector>
  </TitlesOfParts>
  <LinksUpToDate>false</LinksUpToDate>
  <CharactersWithSpaces>273111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Cl_Database_SW_1of1</dc:title>
  <dc:subject/>
  <dc:creator/>
  <cp:keywords/>
  <dc:description/>
  <cp:lastModifiedBy/>
  <cp:revision>1</cp:revision>
  <dcterms:created xsi:type="dcterms:W3CDTF">2020-03-23T03:03:00Z</dcterms:created>
  <dcterms:modified xsi:type="dcterms:W3CDTF">2020-08-03T00:54:00Z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0x010100221CE4F7B357EB469B32CF6CE7167475</vt:lpwstr>
  </property>
  <property fmtid="{D5CDD505-2E9C-101B-9397-08002B2CF9AE}" pid="3" name="MSIP_Label_1124e982-4ed1-4819-8c70-4a27f3d38393_Enabled">
    <vt:lpwstr>true</vt:lpwstr>
  </property>
  <property fmtid="{D5CDD505-2E9C-101B-9397-08002B2CF9AE}" pid="4" name="MSIP_Label_1124e982-4ed1-4819-8c70-4a27f3d38393_SetDate">
    <vt:lpwstr>2019-12-19T04:20:39Z</vt:lpwstr>
  </property>
  <property fmtid="{D5CDD505-2E9C-101B-9397-08002B2CF9AE}" pid="5" name="MSIP_Label_1124e982-4ed1-4819-8c70-4a27f3d38393_Method">
    <vt:lpwstr>Standard</vt:lpwstr>
  </property>
  <property fmtid="{D5CDD505-2E9C-101B-9397-08002B2CF9AE}" pid="6" name="MSIP_Label_1124e982-4ed1-4819-8c70-4a27f3d38393_Name">
    <vt:lpwstr>No DLM Required</vt:lpwstr>
  </property>
  <property fmtid="{D5CDD505-2E9C-101B-9397-08002B2CF9AE}" pid="7" name="MSIP_Label_1124e982-4ed1-4819-8c70-4a27f3d38393_SiteId">
    <vt:lpwstr>19537222-55d7-4581-84fb-c2da6e835c74</vt:lpwstr>
  </property>
  <property fmtid="{D5CDD505-2E9C-101B-9397-08002B2CF9AE}" pid="8" name="MSIP_Label_1124e982-4ed1-4819-8c70-4a27f3d38393_ActionId">
    <vt:lpwstr>9604899d-cead-48e1-87a1-00007eda7a94</vt:lpwstr>
  </property>
  <property fmtid="{D5CDD505-2E9C-101B-9397-08002B2CF9AE}" pid="9" name="MSIP_Label_1124e982-4ed1-4819-8c70-4a27f3d38393_ContentBits">
    <vt:lpwstr>0</vt:lpwstr>
  </property>
</Properties>
</file>